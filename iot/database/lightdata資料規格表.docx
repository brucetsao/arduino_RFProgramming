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0E" w:rsidRDefault="0099030E">
      <w:r>
        <w:t>lightdata</w:t>
      </w:r>
      <w:r>
        <w:rPr>
          <w:rFonts w:hint="eastAsia"/>
        </w:rPr>
        <w:t>資料規格表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337"/>
        <w:gridCol w:w="269"/>
        <w:gridCol w:w="1246"/>
        <w:gridCol w:w="1040"/>
        <w:gridCol w:w="1710"/>
        <w:gridCol w:w="2760"/>
      </w:tblGrid>
      <w:tr w:rsidR="0099030E" w:rsidRPr="00EB4253" w:rsidTr="005D66C1">
        <w:trPr>
          <w:trHeight w:val="345"/>
        </w:trPr>
        <w:tc>
          <w:tcPr>
            <w:tcW w:w="1606" w:type="dxa"/>
            <w:gridSpan w:val="2"/>
          </w:tcPr>
          <w:p w:rsidR="0099030E" w:rsidRPr="00EB4253" w:rsidRDefault="0099030E" w:rsidP="00EB4253">
            <w:pPr>
              <w:ind w:left="-5"/>
            </w:pPr>
            <w:r w:rsidRPr="00EB4253">
              <w:rPr>
                <w:rFonts w:hint="eastAsia"/>
              </w:rPr>
              <w:t>資料表名稱</w:t>
            </w:r>
          </w:p>
        </w:tc>
        <w:tc>
          <w:tcPr>
            <w:tcW w:w="6756" w:type="dxa"/>
            <w:gridSpan w:val="4"/>
          </w:tcPr>
          <w:p w:rsidR="0099030E" w:rsidRPr="00EB4253" w:rsidRDefault="0099030E" w:rsidP="001C1CDC">
            <w:r>
              <w:t>lightdata</w:t>
            </w:r>
          </w:p>
        </w:tc>
      </w:tr>
      <w:tr w:rsidR="0099030E" w:rsidRPr="00EB4253" w:rsidTr="005D66C1">
        <w:trPr>
          <w:trHeight w:val="345"/>
        </w:trPr>
        <w:tc>
          <w:tcPr>
            <w:tcW w:w="1606" w:type="dxa"/>
            <w:gridSpan w:val="2"/>
          </w:tcPr>
          <w:p w:rsidR="0099030E" w:rsidRPr="00EB4253" w:rsidRDefault="0099030E" w:rsidP="00EB4253">
            <w:pPr>
              <w:ind w:left="-5"/>
            </w:pPr>
            <w:r w:rsidRPr="00EB4253">
              <w:rPr>
                <w:rFonts w:hint="eastAsia"/>
              </w:rPr>
              <w:t>用途</w:t>
            </w:r>
          </w:p>
        </w:tc>
        <w:tc>
          <w:tcPr>
            <w:tcW w:w="6756" w:type="dxa"/>
            <w:gridSpan w:val="4"/>
          </w:tcPr>
          <w:p w:rsidR="0099030E" w:rsidRPr="00EB4253" w:rsidRDefault="0099030E" w:rsidP="00CA75E4">
            <w:r>
              <w:rPr>
                <w:rFonts w:hint="eastAsia"/>
              </w:rPr>
              <w:t>亮度</w:t>
            </w:r>
            <w:r w:rsidRPr="00EB4253">
              <w:rPr>
                <w:rFonts w:hint="eastAsia"/>
              </w:rPr>
              <w:t>資料表</w:t>
            </w:r>
            <w:bookmarkStart w:id="0" w:name="_GoBack"/>
            <w:bookmarkEnd w:id="0"/>
          </w:p>
        </w:tc>
      </w:tr>
      <w:tr w:rsidR="0099030E" w:rsidRPr="00EB4253" w:rsidTr="005D66C1">
        <w:tblPrEx>
          <w:tblCellMar>
            <w:left w:w="108" w:type="dxa"/>
            <w:right w:w="108" w:type="dxa"/>
          </w:tblCellMar>
          <w:tblLook w:val="00A0"/>
        </w:tblPrEx>
        <w:tc>
          <w:tcPr>
            <w:tcW w:w="1337" w:type="dxa"/>
          </w:tcPr>
          <w:p w:rsidR="0099030E" w:rsidRPr="00EB4253" w:rsidRDefault="0099030E">
            <w:r w:rsidRPr="00EB4253">
              <w:rPr>
                <w:rFonts w:hint="eastAsia"/>
              </w:rPr>
              <w:t>欄位名稱</w:t>
            </w:r>
          </w:p>
        </w:tc>
        <w:tc>
          <w:tcPr>
            <w:tcW w:w="1515" w:type="dxa"/>
            <w:gridSpan w:val="2"/>
          </w:tcPr>
          <w:p w:rsidR="0099030E" w:rsidRPr="00EB4253" w:rsidRDefault="0099030E" w:rsidP="00CA75E4">
            <w:r w:rsidRPr="00EB4253">
              <w:rPr>
                <w:rFonts w:hint="eastAsia"/>
              </w:rPr>
              <w:t>型態</w:t>
            </w:r>
          </w:p>
        </w:tc>
        <w:tc>
          <w:tcPr>
            <w:tcW w:w="1040" w:type="dxa"/>
          </w:tcPr>
          <w:p w:rsidR="0099030E" w:rsidRPr="00EB4253" w:rsidRDefault="0099030E">
            <w:r w:rsidRPr="00EB4253">
              <w:rPr>
                <w:rFonts w:hint="eastAsia"/>
              </w:rPr>
              <w:t>大小</w:t>
            </w:r>
          </w:p>
        </w:tc>
        <w:tc>
          <w:tcPr>
            <w:tcW w:w="1710" w:type="dxa"/>
          </w:tcPr>
          <w:p w:rsidR="0099030E" w:rsidRPr="00EB4253" w:rsidRDefault="0099030E" w:rsidP="00CA75E4">
            <w:r w:rsidRPr="00EB4253">
              <w:rPr>
                <w:rFonts w:hint="eastAsia"/>
              </w:rPr>
              <w:t>索引</w:t>
            </w:r>
          </w:p>
        </w:tc>
        <w:tc>
          <w:tcPr>
            <w:tcW w:w="2760" w:type="dxa"/>
          </w:tcPr>
          <w:p w:rsidR="0099030E" w:rsidRPr="00EB4253" w:rsidRDefault="0099030E">
            <w:r w:rsidRPr="00EB4253">
              <w:rPr>
                <w:rFonts w:hint="eastAsia"/>
              </w:rPr>
              <w:t>用途</w:t>
            </w:r>
          </w:p>
        </w:tc>
      </w:tr>
      <w:tr w:rsidR="0099030E" w:rsidRPr="00EB4253" w:rsidTr="005D66C1">
        <w:tblPrEx>
          <w:tblCellMar>
            <w:left w:w="108" w:type="dxa"/>
            <w:right w:w="108" w:type="dxa"/>
          </w:tblCellMar>
          <w:tblLook w:val="00A0"/>
        </w:tblPrEx>
        <w:tc>
          <w:tcPr>
            <w:tcW w:w="1337" w:type="dxa"/>
          </w:tcPr>
          <w:p w:rsidR="0099030E" w:rsidRPr="00EB4253" w:rsidRDefault="0099030E">
            <w:r w:rsidRPr="00EB4253">
              <w:t>Id</w:t>
            </w:r>
          </w:p>
        </w:tc>
        <w:tc>
          <w:tcPr>
            <w:tcW w:w="1515" w:type="dxa"/>
            <w:gridSpan w:val="2"/>
          </w:tcPr>
          <w:p w:rsidR="0099030E" w:rsidRPr="00EB4253" w:rsidRDefault="0099030E">
            <w:r w:rsidRPr="00EB4253">
              <w:t>Int</w:t>
            </w:r>
          </w:p>
        </w:tc>
        <w:tc>
          <w:tcPr>
            <w:tcW w:w="1040" w:type="dxa"/>
          </w:tcPr>
          <w:p w:rsidR="0099030E" w:rsidRPr="00EB4253" w:rsidRDefault="0099030E"/>
        </w:tc>
        <w:tc>
          <w:tcPr>
            <w:tcW w:w="1710" w:type="dxa"/>
          </w:tcPr>
          <w:p w:rsidR="0099030E" w:rsidRPr="00EB4253" w:rsidRDefault="0099030E">
            <w:r w:rsidRPr="00EB4253">
              <w:t>Primary key</w:t>
            </w:r>
          </w:p>
        </w:tc>
        <w:tc>
          <w:tcPr>
            <w:tcW w:w="2760" w:type="dxa"/>
          </w:tcPr>
          <w:p w:rsidR="0099030E" w:rsidRPr="00EB4253" w:rsidRDefault="0099030E">
            <w:r w:rsidRPr="00EB4253">
              <w:rPr>
                <w:rFonts w:hint="eastAsia"/>
              </w:rPr>
              <w:t>主鍵</w:t>
            </w:r>
            <w:r w:rsidRPr="00EB4253">
              <w:t>(</w:t>
            </w:r>
            <w:r w:rsidRPr="00EB4253">
              <w:rPr>
                <w:rFonts w:hint="eastAsia"/>
              </w:rPr>
              <w:t>自動新增資料</w:t>
            </w:r>
            <w:r w:rsidRPr="00EB4253">
              <w:t>)</w:t>
            </w:r>
          </w:p>
        </w:tc>
      </w:tr>
      <w:tr w:rsidR="0099030E" w:rsidRPr="00EB4253" w:rsidTr="005D66C1">
        <w:tblPrEx>
          <w:tblCellMar>
            <w:left w:w="108" w:type="dxa"/>
            <w:right w:w="108" w:type="dxa"/>
          </w:tblCellMar>
          <w:tblLook w:val="00A0"/>
        </w:tblPrEx>
        <w:tc>
          <w:tcPr>
            <w:tcW w:w="1337" w:type="dxa"/>
          </w:tcPr>
          <w:p w:rsidR="0099030E" w:rsidRPr="00EB4253" w:rsidRDefault="0099030E">
            <w:r>
              <w:t>data</w:t>
            </w:r>
          </w:p>
        </w:tc>
        <w:tc>
          <w:tcPr>
            <w:tcW w:w="1515" w:type="dxa"/>
            <w:gridSpan w:val="2"/>
          </w:tcPr>
          <w:p w:rsidR="0099030E" w:rsidRPr="00EB4253" w:rsidRDefault="0099030E">
            <w:r>
              <w:t>float</w:t>
            </w:r>
          </w:p>
        </w:tc>
        <w:tc>
          <w:tcPr>
            <w:tcW w:w="1040" w:type="dxa"/>
          </w:tcPr>
          <w:p w:rsidR="0099030E" w:rsidRPr="00EB4253" w:rsidRDefault="0099030E">
            <w:r w:rsidRPr="00EB4253">
              <w:t>16</w:t>
            </w:r>
          </w:p>
        </w:tc>
        <w:tc>
          <w:tcPr>
            <w:tcW w:w="1710" w:type="dxa"/>
          </w:tcPr>
          <w:p w:rsidR="0099030E" w:rsidRPr="00EB4253" w:rsidRDefault="0099030E"/>
        </w:tc>
        <w:tc>
          <w:tcPr>
            <w:tcW w:w="2760" w:type="dxa"/>
          </w:tcPr>
          <w:p w:rsidR="0099030E" w:rsidRPr="00EB4253" w:rsidRDefault="0099030E">
            <w:r>
              <w:rPr>
                <w:rFonts w:hint="eastAsia"/>
              </w:rPr>
              <w:t>亮度資料</w:t>
            </w:r>
          </w:p>
        </w:tc>
      </w:tr>
      <w:tr w:rsidR="0099030E" w:rsidRPr="00EB4253" w:rsidTr="005D66C1">
        <w:tblPrEx>
          <w:tblCellMar>
            <w:left w:w="108" w:type="dxa"/>
            <w:right w:w="108" w:type="dxa"/>
          </w:tblCellMar>
          <w:tblLook w:val="00A0"/>
        </w:tblPrEx>
        <w:tc>
          <w:tcPr>
            <w:tcW w:w="1337" w:type="dxa"/>
          </w:tcPr>
          <w:p w:rsidR="0099030E" w:rsidRPr="00EB4253" w:rsidRDefault="0099030E">
            <w:r>
              <w:t>dataupdate</w:t>
            </w:r>
          </w:p>
        </w:tc>
        <w:tc>
          <w:tcPr>
            <w:tcW w:w="1515" w:type="dxa"/>
            <w:gridSpan w:val="2"/>
          </w:tcPr>
          <w:p w:rsidR="0099030E" w:rsidRPr="005D66C1" w:rsidRDefault="0099030E">
            <w:r w:rsidRPr="005D66C1">
              <w:t>timestamp</w:t>
            </w:r>
          </w:p>
        </w:tc>
        <w:tc>
          <w:tcPr>
            <w:tcW w:w="1040" w:type="dxa"/>
          </w:tcPr>
          <w:p w:rsidR="0099030E" w:rsidRPr="00EB4253" w:rsidRDefault="0099030E"/>
        </w:tc>
        <w:tc>
          <w:tcPr>
            <w:tcW w:w="1710" w:type="dxa"/>
          </w:tcPr>
          <w:p w:rsidR="0099030E" w:rsidRPr="00EB4253" w:rsidRDefault="0099030E"/>
        </w:tc>
        <w:tc>
          <w:tcPr>
            <w:tcW w:w="2760" w:type="dxa"/>
          </w:tcPr>
          <w:p w:rsidR="0099030E" w:rsidRDefault="0099030E">
            <w:r>
              <w:rPr>
                <w:rFonts w:hint="eastAsia"/>
              </w:rPr>
              <w:t>更新資料資時間戳記</w:t>
            </w:r>
          </w:p>
          <w:p w:rsidR="0099030E" w:rsidRDefault="0099030E" w:rsidP="005D66C1">
            <w:pPr>
              <w:numPr>
                <w:ilvl w:val="0"/>
                <w:numId w:val="1"/>
              </w:numPr>
            </w:pPr>
            <w:r w:rsidRPr="005D66C1">
              <w:t>DEFAULT CURRENT_TIMESTAMP</w:t>
            </w:r>
          </w:p>
          <w:p w:rsidR="0099030E" w:rsidRPr="005D66C1" w:rsidRDefault="0099030E" w:rsidP="005D66C1">
            <w:pPr>
              <w:numPr>
                <w:ilvl w:val="0"/>
                <w:numId w:val="1"/>
              </w:numPr>
            </w:pPr>
            <w:r w:rsidRPr="005D66C1">
              <w:t>ON UPDATE CURRENT_TIMESTAMP</w:t>
            </w:r>
          </w:p>
        </w:tc>
      </w:tr>
    </w:tbl>
    <w:p w:rsidR="0099030E" w:rsidRDefault="0099030E"/>
    <w:p w:rsidR="0099030E" w:rsidRDefault="0099030E"/>
    <w:p w:rsidR="0099030E" w:rsidRDefault="0099030E"/>
    <w:p w:rsidR="0099030E" w:rsidRDefault="0099030E">
      <w:r>
        <w:t>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96"/>
      </w:tblGrid>
      <w:tr w:rsidR="0099030E" w:rsidRPr="00EB4253" w:rsidTr="00EB4253">
        <w:tc>
          <w:tcPr>
            <w:tcW w:w="8296" w:type="dxa"/>
          </w:tcPr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>-- phpMyAdmin SQL Dump</w:t>
            </w:r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 xml:space="preserve">-- version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47D83">
                <w:rPr>
                  <w:lang w:val="fr-FR"/>
                </w:rPr>
                <w:t>3.3.5</w:t>
              </w:r>
            </w:smartTag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>-- http://www.phpmyadmin.net</w:t>
            </w:r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>--</w:t>
            </w:r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 xml:space="preserve">-- </w:t>
            </w:r>
            <w:r>
              <w:rPr>
                <w:rFonts w:hint="eastAsia"/>
              </w:rPr>
              <w:t>主機</w:t>
            </w:r>
            <w:r w:rsidRPr="00147D83">
              <w:rPr>
                <w:lang w:val="fr-FR"/>
              </w:rPr>
              <w:t>: localhost</w:t>
            </w:r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 xml:space="preserve">-- </w:t>
            </w:r>
            <w:r>
              <w:rPr>
                <w:rFonts w:hint="eastAsia"/>
              </w:rPr>
              <w:t>建立日期</w:t>
            </w:r>
            <w:r w:rsidRPr="00147D83">
              <w:rPr>
                <w:lang w:val="fr-FR"/>
              </w:rPr>
              <w:t>: May 11, 2015, 02:21 PM</w:t>
            </w:r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 xml:space="preserve">-- </w:t>
            </w:r>
            <w:r>
              <w:rPr>
                <w:rFonts w:hint="eastAsia"/>
              </w:rPr>
              <w:t>伺服器版本</w:t>
            </w:r>
            <w:r w:rsidRPr="00147D83">
              <w:rPr>
                <w:lang w:val="fr-FR"/>
              </w:rPr>
              <w:t xml:space="preserve">: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47D83">
                <w:rPr>
                  <w:lang w:val="fr-FR"/>
                </w:rPr>
                <w:t>5.1.49</w:t>
              </w:r>
            </w:smartTag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 xml:space="preserve">-- PHP </w:t>
            </w:r>
            <w:r>
              <w:rPr>
                <w:rFonts w:hint="eastAsia"/>
              </w:rPr>
              <w:t>版本</w:t>
            </w:r>
            <w:r w:rsidRPr="00147D83">
              <w:rPr>
                <w:lang w:val="fr-FR"/>
              </w:rPr>
              <w:t xml:space="preserve">: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47D83">
                <w:rPr>
                  <w:lang w:val="fr-FR"/>
                </w:rPr>
                <w:t>5.2.14</w:t>
              </w:r>
            </w:smartTag>
          </w:p>
          <w:p w:rsidR="0099030E" w:rsidRPr="00147D83" w:rsidRDefault="0099030E" w:rsidP="00147D83">
            <w:pPr>
              <w:rPr>
                <w:lang w:val="fr-FR"/>
              </w:rPr>
            </w:pPr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>SET SQL_MODE="NO_AUTO_VALUE_ON_ZERO";</w:t>
            </w:r>
          </w:p>
          <w:p w:rsidR="0099030E" w:rsidRPr="00147D83" w:rsidRDefault="0099030E" w:rsidP="00147D83">
            <w:pPr>
              <w:rPr>
                <w:lang w:val="fr-FR"/>
              </w:rPr>
            </w:pPr>
          </w:p>
          <w:p w:rsidR="0099030E" w:rsidRPr="00147D83" w:rsidRDefault="0099030E" w:rsidP="00147D83">
            <w:pPr>
              <w:rPr>
                <w:lang w:val="fr-FR"/>
              </w:rPr>
            </w:pPr>
          </w:p>
          <w:p w:rsidR="0099030E" w:rsidRPr="00147D83" w:rsidRDefault="0099030E" w:rsidP="00147D83">
            <w:pPr>
              <w:rPr>
                <w:lang w:val="fr-FR"/>
              </w:rPr>
            </w:pPr>
            <w:r w:rsidRPr="00147D83">
              <w:rPr>
                <w:lang w:val="fr-FR"/>
              </w:rPr>
              <w:t>/*!40101 SET @OLD_CHARACTER_SET_CLIENT=@@CHARACTER_SET_CLIENT */;</w:t>
            </w:r>
          </w:p>
          <w:p w:rsidR="0099030E" w:rsidRDefault="0099030E" w:rsidP="00147D83">
            <w:r>
              <w:t>/*!40101 SET @OLD_CHARACTER_SET_RESULTS=@@CHARACTER_SET_RESULTS */;</w:t>
            </w:r>
          </w:p>
          <w:p w:rsidR="0099030E" w:rsidRDefault="0099030E" w:rsidP="00147D83">
            <w:r>
              <w:t>/*!40101 SET @OLD_COLLATION_CONNECTION=@@COLLATION_CONNECTION */;</w:t>
            </w:r>
          </w:p>
          <w:p w:rsidR="0099030E" w:rsidRDefault="0099030E" w:rsidP="00147D83">
            <w:r>
              <w:t>/*!40101 SET NAMES utf8 */;</w:t>
            </w:r>
          </w:p>
          <w:p w:rsidR="0099030E" w:rsidRDefault="0099030E" w:rsidP="00147D83"/>
          <w:p w:rsidR="0099030E" w:rsidRDefault="0099030E" w:rsidP="00147D83">
            <w:r>
              <w:t>--</w:t>
            </w:r>
          </w:p>
          <w:p w:rsidR="0099030E" w:rsidRDefault="0099030E" w:rsidP="00147D83">
            <w:r>
              <w:t xml:space="preserve">-- </w:t>
            </w:r>
            <w:r>
              <w:rPr>
                <w:rFonts w:hint="eastAsia"/>
              </w:rPr>
              <w:t>資料庫</w:t>
            </w:r>
            <w:r>
              <w:t>: `iot`</w:t>
            </w:r>
          </w:p>
          <w:p w:rsidR="0099030E" w:rsidRDefault="0099030E" w:rsidP="00147D83">
            <w:r>
              <w:t>--</w:t>
            </w:r>
          </w:p>
          <w:p w:rsidR="0099030E" w:rsidRDefault="0099030E" w:rsidP="00147D83"/>
          <w:p w:rsidR="0099030E" w:rsidRDefault="0099030E" w:rsidP="00147D83">
            <w:r>
              <w:t>-- --------------------------------------------------------</w:t>
            </w:r>
          </w:p>
          <w:p w:rsidR="0099030E" w:rsidRDefault="0099030E" w:rsidP="00147D83"/>
          <w:p w:rsidR="0099030E" w:rsidRDefault="0099030E" w:rsidP="00147D83">
            <w:r>
              <w:t>--</w:t>
            </w:r>
          </w:p>
          <w:p w:rsidR="0099030E" w:rsidRDefault="0099030E" w:rsidP="00147D83">
            <w:r>
              <w:t xml:space="preserve">-- </w:t>
            </w:r>
            <w:r>
              <w:rPr>
                <w:rFonts w:hint="eastAsia"/>
              </w:rPr>
              <w:t>資料表格式：</w:t>
            </w:r>
            <w:r>
              <w:t xml:space="preserve"> `lightdata`</w:t>
            </w:r>
          </w:p>
          <w:p w:rsidR="0099030E" w:rsidRDefault="0099030E" w:rsidP="00147D83">
            <w:r>
              <w:t>--</w:t>
            </w:r>
          </w:p>
          <w:p w:rsidR="0099030E" w:rsidRDefault="0099030E" w:rsidP="00147D83"/>
          <w:p w:rsidR="0099030E" w:rsidRDefault="0099030E" w:rsidP="00147D83">
            <w:r>
              <w:t>CREATE TABLE IF NOT EXISTS `lightdata` (</w:t>
            </w:r>
          </w:p>
          <w:p w:rsidR="0099030E" w:rsidRDefault="0099030E" w:rsidP="00147D83">
            <w:r>
              <w:t xml:space="preserve">  `id` int(11) NOT NULL AUTO_INCREMENT,</w:t>
            </w:r>
          </w:p>
          <w:p w:rsidR="0099030E" w:rsidRDefault="0099030E" w:rsidP="00147D83">
            <w:r>
              <w:t xml:space="preserve">  `data` float NOT NULL,</w:t>
            </w:r>
          </w:p>
          <w:p w:rsidR="0099030E" w:rsidRDefault="0099030E" w:rsidP="00147D83">
            <w:r>
              <w:t xml:space="preserve">  `dataupdate` timestamp NOT NULL DEFAULT CURRENT_TIMESTAMP ON UPDATE CURRENT_TIMESTAMP,</w:t>
            </w:r>
          </w:p>
          <w:p w:rsidR="0099030E" w:rsidRDefault="0099030E" w:rsidP="00147D83">
            <w:r>
              <w:t xml:space="preserve">  PRIMARY KEY (`id`)</w:t>
            </w:r>
          </w:p>
          <w:p w:rsidR="0099030E" w:rsidRDefault="0099030E" w:rsidP="00147D83">
            <w:r>
              <w:t>) ENGINE=MyISAM  DEFAULT CHARSET=utf8 AUTO_INCREMENT=21719 ;</w:t>
            </w:r>
          </w:p>
          <w:p w:rsidR="0099030E" w:rsidRDefault="0099030E" w:rsidP="00147D83"/>
          <w:p w:rsidR="0099030E" w:rsidRDefault="0099030E" w:rsidP="00147D83">
            <w:r>
              <w:t>--</w:t>
            </w:r>
          </w:p>
          <w:p w:rsidR="0099030E" w:rsidRDefault="0099030E" w:rsidP="00147D83">
            <w:r>
              <w:t xml:space="preserve">-- </w:t>
            </w:r>
            <w:r>
              <w:rPr>
                <w:rFonts w:hint="eastAsia"/>
              </w:rPr>
              <w:t>列出以下資料庫的數據：</w:t>
            </w:r>
            <w:r>
              <w:t xml:space="preserve"> `lightdata`</w:t>
            </w:r>
          </w:p>
          <w:p w:rsidR="0099030E" w:rsidRDefault="0099030E" w:rsidP="00147D83">
            <w:r>
              <w:t>--</w:t>
            </w:r>
          </w:p>
          <w:p w:rsidR="0099030E" w:rsidRDefault="0099030E" w:rsidP="00147D83"/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(1, 43534, '2015-05-04 16:47:55'),</w:t>
            </w:r>
          </w:p>
          <w:p w:rsidR="0099030E" w:rsidRDefault="0099030E" w:rsidP="00147D83">
            <w:r>
              <w:t>(2, 43534, '2015-05-04 16:48:03'),</w:t>
            </w:r>
          </w:p>
          <w:p w:rsidR="0099030E" w:rsidRDefault="0099030E" w:rsidP="00147D83">
            <w:r>
              <w:t>(3, 43534, '2015-05-04 16:48:03'),</w:t>
            </w:r>
          </w:p>
          <w:p w:rsidR="0099030E" w:rsidRDefault="0099030E" w:rsidP="00147D83">
            <w:r>
              <w:t>(4, 43534, '2015-05-04 16:48:04'),</w:t>
            </w:r>
          </w:p>
          <w:p w:rsidR="0099030E" w:rsidRDefault="0099030E" w:rsidP="00147D83">
            <w:r>
              <w:t>(5, 43534, '2015-05-04 16:48:04'),</w:t>
            </w:r>
          </w:p>
          <w:p w:rsidR="0099030E" w:rsidRDefault="0099030E" w:rsidP="00147D83">
            <w:r>
              <w:t>(6, 45, '2015-05-04 18:47:45'),</w:t>
            </w:r>
          </w:p>
          <w:p w:rsidR="0099030E" w:rsidRDefault="0099030E" w:rsidP="00147D83">
            <w:r>
              <w:t>(7, 45, '2015-05-04 18:47:47'),</w:t>
            </w:r>
          </w:p>
          <w:p w:rsidR="0099030E" w:rsidRDefault="0099030E" w:rsidP="00147D83">
            <w:r>
              <w:t>(8, 16, '2015-05-04 22:35:49'),</w:t>
            </w:r>
          </w:p>
          <w:p w:rsidR="0099030E" w:rsidRDefault="0099030E" w:rsidP="00147D83">
            <w:r>
              <w:t>(9, 0, '2015-05-04 23:12:31'),</w:t>
            </w:r>
          </w:p>
          <w:p w:rsidR="0099030E" w:rsidRDefault="0099030E" w:rsidP="00147D83">
            <w:r>
              <w:t>(10, 0, '2015-05-04 23:12:34'),</w:t>
            </w:r>
          </w:p>
          <w:p w:rsidR="0099030E" w:rsidRDefault="0099030E" w:rsidP="00147D83">
            <w:r>
              <w:t>(11, 0, '2015-05-04 23:12:37'),</w:t>
            </w:r>
          </w:p>
          <w:p w:rsidR="0099030E" w:rsidRDefault="0099030E" w:rsidP="00147D83">
            <w:r>
              <w:t>(12, 0, '2015-05-04 23:12:40'),</w:t>
            </w:r>
          </w:p>
          <w:p w:rsidR="0099030E" w:rsidRDefault="0099030E" w:rsidP="00147D83">
            <w:r>
              <w:t>(13, 0, '2015-05-04 23:12:50'),</w:t>
            </w:r>
          </w:p>
          <w:p w:rsidR="0099030E" w:rsidRDefault="0099030E" w:rsidP="00147D83">
            <w:r>
              <w:t>(14, 0, '2015-05-04 23:12:53'),</w:t>
            </w:r>
          </w:p>
          <w:p w:rsidR="0099030E" w:rsidRDefault="0099030E" w:rsidP="00147D83">
            <w:r>
              <w:t>(15, 0, '2015-05-04 23:12:57'),</w:t>
            </w:r>
          </w:p>
          <w:p w:rsidR="0099030E" w:rsidRDefault="0099030E" w:rsidP="00147D83">
            <w:r>
              <w:t>(16, 0, '2015-05-04 23:13:00'),</w:t>
            </w:r>
          </w:p>
          <w:p w:rsidR="0099030E" w:rsidRDefault="0099030E" w:rsidP="00147D83">
            <w:r>
              <w:t>(17, 0, '2015-05-04 23:13:03'),</w:t>
            </w:r>
          </w:p>
          <w:p w:rsidR="0099030E" w:rsidRDefault="0099030E" w:rsidP="00147D83">
            <w:r>
              <w:t>(18, 0, '2015-05-04 23:13:06'),</w:t>
            </w:r>
          </w:p>
          <w:p w:rsidR="0099030E" w:rsidRDefault="0099030E" w:rsidP="00147D83">
            <w:r>
              <w:t>(19, 0, '2015-05-04 23:13:09'),</w:t>
            </w:r>
          </w:p>
          <w:p w:rsidR="0099030E" w:rsidRDefault="0099030E" w:rsidP="00147D83">
            <w:r>
              <w:t>(20, 0, '2015-05-04 23:13:12'),</w:t>
            </w:r>
          </w:p>
          <w:p w:rsidR="0099030E" w:rsidRDefault="0099030E" w:rsidP="00147D83">
            <w:r>
              <w:t>(21, 0, '2015-05-04 23:13:15'),</w:t>
            </w:r>
          </w:p>
          <w:p w:rsidR="0099030E" w:rsidRDefault="0099030E" w:rsidP="00147D83">
            <w:r>
              <w:t>(22, 0, '2015-05-04 23:13:18'),</w:t>
            </w:r>
          </w:p>
          <w:p w:rsidR="0099030E" w:rsidRDefault="0099030E" w:rsidP="00147D83">
            <w:r>
              <w:t>(23, 0, '2015-05-04 23:13:21'),</w:t>
            </w:r>
          </w:p>
          <w:p w:rsidR="0099030E" w:rsidRDefault="0099030E" w:rsidP="00147D83">
            <w:r>
              <w:t>(24, 0, '2015-05-04 23:13:24'),</w:t>
            </w:r>
          </w:p>
          <w:p w:rsidR="0099030E" w:rsidRDefault="0099030E" w:rsidP="00147D83">
            <w:r>
              <w:t>(25, 0, '2015-05-04 23:13:27'),</w:t>
            </w:r>
          </w:p>
          <w:p w:rsidR="0099030E" w:rsidRDefault="0099030E" w:rsidP="00147D83">
            <w:r>
              <w:t>(26, 0, '2015-05-04 23:13:30'),</w:t>
            </w:r>
          </w:p>
          <w:p w:rsidR="0099030E" w:rsidRDefault="0099030E" w:rsidP="00147D83">
            <w:r>
              <w:t>(27, 0, '2015-05-04 23:13:33'),</w:t>
            </w:r>
          </w:p>
          <w:p w:rsidR="0099030E" w:rsidRDefault="0099030E" w:rsidP="00147D83">
            <w:r>
              <w:t>(28, 0, '2015-05-04 23:13:36'),</w:t>
            </w:r>
          </w:p>
          <w:p w:rsidR="0099030E" w:rsidRDefault="0099030E" w:rsidP="00147D83">
            <w:r>
              <w:t>(29, 0, '2015-05-04 23:13:40'),</w:t>
            </w:r>
          </w:p>
          <w:p w:rsidR="0099030E" w:rsidRDefault="0099030E" w:rsidP="00147D83">
            <w:r>
              <w:t>(30, 0, '2015-05-04 23:13:43'),</w:t>
            </w:r>
          </w:p>
          <w:p w:rsidR="0099030E" w:rsidRDefault="0099030E" w:rsidP="00147D83">
            <w:r>
              <w:t>(31, 0, '2015-05-04 23:13:46'),</w:t>
            </w:r>
          </w:p>
          <w:p w:rsidR="0099030E" w:rsidRDefault="0099030E" w:rsidP="00147D83">
            <w:r>
              <w:t>(32, 0, '2015-05-04 23:13:49'),</w:t>
            </w:r>
          </w:p>
          <w:p w:rsidR="0099030E" w:rsidRDefault="0099030E" w:rsidP="00147D83">
            <w:r>
              <w:t>(33, 0, '2015-05-04 23:13:52'),</w:t>
            </w:r>
          </w:p>
          <w:p w:rsidR="0099030E" w:rsidRDefault="0099030E" w:rsidP="00147D83">
            <w:r>
              <w:t>(34, 0, '2015-05-04 23:13:55'),</w:t>
            </w:r>
          </w:p>
          <w:p w:rsidR="0099030E" w:rsidRDefault="0099030E" w:rsidP="00147D83">
            <w:r>
              <w:t>(35, 0, '2015-05-04 23:13:58'),</w:t>
            </w:r>
          </w:p>
          <w:p w:rsidR="0099030E" w:rsidRDefault="0099030E" w:rsidP="00147D83">
            <w:r>
              <w:t>(36, 19, '2015-05-04 23:14:01'),</w:t>
            </w:r>
          </w:p>
          <w:p w:rsidR="0099030E" w:rsidRDefault="0099030E" w:rsidP="00147D83">
            <w:r>
              <w:t>(37, 19, '2015-05-04 23:14:04'),</w:t>
            </w:r>
          </w:p>
          <w:p w:rsidR="0099030E" w:rsidRDefault="0099030E" w:rsidP="00147D83">
            <w:r>
              <w:t>(38, 18, '2015-05-04 23:14:07'),</w:t>
            </w:r>
          </w:p>
          <w:p w:rsidR="0099030E" w:rsidRDefault="0099030E" w:rsidP="00147D83">
            <w:r>
              <w:t>(39, 0, '2015-05-04 23:14:19'),</w:t>
            </w:r>
          </w:p>
          <w:p w:rsidR="0099030E" w:rsidRDefault="0099030E" w:rsidP="00147D83">
            <w:r>
              <w:t>(40, 0, '2015-05-04 23:14:23'),</w:t>
            </w:r>
          </w:p>
          <w:p w:rsidR="0099030E" w:rsidRDefault="0099030E" w:rsidP="00147D83">
            <w:r>
              <w:t>(41, 0, '2015-05-04 23:14:26'),</w:t>
            </w:r>
          </w:p>
          <w:p w:rsidR="0099030E" w:rsidRDefault="0099030E" w:rsidP="00147D83">
            <w:r>
              <w:t>(42, 0, '2015-05-04 23:14:29'),</w:t>
            </w:r>
          </w:p>
          <w:p w:rsidR="0099030E" w:rsidRDefault="0099030E" w:rsidP="00147D83">
            <w:r>
              <w:t>(43, 0, '2015-05-04 23:14:32'),</w:t>
            </w:r>
          </w:p>
          <w:p w:rsidR="0099030E" w:rsidRDefault="0099030E" w:rsidP="00147D83">
            <w:r>
              <w:t>(44, 0, '2015-05-04 23:14:35'),</w:t>
            </w:r>
          </w:p>
          <w:p w:rsidR="0099030E" w:rsidRDefault="0099030E" w:rsidP="00147D83">
            <w:r>
              <w:t>(45, 0, '2015-05-04 23:14:38'),</w:t>
            </w:r>
          </w:p>
          <w:p w:rsidR="0099030E" w:rsidRDefault="0099030E" w:rsidP="00147D83">
            <w:r>
              <w:t>(46, 0, '2015-05-04 23:14:41'),</w:t>
            </w:r>
          </w:p>
          <w:p w:rsidR="0099030E" w:rsidRDefault="0099030E" w:rsidP="00147D83">
            <w:r>
              <w:t>(47, 0, '2015-05-04 23:14:44'),</w:t>
            </w:r>
          </w:p>
          <w:p w:rsidR="0099030E" w:rsidRDefault="0099030E" w:rsidP="00147D83">
            <w:r>
              <w:t>(48, 0, '2015-05-04 23:14:47'),</w:t>
            </w:r>
          </w:p>
          <w:p w:rsidR="0099030E" w:rsidRDefault="0099030E" w:rsidP="00147D83">
            <w:r>
              <w:t>(49, 19, '2015-05-04 23:14:59'),</w:t>
            </w:r>
          </w:p>
          <w:p w:rsidR="0099030E" w:rsidRDefault="0099030E" w:rsidP="00147D83">
            <w:r>
              <w:t>(50, 19, '2015-05-04 23:15:02'),</w:t>
            </w:r>
          </w:p>
          <w:p w:rsidR="0099030E" w:rsidRDefault="0099030E" w:rsidP="00147D83">
            <w:r>
              <w:t>(51, 19, '2015-05-04 23:15:05'),</w:t>
            </w:r>
          </w:p>
          <w:p w:rsidR="0099030E" w:rsidRDefault="0099030E" w:rsidP="00147D83">
            <w:r>
              <w:t>(52, 19, '2015-05-04 23:15:08'),</w:t>
            </w:r>
          </w:p>
          <w:p w:rsidR="0099030E" w:rsidRDefault="0099030E" w:rsidP="00147D83">
            <w:r>
              <w:t>(53, 19, '2015-05-04 23:15:11'),</w:t>
            </w:r>
          </w:p>
          <w:p w:rsidR="0099030E" w:rsidRDefault="0099030E" w:rsidP="00147D83">
            <w:r>
              <w:t>(54, 19, '2015-05-04 23:15:14'),</w:t>
            </w:r>
          </w:p>
          <w:p w:rsidR="0099030E" w:rsidRDefault="0099030E" w:rsidP="00147D83">
            <w:r>
              <w:t>(55, 18, '2015-05-04 23:15:18'),</w:t>
            </w:r>
          </w:p>
          <w:p w:rsidR="0099030E" w:rsidRDefault="0099030E" w:rsidP="00147D83">
            <w:r>
              <w:t>(56, 17, '2015-05-04 23:15:21'),</w:t>
            </w:r>
          </w:p>
          <w:p w:rsidR="0099030E" w:rsidRDefault="0099030E" w:rsidP="00147D83">
            <w:r>
              <w:t>(57, 16, '2015-05-04 23:15:24'),</w:t>
            </w:r>
          </w:p>
          <w:p w:rsidR="0099030E" w:rsidRDefault="0099030E" w:rsidP="00147D83">
            <w:r>
              <w:t>(58, 15, '2015-05-04 23:15:27'),</w:t>
            </w:r>
          </w:p>
          <w:p w:rsidR="0099030E" w:rsidRDefault="0099030E" w:rsidP="00147D83">
            <w:r>
              <w:t>(59, 15, '2015-05-04 23:15:30'),</w:t>
            </w:r>
          </w:p>
          <w:p w:rsidR="0099030E" w:rsidRDefault="0099030E" w:rsidP="00147D83">
            <w:r>
              <w:t>(60, 16, '2015-05-04 23:15:33'),</w:t>
            </w:r>
          </w:p>
          <w:p w:rsidR="0099030E" w:rsidRDefault="0099030E" w:rsidP="00147D83">
            <w:r>
              <w:t>(61, 17, '2015-05-04 23:15:36'),</w:t>
            </w:r>
          </w:p>
          <w:p w:rsidR="0099030E" w:rsidRDefault="0099030E" w:rsidP="00147D83">
            <w:r>
              <w:t>(62, 17, '2015-05-04 23:15:39'),</w:t>
            </w:r>
          </w:p>
          <w:p w:rsidR="0099030E" w:rsidRDefault="0099030E" w:rsidP="00147D83">
            <w:r>
              <w:t>(63, 18, '2015-05-04 23:15:42'),</w:t>
            </w:r>
          </w:p>
          <w:p w:rsidR="0099030E" w:rsidRDefault="0099030E" w:rsidP="00147D83">
            <w:r>
              <w:t>(64, 19, '2015-05-04 23:15:53'),</w:t>
            </w:r>
          </w:p>
          <w:p w:rsidR="0099030E" w:rsidRDefault="0099030E" w:rsidP="00147D83">
            <w:r>
              <w:t>(65, 19, '2015-05-04 23:15:56'),</w:t>
            </w:r>
          </w:p>
          <w:p w:rsidR="0099030E" w:rsidRDefault="0099030E" w:rsidP="00147D83">
            <w:r>
              <w:t>(66, 19, '2015-05-04 23:15:59'),</w:t>
            </w:r>
          </w:p>
          <w:p w:rsidR="0099030E" w:rsidRDefault="0099030E" w:rsidP="00147D83">
            <w:r>
              <w:t>(67, 19, '2015-05-04 23:16:02'),</w:t>
            </w:r>
          </w:p>
          <w:p w:rsidR="0099030E" w:rsidRDefault="0099030E" w:rsidP="00147D83">
            <w:r>
              <w:t>(68, 19, '2015-05-04 23:16:05'),</w:t>
            </w:r>
          </w:p>
          <w:p w:rsidR="0099030E" w:rsidRDefault="0099030E" w:rsidP="00147D83">
            <w:r>
              <w:t>(69, 17, '2015-05-04 23:16:08'),</w:t>
            </w:r>
          </w:p>
          <w:p w:rsidR="0099030E" w:rsidRDefault="0099030E" w:rsidP="00147D83">
            <w:r>
              <w:t>(70, 38, '2015-05-04 23:16:11'),</w:t>
            </w:r>
          </w:p>
          <w:p w:rsidR="0099030E" w:rsidRDefault="0099030E" w:rsidP="00147D83">
            <w:r>
              <w:t>(71, 118, '2015-05-04 23:16:14'),</w:t>
            </w:r>
          </w:p>
          <w:p w:rsidR="0099030E" w:rsidRDefault="0099030E" w:rsidP="00147D83">
            <w:r>
              <w:t>(72, 10894, '2015-05-04 23:16:17'),</w:t>
            </w:r>
          </w:p>
          <w:p w:rsidR="0099030E" w:rsidRDefault="0099030E" w:rsidP="00147D83">
            <w:r>
              <w:t>(73, 90, '2015-05-04 23:16:21'),</w:t>
            </w:r>
          </w:p>
          <w:p w:rsidR="0099030E" w:rsidRDefault="0099030E" w:rsidP="00147D83">
            <w:r>
              <w:t>(74, 224, '2015-05-04 23:16:24'),</w:t>
            </w:r>
          </w:p>
          <w:p w:rsidR="0099030E" w:rsidRDefault="0099030E" w:rsidP="00147D83">
            <w:r>
              <w:t>(75, 65, '2015-05-04 23:16:27'),</w:t>
            </w:r>
          </w:p>
          <w:p w:rsidR="0099030E" w:rsidRDefault="0099030E" w:rsidP="00147D83">
            <w:r>
              <w:t>(76, 1051, '2015-05-04 23:16:30'),</w:t>
            </w:r>
          </w:p>
          <w:p w:rsidR="0099030E" w:rsidRDefault="0099030E" w:rsidP="00147D83">
            <w:r>
              <w:t>(77, 55, '2015-05-04 23:16:33'),</w:t>
            </w:r>
          </w:p>
          <w:p w:rsidR="0099030E" w:rsidRDefault="0099030E" w:rsidP="00147D83">
            <w:r>
              <w:t>(78, 53, '2015-05-04 23:16:36'),</w:t>
            </w:r>
          </w:p>
          <w:p w:rsidR="0099030E" w:rsidRDefault="0099030E" w:rsidP="00147D83">
            <w:r>
              <w:t>(79, 197, '2015-05-04 23:16:39'),</w:t>
            </w:r>
          </w:p>
          <w:p w:rsidR="0099030E" w:rsidRDefault="0099030E" w:rsidP="00147D83">
            <w:r>
              <w:t>(80, 59, '2015-05-04 23:16:42'),</w:t>
            </w:r>
          </w:p>
          <w:p w:rsidR="0099030E" w:rsidRDefault="0099030E" w:rsidP="00147D83">
            <w:r>
              <w:t>(81, 59, '2015-05-04 23:16:45'),</w:t>
            </w:r>
          </w:p>
          <w:p w:rsidR="0099030E" w:rsidRDefault="0099030E" w:rsidP="00147D83">
            <w:r>
              <w:t>(82, 59, '2015-05-04 23:16:48'),</w:t>
            </w:r>
          </w:p>
          <w:p w:rsidR="0099030E" w:rsidRDefault="0099030E" w:rsidP="00147D83">
            <w:r>
              <w:t>(83, 60, '2015-05-04 23:16:51'),</w:t>
            </w:r>
          </w:p>
          <w:p w:rsidR="0099030E" w:rsidRDefault="0099030E" w:rsidP="00147D83">
            <w:r>
              <w:t>(84, 59, '2015-05-04 23:16:54'),</w:t>
            </w:r>
          </w:p>
          <w:p w:rsidR="0099030E" w:rsidRDefault="0099030E" w:rsidP="00147D83">
            <w:r>
              <w:t>(85, 59, '2015-05-04 23:16:57'),</w:t>
            </w:r>
          </w:p>
          <w:p w:rsidR="0099030E" w:rsidRDefault="0099030E" w:rsidP="00147D83">
            <w:r>
              <w:t>(86, 59, '2015-05-04 23:17:01'),</w:t>
            </w:r>
          </w:p>
          <w:p w:rsidR="0099030E" w:rsidRDefault="0099030E" w:rsidP="00147D83">
            <w:r>
              <w:t>(87, 59, '2015-05-04 23:17:04'),</w:t>
            </w:r>
          </w:p>
          <w:p w:rsidR="0099030E" w:rsidRDefault="0099030E" w:rsidP="00147D83">
            <w:r>
              <w:t>(88, 58, '2015-05-04 23:17:07'),</w:t>
            </w:r>
          </w:p>
          <w:p w:rsidR="0099030E" w:rsidRDefault="0099030E" w:rsidP="00147D83">
            <w:r>
              <w:t>(89, 55, '2015-05-04 23:17:10'),</w:t>
            </w:r>
          </w:p>
          <w:p w:rsidR="0099030E" w:rsidRDefault="0099030E" w:rsidP="00147D83">
            <w:r>
              <w:t>(90, 56, '2015-05-04 23:17:13'),</w:t>
            </w:r>
          </w:p>
          <w:p w:rsidR="0099030E" w:rsidRDefault="0099030E" w:rsidP="00147D83">
            <w:r>
              <w:t>(91, 57, '2015-05-04 23:17:16'),</w:t>
            </w:r>
          </w:p>
          <w:p w:rsidR="0099030E" w:rsidRDefault="0099030E" w:rsidP="00147D83">
            <w:r>
              <w:t>(92, 57, '2015-05-04 23:17:19'),</w:t>
            </w:r>
          </w:p>
          <w:p w:rsidR="0099030E" w:rsidRDefault="0099030E" w:rsidP="00147D83">
            <w:r>
              <w:t>(93, 58, '2015-05-04 23:17:22'),</w:t>
            </w:r>
          </w:p>
          <w:p w:rsidR="0099030E" w:rsidRDefault="0099030E" w:rsidP="00147D83">
            <w:r>
              <w:t>(94, 58, '2015-05-04 23:17:25'),</w:t>
            </w:r>
          </w:p>
          <w:p w:rsidR="0099030E" w:rsidRDefault="0099030E" w:rsidP="00147D83">
            <w:r>
              <w:t>(95, 58, '2015-05-04 23:17:28'),</w:t>
            </w:r>
          </w:p>
          <w:p w:rsidR="0099030E" w:rsidRDefault="0099030E" w:rsidP="00147D83">
            <w:r>
              <w:t>(96, 59, '2015-05-04 23:17:31'),</w:t>
            </w:r>
          </w:p>
          <w:p w:rsidR="0099030E" w:rsidRDefault="0099030E" w:rsidP="00147D83">
            <w:r>
              <w:t>(97, 58, '2015-05-04 23:17:34'),</w:t>
            </w:r>
          </w:p>
          <w:p w:rsidR="0099030E" w:rsidRDefault="0099030E" w:rsidP="00147D83">
            <w:r>
              <w:t>(98, 58, '2015-05-04 23:17:37'),</w:t>
            </w:r>
          </w:p>
          <w:p w:rsidR="0099030E" w:rsidRDefault="0099030E" w:rsidP="00147D83">
            <w:r>
              <w:t>(99, 57, '2015-05-04 23:17:40'),</w:t>
            </w:r>
          </w:p>
          <w:p w:rsidR="0099030E" w:rsidRDefault="0099030E" w:rsidP="00147D83">
            <w:r>
              <w:t>(100, 54, '2015-05-04 23:17:44'),</w:t>
            </w:r>
          </w:p>
          <w:p w:rsidR="0099030E" w:rsidRDefault="0099030E" w:rsidP="00147D83">
            <w:r>
              <w:t>(101, 53, '2015-05-04 23:17:47'),</w:t>
            </w:r>
          </w:p>
          <w:p w:rsidR="0099030E" w:rsidRDefault="0099030E" w:rsidP="00147D83">
            <w:r>
              <w:t>(102, 57, '2015-05-04 23:17:50'),</w:t>
            </w:r>
          </w:p>
          <w:p w:rsidR="0099030E" w:rsidRDefault="0099030E" w:rsidP="00147D83">
            <w:r>
              <w:t>(103, 57, '2015-05-04 23:17:53'),</w:t>
            </w:r>
          </w:p>
          <w:p w:rsidR="0099030E" w:rsidRDefault="0099030E" w:rsidP="00147D83">
            <w:r>
              <w:t>(104, 57, '2015-05-04 23:17:56'),</w:t>
            </w:r>
          </w:p>
          <w:p w:rsidR="0099030E" w:rsidRDefault="0099030E" w:rsidP="00147D83">
            <w:r>
              <w:t>(105, 54, '2015-05-04 23:17:59'),</w:t>
            </w:r>
          </w:p>
          <w:p w:rsidR="0099030E" w:rsidRDefault="0099030E" w:rsidP="00147D83">
            <w:r>
              <w:t>(106, 50, '2015-05-04 23:18:02'),</w:t>
            </w:r>
          </w:p>
          <w:p w:rsidR="0099030E" w:rsidRDefault="0099030E" w:rsidP="00147D83">
            <w:r>
              <w:t>(107, 57, '2015-05-04 23:18:05'),</w:t>
            </w:r>
          </w:p>
          <w:p w:rsidR="0099030E" w:rsidRDefault="0099030E" w:rsidP="00147D83">
            <w:r>
              <w:t>(108, 57, '2015-05-04 23:18:08'),</w:t>
            </w:r>
          </w:p>
          <w:p w:rsidR="0099030E" w:rsidRDefault="0099030E" w:rsidP="00147D83">
            <w:r>
              <w:t>(109, 58, '2015-05-04 23:18:11'),</w:t>
            </w:r>
          </w:p>
          <w:p w:rsidR="0099030E" w:rsidRDefault="0099030E" w:rsidP="00147D83">
            <w:r>
              <w:t>(110, 56, '2015-05-04 23:18:14'),</w:t>
            </w:r>
          </w:p>
          <w:p w:rsidR="0099030E" w:rsidRDefault="0099030E" w:rsidP="00147D83">
            <w:r>
              <w:t>(111, 54, '2015-05-04 23:18:17'),</w:t>
            </w:r>
          </w:p>
          <w:p w:rsidR="0099030E" w:rsidRDefault="0099030E" w:rsidP="00147D83">
            <w:r>
              <w:t>(112, 54, '2015-05-04 23:18:20'),</w:t>
            </w:r>
          </w:p>
          <w:p w:rsidR="0099030E" w:rsidRDefault="0099030E" w:rsidP="00147D83">
            <w:r>
              <w:t>(113, 56, '2015-05-04 23:18:23'),</w:t>
            </w:r>
          </w:p>
          <w:p w:rsidR="0099030E" w:rsidRDefault="0099030E" w:rsidP="00147D83">
            <w:r>
              <w:t>(114, 56, '2015-05-04 23:18:26'),</w:t>
            </w:r>
          </w:p>
          <w:p w:rsidR="0099030E" w:rsidRDefault="0099030E" w:rsidP="00147D83">
            <w:r>
              <w:t>(115, 57, '2015-05-04 23:18:30'),</w:t>
            </w:r>
          </w:p>
          <w:p w:rsidR="0099030E" w:rsidRDefault="0099030E" w:rsidP="00147D83">
            <w:r>
              <w:t>(116, 57, '2015-05-04 23:18:33'),</w:t>
            </w:r>
          </w:p>
          <w:p w:rsidR="0099030E" w:rsidRDefault="0099030E" w:rsidP="00147D83">
            <w:r>
              <w:t>(117, 55, '2015-05-04 23:18:36'),</w:t>
            </w:r>
          </w:p>
          <w:p w:rsidR="0099030E" w:rsidRDefault="0099030E" w:rsidP="00147D83">
            <w:r>
              <w:t>(118, 56, '2015-05-04 23:18:39'),</w:t>
            </w:r>
          </w:p>
          <w:p w:rsidR="0099030E" w:rsidRDefault="0099030E" w:rsidP="00147D83">
            <w:r>
              <w:t>(119, 54, '2015-05-04 23:18:43'),</w:t>
            </w:r>
          </w:p>
          <w:p w:rsidR="0099030E" w:rsidRDefault="0099030E" w:rsidP="00147D83">
            <w:r>
              <w:t>(120, 53, '2015-05-04 23:18:46'),</w:t>
            </w:r>
          </w:p>
          <w:p w:rsidR="0099030E" w:rsidRDefault="0099030E" w:rsidP="00147D83">
            <w:r>
              <w:t>(121, 56, '2015-05-04 23:18:49'),</w:t>
            </w:r>
          </w:p>
          <w:p w:rsidR="0099030E" w:rsidRDefault="0099030E" w:rsidP="00147D83">
            <w:r>
              <w:t>(122, 57, '2015-05-04 23:18:52'),</w:t>
            </w:r>
          </w:p>
          <w:p w:rsidR="0099030E" w:rsidRDefault="0099030E" w:rsidP="00147D83">
            <w:r>
              <w:t>(123, 57, '2015-05-04 23:18:55'),</w:t>
            </w:r>
          </w:p>
          <w:p w:rsidR="0099030E" w:rsidRDefault="0099030E" w:rsidP="00147D83">
            <w:r>
              <w:t>(124, 57, '2015-05-04 23:18:58'),</w:t>
            </w:r>
          </w:p>
          <w:p w:rsidR="0099030E" w:rsidRDefault="0099030E" w:rsidP="00147D83">
            <w:r>
              <w:t>(125, 57, '2015-05-04 23:19:01'),</w:t>
            </w:r>
          </w:p>
          <w:p w:rsidR="0099030E" w:rsidRDefault="0099030E" w:rsidP="00147D83">
            <w:r>
              <w:t>(126, 53, '2015-05-04 23:19:04'),</w:t>
            </w:r>
          </w:p>
          <w:p w:rsidR="0099030E" w:rsidRDefault="0099030E" w:rsidP="00147D83">
            <w:r>
              <w:t>(127, 55, '2015-05-04 23:19:07'),</w:t>
            </w:r>
          </w:p>
          <w:p w:rsidR="0099030E" w:rsidRDefault="0099030E" w:rsidP="00147D83">
            <w:r>
              <w:t>(128, 57, '2015-05-04 23:19:10'),</w:t>
            </w:r>
          </w:p>
          <w:p w:rsidR="0099030E" w:rsidRDefault="0099030E" w:rsidP="00147D83">
            <w:r>
              <w:t>(129, 58, '2015-05-04 23:19:13'),</w:t>
            </w:r>
          </w:p>
          <w:p w:rsidR="0099030E" w:rsidRDefault="0099030E" w:rsidP="00147D83">
            <w:r>
              <w:t>(130, 57, '2015-05-04 23:19:16'),</w:t>
            </w:r>
          </w:p>
          <w:p w:rsidR="0099030E" w:rsidRDefault="0099030E" w:rsidP="00147D83">
            <w:r>
              <w:t>(131, 55, '2015-05-04 23:19:19'),</w:t>
            </w:r>
          </w:p>
          <w:p w:rsidR="0099030E" w:rsidRDefault="0099030E" w:rsidP="00147D83">
            <w:r>
              <w:t>(132, 49, '2015-05-04 23:19:22'),</w:t>
            </w:r>
          </w:p>
          <w:p w:rsidR="0099030E" w:rsidRDefault="0099030E" w:rsidP="00147D83">
            <w:r>
              <w:t>(133, 53, '2015-05-04 23:19:26'),</w:t>
            </w:r>
          </w:p>
          <w:p w:rsidR="0099030E" w:rsidRDefault="0099030E" w:rsidP="00147D83">
            <w:r>
              <w:t>(134, 56, '2015-05-04 23:19:29'),</w:t>
            </w:r>
          </w:p>
          <w:p w:rsidR="0099030E" w:rsidRDefault="0099030E" w:rsidP="00147D83">
            <w:r>
              <w:t>(135, 57, '2015-05-04 23:19:32'),</w:t>
            </w:r>
          </w:p>
          <w:p w:rsidR="0099030E" w:rsidRDefault="0099030E" w:rsidP="00147D83">
            <w:r>
              <w:t>(136, 57, '2015-05-04 23:19:35'),</w:t>
            </w:r>
          </w:p>
          <w:p w:rsidR="0099030E" w:rsidRDefault="0099030E" w:rsidP="00147D83">
            <w:r>
              <w:t>(137, 58, '2015-05-04 23:19:38'),</w:t>
            </w:r>
          </w:p>
          <w:p w:rsidR="0099030E" w:rsidRDefault="0099030E" w:rsidP="00147D83">
            <w:r>
              <w:t>(138, 57, '2015-05-04 23:19:41'),</w:t>
            </w:r>
          </w:p>
          <w:p w:rsidR="0099030E" w:rsidRDefault="0099030E" w:rsidP="00147D83">
            <w:r>
              <w:t>(139, 58, '2015-05-04 23:19:44'),</w:t>
            </w:r>
          </w:p>
          <w:p w:rsidR="0099030E" w:rsidRDefault="0099030E" w:rsidP="00147D83">
            <w:r>
              <w:t>(140, 58, '2015-05-04 23:19:47'),</w:t>
            </w:r>
          </w:p>
          <w:p w:rsidR="0099030E" w:rsidRDefault="0099030E" w:rsidP="00147D83">
            <w:r>
              <w:t>(141, 58, '2015-05-04 23:19:50'),</w:t>
            </w:r>
          </w:p>
          <w:p w:rsidR="0099030E" w:rsidRDefault="0099030E" w:rsidP="00147D83">
            <w:r>
              <w:t>(142, 55, '2015-05-04 23:19:53'),</w:t>
            </w:r>
          </w:p>
          <w:p w:rsidR="0099030E" w:rsidRDefault="0099030E" w:rsidP="00147D83">
            <w:r>
              <w:t>(143, 56, '2015-05-04 23:19:56'),</w:t>
            </w:r>
          </w:p>
          <w:p w:rsidR="0099030E" w:rsidRDefault="0099030E" w:rsidP="00147D83">
            <w:r>
              <w:t>(144, 56, '2015-05-04 23:19:59'),</w:t>
            </w:r>
          </w:p>
          <w:p w:rsidR="0099030E" w:rsidRDefault="0099030E" w:rsidP="00147D83">
            <w:r>
              <w:t>(145, 56, '2015-05-04 23:20:02'),</w:t>
            </w:r>
          </w:p>
          <w:p w:rsidR="0099030E" w:rsidRDefault="0099030E" w:rsidP="00147D83">
            <w:r>
              <w:t>(146, 55, '2015-05-04 23:20:05'),</w:t>
            </w:r>
          </w:p>
          <w:p w:rsidR="0099030E" w:rsidRDefault="0099030E" w:rsidP="00147D83">
            <w:r>
              <w:t>(147, 56, '2015-05-04 23:20:09'),</w:t>
            </w:r>
          </w:p>
          <w:p w:rsidR="0099030E" w:rsidRDefault="0099030E" w:rsidP="00147D83">
            <w:r>
              <w:t>(148, 56, '2015-05-04 23:20:12'),</w:t>
            </w:r>
          </w:p>
          <w:p w:rsidR="0099030E" w:rsidRDefault="0099030E" w:rsidP="00147D83">
            <w:r>
              <w:t>(149, 56, '2015-05-04 23:20:15'),</w:t>
            </w:r>
          </w:p>
          <w:p w:rsidR="0099030E" w:rsidRDefault="0099030E" w:rsidP="00147D83">
            <w:r>
              <w:t>(150, 57, '2015-05-04 23:20:18'),</w:t>
            </w:r>
          </w:p>
          <w:p w:rsidR="0099030E" w:rsidRDefault="0099030E" w:rsidP="00147D83">
            <w:r>
              <w:t>(151, 54, '2015-05-04 23:20:21'),</w:t>
            </w:r>
          </w:p>
          <w:p w:rsidR="0099030E" w:rsidRDefault="0099030E" w:rsidP="00147D83">
            <w:r>
              <w:t>(152, 54, '2015-05-04 23:20:24'),</w:t>
            </w:r>
          </w:p>
          <w:p w:rsidR="0099030E" w:rsidRDefault="0099030E" w:rsidP="00147D83">
            <w:r>
              <w:t>(153, 1704, '2015-05-04 23:20:27'),</w:t>
            </w:r>
          </w:p>
          <w:p w:rsidR="0099030E" w:rsidRDefault="0099030E" w:rsidP="00147D83">
            <w:r>
              <w:t>(154, 116, '2015-05-04 23:20:30'),</w:t>
            </w:r>
          </w:p>
          <w:p w:rsidR="0099030E" w:rsidRDefault="0099030E" w:rsidP="00147D83">
            <w:r>
              <w:t>(155, 87, '2015-05-04 23:20:33'),</w:t>
            </w:r>
          </w:p>
          <w:p w:rsidR="0099030E" w:rsidRDefault="0099030E" w:rsidP="00147D83">
            <w:r>
              <w:t>(156, 102, '2015-05-04 23:20:36'),</w:t>
            </w:r>
          </w:p>
          <w:p w:rsidR="0099030E" w:rsidRDefault="0099030E" w:rsidP="00147D83">
            <w:r>
              <w:t>(157, 138, '2015-05-04 23:20:39'),</w:t>
            </w:r>
          </w:p>
          <w:p w:rsidR="0099030E" w:rsidRDefault="0099030E" w:rsidP="00147D83">
            <w:r>
              <w:t>(158, 57, '2015-05-04 23:20:42'),</w:t>
            </w:r>
          </w:p>
          <w:p w:rsidR="0099030E" w:rsidRDefault="0099030E" w:rsidP="00147D83">
            <w:r>
              <w:t>(159, 55, '2015-05-04 23:20:45'),</w:t>
            </w:r>
          </w:p>
          <w:p w:rsidR="0099030E" w:rsidRDefault="0099030E" w:rsidP="00147D83">
            <w:r>
              <w:t>(160, 53, '2015-05-04 23:20:48'),</w:t>
            </w:r>
          </w:p>
          <w:p w:rsidR="0099030E" w:rsidRDefault="0099030E" w:rsidP="00147D83">
            <w:r>
              <w:t>(161, 48, '2015-05-04 23:20:52'),</w:t>
            </w:r>
          </w:p>
          <w:p w:rsidR="0099030E" w:rsidRDefault="0099030E" w:rsidP="00147D83">
            <w:r>
              <w:t>(162, 51, '2015-05-04 23:20:55'),</w:t>
            </w:r>
          </w:p>
          <w:p w:rsidR="0099030E" w:rsidRDefault="0099030E" w:rsidP="00147D83">
            <w:r>
              <w:t>(163, 55, '2015-05-04 23:20:58'),</w:t>
            </w:r>
          </w:p>
          <w:p w:rsidR="0099030E" w:rsidRDefault="0099030E" w:rsidP="00147D83">
            <w:r>
              <w:t>(164, 56, '2015-05-04 23:21:01'),</w:t>
            </w:r>
          </w:p>
          <w:p w:rsidR="0099030E" w:rsidRDefault="0099030E" w:rsidP="00147D83">
            <w:r>
              <w:t>(165, 63, '2015-05-04 23:21:04'),</w:t>
            </w:r>
          </w:p>
          <w:p w:rsidR="0099030E" w:rsidRDefault="0099030E" w:rsidP="00147D83">
            <w:r>
              <w:t>(166, 64, '2015-05-04 23:21:07'),</w:t>
            </w:r>
          </w:p>
          <w:p w:rsidR="0099030E" w:rsidRDefault="0099030E" w:rsidP="00147D83">
            <w:r>
              <w:t>(167, 62, '2015-05-04 23:21:10'),</w:t>
            </w:r>
          </w:p>
          <w:p w:rsidR="0099030E" w:rsidRDefault="0099030E" w:rsidP="00147D83">
            <w:r>
              <w:t>(168, 61, '2015-05-04 23:21:13'),</w:t>
            </w:r>
          </w:p>
          <w:p w:rsidR="0099030E" w:rsidRDefault="0099030E" w:rsidP="00147D83">
            <w:r>
              <w:t>(169, 63, '2015-05-04 23:21:16'),</w:t>
            </w:r>
          </w:p>
          <w:p w:rsidR="0099030E" w:rsidRDefault="0099030E" w:rsidP="00147D83">
            <w:r>
              <w:t>(170, 62, '2015-05-04 23:21:19'),</w:t>
            </w:r>
          </w:p>
          <w:p w:rsidR="0099030E" w:rsidRDefault="0099030E" w:rsidP="00147D83">
            <w:r>
              <w:t>(171, 63, '2015-05-04 23:21:22'),</w:t>
            </w:r>
          </w:p>
          <w:p w:rsidR="0099030E" w:rsidRDefault="0099030E" w:rsidP="00147D83">
            <w:r>
              <w:t>(172, 59, '2015-05-04 23:21:25'),</w:t>
            </w:r>
          </w:p>
          <w:p w:rsidR="0099030E" w:rsidRDefault="0099030E" w:rsidP="00147D83">
            <w:r>
              <w:t>(173, 57, '2015-05-04 23:21:28'),</w:t>
            </w:r>
          </w:p>
          <w:p w:rsidR="0099030E" w:rsidRDefault="0099030E" w:rsidP="00147D83">
            <w:r>
              <w:t>(174, 57, '2015-05-04 23:21:31'),</w:t>
            </w:r>
          </w:p>
          <w:p w:rsidR="0099030E" w:rsidRDefault="0099030E" w:rsidP="00147D83">
            <w:r>
              <w:t>(175, 59, '2015-05-04 23:21:35'),</w:t>
            </w:r>
          </w:p>
          <w:p w:rsidR="0099030E" w:rsidRDefault="0099030E" w:rsidP="00147D83">
            <w:r>
              <w:t>(176, 61, '2015-05-04 23:21:38'),</w:t>
            </w:r>
          </w:p>
          <w:p w:rsidR="0099030E" w:rsidRDefault="0099030E" w:rsidP="00147D83">
            <w:r>
              <w:t>(177, 62, '2015-05-04 23:21:41'),</w:t>
            </w:r>
          </w:p>
          <w:p w:rsidR="0099030E" w:rsidRDefault="0099030E" w:rsidP="00147D83">
            <w:r>
              <w:t>(178, 61, '2015-05-04 23:21:44'),</w:t>
            </w:r>
          </w:p>
          <w:p w:rsidR="0099030E" w:rsidRDefault="0099030E" w:rsidP="00147D83">
            <w:r>
              <w:t>(179, 61, '2015-05-04 23:21:47'),</w:t>
            </w:r>
          </w:p>
          <w:p w:rsidR="0099030E" w:rsidRDefault="0099030E" w:rsidP="00147D83">
            <w:r>
              <w:t>(180, 61, '2015-05-04 23:21:50'),</w:t>
            </w:r>
          </w:p>
          <w:p w:rsidR="0099030E" w:rsidRDefault="0099030E" w:rsidP="00147D83">
            <w:r>
              <w:t>(181, 62, '2015-05-04 23:21:53'),</w:t>
            </w:r>
          </w:p>
          <w:p w:rsidR="0099030E" w:rsidRDefault="0099030E" w:rsidP="00147D83">
            <w:r>
              <w:t>(182, 63, '2015-05-04 23:21:56'),</w:t>
            </w:r>
          </w:p>
          <w:p w:rsidR="0099030E" w:rsidRDefault="0099030E" w:rsidP="00147D83">
            <w:r>
              <w:t>(183, 59, '2015-05-04 23:21:59'),</w:t>
            </w:r>
          </w:p>
          <w:p w:rsidR="0099030E" w:rsidRDefault="0099030E" w:rsidP="00147D83">
            <w:r>
              <w:t>(184, 62, '2015-05-04 23:22:02'),</w:t>
            </w:r>
          </w:p>
          <w:p w:rsidR="0099030E" w:rsidRDefault="0099030E" w:rsidP="00147D83">
            <w:r>
              <w:t>(185, 60, '2015-05-04 23:22:05'),</w:t>
            </w:r>
          </w:p>
          <w:p w:rsidR="0099030E" w:rsidRDefault="0099030E" w:rsidP="00147D83">
            <w:r>
              <w:t>(186, 62, '2015-05-04 23:22:08'),</w:t>
            </w:r>
          </w:p>
          <w:p w:rsidR="0099030E" w:rsidRDefault="0099030E" w:rsidP="00147D83">
            <w:r>
              <w:t>(187, 61, '2015-05-04 23:22:11'),</w:t>
            </w:r>
          </w:p>
          <w:p w:rsidR="0099030E" w:rsidRDefault="0099030E" w:rsidP="00147D83">
            <w:r>
              <w:t>(188, 61, '2015-05-04 23:22:14'),</w:t>
            </w:r>
          </w:p>
          <w:p w:rsidR="0099030E" w:rsidRDefault="0099030E" w:rsidP="00147D83">
            <w:r>
              <w:t>(189, 61, '2015-05-04 23:22:18'),</w:t>
            </w:r>
          </w:p>
          <w:p w:rsidR="0099030E" w:rsidRDefault="0099030E" w:rsidP="00147D83">
            <w:r>
              <w:t>(190, 55, '2015-05-04 23:22:21'),</w:t>
            </w:r>
          </w:p>
          <w:p w:rsidR="0099030E" w:rsidRDefault="0099030E" w:rsidP="00147D83">
            <w:r>
              <w:t>(191, 53, '2015-05-04 23:22:24'),</w:t>
            </w:r>
          </w:p>
          <w:p w:rsidR="0099030E" w:rsidRDefault="0099030E" w:rsidP="00147D83">
            <w:r>
              <w:t>(192, 54, '2015-05-04 23:22:27'),</w:t>
            </w:r>
          </w:p>
          <w:p w:rsidR="0099030E" w:rsidRDefault="0099030E" w:rsidP="00147D83">
            <w:r>
              <w:t>(193, 53, '2015-05-04 23:22:30'),</w:t>
            </w:r>
          </w:p>
          <w:p w:rsidR="0099030E" w:rsidRDefault="0099030E" w:rsidP="00147D83">
            <w:r>
              <w:t>(194, 53, '2015-05-04 23:22:33'),</w:t>
            </w:r>
          </w:p>
          <w:p w:rsidR="0099030E" w:rsidRDefault="0099030E" w:rsidP="00147D83">
            <w:r>
              <w:t>(195, 53, '2015-05-04 23:22:36'),</w:t>
            </w:r>
          </w:p>
          <w:p w:rsidR="0099030E" w:rsidRDefault="0099030E" w:rsidP="00147D83">
            <w:r>
              <w:t>(196, 53, '2015-05-04 23:22:39'),</w:t>
            </w:r>
          </w:p>
          <w:p w:rsidR="0099030E" w:rsidRDefault="0099030E" w:rsidP="00147D83">
            <w:r>
              <w:t>(197, 54, '2015-05-04 23:22:42'),</w:t>
            </w:r>
          </w:p>
          <w:p w:rsidR="0099030E" w:rsidRDefault="0099030E" w:rsidP="00147D83">
            <w:r>
              <w:t>(198, 53, '2015-05-04 23:22:45'),</w:t>
            </w:r>
          </w:p>
          <w:p w:rsidR="0099030E" w:rsidRDefault="0099030E" w:rsidP="00147D83">
            <w:r>
              <w:t>(199, 53, '2015-05-04 23:22:48'),</w:t>
            </w:r>
          </w:p>
          <w:p w:rsidR="0099030E" w:rsidRDefault="0099030E" w:rsidP="00147D83">
            <w:r>
              <w:t>(200, 53, '2015-05-04 23:22:51'),</w:t>
            </w:r>
          </w:p>
          <w:p w:rsidR="0099030E" w:rsidRDefault="0099030E" w:rsidP="00147D83">
            <w:r>
              <w:t>(201, 54, '2015-05-04 23:22:58'),</w:t>
            </w:r>
          </w:p>
          <w:p w:rsidR="0099030E" w:rsidRDefault="0099030E" w:rsidP="00147D83">
            <w:r>
              <w:t>(202, 54, '2015-05-04 23:23:01'),</w:t>
            </w:r>
          </w:p>
          <w:p w:rsidR="0099030E" w:rsidRDefault="0099030E" w:rsidP="00147D83">
            <w:r>
              <w:t>(203, 54, '2015-05-04 23:23:04'),</w:t>
            </w:r>
          </w:p>
          <w:p w:rsidR="0099030E" w:rsidRDefault="0099030E" w:rsidP="00147D83">
            <w:r>
              <w:t>(204, 54, '2015-05-04 23:23:07'),</w:t>
            </w:r>
          </w:p>
          <w:p w:rsidR="0099030E" w:rsidRDefault="0099030E" w:rsidP="00147D83">
            <w:r>
              <w:t>(205, 55, '2015-05-04 23:23:10'),</w:t>
            </w:r>
          </w:p>
          <w:p w:rsidR="0099030E" w:rsidRDefault="0099030E" w:rsidP="00147D83">
            <w:r>
              <w:t>(206, 55, '2015-05-04 23:23:13'),</w:t>
            </w:r>
          </w:p>
          <w:p w:rsidR="0099030E" w:rsidRDefault="0099030E" w:rsidP="00147D83">
            <w:r>
              <w:t>(207, 58, '2015-05-04 23:23:16'),</w:t>
            </w:r>
          </w:p>
          <w:p w:rsidR="0099030E" w:rsidRDefault="0099030E" w:rsidP="00147D83">
            <w:r>
              <w:t>(208, 53, '2015-05-04 23:23:19'),</w:t>
            </w:r>
          </w:p>
          <w:p w:rsidR="0099030E" w:rsidRDefault="0099030E" w:rsidP="00147D83">
            <w:r>
              <w:t>(209, 50, '2015-05-04 23:23:22'),</w:t>
            </w:r>
          </w:p>
          <w:p w:rsidR="0099030E" w:rsidRDefault="0099030E" w:rsidP="00147D83">
            <w:r>
              <w:t>(210, 54, '2015-05-04 23:23:25'),</w:t>
            </w:r>
          </w:p>
          <w:p w:rsidR="0099030E" w:rsidRDefault="0099030E" w:rsidP="00147D83">
            <w:r>
              <w:t>(211, 58, '2015-05-04 23:23:28'),</w:t>
            </w:r>
          </w:p>
          <w:p w:rsidR="0099030E" w:rsidRDefault="0099030E" w:rsidP="00147D83">
            <w:r>
              <w:t>(212, 58, '2015-05-04 23:23:31'),</w:t>
            </w:r>
          </w:p>
          <w:p w:rsidR="0099030E" w:rsidRDefault="0099030E" w:rsidP="00147D83">
            <w:r>
              <w:t>(213, 58, '2015-05-04 23:23:34'),</w:t>
            </w:r>
          </w:p>
          <w:p w:rsidR="0099030E" w:rsidRDefault="0099030E" w:rsidP="00147D83">
            <w:r>
              <w:t>(214, 54, '2015-05-04 23:23:37'),</w:t>
            </w:r>
          </w:p>
          <w:p w:rsidR="0099030E" w:rsidRDefault="0099030E" w:rsidP="00147D83">
            <w:r>
              <w:t>(215, 54, '2015-05-04 23:23:41'),</w:t>
            </w:r>
          </w:p>
          <w:p w:rsidR="0099030E" w:rsidRDefault="0099030E" w:rsidP="00147D83">
            <w:r>
              <w:t>(216, 54, '2015-05-04 23:23:44'),</w:t>
            </w:r>
          </w:p>
          <w:p w:rsidR="0099030E" w:rsidRDefault="0099030E" w:rsidP="00147D83">
            <w:r>
              <w:t>(217, 58, '2015-05-04 23:23:47'),</w:t>
            </w:r>
          </w:p>
          <w:p w:rsidR="0099030E" w:rsidRDefault="0099030E" w:rsidP="00147D83">
            <w:r>
              <w:t>(218, 54, '2015-05-04 23:23:50'),</w:t>
            </w:r>
          </w:p>
          <w:p w:rsidR="0099030E" w:rsidRDefault="0099030E" w:rsidP="00147D83">
            <w:r>
              <w:t>(219, 54, '2015-05-04 23:23:53'),</w:t>
            </w:r>
          </w:p>
          <w:p w:rsidR="0099030E" w:rsidRDefault="0099030E" w:rsidP="00147D83">
            <w:r>
              <w:t>(220, 55, '2015-05-04 23:23:56'),</w:t>
            </w:r>
          </w:p>
          <w:p w:rsidR="0099030E" w:rsidRDefault="0099030E" w:rsidP="00147D83">
            <w:r>
              <w:t>(221, 56, '2015-05-04 23:23:59'),</w:t>
            </w:r>
          </w:p>
          <w:p w:rsidR="0099030E" w:rsidRDefault="0099030E" w:rsidP="00147D83">
            <w:r>
              <w:t>(222, 56, '2015-05-04 23:24:02'),</w:t>
            </w:r>
          </w:p>
          <w:p w:rsidR="0099030E" w:rsidRDefault="0099030E" w:rsidP="00147D83">
            <w:r>
              <w:t>(223, 56, '2015-05-04 23:24:05'),</w:t>
            </w:r>
          </w:p>
          <w:p w:rsidR="0099030E" w:rsidRDefault="0099030E" w:rsidP="00147D83">
            <w:r>
              <w:t>(224, 53, '2015-05-04 23:24:08'),</w:t>
            </w:r>
          </w:p>
          <w:p w:rsidR="0099030E" w:rsidRDefault="0099030E" w:rsidP="00147D83">
            <w:r>
              <w:t>(225, 53, '2015-05-04 23:24:11'),</w:t>
            </w:r>
          </w:p>
          <w:p w:rsidR="0099030E" w:rsidRDefault="0099030E" w:rsidP="00147D83">
            <w:r>
              <w:t>(226, 53, '2015-05-04 23:24:14'),</w:t>
            </w:r>
          </w:p>
          <w:p w:rsidR="0099030E" w:rsidRDefault="0099030E" w:rsidP="00147D83">
            <w:r>
              <w:t>(227, 53, '2015-05-04 23:24:17'),</w:t>
            </w:r>
          </w:p>
          <w:p w:rsidR="0099030E" w:rsidRDefault="0099030E" w:rsidP="00147D83">
            <w:r>
              <w:t>(228, 53, '2015-05-04 23:24:20'),</w:t>
            </w:r>
          </w:p>
          <w:p w:rsidR="0099030E" w:rsidRDefault="0099030E" w:rsidP="00147D83">
            <w:r>
              <w:t>(229, 54, '2015-05-04 23:24:24'),</w:t>
            </w:r>
          </w:p>
          <w:p w:rsidR="0099030E" w:rsidRDefault="0099030E" w:rsidP="00147D83">
            <w:r>
              <w:t>(230, 55, '2015-05-04 23:24:27'),</w:t>
            </w:r>
          </w:p>
          <w:p w:rsidR="0099030E" w:rsidRDefault="0099030E" w:rsidP="00147D83">
            <w:r>
              <w:t>(231, 53, '2015-05-04 23:24:30'),</w:t>
            </w:r>
          </w:p>
          <w:p w:rsidR="0099030E" w:rsidRDefault="0099030E" w:rsidP="00147D83">
            <w:r>
              <w:t>(232, 53, '2015-05-04 23:24:33'),</w:t>
            </w:r>
          </w:p>
          <w:p w:rsidR="0099030E" w:rsidRDefault="0099030E" w:rsidP="00147D83">
            <w:r>
              <w:t>(233, 54, '2015-05-04 23:24:36'),</w:t>
            </w:r>
          </w:p>
          <w:p w:rsidR="0099030E" w:rsidRDefault="0099030E" w:rsidP="00147D83">
            <w:r>
              <w:t>(234, 56, '2015-05-04 23:24:39'),</w:t>
            </w:r>
          </w:p>
          <w:p w:rsidR="0099030E" w:rsidRDefault="0099030E" w:rsidP="00147D83">
            <w:r>
              <w:t>(235, 53, '2015-05-04 23:24:42'),</w:t>
            </w:r>
          </w:p>
          <w:p w:rsidR="0099030E" w:rsidRDefault="0099030E" w:rsidP="00147D83">
            <w:r>
              <w:t>(236, 53, '2015-05-04 23:24:45'),</w:t>
            </w:r>
          </w:p>
          <w:p w:rsidR="0099030E" w:rsidRDefault="0099030E" w:rsidP="00147D83">
            <w:r>
              <w:t>(237, 53, '2015-05-04 23:24:48'),</w:t>
            </w:r>
          </w:p>
          <w:p w:rsidR="0099030E" w:rsidRDefault="0099030E" w:rsidP="00147D83">
            <w:r>
              <w:t>(238, 54, '2015-05-04 23:24:51'),</w:t>
            </w:r>
          </w:p>
          <w:p w:rsidR="0099030E" w:rsidRDefault="0099030E" w:rsidP="00147D83">
            <w:r>
              <w:t>(239, 54, '2015-05-04 23:24:54'),</w:t>
            </w:r>
          </w:p>
          <w:p w:rsidR="0099030E" w:rsidRDefault="0099030E" w:rsidP="00147D83">
            <w:r>
              <w:t>(240, 53, '2015-05-04 23:24:57'),</w:t>
            </w:r>
          </w:p>
          <w:p w:rsidR="0099030E" w:rsidRDefault="0099030E" w:rsidP="00147D83">
            <w:r>
              <w:t>(241, 53, '2015-05-04 23:25:00'),</w:t>
            </w:r>
          </w:p>
          <w:p w:rsidR="0099030E" w:rsidRDefault="0099030E" w:rsidP="00147D83">
            <w:r>
              <w:t>(242, 53, '2015-05-04 23:25:03'),</w:t>
            </w:r>
          </w:p>
          <w:p w:rsidR="0099030E" w:rsidRDefault="0099030E" w:rsidP="00147D83">
            <w:r>
              <w:t>(243, 53, '2015-05-04 23:25:07'),</w:t>
            </w:r>
          </w:p>
          <w:p w:rsidR="0099030E" w:rsidRDefault="0099030E" w:rsidP="00147D83">
            <w:r>
              <w:t>(244, 53, '2015-05-04 23:25:10'),</w:t>
            </w:r>
          </w:p>
          <w:p w:rsidR="0099030E" w:rsidRDefault="0099030E" w:rsidP="00147D83">
            <w:r>
              <w:t>(245, 51, '2015-05-04 23:25:13'),</w:t>
            </w:r>
          </w:p>
          <w:p w:rsidR="0099030E" w:rsidRDefault="0099030E" w:rsidP="00147D83">
            <w:r>
              <w:t>(246, 47, '2015-05-04 23:25:16'),</w:t>
            </w:r>
          </w:p>
          <w:p w:rsidR="0099030E" w:rsidRDefault="0099030E" w:rsidP="00147D83">
            <w:r>
              <w:t>(247, 45, '2015-05-04 23:25:19'),</w:t>
            </w:r>
          </w:p>
          <w:p w:rsidR="0099030E" w:rsidRDefault="0099030E" w:rsidP="00147D83">
            <w:r>
              <w:t>(248, 49, '2015-05-04 23:25:22'),</w:t>
            </w:r>
          </w:p>
          <w:p w:rsidR="0099030E" w:rsidRDefault="0099030E" w:rsidP="00147D83">
            <w:r>
              <w:t>(249, 53, '2015-05-04 23:25:25'),</w:t>
            </w:r>
          </w:p>
          <w:p w:rsidR="0099030E" w:rsidRDefault="0099030E" w:rsidP="00147D83">
            <w:r>
              <w:t>(250, 54, '2015-05-04 23:25:28'),</w:t>
            </w:r>
          </w:p>
          <w:p w:rsidR="0099030E" w:rsidRDefault="0099030E" w:rsidP="00147D83">
            <w:r>
              <w:t>(251, 54, '2015-05-04 23:25:31'),</w:t>
            </w:r>
          </w:p>
          <w:p w:rsidR="0099030E" w:rsidRDefault="0099030E" w:rsidP="00147D83">
            <w:r>
              <w:t>(252, 54, '2015-05-04 23:25:34'),</w:t>
            </w:r>
          </w:p>
          <w:p w:rsidR="0099030E" w:rsidRDefault="0099030E" w:rsidP="00147D83">
            <w:r>
              <w:t>(253, 55, '2015-05-04 23:25:37'),</w:t>
            </w:r>
          </w:p>
          <w:p w:rsidR="0099030E" w:rsidRDefault="0099030E" w:rsidP="00147D83">
            <w:r>
              <w:t>(254, 60, '2015-05-04 23:25:40'),</w:t>
            </w:r>
          </w:p>
          <w:p w:rsidR="0099030E" w:rsidRDefault="0099030E" w:rsidP="00147D83">
            <w:r>
              <w:t>(255, 60, '2015-05-04 23:25:43'),</w:t>
            </w:r>
          </w:p>
          <w:p w:rsidR="0099030E" w:rsidRDefault="0099030E" w:rsidP="00147D83">
            <w:r>
              <w:t>(256, 53, '2015-05-04 23:25:46'),</w:t>
            </w:r>
          </w:p>
          <w:p w:rsidR="0099030E" w:rsidRDefault="0099030E" w:rsidP="00147D83">
            <w:r>
              <w:t>(257, 54, '2015-05-04 23:25:50'),</w:t>
            </w:r>
          </w:p>
          <w:p w:rsidR="0099030E" w:rsidRDefault="0099030E" w:rsidP="00147D83">
            <w:r>
              <w:t>(258, 54, '2015-05-04 23:25:53'),</w:t>
            </w:r>
          </w:p>
          <w:p w:rsidR="0099030E" w:rsidRDefault="0099030E" w:rsidP="00147D83">
            <w:r>
              <w:t>(259, 56, '2015-05-04 23:25:56'),</w:t>
            </w:r>
          </w:p>
          <w:p w:rsidR="0099030E" w:rsidRDefault="0099030E" w:rsidP="00147D83">
            <w:r>
              <w:t>(260, 60, '2015-05-04 23:25:59'),</w:t>
            </w:r>
          </w:p>
          <w:p w:rsidR="0099030E" w:rsidRDefault="0099030E" w:rsidP="00147D83">
            <w:r>
              <w:t>(261, 60, '2015-05-04 23:26:02'),</w:t>
            </w:r>
          </w:p>
          <w:p w:rsidR="0099030E" w:rsidRDefault="0099030E" w:rsidP="00147D83">
            <w:r>
              <w:t>(262, 59, '2015-05-04 23:26:06'),</w:t>
            </w:r>
          </w:p>
          <w:p w:rsidR="0099030E" w:rsidRDefault="0099030E" w:rsidP="00147D83">
            <w:r>
              <w:t>(263, 50, '2015-05-04 23:26:09'),</w:t>
            </w:r>
          </w:p>
          <w:p w:rsidR="0099030E" w:rsidRDefault="0099030E" w:rsidP="00147D83">
            <w:r>
              <w:t>(264, 53, '2015-05-04 23:26:12'),</w:t>
            </w:r>
          </w:p>
          <w:p w:rsidR="0099030E" w:rsidRDefault="0099030E" w:rsidP="00147D83">
            <w:r>
              <w:t>(265, 55, '2015-05-04 23:26:15'),</w:t>
            </w:r>
          </w:p>
          <w:p w:rsidR="0099030E" w:rsidRDefault="0099030E" w:rsidP="00147D83">
            <w:r>
              <w:t>(266, 54, '2015-05-04 23:26:18'),</w:t>
            </w:r>
          </w:p>
          <w:p w:rsidR="0099030E" w:rsidRDefault="0099030E" w:rsidP="00147D83">
            <w:r>
              <w:t>(267, 49, '2015-05-04 23:26:21'),</w:t>
            </w:r>
          </w:p>
          <w:p w:rsidR="0099030E" w:rsidRDefault="0099030E" w:rsidP="00147D83">
            <w:r>
              <w:t>(268, 51, '2015-05-04 23:26:24'),</w:t>
            </w:r>
          </w:p>
          <w:p w:rsidR="0099030E" w:rsidRDefault="0099030E" w:rsidP="00147D83">
            <w:r>
              <w:t>(269, 53, '2015-05-04 23:26:27'),</w:t>
            </w:r>
          </w:p>
          <w:p w:rsidR="0099030E" w:rsidRDefault="0099030E" w:rsidP="00147D83">
            <w:r>
              <w:t>(270, 53, '2015-05-04 23:26:30'),</w:t>
            </w:r>
          </w:p>
          <w:p w:rsidR="0099030E" w:rsidRDefault="0099030E" w:rsidP="00147D83">
            <w:r>
              <w:t>(271, 54, '2015-05-04 23:26:33'),</w:t>
            </w:r>
          </w:p>
          <w:p w:rsidR="0099030E" w:rsidRDefault="0099030E" w:rsidP="00147D83">
            <w:r>
              <w:t>(272, 57, '2015-05-04 23:26:36'),</w:t>
            </w:r>
          </w:p>
          <w:p w:rsidR="0099030E" w:rsidRDefault="0099030E" w:rsidP="00147D83">
            <w:r>
              <w:t>(273, 58, '2015-05-04 23:26:39'),</w:t>
            </w:r>
          </w:p>
          <w:p w:rsidR="0099030E" w:rsidRDefault="0099030E" w:rsidP="00147D83">
            <w:r>
              <w:t>(274, 57, '2015-05-04 23:26:42'),</w:t>
            </w:r>
          </w:p>
          <w:p w:rsidR="0099030E" w:rsidRDefault="0099030E" w:rsidP="00147D83">
            <w:r>
              <w:t>(275, 57, '2015-05-04 23:26:45'),</w:t>
            </w:r>
          </w:p>
          <w:p w:rsidR="0099030E" w:rsidRDefault="0099030E" w:rsidP="00147D83">
            <w:r>
              <w:t>(276, 58, '2015-05-04 23:26:49'),</w:t>
            </w:r>
          </w:p>
          <w:p w:rsidR="0099030E" w:rsidRDefault="0099030E" w:rsidP="00147D83">
            <w:r>
              <w:t>(277, 58, '2015-05-04 23:26:52'),</w:t>
            </w:r>
          </w:p>
          <w:p w:rsidR="0099030E" w:rsidRDefault="0099030E" w:rsidP="00147D83">
            <w:r>
              <w:t>(278, 57, '2015-05-04 23:26:55'),</w:t>
            </w:r>
          </w:p>
          <w:p w:rsidR="0099030E" w:rsidRDefault="0099030E" w:rsidP="00147D83">
            <w:r>
              <w:t>(279, 55, '2015-05-04 23:26:58'),</w:t>
            </w:r>
          </w:p>
          <w:p w:rsidR="0099030E" w:rsidRDefault="0099030E" w:rsidP="00147D83">
            <w:r>
              <w:t>(280, 57, '2015-05-04 23:27:01'),</w:t>
            </w:r>
          </w:p>
          <w:p w:rsidR="0099030E" w:rsidRDefault="0099030E" w:rsidP="00147D83">
            <w:r>
              <w:t>(281, 54, '2015-05-04 23:27:04'),</w:t>
            </w:r>
          </w:p>
          <w:p w:rsidR="0099030E" w:rsidRDefault="0099030E" w:rsidP="00147D83">
            <w:r>
              <w:t>(282, 56, '2015-05-04 23:27:07'),</w:t>
            </w:r>
          </w:p>
          <w:p w:rsidR="0099030E" w:rsidRDefault="0099030E" w:rsidP="00147D83">
            <w:r>
              <w:t>(283, 58, '2015-05-04 23:27:10'),</w:t>
            </w:r>
          </w:p>
          <w:p w:rsidR="0099030E" w:rsidRDefault="0099030E" w:rsidP="00147D83">
            <w:r>
              <w:t>(284, 55, '2015-05-04 23:27:13'),</w:t>
            </w:r>
          </w:p>
          <w:p w:rsidR="0099030E" w:rsidRDefault="0099030E" w:rsidP="00147D83">
            <w:r>
              <w:t>(285, 56, '2015-05-04 23:27:16'),</w:t>
            </w:r>
          </w:p>
          <w:p w:rsidR="0099030E" w:rsidRDefault="0099030E" w:rsidP="00147D83">
            <w:r>
              <w:t>(286, 56, '2015-05-04 23:27:19'),</w:t>
            </w:r>
          </w:p>
          <w:p w:rsidR="0099030E" w:rsidRDefault="0099030E" w:rsidP="00147D83">
            <w:r>
              <w:t>(287, 56, '2015-05-04 23:27:22'),</w:t>
            </w:r>
          </w:p>
          <w:p w:rsidR="0099030E" w:rsidRDefault="0099030E" w:rsidP="00147D83">
            <w:r>
              <w:t>(288, 56, '2015-05-04 23:27:25'),</w:t>
            </w:r>
          </w:p>
          <w:p w:rsidR="0099030E" w:rsidRDefault="0099030E" w:rsidP="00147D83">
            <w:r>
              <w:t>(289, 57, '2015-05-04 23:27:29'),</w:t>
            </w:r>
          </w:p>
          <w:p w:rsidR="0099030E" w:rsidRDefault="0099030E" w:rsidP="00147D83">
            <w:r>
              <w:t>(290, 56, '2015-05-04 23:27:32'),</w:t>
            </w:r>
          </w:p>
          <w:p w:rsidR="0099030E" w:rsidRDefault="0099030E" w:rsidP="00147D83">
            <w:r>
              <w:t>(291, 56, '2015-05-04 23:27:35'),</w:t>
            </w:r>
          </w:p>
          <w:p w:rsidR="0099030E" w:rsidRDefault="0099030E" w:rsidP="00147D83">
            <w:r>
              <w:t>(292, 54, '2015-05-04 23:27:38'),</w:t>
            </w:r>
          </w:p>
          <w:p w:rsidR="0099030E" w:rsidRDefault="0099030E" w:rsidP="00147D83">
            <w:r>
              <w:t>(293, 53, '2015-05-04 23:27:41'),</w:t>
            </w:r>
          </w:p>
          <w:p w:rsidR="0099030E" w:rsidRDefault="0099030E" w:rsidP="00147D83">
            <w:r>
              <w:t>(294, 53, '2015-05-04 23:27:44'),</w:t>
            </w:r>
          </w:p>
          <w:p w:rsidR="0099030E" w:rsidRDefault="0099030E" w:rsidP="00147D83">
            <w:r>
              <w:t>(295, 54, '2015-05-04 23:27:47'),</w:t>
            </w:r>
          </w:p>
          <w:p w:rsidR="0099030E" w:rsidRDefault="0099030E" w:rsidP="00147D83">
            <w:r>
              <w:t>(296, 54, '2015-05-04 23:27:50'),</w:t>
            </w:r>
          </w:p>
          <w:p w:rsidR="0099030E" w:rsidRDefault="0099030E" w:rsidP="00147D83">
            <w:r>
              <w:t>(297, 57, '2015-05-04 23:27:53'),</w:t>
            </w:r>
          </w:p>
          <w:p w:rsidR="0099030E" w:rsidRDefault="0099030E" w:rsidP="00147D83">
            <w:r>
              <w:t>(298, 57, '2015-05-04 23:27:56'),</w:t>
            </w:r>
          </w:p>
          <w:p w:rsidR="0099030E" w:rsidRDefault="0099030E" w:rsidP="00147D83">
            <w:r>
              <w:t>(299, 54, '2015-05-04 23:27:59'),</w:t>
            </w:r>
          </w:p>
          <w:p w:rsidR="0099030E" w:rsidRDefault="0099030E" w:rsidP="00147D83">
            <w:r>
              <w:t>(300, 55, '2015-05-04 23:28:02'),</w:t>
            </w:r>
          </w:p>
          <w:p w:rsidR="0099030E" w:rsidRDefault="0099030E" w:rsidP="00147D83">
            <w:r>
              <w:t>(301, 56, '2015-05-04 23:28:05'),</w:t>
            </w:r>
          </w:p>
          <w:p w:rsidR="0099030E" w:rsidRDefault="0099030E" w:rsidP="00147D83">
            <w:r>
              <w:t>(302, 56, '2015-05-04 23:28:09'),</w:t>
            </w:r>
          </w:p>
          <w:p w:rsidR="0099030E" w:rsidRDefault="0099030E" w:rsidP="00147D83">
            <w:r>
              <w:t>(303, 56, '2015-05-04 23:28:12'),</w:t>
            </w:r>
          </w:p>
          <w:p w:rsidR="0099030E" w:rsidRDefault="0099030E" w:rsidP="00147D83">
            <w:r>
              <w:t>(304, 56, '2015-05-04 23:28:15'),</w:t>
            </w:r>
          </w:p>
          <w:p w:rsidR="0099030E" w:rsidRDefault="0099030E" w:rsidP="00147D83">
            <w:r>
              <w:t>(305, 53, '2015-05-04 23:28:18'),</w:t>
            </w:r>
          </w:p>
          <w:p w:rsidR="0099030E" w:rsidRDefault="0099030E" w:rsidP="00147D83">
            <w:r>
              <w:t>(306, 49, '2015-05-04 23:28:21'),</w:t>
            </w:r>
          </w:p>
          <w:p w:rsidR="0099030E" w:rsidRDefault="0099030E" w:rsidP="00147D83">
            <w:r>
              <w:t>(307, 54, '2015-05-04 23:28:24'),</w:t>
            </w:r>
          </w:p>
          <w:p w:rsidR="0099030E" w:rsidRDefault="0099030E" w:rsidP="00147D83">
            <w:r>
              <w:t>(308, 56, '2015-05-04 23:28:27'),</w:t>
            </w:r>
          </w:p>
          <w:p w:rsidR="0099030E" w:rsidRDefault="0099030E" w:rsidP="00147D83">
            <w:r>
              <w:t>(309, 56, '2015-05-04 23:28:30'),</w:t>
            </w:r>
          </w:p>
          <w:p w:rsidR="0099030E" w:rsidRDefault="0099030E" w:rsidP="00147D83">
            <w:r>
              <w:t>(310, 56, '2015-05-04 23:28:33'),</w:t>
            </w:r>
          </w:p>
          <w:p w:rsidR="0099030E" w:rsidRDefault="0099030E" w:rsidP="00147D83">
            <w:r>
              <w:t>(311, 49, '2015-05-04 23:28:36'),</w:t>
            </w:r>
          </w:p>
          <w:p w:rsidR="0099030E" w:rsidRDefault="0099030E" w:rsidP="00147D83">
            <w:r>
              <w:t>(312, 54, '2015-05-04 23:28:39'),</w:t>
            </w:r>
          </w:p>
          <w:p w:rsidR="0099030E" w:rsidRDefault="0099030E" w:rsidP="00147D83">
            <w:r>
              <w:t>(313, 54, '2015-05-04 23:28:42'),</w:t>
            </w:r>
          </w:p>
          <w:p w:rsidR="0099030E" w:rsidRDefault="0099030E" w:rsidP="00147D83">
            <w:r>
              <w:t>(314, 51, '2015-05-04 23:28:45'),</w:t>
            </w:r>
          </w:p>
          <w:p w:rsidR="0099030E" w:rsidRDefault="0099030E" w:rsidP="00147D83">
            <w:r>
              <w:t>(315, 49, '2015-05-04 23:28:48'),</w:t>
            </w:r>
          </w:p>
          <w:p w:rsidR="0099030E" w:rsidRDefault="0099030E" w:rsidP="00147D83">
            <w:r>
              <w:t>(316, 54, '2015-05-04 23:28:52'),</w:t>
            </w:r>
          </w:p>
          <w:p w:rsidR="0099030E" w:rsidRDefault="0099030E" w:rsidP="00147D83">
            <w:r>
              <w:t>(317, 56, '2015-05-04 23:28:55'),</w:t>
            </w:r>
          </w:p>
          <w:p w:rsidR="0099030E" w:rsidRDefault="0099030E" w:rsidP="00147D83">
            <w:r>
              <w:t>(318, 56, '2015-05-04 23:28:58'),</w:t>
            </w:r>
          </w:p>
          <w:p w:rsidR="0099030E" w:rsidRDefault="0099030E" w:rsidP="00147D83">
            <w:r>
              <w:t>(319, 56, '2015-05-04 23:29:01'),</w:t>
            </w:r>
          </w:p>
          <w:p w:rsidR="0099030E" w:rsidRDefault="0099030E" w:rsidP="00147D83">
            <w:r>
              <w:t>(320, 54, '2015-05-04 23:29:04'),</w:t>
            </w:r>
          </w:p>
          <w:p w:rsidR="0099030E" w:rsidRDefault="0099030E" w:rsidP="00147D83">
            <w:r>
              <w:t>(321, 54, '2015-05-04 23:29:07'),</w:t>
            </w:r>
          </w:p>
          <w:p w:rsidR="0099030E" w:rsidRDefault="0099030E" w:rsidP="00147D83">
            <w:r>
              <w:t>(322, 54, '2015-05-04 23:29:10'),</w:t>
            </w:r>
          </w:p>
          <w:p w:rsidR="0099030E" w:rsidRDefault="0099030E" w:rsidP="00147D83">
            <w:r>
              <w:t>(323, 53, '2015-05-04 23:29:13'),</w:t>
            </w:r>
          </w:p>
          <w:p w:rsidR="0099030E" w:rsidRDefault="0099030E" w:rsidP="00147D83">
            <w:r>
              <w:t>(324, 53, '2015-05-04 23:29:16'),</w:t>
            </w:r>
          </w:p>
          <w:p w:rsidR="0099030E" w:rsidRDefault="0099030E" w:rsidP="00147D83">
            <w:r>
              <w:t>(325, 54, '2015-05-04 23:29:19'),</w:t>
            </w:r>
          </w:p>
          <w:p w:rsidR="0099030E" w:rsidRDefault="0099030E" w:rsidP="00147D83">
            <w:r>
              <w:t>(326, 56, '2015-05-04 23:29:22'),</w:t>
            </w:r>
          </w:p>
          <w:p w:rsidR="0099030E" w:rsidRDefault="0099030E" w:rsidP="00147D83">
            <w:r>
              <w:t>(327, 53, '2015-05-04 23:29:25'),</w:t>
            </w:r>
          </w:p>
          <w:p w:rsidR="0099030E" w:rsidRDefault="0099030E" w:rsidP="00147D83">
            <w:r>
              <w:t>(328, 54, '2015-05-04 23:29:28'),</w:t>
            </w:r>
          </w:p>
          <w:p w:rsidR="0099030E" w:rsidRDefault="0099030E" w:rsidP="00147D83">
            <w:r>
              <w:t>(329, 54, '2015-05-04 23:29:31'),</w:t>
            </w:r>
          </w:p>
          <w:p w:rsidR="0099030E" w:rsidRDefault="0099030E" w:rsidP="00147D83">
            <w:r>
              <w:t>(330, 53, '2015-05-04 23:29:35'),</w:t>
            </w:r>
          </w:p>
          <w:p w:rsidR="0099030E" w:rsidRDefault="0099030E" w:rsidP="00147D83">
            <w:r>
              <w:t>(331, 53, '2015-05-04 23:29:38'),</w:t>
            </w:r>
          </w:p>
          <w:p w:rsidR="0099030E" w:rsidRDefault="0099030E" w:rsidP="00147D83">
            <w:r>
              <w:t>(332, 53, '2015-05-04 23:29:41'),</w:t>
            </w:r>
          </w:p>
          <w:p w:rsidR="0099030E" w:rsidRDefault="0099030E" w:rsidP="00147D83">
            <w:r>
              <w:t>(333, 53, '2015-05-04 23:29:44'),</w:t>
            </w:r>
          </w:p>
          <w:p w:rsidR="0099030E" w:rsidRDefault="0099030E" w:rsidP="00147D83">
            <w:r>
              <w:t>(334, 50, '2015-05-04 23:29:47'),</w:t>
            </w:r>
          </w:p>
          <w:p w:rsidR="0099030E" w:rsidRDefault="0099030E" w:rsidP="00147D83">
            <w:r>
              <w:t>(335, 53, '2015-05-04 23:29:50'),</w:t>
            </w:r>
          </w:p>
          <w:p w:rsidR="0099030E" w:rsidRDefault="0099030E" w:rsidP="00147D83">
            <w:r>
              <w:t>(336, 53, '2015-05-04 23:29:53'),</w:t>
            </w:r>
          </w:p>
          <w:p w:rsidR="0099030E" w:rsidRDefault="0099030E" w:rsidP="00147D83">
            <w:r>
              <w:t>(337, 53, '2015-05-04 23:29:56'),</w:t>
            </w:r>
          </w:p>
          <w:p w:rsidR="0099030E" w:rsidRDefault="0099030E" w:rsidP="00147D83">
            <w:r>
              <w:t>(338, 53, '2015-05-04 23:29:59'),</w:t>
            </w:r>
          </w:p>
          <w:p w:rsidR="0099030E" w:rsidRDefault="0099030E" w:rsidP="00147D83">
            <w:r>
              <w:t>(339, 54, '2015-05-04 23:30:02'),</w:t>
            </w:r>
          </w:p>
          <w:p w:rsidR="0099030E" w:rsidRDefault="0099030E" w:rsidP="00147D83">
            <w:r>
              <w:t>(340, 54, '2015-05-04 23:30:05'),</w:t>
            </w:r>
          </w:p>
          <w:p w:rsidR="0099030E" w:rsidRDefault="0099030E" w:rsidP="00147D83">
            <w:r>
              <w:t>(341, 54, '2015-05-04 23:30:08'),</w:t>
            </w:r>
          </w:p>
          <w:p w:rsidR="0099030E" w:rsidRDefault="0099030E" w:rsidP="00147D83">
            <w:r>
              <w:t>(342, 54, '2015-05-04 23:30:11'),</w:t>
            </w:r>
          </w:p>
          <w:p w:rsidR="0099030E" w:rsidRDefault="0099030E" w:rsidP="00147D83">
            <w:r>
              <w:t>(343, 54, '2015-05-04 23:30:14'),</w:t>
            </w:r>
          </w:p>
          <w:p w:rsidR="0099030E" w:rsidRDefault="0099030E" w:rsidP="00147D83">
            <w:r>
              <w:t>(344, 54, '2015-05-04 23:30:18'),</w:t>
            </w:r>
          </w:p>
          <w:p w:rsidR="0099030E" w:rsidRDefault="0099030E" w:rsidP="00147D83">
            <w:r>
              <w:t>(345, 54, '2015-05-04 23:30:21'),</w:t>
            </w:r>
          </w:p>
          <w:p w:rsidR="0099030E" w:rsidRDefault="0099030E" w:rsidP="00147D83">
            <w:r>
              <w:t>(346, 54, '2015-05-04 23:30:24'),</w:t>
            </w:r>
          </w:p>
          <w:p w:rsidR="0099030E" w:rsidRDefault="0099030E" w:rsidP="00147D83">
            <w:r>
              <w:t>(347, 54, '2015-05-04 23:30:27'),</w:t>
            </w:r>
          </w:p>
          <w:p w:rsidR="0099030E" w:rsidRDefault="0099030E" w:rsidP="00147D83">
            <w:r>
              <w:t>(348, 54, '2015-05-04 23:30:30'),</w:t>
            </w:r>
          </w:p>
          <w:p w:rsidR="0099030E" w:rsidRDefault="0099030E" w:rsidP="00147D83">
            <w:r>
              <w:t>(349, 54, '2015-05-04 23:30:33'),</w:t>
            </w:r>
          </w:p>
          <w:p w:rsidR="0099030E" w:rsidRDefault="0099030E" w:rsidP="00147D83">
            <w:r>
              <w:t>(350, 54, '2015-05-04 23:30:36'),</w:t>
            </w:r>
          </w:p>
          <w:p w:rsidR="0099030E" w:rsidRDefault="0099030E" w:rsidP="00147D83">
            <w:r>
              <w:t>(351, 54, '2015-05-04 23:30:39'),</w:t>
            </w:r>
          </w:p>
          <w:p w:rsidR="0099030E" w:rsidRDefault="0099030E" w:rsidP="00147D83">
            <w:r>
              <w:t>(352, 57, '2015-05-04 23:30:42'),</w:t>
            </w:r>
          </w:p>
          <w:p w:rsidR="0099030E" w:rsidRDefault="0099030E" w:rsidP="00147D83">
            <w:r>
              <w:t>(353, 57, '2015-05-04 23:30:45'),</w:t>
            </w:r>
          </w:p>
          <w:p w:rsidR="0099030E" w:rsidRDefault="0099030E" w:rsidP="00147D83">
            <w:r>
              <w:t>(354, 57, '2015-05-04 23:30:48'),</w:t>
            </w:r>
          </w:p>
          <w:p w:rsidR="0099030E" w:rsidRDefault="0099030E" w:rsidP="00147D83">
            <w:r>
              <w:t>(355, 56, '2015-05-04 23:30:51'),</w:t>
            </w:r>
          </w:p>
          <w:p w:rsidR="0099030E" w:rsidRDefault="0099030E" w:rsidP="00147D83">
            <w:r>
              <w:t>(356, 56, '2015-05-04 23:30:54'),</w:t>
            </w:r>
          </w:p>
          <w:p w:rsidR="0099030E" w:rsidRDefault="0099030E" w:rsidP="00147D83">
            <w:r>
              <w:t>(357, 51, '2015-05-04 23:30:57'),</w:t>
            </w:r>
          </w:p>
          <w:p w:rsidR="0099030E" w:rsidRDefault="0099030E" w:rsidP="00147D83">
            <w:r>
              <w:t>(358, 53, '2015-05-04 23:31:01'),</w:t>
            </w:r>
          </w:p>
          <w:p w:rsidR="0099030E" w:rsidRDefault="0099030E" w:rsidP="00147D83">
            <w:r>
              <w:t>(359, 53, '2015-05-04 23:31:04'),</w:t>
            </w:r>
          </w:p>
          <w:p w:rsidR="0099030E" w:rsidRDefault="0099030E" w:rsidP="00147D83">
            <w:r>
              <w:t>(360, 53, '2015-05-04 23:31:07'),</w:t>
            </w:r>
          </w:p>
          <w:p w:rsidR="0099030E" w:rsidRDefault="0099030E" w:rsidP="00147D83">
            <w:r>
              <w:t>(361, 53, '2015-05-04 23:31:10'),</w:t>
            </w:r>
          </w:p>
          <w:p w:rsidR="0099030E" w:rsidRDefault="0099030E" w:rsidP="00147D83">
            <w:r>
              <w:t>(362, 53, '2015-05-04 23:31:13'),</w:t>
            </w:r>
          </w:p>
          <w:p w:rsidR="0099030E" w:rsidRDefault="0099030E" w:rsidP="00147D83">
            <w:r>
              <w:t>(363, 53, '2015-05-04 23:31:16'),</w:t>
            </w:r>
          </w:p>
          <w:p w:rsidR="0099030E" w:rsidRDefault="0099030E" w:rsidP="00147D83">
            <w:r>
              <w:t>(364, 53, '2015-05-04 23:31:19'),</w:t>
            </w:r>
          </w:p>
          <w:p w:rsidR="0099030E" w:rsidRDefault="0099030E" w:rsidP="00147D83">
            <w:r>
              <w:t>(365, 53, '2015-05-04 23:31:22'),</w:t>
            </w:r>
          </w:p>
          <w:p w:rsidR="0099030E" w:rsidRDefault="0099030E" w:rsidP="00147D83">
            <w:r>
              <w:t>(366, 54, '2015-05-04 23:31:25'),</w:t>
            </w:r>
          </w:p>
          <w:p w:rsidR="0099030E" w:rsidRDefault="0099030E" w:rsidP="00147D83">
            <w:r>
              <w:t>(367, 55, '2015-05-04 23:31:28'),</w:t>
            </w:r>
          </w:p>
          <w:p w:rsidR="0099030E" w:rsidRDefault="0099030E" w:rsidP="00147D83">
            <w:r>
              <w:t>(368, 55, '2015-05-04 23:31:31'),</w:t>
            </w:r>
          </w:p>
          <w:p w:rsidR="0099030E" w:rsidRDefault="0099030E" w:rsidP="00147D83">
            <w:r>
              <w:t>(369, 55, '2015-05-04 23:31:34'),</w:t>
            </w:r>
          </w:p>
          <w:p w:rsidR="0099030E" w:rsidRDefault="0099030E" w:rsidP="00147D83">
            <w:r>
              <w:t>(370, 55, '2015-05-04 23:31:37'),</w:t>
            </w:r>
          </w:p>
          <w:p w:rsidR="0099030E" w:rsidRDefault="0099030E" w:rsidP="00147D83">
            <w:r>
              <w:t>(371, 55, '2015-05-04 23:31:40'),</w:t>
            </w:r>
          </w:p>
          <w:p w:rsidR="0099030E" w:rsidRDefault="0099030E" w:rsidP="00147D83">
            <w:r>
              <w:t>(372, 55, '2015-05-04 23:31:44'),</w:t>
            </w:r>
          </w:p>
          <w:p w:rsidR="0099030E" w:rsidRDefault="0099030E" w:rsidP="00147D83">
            <w:r>
              <w:t>(373, 55, '2015-05-04 23:31:47'),</w:t>
            </w:r>
          </w:p>
          <w:p w:rsidR="0099030E" w:rsidRDefault="0099030E" w:rsidP="00147D83">
            <w:r>
              <w:t>(374, 56, '2015-05-04 23:31:50'),</w:t>
            </w:r>
          </w:p>
          <w:p w:rsidR="0099030E" w:rsidRDefault="0099030E" w:rsidP="00147D83">
            <w:r>
              <w:t>(375, 56, '2015-05-04 23:31:53'),</w:t>
            </w:r>
          </w:p>
          <w:p w:rsidR="0099030E" w:rsidRDefault="0099030E" w:rsidP="00147D83">
            <w:r>
              <w:t>(376, 55, '2015-05-04 23:31:56'),</w:t>
            </w:r>
          </w:p>
          <w:p w:rsidR="0099030E" w:rsidRDefault="0099030E" w:rsidP="00147D83">
            <w:r>
              <w:t>(377, 56, '2015-05-04 23:31:59'),</w:t>
            </w:r>
          </w:p>
          <w:p w:rsidR="0099030E" w:rsidRDefault="0099030E" w:rsidP="00147D83">
            <w:r>
              <w:t>(378, 56, '2015-05-04 23:32:02'),</w:t>
            </w:r>
          </w:p>
          <w:p w:rsidR="0099030E" w:rsidRDefault="0099030E" w:rsidP="00147D83">
            <w:r>
              <w:t>(379, 56, '2015-05-04 23:32:05'),</w:t>
            </w:r>
          </w:p>
          <w:p w:rsidR="0099030E" w:rsidRDefault="0099030E" w:rsidP="00147D83">
            <w:r>
              <w:t>(380, 57, '2015-05-04 23:32:08'),</w:t>
            </w:r>
          </w:p>
          <w:p w:rsidR="0099030E" w:rsidRDefault="0099030E" w:rsidP="00147D83">
            <w:r>
              <w:t>(381, 57, '2015-05-04 23:32:11'),</w:t>
            </w:r>
          </w:p>
          <w:p w:rsidR="0099030E" w:rsidRDefault="0099030E" w:rsidP="00147D83">
            <w:r>
              <w:t>(382, 57, '2015-05-04 23:32:14'),</w:t>
            </w:r>
          </w:p>
          <w:p w:rsidR="0099030E" w:rsidRDefault="0099030E" w:rsidP="00147D83">
            <w:r>
              <w:t>(383, 57, '2015-05-04 23:32:17'),</w:t>
            </w:r>
          </w:p>
          <w:p w:rsidR="0099030E" w:rsidRDefault="0099030E" w:rsidP="00147D83">
            <w:r>
              <w:t>(384, 57, '2015-05-04 23:32:20'),</w:t>
            </w:r>
          </w:p>
          <w:p w:rsidR="0099030E" w:rsidRDefault="0099030E" w:rsidP="00147D83">
            <w:r>
              <w:t>(385, 57, '2015-05-04 23:32:23'),</w:t>
            </w:r>
          </w:p>
          <w:p w:rsidR="0099030E" w:rsidRDefault="0099030E" w:rsidP="00147D83">
            <w:r>
              <w:t>(386, 57, '2015-05-04 23:32:27'),</w:t>
            </w:r>
          </w:p>
          <w:p w:rsidR="0099030E" w:rsidRDefault="0099030E" w:rsidP="00147D83">
            <w:r>
              <w:t>(387, 53, '2015-05-04 23:32:30'),</w:t>
            </w:r>
          </w:p>
          <w:p w:rsidR="0099030E" w:rsidRDefault="0099030E" w:rsidP="00147D83">
            <w:r>
              <w:t>(388, 57, '2015-05-04 23:32:33'),</w:t>
            </w:r>
          </w:p>
          <w:p w:rsidR="0099030E" w:rsidRDefault="0099030E" w:rsidP="00147D83">
            <w:r>
              <w:t>(389, 57, '2015-05-04 23:32:36'),</w:t>
            </w:r>
          </w:p>
          <w:p w:rsidR="0099030E" w:rsidRDefault="0099030E" w:rsidP="00147D83">
            <w:r>
              <w:t>(390, 57, '2015-05-04 23:32:39'),</w:t>
            </w:r>
          </w:p>
          <w:p w:rsidR="0099030E" w:rsidRDefault="0099030E" w:rsidP="00147D83">
            <w:r>
              <w:t>(391, 56, '2015-05-04 23:32:42'),</w:t>
            </w:r>
          </w:p>
          <w:p w:rsidR="0099030E" w:rsidRDefault="0099030E" w:rsidP="00147D83">
            <w:r>
              <w:t>(392, 53, '2015-05-04 23:32:45'),</w:t>
            </w:r>
          </w:p>
          <w:p w:rsidR="0099030E" w:rsidRDefault="0099030E" w:rsidP="00147D83">
            <w:r>
              <w:t>(393, 49, '2015-05-04 23:32:48'),</w:t>
            </w:r>
          </w:p>
          <w:p w:rsidR="0099030E" w:rsidRDefault="0099030E" w:rsidP="00147D83">
            <w:r>
              <w:t>(394, 49, '2015-05-04 23:32:51'),</w:t>
            </w:r>
          </w:p>
          <w:p w:rsidR="0099030E" w:rsidRDefault="0099030E" w:rsidP="00147D83">
            <w:r>
              <w:t>(395, 54, '2015-05-04 23:32:54'),</w:t>
            </w:r>
          </w:p>
          <w:p w:rsidR="0099030E" w:rsidRDefault="0099030E" w:rsidP="00147D83">
            <w:r>
              <w:t>(396, 55, '2015-05-04 23:32:57'),</w:t>
            </w:r>
          </w:p>
          <w:p w:rsidR="0099030E" w:rsidRDefault="0099030E" w:rsidP="00147D83">
            <w:r>
              <w:t>(397, 56, '2015-05-04 23:33:00'),</w:t>
            </w:r>
          </w:p>
          <w:p w:rsidR="0099030E" w:rsidRDefault="0099030E" w:rsidP="00147D83">
            <w:r>
              <w:t>(398, 57, '2015-05-04 23:33:04'),</w:t>
            </w:r>
          </w:p>
          <w:p w:rsidR="0099030E" w:rsidRDefault="0099030E" w:rsidP="00147D83">
            <w:r>
              <w:t>(399, 57, '2015-05-04 23:33:07'),</w:t>
            </w:r>
          </w:p>
          <w:p w:rsidR="0099030E" w:rsidRDefault="0099030E" w:rsidP="00147D83">
            <w:r>
              <w:t>(400, 56, '2015-05-04 23:33:10'),</w:t>
            </w:r>
          </w:p>
          <w:p w:rsidR="0099030E" w:rsidRDefault="0099030E" w:rsidP="00147D83">
            <w:r>
              <w:t>(401, 56, '2015-05-04 23:33:13'),</w:t>
            </w:r>
          </w:p>
          <w:p w:rsidR="0099030E" w:rsidRDefault="0099030E" w:rsidP="00147D83">
            <w:r>
              <w:t>(402, 53, '2015-05-04 23:33:16'),</w:t>
            </w:r>
          </w:p>
          <w:p w:rsidR="0099030E" w:rsidRDefault="0099030E" w:rsidP="00147D83">
            <w:r>
              <w:t>(403, 54, '2015-05-04 23:33:19'),</w:t>
            </w:r>
          </w:p>
          <w:p w:rsidR="0099030E" w:rsidRDefault="0099030E" w:rsidP="00147D83">
            <w:r>
              <w:t>(404, 57, '2015-05-04 23:33:22'),</w:t>
            </w:r>
          </w:p>
          <w:p w:rsidR="0099030E" w:rsidRDefault="0099030E" w:rsidP="00147D83">
            <w:r>
              <w:t>(405, 57, '2015-05-04 23:33:25'),</w:t>
            </w:r>
          </w:p>
          <w:p w:rsidR="0099030E" w:rsidRDefault="0099030E" w:rsidP="00147D83">
            <w:r>
              <w:t>(406, 57, '2015-05-04 23:33:28'),</w:t>
            </w:r>
          </w:p>
          <w:p w:rsidR="0099030E" w:rsidRDefault="0099030E" w:rsidP="00147D83">
            <w:r>
              <w:t>(407, 56, '2015-05-04 23:33:31'),</w:t>
            </w:r>
          </w:p>
          <w:p w:rsidR="0099030E" w:rsidRDefault="0099030E" w:rsidP="00147D83">
            <w:r>
              <w:t>(408, 56, '2015-05-04 23:33:34'),</w:t>
            </w:r>
          </w:p>
          <w:p w:rsidR="0099030E" w:rsidRDefault="0099030E" w:rsidP="00147D83">
            <w:r>
              <w:t>(409, 56, '2015-05-04 23:33:37'),</w:t>
            </w:r>
          </w:p>
          <w:p w:rsidR="0099030E" w:rsidRDefault="0099030E" w:rsidP="00147D83">
            <w:r>
              <w:t>(410, 55, '2015-05-04 23:33:40'),</w:t>
            </w:r>
          </w:p>
          <w:p w:rsidR="0099030E" w:rsidRDefault="0099030E" w:rsidP="00147D83">
            <w:r>
              <w:t>(411, 53, '2015-05-04 23:33:43'),</w:t>
            </w:r>
          </w:p>
          <w:p w:rsidR="0099030E" w:rsidRDefault="0099030E" w:rsidP="00147D83">
            <w:r>
              <w:t>(412, 53, '2015-05-04 23:33:47'),</w:t>
            </w:r>
          </w:p>
          <w:p w:rsidR="0099030E" w:rsidRDefault="0099030E" w:rsidP="00147D83">
            <w:r>
              <w:t>(413, 54, '2015-05-04 23:33:50'),</w:t>
            </w:r>
          </w:p>
          <w:p w:rsidR="0099030E" w:rsidRDefault="0099030E" w:rsidP="00147D83">
            <w:r>
              <w:t>(414, 54, '2015-05-04 23:33:53'),</w:t>
            </w:r>
          </w:p>
          <w:p w:rsidR="0099030E" w:rsidRDefault="0099030E" w:rsidP="00147D83">
            <w:r>
              <w:t>(415, 56, '2015-05-04 23:33:56'),</w:t>
            </w:r>
          </w:p>
          <w:p w:rsidR="0099030E" w:rsidRDefault="0099030E" w:rsidP="00147D83">
            <w:r>
              <w:t>(416, 57, '2015-05-04 23:33:59'),</w:t>
            </w:r>
          </w:p>
          <w:p w:rsidR="0099030E" w:rsidRDefault="0099030E" w:rsidP="00147D83">
            <w:r>
              <w:t>(417, 57, '2015-05-04 23:34:02'),</w:t>
            </w:r>
          </w:p>
          <w:p w:rsidR="0099030E" w:rsidRDefault="0099030E" w:rsidP="00147D83">
            <w:r>
              <w:t>(418, 56, '2015-05-04 23:34:05'),</w:t>
            </w:r>
          </w:p>
          <w:p w:rsidR="0099030E" w:rsidRDefault="0099030E" w:rsidP="00147D83">
            <w:r>
              <w:t>(419, 56, '2015-05-04 23:34:08'),</w:t>
            </w:r>
          </w:p>
          <w:p w:rsidR="0099030E" w:rsidRDefault="0099030E" w:rsidP="00147D83">
            <w:r>
              <w:t>(420, 57, '2015-05-04 23:34:11'),</w:t>
            </w:r>
          </w:p>
          <w:p w:rsidR="0099030E" w:rsidRDefault="0099030E" w:rsidP="00147D83">
            <w:r>
              <w:t>(421, 58, '2015-05-04 23:34:14'),</w:t>
            </w:r>
          </w:p>
          <w:p w:rsidR="0099030E" w:rsidRDefault="0099030E" w:rsidP="00147D83">
            <w:r>
              <w:t>(422, 57, '2015-05-04 23:34:17'),</w:t>
            </w:r>
          </w:p>
          <w:p w:rsidR="0099030E" w:rsidRDefault="0099030E" w:rsidP="00147D83">
            <w:r>
              <w:t>(423, 57, '2015-05-04 23:34:21'),</w:t>
            </w:r>
          </w:p>
          <w:p w:rsidR="0099030E" w:rsidRDefault="0099030E" w:rsidP="00147D83">
            <w:r>
              <w:t>(424, 57, '2015-05-04 23:34:24'),</w:t>
            </w:r>
          </w:p>
          <w:p w:rsidR="0099030E" w:rsidRDefault="0099030E" w:rsidP="00147D83">
            <w:r>
              <w:t>(425, 56, '2015-05-04 23:34:27'),</w:t>
            </w:r>
          </w:p>
          <w:p w:rsidR="0099030E" w:rsidRDefault="0099030E" w:rsidP="00147D83">
            <w:r>
              <w:t>(426, 54, '2015-05-04 23:34:30'),</w:t>
            </w:r>
          </w:p>
          <w:p w:rsidR="0099030E" w:rsidRDefault="0099030E" w:rsidP="00147D83">
            <w:r>
              <w:t>(427, 54, '2015-05-04 23:34:33'),</w:t>
            </w:r>
          </w:p>
          <w:p w:rsidR="0099030E" w:rsidRDefault="0099030E" w:rsidP="00147D83">
            <w:r>
              <w:t>(428, 54, '2015-05-04 23:34:36'),</w:t>
            </w:r>
          </w:p>
          <w:p w:rsidR="0099030E" w:rsidRDefault="0099030E" w:rsidP="00147D83">
            <w:r>
              <w:t>(429, 54, '2015-05-04 23:34:39'),</w:t>
            </w:r>
          </w:p>
          <w:p w:rsidR="0099030E" w:rsidRDefault="0099030E" w:rsidP="00147D83">
            <w:r>
              <w:t>(430, 53, '2015-05-04 23:34:42'),</w:t>
            </w:r>
          </w:p>
          <w:p w:rsidR="0099030E" w:rsidRDefault="0099030E" w:rsidP="00147D83">
            <w:r>
              <w:t>(431, 58, '2015-05-04 23:34:45'),</w:t>
            </w:r>
          </w:p>
          <w:p w:rsidR="0099030E" w:rsidRDefault="0099030E" w:rsidP="00147D83">
            <w:r>
              <w:t>(432, 55, '2015-05-04 23:34:48'),</w:t>
            </w:r>
          </w:p>
          <w:p w:rsidR="0099030E" w:rsidRDefault="0099030E" w:rsidP="00147D83">
            <w:r>
              <w:t>(433, 56, '2015-05-04 23:34:51'),</w:t>
            </w:r>
          </w:p>
          <w:p w:rsidR="0099030E" w:rsidRDefault="0099030E" w:rsidP="00147D83">
            <w:r>
              <w:t>(434, 56, '2015-05-04 23:34:54'),</w:t>
            </w:r>
          </w:p>
          <w:p w:rsidR="0099030E" w:rsidRDefault="0099030E" w:rsidP="00147D83">
            <w:r>
              <w:t>(435, 56, '2015-05-04 23:34:57'),</w:t>
            </w:r>
          </w:p>
          <w:p w:rsidR="0099030E" w:rsidRDefault="0099030E" w:rsidP="00147D83">
            <w:r>
              <w:t>(436, 56, '2015-05-04 23:35:00'),</w:t>
            </w:r>
          </w:p>
          <w:p w:rsidR="0099030E" w:rsidRDefault="0099030E" w:rsidP="00147D83">
            <w:r>
              <w:t>(437, 56, '2015-05-04 23:35:04'),</w:t>
            </w:r>
          </w:p>
          <w:p w:rsidR="0099030E" w:rsidRDefault="0099030E" w:rsidP="00147D83">
            <w:r>
              <w:t>(438, 55, '2015-05-04 23:35:07'),</w:t>
            </w:r>
          </w:p>
          <w:p w:rsidR="0099030E" w:rsidRDefault="0099030E" w:rsidP="00147D83">
            <w:r>
              <w:t>(439, 54, '2015-05-04 23:35:10'),</w:t>
            </w:r>
          </w:p>
          <w:p w:rsidR="0099030E" w:rsidRDefault="0099030E" w:rsidP="00147D83">
            <w:r>
              <w:t>(440, 54, '2015-05-04 23:35:13'),</w:t>
            </w:r>
          </w:p>
          <w:p w:rsidR="0099030E" w:rsidRDefault="0099030E" w:rsidP="00147D83">
            <w:r>
              <w:t>(441, 53, '2015-05-04 23:35:16'),</w:t>
            </w:r>
          </w:p>
          <w:p w:rsidR="0099030E" w:rsidRDefault="0099030E" w:rsidP="00147D83">
            <w:r>
              <w:t>(442, 53, '2015-05-04 23:35:19'),</w:t>
            </w:r>
          </w:p>
          <w:p w:rsidR="0099030E" w:rsidRDefault="0099030E" w:rsidP="00147D83">
            <w:r>
              <w:t>(443, 53, '2015-05-04 23:35:22'),</w:t>
            </w:r>
          </w:p>
          <w:p w:rsidR="0099030E" w:rsidRDefault="0099030E" w:rsidP="00147D83">
            <w:r>
              <w:t>(444, 54, '2015-05-04 23:35:25'),</w:t>
            </w:r>
          </w:p>
          <w:p w:rsidR="0099030E" w:rsidRDefault="0099030E" w:rsidP="00147D83">
            <w:r>
              <w:t>(445, 54, '2015-05-04 23:35:28'),</w:t>
            </w:r>
          </w:p>
          <w:p w:rsidR="0099030E" w:rsidRDefault="0099030E" w:rsidP="00147D83">
            <w:r>
              <w:t>(446, 55, '2015-05-04 23:35:31'),</w:t>
            </w:r>
          </w:p>
          <w:p w:rsidR="0099030E" w:rsidRDefault="0099030E" w:rsidP="00147D83">
            <w:r>
              <w:t>(447, 57, '2015-05-04 23:35:34'),</w:t>
            </w:r>
          </w:p>
          <w:p w:rsidR="0099030E" w:rsidRDefault="0099030E" w:rsidP="00147D83">
            <w:r>
              <w:t>(448, 57, '2015-05-04 23:35:37'),</w:t>
            </w:r>
          </w:p>
          <w:p w:rsidR="0099030E" w:rsidRDefault="0099030E" w:rsidP="00147D83">
            <w:r>
              <w:t>(449, 56, '2015-05-04 23:35:40'),</w:t>
            </w:r>
          </w:p>
          <w:p w:rsidR="0099030E" w:rsidRDefault="0099030E" w:rsidP="00147D83">
            <w:r>
              <w:t>(450, 56, '2015-05-04 23:35:43'),</w:t>
            </w:r>
          </w:p>
          <w:p w:rsidR="0099030E" w:rsidRDefault="0099030E" w:rsidP="00147D83">
            <w:r>
              <w:t>(451, 56, '2015-05-04 23:35:47'),</w:t>
            </w:r>
          </w:p>
          <w:p w:rsidR="0099030E" w:rsidRDefault="0099030E" w:rsidP="00147D83">
            <w:r>
              <w:t>(452, 55, '2015-05-04 23:35:50'),</w:t>
            </w:r>
          </w:p>
          <w:p w:rsidR="0099030E" w:rsidRDefault="0099030E" w:rsidP="00147D83">
            <w:r>
              <w:t>(453, 56, '2015-05-04 23:35:53'),</w:t>
            </w:r>
          </w:p>
          <w:p w:rsidR="0099030E" w:rsidRDefault="0099030E" w:rsidP="00147D83">
            <w:r>
              <w:t>(454, 56, '2015-05-04 23:35:56'),</w:t>
            </w:r>
          </w:p>
          <w:p w:rsidR="0099030E" w:rsidRDefault="0099030E" w:rsidP="00147D83">
            <w:r>
              <w:t>(455, 56, '2015-05-04 23:35:59'),</w:t>
            </w:r>
          </w:p>
          <w:p w:rsidR="0099030E" w:rsidRDefault="0099030E" w:rsidP="00147D83">
            <w:r>
              <w:t>(456, 56, '2015-05-04 23:36:02'),</w:t>
            </w:r>
          </w:p>
          <w:p w:rsidR="0099030E" w:rsidRDefault="0099030E" w:rsidP="00147D83">
            <w:r>
              <w:t>(457, 56, '2015-05-04 23:36:05'),</w:t>
            </w:r>
          </w:p>
          <w:p w:rsidR="0099030E" w:rsidRDefault="0099030E" w:rsidP="00147D83">
            <w:r>
              <w:t>(458, 56, '2015-05-04 23:36:08'),</w:t>
            </w:r>
          </w:p>
          <w:p w:rsidR="0099030E" w:rsidRDefault="0099030E" w:rsidP="00147D83">
            <w:r>
              <w:t>(459, 56, '2015-05-04 23:36:11'),</w:t>
            </w:r>
          </w:p>
          <w:p w:rsidR="0099030E" w:rsidRDefault="0099030E" w:rsidP="00147D83">
            <w:r>
              <w:t>(460, 57, '2015-05-04 23:36:14'),</w:t>
            </w:r>
          </w:p>
          <w:p w:rsidR="0099030E" w:rsidRDefault="0099030E" w:rsidP="00147D83">
            <w:r>
              <w:t>(461, 56, '2015-05-04 23:36:17'),</w:t>
            </w:r>
          </w:p>
          <w:p w:rsidR="0099030E" w:rsidRDefault="0099030E" w:rsidP="00147D83">
            <w:r>
              <w:t>(462, 56, '2015-05-04 23:36:20'),</w:t>
            </w:r>
          </w:p>
          <w:p w:rsidR="0099030E" w:rsidRDefault="0099030E" w:rsidP="00147D83">
            <w:r>
              <w:t>(463, 56, '2015-05-04 23:36:23'),</w:t>
            </w:r>
          </w:p>
          <w:p w:rsidR="0099030E" w:rsidRDefault="0099030E" w:rsidP="00147D83">
            <w:r>
              <w:t>(464, 56, '2015-05-04 23:36:26'),</w:t>
            </w:r>
          </w:p>
          <w:p w:rsidR="0099030E" w:rsidRDefault="0099030E" w:rsidP="00147D83">
            <w:r>
              <w:t>(465, 55, '2015-05-04 23:36:30'),</w:t>
            </w:r>
          </w:p>
          <w:p w:rsidR="0099030E" w:rsidRDefault="0099030E" w:rsidP="00147D83">
            <w:r>
              <w:t>(466, 55, '2015-05-04 23:36:33'),</w:t>
            </w:r>
          </w:p>
          <w:p w:rsidR="0099030E" w:rsidRDefault="0099030E" w:rsidP="00147D83">
            <w:r>
              <w:t>(467, 55, '2015-05-04 23:36:36'),</w:t>
            </w:r>
          </w:p>
          <w:p w:rsidR="0099030E" w:rsidRDefault="0099030E" w:rsidP="00147D83">
            <w:r>
              <w:t>(468, 55, '2015-05-04 23:36:39'),</w:t>
            </w:r>
          </w:p>
          <w:p w:rsidR="0099030E" w:rsidRDefault="0099030E" w:rsidP="00147D83">
            <w:r>
              <w:t>(469, 56, '2015-05-04 23:36:42'),</w:t>
            </w:r>
          </w:p>
          <w:p w:rsidR="0099030E" w:rsidRDefault="0099030E" w:rsidP="00147D83">
            <w:r>
              <w:t>(470, 56, '2015-05-04 23:36:45'),</w:t>
            </w:r>
          </w:p>
          <w:p w:rsidR="0099030E" w:rsidRDefault="0099030E" w:rsidP="00147D83">
            <w:r>
              <w:t>(471, 55, '2015-05-04 23:36:48'),</w:t>
            </w:r>
          </w:p>
          <w:p w:rsidR="0099030E" w:rsidRDefault="0099030E" w:rsidP="00147D83">
            <w:r>
              <w:t>(472, 56, '2015-05-04 23:36:51'),</w:t>
            </w:r>
          </w:p>
          <w:p w:rsidR="0099030E" w:rsidRDefault="0099030E" w:rsidP="00147D83">
            <w:r>
              <w:t>(473, 56, '2015-05-04 23:36:54'),</w:t>
            </w:r>
          </w:p>
          <w:p w:rsidR="0099030E" w:rsidRDefault="0099030E" w:rsidP="00147D83">
            <w:r>
              <w:t>(474, 57, '2015-05-04 23:36:57'),</w:t>
            </w:r>
          </w:p>
          <w:p w:rsidR="0099030E" w:rsidRDefault="0099030E" w:rsidP="00147D83">
            <w:r>
              <w:t>(475, 57, '2015-05-04 23:37:00'),</w:t>
            </w:r>
          </w:p>
          <w:p w:rsidR="0099030E" w:rsidRDefault="0099030E" w:rsidP="00147D83">
            <w:r>
              <w:t>(476, 56, '2015-05-04 23:37:03'),</w:t>
            </w:r>
          </w:p>
          <w:p w:rsidR="0099030E" w:rsidRDefault="0099030E" w:rsidP="00147D83">
            <w:r>
              <w:t>(477, 56, '2015-05-04 23:37:06'),</w:t>
            </w:r>
          </w:p>
          <w:p w:rsidR="0099030E" w:rsidRDefault="0099030E" w:rsidP="00147D83">
            <w:r>
              <w:t>(478, 56, '2015-05-04 23:37:09'),</w:t>
            </w:r>
          </w:p>
          <w:p w:rsidR="0099030E" w:rsidRDefault="0099030E" w:rsidP="00147D83">
            <w:r>
              <w:t>(479, 56, '2015-05-04 23:37:13'),</w:t>
            </w:r>
          </w:p>
          <w:p w:rsidR="0099030E" w:rsidRDefault="0099030E" w:rsidP="00147D83">
            <w:r>
              <w:t>(480, 55, '2015-05-04 23:37:16'),</w:t>
            </w:r>
          </w:p>
          <w:p w:rsidR="0099030E" w:rsidRDefault="0099030E" w:rsidP="00147D83">
            <w:r>
              <w:t>(481, 56, '2015-05-04 23:37:19'),</w:t>
            </w:r>
          </w:p>
          <w:p w:rsidR="0099030E" w:rsidRDefault="0099030E" w:rsidP="00147D83">
            <w:r>
              <w:t>(482, 56, '2015-05-04 23:37:22'),</w:t>
            </w:r>
          </w:p>
          <w:p w:rsidR="0099030E" w:rsidRDefault="0099030E" w:rsidP="00147D83">
            <w:r>
              <w:t>(483, 56, '2015-05-04 23:37:25'),</w:t>
            </w:r>
          </w:p>
          <w:p w:rsidR="0099030E" w:rsidRDefault="0099030E" w:rsidP="00147D83">
            <w:r>
              <w:t>(484, 57, '2015-05-04 23:37:28'),</w:t>
            </w:r>
          </w:p>
          <w:p w:rsidR="0099030E" w:rsidRDefault="0099030E" w:rsidP="00147D83">
            <w:r>
              <w:t>(485, 57, '2015-05-04 23:37:31'),</w:t>
            </w:r>
          </w:p>
          <w:p w:rsidR="0099030E" w:rsidRDefault="0099030E" w:rsidP="00147D83">
            <w:r>
              <w:t>(486, 57, '2015-05-04 23:37:34'),</w:t>
            </w:r>
          </w:p>
          <w:p w:rsidR="0099030E" w:rsidRDefault="0099030E" w:rsidP="00147D83">
            <w:r>
              <w:t>(487, 56, '2015-05-04 23:37:37'),</w:t>
            </w:r>
          </w:p>
          <w:p w:rsidR="0099030E" w:rsidRDefault="0099030E" w:rsidP="00147D83">
            <w:r>
              <w:t>(488, 56, '2015-05-04 23:37:40'),</w:t>
            </w:r>
          </w:p>
          <w:p w:rsidR="0099030E" w:rsidRDefault="0099030E" w:rsidP="00147D83">
            <w:r>
              <w:t>(489, 56, '2015-05-04 23:37:43'),</w:t>
            </w:r>
          </w:p>
          <w:p w:rsidR="0099030E" w:rsidRDefault="0099030E" w:rsidP="00147D83">
            <w:r>
              <w:t>(490, 56, '2015-05-04 23:37:46'),</w:t>
            </w:r>
          </w:p>
          <w:p w:rsidR="0099030E" w:rsidRDefault="0099030E" w:rsidP="00147D83">
            <w:r>
              <w:t>(491, 56, '2015-05-04 23:37:49'),</w:t>
            </w:r>
          </w:p>
          <w:p w:rsidR="0099030E" w:rsidRDefault="0099030E" w:rsidP="00147D83">
            <w:r>
              <w:t>(492, 57, '2015-05-04 23:37:53'),</w:t>
            </w:r>
          </w:p>
          <w:p w:rsidR="0099030E" w:rsidRDefault="0099030E" w:rsidP="00147D83">
            <w:r>
              <w:t>(493, 56, '2015-05-04 23:37:56'),</w:t>
            </w:r>
          </w:p>
          <w:p w:rsidR="0099030E" w:rsidRDefault="0099030E" w:rsidP="00147D83">
            <w:r>
              <w:t>(494, 56, '2015-05-04 23:37:59'),</w:t>
            </w:r>
          </w:p>
          <w:p w:rsidR="0099030E" w:rsidRDefault="0099030E" w:rsidP="00147D83">
            <w:r>
              <w:t>(495, 56, '2015-05-04 23:38:02'),</w:t>
            </w:r>
          </w:p>
          <w:p w:rsidR="0099030E" w:rsidRDefault="0099030E" w:rsidP="00147D83">
            <w:r>
              <w:t>(496, 56, '2015-05-04 23:38:05'),</w:t>
            </w:r>
          </w:p>
          <w:p w:rsidR="0099030E" w:rsidRDefault="0099030E" w:rsidP="00147D83">
            <w:r>
              <w:t>(497, 57, '2015-05-04 23:38:08'),</w:t>
            </w:r>
          </w:p>
          <w:p w:rsidR="0099030E" w:rsidRDefault="0099030E" w:rsidP="00147D83">
            <w:r>
              <w:t>(498, 56, '2015-05-04 23:38:11'),</w:t>
            </w:r>
          </w:p>
          <w:p w:rsidR="0099030E" w:rsidRDefault="0099030E" w:rsidP="00147D83">
            <w:r>
              <w:t>(499, 56, '2015-05-04 23:38:14'),</w:t>
            </w:r>
          </w:p>
          <w:p w:rsidR="0099030E" w:rsidRDefault="0099030E" w:rsidP="00147D83">
            <w:r>
              <w:t>(500, 56, '2015-05-04 23:38:17'),</w:t>
            </w:r>
          </w:p>
          <w:p w:rsidR="0099030E" w:rsidRDefault="0099030E" w:rsidP="00147D83">
            <w:r>
              <w:t>(501, 53, '2015-05-04 23:38:20'),</w:t>
            </w:r>
          </w:p>
          <w:p w:rsidR="0099030E" w:rsidRDefault="0099030E" w:rsidP="00147D83">
            <w:r>
              <w:t>(502, 53, '2015-05-04 23:38:23'),</w:t>
            </w:r>
          </w:p>
          <w:p w:rsidR="0099030E" w:rsidRDefault="0099030E" w:rsidP="00147D83">
            <w:r>
              <w:t>(503, 59, '2015-05-04 23:38:26'),</w:t>
            </w:r>
          </w:p>
          <w:p w:rsidR="0099030E" w:rsidRDefault="0099030E" w:rsidP="00147D83">
            <w:r>
              <w:t>(504, 56, '2015-05-04 23:38:29'),</w:t>
            </w:r>
          </w:p>
          <w:p w:rsidR="0099030E" w:rsidRDefault="0099030E" w:rsidP="00147D83">
            <w:r>
              <w:t>(505, 56, '2015-05-04 23:38:32'),</w:t>
            </w:r>
          </w:p>
          <w:p w:rsidR="0099030E" w:rsidRDefault="0099030E" w:rsidP="00147D83">
            <w:r>
              <w:t>(506, 56, '2015-05-04 23:38:36'),</w:t>
            </w:r>
          </w:p>
          <w:p w:rsidR="0099030E" w:rsidRDefault="0099030E" w:rsidP="00147D83">
            <w:r>
              <w:t>(507, 57, '2015-05-04 23:38:39'),</w:t>
            </w:r>
          </w:p>
          <w:p w:rsidR="0099030E" w:rsidRDefault="0099030E" w:rsidP="00147D83">
            <w:r>
              <w:t>(508, 56, '2015-05-04 23:38:42'),</w:t>
            </w:r>
          </w:p>
          <w:p w:rsidR="0099030E" w:rsidRDefault="0099030E" w:rsidP="00147D83">
            <w:r>
              <w:t>(509, 57, '2015-05-04 23:38:45'),</w:t>
            </w:r>
          </w:p>
          <w:p w:rsidR="0099030E" w:rsidRDefault="0099030E" w:rsidP="00147D83">
            <w:r>
              <w:t>(510, 57, '2015-05-04 23:38:48'),</w:t>
            </w:r>
          </w:p>
          <w:p w:rsidR="0099030E" w:rsidRDefault="0099030E" w:rsidP="00147D83">
            <w:r>
              <w:t>(511, 57, '2015-05-04 23:38:51'),</w:t>
            </w:r>
          </w:p>
          <w:p w:rsidR="0099030E" w:rsidRDefault="0099030E" w:rsidP="00147D83">
            <w:r>
              <w:t>(512, 58, '2015-05-04 23:38:54'),</w:t>
            </w:r>
          </w:p>
          <w:p w:rsidR="0099030E" w:rsidRDefault="0099030E" w:rsidP="00147D83">
            <w:r>
              <w:t>(513, 57, '2015-05-04 23:38:57'),</w:t>
            </w:r>
          </w:p>
          <w:p w:rsidR="0099030E" w:rsidRDefault="0099030E" w:rsidP="00147D83">
            <w:r>
              <w:t>(514, 57, '2015-05-04 23:39:00'),</w:t>
            </w:r>
          </w:p>
          <w:p w:rsidR="0099030E" w:rsidRDefault="0099030E" w:rsidP="00147D83">
            <w:r>
              <w:t>(515, 57, '2015-05-04 23:39:03'),</w:t>
            </w:r>
          </w:p>
          <w:p w:rsidR="0099030E" w:rsidRDefault="0099030E" w:rsidP="00147D83">
            <w:r>
              <w:t>(516, 55, '2015-05-04 23:39:06'),</w:t>
            </w:r>
          </w:p>
          <w:p w:rsidR="0099030E" w:rsidRDefault="0099030E" w:rsidP="00147D83">
            <w:r>
              <w:t>(517, 54, '2015-05-04 23:39:09'),</w:t>
            </w:r>
          </w:p>
          <w:p w:rsidR="0099030E" w:rsidRDefault="0099030E" w:rsidP="00147D83">
            <w:r>
              <w:t>(518, 54, '2015-05-04 23:39:12'),</w:t>
            </w:r>
          </w:p>
          <w:p w:rsidR="0099030E" w:rsidRDefault="0099030E" w:rsidP="00147D83">
            <w:r>
              <w:t>(519, 54, '2015-05-04 23:39:15'),</w:t>
            </w:r>
          </w:p>
          <w:p w:rsidR="0099030E" w:rsidRDefault="0099030E" w:rsidP="00147D83">
            <w:r>
              <w:t>(520, 54, '2015-05-04 23:39:19'),</w:t>
            </w:r>
          </w:p>
          <w:p w:rsidR="0099030E" w:rsidRDefault="0099030E" w:rsidP="00147D83">
            <w:r>
              <w:t>(521, 49, '2015-05-04 23:39:22'),</w:t>
            </w:r>
          </w:p>
          <w:p w:rsidR="0099030E" w:rsidRDefault="0099030E" w:rsidP="00147D83">
            <w:r>
              <w:t>(522, 50, '2015-05-04 23:39:25'),</w:t>
            </w:r>
          </w:p>
          <w:p w:rsidR="0099030E" w:rsidRDefault="0099030E" w:rsidP="00147D83">
            <w:r>
              <w:t>(523, 51, '2015-05-04 23:39:28'),</w:t>
            </w:r>
          </w:p>
          <w:p w:rsidR="0099030E" w:rsidRDefault="0099030E" w:rsidP="00147D83">
            <w:r>
              <w:t>(524, 51, '2015-05-04 23:39:31'),</w:t>
            </w:r>
          </w:p>
          <w:p w:rsidR="0099030E" w:rsidRDefault="0099030E" w:rsidP="00147D83">
            <w:r>
              <w:t>(525, 54, '2015-05-04 23:39:34'),</w:t>
            </w:r>
          </w:p>
          <w:p w:rsidR="0099030E" w:rsidRDefault="0099030E" w:rsidP="00147D83">
            <w:r>
              <w:t>(526, 54, '2015-05-04 23:39:37'),</w:t>
            </w:r>
          </w:p>
          <w:p w:rsidR="0099030E" w:rsidRDefault="0099030E" w:rsidP="00147D83">
            <w:r>
              <w:t>(527, 54, '2015-05-04 23:39:40'),</w:t>
            </w:r>
          </w:p>
          <w:p w:rsidR="0099030E" w:rsidRDefault="0099030E" w:rsidP="00147D83">
            <w:r>
              <w:t>(528, 54, '2015-05-04 23:39:43'),</w:t>
            </w:r>
          </w:p>
          <w:p w:rsidR="0099030E" w:rsidRDefault="0099030E" w:rsidP="00147D83">
            <w:r>
              <w:t>(529, 55, '2015-05-04 23:39:46'),</w:t>
            </w:r>
          </w:p>
          <w:p w:rsidR="0099030E" w:rsidRDefault="0099030E" w:rsidP="00147D83">
            <w:r>
              <w:t>(530, 55, '2015-05-04 23:39:49'),</w:t>
            </w:r>
          </w:p>
          <w:p w:rsidR="0099030E" w:rsidRDefault="0099030E" w:rsidP="00147D83">
            <w:r>
              <w:t>(531, 56, '2015-05-04 23:39:52'),</w:t>
            </w:r>
          </w:p>
          <w:p w:rsidR="0099030E" w:rsidRDefault="0099030E" w:rsidP="00147D83">
            <w:r>
              <w:t>(532, 56, '2015-05-04 23:39:55'),</w:t>
            </w:r>
          </w:p>
          <w:p w:rsidR="0099030E" w:rsidRDefault="0099030E" w:rsidP="00147D83">
            <w:r>
              <w:t>(533, 56, '2015-05-04 23:39:58'),</w:t>
            </w:r>
          </w:p>
          <w:p w:rsidR="0099030E" w:rsidRDefault="0099030E" w:rsidP="00147D83">
            <w:r>
              <w:t>(534, 56, '2015-05-04 23:40:02'),</w:t>
            </w:r>
          </w:p>
          <w:p w:rsidR="0099030E" w:rsidRDefault="0099030E" w:rsidP="00147D83">
            <w:r>
              <w:t>(535, 56, '2015-05-04 23:40:05'),</w:t>
            </w:r>
          </w:p>
          <w:p w:rsidR="0099030E" w:rsidRDefault="0099030E" w:rsidP="00147D83">
            <w:r>
              <w:t>(536, 57, '2015-05-04 23:40:08'),</w:t>
            </w:r>
          </w:p>
          <w:p w:rsidR="0099030E" w:rsidRDefault="0099030E" w:rsidP="00147D83">
            <w:r>
              <w:t>(537, 57, '2015-05-04 23:40:11'),</w:t>
            </w:r>
          </w:p>
          <w:p w:rsidR="0099030E" w:rsidRDefault="0099030E" w:rsidP="00147D83">
            <w:r>
              <w:t>(538, 57, '2015-05-04 23:40:14'),</w:t>
            </w:r>
          </w:p>
          <w:p w:rsidR="0099030E" w:rsidRDefault="0099030E" w:rsidP="00147D83">
            <w:r>
              <w:t>(539, 57, '2015-05-04 23:40:17'),</w:t>
            </w:r>
          </w:p>
          <w:p w:rsidR="0099030E" w:rsidRDefault="0099030E" w:rsidP="00147D83">
            <w:r>
              <w:t>(540, 58, '2015-05-04 23:40:20'),</w:t>
            </w:r>
          </w:p>
          <w:p w:rsidR="0099030E" w:rsidRDefault="0099030E" w:rsidP="00147D83">
            <w:r>
              <w:t>(541, 58, '2015-05-04 23:40:23'),</w:t>
            </w:r>
          </w:p>
          <w:p w:rsidR="0099030E" w:rsidRDefault="0099030E" w:rsidP="00147D83">
            <w:r>
              <w:t>(542, 57, '2015-05-04 23:40:27'),</w:t>
            </w:r>
          </w:p>
          <w:p w:rsidR="0099030E" w:rsidRDefault="0099030E" w:rsidP="00147D83">
            <w:r>
              <w:t>(543, 57, '2015-05-04 23:40:30'),</w:t>
            </w:r>
          </w:p>
          <w:p w:rsidR="0099030E" w:rsidRDefault="0099030E" w:rsidP="00147D83">
            <w:r>
              <w:t>(544, 57, '2015-05-04 23:40:33'),</w:t>
            </w:r>
          </w:p>
          <w:p w:rsidR="0099030E" w:rsidRDefault="0099030E" w:rsidP="00147D83">
            <w:r>
              <w:t>(545, 57, '2015-05-04 23:40:36'),</w:t>
            </w:r>
          </w:p>
          <w:p w:rsidR="0099030E" w:rsidRDefault="0099030E" w:rsidP="00147D83">
            <w:r>
              <w:t>(546, 55, '2015-05-04 23:40:39'),</w:t>
            </w:r>
          </w:p>
          <w:p w:rsidR="0099030E" w:rsidRDefault="0099030E" w:rsidP="00147D83">
            <w:r>
              <w:t>(547, 53, '2015-05-04 23:40:42'),</w:t>
            </w:r>
          </w:p>
          <w:p w:rsidR="0099030E" w:rsidRDefault="0099030E" w:rsidP="00147D83">
            <w:r>
              <w:t>(548, 53, '2015-05-04 23:40:45'),</w:t>
            </w:r>
          </w:p>
          <w:p w:rsidR="0099030E" w:rsidRDefault="0099030E" w:rsidP="00147D83">
            <w:r>
              <w:t>(549, 53, '2015-05-04 23:40:49'),</w:t>
            </w:r>
          </w:p>
          <w:p w:rsidR="0099030E" w:rsidRDefault="0099030E" w:rsidP="00147D83">
            <w:r>
              <w:t>(550, 55, '2015-05-04 23:40:52'),</w:t>
            </w:r>
          </w:p>
          <w:p w:rsidR="0099030E" w:rsidRDefault="0099030E" w:rsidP="00147D83">
            <w:r>
              <w:t>(551, 55, '2015-05-04 23:40:55'),</w:t>
            </w:r>
          </w:p>
          <w:p w:rsidR="0099030E" w:rsidRDefault="0099030E" w:rsidP="00147D83">
            <w:r>
              <w:t>(552, 55, '2015-05-04 23:40:58'),</w:t>
            </w:r>
          </w:p>
          <w:p w:rsidR="0099030E" w:rsidRDefault="0099030E" w:rsidP="00147D83">
            <w:r>
              <w:t>(553, 55, '2015-05-04 23:41:01'),</w:t>
            </w:r>
          </w:p>
          <w:p w:rsidR="0099030E" w:rsidRDefault="0099030E" w:rsidP="00147D83">
            <w:r>
              <w:t>(554, 56, '2015-05-04 23:41:04'),</w:t>
            </w:r>
          </w:p>
          <w:p w:rsidR="0099030E" w:rsidRDefault="0099030E" w:rsidP="00147D83">
            <w:r>
              <w:t>(555, 56, '2015-05-04 23:41:07'),</w:t>
            </w:r>
          </w:p>
          <w:p w:rsidR="0099030E" w:rsidRDefault="0099030E" w:rsidP="00147D83">
            <w:r>
              <w:t>(556, 57, '2015-05-04 23:41:10'),</w:t>
            </w:r>
          </w:p>
          <w:p w:rsidR="0099030E" w:rsidRDefault="0099030E" w:rsidP="00147D83">
            <w:r>
              <w:t>(557, 54, '2015-05-04 23:41:13'),</w:t>
            </w:r>
          </w:p>
          <w:p w:rsidR="0099030E" w:rsidRDefault="0099030E" w:rsidP="00147D83">
            <w:r>
              <w:t>(558, 54, '2015-05-04 23:41:16'),</w:t>
            </w:r>
          </w:p>
          <w:p w:rsidR="0099030E" w:rsidRDefault="0099030E" w:rsidP="00147D83">
            <w:r>
              <w:t>(559, 56, '2015-05-04 23:41:19'),</w:t>
            </w:r>
          </w:p>
          <w:p w:rsidR="0099030E" w:rsidRDefault="0099030E" w:rsidP="00147D83">
            <w:r>
              <w:t>(560, 56, '2015-05-04 23:41:22'),</w:t>
            </w:r>
          </w:p>
          <w:p w:rsidR="0099030E" w:rsidRDefault="0099030E" w:rsidP="00147D83">
            <w:r>
              <w:t>(561, 56, '2015-05-04 23:41:25'),</w:t>
            </w:r>
          </w:p>
          <w:p w:rsidR="0099030E" w:rsidRDefault="0099030E" w:rsidP="00147D83">
            <w:r>
              <w:t>(562, 56, '2015-05-04 23:41:28'),</w:t>
            </w:r>
          </w:p>
          <w:p w:rsidR="0099030E" w:rsidRDefault="0099030E" w:rsidP="00147D83">
            <w:r>
              <w:t>(563, 56, '2015-05-04 23:41:32'),</w:t>
            </w:r>
          </w:p>
          <w:p w:rsidR="0099030E" w:rsidRDefault="0099030E" w:rsidP="00147D83">
            <w:r>
              <w:t>(564, 56, '2015-05-04 23:41:35'),</w:t>
            </w:r>
          </w:p>
          <w:p w:rsidR="0099030E" w:rsidRDefault="0099030E" w:rsidP="00147D83">
            <w:r>
              <w:t>(565, 54, '2015-05-04 23:41:38'),</w:t>
            </w:r>
          </w:p>
          <w:p w:rsidR="0099030E" w:rsidRDefault="0099030E" w:rsidP="00147D83">
            <w:r>
              <w:t>(566, 56, '2015-05-04 23:41:41'),</w:t>
            </w:r>
          </w:p>
          <w:p w:rsidR="0099030E" w:rsidRDefault="0099030E" w:rsidP="00147D83">
            <w:r>
              <w:t>(567, 56, '2015-05-04 23:41:44'),</w:t>
            </w:r>
          </w:p>
          <w:p w:rsidR="0099030E" w:rsidRDefault="0099030E" w:rsidP="00147D83">
            <w:r>
              <w:t>(568, 55, '2015-05-04 23:41:47'),</w:t>
            </w:r>
          </w:p>
          <w:p w:rsidR="0099030E" w:rsidRDefault="0099030E" w:rsidP="00147D83">
            <w:r>
              <w:t>(569, 55, '2015-05-04 23:41:50'),</w:t>
            </w:r>
          </w:p>
          <w:p w:rsidR="0099030E" w:rsidRDefault="0099030E" w:rsidP="00147D83">
            <w:r>
              <w:t>(570, 54, '2015-05-04 23:41:53'),</w:t>
            </w:r>
          </w:p>
          <w:p w:rsidR="0099030E" w:rsidRDefault="0099030E" w:rsidP="00147D83">
            <w:r>
              <w:t>(571, 55, '2015-05-04 23:41:56'),</w:t>
            </w:r>
          </w:p>
          <w:p w:rsidR="0099030E" w:rsidRDefault="0099030E" w:rsidP="00147D83">
            <w:r>
              <w:t>(572, 55, '2015-05-04 23:41:59'),</w:t>
            </w:r>
          </w:p>
          <w:p w:rsidR="0099030E" w:rsidRDefault="0099030E" w:rsidP="00147D83">
            <w:r>
              <w:t>(573, 57, '2015-05-04 23:42:02'),</w:t>
            </w:r>
          </w:p>
          <w:p w:rsidR="0099030E" w:rsidRDefault="0099030E" w:rsidP="00147D83">
            <w:r>
              <w:t>(574, 57, '2015-05-04 23:42:05'),</w:t>
            </w:r>
          </w:p>
          <w:p w:rsidR="0099030E" w:rsidRDefault="0099030E" w:rsidP="00147D83">
            <w:r>
              <w:t>(575, 57, '2015-05-04 23:42:08'),</w:t>
            </w:r>
          </w:p>
          <w:p w:rsidR="0099030E" w:rsidRDefault="0099030E" w:rsidP="00147D83">
            <w:r>
              <w:t>(576, 58, '2015-05-04 23:42:11'),</w:t>
            </w:r>
          </w:p>
          <w:p w:rsidR="0099030E" w:rsidRDefault="0099030E" w:rsidP="00147D83">
            <w:r>
              <w:t>(577, 58, '2015-05-04 23:42:15'),</w:t>
            </w:r>
          </w:p>
          <w:p w:rsidR="0099030E" w:rsidRDefault="0099030E" w:rsidP="00147D83">
            <w:r>
              <w:t>(578, 58, '2015-05-04 23:42:18'),</w:t>
            </w:r>
          </w:p>
          <w:p w:rsidR="0099030E" w:rsidRDefault="0099030E" w:rsidP="00147D83">
            <w:r>
              <w:t>(579, 53, '2015-05-04 23:42:21'),</w:t>
            </w:r>
          </w:p>
          <w:p w:rsidR="0099030E" w:rsidRDefault="0099030E" w:rsidP="00147D83">
            <w:r>
              <w:t>(580, 56, '2015-05-04 23:42:24'),</w:t>
            </w:r>
          </w:p>
          <w:p w:rsidR="0099030E" w:rsidRDefault="0099030E" w:rsidP="00147D83">
            <w:r>
              <w:t>(581, 56, '2015-05-04 23:42:27'),</w:t>
            </w:r>
          </w:p>
          <w:p w:rsidR="0099030E" w:rsidRDefault="0099030E" w:rsidP="00147D83">
            <w:r>
              <w:t>(582, 55, '2015-05-04 23:42:30'),</w:t>
            </w:r>
          </w:p>
          <w:p w:rsidR="0099030E" w:rsidRDefault="0099030E" w:rsidP="00147D83">
            <w:r>
              <w:t>(583, 54, '2015-05-04 23:42:33'),</w:t>
            </w:r>
          </w:p>
          <w:p w:rsidR="0099030E" w:rsidRDefault="0099030E" w:rsidP="00147D83">
            <w:r>
              <w:t>(584, 53, '2015-05-04 23:42:36'),</w:t>
            </w:r>
          </w:p>
          <w:p w:rsidR="0099030E" w:rsidRDefault="0099030E" w:rsidP="00147D83">
            <w:r>
              <w:t>(585, 53, '2015-05-04 23:42:39'),</w:t>
            </w:r>
          </w:p>
          <w:p w:rsidR="0099030E" w:rsidRDefault="0099030E" w:rsidP="00147D83">
            <w:r>
              <w:t>(586, 53, '2015-05-04 23:42:42'),</w:t>
            </w:r>
          </w:p>
          <w:p w:rsidR="0099030E" w:rsidRDefault="0099030E" w:rsidP="00147D83">
            <w:r>
              <w:t>(587, 53, '2015-05-04 23:42:45'),</w:t>
            </w:r>
          </w:p>
          <w:p w:rsidR="0099030E" w:rsidRDefault="0099030E" w:rsidP="00147D83">
            <w:r>
              <w:t>(588, 55, '2015-05-04 23:42:48'),</w:t>
            </w:r>
          </w:p>
          <w:p w:rsidR="0099030E" w:rsidRDefault="0099030E" w:rsidP="00147D83">
            <w:r>
              <w:t>(589, 56, '2015-05-04 23:42:51'),</w:t>
            </w:r>
          </w:p>
          <w:p w:rsidR="0099030E" w:rsidRDefault="0099030E" w:rsidP="00147D83">
            <w:r>
              <w:t>(590, 56, '2015-05-04 23:42:54'),</w:t>
            </w:r>
          </w:p>
          <w:p w:rsidR="0099030E" w:rsidRDefault="0099030E" w:rsidP="00147D83">
            <w:r>
              <w:t>(591, 56, '2015-05-04 23:42:57'),</w:t>
            </w:r>
          </w:p>
          <w:p w:rsidR="0099030E" w:rsidRDefault="0099030E" w:rsidP="00147D83">
            <w:r>
              <w:t>(592, 56, '2015-05-04 23:43:01'),</w:t>
            </w:r>
          </w:p>
          <w:p w:rsidR="0099030E" w:rsidRDefault="0099030E" w:rsidP="00147D83">
            <w:r>
              <w:t>(593, 56, '2015-05-04 23:43:04'),</w:t>
            </w:r>
          </w:p>
          <w:p w:rsidR="0099030E" w:rsidRDefault="0099030E" w:rsidP="00147D83">
            <w:r>
              <w:t>(594, 55, '2015-05-04 23:43:07'),</w:t>
            </w:r>
          </w:p>
          <w:p w:rsidR="0099030E" w:rsidRDefault="0099030E" w:rsidP="00147D83">
            <w:r>
              <w:t>(595, 54, '2015-05-04 23:43:10'),</w:t>
            </w:r>
          </w:p>
          <w:p w:rsidR="0099030E" w:rsidRDefault="0099030E" w:rsidP="00147D83">
            <w:r>
              <w:t>(596, 53, '2015-05-04 23:43:13'),</w:t>
            </w:r>
          </w:p>
          <w:p w:rsidR="0099030E" w:rsidRDefault="0099030E" w:rsidP="00147D83">
            <w:r>
              <w:t>(597, 53, '2015-05-04 23:43:16'),</w:t>
            </w:r>
          </w:p>
          <w:p w:rsidR="0099030E" w:rsidRDefault="0099030E" w:rsidP="00147D83">
            <w:r>
              <w:t>(598, 54, '2015-05-04 23:43:19'),</w:t>
            </w:r>
          </w:p>
          <w:p w:rsidR="0099030E" w:rsidRDefault="0099030E" w:rsidP="00147D83">
            <w:r>
              <w:t>(599, 55, '2015-05-04 23:43:22'),</w:t>
            </w:r>
          </w:p>
          <w:p w:rsidR="0099030E" w:rsidRDefault="0099030E" w:rsidP="00147D83">
            <w:r>
              <w:t>(600, 55, '2015-05-04 23:43:25'),</w:t>
            </w:r>
          </w:p>
          <w:p w:rsidR="0099030E" w:rsidRDefault="0099030E" w:rsidP="00147D83">
            <w:r>
              <w:t>(601, 55, '2015-05-04 23:43:28'),</w:t>
            </w:r>
          </w:p>
          <w:p w:rsidR="0099030E" w:rsidRDefault="0099030E" w:rsidP="00147D83">
            <w:r>
              <w:t>(602, 55, '2015-05-04 23:43:31'),</w:t>
            </w:r>
          </w:p>
          <w:p w:rsidR="0099030E" w:rsidRDefault="0099030E" w:rsidP="00147D83">
            <w:r>
              <w:t>(603, 55, '2015-05-04 23:43:34'),</w:t>
            </w:r>
          </w:p>
          <w:p w:rsidR="0099030E" w:rsidRDefault="0099030E" w:rsidP="00147D83">
            <w:r>
              <w:t>(604, 55, '2015-05-04 23:43:37'),</w:t>
            </w:r>
          </w:p>
          <w:p w:rsidR="0099030E" w:rsidRDefault="0099030E" w:rsidP="00147D83">
            <w:r>
              <w:t>(605, 53, '2015-05-04 23:43:40'),</w:t>
            </w:r>
          </w:p>
          <w:p w:rsidR="0099030E" w:rsidRDefault="0099030E" w:rsidP="00147D83">
            <w:r>
              <w:t>(606, 49, '2015-05-04 23:43:44'),</w:t>
            </w:r>
          </w:p>
          <w:p w:rsidR="0099030E" w:rsidRDefault="0099030E" w:rsidP="00147D83">
            <w:r>
              <w:t>(607, 55, '2015-05-04 23:43:47'),</w:t>
            </w:r>
          </w:p>
          <w:p w:rsidR="0099030E" w:rsidRDefault="0099030E" w:rsidP="00147D83">
            <w:r>
              <w:t>(608, 59, '2015-05-04 23:43:50'),</w:t>
            </w:r>
          </w:p>
          <w:p w:rsidR="0099030E" w:rsidRDefault="0099030E" w:rsidP="00147D83">
            <w:r>
              <w:t>(609, 59, '2015-05-04 23:43:53'),</w:t>
            </w:r>
          </w:p>
          <w:p w:rsidR="0099030E" w:rsidRDefault="0099030E" w:rsidP="00147D83">
            <w:r>
              <w:t>(610, 59, '2015-05-04 23:43:56'),</w:t>
            </w:r>
          </w:p>
          <w:p w:rsidR="0099030E" w:rsidRDefault="0099030E" w:rsidP="00147D83">
            <w:r>
              <w:t>(611, 59, '2015-05-04 23:43:59'),</w:t>
            </w:r>
          </w:p>
          <w:p w:rsidR="0099030E" w:rsidRDefault="0099030E" w:rsidP="00147D83">
            <w:r>
              <w:t>(612, 59, '2015-05-04 23:44:02'),</w:t>
            </w:r>
          </w:p>
          <w:p w:rsidR="0099030E" w:rsidRDefault="0099030E" w:rsidP="00147D83">
            <w:r>
              <w:t>(613, 59, '2015-05-04 23:44:05'),</w:t>
            </w:r>
          </w:p>
          <w:p w:rsidR="0099030E" w:rsidRDefault="0099030E" w:rsidP="00147D83">
            <w:r>
              <w:t>(614, 59, '2015-05-04 23:44:08'),</w:t>
            </w:r>
          </w:p>
          <w:p w:rsidR="0099030E" w:rsidRDefault="0099030E" w:rsidP="00147D83">
            <w:r>
              <w:t>(615, 59, '2015-05-04 23:44:11'),</w:t>
            </w:r>
          </w:p>
          <w:p w:rsidR="0099030E" w:rsidRDefault="0099030E" w:rsidP="00147D83">
            <w:r>
              <w:t>(616, 58, '2015-05-04 23:44:14'),</w:t>
            </w:r>
          </w:p>
          <w:p w:rsidR="0099030E" w:rsidRDefault="0099030E" w:rsidP="00147D83">
            <w:r>
              <w:t>(617, 57, '2015-05-04 23:44:17'),</w:t>
            </w:r>
          </w:p>
          <w:p w:rsidR="0099030E" w:rsidRDefault="0099030E" w:rsidP="00147D83">
            <w:r>
              <w:t>(618, 57, '2015-05-04 23:44:20'),</w:t>
            </w:r>
          </w:p>
          <w:p w:rsidR="0099030E" w:rsidRDefault="0099030E" w:rsidP="00147D83">
            <w:r>
              <w:t>(619, 57, '2015-05-04 23:44:23'),</w:t>
            </w:r>
          </w:p>
          <w:p w:rsidR="0099030E" w:rsidRDefault="0099030E" w:rsidP="00147D83">
            <w:r>
              <w:t>(620, 59, '2015-05-04 23:44:27'),</w:t>
            </w:r>
          </w:p>
          <w:p w:rsidR="0099030E" w:rsidRDefault="0099030E" w:rsidP="00147D83">
            <w:r>
              <w:t>(621, 59, '2015-05-04 23:44:30'),</w:t>
            </w:r>
          </w:p>
          <w:p w:rsidR="0099030E" w:rsidRDefault="0099030E" w:rsidP="00147D83">
            <w:r>
              <w:t>(622, 59, '2015-05-04 23:44:33'),</w:t>
            </w:r>
          </w:p>
          <w:p w:rsidR="0099030E" w:rsidRDefault="0099030E" w:rsidP="00147D83">
            <w:r>
              <w:t>(623, 53, '2015-05-04 23:44:36'),</w:t>
            </w:r>
          </w:p>
          <w:p w:rsidR="0099030E" w:rsidRDefault="0099030E" w:rsidP="00147D83">
            <w:r>
              <w:t>(624, 56, '2015-05-04 23:44:39'),</w:t>
            </w:r>
          </w:p>
          <w:p w:rsidR="0099030E" w:rsidRDefault="0099030E" w:rsidP="00147D83">
            <w:r>
              <w:t>(625, 56, '2015-05-04 23:44:42'),</w:t>
            </w:r>
          </w:p>
          <w:p w:rsidR="0099030E" w:rsidRDefault="0099030E" w:rsidP="00147D83">
            <w:r>
              <w:t>(626, 56, '2015-05-04 23:44:45'),</w:t>
            </w:r>
          </w:p>
          <w:p w:rsidR="0099030E" w:rsidRDefault="0099030E" w:rsidP="00147D83">
            <w:r>
              <w:t>(627, 55, '2015-05-04 23:44:48'),</w:t>
            </w:r>
          </w:p>
          <w:p w:rsidR="0099030E" w:rsidRDefault="0099030E" w:rsidP="00147D83">
            <w:r>
              <w:t>(628, 54, '2015-05-04 23:44:51'),</w:t>
            </w:r>
          </w:p>
          <w:p w:rsidR="0099030E" w:rsidRDefault="0099030E" w:rsidP="00147D83">
            <w:r>
              <w:t>(629, 53, '2015-05-04 23:44:54'),</w:t>
            </w:r>
          </w:p>
          <w:p w:rsidR="0099030E" w:rsidRDefault="0099030E" w:rsidP="00147D83">
            <w:r>
              <w:t>(630, 53, '2015-05-04 23:44:57'),</w:t>
            </w:r>
          </w:p>
          <w:p w:rsidR="0099030E" w:rsidRDefault="0099030E" w:rsidP="00147D83">
            <w:r>
              <w:t>(631, 55, '2015-05-04 23:45:00'),</w:t>
            </w:r>
          </w:p>
          <w:p w:rsidR="0099030E" w:rsidRDefault="0099030E" w:rsidP="00147D83">
            <w:r>
              <w:t>(632, 57, '2015-05-04 23:45:03'),</w:t>
            </w:r>
          </w:p>
          <w:p w:rsidR="0099030E" w:rsidRDefault="0099030E" w:rsidP="00147D83">
            <w:r>
              <w:t>(633, 57, '2015-05-04 23:45:06'),</w:t>
            </w:r>
          </w:p>
          <w:p w:rsidR="0099030E" w:rsidRDefault="0099030E" w:rsidP="00147D83">
            <w:r>
              <w:t>(634, 56, '2015-05-04 23:45:10'),</w:t>
            </w:r>
          </w:p>
          <w:p w:rsidR="0099030E" w:rsidRDefault="0099030E" w:rsidP="00147D83">
            <w:r>
              <w:t>(635, 56, '2015-05-04 23:45:13'),</w:t>
            </w:r>
          </w:p>
          <w:p w:rsidR="0099030E" w:rsidRDefault="0099030E" w:rsidP="00147D83">
            <w:r>
              <w:t>(636, 56, '2015-05-04 23:45:16'),</w:t>
            </w:r>
          </w:p>
          <w:p w:rsidR="0099030E" w:rsidRDefault="0099030E" w:rsidP="00147D83">
            <w:r>
              <w:t>(637, 55, '2015-05-04 23:45:19'),</w:t>
            </w:r>
          </w:p>
          <w:p w:rsidR="0099030E" w:rsidRDefault="0099030E" w:rsidP="00147D83">
            <w:r>
              <w:t>(638, 54, '2015-05-04 23:45:22'),</w:t>
            </w:r>
          </w:p>
          <w:p w:rsidR="0099030E" w:rsidRDefault="0099030E" w:rsidP="00147D83">
            <w:r>
              <w:t>(639, 53, '2015-05-04 23:45:25'),</w:t>
            </w:r>
          </w:p>
          <w:p w:rsidR="0099030E" w:rsidRDefault="0099030E" w:rsidP="00147D83">
            <w:r>
              <w:t>(640, 53, '2015-05-04 23:45:28'),</w:t>
            </w:r>
          </w:p>
          <w:p w:rsidR="0099030E" w:rsidRDefault="0099030E" w:rsidP="00147D83">
            <w:r>
              <w:t>(641, 53, '2015-05-04 23:45:31'),</w:t>
            </w:r>
          </w:p>
          <w:p w:rsidR="0099030E" w:rsidRDefault="0099030E" w:rsidP="00147D83">
            <w:r>
              <w:t>(642, 53, '2015-05-04 23:45:34'),</w:t>
            </w:r>
          </w:p>
          <w:p w:rsidR="0099030E" w:rsidRDefault="0099030E" w:rsidP="00147D83">
            <w:r>
              <w:t>(643, 50, '2015-05-04 23:45:37'),</w:t>
            </w:r>
          </w:p>
          <w:p w:rsidR="0099030E" w:rsidRDefault="0099030E" w:rsidP="00147D83">
            <w:r>
              <w:t>(644, 53, '2015-05-04 23:45:40'),</w:t>
            </w:r>
          </w:p>
          <w:p w:rsidR="0099030E" w:rsidRDefault="0099030E" w:rsidP="00147D83">
            <w:r>
              <w:t>(645, 53, '2015-05-04 23:45:43'),</w:t>
            </w:r>
          </w:p>
          <w:p w:rsidR="0099030E" w:rsidRDefault="0099030E" w:rsidP="00147D83">
            <w:r>
              <w:t>(646, 54, '2015-05-04 23:45:46'),</w:t>
            </w:r>
          </w:p>
          <w:p w:rsidR="0099030E" w:rsidRDefault="0099030E" w:rsidP="00147D83">
            <w:r>
              <w:t>(647, 55, '2015-05-04 23:45:49'),</w:t>
            </w:r>
          </w:p>
          <w:p w:rsidR="0099030E" w:rsidRDefault="0099030E" w:rsidP="00147D83">
            <w:r>
              <w:t>(648, 54, '2015-05-04 23:45:53'),</w:t>
            </w:r>
          </w:p>
          <w:p w:rsidR="0099030E" w:rsidRDefault="0099030E" w:rsidP="00147D83">
            <w:r>
              <w:t>(649, 56, '2015-05-04 23:45:56'),</w:t>
            </w:r>
          </w:p>
          <w:p w:rsidR="0099030E" w:rsidRDefault="0099030E" w:rsidP="00147D83">
            <w:r>
              <w:t>(650, 56, '2015-05-04 23:45:59'),</w:t>
            </w:r>
          </w:p>
          <w:p w:rsidR="0099030E" w:rsidRDefault="0099030E" w:rsidP="00147D83">
            <w:r>
              <w:t>(651, 55, '2015-05-04 23:46:02'),</w:t>
            </w:r>
          </w:p>
          <w:p w:rsidR="0099030E" w:rsidRDefault="0099030E" w:rsidP="00147D83">
            <w:r>
              <w:t>(652, 55, '2015-05-04 23:46:05'),</w:t>
            </w:r>
          </w:p>
          <w:p w:rsidR="0099030E" w:rsidRDefault="0099030E" w:rsidP="00147D83">
            <w:r>
              <w:t>(653, 56, '2015-05-04 23:46:08'),</w:t>
            </w:r>
          </w:p>
          <w:p w:rsidR="0099030E" w:rsidRDefault="0099030E" w:rsidP="00147D83">
            <w:r>
              <w:t>(654, 53, '2015-05-04 23:46:11'),</w:t>
            </w:r>
          </w:p>
          <w:p w:rsidR="0099030E" w:rsidRDefault="0099030E" w:rsidP="00147D83">
            <w:r>
              <w:t>(655, 51, '2015-05-04 23:46:14'),</w:t>
            </w:r>
          </w:p>
          <w:p w:rsidR="0099030E" w:rsidRDefault="0099030E" w:rsidP="00147D83">
            <w:r>
              <w:t>(656, 53, '2015-05-04 23:46:17'),</w:t>
            </w:r>
          </w:p>
          <w:p w:rsidR="0099030E" w:rsidRDefault="0099030E" w:rsidP="00147D83">
            <w:r>
              <w:t>(657, 53, '2015-05-04 23:46:20'),</w:t>
            </w:r>
          </w:p>
          <w:p w:rsidR="0099030E" w:rsidRDefault="0099030E" w:rsidP="00147D83">
            <w:r>
              <w:t>(658, 53, '2015-05-04 23:46:23'),</w:t>
            </w:r>
          </w:p>
          <w:p w:rsidR="0099030E" w:rsidRDefault="0099030E" w:rsidP="00147D83">
            <w:r>
              <w:t>(659, 53, '2015-05-04 23:46:26'),</w:t>
            </w:r>
          </w:p>
          <w:p w:rsidR="0099030E" w:rsidRDefault="0099030E" w:rsidP="00147D83">
            <w:r>
              <w:t>(660, 53, '2015-05-04 23:46:29'),</w:t>
            </w:r>
          </w:p>
          <w:p w:rsidR="0099030E" w:rsidRDefault="0099030E" w:rsidP="00147D83">
            <w:r>
              <w:t>(661, 53, '2015-05-04 23:46:32'),</w:t>
            </w:r>
          </w:p>
          <w:p w:rsidR="0099030E" w:rsidRDefault="0099030E" w:rsidP="00147D83">
            <w:r>
              <w:t>(662, 53, '2015-05-04 23:46:36'),</w:t>
            </w:r>
          </w:p>
          <w:p w:rsidR="0099030E" w:rsidRDefault="0099030E" w:rsidP="00147D83">
            <w:r>
              <w:t>(663, 53, '2015-05-04 23:46:39'),</w:t>
            </w:r>
          </w:p>
          <w:p w:rsidR="0099030E" w:rsidRDefault="0099030E" w:rsidP="00147D83">
            <w:r>
              <w:t>(664, 53, '2015-05-04 23:46:42'),</w:t>
            </w:r>
          </w:p>
          <w:p w:rsidR="0099030E" w:rsidRDefault="0099030E" w:rsidP="00147D83">
            <w:r>
              <w:t>(665, 53, '2015-05-04 23:46:45'),</w:t>
            </w:r>
          </w:p>
          <w:p w:rsidR="0099030E" w:rsidRDefault="0099030E" w:rsidP="00147D83">
            <w:r>
              <w:t>(666, 54, '2015-05-04 23:46:48'),</w:t>
            </w:r>
          </w:p>
          <w:p w:rsidR="0099030E" w:rsidRDefault="0099030E" w:rsidP="00147D83">
            <w:r>
              <w:t>(667, 55, '2015-05-04 23:46:51'),</w:t>
            </w:r>
          </w:p>
          <w:p w:rsidR="0099030E" w:rsidRDefault="0099030E" w:rsidP="00147D83">
            <w:r>
              <w:t>(668, 54, '2015-05-04 23:46:54'),</w:t>
            </w:r>
          </w:p>
          <w:p w:rsidR="0099030E" w:rsidRDefault="0099030E" w:rsidP="00147D83">
            <w:r>
              <w:t>(669, 54, '2015-05-04 23:46:57'),</w:t>
            </w:r>
          </w:p>
          <w:p w:rsidR="0099030E" w:rsidRDefault="0099030E" w:rsidP="00147D83">
            <w:r>
              <w:t>(670, 53, '2015-05-04 23:47:00'),</w:t>
            </w:r>
          </w:p>
          <w:p w:rsidR="0099030E" w:rsidRDefault="0099030E" w:rsidP="00147D83">
            <w:r>
              <w:t>(671, 53, '2015-05-04 23:47:03'),</w:t>
            </w:r>
          </w:p>
          <w:p w:rsidR="0099030E" w:rsidRDefault="0099030E" w:rsidP="00147D83">
            <w:r>
              <w:t>(672, 53, '2015-05-04 23:47:06'),</w:t>
            </w:r>
          </w:p>
          <w:p w:rsidR="0099030E" w:rsidRDefault="0099030E" w:rsidP="00147D83">
            <w:r>
              <w:t>(673, 53, '2015-05-04 23:47:09'),</w:t>
            </w:r>
          </w:p>
          <w:p w:rsidR="0099030E" w:rsidRDefault="0099030E" w:rsidP="00147D83">
            <w:r>
              <w:t>(674, 54, '2015-05-04 23:47:12'),</w:t>
            </w:r>
          </w:p>
          <w:p w:rsidR="0099030E" w:rsidRDefault="0099030E" w:rsidP="00147D83">
            <w:r>
              <w:t>(675, 55, '2015-05-04 23:47:16'),</w:t>
            </w:r>
          </w:p>
          <w:p w:rsidR="0099030E" w:rsidRDefault="0099030E" w:rsidP="00147D83">
            <w:r>
              <w:t>(676, 58, '2015-05-04 23:47:19'),</w:t>
            </w:r>
          </w:p>
          <w:p w:rsidR="0099030E" w:rsidRDefault="0099030E" w:rsidP="00147D83">
            <w:r>
              <w:t>(677, 59, '2015-05-04 23:47:22'),</w:t>
            </w:r>
          </w:p>
          <w:p w:rsidR="0099030E" w:rsidRDefault="0099030E" w:rsidP="00147D83">
            <w:r>
              <w:t>(678, 58, '2015-05-04 23:47:25'),</w:t>
            </w:r>
          </w:p>
          <w:p w:rsidR="0099030E" w:rsidRDefault="0099030E" w:rsidP="00147D83">
            <w:r>
              <w:t>(679, 59, '2015-05-04 23:47:28'),</w:t>
            </w:r>
          </w:p>
          <w:p w:rsidR="0099030E" w:rsidRDefault="0099030E" w:rsidP="00147D83">
            <w:r>
              <w:t>(680, 59, '2015-05-04 23:47:31'),</w:t>
            </w:r>
          </w:p>
          <w:p w:rsidR="0099030E" w:rsidRDefault="0099030E" w:rsidP="00147D83">
            <w:r>
              <w:t>(681, 59, '2015-05-04 23:47:34'),</w:t>
            </w:r>
          </w:p>
          <w:p w:rsidR="0099030E" w:rsidRDefault="0099030E" w:rsidP="00147D83">
            <w:r>
              <w:t>(682, 59, '2015-05-04 23:47:37'),</w:t>
            </w:r>
          </w:p>
          <w:p w:rsidR="0099030E" w:rsidRDefault="0099030E" w:rsidP="00147D83">
            <w:r>
              <w:t>(683, 59, '2015-05-04 23:47:40'),</w:t>
            </w:r>
          </w:p>
          <w:p w:rsidR="0099030E" w:rsidRDefault="0099030E" w:rsidP="00147D83">
            <w:r>
              <w:t>(684, 58, '2015-05-04 23:47:43'),</w:t>
            </w:r>
          </w:p>
          <w:p w:rsidR="0099030E" w:rsidRDefault="0099030E" w:rsidP="00147D83">
            <w:r>
              <w:t>(685, 49, '2015-05-04 23:47:46'),</w:t>
            </w:r>
          </w:p>
          <w:p w:rsidR="0099030E" w:rsidRDefault="0099030E" w:rsidP="00147D83">
            <w:r>
              <w:t>(686, 51, '2015-05-04 23:47:49'),</w:t>
            </w:r>
          </w:p>
          <w:p w:rsidR="0099030E" w:rsidRDefault="0099030E" w:rsidP="00147D83">
            <w:r>
              <w:t>(687, 51, '2015-05-04 23:47:52'),</w:t>
            </w:r>
          </w:p>
          <w:p w:rsidR="0099030E" w:rsidRDefault="0099030E" w:rsidP="00147D83">
            <w:r>
              <w:t>(688, 54, '2015-05-04 23:47:55'),</w:t>
            </w:r>
          </w:p>
          <w:p w:rsidR="0099030E" w:rsidRDefault="0099030E" w:rsidP="00147D83">
            <w:r>
              <w:t>(689, 53, '2015-05-04 23:47:59'),</w:t>
            </w:r>
          </w:p>
          <w:p w:rsidR="0099030E" w:rsidRDefault="0099030E" w:rsidP="00147D83">
            <w:r>
              <w:t>(690, 57, '2015-05-04 23:48:02'),</w:t>
            </w:r>
          </w:p>
          <w:p w:rsidR="0099030E" w:rsidRDefault="0099030E" w:rsidP="00147D83">
            <w:r>
              <w:t>(691, 58, '2015-05-04 23:48:05'),</w:t>
            </w:r>
          </w:p>
          <w:p w:rsidR="0099030E" w:rsidRDefault="0099030E" w:rsidP="00147D83">
            <w:r>
              <w:t>(692, 54, '2015-05-04 23:48:08'),</w:t>
            </w:r>
          </w:p>
          <w:p w:rsidR="0099030E" w:rsidRDefault="0099030E" w:rsidP="00147D83">
            <w:r>
              <w:t>(693, 56, '2015-05-04 23:48:11'),</w:t>
            </w:r>
          </w:p>
          <w:p w:rsidR="0099030E" w:rsidRDefault="0099030E" w:rsidP="00147D83">
            <w:r>
              <w:t>(694, 55, '2015-05-04 23:48:14'),</w:t>
            </w:r>
          </w:p>
          <w:p w:rsidR="0099030E" w:rsidRDefault="0099030E" w:rsidP="00147D83">
            <w:r>
              <w:t>(695, 56, '2015-05-04 23:48:17'),</w:t>
            </w:r>
          </w:p>
          <w:p w:rsidR="0099030E" w:rsidRDefault="0099030E" w:rsidP="00147D83">
            <w:r>
              <w:t>(696, 54, '2015-05-04 23:48:20'),</w:t>
            </w:r>
          </w:p>
          <w:p w:rsidR="0099030E" w:rsidRDefault="0099030E" w:rsidP="00147D83">
            <w:r>
              <w:t>(697, 53, '2015-05-04 23:48:23'),</w:t>
            </w:r>
          </w:p>
          <w:p w:rsidR="0099030E" w:rsidRDefault="0099030E" w:rsidP="00147D83">
            <w:r>
              <w:t>(698, 49, '2015-05-04 23:48:26'),</w:t>
            </w:r>
          </w:p>
          <w:p w:rsidR="0099030E" w:rsidRDefault="0099030E" w:rsidP="00147D83">
            <w:r>
              <w:t>(699, 53, '2015-05-04 23:48:29'),</w:t>
            </w:r>
          </w:p>
          <w:p w:rsidR="0099030E" w:rsidRDefault="0099030E" w:rsidP="00147D83">
            <w:r>
              <w:t>(700, 55, '2015-05-04 23:48:32'),</w:t>
            </w:r>
          </w:p>
          <w:p w:rsidR="0099030E" w:rsidRDefault="0099030E" w:rsidP="00147D83">
            <w:r>
              <w:t>(701, 57, '2015-05-04 23:48:35'),</w:t>
            </w:r>
          </w:p>
          <w:p w:rsidR="0099030E" w:rsidRDefault="0099030E" w:rsidP="00147D83">
            <w:r>
              <w:t>(702, 57, '2015-05-04 23:48:38'),</w:t>
            </w:r>
          </w:p>
          <w:p w:rsidR="0099030E" w:rsidRDefault="0099030E" w:rsidP="00147D83">
            <w:r>
              <w:t>(703, 57, '2015-05-04 23:48:42'),</w:t>
            </w:r>
          </w:p>
          <w:p w:rsidR="0099030E" w:rsidRDefault="0099030E" w:rsidP="00147D83">
            <w:r>
              <w:t>(704, 57, '2015-05-04 23:48:45'),</w:t>
            </w:r>
          </w:p>
          <w:p w:rsidR="0099030E" w:rsidRDefault="0099030E" w:rsidP="00147D83">
            <w:r>
              <w:t>(705, 57, '2015-05-04 23:48:48'),</w:t>
            </w:r>
          </w:p>
          <w:p w:rsidR="0099030E" w:rsidRDefault="0099030E" w:rsidP="00147D83">
            <w:r>
              <w:t>(706, 57, '2015-05-04 23:48:51'),</w:t>
            </w:r>
          </w:p>
          <w:p w:rsidR="0099030E" w:rsidRDefault="0099030E" w:rsidP="00147D83">
            <w:r>
              <w:t>(707, 53, '2015-05-04 23:48:54'),</w:t>
            </w:r>
          </w:p>
          <w:p w:rsidR="0099030E" w:rsidRDefault="0099030E" w:rsidP="00147D83">
            <w:r>
              <w:t>(708, 55, '2015-05-04 23:48:57'),</w:t>
            </w:r>
          </w:p>
          <w:p w:rsidR="0099030E" w:rsidRDefault="0099030E" w:rsidP="00147D83">
            <w:r>
              <w:t>(709, 57, '2015-05-04 23:49:00'),</w:t>
            </w:r>
          </w:p>
          <w:p w:rsidR="0099030E" w:rsidRDefault="0099030E" w:rsidP="00147D83">
            <w:r>
              <w:t>(710, 57, '2015-05-04 23:49:03'),</w:t>
            </w:r>
          </w:p>
          <w:p w:rsidR="0099030E" w:rsidRDefault="0099030E" w:rsidP="00147D83">
            <w:r>
              <w:t>(711, 57, '2015-05-04 23:49:06'),</w:t>
            </w:r>
          </w:p>
          <w:p w:rsidR="0099030E" w:rsidRDefault="0099030E" w:rsidP="00147D83">
            <w:r>
              <w:t>(712, 51, '2015-05-04 23:49:09'),</w:t>
            </w:r>
          </w:p>
          <w:p w:rsidR="0099030E" w:rsidRDefault="0099030E" w:rsidP="00147D83">
            <w:r>
              <w:t>(713, 53, '2015-05-04 23:49:12'),</w:t>
            </w:r>
          </w:p>
          <w:p w:rsidR="0099030E" w:rsidRDefault="0099030E" w:rsidP="00147D83">
            <w:r>
              <w:t>(714, 53, '2015-05-04 23:49:15'),</w:t>
            </w:r>
          </w:p>
          <w:p w:rsidR="0099030E" w:rsidRDefault="0099030E" w:rsidP="00147D83">
            <w:r>
              <w:t>(715, 54, '2015-05-04 23:49:18'),</w:t>
            </w:r>
          </w:p>
          <w:p w:rsidR="0099030E" w:rsidRDefault="0099030E" w:rsidP="00147D83">
            <w:r>
              <w:t>(716, 56, '2015-05-04 23:49:21'),</w:t>
            </w:r>
          </w:p>
          <w:p w:rsidR="0099030E" w:rsidRDefault="0099030E" w:rsidP="00147D83">
            <w:r>
              <w:t>(717, 58, '2015-05-04 23:49:25'),</w:t>
            </w:r>
          </w:p>
          <w:p w:rsidR="0099030E" w:rsidRDefault="0099030E" w:rsidP="00147D83">
            <w:r>
              <w:t>(718, 58, '2015-05-04 23:49:28'),</w:t>
            </w:r>
          </w:p>
          <w:p w:rsidR="0099030E" w:rsidRDefault="0099030E" w:rsidP="00147D83">
            <w:r>
              <w:t>(719, 57, '2015-05-04 23:49:31'),</w:t>
            </w:r>
          </w:p>
          <w:p w:rsidR="0099030E" w:rsidRDefault="0099030E" w:rsidP="00147D83">
            <w:r>
              <w:t>(720, 57, '2015-05-04 23:49:34'),</w:t>
            </w:r>
          </w:p>
          <w:p w:rsidR="0099030E" w:rsidRDefault="0099030E" w:rsidP="00147D83">
            <w:r>
              <w:t>(721, 57, '2015-05-04 23:49:37'),</w:t>
            </w:r>
          </w:p>
          <w:p w:rsidR="0099030E" w:rsidRDefault="0099030E" w:rsidP="00147D83">
            <w:r>
              <w:t>(722, 57, '2015-05-04 23:49:40'),</w:t>
            </w:r>
          </w:p>
          <w:p w:rsidR="0099030E" w:rsidRDefault="0099030E" w:rsidP="00147D83">
            <w:r>
              <w:t>(723, 56, '2015-05-04 23:49:43'),</w:t>
            </w:r>
          </w:p>
          <w:p w:rsidR="0099030E" w:rsidRDefault="0099030E" w:rsidP="00147D83">
            <w:r>
              <w:t>(724, 57, '2015-05-04 23:49:46'),</w:t>
            </w:r>
          </w:p>
          <w:p w:rsidR="0099030E" w:rsidRDefault="0099030E" w:rsidP="00147D83">
            <w:r>
              <w:t>(725, 55, '2015-05-04 23:49:49'),</w:t>
            </w:r>
          </w:p>
          <w:p w:rsidR="0099030E" w:rsidRDefault="0099030E" w:rsidP="00147D83">
            <w:r>
              <w:t>(726, 54, '2015-05-04 23:49:52'),</w:t>
            </w:r>
          </w:p>
          <w:p w:rsidR="0099030E" w:rsidRDefault="0099030E" w:rsidP="00147D83">
            <w:r>
              <w:t>(727, 56, '2015-05-04 23:49:55'),</w:t>
            </w:r>
          </w:p>
          <w:p w:rsidR="0099030E" w:rsidRDefault="0099030E" w:rsidP="00147D83">
            <w:r>
              <w:t>(728, 57, '2015-05-04 23:49:58'),</w:t>
            </w:r>
          </w:p>
          <w:p w:rsidR="0099030E" w:rsidRDefault="0099030E" w:rsidP="00147D83">
            <w:r>
              <w:t>(729, 58, '2015-05-04 23:50:01'),</w:t>
            </w:r>
          </w:p>
          <w:p w:rsidR="0099030E" w:rsidRDefault="0099030E" w:rsidP="00147D83">
            <w:r>
              <w:t>(730, 60, '2015-05-04 23:50:04'),</w:t>
            </w:r>
          </w:p>
          <w:p w:rsidR="0099030E" w:rsidRDefault="0099030E" w:rsidP="00147D83">
            <w:r>
              <w:t>(731, 60, '2015-05-04 23:50:08'),</w:t>
            </w:r>
          </w:p>
          <w:p w:rsidR="0099030E" w:rsidRDefault="0099030E" w:rsidP="00147D83">
            <w:r>
              <w:t>(732, 60, '2015-05-04 23:50:11'),</w:t>
            </w:r>
          </w:p>
          <w:p w:rsidR="0099030E" w:rsidRDefault="0099030E" w:rsidP="00147D83">
            <w:r>
              <w:t>(733, 60, '2015-05-04 23:50:14'),</w:t>
            </w:r>
          </w:p>
          <w:p w:rsidR="0099030E" w:rsidRDefault="0099030E" w:rsidP="00147D83">
            <w:r>
              <w:t>(734, 60, '2015-05-04 23:50:17'),</w:t>
            </w:r>
          </w:p>
          <w:p w:rsidR="0099030E" w:rsidRDefault="0099030E" w:rsidP="00147D83">
            <w:r>
              <w:t>(735, 60, '2015-05-04 23:50:20'),</w:t>
            </w:r>
          </w:p>
          <w:p w:rsidR="0099030E" w:rsidRDefault="0099030E" w:rsidP="00147D83">
            <w:r>
              <w:t>(736, 60, '2015-05-04 23:50:23'),</w:t>
            </w:r>
          </w:p>
          <w:p w:rsidR="0099030E" w:rsidRDefault="0099030E" w:rsidP="00147D83">
            <w:r>
              <w:t>(737, 59, '2015-05-04 23:50:26'),</w:t>
            </w:r>
          </w:p>
          <w:p w:rsidR="0099030E" w:rsidRDefault="0099030E" w:rsidP="00147D83">
            <w:r>
              <w:t>(738, 59, '2015-05-04 23:50:29'),</w:t>
            </w:r>
          </w:p>
          <w:p w:rsidR="0099030E" w:rsidRDefault="0099030E" w:rsidP="00147D83">
            <w:r>
              <w:t>(739, 58, '2015-05-04 23:50:32'),</w:t>
            </w:r>
          </w:p>
          <w:p w:rsidR="0099030E" w:rsidRDefault="0099030E" w:rsidP="00147D83">
            <w:r>
              <w:t>(740, 58, '2015-05-04 23:50:35'),</w:t>
            </w:r>
          </w:p>
          <w:p w:rsidR="0099030E" w:rsidRDefault="0099030E" w:rsidP="00147D83">
            <w:r>
              <w:t>(741, 57, '2015-05-04 23:50:38'),</w:t>
            </w:r>
          </w:p>
          <w:p w:rsidR="0099030E" w:rsidRDefault="0099030E" w:rsidP="00147D83">
            <w:r>
              <w:t>(742, 57, '2015-05-04 23:50:41'),</w:t>
            </w:r>
          </w:p>
          <w:p w:rsidR="0099030E" w:rsidRDefault="0099030E" w:rsidP="00147D83">
            <w:r>
              <w:t>(743, 58, '2015-05-04 23:50:44'),</w:t>
            </w:r>
          </w:p>
          <w:p w:rsidR="0099030E" w:rsidRDefault="0099030E" w:rsidP="00147D83">
            <w:r>
              <w:t>(744, 57, '2015-05-04 23:50:47'),</w:t>
            </w:r>
          </w:p>
          <w:p w:rsidR="0099030E" w:rsidRDefault="0099030E" w:rsidP="00147D83">
            <w:r>
              <w:t>(745, 57, '2015-05-04 23:50:51'),</w:t>
            </w:r>
          </w:p>
          <w:p w:rsidR="0099030E" w:rsidRDefault="0099030E" w:rsidP="00147D83">
            <w:r>
              <w:t>(746, 57, '2015-05-04 23:50:54'),</w:t>
            </w:r>
          </w:p>
          <w:p w:rsidR="0099030E" w:rsidRDefault="0099030E" w:rsidP="00147D83">
            <w:r>
              <w:t>(747, 57, '2015-05-04 23:50:57'),</w:t>
            </w:r>
          </w:p>
          <w:p w:rsidR="0099030E" w:rsidRDefault="0099030E" w:rsidP="00147D83">
            <w:r>
              <w:t>(748, 57, '2015-05-04 23:51:01'),</w:t>
            </w:r>
          </w:p>
          <w:p w:rsidR="0099030E" w:rsidRDefault="0099030E" w:rsidP="00147D83">
            <w:r>
              <w:t>(749, 53, '2015-05-04 23:51:04'),</w:t>
            </w:r>
          </w:p>
          <w:p w:rsidR="0099030E" w:rsidRDefault="0099030E" w:rsidP="00147D83">
            <w:r>
              <w:t>(750, 55, '2015-05-04 23:51:07'),</w:t>
            </w:r>
          </w:p>
          <w:p w:rsidR="0099030E" w:rsidRDefault="0099030E" w:rsidP="00147D83">
            <w:r>
              <w:t>(751, 56, '2015-05-04 23:51:10'),</w:t>
            </w:r>
          </w:p>
          <w:p w:rsidR="0099030E" w:rsidRDefault="0099030E" w:rsidP="00147D83">
            <w:r>
              <w:t>(752, 57, '2015-05-04 23:51:13'),</w:t>
            </w:r>
          </w:p>
          <w:p w:rsidR="0099030E" w:rsidRDefault="0099030E" w:rsidP="00147D83">
            <w:r>
              <w:t>(753, 57, '2015-05-04 23:51:16'),</w:t>
            </w:r>
          </w:p>
          <w:p w:rsidR="0099030E" w:rsidRDefault="0099030E" w:rsidP="00147D83">
            <w:r>
              <w:t>(754, 57, '2015-05-04 23:51:19'),</w:t>
            </w:r>
          </w:p>
          <w:p w:rsidR="0099030E" w:rsidRDefault="0099030E" w:rsidP="00147D83">
            <w:r>
              <w:t>(755, 58, '2015-05-04 23:51:22'),</w:t>
            </w:r>
          </w:p>
          <w:p w:rsidR="0099030E" w:rsidRDefault="0099030E" w:rsidP="00147D83">
            <w:r>
              <w:t>(756, 58, '2015-05-04 23:51:25'),</w:t>
            </w:r>
          </w:p>
          <w:p w:rsidR="0099030E" w:rsidRDefault="0099030E" w:rsidP="00147D83">
            <w:r>
              <w:t>(757, 58, '2015-05-04 23:51:28'),</w:t>
            </w:r>
          </w:p>
          <w:p w:rsidR="0099030E" w:rsidRDefault="0099030E" w:rsidP="00147D83">
            <w:r>
              <w:t>(758, 58, '2015-05-04 23:51:31'),</w:t>
            </w:r>
          </w:p>
          <w:p w:rsidR="0099030E" w:rsidRDefault="0099030E" w:rsidP="00147D83">
            <w:r>
              <w:t>(759, 59, '2015-05-04 23:51:34'),</w:t>
            </w:r>
          </w:p>
          <w:p w:rsidR="0099030E" w:rsidRDefault="0099030E" w:rsidP="00147D83">
            <w:r>
              <w:t>(760, 58, '2015-05-04 23:51:37'),</w:t>
            </w:r>
          </w:p>
          <w:p w:rsidR="0099030E" w:rsidRDefault="0099030E" w:rsidP="00147D83">
            <w:r>
              <w:t>(761, 58, '2015-05-04 23:51:41'),</w:t>
            </w:r>
          </w:p>
          <w:p w:rsidR="0099030E" w:rsidRDefault="0099030E" w:rsidP="00147D83">
            <w:r>
              <w:t>(762, 57, '2015-05-04 23:51:44'),</w:t>
            </w:r>
          </w:p>
          <w:p w:rsidR="0099030E" w:rsidRDefault="0099030E" w:rsidP="00147D83">
            <w:r>
              <w:t>(763, 56, '2015-05-04 23:51:47'),</w:t>
            </w:r>
          </w:p>
          <w:p w:rsidR="0099030E" w:rsidRDefault="0099030E" w:rsidP="00147D83">
            <w:r>
              <w:t>(764, 56, '2015-05-04 23:51:50'),</w:t>
            </w:r>
          </w:p>
          <w:p w:rsidR="0099030E" w:rsidRDefault="0099030E" w:rsidP="00147D83">
            <w:r>
              <w:t>(765, 54, '2015-05-04 23:51:53'),</w:t>
            </w:r>
          </w:p>
          <w:p w:rsidR="0099030E" w:rsidRDefault="0099030E" w:rsidP="00147D83">
            <w:r>
              <w:t>(766, 56, '2015-05-04 23:51:56'),</w:t>
            </w:r>
          </w:p>
          <w:p w:rsidR="0099030E" w:rsidRDefault="0099030E" w:rsidP="00147D83">
            <w:r>
              <w:t>(767, 55, '2015-05-04 23:51:59'),</w:t>
            </w:r>
          </w:p>
          <w:p w:rsidR="0099030E" w:rsidRDefault="0099030E" w:rsidP="00147D83">
            <w:r>
              <w:t>(768, 55, '2015-05-04 23:52:02'),</w:t>
            </w:r>
          </w:p>
          <w:p w:rsidR="0099030E" w:rsidRDefault="0099030E" w:rsidP="00147D83">
            <w:r>
              <w:t>(769, 55, '2015-05-04 23:52:05'),</w:t>
            </w:r>
          </w:p>
          <w:p w:rsidR="0099030E" w:rsidRDefault="0099030E" w:rsidP="00147D83">
            <w:r>
              <w:t>(770, 56, '2015-05-04 23:52:08'),</w:t>
            </w:r>
          </w:p>
          <w:p w:rsidR="0099030E" w:rsidRDefault="0099030E" w:rsidP="00147D83">
            <w:r>
              <w:t>(771, 56, '2015-05-04 23:52:11'),</w:t>
            </w:r>
          </w:p>
          <w:p w:rsidR="0099030E" w:rsidRDefault="0099030E" w:rsidP="00147D83">
            <w:r>
              <w:t>(772, 57, '2015-05-04 23:52:14'),</w:t>
            </w:r>
          </w:p>
          <w:p w:rsidR="0099030E" w:rsidRDefault="0099030E" w:rsidP="00147D83">
            <w:r>
              <w:t>(773, 57, '2015-05-04 23:52:17'),</w:t>
            </w:r>
          </w:p>
          <w:p w:rsidR="0099030E" w:rsidRDefault="0099030E" w:rsidP="00147D83">
            <w:r>
              <w:t>(774, 58, '2015-05-04 23:52:20'),</w:t>
            </w:r>
          </w:p>
          <w:p w:rsidR="0099030E" w:rsidRDefault="0099030E" w:rsidP="00147D83">
            <w:r>
              <w:t>(775, 61, '2015-05-04 23:52:24'),</w:t>
            </w:r>
          </w:p>
          <w:p w:rsidR="0099030E" w:rsidRDefault="0099030E" w:rsidP="00147D83">
            <w:r>
              <w:t>(776, 60, '2015-05-04 23:52:27'),</w:t>
            </w:r>
          </w:p>
          <w:p w:rsidR="0099030E" w:rsidRDefault="0099030E" w:rsidP="00147D83">
            <w:r>
              <w:t>(777, 58, '2015-05-04 23:52:30'),</w:t>
            </w:r>
          </w:p>
          <w:p w:rsidR="0099030E" w:rsidRDefault="0099030E" w:rsidP="00147D83">
            <w:r>
              <w:t>(778, 58, '2015-05-04 23:52:33'),</w:t>
            </w:r>
          </w:p>
          <w:p w:rsidR="0099030E" w:rsidRDefault="0099030E" w:rsidP="00147D83">
            <w:r>
              <w:t>(779, 58, '2015-05-04 23:52:36'),</w:t>
            </w:r>
          </w:p>
          <w:p w:rsidR="0099030E" w:rsidRDefault="0099030E" w:rsidP="00147D83">
            <w:r>
              <w:t>(780, 58, '2015-05-04 23:52:39'),</w:t>
            </w:r>
          </w:p>
          <w:p w:rsidR="0099030E" w:rsidRDefault="0099030E" w:rsidP="00147D83">
            <w:r>
              <w:t>(781, 59, '2015-05-04 23:52:42'),</w:t>
            </w:r>
          </w:p>
          <w:p w:rsidR="0099030E" w:rsidRDefault="0099030E" w:rsidP="00147D83">
            <w:r>
              <w:t>(782, 59, '2015-05-04 23:52:45'),</w:t>
            </w:r>
          </w:p>
          <w:p w:rsidR="0099030E" w:rsidRDefault="0099030E" w:rsidP="00147D83">
            <w:r>
              <w:t>(783, 59, '2015-05-04 23:52:48'),</w:t>
            </w:r>
          </w:p>
          <w:p w:rsidR="0099030E" w:rsidRDefault="0099030E" w:rsidP="00147D83">
            <w:r>
              <w:t>(784, 59, '2015-05-04 23:52:51'),</w:t>
            </w:r>
          </w:p>
          <w:p w:rsidR="0099030E" w:rsidRDefault="0099030E" w:rsidP="00147D83">
            <w:r>
              <w:t>(785, 59, '2015-05-04 23:52:54'),</w:t>
            </w:r>
          </w:p>
          <w:p w:rsidR="0099030E" w:rsidRDefault="0099030E" w:rsidP="00147D83">
            <w:r>
              <w:t>(786, 59, '2015-05-04 23:52:57'),</w:t>
            </w:r>
          </w:p>
          <w:p w:rsidR="0099030E" w:rsidRDefault="0099030E" w:rsidP="00147D83">
            <w:r>
              <w:t>(787, 59, '2015-05-04 23:53:00'),</w:t>
            </w:r>
          </w:p>
          <w:p w:rsidR="0099030E" w:rsidRDefault="0099030E" w:rsidP="00147D83">
            <w:r>
              <w:t>(788, 59, '2015-05-04 23:53:03'),</w:t>
            </w:r>
          </w:p>
          <w:p w:rsidR="0099030E" w:rsidRDefault="0099030E" w:rsidP="00147D83">
            <w:r>
              <w:t>(789, 58, '2015-05-04 23:53:07'),</w:t>
            </w:r>
          </w:p>
          <w:p w:rsidR="0099030E" w:rsidRDefault="0099030E" w:rsidP="00147D83">
            <w:r>
              <w:t>(790, 53, '2015-05-04 23:53:10'),</w:t>
            </w:r>
          </w:p>
          <w:p w:rsidR="0099030E" w:rsidRDefault="0099030E" w:rsidP="00147D83">
            <w:r>
              <w:t>(791, 54, '2015-05-04 23:53:13'),</w:t>
            </w:r>
          </w:p>
          <w:p w:rsidR="0099030E" w:rsidRDefault="0099030E" w:rsidP="00147D83">
            <w:r>
              <w:t>(792, 56, '2015-05-04 23:53:16'),</w:t>
            </w:r>
          </w:p>
          <w:p w:rsidR="0099030E" w:rsidRDefault="0099030E" w:rsidP="00147D83">
            <w:r>
              <w:t>(793, 56, '2015-05-04 23:53:19'),</w:t>
            </w:r>
          </w:p>
          <w:p w:rsidR="0099030E" w:rsidRDefault="0099030E" w:rsidP="00147D83">
            <w:r>
              <w:t>(794, 56, '2015-05-04 23:53:22'),</w:t>
            </w:r>
          </w:p>
          <w:p w:rsidR="0099030E" w:rsidRDefault="0099030E" w:rsidP="00147D83">
            <w:r>
              <w:t>(795, 57, '2015-05-04 23:53:25'),</w:t>
            </w:r>
          </w:p>
          <w:p w:rsidR="0099030E" w:rsidRDefault="0099030E" w:rsidP="00147D83">
            <w:r>
              <w:t>(796, 59, '2015-05-04 23:53:28'),</w:t>
            </w:r>
          </w:p>
          <w:p w:rsidR="0099030E" w:rsidRDefault="0099030E" w:rsidP="00147D83">
            <w:r>
              <w:t>(797, 59, '2015-05-04 23:53:31'),</w:t>
            </w:r>
          </w:p>
          <w:p w:rsidR="0099030E" w:rsidRDefault="0099030E" w:rsidP="00147D83">
            <w:r>
              <w:t>(798, 55, '2015-05-04 23:53:34'),</w:t>
            </w:r>
          </w:p>
          <w:p w:rsidR="0099030E" w:rsidRDefault="0099030E" w:rsidP="00147D83">
            <w:r>
              <w:t>(799, 53, '2015-05-04 23:53:37'),</w:t>
            </w:r>
          </w:p>
          <w:p w:rsidR="0099030E" w:rsidRDefault="0099030E" w:rsidP="00147D83">
            <w:r>
              <w:t>(800, 56, '2015-05-04 23:53:40'),</w:t>
            </w:r>
          </w:p>
          <w:p w:rsidR="0099030E" w:rsidRDefault="0099030E" w:rsidP="00147D83">
            <w:r>
              <w:t>(801, 54, '2015-05-04 23:53:43'),</w:t>
            </w:r>
          </w:p>
          <w:p w:rsidR="0099030E" w:rsidRDefault="0099030E" w:rsidP="00147D83">
            <w:r>
              <w:t>(802, 56, '2015-05-04 23:53:46'),</w:t>
            </w:r>
          </w:p>
          <w:p w:rsidR="0099030E" w:rsidRDefault="0099030E" w:rsidP="00147D83">
            <w:r>
              <w:t>(803, 58, '2015-05-04 23:53:50'),</w:t>
            </w:r>
          </w:p>
          <w:p w:rsidR="0099030E" w:rsidRDefault="0099030E" w:rsidP="00147D83">
            <w:r>
              <w:t>(804, 59, '2015-05-04 23:53:53'),</w:t>
            </w:r>
          </w:p>
          <w:p w:rsidR="0099030E" w:rsidRDefault="0099030E" w:rsidP="00147D83">
            <w:r>
              <w:t>(805, 56, '2015-05-04 23:53:56'),</w:t>
            </w:r>
          </w:p>
          <w:p w:rsidR="0099030E" w:rsidRDefault="0099030E" w:rsidP="00147D83">
            <w:r>
              <w:t>(806, 56, '2015-05-04 23:53:59'),</w:t>
            </w:r>
          </w:p>
          <w:p w:rsidR="0099030E" w:rsidRDefault="0099030E" w:rsidP="00147D83">
            <w:r>
              <w:t>(807, 54, '2015-05-04 23:54:02'),</w:t>
            </w:r>
          </w:p>
          <w:p w:rsidR="0099030E" w:rsidRDefault="0099030E" w:rsidP="00147D83">
            <w:r>
              <w:t>(808, 53, '2015-05-04 23:54:05'),</w:t>
            </w:r>
          </w:p>
          <w:p w:rsidR="0099030E" w:rsidRDefault="0099030E" w:rsidP="00147D83">
            <w:r>
              <w:t>(809, 53, '2015-05-04 23:54:08'),</w:t>
            </w:r>
          </w:p>
          <w:p w:rsidR="0099030E" w:rsidRDefault="0099030E" w:rsidP="00147D83">
            <w:r>
              <w:t>(810, 54, '2015-05-04 23:54:11'),</w:t>
            </w:r>
          </w:p>
          <w:p w:rsidR="0099030E" w:rsidRDefault="0099030E" w:rsidP="00147D83">
            <w:r>
              <w:t>(811, 53, '2015-05-04 23:54:14'),</w:t>
            </w:r>
          </w:p>
          <w:p w:rsidR="0099030E" w:rsidRDefault="0099030E" w:rsidP="00147D83">
            <w:r>
              <w:t>(812, 54, '2015-05-04 23:54:17'),</w:t>
            </w:r>
          </w:p>
          <w:p w:rsidR="0099030E" w:rsidRDefault="0099030E" w:rsidP="00147D83">
            <w:r>
              <w:t>(813, 55, '2015-05-04 23:54:20'),</w:t>
            </w:r>
          </w:p>
          <w:p w:rsidR="0099030E" w:rsidRDefault="0099030E" w:rsidP="00147D83">
            <w:r>
              <w:t>(814, 55, '2015-05-04 23:54:23'),</w:t>
            </w:r>
          </w:p>
          <w:p w:rsidR="0099030E" w:rsidRDefault="0099030E" w:rsidP="00147D83">
            <w:r>
              <w:t>(815, 55, '2015-05-04 23:54:26'),</w:t>
            </w:r>
          </w:p>
          <w:p w:rsidR="0099030E" w:rsidRDefault="0099030E" w:rsidP="00147D83">
            <w:r>
              <w:t>(816, 55, '2015-05-04 23:54:29'),</w:t>
            </w:r>
          </w:p>
          <w:p w:rsidR="0099030E" w:rsidRDefault="0099030E" w:rsidP="00147D83">
            <w:r>
              <w:t>(817, 53, '2015-05-04 23:54:33'),</w:t>
            </w:r>
          </w:p>
          <w:p w:rsidR="0099030E" w:rsidRDefault="0099030E" w:rsidP="00147D83">
            <w:r>
              <w:t>(818, 53, '2015-05-04 23:54:36'),</w:t>
            </w:r>
          </w:p>
          <w:p w:rsidR="0099030E" w:rsidRDefault="0099030E" w:rsidP="00147D83">
            <w:r>
              <w:t>(819, 53, '2015-05-04 23:54:39'),</w:t>
            </w:r>
          </w:p>
          <w:p w:rsidR="0099030E" w:rsidRDefault="0099030E" w:rsidP="00147D83">
            <w:r>
              <w:t>(820, 54, '2015-05-04 23:54:42'),</w:t>
            </w:r>
          </w:p>
          <w:p w:rsidR="0099030E" w:rsidRDefault="0099030E" w:rsidP="00147D83">
            <w:r>
              <w:t>(821, 57, '2015-05-04 23:54:45'),</w:t>
            </w:r>
          </w:p>
          <w:p w:rsidR="0099030E" w:rsidRDefault="0099030E" w:rsidP="00147D83">
            <w:r>
              <w:t>(822, 58, '2015-05-04 23:54:48'),</w:t>
            </w:r>
          </w:p>
          <w:p w:rsidR="0099030E" w:rsidRDefault="0099030E" w:rsidP="00147D83">
            <w:r>
              <w:t>(823, 57, '2015-05-04 23:54:51'),</w:t>
            </w:r>
          </w:p>
          <w:p w:rsidR="0099030E" w:rsidRDefault="0099030E" w:rsidP="00147D83">
            <w:r>
              <w:t>(824, 59, '2015-05-04 23:54:54'),</w:t>
            </w:r>
          </w:p>
          <w:p w:rsidR="0099030E" w:rsidRDefault="0099030E" w:rsidP="00147D83">
            <w:r>
              <w:t>(825, 55, '2015-05-04 23:54:57'),</w:t>
            </w:r>
          </w:p>
          <w:p w:rsidR="0099030E" w:rsidRDefault="0099030E" w:rsidP="00147D83">
            <w:r>
              <w:t>(826, 58, '2015-05-04 23:55:00'),</w:t>
            </w:r>
          </w:p>
          <w:p w:rsidR="0099030E" w:rsidRDefault="0099030E" w:rsidP="00147D83">
            <w:r>
              <w:t>(827, 57, '2015-05-04 23:55:03'),</w:t>
            </w:r>
          </w:p>
          <w:p w:rsidR="0099030E" w:rsidRDefault="0099030E" w:rsidP="00147D83">
            <w:r>
              <w:t>(828, 56, '2015-05-04 23:55:06'),</w:t>
            </w:r>
          </w:p>
          <w:p w:rsidR="0099030E" w:rsidRDefault="0099030E" w:rsidP="00147D83">
            <w:r>
              <w:t>(829, 54, '2015-05-04 23:55:09'),</w:t>
            </w:r>
          </w:p>
          <w:p w:rsidR="0099030E" w:rsidRDefault="0099030E" w:rsidP="00147D83">
            <w:r>
              <w:t>(830, 50, '2015-05-04 23:55:12'),</w:t>
            </w:r>
          </w:p>
          <w:p w:rsidR="0099030E" w:rsidRDefault="0099030E" w:rsidP="00147D83">
            <w:r>
              <w:t>(831, 51, '2015-05-04 23:55:16'),</w:t>
            </w:r>
          </w:p>
          <w:p w:rsidR="0099030E" w:rsidRDefault="0099030E" w:rsidP="00147D83">
            <w:r>
              <w:t>(832, 56, '2015-05-04 23:55:19'),</w:t>
            </w:r>
          </w:p>
          <w:p w:rsidR="0099030E" w:rsidRDefault="0099030E" w:rsidP="00147D83">
            <w:r>
              <w:t>(833, 57, '2015-05-04 23:55:22'),</w:t>
            </w:r>
          </w:p>
          <w:p w:rsidR="0099030E" w:rsidRDefault="0099030E" w:rsidP="00147D83">
            <w:r>
              <w:t>(834, 58, '2015-05-04 23:55:25'),</w:t>
            </w:r>
          </w:p>
          <w:p w:rsidR="0099030E" w:rsidRDefault="0099030E" w:rsidP="00147D83">
            <w:r>
              <w:t>(835, 58, '2015-05-04 23:55:28'),</w:t>
            </w:r>
          </w:p>
          <w:p w:rsidR="0099030E" w:rsidRDefault="0099030E" w:rsidP="00147D83">
            <w:r>
              <w:t>(836, 58, '2015-05-04 23:55:31'),</w:t>
            </w:r>
          </w:p>
          <w:p w:rsidR="0099030E" w:rsidRDefault="0099030E" w:rsidP="00147D83">
            <w:r>
              <w:t>(837, 57, '2015-05-04 23:55:34'),</w:t>
            </w:r>
          </w:p>
          <w:p w:rsidR="0099030E" w:rsidRDefault="0099030E" w:rsidP="00147D83">
            <w:r>
              <w:t>(838, 55, '2015-05-04 23:55:37'),</w:t>
            </w:r>
          </w:p>
          <w:p w:rsidR="0099030E" w:rsidRDefault="0099030E" w:rsidP="00147D83">
            <w:r>
              <w:t>(839, 54, '2015-05-04 23:55:40'),</w:t>
            </w:r>
          </w:p>
          <w:p w:rsidR="0099030E" w:rsidRDefault="0099030E" w:rsidP="00147D83">
            <w:r>
              <w:t>(840, 57, '2015-05-04 23:55:43'),</w:t>
            </w:r>
          </w:p>
          <w:p w:rsidR="0099030E" w:rsidRDefault="0099030E" w:rsidP="00147D83">
            <w:r>
              <w:t>(841, 58, '2015-05-04 23:55:46'),</w:t>
            </w:r>
          </w:p>
          <w:p w:rsidR="0099030E" w:rsidRDefault="0099030E" w:rsidP="00147D83">
            <w:r>
              <w:t>(842, 57, '2015-05-04 23:55:49'),</w:t>
            </w:r>
          </w:p>
          <w:p w:rsidR="0099030E" w:rsidRDefault="0099030E" w:rsidP="00147D83">
            <w:r>
              <w:t>(843, 57, '2015-05-04 23:55:52'),</w:t>
            </w:r>
          </w:p>
          <w:p w:rsidR="0099030E" w:rsidRDefault="0099030E" w:rsidP="00147D83">
            <w:r>
              <w:t>(844, 58, '2015-05-04 23:55:55'),</w:t>
            </w:r>
          </w:p>
          <w:p w:rsidR="0099030E" w:rsidRDefault="0099030E" w:rsidP="00147D83">
            <w:r>
              <w:t>(845, 55, '2015-05-04 23:55:59'),</w:t>
            </w:r>
          </w:p>
          <w:p w:rsidR="0099030E" w:rsidRDefault="0099030E" w:rsidP="00147D83">
            <w:r>
              <w:t>(846, 57, '2015-05-04 23:56:02'),</w:t>
            </w:r>
          </w:p>
          <w:p w:rsidR="0099030E" w:rsidRDefault="0099030E" w:rsidP="00147D83">
            <w:r>
              <w:t>(847, 55, '2015-05-04 23:56:05'),</w:t>
            </w:r>
          </w:p>
          <w:p w:rsidR="0099030E" w:rsidRDefault="0099030E" w:rsidP="00147D83">
            <w:r>
              <w:t>(848, 54, '2015-05-04 23:56:08'),</w:t>
            </w:r>
          </w:p>
          <w:p w:rsidR="0099030E" w:rsidRDefault="0099030E" w:rsidP="00147D83">
            <w:r>
              <w:t>(849, 54, '2015-05-04 23:56:11'),</w:t>
            </w:r>
          </w:p>
          <w:p w:rsidR="0099030E" w:rsidRDefault="0099030E" w:rsidP="00147D83">
            <w:r>
              <w:t>(850, 56, '2015-05-04 23:56:14'),</w:t>
            </w:r>
          </w:p>
          <w:p w:rsidR="0099030E" w:rsidRDefault="0099030E" w:rsidP="00147D83">
            <w:r>
              <w:t>(851, 57, '2015-05-04 23:56:17'),</w:t>
            </w:r>
          </w:p>
          <w:p w:rsidR="0099030E" w:rsidRDefault="0099030E" w:rsidP="00147D83">
            <w:r>
              <w:t>(852, 58, '2015-05-04 23:56:20'),</w:t>
            </w:r>
          </w:p>
          <w:p w:rsidR="0099030E" w:rsidRDefault="0099030E" w:rsidP="00147D83">
            <w:r>
              <w:t>(853, 58, '2015-05-04 23:56:23'),</w:t>
            </w:r>
          </w:p>
          <w:p w:rsidR="0099030E" w:rsidRDefault="0099030E" w:rsidP="00147D83">
            <w:r>
              <w:t>(854, 58, '2015-05-04 23:56:26'),</w:t>
            </w:r>
          </w:p>
          <w:p w:rsidR="0099030E" w:rsidRDefault="0099030E" w:rsidP="00147D83">
            <w:r>
              <w:t>(855, 58, '2015-05-04 23:56:29'),</w:t>
            </w:r>
          </w:p>
          <w:p w:rsidR="0099030E" w:rsidRDefault="0099030E" w:rsidP="00147D83">
            <w:r>
              <w:t>(856, 58, '2015-05-04 23:56:32'),</w:t>
            </w:r>
          </w:p>
          <w:p w:rsidR="0099030E" w:rsidRDefault="0099030E" w:rsidP="00147D83">
            <w:r>
              <w:t>(857, 55, '2015-05-04 23:56:35'),</w:t>
            </w:r>
          </w:p>
          <w:p w:rsidR="0099030E" w:rsidRDefault="0099030E" w:rsidP="00147D83">
            <w:r>
              <w:t>(858, 57, '2015-05-04 23:56:39'),</w:t>
            </w:r>
          </w:p>
          <w:p w:rsidR="0099030E" w:rsidRDefault="0099030E" w:rsidP="00147D83">
            <w:r>
              <w:t>(859, 57, '2015-05-04 23:56:42'),</w:t>
            </w:r>
          </w:p>
          <w:p w:rsidR="0099030E" w:rsidRDefault="0099030E" w:rsidP="00147D83">
            <w:r>
              <w:t>(860, 57, '2015-05-04 23:56:45'),</w:t>
            </w:r>
          </w:p>
          <w:p w:rsidR="0099030E" w:rsidRDefault="0099030E" w:rsidP="00147D83">
            <w:r>
              <w:t>(861, 57, '2015-05-04 23:56:48'),</w:t>
            </w:r>
          </w:p>
          <w:p w:rsidR="0099030E" w:rsidRDefault="0099030E" w:rsidP="00147D83">
            <w:r>
              <w:t>(862, 57, '2015-05-04 23:56:51'),</w:t>
            </w:r>
          </w:p>
          <w:p w:rsidR="0099030E" w:rsidRDefault="0099030E" w:rsidP="00147D83">
            <w:r>
              <w:t>(863, 56, '2015-05-04 23:56:54'),</w:t>
            </w:r>
          </w:p>
          <w:p w:rsidR="0099030E" w:rsidRDefault="0099030E" w:rsidP="00147D83">
            <w:r>
              <w:t>(864, 54, '2015-05-04 23:56:57'),</w:t>
            </w:r>
          </w:p>
          <w:p w:rsidR="0099030E" w:rsidRDefault="0099030E" w:rsidP="00147D83">
            <w:r>
              <w:t>(865, 54, '2015-05-04 23:57:00'),</w:t>
            </w:r>
          </w:p>
          <w:p w:rsidR="0099030E" w:rsidRDefault="0099030E" w:rsidP="00147D83">
            <w:r>
              <w:t>(866, 54, '2015-05-04 23:57:03'),</w:t>
            </w:r>
          </w:p>
          <w:p w:rsidR="0099030E" w:rsidRDefault="0099030E" w:rsidP="00147D83">
            <w:r>
              <w:t>(867, 53, '2015-05-04 23:57:06'),</w:t>
            </w:r>
          </w:p>
          <w:p w:rsidR="0099030E" w:rsidRDefault="0099030E" w:rsidP="00147D83">
            <w:r>
              <w:t>(868, 49, '2015-05-04 23:57:09'),</w:t>
            </w:r>
          </w:p>
          <w:p w:rsidR="0099030E" w:rsidRDefault="0099030E" w:rsidP="00147D83">
            <w:r>
              <w:t>(869, 55, '2015-05-04 23:57:12'),</w:t>
            </w:r>
          </w:p>
          <w:p w:rsidR="0099030E" w:rsidRDefault="0099030E" w:rsidP="00147D83">
            <w:r>
              <w:t>(870, 57, '2015-05-04 23:57:15'),</w:t>
            </w:r>
          </w:p>
          <w:p w:rsidR="0099030E" w:rsidRDefault="0099030E" w:rsidP="00147D83">
            <w:r>
              <w:t>(871, 57, '2015-05-04 23:57:19'),</w:t>
            </w:r>
          </w:p>
          <w:p w:rsidR="0099030E" w:rsidRDefault="0099030E" w:rsidP="00147D83">
            <w:r>
              <w:t>(872, 57, '2015-05-04 23:57:22'),</w:t>
            </w:r>
          </w:p>
          <w:p w:rsidR="0099030E" w:rsidRDefault="0099030E" w:rsidP="00147D83">
            <w:r>
              <w:t>(873, 58, '2015-05-04 23:57:25'),</w:t>
            </w:r>
          </w:p>
          <w:p w:rsidR="0099030E" w:rsidRDefault="0099030E" w:rsidP="00147D83">
            <w:r>
              <w:t>(874, 58, '2015-05-04 23:57:28'),</w:t>
            </w:r>
          </w:p>
          <w:p w:rsidR="0099030E" w:rsidRDefault="0099030E" w:rsidP="00147D83">
            <w:r>
              <w:t>(875, 58, '2015-05-04 23:57:31'),</w:t>
            </w:r>
          </w:p>
          <w:p w:rsidR="0099030E" w:rsidRDefault="0099030E" w:rsidP="00147D83">
            <w:r>
              <w:t>(876, 58, '2015-05-04 23:57:34'),</w:t>
            </w:r>
          </w:p>
          <w:p w:rsidR="0099030E" w:rsidRDefault="0099030E" w:rsidP="00147D83">
            <w:r>
              <w:t>(877, 57, '2015-05-04 23:57:37'),</w:t>
            </w:r>
          </w:p>
          <w:p w:rsidR="0099030E" w:rsidRDefault="0099030E" w:rsidP="00147D83">
            <w:r>
              <w:t>(878, 56, '2015-05-04 23:57:40'),</w:t>
            </w:r>
          </w:p>
          <w:p w:rsidR="0099030E" w:rsidRDefault="0099030E" w:rsidP="00147D83">
            <w:r>
              <w:t>(879, 56, '2015-05-04 23:57:43'),</w:t>
            </w:r>
          </w:p>
          <w:p w:rsidR="0099030E" w:rsidRDefault="0099030E" w:rsidP="00147D83">
            <w:r>
              <w:t>(880, 57, '2015-05-04 23:57:46'),</w:t>
            </w:r>
          </w:p>
          <w:p w:rsidR="0099030E" w:rsidRDefault="0099030E" w:rsidP="00147D83">
            <w:r>
              <w:t>(881, 56, '2015-05-04 23:57:50'),</w:t>
            </w:r>
          </w:p>
          <w:p w:rsidR="0099030E" w:rsidRDefault="0099030E" w:rsidP="00147D83">
            <w:r>
              <w:t>(882, 58, '2015-05-04 23:57:53'),</w:t>
            </w:r>
          </w:p>
          <w:p w:rsidR="0099030E" w:rsidRDefault="0099030E" w:rsidP="00147D83">
            <w:r>
              <w:t>(883, 58, '2015-05-04 23:57:56'),</w:t>
            </w:r>
          </w:p>
          <w:p w:rsidR="0099030E" w:rsidRDefault="0099030E" w:rsidP="00147D83">
            <w:r>
              <w:t>(884, 58, '2015-05-04 23:57:59'),</w:t>
            </w:r>
          </w:p>
          <w:p w:rsidR="0099030E" w:rsidRDefault="0099030E" w:rsidP="00147D83">
            <w:r>
              <w:t>(885, 57, '2015-05-04 23:58:02'),</w:t>
            </w:r>
          </w:p>
          <w:p w:rsidR="0099030E" w:rsidRDefault="0099030E" w:rsidP="00147D83">
            <w:r>
              <w:t>(886, 53, '2015-05-04 23:58:05'),</w:t>
            </w:r>
          </w:p>
          <w:p w:rsidR="0099030E" w:rsidRDefault="0099030E" w:rsidP="00147D83">
            <w:r>
              <w:t>(887, 55, '2015-05-04 23:58:08'),</w:t>
            </w:r>
          </w:p>
          <w:p w:rsidR="0099030E" w:rsidRDefault="0099030E" w:rsidP="00147D83">
            <w:r>
              <w:t>(888, 56, '2015-05-04 23:58:11'),</w:t>
            </w:r>
          </w:p>
          <w:p w:rsidR="0099030E" w:rsidRDefault="0099030E" w:rsidP="00147D83">
            <w:r>
              <w:t>(889, 56, '2015-05-04 23:58:14'),</w:t>
            </w:r>
          </w:p>
          <w:p w:rsidR="0099030E" w:rsidRDefault="0099030E" w:rsidP="00147D83">
            <w:r>
              <w:t>(890, 56, '2015-05-04 23:58:17'),</w:t>
            </w:r>
          </w:p>
          <w:p w:rsidR="0099030E" w:rsidRDefault="0099030E" w:rsidP="00147D83">
            <w:r>
              <w:t>(891, 56, '2015-05-04 23:58:20'),</w:t>
            </w:r>
          </w:p>
          <w:p w:rsidR="0099030E" w:rsidRDefault="0099030E" w:rsidP="00147D83">
            <w:r>
              <w:t>(892, 56, '2015-05-04 23:58:23'),</w:t>
            </w:r>
          </w:p>
          <w:p w:rsidR="0099030E" w:rsidRDefault="0099030E" w:rsidP="00147D83">
            <w:r>
              <w:t>(893, 56, '2015-05-04 23:58:26'),</w:t>
            </w:r>
          </w:p>
          <w:p w:rsidR="0099030E" w:rsidRDefault="0099030E" w:rsidP="00147D83">
            <w:r>
              <w:t>(894, 55, '2015-05-04 23:58:30'),</w:t>
            </w:r>
          </w:p>
          <w:p w:rsidR="0099030E" w:rsidRDefault="0099030E" w:rsidP="00147D83">
            <w:r>
              <w:t>(895, 55, '2015-05-04 23:58:33'),</w:t>
            </w:r>
          </w:p>
          <w:p w:rsidR="0099030E" w:rsidRDefault="0099030E" w:rsidP="00147D83">
            <w:r>
              <w:t>(896, 55, '2015-05-04 23:58:36'),</w:t>
            </w:r>
          </w:p>
          <w:p w:rsidR="0099030E" w:rsidRDefault="0099030E" w:rsidP="00147D83">
            <w:r>
              <w:t>(897, 56, '2015-05-04 23:58:39'),</w:t>
            </w:r>
          </w:p>
          <w:p w:rsidR="0099030E" w:rsidRDefault="0099030E" w:rsidP="00147D83">
            <w:r>
              <w:t>(898, 56, '2015-05-04 23:58:42'),</w:t>
            </w:r>
          </w:p>
          <w:p w:rsidR="0099030E" w:rsidRDefault="0099030E" w:rsidP="00147D83">
            <w:r>
              <w:t>(899, 56, '2015-05-04 23:58:45'),</w:t>
            </w:r>
          </w:p>
          <w:p w:rsidR="0099030E" w:rsidRDefault="0099030E" w:rsidP="00147D83">
            <w:r>
              <w:t>(900, 55, '2015-05-04 23:58:48'),</w:t>
            </w:r>
          </w:p>
          <w:p w:rsidR="0099030E" w:rsidRDefault="0099030E" w:rsidP="00147D83">
            <w:r>
              <w:t>(901, 51, '2015-05-04 23:58:51'),</w:t>
            </w:r>
          </w:p>
          <w:p w:rsidR="0099030E" w:rsidRDefault="0099030E" w:rsidP="00147D83">
            <w:r>
              <w:t>(902, 54, '2015-05-04 23:58:54'),</w:t>
            </w:r>
          </w:p>
          <w:p w:rsidR="0099030E" w:rsidRDefault="0099030E" w:rsidP="00147D83">
            <w:r>
              <w:t>(903, 55, '2015-05-04 23:58:57'),</w:t>
            </w:r>
          </w:p>
          <w:p w:rsidR="0099030E" w:rsidRDefault="0099030E" w:rsidP="00147D83">
            <w:r>
              <w:t>(904, 54, '2015-05-04 23:59:00'),</w:t>
            </w:r>
          </w:p>
          <w:p w:rsidR="0099030E" w:rsidRDefault="0099030E" w:rsidP="00147D83">
            <w:r>
              <w:t>(905, 53, '2015-05-04 23:59:03'),</w:t>
            </w:r>
          </w:p>
          <w:p w:rsidR="0099030E" w:rsidRDefault="0099030E" w:rsidP="00147D83">
            <w:r>
              <w:t>(906, 53, '2015-05-04 23:59:06'),</w:t>
            </w:r>
          </w:p>
          <w:p w:rsidR="0099030E" w:rsidRDefault="0099030E" w:rsidP="00147D83">
            <w:r>
              <w:t>(907, 51, '2015-05-04 23:59:09'),</w:t>
            </w:r>
          </w:p>
          <w:p w:rsidR="0099030E" w:rsidRDefault="0099030E" w:rsidP="00147D83">
            <w:r>
              <w:t>(908, 53, '2015-05-04 23:59:13'),</w:t>
            </w:r>
          </w:p>
          <w:p w:rsidR="0099030E" w:rsidRDefault="0099030E" w:rsidP="00147D83">
            <w:r>
              <w:t>(909, 53, '2015-05-04 23:59:16'),</w:t>
            </w:r>
          </w:p>
          <w:p w:rsidR="0099030E" w:rsidRDefault="0099030E" w:rsidP="00147D83">
            <w:r>
              <w:t>(910, 54, '2015-05-04 23:59:19'),</w:t>
            </w:r>
          </w:p>
          <w:p w:rsidR="0099030E" w:rsidRDefault="0099030E" w:rsidP="00147D83">
            <w:r>
              <w:t>(911, 54, '2015-05-04 23:59:22'),</w:t>
            </w:r>
          </w:p>
          <w:p w:rsidR="0099030E" w:rsidRDefault="0099030E" w:rsidP="00147D83">
            <w:r>
              <w:t>(912, 50, '2015-05-04 23:59:25'),</w:t>
            </w:r>
          </w:p>
          <w:p w:rsidR="0099030E" w:rsidRDefault="0099030E" w:rsidP="00147D83">
            <w:r>
              <w:t>(913, 54, '2015-05-04 23:59:28'),</w:t>
            </w:r>
          </w:p>
          <w:p w:rsidR="0099030E" w:rsidRDefault="0099030E" w:rsidP="00147D83">
            <w:r>
              <w:t>(914, 45, '2015-05-04 23:59:31'),</w:t>
            </w:r>
          </w:p>
          <w:p w:rsidR="0099030E" w:rsidRDefault="0099030E" w:rsidP="00147D83">
            <w:r>
              <w:t>(915, 56, '2015-05-04 23:59:34'),</w:t>
            </w:r>
          </w:p>
          <w:p w:rsidR="0099030E" w:rsidRDefault="0099030E" w:rsidP="00147D83">
            <w:r>
              <w:t>(916, 51, '2015-05-04 23:59:37'),</w:t>
            </w:r>
          </w:p>
          <w:p w:rsidR="0099030E" w:rsidRDefault="0099030E" w:rsidP="00147D83">
            <w:r>
              <w:t>(917, 55, '2015-05-04 23:59:40'),</w:t>
            </w:r>
          </w:p>
          <w:p w:rsidR="0099030E" w:rsidRDefault="0099030E" w:rsidP="00147D83">
            <w:r>
              <w:t>(918, 55, '2015-05-04 23:59:43'),</w:t>
            </w:r>
          </w:p>
          <w:p w:rsidR="0099030E" w:rsidRDefault="0099030E" w:rsidP="00147D83">
            <w:r>
              <w:t>(919, 53, '2015-05-04 23:59:46'),</w:t>
            </w:r>
          </w:p>
          <w:p w:rsidR="0099030E" w:rsidRDefault="0099030E" w:rsidP="00147D83">
            <w:r>
              <w:t>(920, 53, '2015-05-04 23:59:49'),</w:t>
            </w:r>
          </w:p>
          <w:p w:rsidR="0099030E" w:rsidRDefault="0099030E" w:rsidP="00147D83">
            <w:r>
              <w:t>(921, 54, '2015-05-04 23:59:52'),</w:t>
            </w:r>
          </w:p>
          <w:p w:rsidR="0099030E" w:rsidRDefault="0099030E" w:rsidP="00147D83">
            <w:r>
              <w:t>(922, 54, '2015-05-04 23:59:56'),</w:t>
            </w:r>
          </w:p>
          <w:p w:rsidR="0099030E" w:rsidRDefault="0099030E" w:rsidP="00147D83">
            <w:r>
              <w:t>(923, 55, '2015-05-04 23:59:59'),</w:t>
            </w:r>
          </w:p>
          <w:p w:rsidR="0099030E" w:rsidRDefault="0099030E" w:rsidP="00147D83">
            <w:r>
              <w:t>(924, 58, '2015-05-05 00:00:02'),</w:t>
            </w:r>
          </w:p>
          <w:p w:rsidR="0099030E" w:rsidRDefault="0099030E" w:rsidP="00147D83">
            <w:r>
              <w:t>(925, 59, '2015-05-05 00:00:05'),</w:t>
            </w:r>
          </w:p>
          <w:p w:rsidR="0099030E" w:rsidRDefault="0099030E" w:rsidP="00147D83">
            <w:r>
              <w:t>(926, 59, '2015-05-05 00:00:08'),</w:t>
            </w:r>
          </w:p>
          <w:p w:rsidR="0099030E" w:rsidRDefault="0099030E" w:rsidP="00147D83">
            <w:r>
              <w:t>(927, 60, '2015-05-05 00:00:11'),</w:t>
            </w:r>
          </w:p>
          <w:p w:rsidR="0099030E" w:rsidRDefault="0099030E" w:rsidP="00147D83">
            <w:r>
              <w:t>(928, 60, '2015-05-05 00:00:14'),</w:t>
            </w:r>
          </w:p>
          <w:p w:rsidR="0099030E" w:rsidRDefault="0099030E" w:rsidP="00147D83">
            <w:r>
              <w:t>(929, 61, '2015-05-05 00:00:17'),</w:t>
            </w:r>
          </w:p>
          <w:p w:rsidR="0099030E" w:rsidRDefault="0099030E" w:rsidP="00147D83">
            <w:r>
              <w:t>(930, 61, '2015-05-05 00:00:20'),</w:t>
            </w:r>
          </w:p>
          <w:p w:rsidR="0099030E" w:rsidRDefault="0099030E" w:rsidP="00147D83">
            <w:r>
              <w:t>(931, 61, '2015-05-05 00:00:23'),</w:t>
            </w:r>
          </w:p>
          <w:p w:rsidR="0099030E" w:rsidRDefault="0099030E" w:rsidP="00147D83">
            <w:r>
              <w:t>(932, 60, '2015-05-05 00:00:26'),</w:t>
            </w:r>
          </w:p>
          <w:p w:rsidR="0099030E" w:rsidRDefault="0099030E" w:rsidP="00147D83">
            <w:r>
              <w:t>(933, 59, '2015-05-05 00:00:29'),</w:t>
            </w:r>
          </w:p>
          <w:p w:rsidR="0099030E" w:rsidRDefault="0099030E" w:rsidP="00147D83">
            <w:r>
              <w:t>(934, 58, '2015-05-05 00:00:32'),</w:t>
            </w:r>
          </w:p>
          <w:p w:rsidR="0099030E" w:rsidRDefault="0099030E" w:rsidP="00147D83">
            <w:r>
              <w:t>(935, 57, '2015-05-05 00:00:35'),</w:t>
            </w:r>
          </w:p>
          <w:p w:rsidR="0099030E" w:rsidRDefault="0099030E" w:rsidP="00147D83">
            <w:r>
              <w:t>(936, 56, '2015-05-05 00:00:39'),</w:t>
            </w:r>
          </w:p>
          <w:p w:rsidR="0099030E" w:rsidRDefault="0099030E" w:rsidP="00147D83">
            <w:r>
              <w:t>(937, 56, '2015-05-05 00:00:42'),</w:t>
            </w:r>
          </w:p>
          <w:p w:rsidR="0099030E" w:rsidRDefault="0099030E" w:rsidP="00147D83">
            <w:r>
              <w:t>(938, 56, '2015-05-05 00:00:45'),</w:t>
            </w:r>
          </w:p>
          <w:p w:rsidR="0099030E" w:rsidRDefault="0099030E" w:rsidP="00147D83">
            <w:r>
              <w:t>(939, 56, '2015-05-05 00:00:48'),</w:t>
            </w:r>
          </w:p>
          <w:p w:rsidR="0099030E" w:rsidRDefault="0099030E" w:rsidP="00147D83">
            <w:r>
              <w:t>(940, 57, '2015-05-05 00:00:51'),</w:t>
            </w:r>
          </w:p>
          <w:p w:rsidR="0099030E" w:rsidRDefault="0099030E" w:rsidP="00147D83">
            <w:r>
              <w:t>(941, 56, '2015-05-05 00:00:54'),</w:t>
            </w:r>
          </w:p>
          <w:p w:rsidR="0099030E" w:rsidRDefault="0099030E" w:rsidP="00147D83">
            <w:r>
              <w:t>(942, 53, '2015-05-05 00:00:57'),</w:t>
            </w:r>
          </w:p>
          <w:p w:rsidR="0099030E" w:rsidRDefault="0099030E" w:rsidP="00147D83">
            <w:r>
              <w:t>(943, 53, '2015-05-05 00:01:00'),</w:t>
            </w:r>
          </w:p>
          <w:p w:rsidR="0099030E" w:rsidRDefault="0099030E" w:rsidP="00147D83">
            <w:r>
              <w:t>(944, 53, '2015-05-05 00:01:03'),</w:t>
            </w:r>
          </w:p>
          <w:p w:rsidR="0099030E" w:rsidRDefault="0099030E" w:rsidP="00147D83">
            <w:r>
              <w:t>(945, 54, '2015-05-05 00:01:06'),</w:t>
            </w:r>
          </w:p>
          <w:p w:rsidR="0099030E" w:rsidRDefault="0099030E" w:rsidP="00147D83">
            <w:r>
              <w:t>(946, 55, '2015-05-05 00:01:09'),</w:t>
            </w:r>
          </w:p>
          <w:p w:rsidR="0099030E" w:rsidRDefault="0099030E" w:rsidP="00147D83">
            <w:r>
              <w:t>(947, 55, '2015-05-05 00:01:12'),</w:t>
            </w:r>
          </w:p>
          <w:p w:rsidR="0099030E" w:rsidRDefault="0099030E" w:rsidP="00147D83">
            <w:r>
              <w:t>(948, 54, '2015-05-05 00:01:15'),</w:t>
            </w:r>
          </w:p>
          <w:p w:rsidR="0099030E" w:rsidRDefault="0099030E" w:rsidP="00147D83">
            <w:r>
              <w:t>(949, 55, '2015-05-05 00:01:18'),</w:t>
            </w:r>
          </w:p>
          <w:p w:rsidR="0099030E" w:rsidRDefault="0099030E" w:rsidP="00147D83">
            <w:r>
              <w:t>(950, 56, '2015-05-05 00:01:22'),</w:t>
            </w:r>
          </w:p>
          <w:p w:rsidR="0099030E" w:rsidRDefault="0099030E" w:rsidP="00147D83">
            <w:r>
              <w:t>(951, 56, '2015-05-05 00:01:25'),</w:t>
            </w:r>
          </w:p>
          <w:p w:rsidR="0099030E" w:rsidRDefault="0099030E" w:rsidP="00147D83">
            <w:r>
              <w:t>(952, 57, '2015-05-05 00:01:28'),</w:t>
            </w:r>
          </w:p>
          <w:p w:rsidR="0099030E" w:rsidRDefault="0099030E" w:rsidP="00147D83">
            <w:r>
              <w:t>(953, 57, '2015-05-05 00:01:31'),</w:t>
            </w:r>
          </w:p>
          <w:p w:rsidR="0099030E" w:rsidRDefault="0099030E" w:rsidP="00147D83">
            <w:r>
              <w:t>(954, 57, '2015-05-05 00:01:34'),</w:t>
            </w:r>
          </w:p>
          <w:p w:rsidR="0099030E" w:rsidRDefault="0099030E" w:rsidP="00147D83">
            <w:r>
              <w:t>(955, 57, '2015-05-05 00:01:37'),</w:t>
            </w:r>
          </w:p>
          <w:p w:rsidR="0099030E" w:rsidRDefault="0099030E" w:rsidP="00147D83">
            <w:r>
              <w:t>(956, 57, '2015-05-05 00:01:40'),</w:t>
            </w:r>
          </w:p>
          <w:p w:rsidR="0099030E" w:rsidRDefault="0099030E" w:rsidP="00147D83">
            <w:r>
              <w:t>(957, 56, '2015-05-05 00:01:43'),</w:t>
            </w:r>
          </w:p>
          <w:p w:rsidR="0099030E" w:rsidRDefault="0099030E" w:rsidP="00147D83">
            <w:r>
              <w:t>(958, 57, '2015-05-05 00:01:46'),</w:t>
            </w:r>
          </w:p>
          <w:p w:rsidR="0099030E" w:rsidRDefault="0099030E" w:rsidP="00147D83">
            <w:r>
              <w:t>(959, 57, '2015-05-05 00:01:49'),</w:t>
            </w:r>
          </w:p>
          <w:p w:rsidR="0099030E" w:rsidRDefault="0099030E" w:rsidP="00147D83">
            <w:r>
              <w:t>(960, 57, '2015-05-05 00:01:52'),</w:t>
            </w:r>
          </w:p>
          <w:p w:rsidR="0099030E" w:rsidRDefault="0099030E" w:rsidP="00147D83">
            <w:r>
              <w:t>(961, 57, '2015-05-05 00:01:55'),</w:t>
            </w:r>
          </w:p>
          <w:p w:rsidR="0099030E" w:rsidRDefault="0099030E" w:rsidP="00147D83">
            <w:r>
              <w:t>(962, 57, '2015-05-05 00:01:59'),</w:t>
            </w:r>
          </w:p>
          <w:p w:rsidR="0099030E" w:rsidRDefault="0099030E" w:rsidP="00147D83">
            <w:r>
              <w:t>(963, 56, '2015-05-05 00:02:02'),</w:t>
            </w:r>
          </w:p>
          <w:p w:rsidR="0099030E" w:rsidRDefault="0099030E" w:rsidP="00147D83">
            <w:r>
              <w:t>(964, 55, '2015-05-05 00:02:05'),</w:t>
            </w:r>
          </w:p>
          <w:p w:rsidR="0099030E" w:rsidRDefault="0099030E" w:rsidP="00147D83">
            <w:r>
              <w:t>(965, 54, '2015-05-05 00:02:08'),</w:t>
            </w:r>
          </w:p>
          <w:p w:rsidR="0099030E" w:rsidRDefault="0099030E" w:rsidP="00147D83">
            <w:r>
              <w:t>(966, 54, '2015-05-05 00:02:11'),</w:t>
            </w:r>
          </w:p>
          <w:p w:rsidR="0099030E" w:rsidRDefault="0099030E" w:rsidP="00147D83">
            <w:r>
              <w:t>(967, 53, '2015-05-05 00:02:14'),</w:t>
            </w:r>
          </w:p>
          <w:p w:rsidR="0099030E" w:rsidRDefault="0099030E" w:rsidP="00147D83">
            <w:r>
              <w:t>(968, 54, '2015-05-05 00:02:17'),</w:t>
            </w:r>
          </w:p>
          <w:p w:rsidR="0099030E" w:rsidRDefault="0099030E" w:rsidP="00147D83">
            <w:r>
              <w:t>(969, 54, '2015-05-05 00:02:20'),</w:t>
            </w:r>
          </w:p>
          <w:p w:rsidR="0099030E" w:rsidRDefault="0099030E" w:rsidP="00147D83">
            <w:r>
              <w:t>(970, 53, '2015-05-05 00:02:23'),</w:t>
            </w:r>
          </w:p>
          <w:p w:rsidR="0099030E" w:rsidRDefault="0099030E" w:rsidP="00147D83">
            <w:r>
              <w:t>(971, 53, '2015-05-05 00:02:26'),</w:t>
            </w:r>
          </w:p>
          <w:p w:rsidR="0099030E" w:rsidRDefault="0099030E" w:rsidP="00147D83">
            <w:r>
              <w:t>(972, 53, '2015-05-05 00:02:29'),</w:t>
            </w:r>
          </w:p>
          <w:p w:rsidR="0099030E" w:rsidRDefault="0099030E" w:rsidP="00147D83">
            <w:r>
              <w:t>(973, 53, '2015-05-05 00:02:32'),</w:t>
            </w:r>
          </w:p>
          <w:p w:rsidR="0099030E" w:rsidRDefault="0099030E" w:rsidP="00147D83">
            <w:r>
              <w:t>(974, 53, '2015-05-05 00:02:35'),</w:t>
            </w:r>
          </w:p>
          <w:p w:rsidR="0099030E" w:rsidRDefault="0099030E" w:rsidP="00147D83">
            <w:r>
              <w:t>(975, 53, '2015-05-05 00:02:38'),</w:t>
            </w:r>
          </w:p>
          <w:p w:rsidR="0099030E" w:rsidRDefault="0099030E" w:rsidP="00147D83">
            <w:r>
              <w:t>(976, 53, '2015-05-05 00:02:42'),</w:t>
            </w:r>
          </w:p>
          <w:p w:rsidR="0099030E" w:rsidRDefault="0099030E" w:rsidP="00147D83">
            <w:r>
              <w:t>(977, 54, '2015-05-05 00:02:45'),</w:t>
            </w:r>
          </w:p>
          <w:p w:rsidR="0099030E" w:rsidRDefault="0099030E" w:rsidP="00147D83">
            <w:r>
              <w:t>(978, 54, '2015-05-05 00:02:48'),</w:t>
            </w:r>
          </w:p>
          <w:p w:rsidR="0099030E" w:rsidRDefault="0099030E" w:rsidP="00147D83">
            <w:r>
              <w:t>(979, 54, '2015-05-05 00:02:51'),</w:t>
            </w:r>
          </w:p>
          <w:p w:rsidR="0099030E" w:rsidRDefault="0099030E" w:rsidP="00147D83">
            <w:r>
              <w:t>(980, 54, '2015-05-05 00:02:55'),</w:t>
            </w:r>
          </w:p>
          <w:p w:rsidR="0099030E" w:rsidRDefault="0099030E" w:rsidP="00147D83">
            <w:r>
              <w:t>(981, 54, '2015-05-05 00:02:58'),</w:t>
            </w:r>
          </w:p>
          <w:p w:rsidR="0099030E" w:rsidRDefault="0099030E" w:rsidP="00147D83">
            <w:r>
              <w:t>(982, 54, '2015-05-05 00:03:01'),</w:t>
            </w:r>
          </w:p>
          <w:p w:rsidR="0099030E" w:rsidRDefault="0099030E" w:rsidP="00147D83">
            <w:r>
              <w:t>(983, 55, '2015-05-05 00:03:04'),</w:t>
            </w:r>
          </w:p>
          <w:p w:rsidR="0099030E" w:rsidRDefault="0099030E" w:rsidP="00147D83">
            <w:r>
              <w:t>(984, 56, '2015-05-05 00:03:07'),</w:t>
            </w:r>
          </w:p>
          <w:p w:rsidR="0099030E" w:rsidRDefault="0099030E" w:rsidP="00147D83">
            <w:r>
              <w:t>(985, 57, '2015-05-05 00:03:10'),</w:t>
            </w:r>
          </w:p>
          <w:p w:rsidR="0099030E" w:rsidRDefault="0099030E" w:rsidP="00147D83">
            <w:r>
              <w:t>(986, 57, '2015-05-05 00:03:13'),</w:t>
            </w:r>
          </w:p>
          <w:p w:rsidR="0099030E" w:rsidRDefault="0099030E" w:rsidP="00147D83">
            <w:r>
              <w:t>(987, 57, '2015-05-05 00:03:16'),</w:t>
            </w:r>
          </w:p>
          <w:p w:rsidR="0099030E" w:rsidRDefault="0099030E" w:rsidP="00147D83">
            <w:r>
              <w:t>(988, 58, '2015-05-05 00:03:19'),</w:t>
            </w:r>
          </w:p>
          <w:p w:rsidR="0099030E" w:rsidRDefault="0099030E" w:rsidP="00147D83">
            <w:r>
              <w:t>(989, 56, '2015-05-05 00:03:22'),</w:t>
            </w:r>
          </w:p>
          <w:p w:rsidR="0099030E" w:rsidRDefault="0099030E" w:rsidP="00147D83">
            <w:r>
              <w:t>(990, 58, '2015-05-05 00:03:25'),</w:t>
            </w:r>
          </w:p>
          <w:p w:rsidR="0099030E" w:rsidRDefault="0099030E" w:rsidP="00147D83">
            <w:r>
              <w:t>(991, 59, '2015-05-05 00:03:28'),</w:t>
            </w:r>
          </w:p>
          <w:p w:rsidR="0099030E" w:rsidRDefault="0099030E" w:rsidP="00147D83">
            <w:r>
              <w:t>(992, 58, '2015-05-05 00:03:31'),</w:t>
            </w:r>
          </w:p>
          <w:p w:rsidR="0099030E" w:rsidRDefault="0099030E" w:rsidP="00147D83">
            <w:r>
              <w:t>(993, 57, '2015-05-05 00:03:35'),</w:t>
            </w:r>
          </w:p>
          <w:p w:rsidR="0099030E" w:rsidRDefault="0099030E" w:rsidP="00147D83">
            <w:r>
              <w:t>(994, 55, '2015-05-05 00:03:38'),</w:t>
            </w:r>
          </w:p>
          <w:p w:rsidR="0099030E" w:rsidRDefault="0099030E" w:rsidP="00147D83">
            <w:r>
              <w:t>(995, 55, '2015-05-05 00:03:41'),</w:t>
            </w:r>
          </w:p>
          <w:p w:rsidR="0099030E" w:rsidRDefault="0099030E" w:rsidP="00147D83">
            <w:r>
              <w:t>(996, 54, '2015-05-05 00:03:44'),</w:t>
            </w:r>
          </w:p>
          <w:p w:rsidR="0099030E" w:rsidRDefault="0099030E" w:rsidP="00147D83">
            <w:r>
              <w:t>(997, 56, '2015-05-05 00:03:47'),</w:t>
            </w:r>
          </w:p>
          <w:p w:rsidR="0099030E" w:rsidRDefault="0099030E" w:rsidP="00147D83">
            <w:r>
              <w:t>(998, 58, '2015-05-05 00:03:50'),</w:t>
            </w:r>
          </w:p>
          <w:p w:rsidR="0099030E" w:rsidRDefault="0099030E" w:rsidP="00147D83">
            <w:r>
              <w:t>(999, 58, '2015-05-05 00:03:53'),</w:t>
            </w:r>
          </w:p>
          <w:p w:rsidR="0099030E" w:rsidRDefault="0099030E" w:rsidP="00147D83">
            <w:r>
              <w:t>(1000, 58, '2015-05-05 00:03:56'),</w:t>
            </w:r>
          </w:p>
          <w:p w:rsidR="0099030E" w:rsidRDefault="0099030E" w:rsidP="00147D83">
            <w:r>
              <w:t>(1001, 58, '2015-05-05 00:03:59'),</w:t>
            </w:r>
          </w:p>
          <w:p w:rsidR="0099030E" w:rsidRDefault="0099030E" w:rsidP="00147D83">
            <w:r>
              <w:t>(1002, 58, '2015-05-05 00:04:02'),</w:t>
            </w:r>
          </w:p>
          <w:p w:rsidR="0099030E" w:rsidRDefault="0099030E" w:rsidP="00147D83">
            <w:r>
              <w:t>(1003, 58, '2015-05-05 00:04:05'),</w:t>
            </w:r>
          </w:p>
          <w:p w:rsidR="0099030E" w:rsidRDefault="0099030E" w:rsidP="00147D83">
            <w:r>
              <w:t>(1004, 58, '2015-05-05 00:04:08'),</w:t>
            </w:r>
          </w:p>
          <w:p w:rsidR="0099030E" w:rsidRDefault="0099030E" w:rsidP="00147D83">
            <w:r>
              <w:t>(1005, 55, '2015-05-05 00:04:11'),</w:t>
            </w:r>
          </w:p>
          <w:p w:rsidR="0099030E" w:rsidRDefault="0099030E" w:rsidP="00147D83">
            <w:r>
              <w:t>(1006, 55, '2015-05-05 00:04:14'),</w:t>
            </w:r>
          </w:p>
          <w:p w:rsidR="0099030E" w:rsidRDefault="0099030E" w:rsidP="00147D83">
            <w:r>
              <w:t>(1007, 56, '2015-05-05 00:04:18'),</w:t>
            </w:r>
          </w:p>
          <w:p w:rsidR="0099030E" w:rsidRDefault="0099030E" w:rsidP="00147D83">
            <w:r>
              <w:t>(1008, 58, '2015-05-05 00:04:21'),</w:t>
            </w:r>
          </w:p>
          <w:p w:rsidR="0099030E" w:rsidRDefault="0099030E" w:rsidP="00147D83">
            <w:r>
              <w:t>(1009, 58, '2015-05-05 00:04:24'),</w:t>
            </w:r>
          </w:p>
          <w:p w:rsidR="0099030E" w:rsidRDefault="0099030E" w:rsidP="00147D83">
            <w:r>
              <w:t>(1010, 58, '2015-05-05 00:04:27'),</w:t>
            </w:r>
          </w:p>
          <w:p w:rsidR="0099030E" w:rsidRDefault="0099030E" w:rsidP="00147D83">
            <w:r>
              <w:t>(1011, 57, '2015-05-05 00:04:30'),</w:t>
            </w:r>
          </w:p>
          <w:p w:rsidR="0099030E" w:rsidRDefault="0099030E" w:rsidP="00147D83">
            <w:r>
              <w:t>(1012, 58, '2015-05-05 00:04:33'),</w:t>
            </w:r>
          </w:p>
          <w:p w:rsidR="0099030E" w:rsidRDefault="0099030E" w:rsidP="00147D83">
            <w:r>
              <w:t>(1013, 58, '2015-05-05 00:04:36'),</w:t>
            </w:r>
          </w:p>
          <w:p w:rsidR="0099030E" w:rsidRDefault="0099030E" w:rsidP="00147D83">
            <w:r>
              <w:t>(1014, 57, '2015-05-05 00:04:39'),</w:t>
            </w:r>
          </w:p>
          <w:p w:rsidR="0099030E" w:rsidRDefault="0099030E" w:rsidP="00147D83">
            <w:r>
              <w:t>(1015, 53, '2015-05-05 00:04:42'),</w:t>
            </w:r>
          </w:p>
          <w:p w:rsidR="0099030E" w:rsidRDefault="0099030E" w:rsidP="00147D83">
            <w:r>
              <w:t>(1016, 49, '2015-05-05 00:04:45'),</w:t>
            </w:r>
          </w:p>
          <w:p w:rsidR="0099030E" w:rsidRDefault="0099030E" w:rsidP="00147D83">
            <w:r>
              <w:t>(1017, 54, '2015-05-05 00:04:48'),</w:t>
            </w:r>
          </w:p>
          <w:p w:rsidR="0099030E" w:rsidRDefault="0099030E" w:rsidP="00147D83">
            <w:r>
              <w:t>(1018, 57, '2015-05-05 00:04:51'),</w:t>
            </w:r>
          </w:p>
          <w:p w:rsidR="0099030E" w:rsidRDefault="0099030E" w:rsidP="00147D83">
            <w:r>
              <w:t>(1019, 58, '2015-05-05 00:04:54'),</w:t>
            </w:r>
          </w:p>
          <w:p w:rsidR="0099030E" w:rsidRDefault="0099030E" w:rsidP="00147D83">
            <w:r>
              <w:t>(1020, 58, '2015-05-05 00:04:58'),</w:t>
            </w:r>
          </w:p>
          <w:p w:rsidR="0099030E" w:rsidRDefault="0099030E" w:rsidP="00147D83">
            <w:r>
              <w:t>(1021, 58, '2015-05-05 00:05:01'),</w:t>
            </w:r>
          </w:p>
          <w:p w:rsidR="0099030E" w:rsidRDefault="0099030E" w:rsidP="00147D83">
            <w:r>
              <w:t>(1022, 59, '2015-05-05 00:05:04'),</w:t>
            </w:r>
          </w:p>
          <w:p w:rsidR="0099030E" w:rsidRDefault="0099030E" w:rsidP="00147D83">
            <w:r>
              <w:t>(1023, 58, '2015-05-05 00:05:07'),</w:t>
            </w:r>
          </w:p>
          <w:p w:rsidR="0099030E" w:rsidRDefault="0099030E" w:rsidP="00147D83">
            <w:r>
              <w:t>(1024, 57, '2015-05-05 00:05:10'),</w:t>
            </w:r>
          </w:p>
          <w:p w:rsidR="0099030E" w:rsidRDefault="0099030E" w:rsidP="00147D83">
            <w:r>
              <w:t>(1025, 55, '2015-05-05 00:05:13'),</w:t>
            </w:r>
          </w:p>
          <w:p w:rsidR="0099030E" w:rsidRDefault="0099030E" w:rsidP="00147D83">
            <w:r>
              <w:t>(1026, 53, '2015-05-05 00:05:16'),</w:t>
            </w:r>
          </w:p>
          <w:p w:rsidR="0099030E" w:rsidRDefault="0099030E" w:rsidP="00147D83">
            <w:r>
              <w:t>(1027, 54, '2015-05-05 00:05:19'),</w:t>
            </w:r>
          </w:p>
          <w:p w:rsidR="0099030E" w:rsidRDefault="0099030E" w:rsidP="00147D83">
            <w:r>
              <w:t>(1028, 54, '2015-05-05 00:05:22'),</w:t>
            </w:r>
          </w:p>
          <w:p w:rsidR="0099030E" w:rsidRDefault="0099030E" w:rsidP="00147D83">
            <w:r>
              <w:t>(1029, 56, '2015-05-05 00:05:25'),</w:t>
            </w:r>
          </w:p>
          <w:p w:rsidR="0099030E" w:rsidRDefault="0099030E" w:rsidP="00147D83">
            <w:r>
              <w:t>(1030, 57, '2015-05-05 00:05:28'),</w:t>
            </w:r>
          </w:p>
          <w:p w:rsidR="0099030E" w:rsidRDefault="0099030E" w:rsidP="00147D83">
            <w:r>
              <w:t>(1031, 57, '2015-05-05 00:05:31'),</w:t>
            </w:r>
          </w:p>
          <w:p w:rsidR="0099030E" w:rsidRDefault="0099030E" w:rsidP="00147D83">
            <w:r>
              <w:t>(1032, 57, '2015-05-05 00:05:34'),</w:t>
            </w:r>
          </w:p>
          <w:p w:rsidR="0099030E" w:rsidRDefault="0099030E" w:rsidP="00147D83">
            <w:r>
              <w:t>(1033, 57, '2015-05-05 00:05:37'),</w:t>
            </w:r>
          </w:p>
          <w:p w:rsidR="0099030E" w:rsidRDefault="0099030E" w:rsidP="00147D83">
            <w:r>
              <w:t>(1034, 56, '2015-05-05 00:05:41'),</w:t>
            </w:r>
          </w:p>
          <w:p w:rsidR="0099030E" w:rsidRDefault="0099030E" w:rsidP="00147D83">
            <w:r>
              <w:t>(1035, 57, '2015-05-05 00:05:44'),</w:t>
            </w:r>
          </w:p>
          <w:p w:rsidR="0099030E" w:rsidRDefault="0099030E" w:rsidP="00147D83">
            <w:r>
              <w:t>(1036, 57, '2015-05-05 00:05:47'),</w:t>
            </w:r>
          </w:p>
          <w:p w:rsidR="0099030E" w:rsidRDefault="0099030E" w:rsidP="00147D83">
            <w:r>
              <w:t>(1037, 57, '2015-05-05 00:05:50'),</w:t>
            </w:r>
          </w:p>
          <w:p w:rsidR="0099030E" w:rsidRDefault="0099030E" w:rsidP="00147D83">
            <w:r>
              <w:t>(1038, 57, '2015-05-05 00:05:53'),</w:t>
            </w:r>
          </w:p>
          <w:p w:rsidR="0099030E" w:rsidRDefault="0099030E" w:rsidP="00147D83">
            <w:r>
              <w:t>(1039, 57, '2015-05-05 00:05:56'),</w:t>
            </w:r>
          </w:p>
          <w:p w:rsidR="0099030E" w:rsidRDefault="0099030E" w:rsidP="00147D83">
            <w:r>
              <w:t>(1040, 57, '2015-05-05 00:05:59'),</w:t>
            </w:r>
          </w:p>
          <w:p w:rsidR="0099030E" w:rsidRDefault="0099030E" w:rsidP="00147D83">
            <w:r>
              <w:t>(1041, 57, '2015-05-05 00:06:02'),</w:t>
            </w:r>
          </w:p>
          <w:p w:rsidR="0099030E" w:rsidRDefault="0099030E" w:rsidP="00147D83">
            <w:r>
              <w:t>(1042, 57, '2015-05-05 00:06:05'),</w:t>
            </w:r>
          </w:p>
          <w:p w:rsidR="0099030E" w:rsidRDefault="0099030E" w:rsidP="00147D83">
            <w:r>
              <w:t>(1043, 57, '2015-05-05 00:06:08'),</w:t>
            </w:r>
          </w:p>
          <w:p w:rsidR="0099030E" w:rsidRDefault="0099030E" w:rsidP="00147D83">
            <w:r>
              <w:t>(1044, 57, '2015-05-05 00:06:11'),</w:t>
            </w:r>
          </w:p>
          <w:p w:rsidR="0099030E" w:rsidRDefault="0099030E" w:rsidP="00147D83">
            <w:r>
              <w:t>(1045, 57, '2015-05-05 00:06:14'),</w:t>
            </w:r>
          </w:p>
          <w:p w:rsidR="0099030E" w:rsidRDefault="0099030E" w:rsidP="00147D83">
            <w:r>
              <w:t>(1046, 56, '2015-05-05 00:06:17'),</w:t>
            </w:r>
          </w:p>
          <w:p w:rsidR="0099030E" w:rsidRDefault="0099030E" w:rsidP="00147D83">
            <w:r>
              <w:t>(1047, 58, '2015-05-05 00:06:20'),</w:t>
            </w:r>
          </w:p>
          <w:p w:rsidR="0099030E" w:rsidRDefault="0099030E" w:rsidP="00147D83">
            <w:r>
              <w:t>(1048, 55, '2015-05-05 00:06:24'),</w:t>
            </w:r>
          </w:p>
          <w:p w:rsidR="0099030E" w:rsidRDefault="0099030E" w:rsidP="00147D83">
            <w:r>
              <w:t>(1049, 55, '2015-05-05 00:06:27'),</w:t>
            </w:r>
          </w:p>
          <w:p w:rsidR="0099030E" w:rsidRDefault="0099030E" w:rsidP="00147D83">
            <w:r>
              <w:t>(1050, 54, '2015-05-05 00:06:30'),</w:t>
            </w:r>
          </w:p>
          <w:p w:rsidR="0099030E" w:rsidRDefault="0099030E" w:rsidP="00147D83">
            <w:r>
              <w:t>(1051, 54, '2015-05-05 00:06:33'),</w:t>
            </w:r>
          </w:p>
          <w:p w:rsidR="0099030E" w:rsidRDefault="0099030E" w:rsidP="00147D83">
            <w:r>
              <w:t>(1052, 53, '2015-05-05 00:06:36'),</w:t>
            </w:r>
          </w:p>
          <w:p w:rsidR="0099030E" w:rsidRDefault="0099030E" w:rsidP="00147D83">
            <w:r>
              <w:t>(1053, 53, '2015-05-05 00:06:39'),</w:t>
            </w:r>
          </w:p>
          <w:p w:rsidR="0099030E" w:rsidRDefault="0099030E" w:rsidP="00147D83">
            <w:r>
              <w:t>(1054, 54, '2015-05-05 00:06:42'),</w:t>
            </w:r>
          </w:p>
          <w:p w:rsidR="0099030E" w:rsidRDefault="0099030E" w:rsidP="00147D83">
            <w:r>
              <w:t>(1055, 55, '2015-05-05 00:06:45'),</w:t>
            </w:r>
          </w:p>
          <w:p w:rsidR="0099030E" w:rsidRDefault="0099030E" w:rsidP="00147D83">
            <w:r>
              <w:t>(1056, 56, '2015-05-05 00:06:48'),</w:t>
            </w:r>
          </w:p>
          <w:p w:rsidR="0099030E" w:rsidRDefault="0099030E" w:rsidP="00147D83">
            <w:r>
              <w:t>(1057, 56, '2015-05-05 00:06:51'),</w:t>
            </w:r>
          </w:p>
          <w:p w:rsidR="0099030E" w:rsidRDefault="0099030E" w:rsidP="00147D83">
            <w:r>
              <w:t>(1058, 54, '2015-05-05 00:06:54'),</w:t>
            </w:r>
          </w:p>
          <w:p w:rsidR="0099030E" w:rsidRDefault="0099030E" w:rsidP="00147D83">
            <w:r>
              <w:t>(1059, 57, '2015-05-05 00:06:57'),</w:t>
            </w:r>
          </w:p>
          <w:p w:rsidR="0099030E" w:rsidRDefault="0099030E" w:rsidP="00147D83">
            <w:r>
              <w:t>(1060, 57, '2015-05-05 00:07:00'),</w:t>
            </w:r>
          </w:p>
          <w:p w:rsidR="0099030E" w:rsidRDefault="0099030E" w:rsidP="00147D83">
            <w:r>
              <w:t>(1061, 57, '2015-05-05 00:07:03'),</w:t>
            </w:r>
          </w:p>
          <w:p w:rsidR="0099030E" w:rsidRDefault="0099030E" w:rsidP="00147D83">
            <w:r>
              <w:t>(1062, 57, '2015-05-05 00:07:07'),</w:t>
            </w:r>
          </w:p>
          <w:p w:rsidR="0099030E" w:rsidRDefault="0099030E" w:rsidP="00147D83">
            <w:r>
              <w:t>(1063, 57, '2015-05-05 00:07:10'),</w:t>
            </w:r>
          </w:p>
          <w:p w:rsidR="0099030E" w:rsidRDefault="0099030E" w:rsidP="00147D83">
            <w:r>
              <w:t>(1064, 57, '2015-05-05 00:07:13'),</w:t>
            </w:r>
          </w:p>
          <w:p w:rsidR="0099030E" w:rsidRDefault="0099030E" w:rsidP="00147D83">
            <w:r>
              <w:t>(1065, 57, '2015-05-05 00:07:16'),</w:t>
            </w:r>
          </w:p>
          <w:p w:rsidR="0099030E" w:rsidRDefault="0099030E" w:rsidP="00147D83">
            <w:r>
              <w:t>(1066, 57, '2015-05-05 00:07:19'),</w:t>
            </w:r>
          </w:p>
          <w:p w:rsidR="0099030E" w:rsidRDefault="0099030E" w:rsidP="00147D83">
            <w:r>
              <w:t>(1067, 56, '2015-05-05 00:07:22'),</w:t>
            </w:r>
          </w:p>
          <w:p w:rsidR="0099030E" w:rsidRDefault="0099030E" w:rsidP="00147D83">
            <w:r>
              <w:t>(1068, 53, '2015-05-05 00:07:25'),</w:t>
            </w:r>
          </w:p>
          <w:p w:rsidR="0099030E" w:rsidRDefault="0099030E" w:rsidP="00147D83">
            <w:r>
              <w:t>(1069, 54, '2015-05-05 00:07:28'),</w:t>
            </w:r>
          </w:p>
          <w:p w:rsidR="0099030E" w:rsidRDefault="0099030E" w:rsidP="00147D83">
            <w:r>
              <w:t>(1070, 57, '2015-05-05 00:07:31'),</w:t>
            </w:r>
          </w:p>
          <w:p w:rsidR="0099030E" w:rsidRDefault="0099030E" w:rsidP="00147D83">
            <w:r>
              <w:t>(1071, 57, '2015-05-05 00:07:34'),</w:t>
            </w:r>
          </w:p>
          <w:p w:rsidR="0099030E" w:rsidRDefault="0099030E" w:rsidP="00147D83">
            <w:r>
              <w:t>(1072, 58, '2015-05-05 00:07:37'),</w:t>
            </w:r>
          </w:p>
          <w:p w:rsidR="0099030E" w:rsidRDefault="0099030E" w:rsidP="00147D83">
            <w:r>
              <w:t>(1073, 58, '2015-05-05 00:07:40'),</w:t>
            </w:r>
          </w:p>
          <w:p w:rsidR="0099030E" w:rsidRDefault="0099030E" w:rsidP="00147D83">
            <w:r>
              <w:t>(1074, 58, '2015-05-05 00:07:43'),</w:t>
            </w:r>
          </w:p>
          <w:p w:rsidR="0099030E" w:rsidRDefault="0099030E" w:rsidP="00147D83">
            <w:r>
              <w:t>(1075, 57, '2015-05-05 00:07:47'),</w:t>
            </w:r>
          </w:p>
          <w:p w:rsidR="0099030E" w:rsidRDefault="0099030E" w:rsidP="00147D83">
            <w:r>
              <w:t>(1076, 58, '2015-05-05 00:07:50'),</w:t>
            </w:r>
          </w:p>
          <w:p w:rsidR="0099030E" w:rsidRDefault="0099030E" w:rsidP="00147D83">
            <w:r>
              <w:t>(1077, 59, '2015-05-05 00:07:53'),</w:t>
            </w:r>
          </w:p>
          <w:p w:rsidR="0099030E" w:rsidRDefault="0099030E" w:rsidP="00147D83">
            <w:r>
              <w:t>(1078, 58, '2015-05-05 00:07:56'),</w:t>
            </w:r>
          </w:p>
          <w:p w:rsidR="0099030E" w:rsidRDefault="0099030E" w:rsidP="00147D83">
            <w:r>
              <w:t>(1079, 58, '2015-05-05 00:07:59'),</w:t>
            </w:r>
          </w:p>
          <w:p w:rsidR="0099030E" w:rsidRDefault="0099030E" w:rsidP="00147D83">
            <w:r>
              <w:t>(1080, 58, '2015-05-05 00:08:02'),</w:t>
            </w:r>
          </w:p>
          <w:p w:rsidR="0099030E" w:rsidRDefault="0099030E" w:rsidP="00147D83">
            <w:r>
              <w:t>(1081, 58, '2015-05-05 00:08:05'),</w:t>
            </w:r>
          </w:p>
          <w:p w:rsidR="0099030E" w:rsidRDefault="0099030E" w:rsidP="00147D83">
            <w:r>
              <w:t>(1082, 57, '2015-05-05 00:08:08'),</w:t>
            </w:r>
          </w:p>
          <w:p w:rsidR="0099030E" w:rsidRDefault="0099030E" w:rsidP="00147D83">
            <w:r>
              <w:t>(1083, 56, '2015-05-05 00:08:11'),</w:t>
            </w:r>
          </w:p>
          <w:p w:rsidR="0099030E" w:rsidRDefault="0099030E" w:rsidP="00147D83">
            <w:r>
              <w:t>(1084, 54, '2015-05-05 00:08:14'),</w:t>
            </w:r>
          </w:p>
          <w:p w:rsidR="0099030E" w:rsidRDefault="0099030E" w:rsidP="00147D83">
            <w:r>
              <w:t>(1085, 53, '2015-05-05 00:08:17'),</w:t>
            </w:r>
          </w:p>
          <w:p w:rsidR="0099030E" w:rsidRDefault="0099030E" w:rsidP="00147D83">
            <w:r>
              <w:t>(1086, 53, '2015-05-05 00:08:20'),</w:t>
            </w:r>
          </w:p>
          <w:p w:rsidR="0099030E" w:rsidRDefault="0099030E" w:rsidP="00147D83">
            <w:r>
              <w:t>(1087, 53, '2015-05-05 00:08:23'),</w:t>
            </w:r>
          </w:p>
          <w:p w:rsidR="0099030E" w:rsidRDefault="0099030E" w:rsidP="00147D83">
            <w:r>
              <w:t>(1088, 53, '2015-05-05 00:08:27'),</w:t>
            </w:r>
          </w:p>
          <w:p w:rsidR="0099030E" w:rsidRDefault="0099030E" w:rsidP="00147D83">
            <w:r>
              <w:t>(1089, 54, '2015-05-05 00:08:30'),</w:t>
            </w:r>
          </w:p>
          <w:p w:rsidR="0099030E" w:rsidRDefault="0099030E" w:rsidP="00147D83">
            <w:r>
              <w:t>(1090, 55, '2015-05-05 00:08:33'),</w:t>
            </w:r>
          </w:p>
          <w:p w:rsidR="0099030E" w:rsidRDefault="0099030E" w:rsidP="00147D83">
            <w:r>
              <w:t>(1091, 57, '2015-05-05 00:08:36'),</w:t>
            </w:r>
          </w:p>
          <w:p w:rsidR="0099030E" w:rsidRDefault="0099030E" w:rsidP="00147D83">
            <w:r>
              <w:t>(1092, 57, '2015-05-05 00:08:39'),</w:t>
            </w:r>
          </w:p>
          <w:p w:rsidR="0099030E" w:rsidRDefault="0099030E" w:rsidP="00147D83">
            <w:r>
              <w:t>(1093, 57, '2015-05-05 00:08:42'),</w:t>
            </w:r>
          </w:p>
          <w:p w:rsidR="0099030E" w:rsidRDefault="0099030E" w:rsidP="00147D83">
            <w:r>
              <w:t>(1094, 58, '2015-05-05 00:08:45'),</w:t>
            </w:r>
          </w:p>
          <w:p w:rsidR="0099030E" w:rsidRDefault="0099030E" w:rsidP="00147D83">
            <w:r>
              <w:t>(1095, 58, '2015-05-05 00:08:48'),</w:t>
            </w:r>
          </w:p>
          <w:p w:rsidR="0099030E" w:rsidRDefault="0099030E" w:rsidP="00147D83">
            <w:r>
              <w:t>(1096, 58, '2015-05-05 00:08:51'),</w:t>
            </w:r>
          </w:p>
          <w:p w:rsidR="0099030E" w:rsidRDefault="0099030E" w:rsidP="00147D83">
            <w:r>
              <w:t>(1097, 58, '2015-05-05 00:08:54'),</w:t>
            </w:r>
          </w:p>
          <w:p w:rsidR="0099030E" w:rsidRDefault="0099030E" w:rsidP="00147D83">
            <w:r>
              <w:t>(1098, 58, '2015-05-05 00:08:57'),</w:t>
            </w:r>
          </w:p>
          <w:p w:rsidR="0099030E" w:rsidRDefault="0099030E" w:rsidP="00147D83">
            <w:r>
              <w:t>(1099, 58, '2015-05-05 00:09:00'),</w:t>
            </w:r>
          </w:p>
          <w:p w:rsidR="0099030E" w:rsidRDefault="0099030E" w:rsidP="00147D83">
            <w:r>
              <w:t>(1100, 56, '2015-05-05 00:09:03'),</w:t>
            </w:r>
          </w:p>
          <w:p w:rsidR="0099030E" w:rsidRDefault="0099030E" w:rsidP="00147D83">
            <w:r>
              <w:t>(1101, 53, '2015-05-05 00:09:07'),</w:t>
            </w:r>
          </w:p>
          <w:p w:rsidR="0099030E" w:rsidRDefault="0099030E" w:rsidP="00147D83">
            <w:r>
              <w:t>(1102, 53, '2015-05-05 00:09:10'),</w:t>
            </w:r>
          </w:p>
          <w:p w:rsidR="0099030E" w:rsidRDefault="0099030E" w:rsidP="00147D83">
            <w:r>
              <w:t>(1103, 54, '2015-05-05 00:09:13'),</w:t>
            </w:r>
          </w:p>
          <w:p w:rsidR="0099030E" w:rsidRDefault="0099030E" w:rsidP="00147D83">
            <w:r>
              <w:t>(1104, 56, '2015-05-05 00:09:16'),</w:t>
            </w:r>
          </w:p>
          <w:p w:rsidR="0099030E" w:rsidRDefault="0099030E" w:rsidP="00147D83">
            <w:r>
              <w:t>(1105, 54, '2015-05-05 00:09:19'),</w:t>
            </w:r>
          </w:p>
          <w:p w:rsidR="0099030E" w:rsidRDefault="0099030E" w:rsidP="00147D83">
            <w:r>
              <w:t>(1106, 56, '2015-05-05 00:09:22'),</w:t>
            </w:r>
          </w:p>
          <w:p w:rsidR="0099030E" w:rsidRDefault="0099030E" w:rsidP="00147D83">
            <w:r>
              <w:t>(1107, 57, '2015-05-05 00:09:25'),</w:t>
            </w:r>
          </w:p>
          <w:p w:rsidR="0099030E" w:rsidRDefault="0099030E" w:rsidP="00147D83">
            <w:r>
              <w:t>(1108, 57, '2015-05-05 00:09:28'),</w:t>
            </w:r>
          </w:p>
          <w:p w:rsidR="0099030E" w:rsidRDefault="0099030E" w:rsidP="00147D83">
            <w:r>
              <w:t>(1109, 57, '2015-05-05 00:09:31'),</w:t>
            </w:r>
          </w:p>
          <w:p w:rsidR="0099030E" w:rsidRDefault="0099030E" w:rsidP="00147D83">
            <w:r>
              <w:t>(1110, 57, '2015-05-05 00:09:34'),</w:t>
            </w:r>
          </w:p>
          <w:p w:rsidR="0099030E" w:rsidRDefault="0099030E" w:rsidP="00147D83">
            <w:r>
              <w:t>(1111, 58, '2015-05-05 00:09:37'),</w:t>
            </w:r>
          </w:p>
          <w:p w:rsidR="0099030E" w:rsidRDefault="0099030E" w:rsidP="00147D83">
            <w:r>
              <w:t>(1112, 59, '2015-05-05 00:09:40'),</w:t>
            </w:r>
          </w:p>
          <w:p w:rsidR="0099030E" w:rsidRDefault="0099030E" w:rsidP="00147D83">
            <w:r>
              <w:t>(1113, 59, '2015-05-05 00:09:43'),</w:t>
            </w:r>
          </w:p>
          <w:p w:rsidR="0099030E" w:rsidRDefault="0099030E" w:rsidP="00147D83">
            <w:r>
              <w:t>(1114, 58, '2015-05-05 00:09:46'),</w:t>
            </w:r>
          </w:p>
          <w:p w:rsidR="0099030E" w:rsidRDefault="0099030E" w:rsidP="00147D83">
            <w:r>
              <w:t>(1115, 58, '2015-05-05 00:09:50'),</w:t>
            </w:r>
          </w:p>
          <w:p w:rsidR="0099030E" w:rsidRDefault="0099030E" w:rsidP="00147D83">
            <w:r>
              <w:t>(1116, 57, '2015-05-05 00:09:53'),</w:t>
            </w:r>
          </w:p>
          <w:p w:rsidR="0099030E" w:rsidRDefault="0099030E" w:rsidP="00147D83">
            <w:r>
              <w:t>(1117, 54, '2015-05-05 00:09:56'),</w:t>
            </w:r>
          </w:p>
          <w:p w:rsidR="0099030E" w:rsidRDefault="0099030E" w:rsidP="00147D83">
            <w:r>
              <w:t>(1118, 53, '2015-05-05 00:09:59'),</w:t>
            </w:r>
          </w:p>
          <w:p w:rsidR="0099030E" w:rsidRDefault="0099030E" w:rsidP="00147D83">
            <w:r>
              <w:t>(1119, 53, '2015-05-05 00:10:02'),</w:t>
            </w:r>
          </w:p>
          <w:p w:rsidR="0099030E" w:rsidRDefault="0099030E" w:rsidP="00147D83">
            <w:r>
              <w:t>(1120, 51, '2015-05-05 00:10:05'),</w:t>
            </w:r>
          </w:p>
          <w:p w:rsidR="0099030E" w:rsidRDefault="0099030E" w:rsidP="00147D83">
            <w:r>
              <w:t>(1121, 53, '2015-05-05 00:10:08'),</w:t>
            </w:r>
          </w:p>
          <w:p w:rsidR="0099030E" w:rsidRDefault="0099030E" w:rsidP="00147D83">
            <w:r>
              <w:t>(1122, 54, '2015-05-05 00:10:11'),</w:t>
            </w:r>
          </w:p>
          <w:p w:rsidR="0099030E" w:rsidRDefault="0099030E" w:rsidP="00147D83">
            <w:r>
              <w:t>(1123, 56, '2015-05-05 00:10:14'),</w:t>
            </w:r>
          </w:p>
          <w:p w:rsidR="0099030E" w:rsidRDefault="0099030E" w:rsidP="00147D83">
            <w:r>
              <w:t>(1124, 57, '2015-05-05 00:10:17'),</w:t>
            </w:r>
          </w:p>
          <w:p w:rsidR="0099030E" w:rsidRDefault="0099030E" w:rsidP="00147D83">
            <w:r>
              <w:t>(1125, 57, '2015-05-05 00:10:20'),</w:t>
            </w:r>
          </w:p>
          <w:p w:rsidR="0099030E" w:rsidRDefault="0099030E" w:rsidP="00147D83">
            <w:r>
              <w:t>(1126, 58, '2015-05-05 00:10:23'),</w:t>
            </w:r>
          </w:p>
          <w:p w:rsidR="0099030E" w:rsidRDefault="0099030E" w:rsidP="00147D83">
            <w:r>
              <w:t>(1127, 58, '2015-05-05 00:10:26'),</w:t>
            </w:r>
          </w:p>
          <w:p w:rsidR="0099030E" w:rsidRDefault="0099030E" w:rsidP="00147D83">
            <w:r>
              <w:t>(1128, 58, '2015-05-05 00:10:29'),</w:t>
            </w:r>
          </w:p>
          <w:p w:rsidR="0099030E" w:rsidRDefault="0099030E" w:rsidP="00147D83">
            <w:r>
              <w:t>(1129, 58, '2015-05-05 00:10:33'),</w:t>
            </w:r>
          </w:p>
          <w:p w:rsidR="0099030E" w:rsidRDefault="0099030E" w:rsidP="00147D83">
            <w:r>
              <w:t>(1130, 58, '2015-05-05 00:10:36'),</w:t>
            </w:r>
          </w:p>
          <w:p w:rsidR="0099030E" w:rsidRDefault="0099030E" w:rsidP="00147D83">
            <w:r>
              <w:t>(1131, 57, '2015-05-05 00:10:39'),</w:t>
            </w:r>
          </w:p>
          <w:p w:rsidR="0099030E" w:rsidRDefault="0099030E" w:rsidP="00147D83">
            <w:r>
              <w:t>(1132, 57, '2015-05-05 00:10:42'),</w:t>
            </w:r>
          </w:p>
          <w:p w:rsidR="0099030E" w:rsidRDefault="0099030E" w:rsidP="00147D83">
            <w:r>
              <w:t>(1133, 57, '2015-05-05 00:10:45'),</w:t>
            </w:r>
          </w:p>
          <w:p w:rsidR="0099030E" w:rsidRDefault="0099030E" w:rsidP="00147D83">
            <w:r>
              <w:t>(1134, 58, '2015-05-05 00:10:48'),</w:t>
            </w:r>
          </w:p>
          <w:p w:rsidR="0099030E" w:rsidRDefault="0099030E" w:rsidP="00147D83">
            <w:r>
              <w:t>(1135, 57, '2015-05-05 00:10:51'),</w:t>
            </w:r>
          </w:p>
          <w:p w:rsidR="0099030E" w:rsidRDefault="0099030E" w:rsidP="00147D83">
            <w:r>
              <w:t>(1136, 57, '2015-05-05 00:10:54'),</w:t>
            </w:r>
          </w:p>
          <w:p w:rsidR="0099030E" w:rsidRDefault="0099030E" w:rsidP="00147D83">
            <w:r>
              <w:t>(1137, 58, '2015-05-05 00:10:57'),</w:t>
            </w:r>
          </w:p>
          <w:p w:rsidR="0099030E" w:rsidRDefault="0099030E" w:rsidP="00147D83">
            <w:r>
              <w:t>(1138, 58, '2015-05-05 00:11:00'),</w:t>
            </w:r>
          </w:p>
          <w:p w:rsidR="0099030E" w:rsidRDefault="0099030E" w:rsidP="00147D83">
            <w:r>
              <w:t>(1139, 57, '2015-05-05 00:11:03'),</w:t>
            </w:r>
          </w:p>
          <w:p w:rsidR="0099030E" w:rsidRDefault="0099030E" w:rsidP="00147D83">
            <w:r>
              <w:t>(1140, 57, '2015-05-05 00:11:06'),</w:t>
            </w:r>
          </w:p>
          <w:p w:rsidR="0099030E" w:rsidRDefault="0099030E" w:rsidP="00147D83">
            <w:r>
              <w:t>(1141, 57, '2015-05-05 00:11:09'),</w:t>
            </w:r>
          </w:p>
          <w:p w:rsidR="0099030E" w:rsidRDefault="0099030E" w:rsidP="00147D83">
            <w:r>
              <w:t>(1142, 53, '2015-05-05 00:11:12'),</w:t>
            </w:r>
          </w:p>
          <w:p w:rsidR="0099030E" w:rsidRDefault="0099030E" w:rsidP="00147D83">
            <w:r>
              <w:t>(1143, 57, '2015-05-05 00:11:16'),</w:t>
            </w:r>
          </w:p>
          <w:p w:rsidR="0099030E" w:rsidRDefault="0099030E" w:rsidP="00147D83">
            <w:r>
              <w:t>(1144, 56, '2015-05-05 00:11:19'),</w:t>
            </w:r>
          </w:p>
          <w:p w:rsidR="0099030E" w:rsidRDefault="0099030E" w:rsidP="00147D83">
            <w:r>
              <w:t>(1145, 53, '2015-05-05 00:11:22'),</w:t>
            </w:r>
          </w:p>
          <w:p w:rsidR="0099030E" w:rsidRDefault="0099030E" w:rsidP="00147D83">
            <w:r>
              <w:t>(1146, 53, '2015-05-05 00:11:25'),</w:t>
            </w:r>
          </w:p>
          <w:p w:rsidR="0099030E" w:rsidRDefault="0099030E" w:rsidP="00147D83">
            <w:r>
              <w:t>(1147, 53, '2015-05-05 00:11:28'),</w:t>
            </w:r>
          </w:p>
          <w:p w:rsidR="0099030E" w:rsidRDefault="0099030E" w:rsidP="00147D83">
            <w:r>
              <w:t>(1148, 53, '2015-05-05 00:11:31'),</w:t>
            </w:r>
          </w:p>
          <w:p w:rsidR="0099030E" w:rsidRDefault="0099030E" w:rsidP="00147D83">
            <w:r>
              <w:t>(1149, 53, '2015-05-05 00:11:34'),</w:t>
            </w:r>
          </w:p>
          <w:p w:rsidR="0099030E" w:rsidRDefault="0099030E" w:rsidP="00147D83">
            <w:r>
              <w:t>(1150, 53, '2015-05-05 00:11:37'),</w:t>
            </w:r>
          </w:p>
          <w:p w:rsidR="0099030E" w:rsidRDefault="0099030E" w:rsidP="00147D83">
            <w:r>
              <w:t>(1151, 53, '2015-05-05 00:11:40'),</w:t>
            </w:r>
          </w:p>
          <w:p w:rsidR="0099030E" w:rsidRDefault="0099030E" w:rsidP="00147D83">
            <w:r>
              <w:t>(1152, 54, '2015-05-05 00:11:43'),</w:t>
            </w:r>
          </w:p>
          <w:p w:rsidR="0099030E" w:rsidRDefault="0099030E" w:rsidP="00147D83">
            <w:r>
              <w:t>(1153, 55, '2015-05-05 00:11:46'),</w:t>
            </w:r>
          </w:p>
          <w:p w:rsidR="0099030E" w:rsidRDefault="0099030E" w:rsidP="00147D83">
            <w:r>
              <w:t>(1154, 56, '2015-05-05 00:11:49'),</w:t>
            </w:r>
          </w:p>
          <w:p w:rsidR="0099030E" w:rsidRDefault="0099030E" w:rsidP="00147D83">
            <w:r>
              <w:t>(1155, 57, '2015-05-05 00:11:52'),</w:t>
            </w:r>
          </w:p>
          <w:p w:rsidR="0099030E" w:rsidRDefault="0099030E" w:rsidP="00147D83">
            <w:r>
              <w:t>(1156, 58, '2015-05-05 00:11:56'),</w:t>
            </w:r>
          </w:p>
          <w:p w:rsidR="0099030E" w:rsidRDefault="0099030E" w:rsidP="00147D83">
            <w:r>
              <w:t>(1157, 58, '2015-05-05 00:11:59'),</w:t>
            </w:r>
          </w:p>
          <w:p w:rsidR="0099030E" w:rsidRDefault="0099030E" w:rsidP="00147D83">
            <w:r>
              <w:t>(1158, 59, '2015-05-05 00:12:02'),</w:t>
            </w:r>
          </w:p>
          <w:p w:rsidR="0099030E" w:rsidRDefault="0099030E" w:rsidP="00147D83">
            <w:r>
              <w:t>(1159, 58, '2015-05-05 00:12:05'),</w:t>
            </w:r>
          </w:p>
          <w:p w:rsidR="0099030E" w:rsidRDefault="0099030E" w:rsidP="00147D83">
            <w:r>
              <w:t>(1160, 56, '2015-05-05 00:12:08'),</w:t>
            </w:r>
          </w:p>
          <w:p w:rsidR="0099030E" w:rsidRDefault="0099030E" w:rsidP="00147D83">
            <w:r>
              <w:t>(1161, 57, '2015-05-05 00:12:11'),</w:t>
            </w:r>
          </w:p>
          <w:p w:rsidR="0099030E" w:rsidRDefault="0099030E" w:rsidP="00147D83">
            <w:r>
              <w:t>(1162, 57, '2015-05-05 00:12:14'),</w:t>
            </w:r>
          </w:p>
          <w:p w:rsidR="0099030E" w:rsidRDefault="0099030E" w:rsidP="00147D83">
            <w:r>
              <w:t>(1163, 59, '2015-05-05 00:12:17'),</w:t>
            </w:r>
          </w:p>
          <w:p w:rsidR="0099030E" w:rsidRDefault="0099030E" w:rsidP="00147D83">
            <w:r>
              <w:t>(1164, 59, '2015-05-05 00:12:20'),</w:t>
            </w:r>
          </w:p>
          <w:p w:rsidR="0099030E" w:rsidRDefault="0099030E" w:rsidP="00147D83">
            <w:r>
              <w:t>(1165, 59, '2015-05-05 00:12:23'),</w:t>
            </w:r>
          </w:p>
          <w:p w:rsidR="0099030E" w:rsidRDefault="0099030E" w:rsidP="00147D83">
            <w:r>
              <w:t>(1166, 59, '2015-05-05 00:12:26'),</w:t>
            </w:r>
          </w:p>
          <w:p w:rsidR="0099030E" w:rsidRDefault="0099030E" w:rsidP="00147D83">
            <w:r>
              <w:t>(1167, 59, '2015-05-05 00:12:29'),</w:t>
            </w:r>
          </w:p>
          <w:p w:rsidR="0099030E" w:rsidRDefault="0099030E" w:rsidP="00147D83">
            <w:r>
              <w:t>(1168, 59, '2015-05-05 00:12:32'),</w:t>
            </w:r>
          </w:p>
          <w:p w:rsidR="0099030E" w:rsidRDefault="0099030E" w:rsidP="00147D83">
            <w:r>
              <w:t>(1169, 59, '2015-05-05 00:12:35'),</w:t>
            </w:r>
          </w:p>
          <w:p w:rsidR="0099030E" w:rsidRDefault="0099030E" w:rsidP="00147D83">
            <w:r>
              <w:t>(1170, 58, '2015-05-05 00:12:39'),</w:t>
            </w:r>
          </w:p>
          <w:p w:rsidR="0099030E" w:rsidRDefault="0099030E" w:rsidP="00147D83">
            <w:r>
              <w:t>(1171, 55, '2015-05-05 00:12:42'),</w:t>
            </w:r>
          </w:p>
          <w:p w:rsidR="0099030E" w:rsidRDefault="0099030E" w:rsidP="00147D83">
            <w:r>
              <w:t>(1172, 51, '2015-05-05 00:12:45'),</w:t>
            </w:r>
          </w:p>
          <w:p w:rsidR="0099030E" w:rsidRDefault="0099030E" w:rsidP="00147D83">
            <w:r>
              <w:t>(1173, 53, '2015-05-05 00:12:48'),</w:t>
            </w:r>
          </w:p>
          <w:p w:rsidR="0099030E" w:rsidRDefault="0099030E" w:rsidP="00147D83">
            <w:r>
              <w:t>(1174, 59, '2015-05-05 00:12:51'),</w:t>
            </w:r>
          </w:p>
          <w:p w:rsidR="0099030E" w:rsidRDefault="0099030E" w:rsidP="00147D83">
            <w:r>
              <w:t>(1175, 62, '2015-05-05 00:12:54'),</w:t>
            </w:r>
          </w:p>
          <w:p w:rsidR="0099030E" w:rsidRDefault="0099030E" w:rsidP="00147D83">
            <w:r>
              <w:t>(1176, 63, '2015-05-05 00:12:57'),</w:t>
            </w:r>
          </w:p>
          <w:p w:rsidR="0099030E" w:rsidRDefault="0099030E" w:rsidP="00147D83">
            <w:r>
              <w:t>(1177, 63, '2015-05-05 00:13:00'),</w:t>
            </w:r>
          </w:p>
          <w:p w:rsidR="0099030E" w:rsidRDefault="0099030E" w:rsidP="00147D83">
            <w:r>
              <w:t>(1178, 63, '2015-05-05 00:13:03'),</w:t>
            </w:r>
          </w:p>
          <w:p w:rsidR="0099030E" w:rsidRDefault="0099030E" w:rsidP="00147D83">
            <w:r>
              <w:t>(1179, 63, '2015-05-05 00:13:06'),</w:t>
            </w:r>
          </w:p>
          <w:p w:rsidR="0099030E" w:rsidRDefault="0099030E" w:rsidP="00147D83">
            <w:r>
              <w:t>(1180, 63, '2015-05-05 00:13:09'),</w:t>
            </w:r>
          </w:p>
          <w:p w:rsidR="0099030E" w:rsidRDefault="0099030E" w:rsidP="00147D83">
            <w:r>
              <w:t>(1181, 63, '2015-05-05 00:13:12'),</w:t>
            </w:r>
          </w:p>
          <w:p w:rsidR="0099030E" w:rsidRDefault="0099030E" w:rsidP="00147D83">
            <w:r>
              <w:t>(1182, 59, '2015-05-05 00:13:15'),</w:t>
            </w:r>
          </w:p>
          <w:p w:rsidR="0099030E" w:rsidRDefault="0099030E" w:rsidP="00147D83">
            <w:r>
              <w:t>(1183, 59, '2015-05-05 00:13:18'),</w:t>
            </w:r>
          </w:p>
          <w:p w:rsidR="0099030E" w:rsidRDefault="0099030E" w:rsidP="00147D83">
            <w:r>
              <w:t>(1184, 59, '2015-05-05 00:13:22'),</w:t>
            </w:r>
          </w:p>
          <w:p w:rsidR="0099030E" w:rsidRDefault="0099030E" w:rsidP="00147D83">
            <w:r>
              <w:t>(1185, 59, '2015-05-05 00:13:25'),</w:t>
            </w:r>
          </w:p>
          <w:p w:rsidR="0099030E" w:rsidRDefault="0099030E" w:rsidP="00147D83">
            <w:r>
              <w:t>(1186, 59, '2015-05-05 00:13:28'),</w:t>
            </w:r>
          </w:p>
          <w:p w:rsidR="0099030E" w:rsidRDefault="0099030E" w:rsidP="00147D83">
            <w:r>
              <w:t>(1187, 58, '2015-05-05 00:13:31'),</w:t>
            </w:r>
          </w:p>
          <w:p w:rsidR="0099030E" w:rsidRDefault="0099030E" w:rsidP="00147D83">
            <w:r>
              <w:t>(1188, 57, '2015-05-05 00:13:34'),</w:t>
            </w:r>
          </w:p>
          <w:p w:rsidR="0099030E" w:rsidRDefault="0099030E" w:rsidP="00147D83">
            <w:r>
              <w:t>(1189, 56, '2015-05-05 00:13:37'),</w:t>
            </w:r>
          </w:p>
          <w:p w:rsidR="0099030E" w:rsidRDefault="0099030E" w:rsidP="00147D83">
            <w:r>
              <w:t>(1190, 57, '2015-05-05 00:13:40'),</w:t>
            </w:r>
          </w:p>
          <w:p w:rsidR="0099030E" w:rsidRDefault="0099030E" w:rsidP="00147D83">
            <w:r>
              <w:t>(1191, 59, '2015-05-05 00:13:43'),</w:t>
            </w:r>
          </w:p>
          <w:p w:rsidR="0099030E" w:rsidRDefault="0099030E" w:rsidP="00147D83">
            <w:r>
              <w:t>(1192, 59, '2015-05-05 00:13:46'),</w:t>
            </w:r>
          </w:p>
          <w:p w:rsidR="0099030E" w:rsidRDefault="0099030E" w:rsidP="00147D83">
            <w:r>
              <w:t>(1193, 59, '2015-05-05 00:13:49'),</w:t>
            </w:r>
          </w:p>
          <w:p w:rsidR="0099030E" w:rsidRDefault="0099030E" w:rsidP="00147D83">
            <w:r>
              <w:t>(1194, 59, '2015-05-05 00:13:52'),</w:t>
            </w:r>
          </w:p>
          <w:p w:rsidR="0099030E" w:rsidRDefault="0099030E" w:rsidP="00147D83">
            <w:r>
              <w:t>(1195, 59, '2015-05-05 00:13:55'),</w:t>
            </w:r>
          </w:p>
          <w:p w:rsidR="0099030E" w:rsidRDefault="0099030E" w:rsidP="00147D83">
            <w:r>
              <w:t>(1196, 59, '2015-05-05 00:13:58'),</w:t>
            </w:r>
          </w:p>
          <w:p w:rsidR="0099030E" w:rsidRDefault="0099030E" w:rsidP="00147D83">
            <w:r>
              <w:t>(1197, 58, '2015-05-05 00:14:01'),</w:t>
            </w:r>
          </w:p>
          <w:p w:rsidR="0099030E" w:rsidRDefault="0099030E" w:rsidP="00147D83">
            <w:r>
              <w:t>(1198, 59, '2015-05-05 00:14:05'),</w:t>
            </w:r>
          </w:p>
          <w:p w:rsidR="0099030E" w:rsidRDefault="0099030E" w:rsidP="00147D83">
            <w:r>
              <w:t>(1199, 59, '2015-05-05 00:14:08'),</w:t>
            </w:r>
          </w:p>
          <w:p w:rsidR="0099030E" w:rsidRDefault="0099030E" w:rsidP="00147D83">
            <w:r>
              <w:t>(1200, 59, '2015-05-05 00:14:11'),</w:t>
            </w:r>
          </w:p>
          <w:p w:rsidR="0099030E" w:rsidRDefault="0099030E" w:rsidP="00147D83">
            <w:r>
              <w:t>(1201, 59, '2015-05-05 00:14:14'),</w:t>
            </w:r>
          </w:p>
          <w:p w:rsidR="0099030E" w:rsidRDefault="0099030E" w:rsidP="00147D83">
            <w:r>
              <w:t>(1202, 59, '2015-05-05 00:14:17'),</w:t>
            </w:r>
          </w:p>
          <w:p w:rsidR="0099030E" w:rsidRDefault="0099030E" w:rsidP="00147D83">
            <w:r>
              <w:t>(1203, 59, '2015-05-05 00:14:20'),</w:t>
            </w:r>
          </w:p>
          <w:p w:rsidR="0099030E" w:rsidRDefault="0099030E" w:rsidP="00147D83">
            <w:r>
              <w:t>(1204, 59, '2015-05-05 00:14:23'),</w:t>
            </w:r>
          </w:p>
          <w:p w:rsidR="0099030E" w:rsidRDefault="0099030E" w:rsidP="00147D83">
            <w:r>
              <w:t>(1205, 59, '2015-05-05 00:14:26'),</w:t>
            </w:r>
          </w:p>
          <w:p w:rsidR="0099030E" w:rsidRDefault="0099030E" w:rsidP="00147D83">
            <w:r>
              <w:t>(1206, 59, '2015-05-05 00:14:29'),</w:t>
            </w:r>
          </w:p>
          <w:p w:rsidR="0099030E" w:rsidRDefault="0099030E" w:rsidP="00147D83">
            <w:r>
              <w:t>(1207, 59, '2015-05-05 00:14:32'),</w:t>
            </w:r>
          </w:p>
          <w:p w:rsidR="0099030E" w:rsidRDefault="0099030E" w:rsidP="00147D83">
            <w:r>
              <w:t>(1208, 59, '2015-05-05 00:14:35'),</w:t>
            </w:r>
          </w:p>
          <w:p w:rsidR="0099030E" w:rsidRDefault="0099030E" w:rsidP="00147D83">
            <w:r>
              <w:t>(1209, 56, '2015-05-05 00:14:38'),</w:t>
            </w:r>
          </w:p>
          <w:p w:rsidR="0099030E" w:rsidRDefault="0099030E" w:rsidP="00147D83">
            <w:r>
              <w:t>(1210, 55, '2015-05-05 00:14:41'),</w:t>
            </w:r>
          </w:p>
          <w:p w:rsidR="0099030E" w:rsidRDefault="0099030E" w:rsidP="00147D83">
            <w:r>
              <w:t>(1211, 56, '2015-05-05 00:14:44'),</w:t>
            </w:r>
          </w:p>
          <w:p w:rsidR="0099030E" w:rsidRDefault="0099030E" w:rsidP="00147D83">
            <w:r>
              <w:t>(1212, 63, '2015-05-05 00:14:48'),</w:t>
            </w:r>
          </w:p>
          <w:p w:rsidR="0099030E" w:rsidRDefault="0099030E" w:rsidP="00147D83">
            <w:r>
              <w:t>(1213, 56, '2015-05-05 00:14:51'),</w:t>
            </w:r>
          </w:p>
          <w:p w:rsidR="0099030E" w:rsidRDefault="0099030E" w:rsidP="00147D83">
            <w:r>
              <w:t>(1214, 56, '2015-05-05 00:14:54'),</w:t>
            </w:r>
          </w:p>
          <w:p w:rsidR="0099030E" w:rsidRDefault="0099030E" w:rsidP="00147D83">
            <w:r>
              <w:t>(1215, 56, '2015-05-05 00:14:57'),</w:t>
            </w:r>
          </w:p>
          <w:p w:rsidR="0099030E" w:rsidRDefault="0099030E" w:rsidP="00147D83">
            <w:r>
              <w:t>(1216, 56, '2015-05-05 00:15:00'),</w:t>
            </w:r>
          </w:p>
          <w:p w:rsidR="0099030E" w:rsidRDefault="0099030E" w:rsidP="00147D83">
            <w:r>
              <w:t>(1217, 56, '2015-05-05 00:15:03'),</w:t>
            </w:r>
          </w:p>
          <w:p w:rsidR="0099030E" w:rsidRDefault="0099030E" w:rsidP="00147D83">
            <w:r>
              <w:t>(1218, 56, '2015-05-05 00:15:06'),</w:t>
            </w:r>
          </w:p>
          <w:p w:rsidR="0099030E" w:rsidRDefault="0099030E" w:rsidP="00147D83">
            <w:r>
              <w:t>(1219, 58, '2015-05-05 00:15:09'),</w:t>
            </w:r>
          </w:p>
          <w:p w:rsidR="0099030E" w:rsidRDefault="0099030E" w:rsidP="00147D83">
            <w:r>
              <w:t>(1220, 59, '2015-05-05 00:15:12'),</w:t>
            </w:r>
          </w:p>
          <w:p w:rsidR="0099030E" w:rsidRDefault="0099030E" w:rsidP="00147D83">
            <w:r>
              <w:t>(1221, 59, '2015-05-05 00:15:15'),</w:t>
            </w:r>
          </w:p>
          <w:p w:rsidR="0099030E" w:rsidRDefault="0099030E" w:rsidP="00147D83">
            <w:r>
              <w:t>(1222, 59, '2015-05-05 00:15:18'),</w:t>
            </w:r>
          </w:p>
          <w:p w:rsidR="0099030E" w:rsidRDefault="0099030E" w:rsidP="00147D83">
            <w:r>
              <w:t>(1223, 56, '2015-05-05 00:15:21'),</w:t>
            </w:r>
          </w:p>
          <w:p w:rsidR="0099030E" w:rsidRDefault="0099030E" w:rsidP="00147D83">
            <w:r>
              <w:t>(1224, 54, '2015-05-05 00:15:24'),</w:t>
            </w:r>
          </w:p>
          <w:p w:rsidR="0099030E" w:rsidRDefault="0099030E" w:rsidP="00147D83">
            <w:r>
              <w:t>(1225, 56, '2015-05-05 00:15:27'),</w:t>
            </w:r>
          </w:p>
          <w:p w:rsidR="0099030E" w:rsidRDefault="0099030E" w:rsidP="00147D83">
            <w:r>
              <w:t>(1226, 57, '2015-05-05 00:15:31'),</w:t>
            </w:r>
          </w:p>
          <w:p w:rsidR="0099030E" w:rsidRDefault="0099030E" w:rsidP="00147D83">
            <w:r>
              <w:t>(1227, 57, '2015-05-05 00:15:34'),</w:t>
            </w:r>
          </w:p>
          <w:p w:rsidR="0099030E" w:rsidRDefault="0099030E" w:rsidP="00147D83">
            <w:r>
              <w:t>(1228, 58, '2015-05-05 00:15:37'),</w:t>
            </w:r>
          </w:p>
          <w:p w:rsidR="0099030E" w:rsidRDefault="0099030E" w:rsidP="00147D83">
            <w:r>
              <w:t>(1229, 58, '2015-05-05 00:15:40'),</w:t>
            </w:r>
          </w:p>
          <w:p w:rsidR="0099030E" w:rsidRDefault="0099030E" w:rsidP="00147D83">
            <w:r>
              <w:t>(1230, 58, '2015-05-05 00:15:43'),</w:t>
            </w:r>
          </w:p>
          <w:p w:rsidR="0099030E" w:rsidRDefault="0099030E" w:rsidP="00147D83">
            <w:r>
              <w:t>(1231, 57, '2015-05-05 00:15:46'),</w:t>
            </w:r>
          </w:p>
          <w:p w:rsidR="0099030E" w:rsidRDefault="0099030E" w:rsidP="00147D83">
            <w:r>
              <w:t>(1232, 58, '2015-05-05 00:15:49'),</w:t>
            </w:r>
          </w:p>
          <w:p w:rsidR="0099030E" w:rsidRDefault="0099030E" w:rsidP="00147D83">
            <w:r>
              <w:t>(1233, 58, '2015-05-05 00:15:52'),</w:t>
            </w:r>
          </w:p>
          <w:p w:rsidR="0099030E" w:rsidRDefault="0099030E" w:rsidP="00147D83">
            <w:r>
              <w:t>(1234, 58, '2015-05-05 00:15:55'),</w:t>
            </w:r>
          </w:p>
          <w:p w:rsidR="0099030E" w:rsidRDefault="0099030E" w:rsidP="00147D83">
            <w:r>
              <w:t>(1235, 58, '2015-05-05 00:15:58'),</w:t>
            </w:r>
          </w:p>
          <w:p w:rsidR="0099030E" w:rsidRDefault="0099030E" w:rsidP="00147D83">
            <w:r>
              <w:t>(1236, 58, '2015-05-05 00:16:01'),</w:t>
            </w:r>
          </w:p>
          <w:p w:rsidR="0099030E" w:rsidRDefault="0099030E" w:rsidP="00147D83">
            <w:r>
              <w:t>(1237, 58, '2015-05-05 00:16:04'),</w:t>
            </w:r>
          </w:p>
          <w:p w:rsidR="0099030E" w:rsidRDefault="0099030E" w:rsidP="00147D83">
            <w:r>
              <w:t>(1238, 58, '2015-05-05 00:16:07'),</w:t>
            </w:r>
          </w:p>
          <w:p w:rsidR="0099030E" w:rsidRDefault="0099030E" w:rsidP="00147D83">
            <w:r>
              <w:t>(1239, 58, '2015-05-05 00:16:10'),</w:t>
            </w:r>
          </w:p>
          <w:p w:rsidR="0099030E" w:rsidRDefault="0099030E" w:rsidP="00147D83">
            <w:r>
              <w:t>(1240, 58, '2015-05-05 00:16:14'),</w:t>
            </w:r>
          </w:p>
          <w:p w:rsidR="0099030E" w:rsidRDefault="0099030E" w:rsidP="00147D83">
            <w:r>
              <w:t>(1241, 58, '2015-05-05 00:16:17'),</w:t>
            </w:r>
          </w:p>
          <w:p w:rsidR="0099030E" w:rsidRDefault="0099030E" w:rsidP="00147D83">
            <w:r>
              <w:t>(1242, 57, '2015-05-05 00:16:20'),</w:t>
            </w:r>
          </w:p>
          <w:p w:rsidR="0099030E" w:rsidRDefault="0099030E" w:rsidP="00147D83">
            <w:r>
              <w:t>(1243, 56, '2015-05-05 00:16:23'),</w:t>
            </w:r>
          </w:p>
          <w:p w:rsidR="0099030E" w:rsidRDefault="0099030E" w:rsidP="00147D83">
            <w:r>
              <w:t>(1244, 56, '2015-05-05 00:16:26'),</w:t>
            </w:r>
          </w:p>
          <w:p w:rsidR="0099030E" w:rsidRDefault="0099030E" w:rsidP="00147D83">
            <w:r>
              <w:t>(1245, 54, '2015-05-05 00:16:29'),</w:t>
            </w:r>
          </w:p>
          <w:p w:rsidR="0099030E" w:rsidRDefault="0099030E" w:rsidP="00147D83">
            <w:r>
              <w:t>(1246, 55, '2015-05-05 00:16:32'),</w:t>
            </w:r>
          </w:p>
          <w:p w:rsidR="0099030E" w:rsidRDefault="0099030E" w:rsidP="00147D83">
            <w:r>
              <w:t>(1247, 55, '2015-05-05 00:16:35'),</w:t>
            </w:r>
          </w:p>
          <w:p w:rsidR="0099030E" w:rsidRDefault="0099030E" w:rsidP="00147D83">
            <w:r>
              <w:t>(1248, 55, '2015-05-05 00:16:38'),</w:t>
            </w:r>
          </w:p>
          <w:p w:rsidR="0099030E" w:rsidRDefault="0099030E" w:rsidP="00147D83">
            <w:r>
              <w:t>(1249, 55, '2015-05-05 00:16:41'),</w:t>
            </w:r>
          </w:p>
          <w:p w:rsidR="0099030E" w:rsidRDefault="0099030E" w:rsidP="00147D83">
            <w:r>
              <w:t>(1250, 56, '2015-05-05 00:16:44'),</w:t>
            </w:r>
          </w:p>
          <w:p w:rsidR="0099030E" w:rsidRDefault="0099030E" w:rsidP="00147D83">
            <w:r>
              <w:t>(1251, 56, '2015-05-05 00:16:47'),</w:t>
            </w:r>
          </w:p>
          <w:p w:rsidR="0099030E" w:rsidRDefault="0099030E" w:rsidP="00147D83">
            <w:r>
              <w:t>(1252, 56, '2015-05-05 00:16:50'),</w:t>
            </w:r>
          </w:p>
          <w:p w:rsidR="0099030E" w:rsidRDefault="0099030E" w:rsidP="00147D83">
            <w:r>
              <w:t>(1253, 58, '2015-05-05 00:16:53'),</w:t>
            </w:r>
          </w:p>
          <w:p w:rsidR="0099030E" w:rsidRDefault="0099030E" w:rsidP="00147D83">
            <w:r>
              <w:t>(1254, 58, '2015-05-05 00:16:57'),</w:t>
            </w:r>
          </w:p>
          <w:p w:rsidR="0099030E" w:rsidRDefault="0099030E" w:rsidP="00147D83">
            <w:r>
              <w:t>(1255, 58, '2015-05-05 00:17:00'),</w:t>
            </w:r>
          </w:p>
          <w:p w:rsidR="0099030E" w:rsidRDefault="0099030E" w:rsidP="00147D83">
            <w:r>
              <w:t>(1256, 58, '2015-05-05 00:17:03'),</w:t>
            </w:r>
          </w:p>
          <w:p w:rsidR="0099030E" w:rsidRDefault="0099030E" w:rsidP="00147D83">
            <w:r>
              <w:t>(1257, 58, '2015-05-05 00:17:06'),</w:t>
            </w:r>
          </w:p>
          <w:p w:rsidR="0099030E" w:rsidRDefault="0099030E" w:rsidP="00147D83">
            <w:r>
              <w:t>(1258, 56, '2015-05-05 00:17:09'),</w:t>
            </w:r>
          </w:p>
          <w:p w:rsidR="0099030E" w:rsidRDefault="0099030E" w:rsidP="00147D83">
            <w:r>
              <w:t>(1259, 58, '2015-05-05 00:17:12'),</w:t>
            </w:r>
          </w:p>
          <w:p w:rsidR="0099030E" w:rsidRDefault="0099030E" w:rsidP="00147D83">
            <w:r>
              <w:t>(1260, 56, '2015-05-05 00:17:15'),</w:t>
            </w:r>
          </w:p>
          <w:p w:rsidR="0099030E" w:rsidRDefault="0099030E" w:rsidP="00147D83">
            <w:r>
              <w:t>(1261, 49, '2015-05-05 00:17:18'),</w:t>
            </w:r>
          </w:p>
          <w:p w:rsidR="0099030E" w:rsidRDefault="0099030E" w:rsidP="00147D83">
            <w:r>
              <w:t>(1262, 53, '2015-05-05 00:17:21'),</w:t>
            </w:r>
          </w:p>
          <w:p w:rsidR="0099030E" w:rsidRDefault="0099030E" w:rsidP="00147D83">
            <w:r>
              <w:t>(1263, 55, '2015-05-05 00:17:25'),</w:t>
            </w:r>
          </w:p>
          <w:p w:rsidR="0099030E" w:rsidRDefault="0099030E" w:rsidP="00147D83">
            <w:r>
              <w:t>(1264, 57, '2015-05-05 00:17:28'),</w:t>
            </w:r>
          </w:p>
          <w:p w:rsidR="0099030E" w:rsidRDefault="0099030E" w:rsidP="00147D83">
            <w:r>
              <w:t>(1265, 57, '2015-05-05 00:17:31'),</w:t>
            </w:r>
          </w:p>
          <w:p w:rsidR="0099030E" w:rsidRDefault="0099030E" w:rsidP="00147D83">
            <w:r>
              <w:t>(1266, 57, '2015-05-05 00:17:34'),</w:t>
            </w:r>
          </w:p>
          <w:p w:rsidR="0099030E" w:rsidRDefault="0099030E" w:rsidP="00147D83">
            <w:r>
              <w:t>(1267, 57, '2015-05-05 00:17:37'),</w:t>
            </w:r>
          </w:p>
          <w:p w:rsidR="0099030E" w:rsidRDefault="0099030E" w:rsidP="00147D83">
            <w:r>
              <w:t>(1268, 57, '2015-05-05 00:17:40'),</w:t>
            </w:r>
          </w:p>
          <w:p w:rsidR="0099030E" w:rsidRDefault="0099030E" w:rsidP="00147D83">
            <w:r>
              <w:t>(1269, 57, '2015-05-05 00:17:43'),</w:t>
            </w:r>
          </w:p>
          <w:p w:rsidR="0099030E" w:rsidRDefault="0099030E" w:rsidP="00147D83">
            <w:r>
              <w:t>(1270, 57, '2015-05-05 00:17:46'),</w:t>
            </w:r>
          </w:p>
          <w:p w:rsidR="0099030E" w:rsidRDefault="0099030E" w:rsidP="00147D83">
            <w:r>
              <w:t>(1271, 57, '2015-05-05 00:17:49'),</w:t>
            </w:r>
          </w:p>
          <w:p w:rsidR="0099030E" w:rsidRDefault="0099030E" w:rsidP="00147D83">
            <w:r>
              <w:t>(1272, 57, '2015-05-05 00:17:52'),</w:t>
            </w:r>
          </w:p>
          <w:p w:rsidR="0099030E" w:rsidRDefault="0099030E" w:rsidP="00147D83">
            <w:r>
              <w:t>(1273, 57, '2015-05-05 00:17:56'),</w:t>
            </w:r>
          </w:p>
          <w:p w:rsidR="0099030E" w:rsidRDefault="0099030E" w:rsidP="00147D83">
            <w:r>
              <w:t>(1274, 57, '2015-05-05 00:17:59'),</w:t>
            </w:r>
          </w:p>
          <w:p w:rsidR="0099030E" w:rsidRDefault="0099030E" w:rsidP="00147D83">
            <w:r>
              <w:t>(1275, 57, '2015-05-05 00:18:02'),</w:t>
            </w:r>
          </w:p>
          <w:p w:rsidR="0099030E" w:rsidRDefault="0099030E" w:rsidP="00147D83">
            <w:r>
              <w:t>(1276, 56, '2015-05-05 00:18:05'),</w:t>
            </w:r>
          </w:p>
          <w:p w:rsidR="0099030E" w:rsidRDefault="0099030E" w:rsidP="00147D83">
            <w:r>
              <w:t>(1277, 56, '2015-05-05 00:18:08'),</w:t>
            </w:r>
          </w:p>
          <w:p w:rsidR="0099030E" w:rsidRDefault="0099030E" w:rsidP="00147D83">
            <w:r>
              <w:t>(1278, 57, '2015-05-05 00:18:11'),</w:t>
            </w:r>
          </w:p>
          <w:p w:rsidR="0099030E" w:rsidRDefault="0099030E" w:rsidP="00147D83">
            <w:r>
              <w:t>(1279, 57, '2015-05-05 00:18:14'),</w:t>
            </w:r>
          </w:p>
          <w:p w:rsidR="0099030E" w:rsidRDefault="0099030E" w:rsidP="00147D83">
            <w:r>
              <w:t>(1280, 57, '2015-05-05 00:18:17'),</w:t>
            </w:r>
          </w:p>
          <w:p w:rsidR="0099030E" w:rsidRDefault="0099030E" w:rsidP="00147D83">
            <w:r>
              <w:t>(1281, 57, '2015-05-05 00:18:20'),</w:t>
            </w:r>
          </w:p>
          <w:p w:rsidR="0099030E" w:rsidRDefault="0099030E" w:rsidP="00147D83">
            <w:r>
              <w:t>(1282, 56, '2015-05-05 00:18:23'),</w:t>
            </w:r>
          </w:p>
          <w:p w:rsidR="0099030E" w:rsidRDefault="0099030E" w:rsidP="00147D83">
            <w:r>
              <w:t>(1283, 56, '2015-05-05 00:18:26'),</w:t>
            </w:r>
          </w:p>
          <w:p w:rsidR="0099030E" w:rsidRDefault="0099030E" w:rsidP="00147D83">
            <w:r>
              <w:t>(1284, 56, '2015-05-05 00:18:29'),</w:t>
            </w:r>
          </w:p>
          <w:p w:rsidR="0099030E" w:rsidRDefault="0099030E" w:rsidP="00147D83">
            <w:r>
              <w:t>(1285, 56, '2015-05-05 00:18:33'),</w:t>
            </w:r>
          </w:p>
          <w:p w:rsidR="0099030E" w:rsidRDefault="0099030E" w:rsidP="00147D83">
            <w:r>
              <w:t>(1286, 56, '2015-05-05 00:18:36'),</w:t>
            </w:r>
          </w:p>
          <w:p w:rsidR="0099030E" w:rsidRDefault="0099030E" w:rsidP="00147D83">
            <w:r>
              <w:t>(1287, 56, '2015-05-05 00:18:39'),</w:t>
            </w:r>
          </w:p>
          <w:p w:rsidR="0099030E" w:rsidRDefault="0099030E" w:rsidP="00147D83">
            <w:r>
              <w:t>(1288, 56, '2015-05-05 00:18:42'),</w:t>
            </w:r>
          </w:p>
          <w:p w:rsidR="0099030E" w:rsidRDefault="0099030E" w:rsidP="00147D83">
            <w:r>
              <w:t>(1289, 57, '2015-05-05 00:18:45'),</w:t>
            </w:r>
          </w:p>
          <w:p w:rsidR="0099030E" w:rsidRDefault="0099030E" w:rsidP="00147D83">
            <w:r>
              <w:t>(1290, 57, '2015-05-05 00:18:48'),</w:t>
            </w:r>
          </w:p>
          <w:p w:rsidR="0099030E" w:rsidRDefault="0099030E" w:rsidP="00147D83">
            <w:r>
              <w:t>(1291, 57, '2015-05-05 00:18:51'),</w:t>
            </w:r>
          </w:p>
          <w:p w:rsidR="0099030E" w:rsidRDefault="0099030E" w:rsidP="00147D83">
            <w:r>
              <w:t>(1292, 57, '2015-05-05 00:18:54'),</w:t>
            </w:r>
          </w:p>
          <w:p w:rsidR="0099030E" w:rsidRDefault="0099030E" w:rsidP="00147D83">
            <w:r>
              <w:t>(1293, 55, '2015-05-05 00:18:57'),</w:t>
            </w:r>
          </w:p>
          <w:p w:rsidR="0099030E" w:rsidRDefault="0099030E" w:rsidP="00147D83">
            <w:r>
              <w:t>(1294, 55, '2015-05-05 00:19:00'),</w:t>
            </w:r>
          </w:p>
          <w:p w:rsidR="0099030E" w:rsidRDefault="0099030E" w:rsidP="00147D83">
            <w:r>
              <w:t>(1295, 54, '2015-05-05 00:19:03'),</w:t>
            </w:r>
          </w:p>
          <w:p w:rsidR="0099030E" w:rsidRDefault="0099030E" w:rsidP="00147D83">
            <w:r>
              <w:t>(1296, 54, '2015-05-05 00:19:06'),</w:t>
            </w:r>
          </w:p>
          <w:p w:rsidR="0099030E" w:rsidRDefault="0099030E" w:rsidP="00147D83">
            <w:r>
              <w:t>(1297, 54, '2015-05-05 00:19:09'),</w:t>
            </w:r>
          </w:p>
          <w:p w:rsidR="0099030E" w:rsidRDefault="0099030E" w:rsidP="00147D83">
            <w:r>
              <w:t>(1298, 55, '2015-05-05 00:19:12'),</w:t>
            </w:r>
          </w:p>
          <w:p w:rsidR="0099030E" w:rsidRDefault="0099030E" w:rsidP="00147D83">
            <w:r>
              <w:t>(1299, 56, '2015-05-05 00:19:16'),</w:t>
            </w:r>
          </w:p>
          <w:p w:rsidR="0099030E" w:rsidRDefault="0099030E" w:rsidP="00147D83">
            <w:r>
              <w:t>(1300, 57, '2015-05-05 00:19:19'),</w:t>
            </w:r>
          </w:p>
          <w:p w:rsidR="0099030E" w:rsidRDefault="0099030E" w:rsidP="00147D83">
            <w:r>
              <w:t>(1301, 57, '2015-05-05 00:19:22'),</w:t>
            </w:r>
          </w:p>
          <w:p w:rsidR="0099030E" w:rsidRDefault="0099030E" w:rsidP="00147D83">
            <w:r>
              <w:t>(1302, 58, '2015-05-05 00:19:25'),</w:t>
            </w:r>
          </w:p>
          <w:p w:rsidR="0099030E" w:rsidRDefault="0099030E" w:rsidP="00147D83">
            <w:r>
              <w:t>(1303, 58, '2015-05-05 00:19:28'),</w:t>
            </w:r>
          </w:p>
          <w:p w:rsidR="0099030E" w:rsidRDefault="0099030E" w:rsidP="00147D83">
            <w:r>
              <w:t>(1304, 57, '2015-05-05 00:19:31'),</w:t>
            </w:r>
          </w:p>
          <w:p w:rsidR="0099030E" w:rsidRDefault="0099030E" w:rsidP="00147D83">
            <w:r>
              <w:t>(1305, 57, '2015-05-05 00:19:34'),</w:t>
            </w:r>
          </w:p>
          <w:p w:rsidR="0099030E" w:rsidRDefault="0099030E" w:rsidP="00147D83">
            <w:r>
              <w:t>(1306, 58, '2015-05-05 00:19:37'),</w:t>
            </w:r>
          </w:p>
          <w:p w:rsidR="0099030E" w:rsidRDefault="0099030E" w:rsidP="00147D83">
            <w:r>
              <w:t>(1307, 58, '2015-05-05 00:19:40'),</w:t>
            </w:r>
          </w:p>
          <w:p w:rsidR="0099030E" w:rsidRDefault="0099030E" w:rsidP="00147D83">
            <w:r>
              <w:t>(1308, 54, '2015-05-05 00:19:43'),</w:t>
            </w:r>
          </w:p>
          <w:p w:rsidR="0099030E" w:rsidRDefault="0099030E" w:rsidP="00147D83">
            <w:r>
              <w:t>(1309, 56, '2015-05-05 00:19:46'),</w:t>
            </w:r>
          </w:p>
          <w:p w:rsidR="0099030E" w:rsidRDefault="0099030E" w:rsidP="00147D83">
            <w:r>
              <w:t>(1310, 53, '2015-05-05 00:19:49'),</w:t>
            </w:r>
          </w:p>
          <w:p w:rsidR="0099030E" w:rsidRDefault="0099030E" w:rsidP="00147D83">
            <w:r>
              <w:t>(1311, 58, '2015-05-05 00:19:52'),</w:t>
            </w:r>
          </w:p>
          <w:p w:rsidR="0099030E" w:rsidRDefault="0099030E" w:rsidP="00147D83">
            <w:r>
              <w:t>(1312, 58, '2015-05-05 00:19:55'),</w:t>
            </w:r>
          </w:p>
          <w:p w:rsidR="0099030E" w:rsidRDefault="0099030E" w:rsidP="00147D83">
            <w:r>
              <w:t>(1313, 58, '2015-05-05 00:19:59'),</w:t>
            </w:r>
          </w:p>
          <w:p w:rsidR="0099030E" w:rsidRDefault="0099030E" w:rsidP="00147D83">
            <w:r>
              <w:t>(1314, 57, '2015-05-05 00:20:02'),</w:t>
            </w:r>
          </w:p>
          <w:p w:rsidR="0099030E" w:rsidRDefault="0099030E" w:rsidP="00147D83">
            <w:r>
              <w:t>(1315, 56, '2015-05-05 00:20:05'),</w:t>
            </w:r>
          </w:p>
          <w:p w:rsidR="0099030E" w:rsidRDefault="0099030E" w:rsidP="00147D83">
            <w:r>
              <w:t>(1316, 54, '2015-05-05 00:20:08'),</w:t>
            </w:r>
          </w:p>
          <w:p w:rsidR="0099030E" w:rsidRDefault="0099030E" w:rsidP="00147D83">
            <w:r>
              <w:t>(1317, 53, '2015-05-05 00:20:11'),</w:t>
            </w:r>
          </w:p>
          <w:p w:rsidR="0099030E" w:rsidRDefault="0099030E" w:rsidP="00147D83">
            <w:r>
              <w:t>(1318, 51, '2015-05-05 00:20:14'),</w:t>
            </w:r>
          </w:p>
          <w:p w:rsidR="0099030E" w:rsidRDefault="0099030E" w:rsidP="00147D83">
            <w:r>
              <w:t>(1319, 53, '2015-05-05 00:20:17'),</w:t>
            </w:r>
          </w:p>
          <w:p w:rsidR="0099030E" w:rsidRDefault="0099030E" w:rsidP="00147D83">
            <w:r>
              <w:t>(1320, 57, '2015-05-05 00:20:20'),</w:t>
            </w:r>
          </w:p>
          <w:p w:rsidR="0099030E" w:rsidRDefault="0099030E" w:rsidP="00147D83">
            <w:r>
              <w:t>(1321, 59, '2015-05-05 00:20:23'),</w:t>
            </w:r>
          </w:p>
          <w:p w:rsidR="0099030E" w:rsidRDefault="0099030E" w:rsidP="00147D83">
            <w:r>
              <w:t>(1322, 59, '2015-05-05 00:20:26'),</w:t>
            </w:r>
          </w:p>
          <w:p w:rsidR="0099030E" w:rsidRDefault="0099030E" w:rsidP="00147D83">
            <w:r>
              <w:t>(1323, 59, '2015-05-05 00:20:29'),</w:t>
            </w:r>
          </w:p>
          <w:p w:rsidR="0099030E" w:rsidRDefault="0099030E" w:rsidP="00147D83">
            <w:r>
              <w:t>(1324, 59, '2015-05-05 00:20:32'),</w:t>
            </w:r>
          </w:p>
          <w:p w:rsidR="0099030E" w:rsidRDefault="0099030E" w:rsidP="00147D83">
            <w:r>
              <w:t>(1325, 59, '2015-05-05 00:20:35'),</w:t>
            </w:r>
          </w:p>
          <w:p w:rsidR="0099030E" w:rsidRDefault="0099030E" w:rsidP="00147D83">
            <w:r>
              <w:t>(1326, 57, '2015-05-05 00:20:38'),</w:t>
            </w:r>
          </w:p>
          <w:p w:rsidR="0099030E" w:rsidRDefault="0099030E" w:rsidP="00147D83">
            <w:r>
              <w:t>(1327, 59, '2015-05-05 00:20:42'),</w:t>
            </w:r>
          </w:p>
          <w:p w:rsidR="0099030E" w:rsidRDefault="0099030E" w:rsidP="00147D83">
            <w:r>
              <w:t>(1328, 59, '2015-05-05 00:20:45'),</w:t>
            </w:r>
          </w:p>
          <w:p w:rsidR="0099030E" w:rsidRDefault="0099030E" w:rsidP="00147D83">
            <w:r>
              <w:t>(1329, 56, '2015-05-05 00:20:48'),</w:t>
            </w:r>
          </w:p>
          <w:p w:rsidR="0099030E" w:rsidRDefault="0099030E" w:rsidP="00147D83">
            <w:r>
              <w:t>(1330, 56, '2015-05-05 00:20:51'),</w:t>
            </w:r>
          </w:p>
          <w:p w:rsidR="0099030E" w:rsidRDefault="0099030E" w:rsidP="00147D83">
            <w:r>
              <w:t>(1331, 55, '2015-05-05 00:20:54'),</w:t>
            </w:r>
          </w:p>
          <w:p w:rsidR="0099030E" w:rsidRDefault="0099030E" w:rsidP="00147D83">
            <w:r>
              <w:t>(1332, 55, '2015-05-05 00:20:57'),</w:t>
            </w:r>
          </w:p>
          <w:p w:rsidR="0099030E" w:rsidRDefault="0099030E" w:rsidP="00147D83">
            <w:r>
              <w:t>(1333, 56, '2015-05-05 00:21:00'),</w:t>
            </w:r>
          </w:p>
          <w:p w:rsidR="0099030E" w:rsidRDefault="0099030E" w:rsidP="00147D83">
            <w:r>
              <w:t>(1334, 58, '2015-05-05 00:21:03'),</w:t>
            </w:r>
          </w:p>
          <w:p w:rsidR="0099030E" w:rsidRDefault="0099030E" w:rsidP="00147D83">
            <w:r>
              <w:t>(1335, 58, '2015-05-05 00:21:06'),</w:t>
            </w:r>
          </w:p>
          <w:p w:rsidR="0099030E" w:rsidRDefault="0099030E" w:rsidP="00147D83">
            <w:r>
              <w:t>(1336, 59, '2015-05-05 00:21:09'),</w:t>
            </w:r>
          </w:p>
          <w:p w:rsidR="0099030E" w:rsidRDefault="0099030E" w:rsidP="00147D83">
            <w:r>
              <w:t>(1337, 59, '2015-05-05 00:21:12'),</w:t>
            </w:r>
          </w:p>
          <w:p w:rsidR="0099030E" w:rsidRDefault="0099030E" w:rsidP="00147D83">
            <w:r>
              <w:t>(1338, 57, '2015-05-05 00:21:15'),</w:t>
            </w:r>
          </w:p>
          <w:p w:rsidR="0099030E" w:rsidRDefault="0099030E" w:rsidP="00147D83">
            <w:r>
              <w:t>(1339, 58, '2015-05-05 00:21:18'),</w:t>
            </w:r>
          </w:p>
          <w:p w:rsidR="0099030E" w:rsidRDefault="0099030E" w:rsidP="00147D83">
            <w:r>
              <w:t>(1340, 58, '2015-05-05 00:21:21'),</w:t>
            </w:r>
          </w:p>
          <w:p w:rsidR="0099030E" w:rsidRDefault="0099030E" w:rsidP="00147D83">
            <w:r>
              <w:t>(1341, 59, '2015-05-05 00:21:25'),</w:t>
            </w:r>
          </w:p>
          <w:p w:rsidR="0099030E" w:rsidRDefault="0099030E" w:rsidP="00147D83">
            <w:r>
              <w:t>(1342, 59, '2015-05-05 00:21:28'),</w:t>
            </w:r>
          </w:p>
          <w:p w:rsidR="0099030E" w:rsidRDefault="0099030E" w:rsidP="00147D83">
            <w:r>
              <w:t>(1343, 59, '2015-05-05 00:21:31'),</w:t>
            </w:r>
          </w:p>
          <w:p w:rsidR="0099030E" w:rsidRDefault="0099030E" w:rsidP="00147D83">
            <w:r>
              <w:t>(1344, 59, '2015-05-05 00:21:34'),</w:t>
            </w:r>
          </w:p>
          <w:p w:rsidR="0099030E" w:rsidRDefault="0099030E" w:rsidP="00147D83">
            <w:r>
              <w:t>(1345, 58, '2015-05-05 00:21:37'),</w:t>
            </w:r>
          </w:p>
          <w:p w:rsidR="0099030E" w:rsidRDefault="0099030E" w:rsidP="00147D83">
            <w:r>
              <w:t>(1346, 56, '2015-05-05 00:21:40'),</w:t>
            </w:r>
          </w:p>
          <w:p w:rsidR="0099030E" w:rsidRDefault="0099030E" w:rsidP="00147D83">
            <w:r>
              <w:t>(1347, 56, '2015-05-05 00:21:43'),</w:t>
            </w:r>
          </w:p>
          <w:p w:rsidR="0099030E" w:rsidRDefault="0099030E" w:rsidP="00147D83">
            <w:r>
              <w:t>(1348, 57, '2015-05-05 00:21:46'),</w:t>
            </w:r>
          </w:p>
          <w:p w:rsidR="0099030E" w:rsidRDefault="0099030E" w:rsidP="00147D83">
            <w:r>
              <w:t>(1349, 58, '2015-05-05 00:21:49'),</w:t>
            </w:r>
          </w:p>
          <w:p w:rsidR="0099030E" w:rsidRDefault="0099030E" w:rsidP="00147D83">
            <w:r>
              <w:t>(1350, 58, '2015-05-05 00:21:52'),</w:t>
            </w:r>
          </w:p>
          <w:p w:rsidR="0099030E" w:rsidRDefault="0099030E" w:rsidP="00147D83">
            <w:r>
              <w:t>(1351, 56, '2015-05-05 00:21:55'),</w:t>
            </w:r>
          </w:p>
          <w:p w:rsidR="0099030E" w:rsidRDefault="0099030E" w:rsidP="00147D83">
            <w:r>
              <w:t>(1352, 55, '2015-05-05 00:21:58'),</w:t>
            </w:r>
          </w:p>
          <w:p w:rsidR="0099030E" w:rsidRDefault="0099030E" w:rsidP="00147D83">
            <w:r>
              <w:t>(1353, 58, '2015-05-05 00:22:01'),</w:t>
            </w:r>
          </w:p>
          <w:p w:rsidR="0099030E" w:rsidRDefault="0099030E" w:rsidP="00147D83">
            <w:r>
              <w:t>(1354, 51, '2015-05-05 00:22:04'),</w:t>
            </w:r>
          </w:p>
          <w:p w:rsidR="0099030E" w:rsidRDefault="0099030E" w:rsidP="00147D83">
            <w:r>
              <w:t>(1355, 54, '2015-05-05 00:22:08'),</w:t>
            </w:r>
          </w:p>
          <w:p w:rsidR="0099030E" w:rsidRDefault="0099030E" w:rsidP="00147D83">
            <w:r>
              <w:t>(1356, 59, '2015-05-05 00:22:11'),</w:t>
            </w:r>
          </w:p>
          <w:p w:rsidR="0099030E" w:rsidRDefault="0099030E" w:rsidP="00147D83">
            <w:r>
              <w:t>(1357, 59, '2015-05-05 00:22:14'),</w:t>
            </w:r>
          </w:p>
          <w:p w:rsidR="0099030E" w:rsidRDefault="0099030E" w:rsidP="00147D83">
            <w:r>
              <w:t>(1358, 59, '2015-05-05 00:22:17'),</w:t>
            </w:r>
          </w:p>
          <w:p w:rsidR="0099030E" w:rsidRDefault="0099030E" w:rsidP="00147D83">
            <w:r>
              <w:t>(1359, 59, '2015-05-05 00:22:20'),</w:t>
            </w:r>
          </w:p>
          <w:p w:rsidR="0099030E" w:rsidRDefault="0099030E" w:rsidP="00147D83">
            <w:r>
              <w:t>(1360, 54, '2015-05-05 00:22:23'),</w:t>
            </w:r>
          </w:p>
          <w:p w:rsidR="0099030E" w:rsidRDefault="0099030E" w:rsidP="00147D83">
            <w:r>
              <w:t>(1361, 58, '2015-05-05 00:22:26'),</w:t>
            </w:r>
          </w:p>
          <w:p w:rsidR="0099030E" w:rsidRDefault="0099030E" w:rsidP="00147D83">
            <w:r>
              <w:t>(1362, 59, '2015-05-05 00:22:29'),</w:t>
            </w:r>
          </w:p>
          <w:p w:rsidR="0099030E" w:rsidRDefault="0099030E" w:rsidP="00147D83">
            <w:r>
              <w:t>(1363, 58, '2015-05-05 00:22:32'),</w:t>
            </w:r>
          </w:p>
          <w:p w:rsidR="0099030E" w:rsidRDefault="0099030E" w:rsidP="00147D83">
            <w:r>
              <w:t>(1364, 57, '2015-05-05 00:22:35'),</w:t>
            </w:r>
          </w:p>
          <w:p w:rsidR="0099030E" w:rsidRDefault="0099030E" w:rsidP="00147D83">
            <w:r>
              <w:t>(1365, 55, '2015-05-05 00:22:38'),</w:t>
            </w:r>
          </w:p>
          <w:p w:rsidR="0099030E" w:rsidRDefault="0099030E" w:rsidP="00147D83">
            <w:r>
              <w:t>(1366, 59, '2015-05-05 00:22:41'),</w:t>
            </w:r>
          </w:p>
          <w:p w:rsidR="0099030E" w:rsidRDefault="0099030E" w:rsidP="00147D83">
            <w:r>
              <w:t>(1367, 59, '2015-05-05 00:22:45'),</w:t>
            </w:r>
          </w:p>
          <w:p w:rsidR="0099030E" w:rsidRDefault="0099030E" w:rsidP="00147D83">
            <w:r>
              <w:t>(1368, 59, '2015-05-05 00:22:48'),</w:t>
            </w:r>
          </w:p>
          <w:p w:rsidR="0099030E" w:rsidRDefault="0099030E" w:rsidP="00147D83">
            <w:r>
              <w:t>(1369, 56, '2015-05-05 00:22:51'),</w:t>
            </w:r>
          </w:p>
          <w:p w:rsidR="0099030E" w:rsidRDefault="0099030E" w:rsidP="00147D83">
            <w:r>
              <w:t>(1370, 59, '2015-05-05 00:22:54'),</w:t>
            </w:r>
          </w:p>
          <w:p w:rsidR="0099030E" w:rsidRDefault="0099030E" w:rsidP="00147D83">
            <w:r>
              <w:t>(1371, 57, '2015-05-05 00:22:57'),</w:t>
            </w:r>
          </w:p>
          <w:p w:rsidR="0099030E" w:rsidRDefault="0099030E" w:rsidP="00147D83">
            <w:r>
              <w:t>(1372, 59, '2015-05-05 00:23:00'),</w:t>
            </w:r>
          </w:p>
          <w:p w:rsidR="0099030E" w:rsidRDefault="0099030E" w:rsidP="00147D83">
            <w:r>
              <w:t>(1373, 58, '2015-05-05 00:23:03'),</w:t>
            </w:r>
          </w:p>
          <w:p w:rsidR="0099030E" w:rsidRDefault="0099030E" w:rsidP="00147D83">
            <w:r>
              <w:t>(1374, 53, '2015-05-05 00:23:06'),</w:t>
            </w:r>
          </w:p>
          <w:p w:rsidR="0099030E" w:rsidRDefault="0099030E" w:rsidP="00147D83">
            <w:r>
              <w:t>(1375, 59, '2015-05-05 00:23:09'),</w:t>
            </w:r>
          </w:p>
          <w:p w:rsidR="0099030E" w:rsidRDefault="0099030E" w:rsidP="00147D83">
            <w:r>
              <w:t>(1376, 59, '2015-05-05 00:23:12'),</w:t>
            </w:r>
          </w:p>
          <w:p w:rsidR="0099030E" w:rsidRDefault="0099030E" w:rsidP="00147D83">
            <w:r>
              <w:t>(1377, 59, '2015-05-05 00:23:15'),</w:t>
            </w:r>
          </w:p>
          <w:p w:rsidR="0099030E" w:rsidRDefault="0099030E" w:rsidP="00147D83">
            <w:r>
              <w:t>(1378, 59, '2015-05-05 00:23:18'),</w:t>
            </w:r>
          </w:p>
          <w:p w:rsidR="0099030E" w:rsidRDefault="0099030E" w:rsidP="00147D83">
            <w:r>
              <w:t>(1379, 54, '2015-05-05 00:23:21'),</w:t>
            </w:r>
          </w:p>
          <w:p w:rsidR="0099030E" w:rsidRDefault="0099030E" w:rsidP="00147D83">
            <w:r>
              <w:t>(1380, 56, '2015-05-05 00:23:24'),</w:t>
            </w:r>
          </w:p>
          <w:p w:rsidR="0099030E" w:rsidRDefault="0099030E" w:rsidP="00147D83">
            <w:r>
              <w:t>(1381, 59, '2015-05-05 00:23:28'),</w:t>
            </w:r>
          </w:p>
          <w:p w:rsidR="0099030E" w:rsidRDefault="0099030E" w:rsidP="00147D83">
            <w:r>
              <w:t>(1382, 59, '2015-05-05 00:23:31'),</w:t>
            </w:r>
          </w:p>
          <w:p w:rsidR="0099030E" w:rsidRDefault="0099030E" w:rsidP="00147D83">
            <w:r>
              <w:t>(1383, 59, '2015-05-05 00:23:34'),</w:t>
            </w:r>
          </w:p>
          <w:p w:rsidR="0099030E" w:rsidRDefault="0099030E" w:rsidP="00147D83">
            <w:r>
              <w:t>(1384, 59, '2015-05-05 00:23:37'),</w:t>
            </w:r>
          </w:p>
          <w:p w:rsidR="0099030E" w:rsidRDefault="0099030E" w:rsidP="00147D83">
            <w:r>
              <w:t>(1385, 58, '2015-05-05 00:23:40'),</w:t>
            </w:r>
          </w:p>
          <w:p w:rsidR="0099030E" w:rsidRDefault="0099030E" w:rsidP="00147D83">
            <w:r>
              <w:t>(1386, 54, '2015-05-05 00:23:43'),</w:t>
            </w:r>
          </w:p>
          <w:p w:rsidR="0099030E" w:rsidRDefault="0099030E" w:rsidP="00147D83">
            <w:r>
              <w:t>(1387, 54, '2015-05-05 00:23:46'),</w:t>
            </w:r>
          </w:p>
          <w:p w:rsidR="0099030E" w:rsidRDefault="0099030E" w:rsidP="00147D83">
            <w:r>
              <w:t>(1388, 57, '2015-05-05 00:23:49'),</w:t>
            </w:r>
          </w:p>
          <w:p w:rsidR="0099030E" w:rsidRDefault="0099030E" w:rsidP="00147D83">
            <w:r>
              <w:t>(1389, 59, '2015-05-05 00:23:52'),</w:t>
            </w:r>
          </w:p>
          <w:p w:rsidR="0099030E" w:rsidRDefault="0099030E" w:rsidP="00147D83">
            <w:r>
              <w:t>(1390, 59, '2015-05-05 00:23:55'),</w:t>
            </w:r>
          </w:p>
          <w:p w:rsidR="0099030E" w:rsidRDefault="0099030E" w:rsidP="00147D83">
            <w:r>
              <w:t>(1391, 59, '2015-05-05 00:23:58'),</w:t>
            </w:r>
          </w:p>
          <w:p w:rsidR="0099030E" w:rsidRDefault="0099030E" w:rsidP="00147D83">
            <w:r>
              <w:t>(1392, 59, '2015-05-05 00:24:01'),</w:t>
            </w:r>
          </w:p>
          <w:p w:rsidR="0099030E" w:rsidRDefault="0099030E" w:rsidP="00147D83">
            <w:r>
              <w:t>(1393, 59, '2015-05-05 00:24:04'),</w:t>
            </w:r>
          </w:p>
          <w:p w:rsidR="0099030E" w:rsidRDefault="0099030E" w:rsidP="00147D83">
            <w:r>
              <w:t>(1394, 59, '2015-05-05 00:24:07'),</w:t>
            </w:r>
          </w:p>
          <w:p w:rsidR="0099030E" w:rsidRDefault="0099030E" w:rsidP="00147D83">
            <w:r>
              <w:t>(1395, 56, '2015-05-05 00:24:11'),</w:t>
            </w:r>
          </w:p>
          <w:p w:rsidR="0099030E" w:rsidRDefault="0099030E" w:rsidP="00147D83">
            <w:r>
              <w:t>(1396, 57, '2015-05-05 00:24:14'),</w:t>
            </w:r>
          </w:p>
          <w:p w:rsidR="0099030E" w:rsidRDefault="0099030E" w:rsidP="00147D83">
            <w:r>
              <w:t>(1397, 59, '2015-05-05 00:24:17'),</w:t>
            </w:r>
          </w:p>
          <w:p w:rsidR="0099030E" w:rsidRDefault="0099030E" w:rsidP="00147D83">
            <w:r>
              <w:t>(1398, 59, '2015-05-05 00:24:20'),</w:t>
            </w:r>
          </w:p>
          <w:p w:rsidR="0099030E" w:rsidRDefault="0099030E" w:rsidP="00147D83">
            <w:r>
              <w:t>(1399, 59, '2015-05-05 00:24:23'),</w:t>
            </w:r>
          </w:p>
          <w:p w:rsidR="0099030E" w:rsidRDefault="0099030E" w:rsidP="00147D83">
            <w:r>
              <w:t>(1400, 59, '2015-05-05 00:24:26'),</w:t>
            </w:r>
          </w:p>
          <w:p w:rsidR="0099030E" w:rsidRDefault="0099030E" w:rsidP="00147D83">
            <w:r>
              <w:t>(1401, 58, '2015-05-05 00:24:29'),</w:t>
            </w:r>
          </w:p>
          <w:p w:rsidR="0099030E" w:rsidRDefault="0099030E" w:rsidP="00147D83">
            <w:r>
              <w:t>(1402, 58, '2015-05-05 00:24:32'),</w:t>
            </w:r>
          </w:p>
          <w:p w:rsidR="0099030E" w:rsidRDefault="0099030E" w:rsidP="00147D83">
            <w:r>
              <w:t>(1403, 59, '2015-05-05 00:24:35'),</w:t>
            </w:r>
          </w:p>
          <w:p w:rsidR="0099030E" w:rsidRDefault="0099030E" w:rsidP="00147D83">
            <w:r>
              <w:t>(1404, 59, '2015-05-05 00:24:38'),</w:t>
            </w:r>
          </w:p>
          <w:p w:rsidR="0099030E" w:rsidRDefault="0099030E" w:rsidP="00147D83">
            <w:r>
              <w:t>(1405, 59, '2015-05-05 00:24:41'),</w:t>
            </w:r>
          </w:p>
          <w:p w:rsidR="0099030E" w:rsidRDefault="0099030E" w:rsidP="00147D83">
            <w:r>
              <w:t>(1406, 59, '2015-05-05 00:24:44'),</w:t>
            </w:r>
          </w:p>
          <w:p w:rsidR="0099030E" w:rsidRDefault="0099030E" w:rsidP="00147D83">
            <w:r>
              <w:t>(1407, 58, '2015-05-05 00:24:47'),</w:t>
            </w:r>
          </w:p>
          <w:p w:rsidR="0099030E" w:rsidRDefault="0099030E" w:rsidP="00147D83">
            <w:r>
              <w:t>(1408, 58, '2015-05-05 00:24:50'),</w:t>
            </w:r>
          </w:p>
          <w:p w:rsidR="0099030E" w:rsidRDefault="0099030E" w:rsidP="00147D83">
            <w:r>
              <w:t>(1409, 58, '2015-05-05 00:24:54'),</w:t>
            </w:r>
          </w:p>
          <w:p w:rsidR="0099030E" w:rsidRDefault="0099030E" w:rsidP="00147D83">
            <w:r>
              <w:t>(1410, 57, '2015-05-05 00:24:57'),</w:t>
            </w:r>
          </w:p>
          <w:p w:rsidR="0099030E" w:rsidRDefault="0099030E" w:rsidP="00147D83">
            <w:r>
              <w:t>(1411, 56, '2015-05-05 00:25:00'),</w:t>
            </w:r>
          </w:p>
          <w:p w:rsidR="0099030E" w:rsidRDefault="0099030E" w:rsidP="00147D83">
            <w:r>
              <w:t>(1412, 56, '2015-05-05 00:25:03'),</w:t>
            </w:r>
          </w:p>
          <w:p w:rsidR="0099030E" w:rsidRDefault="0099030E" w:rsidP="00147D83">
            <w:r>
              <w:t>(1413, 59, '2015-05-05 00:25:06'),</w:t>
            </w:r>
          </w:p>
          <w:p w:rsidR="0099030E" w:rsidRDefault="0099030E" w:rsidP="00147D83">
            <w:r>
              <w:t>(1414, 59, '2015-05-05 00:25:09'),</w:t>
            </w:r>
          </w:p>
          <w:p w:rsidR="0099030E" w:rsidRDefault="0099030E" w:rsidP="00147D83">
            <w:r>
              <w:t>(1415, 59, '2015-05-05 00:25:12'),</w:t>
            </w:r>
          </w:p>
          <w:p w:rsidR="0099030E" w:rsidRDefault="0099030E" w:rsidP="00147D83">
            <w:r>
              <w:t>(1416, 59, '2015-05-05 00:25:15'),</w:t>
            </w:r>
          </w:p>
          <w:p w:rsidR="0099030E" w:rsidRDefault="0099030E" w:rsidP="00147D83">
            <w:r>
              <w:t>(1417, 60, '2015-05-05 00:25:18'),</w:t>
            </w:r>
          </w:p>
          <w:p w:rsidR="0099030E" w:rsidRDefault="0099030E" w:rsidP="00147D83">
            <w:r>
              <w:t>(1418, 59, '2015-05-05 00:25:21'),</w:t>
            </w:r>
          </w:p>
          <w:p w:rsidR="0099030E" w:rsidRDefault="0099030E" w:rsidP="00147D83">
            <w:r>
              <w:t>(1419, 59, '2015-05-05 00:25:24'),</w:t>
            </w:r>
          </w:p>
          <w:p w:rsidR="0099030E" w:rsidRDefault="0099030E" w:rsidP="00147D83">
            <w:r>
              <w:t>(1420, 59, '2015-05-05 00:25:27'),</w:t>
            </w:r>
          </w:p>
          <w:p w:rsidR="0099030E" w:rsidRDefault="0099030E" w:rsidP="00147D83">
            <w:r>
              <w:t>(1421, 59, '2015-05-05 00:25:31'),</w:t>
            </w:r>
          </w:p>
          <w:p w:rsidR="0099030E" w:rsidRDefault="0099030E" w:rsidP="00147D83">
            <w:r>
              <w:t>(1422, 59, '2015-05-05 00:25:34'),</w:t>
            </w:r>
          </w:p>
          <w:p w:rsidR="0099030E" w:rsidRDefault="0099030E" w:rsidP="00147D83">
            <w:r>
              <w:t>(1423, 57, '2015-05-05 00:25:37'),</w:t>
            </w:r>
          </w:p>
          <w:p w:rsidR="0099030E" w:rsidRDefault="0099030E" w:rsidP="00147D83">
            <w:r>
              <w:t>(1424, 56, '2015-05-05 00:25:40'),</w:t>
            </w:r>
          </w:p>
          <w:p w:rsidR="0099030E" w:rsidRDefault="0099030E" w:rsidP="00147D83">
            <w:r>
              <w:t>(1425, 56, '2015-05-05 00:25:43'),</w:t>
            </w:r>
          </w:p>
          <w:p w:rsidR="0099030E" w:rsidRDefault="0099030E" w:rsidP="00147D83">
            <w:r>
              <w:t>(1426, 59, '2015-05-05 00:25:46'),</w:t>
            </w:r>
          </w:p>
          <w:p w:rsidR="0099030E" w:rsidRDefault="0099030E" w:rsidP="00147D83">
            <w:r>
              <w:t>(1427, 59, '2015-05-05 00:25:49'),</w:t>
            </w:r>
          </w:p>
          <w:p w:rsidR="0099030E" w:rsidRDefault="0099030E" w:rsidP="00147D83">
            <w:r>
              <w:t>(1428, 59, '2015-05-05 00:25:52'),</w:t>
            </w:r>
          </w:p>
          <w:p w:rsidR="0099030E" w:rsidRDefault="0099030E" w:rsidP="00147D83">
            <w:r>
              <w:t>(1429, 59, '2015-05-05 00:25:55'),</w:t>
            </w:r>
          </w:p>
          <w:p w:rsidR="0099030E" w:rsidRDefault="0099030E" w:rsidP="00147D83">
            <w:r>
              <w:t>(1430, 59, '2015-05-05 00:25:58'),</w:t>
            </w:r>
          </w:p>
          <w:p w:rsidR="0099030E" w:rsidRDefault="0099030E" w:rsidP="00147D83">
            <w:r>
              <w:t>(1431, 57, '2015-05-05 00:26:02'),</w:t>
            </w:r>
          </w:p>
          <w:p w:rsidR="0099030E" w:rsidRDefault="0099030E" w:rsidP="00147D83">
            <w:r>
              <w:t>(1432, 54, '2015-05-05 00:26:05'),</w:t>
            </w:r>
          </w:p>
          <w:p w:rsidR="0099030E" w:rsidRDefault="0099030E" w:rsidP="00147D83">
            <w:r>
              <w:t>(1433, 59, '2015-05-05 00:26:08'),</w:t>
            </w:r>
          </w:p>
          <w:p w:rsidR="0099030E" w:rsidRDefault="0099030E" w:rsidP="00147D83">
            <w:r>
              <w:t>(1434, 60, '2015-05-05 00:26:11'),</w:t>
            </w:r>
          </w:p>
          <w:p w:rsidR="0099030E" w:rsidRDefault="0099030E" w:rsidP="00147D83">
            <w:r>
              <w:t>(1435, 60, '2015-05-05 00:26:14'),</w:t>
            </w:r>
          </w:p>
          <w:p w:rsidR="0099030E" w:rsidRDefault="0099030E" w:rsidP="00147D83">
            <w:r>
              <w:t>(1436, 60, '2015-05-05 00:26:17'),</w:t>
            </w:r>
          </w:p>
          <w:p w:rsidR="0099030E" w:rsidRDefault="0099030E" w:rsidP="00147D83">
            <w:r>
              <w:t>(1437, 60, '2015-05-05 00:26:20'),</w:t>
            </w:r>
          </w:p>
          <w:p w:rsidR="0099030E" w:rsidRDefault="0099030E" w:rsidP="00147D83">
            <w:r>
              <w:t>(1438, 59, '2015-05-05 00:26:23'),</w:t>
            </w:r>
          </w:p>
          <w:p w:rsidR="0099030E" w:rsidRDefault="0099030E" w:rsidP="00147D83">
            <w:r>
              <w:t>(1439, 58, '2015-05-05 00:26:26'),</w:t>
            </w:r>
          </w:p>
          <w:p w:rsidR="0099030E" w:rsidRDefault="0099030E" w:rsidP="00147D83">
            <w:r>
              <w:t>(1440, 54, '2015-05-05 00:26:29'),</w:t>
            </w:r>
          </w:p>
          <w:p w:rsidR="0099030E" w:rsidRDefault="0099030E" w:rsidP="00147D83">
            <w:r>
              <w:t>(1441, 53, '2015-05-05 00:26:32'),</w:t>
            </w:r>
          </w:p>
          <w:p w:rsidR="0099030E" w:rsidRDefault="0099030E" w:rsidP="00147D83">
            <w:r>
              <w:t>(1442, 57, '2015-05-05 00:26:36'),</w:t>
            </w:r>
          </w:p>
          <w:p w:rsidR="0099030E" w:rsidRDefault="0099030E" w:rsidP="00147D83">
            <w:r>
              <w:t>(1443, 59, '2015-05-05 00:26:39'),</w:t>
            </w:r>
          </w:p>
          <w:p w:rsidR="0099030E" w:rsidRDefault="0099030E" w:rsidP="00147D83">
            <w:r>
              <w:t>(1444, 60, '2015-05-05 00:26:42'),</w:t>
            </w:r>
          </w:p>
          <w:p w:rsidR="0099030E" w:rsidRDefault="0099030E" w:rsidP="00147D83">
            <w:r>
              <w:t>(1445, 60, '2015-05-05 00:26:45'),</w:t>
            </w:r>
          </w:p>
          <w:p w:rsidR="0099030E" w:rsidRDefault="0099030E" w:rsidP="00147D83">
            <w:r>
              <w:t>(1446, 60, '2015-05-05 00:26:48'),</w:t>
            </w:r>
          </w:p>
          <w:p w:rsidR="0099030E" w:rsidRDefault="0099030E" w:rsidP="00147D83">
            <w:r>
              <w:t>(1447, 60, '2015-05-05 00:26:51'),</w:t>
            </w:r>
          </w:p>
          <w:p w:rsidR="0099030E" w:rsidRDefault="0099030E" w:rsidP="00147D83">
            <w:r>
              <w:t>(1448, 60, '2015-05-05 00:26:54'),</w:t>
            </w:r>
          </w:p>
          <w:p w:rsidR="0099030E" w:rsidRDefault="0099030E" w:rsidP="00147D83">
            <w:r>
              <w:t>(1449, 60, '2015-05-05 00:26:57'),</w:t>
            </w:r>
          </w:p>
          <w:p w:rsidR="0099030E" w:rsidRDefault="0099030E" w:rsidP="00147D83">
            <w:r>
              <w:t>(1450, 59, '2015-05-05 00:27:00'),</w:t>
            </w:r>
          </w:p>
          <w:p w:rsidR="0099030E" w:rsidRDefault="0099030E" w:rsidP="00147D83">
            <w:r>
              <w:t>(1451, 58, '2015-05-05 00:27:03'),</w:t>
            </w:r>
          </w:p>
          <w:p w:rsidR="0099030E" w:rsidRDefault="0099030E" w:rsidP="00147D83">
            <w:r>
              <w:t>(1452, 58, '2015-05-05 00:27:06'),</w:t>
            </w:r>
          </w:p>
          <w:p w:rsidR="0099030E" w:rsidRDefault="0099030E" w:rsidP="00147D83">
            <w:r>
              <w:t>(1453, 60, '2015-05-05 00:27:09'),</w:t>
            </w:r>
          </w:p>
          <w:p w:rsidR="0099030E" w:rsidRDefault="0099030E" w:rsidP="00147D83">
            <w:r>
              <w:t>(1454, 60, '2015-05-05 00:27:12'),</w:t>
            </w:r>
          </w:p>
          <w:p w:rsidR="0099030E" w:rsidRDefault="0099030E" w:rsidP="00147D83">
            <w:r>
              <w:t>(1455, 61, '2015-05-05 00:27:15'),</w:t>
            </w:r>
          </w:p>
          <w:p w:rsidR="0099030E" w:rsidRDefault="0099030E" w:rsidP="00147D83">
            <w:r>
              <w:t>(1456, 61, '2015-05-05 00:27:19'),</w:t>
            </w:r>
          </w:p>
          <w:p w:rsidR="0099030E" w:rsidRDefault="0099030E" w:rsidP="00147D83">
            <w:r>
              <w:t>(1457, 64, '2015-05-05 00:27:22'),</w:t>
            </w:r>
          </w:p>
          <w:p w:rsidR="0099030E" w:rsidRDefault="0099030E" w:rsidP="00147D83">
            <w:r>
              <w:t>(1458, 64, '2015-05-05 00:27:25'),</w:t>
            </w:r>
          </w:p>
          <w:p w:rsidR="0099030E" w:rsidRDefault="0099030E" w:rsidP="00147D83">
            <w:r>
              <w:t>(1459, 56, '2015-05-05 00:27:28'),</w:t>
            </w:r>
          </w:p>
          <w:p w:rsidR="0099030E" w:rsidRDefault="0099030E" w:rsidP="00147D83">
            <w:r>
              <w:t>(1460, 60, '2015-05-05 00:27:31'),</w:t>
            </w:r>
          </w:p>
          <w:p w:rsidR="0099030E" w:rsidRDefault="0099030E" w:rsidP="00147D83">
            <w:r>
              <w:t>(1461, 59, '2015-05-05 00:27:34'),</w:t>
            </w:r>
          </w:p>
          <w:p w:rsidR="0099030E" w:rsidRDefault="0099030E" w:rsidP="00147D83">
            <w:r>
              <w:t>(1462, 59, '2015-05-05 00:27:37'),</w:t>
            </w:r>
          </w:p>
          <w:p w:rsidR="0099030E" w:rsidRDefault="0099030E" w:rsidP="00147D83">
            <w:r>
              <w:t>(1463, 58, '2015-05-05 00:27:40'),</w:t>
            </w:r>
          </w:p>
          <w:p w:rsidR="0099030E" w:rsidRDefault="0099030E" w:rsidP="00147D83">
            <w:r>
              <w:t>(1464, 59, '2015-05-05 00:27:43'),</w:t>
            </w:r>
          </w:p>
          <w:p w:rsidR="0099030E" w:rsidRDefault="0099030E" w:rsidP="00147D83">
            <w:r>
              <w:t>(1465, 58, '2015-05-05 00:27:46'),</w:t>
            </w:r>
          </w:p>
          <w:p w:rsidR="0099030E" w:rsidRDefault="0099030E" w:rsidP="00147D83">
            <w:r>
              <w:t>(1466, 59, '2015-05-05 00:27:49'),</w:t>
            </w:r>
          </w:p>
          <w:p w:rsidR="0099030E" w:rsidRDefault="0099030E" w:rsidP="00147D83">
            <w:r>
              <w:t>(1467, 60, '2015-05-05 00:27:52'),</w:t>
            </w:r>
          </w:p>
          <w:p w:rsidR="0099030E" w:rsidRDefault="0099030E" w:rsidP="00147D83">
            <w:r>
              <w:t>(1468, 59, '2015-05-05 00:27:55'),</w:t>
            </w:r>
          </w:p>
          <w:p w:rsidR="0099030E" w:rsidRDefault="0099030E" w:rsidP="00147D83">
            <w:r>
              <w:t>(1469, 59, '2015-05-05 00:27:58'),</w:t>
            </w:r>
          </w:p>
          <w:p w:rsidR="0099030E" w:rsidRDefault="0099030E" w:rsidP="00147D83">
            <w:r>
              <w:t>(1470, 59, '2015-05-05 00:28:02'),</w:t>
            </w:r>
          </w:p>
          <w:p w:rsidR="0099030E" w:rsidRDefault="0099030E" w:rsidP="00147D83">
            <w:r>
              <w:t>(1471, 58, '2015-05-05 00:28:05'),</w:t>
            </w:r>
          </w:p>
          <w:p w:rsidR="0099030E" w:rsidRDefault="0099030E" w:rsidP="00147D83">
            <w:r>
              <w:t>(1472, 56, '2015-05-05 00:28:08'),</w:t>
            </w:r>
          </w:p>
          <w:p w:rsidR="0099030E" w:rsidRDefault="0099030E" w:rsidP="00147D83">
            <w:r>
              <w:t>(1473, 54, '2015-05-05 00:28:11'),</w:t>
            </w:r>
          </w:p>
          <w:p w:rsidR="0099030E" w:rsidRDefault="0099030E" w:rsidP="00147D83">
            <w:r>
              <w:t>(1474, 55, '2015-05-05 00:28:14'),</w:t>
            </w:r>
          </w:p>
          <w:p w:rsidR="0099030E" w:rsidRDefault="0099030E" w:rsidP="00147D83">
            <w:r>
              <w:t>(1475, 59, '2015-05-05 00:28:17'),</w:t>
            </w:r>
          </w:p>
          <w:p w:rsidR="0099030E" w:rsidRDefault="0099030E" w:rsidP="00147D83">
            <w:r>
              <w:t>(1476, 59, '2015-05-05 00:28:21'),</w:t>
            </w:r>
          </w:p>
          <w:p w:rsidR="0099030E" w:rsidRDefault="0099030E" w:rsidP="00147D83">
            <w:r>
              <w:t>(1477, 59, '2015-05-05 00:28:24'),</w:t>
            </w:r>
          </w:p>
          <w:p w:rsidR="0099030E" w:rsidRDefault="0099030E" w:rsidP="00147D83">
            <w:r>
              <w:t>(1478, 38, '2015-05-05 00:28:27'),</w:t>
            </w:r>
          </w:p>
          <w:p w:rsidR="0099030E" w:rsidRDefault="0099030E" w:rsidP="00147D83">
            <w:r>
              <w:t>(1479, 57, '2015-05-05 00:28:30'),</w:t>
            </w:r>
          </w:p>
          <w:p w:rsidR="0099030E" w:rsidRDefault="0099030E" w:rsidP="00147D83">
            <w:r>
              <w:t>(1480, 56, '2015-05-05 00:28:33'),</w:t>
            </w:r>
          </w:p>
          <w:p w:rsidR="0099030E" w:rsidRDefault="0099030E" w:rsidP="00147D83">
            <w:r>
              <w:t>(1481, 56, '2015-05-05 00:28:36'),</w:t>
            </w:r>
          </w:p>
          <w:p w:rsidR="0099030E" w:rsidRDefault="0099030E" w:rsidP="00147D83">
            <w:r>
              <w:t>(1482, 56, '2015-05-05 00:28:39'),</w:t>
            </w:r>
          </w:p>
          <w:p w:rsidR="0099030E" w:rsidRDefault="0099030E" w:rsidP="00147D83">
            <w:r>
              <w:t>(1483, 56, '2015-05-05 00:28:42'),</w:t>
            </w:r>
          </w:p>
          <w:p w:rsidR="0099030E" w:rsidRDefault="0099030E" w:rsidP="00147D83">
            <w:r>
              <w:t>(1484, 56, '2015-05-05 00:28:45'),</w:t>
            </w:r>
          </w:p>
          <w:p w:rsidR="0099030E" w:rsidRDefault="0099030E" w:rsidP="00147D83">
            <w:r>
              <w:t>(1485, 56, '2015-05-05 00:28:48'),</w:t>
            </w:r>
          </w:p>
          <w:p w:rsidR="0099030E" w:rsidRDefault="0099030E" w:rsidP="00147D83">
            <w:r>
              <w:t>(1486, 56, '2015-05-05 00:28:51'),</w:t>
            </w:r>
          </w:p>
          <w:p w:rsidR="0099030E" w:rsidRDefault="0099030E" w:rsidP="00147D83">
            <w:r>
              <w:t>(1487, 56, '2015-05-05 00:28:54'),</w:t>
            </w:r>
          </w:p>
          <w:p w:rsidR="0099030E" w:rsidRDefault="0099030E" w:rsidP="00147D83">
            <w:r>
              <w:t>(1488, 55, '2015-05-05 00:28:57'),</w:t>
            </w:r>
          </w:p>
          <w:p w:rsidR="0099030E" w:rsidRDefault="0099030E" w:rsidP="00147D83">
            <w:r>
              <w:t>(1489, 55, '2015-05-05 00:29:01'),</w:t>
            </w:r>
          </w:p>
          <w:p w:rsidR="0099030E" w:rsidRDefault="0099030E" w:rsidP="00147D83">
            <w:r>
              <w:t>(1490, 55, '2015-05-05 00:29:04'),</w:t>
            </w:r>
          </w:p>
          <w:p w:rsidR="0099030E" w:rsidRDefault="0099030E" w:rsidP="00147D83">
            <w:r>
              <w:t>(1491, 55, '2015-05-05 00:29:07'),</w:t>
            </w:r>
          </w:p>
          <w:p w:rsidR="0099030E" w:rsidRDefault="0099030E" w:rsidP="00147D83">
            <w:r>
              <w:t>(1492, 54, '2015-05-05 00:29:10'),</w:t>
            </w:r>
          </w:p>
          <w:p w:rsidR="0099030E" w:rsidRDefault="0099030E" w:rsidP="00147D83">
            <w:r>
              <w:t>(1493, 54, '2015-05-05 00:29:13'),</w:t>
            </w:r>
          </w:p>
          <w:p w:rsidR="0099030E" w:rsidRDefault="0099030E" w:rsidP="00147D83">
            <w:r>
              <w:t>(1494, 54, '2015-05-05 00:29:16'),</w:t>
            </w:r>
          </w:p>
          <w:p w:rsidR="0099030E" w:rsidRDefault="0099030E" w:rsidP="00147D83">
            <w:r>
              <w:t>(1495, 53, '2015-05-05 00:29:19'),</w:t>
            </w:r>
          </w:p>
          <w:p w:rsidR="0099030E" w:rsidRDefault="0099030E" w:rsidP="00147D83">
            <w:r>
              <w:t>(1496, 51, '2015-05-05 00:29:22'),</w:t>
            </w:r>
          </w:p>
          <w:p w:rsidR="0099030E" w:rsidRDefault="0099030E" w:rsidP="00147D83">
            <w:r>
              <w:t>(1497, 53, '2015-05-05 00:29:25'),</w:t>
            </w:r>
          </w:p>
          <w:p w:rsidR="0099030E" w:rsidRDefault="0099030E" w:rsidP="00147D83">
            <w:r>
              <w:t>(1498, 57, '2015-05-05 00:29:28'),</w:t>
            </w:r>
          </w:p>
          <w:p w:rsidR="0099030E" w:rsidRDefault="0099030E" w:rsidP="00147D83">
            <w:r>
              <w:t>(1499, 58, '2015-05-05 00:29:31'),</w:t>
            </w:r>
          </w:p>
          <w:p w:rsidR="0099030E" w:rsidRDefault="0099030E" w:rsidP="00147D83">
            <w:r>
              <w:t>(1500, 58, '2015-05-05 00:29:35'),</w:t>
            </w:r>
          </w:p>
          <w:p w:rsidR="0099030E" w:rsidRDefault="0099030E" w:rsidP="00147D83">
            <w:r>
              <w:t>(1501, 58, '2015-05-05 00:29:38'),</w:t>
            </w:r>
          </w:p>
          <w:p w:rsidR="0099030E" w:rsidRDefault="0099030E" w:rsidP="00147D83">
            <w:r>
              <w:t>(1502, 58, '2015-05-05 00:29:41'),</w:t>
            </w:r>
          </w:p>
          <w:p w:rsidR="0099030E" w:rsidRDefault="0099030E" w:rsidP="00147D83">
            <w:r>
              <w:t>(1503, 58, '2015-05-05 00:29:44'),</w:t>
            </w:r>
          </w:p>
          <w:p w:rsidR="0099030E" w:rsidRDefault="0099030E" w:rsidP="00147D83">
            <w:r>
              <w:t>(1504, 58, '2015-05-05 00:29:47'),</w:t>
            </w:r>
          </w:p>
          <w:p w:rsidR="0099030E" w:rsidRDefault="0099030E" w:rsidP="00147D83">
            <w:r>
              <w:t>(1505, 58, '2015-05-05 00:29:50'),</w:t>
            </w:r>
          </w:p>
          <w:p w:rsidR="0099030E" w:rsidRDefault="0099030E" w:rsidP="00147D83">
            <w:r>
              <w:t>(1506, 59, '2015-05-05 00:29:53'),</w:t>
            </w:r>
          </w:p>
          <w:p w:rsidR="0099030E" w:rsidRDefault="0099030E" w:rsidP="00147D83">
            <w:r>
              <w:t>(1507, 59, '2015-05-05 00:29:56'),</w:t>
            </w:r>
          </w:p>
          <w:p w:rsidR="0099030E" w:rsidRDefault="0099030E" w:rsidP="00147D83">
            <w:r>
              <w:t>(1508, 58, '2015-05-05 00:29:59'),</w:t>
            </w:r>
          </w:p>
          <w:p w:rsidR="0099030E" w:rsidRDefault="0099030E" w:rsidP="00147D83">
            <w:r>
              <w:t>(1509, 59, '2015-05-05 00:30:02'),</w:t>
            </w:r>
          </w:p>
          <w:p w:rsidR="0099030E" w:rsidRDefault="0099030E" w:rsidP="00147D83">
            <w:r>
              <w:t>(1510, 59, '2015-05-05 00:30:05'),</w:t>
            </w:r>
          </w:p>
          <w:p w:rsidR="0099030E" w:rsidRDefault="0099030E" w:rsidP="00147D83">
            <w:r>
              <w:t>(1511, 59, '2015-05-05 00:30:08'),</w:t>
            </w:r>
          </w:p>
          <w:p w:rsidR="0099030E" w:rsidRDefault="0099030E" w:rsidP="00147D83">
            <w:r>
              <w:t>(1512, 59, '2015-05-05 00:30:11'),</w:t>
            </w:r>
          </w:p>
          <w:p w:rsidR="0099030E" w:rsidRDefault="0099030E" w:rsidP="00147D83">
            <w:r>
              <w:t>(1513, 56, '2015-05-05 00:30:14'),</w:t>
            </w:r>
          </w:p>
          <w:p w:rsidR="0099030E" w:rsidRDefault="0099030E" w:rsidP="00147D83">
            <w:r>
              <w:t>(1514, 53, '2015-05-05 00:30:18'),</w:t>
            </w:r>
          </w:p>
          <w:p w:rsidR="0099030E" w:rsidRDefault="0099030E" w:rsidP="00147D83">
            <w:r>
              <w:t>(1515, 54, '2015-05-05 00:30:21'),</w:t>
            </w:r>
          </w:p>
          <w:p w:rsidR="0099030E" w:rsidRDefault="0099030E" w:rsidP="00147D83">
            <w:r>
              <w:t>(1516, 54, '2015-05-05 00:30:24'),</w:t>
            </w:r>
          </w:p>
          <w:p w:rsidR="0099030E" w:rsidRDefault="0099030E" w:rsidP="00147D83">
            <w:r>
              <w:t>(1517, 54, '2015-05-05 00:30:27'),</w:t>
            </w:r>
          </w:p>
          <w:p w:rsidR="0099030E" w:rsidRDefault="0099030E" w:rsidP="00147D83">
            <w:r>
              <w:t>(1518, 54, '2015-05-05 00:30:30'),</w:t>
            </w:r>
          </w:p>
          <w:p w:rsidR="0099030E" w:rsidRDefault="0099030E" w:rsidP="00147D83">
            <w:r>
              <w:t>(1519, 54, '2015-05-05 00:30:33'),</w:t>
            </w:r>
          </w:p>
          <w:p w:rsidR="0099030E" w:rsidRDefault="0099030E" w:rsidP="00147D83">
            <w:r>
              <w:t>(1520, 54, '2015-05-05 00:30:36'),</w:t>
            </w:r>
          </w:p>
          <w:p w:rsidR="0099030E" w:rsidRDefault="0099030E" w:rsidP="00147D83">
            <w:r>
              <w:t>(1521, 54, '2015-05-05 00:30:39'),</w:t>
            </w:r>
          </w:p>
          <w:p w:rsidR="0099030E" w:rsidRDefault="0099030E" w:rsidP="00147D83">
            <w:r>
              <w:t>(1522, 53, '2015-05-05 00:30:42'),</w:t>
            </w:r>
          </w:p>
          <w:p w:rsidR="0099030E" w:rsidRDefault="0099030E" w:rsidP="00147D83">
            <w:r>
              <w:t>(1523, 53, '2015-05-05 00:30:45'),</w:t>
            </w:r>
          </w:p>
          <w:p w:rsidR="0099030E" w:rsidRDefault="0099030E" w:rsidP="00147D83">
            <w:r>
              <w:t>(1524, 53, '2015-05-05 00:30:48'),</w:t>
            </w:r>
          </w:p>
          <w:p w:rsidR="0099030E" w:rsidRDefault="0099030E" w:rsidP="00147D83">
            <w:r>
              <w:t>(1525, 54, '2015-05-05 00:30:51'),</w:t>
            </w:r>
          </w:p>
          <w:p w:rsidR="0099030E" w:rsidRDefault="0099030E" w:rsidP="00147D83">
            <w:r>
              <w:t>(1526, 54, '2015-05-05 00:30:54'),</w:t>
            </w:r>
          </w:p>
          <w:p w:rsidR="0099030E" w:rsidRDefault="0099030E" w:rsidP="00147D83">
            <w:r>
              <w:t>(1527, 54, '2015-05-05 00:30:57'),</w:t>
            </w:r>
          </w:p>
          <w:p w:rsidR="0099030E" w:rsidRDefault="0099030E" w:rsidP="00147D83">
            <w:r>
              <w:t>(1528, 54, '2015-05-05 00:31:01'),</w:t>
            </w:r>
          </w:p>
          <w:p w:rsidR="0099030E" w:rsidRDefault="0099030E" w:rsidP="00147D83">
            <w:r>
              <w:t>(1529, 54, '2015-05-05 00:31:04'),</w:t>
            </w:r>
          </w:p>
          <w:p w:rsidR="0099030E" w:rsidRDefault="0099030E" w:rsidP="00147D83">
            <w:r>
              <w:t>(1530, 53, '2015-05-05 00:31:07'),</w:t>
            </w:r>
          </w:p>
          <w:p w:rsidR="0099030E" w:rsidRDefault="0099030E" w:rsidP="00147D83">
            <w:r>
              <w:t>(1531, 53, '2015-05-05 00:31:10'),</w:t>
            </w:r>
          </w:p>
          <w:p w:rsidR="0099030E" w:rsidRDefault="0099030E" w:rsidP="00147D83">
            <w:r>
              <w:t>(1532, 54, '2015-05-05 00:31:13'),</w:t>
            </w:r>
          </w:p>
          <w:p w:rsidR="0099030E" w:rsidRDefault="0099030E" w:rsidP="00147D83">
            <w:r>
              <w:t>(1533, 54, '2015-05-05 00:31:16'),</w:t>
            </w:r>
          </w:p>
          <w:p w:rsidR="0099030E" w:rsidRDefault="0099030E" w:rsidP="00147D83">
            <w:r>
              <w:t>(1534, 54, '2015-05-05 00:31:19'),</w:t>
            </w:r>
          </w:p>
          <w:p w:rsidR="0099030E" w:rsidRDefault="0099030E" w:rsidP="00147D83">
            <w:r>
              <w:t>(1535, 54, '2015-05-05 00:31:22'),</w:t>
            </w:r>
          </w:p>
          <w:p w:rsidR="0099030E" w:rsidRDefault="0099030E" w:rsidP="00147D83">
            <w:r>
              <w:t>(1536, 53, '2015-05-05 00:31:25'),</w:t>
            </w:r>
          </w:p>
          <w:p w:rsidR="0099030E" w:rsidRDefault="0099030E" w:rsidP="00147D83">
            <w:r>
              <w:t>(1537, 50, '2015-05-05 00:31:28'),</w:t>
            </w:r>
          </w:p>
          <w:p w:rsidR="0099030E" w:rsidRDefault="0099030E" w:rsidP="00147D83">
            <w:r>
              <w:t>(1538, 54, '2015-05-05 00:31:31'),</w:t>
            </w:r>
          </w:p>
          <w:p w:rsidR="0099030E" w:rsidRDefault="0099030E" w:rsidP="00147D83">
            <w:r>
              <w:t>(1539, 54, '2015-05-05 00:31:34'),</w:t>
            </w:r>
          </w:p>
          <w:p w:rsidR="0099030E" w:rsidRDefault="0099030E" w:rsidP="00147D83">
            <w:r>
              <w:t>(1540, 54, '2015-05-05 00:31:37'),</w:t>
            </w:r>
          </w:p>
          <w:p w:rsidR="0099030E" w:rsidRDefault="0099030E" w:rsidP="00147D83">
            <w:r>
              <w:t>(1541, 54, '2015-05-05 00:31:40'),</w:t>
            </w:r>
          </w:p>
          <w:p w:rsidR="0099030E" w:rsidRDefault="0099030E" w:rsidP="00147D83">
            <w:r>
              <w:t>(1542, 54, '2015-05-05 00:31:44'),</w:t>
            </w:r>
          </w:p>
          <w:p w:rsidR="0099030E" w:rsidRDefault="0099030E" w:rsidP="00147D83">
            <w:r>
              <w:t>(1543, 54, '2015-05-05 00:31:47'),</w:t>
            </w:r>
          </w:p>
          <w:p w:rsidR="0099030E" w:rsidRDefault="0099030E" w:rsidP="00147D83">
            <w:r>
              <w:t>(1544, 53, '2015-05-05 00:31:50'),</w:t>
            </w:r>
          </w:p>
          <w:p w:rsidR="0099030E" w:rsidRDefault="0099030E" w:rsidP="00147D83">
            <w:r>
              <w:t>(1545, 50, '2015-05-05 00:31:53'),</w:t>
            </w:r>
          </w:p>
          <w:p w:rsidR="0099030E" w:rsidRDefault="0099030E" w:rsidP="00147D83">
            <w:r>
              <w:t>(1546, 46, '2015-05-05 00:31:56'),</w:t>
            </w:r>
          </w:p>
          <w:p w:rsidR="0099030E" w:rsidRDefault="0099030E" w:rsidP="00147D83">
            <w:r>
              <w:t>(1547, 46, '2015-05-05 00:31:59');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(1548, 51, '2015-05-05 00:32:02'),</w:t>
            </w:r>
          </w:p>
          <w:p w:rsidR="0099030E" w:rsidRDefault="0099030E" w:rsidP="00147D83">
            <w:r>
              <w:t>(1549, 54, '2015-05-05 00:32:05'),</w:t>
            </w:r>
          </w:p>
          <w:p w:rsidR="0099030E" w:rsidRDefault="0099030E" w:rsidP="00147D83">
            <w:r>
              <w:t>(1550, 54, '2015-05-05 00:32:08'),</w:t>
            </w:r>
          </w:p>
          <w:p w:rsidR="0099030E" w:rsidRDefault="0099030E" w:rsidP="00147D83">
            <w:r>
              <w:t>(1551, 54, '2015-05-05 00:32:11'),</w:t>
            </w:r>
          </w:p>
          <w:p w:rsidR="0099030E" w:rsidRDefault="0099030E" w:rsidP="00147D83">
            <w:r>
              <w:t>(1552, 54, '2015-05-05 00:32:14'),</w:t>
            </w:r>
          </w:p>
          <w:p w:rsidR="0099030E" w:rsidRDefault="0099030E" w:rsidP="00147D83">
            <w:r>
              <w:t>(1553, 54, '2015-05-05 00:32:17'),</w:t>
            </w:r>
          </w:p>
          <w:p w:rsidR="0099030E" w:rsidRDefault="0099030E" w:rsidP="00147D83">
            <w:r>
              <w:t>(1554, 54, '2015-05-05 00:32:20'),</w:t>
            </w:r>
          </w:p>
          <w:p w:rsidR="0099030E" w:rsidRDefault="0099030E" w:rsidP="00147D83">
            <w:r>
              <w:t>(1555, 53, '2015-05-05 00:32:24'),</w:t>
            </w:r>
          </w:p>
          <w:p w:rsidR="0099030E" w:rsidRDefault="0099030E" w:rsidP="00147D83">
            <w:r>
              <w:t>(1556, 53, '2015-05-05 00:32:27'),</w:t>
            </w:r>
          </w:p>
          <w:p w:rsidR="0099030E" w:rsidRDefault="0099030E" w:rsidP="00147D83">
            <w:r>
              <w:t>(1557, 53, '2015-05-05 00:32:30'),</w:t>
            </w:r>
          </w:p>
          <w:p w:rsidR="0099030E" w:rsidRDefault="0099030E" w:rsidP="00147D83">
            <w:r>
              <w:t>(1558, 53, '2015-05-05 00:32:33'),</w:t>
            </w:r>
          </w:p>
          <w:p w:rsidR="0099030E" w:rsidRDefault="0099030E" w:rsidP="00147D83">
            <w:r>
              <w:t>(1559, 53, '2015-05-05 00:32:36'),</w:t>
            </w:r>
          </w:p>
          <w:p w:rsidR="0099030E" w:rsidRDefault="0099030E" w:rsidP="00147D83">
            <w:r>
              <w:t>(1560, 53, '2015-05-05 00:32:39'),</w:t>
            </w:r>
          </w:p>
          <w:p w:rsidR="0099030E" w:rsidRDefault="0099030E" w:rsidP="00147D83">
            <w:r>
              <w:t>(1561, 53, '2015-05-05 00:32:42'),</w:t>
            </w:r>
          </w:p>
          <w:p w:rsidR="0099030E" w:rsidRDefault="0099030E" w:rsidP="00147D83">
            <w:r>
              <w:t>(1562, 51, '2015-05-05 00:32:45'),</w:t>
            </w:r>
          </w:p>
          <w:p w:rsidR="0099030E" w:rsidRDefault="0099030E" w:rsidP="00147D83">
            <w:r>
              <w:t>(1563, 53, '2015-05-05 00:32:48'),</w:t>
            </w:r>
          </w:p>
          <w:p w:rsidR="0099030E" w:rsidRDefault="0099030E" w:rsidP="00147D83">
            <w:r>
              <w:t>(1564, 53, '2015-05-05 00:32:51'),</w:t>
            </w:r>
          </w:p>
          <w:p w:rsidR="0099030E" w:rsidRDefault="0099030E" w:rsidP="00147D83">
            <w:r>
              <w:t>(1565, 53, '2015-05-05 00:32:54'),</w:t>
            </w:r>
          </w:p>
          <w:p w:rsidR="0099030E" w:rsidRDefault="0099030E" w:rsidP="00147D83">
            <w:r>
              <w:t>(1566, 53, '2015-05-05 00:32:57'),</w:t>
            </w:r>
          </w:p>
          <w:p w:rsidR="0099030E" w:rsidRDefault="0099030E" w:rsidP="00147D83">
            <w:r>
              <w:t>(1567, 49, '2015-05-05 00:33:00'),</w:t>
            </w:r>
          </w:p>
          <w:p w:rsidR="0099030E" w:rsidRDefault="0099030E" w:rsidP="00147D83">
            <w:r>
              <w:t>(1568, 53, '2015-05-05 00:33:04'),</w:t>
            </w:r>
          </w:p>
          <w:p w:rsidR="0099030E" w:rsidRDefault="0099030E" w:rsidP="00147D83">
            <w:r>
              <w:t>(1569, 54, '2015-05-05 00:33:07'),</w:t>
            </w:r>
          </w:p>
          <w:p w:rsidR="0099030E" w:rsidRDefault="0099030E" w:rsidP="00147D83">
            <w:r>
              <w:t>(1570, 53, '2015-05-05 00:33:10'),</w:t>
            </w:r>
          </w:p>
          <w:p w:rsidR="0099030E" w:rsidRDefault="0099030E" w:rsidP="00147D83">
            <w:r>
              <w:t>(1571, 53, '2015-05-05 00:33:13'),</w:t>
            </w:r>
          </w:p>
          <w:p w:rsidR="0099030E" w:rsidRDefault="0099030E" w:rsidP="00147D83">
            <w:r>
              <w:t>(1572, 49, '2015-05-05 00:33:16'),</w:t>
            </w:r>
          </w:p>
          <w:p w:rsidR="0099030E" w:rsidRDefault="0099030E" w:rsidP="00147D83">
            <w:r>
              <w:t>(1573, 53, '2015-05-05 00:33:19'),</w:t>
            </w:r>
          </w:p>
          <w:p w:rsidR="0099030E" w:rsidRDefault="0099030E" w:rsidP="00147D83">
            <w:r>
              <w:t>(1574, 53, '2015-05-05 00:33:22'),</w:t>
            </w:r>
          </w:p>
          <w:p w:rsidR="0099030E" w:rsidRDefault="0099030E" w:rsidP="00147D83">
            <w:r>
              <w:t>(1575, 53, '2015-05-05 00:33:25'),</w:t>
            </w:r>
          </w:p>
          <w:p w:rsidR="0099030E" w:rsidRDefault="0099030E" w:rsidP="00147D83">
            <w:r>
              <w:t>(1576, 53, '2015-05-05 00:33:28'),</w:t>
            </w:r>
          </w:p>
          <w:p w:rsidR="0099030E" w:rsidRDefault="0099030E" w:rsidP="00147D83">
            <w:r>
              <w:t>(1577, 53, '2015-05-05 00:33:31'),</w:t>
            </w:r>
          </w:p>
          <w:p w:rsidR="0099030E" w:rsidRDefault="0099030E" w:rsidP="00147D83">
            <w:r>
              <w:t>(1578, 53, '2015-05-05 00:33:34'),</w:t>
            </w:r>
          </w:p>
          <w:p w:rsidR="0099030E" w:rsidRDefault="0099030E" w:rsidP="00147D83">
            <w:r>
              <w:t>(1579, 48, '2015-05-05 00:33:37'),</w:t>
            </w:r>
          </w:p>
          <w:p w:rsidR="0099030E" w:rsidRDefault="0099030E" w:rsidP="00147D83">
            <w:r>
              <w:t>(1580, 46, '2015-05-05 00:33:40'),</w:t>
            </w:r>
          </w:p>
          <w:p w:rsidR="0099030E" w:rsidRDefault="0099030E" w:rsidP="00147D83">
            <w:r>
              <w:t>(1581, 53, '2015-05-05 00:33:43'),</w:t>
            </w:r>
          </w:p>
          <w:p w:rsidR="0099030E" w:rsidRDefault="0099030E" w:rsidP="00147D83">
            <w:r>
              <w:t>(1582, 53, '2015-05-05 00:33:47'),</w:t>
            </w:r>
          </w:p>
          <w:p w:rsidR="0099030E" w:rsidRDefault="0099030E" w:rsidP="00147D83">
            <w:r>
              <w:t>(1583, 53, '2015-05-05 00:33:50'),</w:t>
            </w:r>
          </w:p>
          <w:p w:rsidR="0099030E" w:rsidRDefault="0099030E" w:rsidP="00147D83">
            <w:r>
              <w:t>(1584, 53, '2015-05-05 00:33:53'),</w:t>
            </w:r>
          </w:p>
          <w:p w:rsidR="0099030E" w:rsidRDefault="0099030E" w:rsidP="00147D83">
            <w:r>
              <w:t>(1585, 59, '2015-05-05 00:33:56'),</w:t>
            </w:r>
          </w:p>
          <w:p w:rsidR="0099030E" w:rsidRDefault="0099030E" w:rsidP="00147D83">
            <w:r>
              <w:t>(1586, 59, '2015-05-05 00:33:59'),</w:t>
            </w:r>
          </w:p>
          <w:p w:rsidR="0099030E" w:rsidRDefault="0099030E" w:rsidP="00147D83">
            <w:r>
              <w:t>(1587, 56, '2015-05-05 00:34:02'),</w:t>
            </w:r>
          </w:p>
          <w:p w:rsidR="0099030E" w:rsidRDefault="0099030E" w:rsidP="00147D83">
            <w:r>
              <w:t>(1588, 54, '2015-05-05 00:34:05'),</w:t>
            </w:r>
          </w:p>
          <w:p w:rsidR="0099030E" w:rsidRDefault="0099030E" w:rsidP="00147D83">
            <w:r>
              <w:t>(1589, 54, '2015-05-05 00:34:08'),</w:t>
            </w:r>
          </w:p>
          <w:p w:rsidR="0099030E" w:rsidRDefault="0099030E" w:rsidP="00147D83">
            <w:r>
              <w:t>(1590, 55, '2015-05-05 00:34:11'),</w:t>
            </w:r>
          </w:p>
          <w:p w:rsidR="0099030E" w:rsidRDefault="0099030E" w:rsidP="00147D83">
            <w:r>
              <w:t>(1591, 55, '2015-05-05 00:34:14'),</w:t>
            </w:r>
          </w:p>
          <w:p w:rsidR="0099030E" w:rsidRDefault="0099030E" w:rsidP="00147D83">
            <w:r>
              <w:t>(1592, 55, '2015-05-05 00:34:17'),</w:t>
            </w:r>
          </w:p>
          <w:p w:rsidR="0099030E" w:rsidRDefault="0099030E" w:rsidP="00147D83">
            <w:r>
              <w:t>(1593, 55, '2015-05-05 00:34:20'),</w:t>
            </w:r>
          </w:p>
          <w:p w:rsidR="0099030E" w:rsidRDefault="0099030E" w:rsidP="00147D83">
            <w:r>
              <w:t>(1594, 56, '2015-05-05 00:34:23'),</w:t>
            </w:r>
          </w:p>
          <w:p w:rsidR="0099030E" w:rsidRDefault="0099030E" w:rsidP="00147D83">
            <w:r>
              <w:t>(1595, 56, '2015-05-05 00:34:26'),</w:t>
            </w:r>
          </w:p>
          <w:p w:rsidR="0099030E" w:rsidRDefault="0099030E" w:rsidP="00147D83">
            <w:r>
              <w:t>(1596, 57, '2015-05-05 00:34:30'),</w:t>
            </w:r>
          </w:p>
          <w:p w:rsidR="0099030E" w:rsidRDefault="0099030E" w:rsidP="00147D83">
            <w:r>
              <w:t>(1597, 57, '2015-05-05 00:34:33'),</w:t>
            </w:r>
          </w:p>
          <w:p w:rsidR="0099030E" w:rsidRDefault="0099030E" w:rsidP="00147D83">
            <w:r>
              <w:t>(1598, 57, '2015-05-05 00:34:36'),</w:t>
            </w:r>
          </w:p>
          <w:p w:rsidR="0099030E" w:rsidRDefault="0099030E" w:rsidP="00147D83">
            <w:r>
              <w:t>(1599, 57, '2015-05-05 00:34:39'),</w:t>
            </w:r>
          </w:p>
          <w:p w:rsidR="0099030E" w:rsidRDefault="0099030E" w:rsidP="00147D83">
            <w:r>
              <w:t>(1600, 57, '2015-05-05 00:34:42'),</w:t>
            </w:r>
          </w:p>
          <w:p w:rsidR="0099030E" w:rsidRDefault="0099030E" w:rsidP="00147D83">
            <w:r>
              <w:t>(1601, 57, '2015-05-05 00:34:45'),</w:t>
            </w:r>
          </w:p>
          <w:p w:rsidR="0099030E" w:rsidRDefault="0099030E" w:rsidP="00147D83">
            <w:r>
              <w:t>(1602, 57, '2015-05-05 00:34:48'),</w:t>
            </w:r>
          </w:p>
          <w:p w:rsidR="0099030E" w:rsidRDefault="0099030E" w:rsidP="00147D83">
            <w:r>
              <w:t>(1603, 57, '2015-05-05 00:34:51'),</w:t>
            </w:r>
          </w:p>
          <w:p w:rsidR="0099030E" w:rsidRDefault="0099030E" w:rsidP="00147D83">
            <w:r>
              <w:t>(1604, 57, '2015-05-05 00:34:54'),</w:t>
            </w:r>
          </w:p>
          <w:p w:rsidR="0099030E" w:rsidRDefault="0099030E" w:rsidP="00147D83">
            <w:r>
              <w:t>(1605, 57, '2015-05-05 00:34:57'),</w:t>
            </w:r>
          </w:p>
          <w:p w:rsidR="0099030E" w:rsidRDefault="0099030E" w:rsidP="00147D83">
            <w:r>
              <w:t>(1606, 54, '2015-05-05 00:35:00'),</w:t>
            </w:r>
          </w:p>
          <w:p w:rsidR="0099030E" w:rsidRDefault="0099030E" w:rsidP="00147D83">
            <w:r>
              <w:t>(1607, 46, '2015-05-05 00:35:03'),</w:t>
            </w:r>
          </w:p>
          <w:p w:rsidR="0099030E" w:rsidRDefault="0099030E" w:rsidP="00147D83">
            <w:r>
              <w:t>(1608, 54, '2015-05-05 00:35:06'),</w:t>
            </w:r>
          </w:p>
          <w:p w:rsidR="0099030E" w:rsidRDefault="0099030E" w:rsidP="00147D83">
            <w:r>
              <w:t>(1609, 59, '2015-05-05 00:35:09'),</w:t>
            </w:r>
          </w:p>
          <w:p w:rsidR="0099030E" w:rsidRDefault="0099030E" w:rsidP="00147D83">
            <w:r>
              <w:t>(1610, 61, '2015-05-05 00:35:13'),</w:t>
            </w:r>
          </w:p>
          <w:p w:rsidR="0099030E" w:rsidRDefault="0099030E" w:rsidP="00147D83">
            <w:r>
              <w:t>(1611, 60, '2015-05-05 00:35:16'),</w:t>
            </w:r>
          </w:p>
          <w:p w:rsidR="0099030E" w:rsidRDefault="0099030E" w:rsidP="00147D83">
            <w:r>
              <w:t>(1612, 60, '2015-05-05 00:35:19'),</w:t>
            </w:r>
          </w:p>
          <w:p w:rsidR="0099030E" w:rsidRDefault="0099030E" w:rsidP="00147D83">
            <w:r>
              <w:t>(1613, 53, '2015-05-05 00:35:22'),</w:t>
            </w:r>
          </w:p>
          <w:p w:rsidR="0099030E" w:rsidRDefault="0099030E" w:rsidP="00147D83">
            <w:r>
              <w:t>(1614, 56, '2015-05-05 00:35:25'),</w:t>
            </w:r>
          </w:p>
          <w:p w:rsidR="0099030E" w:rsidRDefault="0099030E" w:rsidP="00147D83">
            <w:r>
              <w:t>(1615, 55, '2015-05-05 00:35:28'),</w:t>
            </w:r>
          </w:p>
          <w:p w:rsidR="0099030E" w:rsidRDefault="0099030E" w:rsidP="00147D83">
            <w:r>
              <w:t>(1616, 56, '2015-05-05 00:35:31'),</w:t>
            </w:r>
          </w:p>
          <w:p w:rsidR="0099030E" w:rsidRDefault="0099030E" w:rsidP="00147D83">
            <w:r>
              <w:t>(1617, 61, '2015-05-05 00:35:34'),</w:t>
            </w:r>
          </w:p>
          <w:p w:rsidR="0099030E" w:rsidRDefault="0099030E" w:rsidP="00147D83">
            <w:r>
              <w:t>(1618, 62, '2015-05-05 00:35:37'),</w:t>
            </w:r>
          </w:p>
          <w:p w:rsidR="0099030E" w:rsidRDefault="0099030E" w:rsidP="00147D83">
            <w:r>
              <w:t>(1619, 62, '2015-05-05 00:35:40'),</w:t>
            </w:r>
          </w:p>
          <w:p w:rsidR="0099030E" w:rsidRDefault="0099030E" w:rsidP="00147D83">
            <w:r>
              <w:t>(1620, 0, '2015-05-05 00:35:43'),</w:t>
            </w:r>
          </w:p>
          <w:p w:rsidR="0099030E" w:rsidRDefault="0099030E" w:rsidP="00147D83">
            <w:r>
              <w:t>(1621, 0, '2015-05-05 00:35:46'),</w:t>
            </w:r>
          </w:p>
          <w:p w:rsidR="0099030E" w:rsidRDefault="0099030E" w:rsidP="00147D83">
            <w:r>
              <w:t>(1622, 0, '2015-05-05 00:35:49'),</w:t>
            </w:r>
          </w:p>
          <w:p w:rsidR="0099030E" w:rsidRDefault="0099030E" w:rsidP="00147D83">
            <w:r>
              <w:t>(1623, 0, '2015-05-05 00:35:53'),</w:t>
            </w:r>
          </w:p>
          <w:p w:rsidR="0099030E" w:rsidRDefault="0099030E" w:rsidP="00147D83">
            <w:r>
              <w:t>(1624, 0, '2015-05-05 00:35:56'),</w:t>
            </w:r>
          </w:p>
          <w:p w:rsidR="0099030E" w:rsidRDefault="0099030E" w:rsidP="00147D83">
            <w:r>
              <w:t>(1625, 0, '2015-05-05 00:35:59'),</w:t>
            </w:r>
          </w:p>
          <w:p w:rsidR="0099030E" w:rsidRDefault="0099030E" w:rsidP="00147D83">
            <w:r>
              <w:t>(1626, 0, '2015-05-05 00:36:02'),</w:t>
            </w:r>
          </w:p>
          <w:p w:rsidR="0099030E" w:rsidRDefault="0099030E" w:rsidP="00147D83">
            <w:r>
              <w:t>(1627, 0, '2015-05-05 00:36:05'),</w:t>
            </w:r>
          </w:p>
          <w:p w:rsidR="0099030E" w:rsidRDefault="0099030E" w:rsidP="00147D83">
            <w:r>
              <w:t>(1628, 0, '2015-05-05 00:36:08'),</w:t>
            </w:r>
          </w:p>
          <w:p w:rsidR="0099030E" w:rsidRDefault="0099030E" w:rsidP="00147D83">
            <w:r>
              <w:t>(1629, 0, '2015-05-05 00:36:11'),</w:t>
            </w:r>
          </w:p>
          <w:p w:rsidR="0099030E" w:rsidRDefault="0099030E" w:rsidP="00147D83">
            <w:r>
              <w:t>(1630, 0, '2015-05-05 00:36:14'),</w:t>
            </w:r>
          </w:p>
          <w:p w:rsidR="0099030E" w:rsidRDefault="0099030E" w:rsidP="00147D83">
            <w:r>
              <w:t>(1631, 0, '2015-05-05 00:36:17'),</w:t>
            </w:r>
          </w:p>
          <w:p w:rsidR="0099030E" w:rsidRDefault="0099030E" w:rsidP="00147D83">
            <w:r>
              <w:t>(1632, 0, '2015-05-05 00:36:20'),</w:t>
            </w:r>
          </w:p>
          <w:p w:rsidR="0099030E" w:rsidRDefault="0099030E" w:rsidP="00147D83">
            <w:r>
              <w:t>(1633, 0, '2015-05-05 00:36:23'),</w:t>
            </w:r>
          </w:p>
          <w:p w:rsidR="0099030E" w:rsidRDefault="0099030E" w:rsidP="00147D83">
            <w:r>
              <w:t>(1634, 0, '2015-05-05 00:36:26'),</w:t>
            </w:r>
          </w:p>
          <w:p w:rsidR="0099030E" w:rsidRDefault="0099030E" w:rsidP="00147D83">
            <w:r>
              <w:t>(1635, 0, '2015-05-05 00:36:29'),</w:t>
            </w:r>
          </w:p>
          <w:p w:rsidR="0099030E" w:rsidRDefault="0099030E" w:rsidP="00147D83">
            <w:r>
              <w:t>(1636, 0, '2015-05-05 00:36:32'),</w:t>
            </w:r>
          </w:p>
          <w:p w:rsidR="0099030E" w:rsidRDefault="0099030E" w:rsidP="00147D83">
            <w:r>
              <w:t>(1637, 0, '2015-05-05 00:36:36'),</w:t>
            </w:r>
          </w:p>
          <w:p w:rsidR="0099030E" w:rsidRDefault="0099030E" w:rsidP="00147D83">
            <w:r>
              <w:t>(1638, 0, '2015-05-05 00:36:39'),</w:t>
            </w:r>
          </w:p>
          <w:p w:rsidR="0099030E" w:rsidRDefault="0099030E" w:rsidP="00147D83">
            <w:r>
              <w:t>(1639, 0, '2015-05-05 00:36:42'),</w:t>
            </w:r>
          </w:p>
          <w:p w:rsidR="0099030E" w:rsidRDefault="0099030E" w:rsidP="00147D83">
            <w:r>
              <w:t>(1640, 0, '2015-05-05 00:36:45'),</w:t>
            </w:r>
          </w:p>
          <w:p w:rsidR="0099030E" w:rsidRDefault="0099030E" w:rsidP="00147D83">
            <w:r>
              <w:t>(1641, 0, '2015-05-05 00:36:48'),</w:t>
            </w:r>
          </w:p>
          <w:p w:rsidR="0099030E" w:rsidRDefault="0099030E" w:rsidP="00147D83">
            <w:r>
              <w:t>(1642, 0, '2015-05-05 00:36:51'),</w:t>
            </w:r>
          </w:p>
          <w:p w:rsidR="0099030E" w:rsidRDefault="0099030E" w:rsidP="00147D83">
            <w:r>
              <w:t>(1643, 0, '2015-05-05 00:36:54'),</w:t>
            </w:r>
          </w:p>
          <w:p w:rsidR="0099030E" w:rsidRDefault="0099030E" w:rsidP="00147D83">
            <w:r>
              <w:t>(1644, 0, '2015-05-05 00:36:57'),</w:t>
            </w:r>
          </w:p>
          <w:p w:rsidR="0099030E" w:rsidRDefault="0099030E" w:rsidP="00147D83">
            <w:r>
              <w:t>(1645, 0, '2015-05-05 00:37:00'),</w:t>
            </w:r>
          </w:p>
          <w:p w:rsidR="0099030E" w:rsidRDefault="0099030E" w:rsidP="00147D83">
            <w:r>
              <w:t>(1646, 0, '2015-05-05 00:37:03'),</w:t>
            </w:r>
          </w:p>
          <w:p w:rsidR="0099030E" w:rsidRDefault="0099030E" w:rsidP="00147D83">
            <w:r>
              <w:t>(1647, 0, '2015-05-05 00:37:06'),</w:t>
            </w:r>
          </w:p>
          <w:p w:rsidR="0099030E" w:rsidRDefault="0099030E" w:rsidP="00147D83">
            <w:r>
              <w:t>(1648, 0, '2015-05-05 00:37:09'),</w:t>
            </w:r>
          </w:p>
          <w:p w:rsidR="0099030E" w:rsidRDefault="0099030E" w:rsidP="00147D83">
            <w:r>
              <w:t>(1649, 0, '2015-05-05 00:37:12'),</w:t>
            </w:r>
          </w:p>
          <w:p w:rsidR="0099030E" w:rsidRDefault="0099030E" w:rsidP="00147D83">
            <w:r>
              <w:t>(1650, 0, '2015-05-05 00:37:15'),</w:t>
            </w:r>
          </w:p>
          <w:p w:rsidR="0099030E" w:rsidRDefault="0099030E" w:rsidP="00147D83">
            <w:r>
              <w:t>(1651, 0, '2015-05-05 00:37:18'),</w:t>
            </w:r>
          </w:p>
          <w:p w:rsidR="0099030E" w:rsidRDefault="0099030E" w:rsidP="00147D83">
            <w:r>
              <w:t>(1652, 0, '2015-05-05 00:37:22'),</w:t>
            </w:r>
          </w:p>
          <w:p w:rsidR="0099030E" w:rsidRDefault="0099030E" w:rsidP="00147D83">
            <w:r>
              <w:t>(1653, 0, '2015-05-05 00:37:25'),</w:t>
            </w:r>
          </w:p>
          <w:p w:rsidR="0099030E" w:rsidRDefault="0099030E" w:rsidP="00147D83">
            <w:r>
              <w:t>(1654, 0, '2015-05-05 00:37:28'),</w:t>
            </w:r>
          </w:p>
          <w:p w:rsidR="0099030E" w:rsidRDefault="0099030E" w:rsidP="00147D83">
            <w:r>
              <w:t>(1655, 0, '2015-05-05 00:37:31'),</w:t>
            </w:r>
          </w:p>
          <w:p w:rsidR="0099030E" w:rsidRDefault="0099030E" w:rsidP="00147D83">
            <w:r>
              <w:t>(1656, 0, '2015-05-05 00:37:34'),</w:t>
            </w:r>
          </w:p>
          <w:p w:rsidR="0099030E" w:rsidRDefault="0099030E" w:rsidP="00147D83">
            <w:r>
              <w:t>(1657, 0, '2015-05-05 00:37:37'),</w:t>
            </w:r>
          </w:p>
          <w:p w:rsidR="0099030E" w:rsidRDefault="0099030E" w:rsidP="00147D83">
            <w:r>
              <w:t>(1658, 0, '2015-05-05 00:37:40'),</w:t>
            </w:r>
          </w:p>
          <w:p w:rsidR="0099030E" w:rsidRDefault="0099030E" w:rsidP="00147D83">
            <w:r>
              <w:t>(1659, 0, '2015-05-05 00:37:43'),</w:t>
            </w:r>
          </w:p>
          <w:p w:rsidR="0099030E" w:rsidRDefault="0099030E" w:rsidP="00147D83">
            <w:r>
              <w:t>(1660, 0, '2015-05-05 00:37:46'),</w:t>
            </w:r>
          </w:p>
          <w:p w:rsidR="0099030E" w:rsidRDefault="0099030E" w:rsidP="00147D83">
            <w:r>
              <w:t>(1661, 0, '2015-05-05 00:37:49'),</w:t>
            </w:r>
          </w:p>
          <w:p w:rsidR="0099030E" w:rsidRDefault="0099030E" w:rsidP="00147D83">
            <w:r>
              <w:t>(1662, 0, '2015-05-05 00:37:52'),</w:t>
            </w:r>
          </w:p>
          <w:p w:rsidR="0099030E" w:rsidRDefault="0099030E" w:rsidP="00147D83">
            <w:r>
              <w:t>(1663, 0, '2015-05-05 00:37:55'),</w:t>
            </w:r>
          </w:p>
          <w:p w:rsidR="0099030E" w:rsidRDefault="0099030E" w:rsidP="00147D83">
            <w:r>
              <w:t>(1664, 0, '2015-05-05 00:37:58'),</w:t>
            </w:r>
          </w:p>
          <w:p w:rsidR="0099030E" w:rsidRDefault="0099030E" w:rsidP="00147D83">
            <w:r>
              <w:t>(1665, 0, '2015-05-05 00:38:02'),</w:t>
            </w:r>
          </w:p>
          <w:p w:rsidR="0099030E" w:rsidRDefault="0099030E" w:rsidP="00147D83">
            <w:r>
              <w:t>(1666, 0, '2015-05-05 00:38:05'),</w:t>
            </w:r>
          </w:p>
          <w:p w:rsidR="0099030E" w:rsidRDefault="0099030E" w:rsidP="00147D83">
            <w:r>
              <w:t>(1667, 0, '2015-05-05 00:38:08'),</w:t>
            </w:r>
          </w:p>
          <w:p w:rsidR="0099030E" w:rsidRDefault="0099030E" w:rsidP="00147D83">
            <w:r>
              <w:t>(1668, 0, '2015-05-05 00:38:11'),</w:t>
            </w:r>
          </w:p>
          <w:p w:rsidR="0099030E" w:rsidRDefault="0099030E" w:rsidP="00147D83">
            <w:r>
              <w:t>(1669, 0, '2015-05-05 00:38:14'),</w:t>
            </w:r>
          </w:p>
          <w:p w:rsidR="0099030E" w:rsidRDefault="0099030E" w:rsidP="00147D83">
            <w:r>
              <w:t>(1670, 0, '2015-05-05 00:38:17'),</w:t>
            </w:r>
          </w:p>
          <w:p w:rsidR="0099030E" w:rsidRDefault="0099030E" w:rsidP="00147D83">
            <w:r>
              <w:t>(1671, 0, '2015-05-05 00:38:20'),</w:t>
            </w:r>
          </w:p>
          <w:p w:rsidR="0099030E" w:rsidRDefault="0099030E" w:rsidP="00147D83">
            <w:r>
              <w:t>(1672, 0, '2015-05-05 00:38:23'),</w:t>
            </w:r>
          </w:p>
          <w:p w:rsidR="0099030E" w:rsidRDefault="0099030E" w:rsidP="00147D83">
            <w:r>
              <w:t>(1673, 0, '2015-05-05 00:38:26'),</w:t>
            </w:r>
          </w:p>
          <w:p w:rsidR="0099030E" w:rsidRDefault="0099030E" w:rsidP="00147D83">
            <w:r>
              <w:t>(1674, 0, '2015-05-05 00:38:29'),</w:t>
            </w:r>
          </w:p>
          <w:p w:rsidR="0099030E" w:rsidRDefault="0099030E" w:rsidP="00147D83">
            <w:r>
              <w:t>(1675, 0, '2015-05-05 00:38:33'),</w:t>
            </w:r>
          </w:p>
          <w:p w:rsidR="0099030E" w:rsidRDefault="0099030E" w:rsidP="00147D83">
            <w:r>
              <w:t>(1676, 0, '2015-05-05 00:38:36'),</w:t>
            </w:r>
          </w:p>
          <w:p w:rsidR="0099030E" w:rsidRDefault="0099030E" w:rsidP="00147D83">
            <w:r>
              <w:t>(1677, 0, '2015-05-05 00:38:39'),</w:t>
            </w:r>
          </w:p>
          <w:p w:rsidR="0099030E" w:rsidRDefault="0099030E" w:rsidP="00147D83">
            <w:r>
              <w:t>(1678, 0, '2015-05-05 00:38:42'),</w:t>
            </w:r>
          </w:p>
          <w:p w:rsidR="0099030E" w:rsidRDefault="0099030E" w:rsidP="00147D83">
            <w:r>
              <w:t>(1679, 0, '2015-05-05 00:38:45'),</w:t>
            </w:r>
          </w:p>
          <w:p w:rsidR="0099030E" w:rsidRDefault="0099030E" w:rsidP="00147D83">
            <w:r>
              <w:t>(1680, 0, '2015-05-05 00:38:48'),</w:t>
            </w:r>
          </w:p>
          <w:p w:rsidR="0099030E" w:rsidRDefault="0099030E" w:rsidP="00147D83">
            <w:r>
              <w:t>(1681, 0, '2015-05-05 00:38:51'),</w:t>
            </w:r>
          </w:p>
          <w:p w:rsidR="0099030E" w:rsidRDefault="0099030E" w:rsidP="00147D83">
            <w:r>
              <w:t>(1682, 0, '2015-05-05 00:38:54'),</w:t>
            </w:r>
          </w:p>
          <w:p w:rsidR="0099030E" w:rsidRDefault="0099030E" w:rsidP="00147D83">
            <w:r>
              <w:t>(1683, 0, '2015-05-05 00:38:57'),</w:t>
            </w:r>
          </w:p>
          <w:p w:rsidR="0099030E" w:rsidRDefault="0099030E" w:rsidP="00147D83">
            <w:r>
              <w:t>(1684, 0, '2015-05-05 00:39:00'),</w:t>
            </w:r>
          </w:p>
          <w:p w:rsidR="0099030E" w:rsidRDefault="0099030E" w:rsidP="00147D83">
            <w:r>
              <w:t>(1685, 0, '2015-05-05 00:39:03'),</w:t>
            </w:r>
          </w:p>
          <w:p w:rsidR="0099030E" w:rsidRDefault="0099030E" w:rsidP="00147D83">
            <w:r>
              <w:t>(1686, 0, '2015-05-05 00:39:06'),</w:t>
            </w:r>
          </w:p>
          <w:p w:rsidR="0099030E" w:rsidRDefault="0099030E" w:rsidP="00147D83">
            <w:r>
              <w:t>(1687, 0, '2015-05-05 00:39:09'),</w:t>
            </w:r>
          </w:p>
          <w:p w:rsidR="0099030E" w:rsidRDefault="0099030E" w:rsidP="00147D83">
            <w:r>
              <w:t>(1688, 0, '2015-05-05 00:39:12'),</w:t>
            </w:r>
          </w:p>
          <w:p w:rsidR="0099030E" w:rsidRDefault="0099030E" w:rsidP="00147D83">
            <w:r>
              <w:t>(1689, 0, '2015-05-05 00:39:15'),</w:t>
            </w:r>
          </w:p>
          <w:p w:rsidR="0099030E" w:rsidRDefault="0099030E" w:rsidP="00147D83">
            <w:r>
              <w:t>(1690, 0, '2015-05-05 00:39:18'),</w:t>
            </w:r>
          </w:p>
          <w:p w:rsidR="0099030E" w:rsidRDefault="0099030E" w:rsidP="00147D83">
            <w:r>
              <w:t>(1691, 0, '2015-05-05 00:39:21'),</w:t>
            </w:r>
          </w:p>
          <w:p w:rsidR="0099030E" w:rsidRDefault="0099030E" w:rsidP="00147D83">
            <w:r>
              <w:t>(1692, 0, '2015-05-05 00:39:24'),</w:t>
            </w:r>
          </w:p>
          <w:p w:rsidR="0099030E" w:rsidRDefault="0099030E" w:rsidP="00147D83">
            <w:r>
              <w:t>(1693, 0, '2015-05-05 00:39:27'),</w:t>
            </w:r>
          </w:p>
          <w:p w:rsidR="0099030E" w:rsidRDefault="0099030E" w:rsidP="00147D83">
            <w:r>
              <w:t>(1694, 0, '2015-05-05 00:39:30'),</w:t>
            </w:r>
          </w:p>
          <w:p w:rsidR="0099030E" w:rsidRDefault="0099030E" w:rsidP="00147D83">
            <w:r>
              <w:t>(1695, 0, '2015-05-05 00:39:33'),</w:t>
            </w:r>
          </w:p>
          <w:p w:rsidR="0099030E" w:rsidRDefault="0099030E" w:rsidP="00147D83">
            <w:r>
              <w:t>(1696, 0, '2015-05-05 00:39:36'),</w:t>
            </w:r>
          </w:p>
          <w:p w:rsidR="0099030E" w:rsidRDefault="0099030E" w:rsidP="00147D83">
            <w:r>
              <w:t>(1697, 0, '2015-05-05 00:39:39'),</w:t>
            </w:r>
          </w:p>
          <w:p w:rsidR="0099030E" w:rsidRDefault="0099030E" w:rsidP="00147D83">
            <w:r>
              <w:t>(1698, 0, '2015-05-05 00:39:42'),</w:t>
            </w:r>
          </w:p>
          <w:p w:rsidR="0099030E" w:rsidRDefault="0099030E" w:rsidP="00147D83">
            <w:r>
              <w:t>(1699, 0, '2015-05-05 00:39:45'),</w:t>
            </w:r>
          </w:p>
          <w:p w:rsidR="0099030E" w:rsidRDefault="0099030E" w:rsidP="00147D83">
            <w:r>
              <w:t>(1700, 0, '2015-05-05 00:39:48'),</w:t>
            </w:r>
          </w:p>
          <w:p w:rsidR="0099030E" w:rsidRDefault="0099030E" w:rsidP="00147D83">
            <w:r>
              <w:t>(1701, 0, '2015-05-05 00:39:52'),</w:t>
            </w:r>
          </w:p>
          <w:p w:rsidR="0099030E" w:rsidRDefault="0099030E" w:rsidP="00147D83">
            <w:r>
              <w:t>(1702, 0, '2015-05-05 00:39:55'),</w:t>
            </w:r>
          </w:p>
          <w:p w:rsidR="0099030E" w:rsidRDefault="0099030E" w:rsidP="00147D83">
            <w:r>
              <w:t>(1703, 0, '2015-05-05 00:39:58'),</w:t>
            </w:r>
          </w:p>
          <w:p w:rsidR="0099030E" w:rsidRDefault="0099030E" w:rsidP="00147D83">
            <w:r>
              <w:t>(1704, 0, '2015-05-05 00:40:01'),</w:t>
            </w:r>
          </w:p>
          <w:p w:rsidR="0099030E" w:rsidRDefault="0099030E" w:rsidP="00147D83">
            <w:r>
              <w:t>(1705, 0, '2015-05-05 00:40:04'),</w:t>
            </w:r>
          </w:p>
          <w:p w:rsidR="0099030E" w:rsidRDefault="0099030E" w:rsidP="00147D83">
            <w:r>
              <w:t>(1706, 0, '2015-05-05 00:40:07'),</w:t>
            </w:r>
          </w:p>
          <w:p w:rsidR="0099030E" w:rsidRDefault="0099030E" w:rsidP="00147D83">
            <w:r>
              <w:t>(1707, 0, '2015-05-05 00:40:10'),</w:t>
            </w:r>
          </w:p>
          <w:p w:rsidR="0099030E" w:rsidRDefault="0099030E" w:rsidP="00147D83">
            <w:r>
              <w:t>(1708, 0, '2015-05-05 00:40:13'),</w:t>
            </w:r>
          </w:p>
          <w:p w:rsidR="0099030E" w:rsidRDefault="0099030E" w:rsidP="00147D83">
            <w:r>
              <w:t>(1709, 0, '2015-05-05 00:40:16'),</w:t>
            </w:r>
          </w:p>
          <w:p w:rsidR="0099030E" w:rsidRDefault="0099030E" w:rsidP="00147D83">
            <w:r>
              <w:t>(1710, 0, '2015-05-05 00:40:19'),</w:t>
            </w:r>
          </w:p>
          <w:p w:rsidR="0099030E" w:rsidRDefault="0099030E" w:rsidP="00147D83">
            <w:r>
              <w:t>(1711, 0, '2015-05-05 00:40:22'),</w:t>
            </w:r>
          </w:p>
          <w:p w:rsidR="0099030E" w:rsidRDefault="0099030E" w:rsidP="00147D83">
            <w:r>
              <w:t>(1712, 0, '2015-05-05 00:40:25'),</w:t>
            </w:r>
          </w:p>
          <w:p w:rsidR="0099030E" w:rsidRDefault="0099030E" w:rsidP="00147D83">
            <w:r>
              <w:t>(1713, 0, '2015-05-05 00:40:28'),</w:t>
            </w:r>
          </w:p>
          <w:p w:rsidR="0099030E" w:rsidRDefault="0099030E" w:rsidP="00147D83">
            <w:r>
              <w:t>(1714, 0, '2015-05-05 00:40:31'),</w:t>
            </w:r>
          </w:p>
          <w:p w:rsidR="0099030E" w:rsidRDefault="0099030E" w:rsidP="00147D83">
            <w:r>
              <w:t>(1715, 0, '2015-05-05 00:40:34'),</w:t>
            </w:r>
          </w:p>
          <w:p w:rsidR="0099030E" w:rsidRDefault="0099030E" w:rsidP="00147D83">
            <w:r>
              <w:t>(1716, 0, '2015-05-05 00:40:37'),</w:t>
            </w:r>
          </w:p>
          <w:p w:rsidR="0099030E" w:rsidRDefault="0099030E" w:rsidP="00147D83">
            <w:r>
              <w:t>(1717, 0, '2015-05-05 00:40:40'),</w:t>
            </w:r>
          </w:p>
          <w:p w:rsidR="0099030E" w:rsidRDefault="0099030E" w:rsidP="00147D83">
            <w:r>
              <w:t>(1718, 0, '2015-05-05 00:40:43'),</w:t>
            </w:r>
          </w:p>
          <w:p w:rsidR="0099030E" w:rsidRDefault="0099030E" w:rsidP="00147D83">
            <w:r>
              <w:t>(1719, 0, '2015-05-05 00:40:46'),</w:t>
            </w:r>
          </w:p>
          <w:p w:rsidR="0099030E" w:rsidRDefault="0099030E" w:rsidP="00147D83">
            <w:r>
              <w:t>(1720, 0, '2015-05-05 00:40:49'),</w:t>
            </w:r>
          </w:p>
          <w:p w:rsidR="0099030E" w:rsidRDefault="0099030E" w:rsidP="00147D83">
            <w:r>
              <w:t>(1721, 0, '2015-05-05 00:40:52'),</w:t>
            </w:r>
          </w:p>
          <w:p w:rsidR="0099030E" w:rsidRDefault="0099030E" w:rsidP="00147D83">
            <w:r>
              <w:t>(1722, 0, '2015-05-05 00:40:55'),</w:t>
            </w:r>
          </w:p>
          <w:p w:rsidR="0099030E" w:rsidRDefault="0099030E" w:rsidP="00147D83">
            <w:r>
              <w:t>(1723, 0, '2015-05-05 00:40:58'),</w:t>
            </w:r>
          </w:p>
          <w:p w:rsidR="0099030E" w:rsidRDefault="0099030E" w:rsidP="00147D83">
            <w:r>
              <w:t>(1724, 0, '2015-05-05 00:41:01'),</w:t>
            </w:r>
          </w:p>
          <w:p w:rsidR="0099030E" w:rsidRDefault="0099030E" w:rsidP="00147D83">
            <w:r>
              <w:t>(1725, 0, '2015-05-05 00:41:04'),</w:t>
            </w:r>
          </w:p>
          <w:p w:rsidR="0099030E" w:rsidRDefault="0099030E" w:rsidP="00147D83">
            <w:r>
              <w:t>(1726, 0, '2015-05-05 00:41:07'),</w:t>
            </w:r>
          </w:p>
          <w:p w:rsidR="0099030E" w:rsidRDefault="0099030E" w:rsidP="00147D83">
            <w:r>
              <w:t>(1727, 0, '2015-05-05 00:41:10'),</w:t>
            </w:r>
          </w:p>
          <w:p w:rsidR="0099030E" w:rsidRDefault="0099030E" w:rsidP="00147D83">
            <w:r>
              <w:t>(1728, 0, '2015-05-05 00:41:13'),</w:t>
            </w:r>
          </w:p>
          <w:p w:rsidR="0099030E" w:rsidRDefault="0099030E" w:rsidP="00147D83">
            <w:r>
              <w:t>(1729, 0, '2015-05-05 00:41:16'),</w:t>
            </w:r>
          </w:p>
          <w:p w:rsidR="0099030E" w:rsidRDefault="0099030E" w:rsidP="00147D83">
            <w:r>
              <w:t>(1730, 0, '2015-05-05 00:41:20'),</w:t>
            </w:r>
          </w:p>
          <w:p w:rsidR="0099030E" w:rsidRDefault="0099030E" w:rsidP="00147D83">
            <w:r>
              <w:t>(1731, 0, '2015-05-05 00:41:23'),</w:t>
            </w:r>
          </w:p>
          <w:p w:rsidR="0099030E" w:rsidRDefault="0099030E" w:rsidP="00147D83">
            <w:r>
              <w:t>(1732, 0, '2015-05-05 00:41:26'),</w:t>
            </w:r>
          </w:p>
          <w:p w:rsidR="0099030E" w:rsidRDefault="0099030E" w:rsidP="00147D83">
            <w:r>
              <w:t>(1733, 0, '2015-05-05 00:41:29'),</w:t>
            </w:r>
          </w:p>
          <w:p w:rsidR="0099030E" w:rsidRDefault="0099030E" w:rsidP="00147D83">
            <w:r>
              <w:t>(1734, 0, '2015-05-05 00:41:32'),</w:t>
            </w:r>
          </w:p>
          <w:p w:rsidR="0099030E" w:rsidRDefault="0099030E" w:rsidP="00147D83">
            <w:r>
              <w:t>(1735, 0, '2015-05-05 00:41:35'),</w:t>
            </w:r>
          </w:p>
          <w:p w:rsidR="0099030E" w:rsidRDefault="0099030E" w:rsidP="00147D83">
            <w:r>
              <w:t>(1736, 0, '2015-05-05 00:41:38'),</w:t>
            </w:r>
          </w:p>
          <w:p w:rsidR="0099030E" w:rsidRDefault="0099030E" w:rsidP="00147D83">
            <w:r>
              <w:t>(1737, 0, '2015-05-05 00:41:41'),</w:t>
            </w:r>
          </w:p>
          <w:p w:rsidR="0099030E" w:rsidRDefault="0099030E" w:rsidP="00147D83">
            <w:r>
              <w:t>(1738, 0, '2015-05-05 00:41:44'),</w:t>
            </w:r>
          </w:p>
          <w:p w:rsidR="0099030E" w:rsidRDefault="0099030E" w:rsidP="00147D83">
            <w:r>
              <w:t>(1739, 0, '2015-05-05 00:41:47'),</w:t>
            </w:r>
          </w:p>
          <w:p w:rsidR="0099030E" w:rsidRDefault="0099030E" w:rsidP="00147D83">
            <w:r>
              <w:t>(1740, 0, '2015-05-05 00:41:50'),</w:t>
            </w:r>
          </w:p>
          <w:p w:rsidR="0099030E" w:rsidRDefault="0099030E" w:rsidP="00147D83">
            <w:r>
              <w:t>(1741, 0, '2015-05-05 00:41:53'),</w:t>
            </w:r>
          </w:p>
          <w:p w:rsidR="0099030E" w:rsidRDefault="0099030E" w:rsidP="00147D83">
            <w:r>
              <w:t>(1742, 0, '2015-05-05 00:41:56'),</w:t>
            </w:r>
          </w:p>
          <w:p w:rsidR="0099030E" w:rsidRDefault="0099030E" w:rsidP="00147D83">
            <w:r>
              <w:t>(1743, 0, '2015-05-05 00:41:59'),</w:t>
            </w:r>
          </w:p>
          <w:p w:rsidR="0099030E" w:rsidRDefault="0099030E" w:rsidP="00147D83">
            <w:r>
              <w:t>(1744, 0, '2015-05-05 00:42:02'),</w:t>
            </w:r>
          </w:p>
          <w:p w:rsidR="0099030E" w:rsidRDefault="0099030E" w:rsidP="00147D83">
            <w:r>
              <w:t>(1745, 0, '2015-05-05 00:42:05'),</w:t>
            </w:r>
          </w:p>
          <w:p w:rsidR="0099030E" w:rsidRDefault="0099030E" w:rsidP="00147D83">
            <w:r>
              <w:t>(1746, 0, '2015-05-05 00:42:08'),</w:t>
            </w:r>
          </w:p>
          <w:p w:rsidR="0099030E" w:rsidRDefault="0099030E" w:rsidP="00147D83">
            <w:r>
              <w:t>(1747, 0, '2015-05-05 00:42:11'),</w:t>
            </w:r>
          </w:p>
          <w:p w:rsidR="0099030E" w:rsidRDefault="0099030E" w:rsidP="00147D83">
            <w:r>
              <w:t>(1748, 0, '2015-05-05 00:42:14'),</w:t>
            </w:r>
          </w:p>
          <w:p w:rsidR="0099030E" w:rsidRDefault="0099030E" w:rsidP="00147D83">
            <w:r>
              <w:t>(1749, 0, '2015-05-05 00:42:17'),</w:t>
            </w:r>
          </w:p>
          <w:p w:rsidR="0099030E" w:rsidRDefault="0099030E" w:rsidP="00147D83">
            <w:r>
              <w:t>(1750, 0, '2015-05-05 00:42:20'),</w:t>
            </w:r>
          </w:p>
          <w:p w:rsidR="0099030E" w:rsidRDefault="0099030E" w:rsidP="00147D83">
            <w:r>
              <w:t>(1751, 0, '2015-05-05 00:42:23'),</w:t>
            </w:r>
          </w:p>
          <w:p w:rsidR="0099030E" w:rsidRDefault="0099030E" w:rsidP="00147D83">
            <w:r>
              <w:t>(1752, 0, '2015-05-05 00:42:26'),</w:t>
            </w:r>
          </w:p>
          <w:p w:rsidR="0099030E" w:rsidRDefault="0099030E" w:rsidP="00147D83">
            <w:r>
              <w:t>(1753, 0, '2015-05-05 00:42:29'),</w:t>
            </w:r>
          </w:p>
          <w:p w:rsidR="0099030E" w:rsidRDefault="0099030E" w:rsidP="00147D83">
            <w:r>
              <w:t>(1754, 0, '2015-05-05 00:42:32'),</w:t>
            </w:r>
          </w:p>
          <w:p w:rsidR="0099030E" w:rsidRDefault="0099030E" w:rsidP="00147D83">
            <w:r>
              <w:t>(1755, 0, '2015-05-05 00:42:35'),</w:t>
            </w:r>
          </w:p>
          <w:p w:rsidR="0099030E" w:rsidRDefault="0099030E" w:rsidP="00147D83">
            <w:r>
              <w:t>(1756, 0, '2015-05-05 00:42:38'),</w:t>
            </w:r>
          </w:p>
          <w:p w:rsidR="0099030E" w:rsidRDefault="0099030E" w:rsidP="00147D83">
            <w:r>
              <w:t>(1757, 0, '2015-05-05 00:42:41'),</w:t>
            </w:r>
          </w:p>
          <w:p w:rsidR="0099030E" w:rsidRDefault="0099030E" w:rsidP="00147D83">
            <w:r>
              <w:t>(1758, 0, '2015-05-05 00:42:44'),</w:t>
            </w:r>
          </w:p>
          <w:p w:rsidR="0099030E" w:rsidRDefault="0099030E" w:rsidP="00147D83">
            <w:r>
              <w:t>(1759, 0, '2015-05-05 00:42:47'),</w:t>
            </w:r>
          </w:p>
          <w:p w:rsidR="0099030E" w:rsidRDefault="0099030E" w:rsidP="00147D83">
            <w:r>
              <w:t>(1760, 0, '2015-05-05 00:42:51'),</w:t>
            </w:r>
          </w:p>
          <w:p w:rsidR="0099030E" w:rsidRDefault="0099030E" w:rsidP="00147D83">
            <w:r>
              <w:t>(1761, 0, '2015-05-05 00:42:54'),</w:t>
            </w:r>
          </w:p>
          <w:p w:rsidR="0099030E" w:rsidRDefault="0099030E" w:rsidP="00147D83">
            <w:r>
              <w:t>(1762, 0, '2015-05-05 00:42:57'),</w:t>
            </w:r>
          </w:p>
          <w:p w:rsidR="0099030E" w:rsidRDefault="0099030E" w:rsidP="00147D83">
            <w:r>
              <w:t>(1763, 0, '2015-05-05 00:43:00'),</w:t>
            </w:r>
          </w:p>
          <w:p w:rsidR="0099030E" w:rsidRDefault="0099030E" w:rsidP="00147D83">
            <w:r>
              <w:t>(1764, 0, '2015-05-05 00:43:03'),</w:t>
            </w:r>
          </w:p>
          <w:p w:rsidR="0099030E" w:rsidRDefault="0099030E" w:rsidP="00147D83">
            <w:r>
              <w:t>(1765, 0, '2015-05-05 00:43:06'),</w:t>
            </w:r>
          </w:p>
          <w:p w:rsidR="0099030E" w:rsidRDefault="0099030E" w:rsidP="00147D83">
            <w:r>
              <w:t>(1766, 0, '2015-05-05 00:43:09'),</w:t>
            </w:r>
          </w:p>
          <w:p w:rsidR="0099030E" w:rsidRDefault="0099030E" w:rsidP="00147D83">
            <w:r>
              <w:t>(1767, 0, '2015-05-05 00:43:12'),</w:t>
            </w:r>
          </w:p>
          <w:p w:rsidR="0099030E" w:rsidRDefault="0099030E" w:rsidP="00147D83">
            <w:r>
              <w:t>(1768, 0, '2015-05-05 00:43:15'),</w:t>
            </w:r>
          </w:p>
          <w:p w:rsidR="0099030E" w:rsidRDefault="0099030E" w:rsidP="00147D83">
            <w:r>
              <w:t>(1769, 0, '2015-05-05 00:43:18'),</w:t>
            </w:r>
          </w:p>
          <w:p w:rsidR="0099030E" w:rsidRDefault="0099030E" w:rsidP="00147D83">
            <w:r>
              <w:t>(1770, 0, '2015-05-05 00:43:21'),</w:t>
            </w:r>
          </w:p>
          <w:p w:rsidR="0099030E" w:rsidRDefault="0099030E" w:rsidP="00147D83">
            <w:r>
              <w:t>(1771, 0, '2015-05-05 00:43:24'),</w:t>
            </w:r>
          </w:p>
          <w:p w:rsidR="0099030E" w:rsidRDefault="0099030E" w:rsidP="00147D83">
            <w:r>
              <w:t>(1772, 0, '2015-05-05 00:43:27'),</w:t>
            </w:r>
          </w:p>
          <w:p w:rsidR="0099030E" w:rsidRDefault="0099030E" w:rsidP="00147D83">
            <w:r>
              <w:t>(1773, 0, '2015-05-05 00:43:30'),</w:t>
            </w:r>
          </w:p>
          <w:p w:rsidR="0099030E" w:rsidRDefault="0099030E" w:rsidP="00147D83">
            <w:r>
              <w:t>(1774, 0, '2015-05-05 00:43:33'),</w:t>
            </w:r>
          </w:p>
          <w:p w:rsidR="0099030E" w:rsidRDefault="0099030E" w:rsidP="00147D83">
            <w:r>
              <w:t>(1775, 0, '2015-05-05 00:43:36'),</w:t>
            </w:r>
          </w:p>
          <w:p w:rsidR="0099030E" w:rsidRDefault="0099030E" w:rsidP="00147D83">
            <w:r>
              <w:t>(1776, 0, '2015-05-05 00:43:39'),</w:t>
            </w:r>
          </w:p>
          <w:p w:rsidR="0099030E" w:rsidRDefault="0099030E" w:rsidP="00147D83">
            <w:r>
              <w:t>(1777, 0, '2015-05-05 00:43:42'),</w:t>
            </w:r>
          </w:p>
          <w:p w:rsidR="0099030E" w:rsidRDefault="0099030E" w:rsidP="00147D83">
            <w:r>
              <w:t>(1778, 0, '2015-05-05 00:43:45'),</w:t>
            </w:r>
          </w:p>
          <w:p w:rsidR="0099030E" w:rsidRDefault="0099030E" w:rsidP="00147D83">
            <w:r>
              <w:t>(1779, 0, '2015-05-05 00:43:48'),</w:t>
            </w:r>
          </w:p>
          <w:p w:rsidR="0099030E" w:rsidRDefault="0099030E" w:rsidP="00147D83">
            <w:r>
              <w:t>(1780, 0, '2015-05-05 00:43:51'),</w:t>
            </w:r>
          </w:p>
          <w:p w:rsidR="0099030E" w:rsidRDefault="0099030E" w:rsidP="00147D83">
            <w:r>
              <w:t>(1781, 0, '2015-05-05 00:43:54'),</w:t>
            </w:r>
          </w:p>
          <w:p w:rsidR="0099030E" w:rsidRDefault="0099030E" w:rsidP="00147D83">
            <w:r>
              <w:t>(1782, 0, '2015-05-05 00:43:57'),</w:t>
            </w:r>
          </w:p>
          <w:p w:rsidR="0099030E" w:rsidRDefault="0099030E" w:rsidP="00147D83">
            <w:r>
              <w:t>(1783, 0, '2015-05-05 00:44:00'),</w:t>
            </w:r>
          </w:p>
          <w:p w:rsidR="0099030E" w:rsidRDefault="0099030E" w:rsidP="00147D83">
            <w:r>
              <w:t>(1784, 0, '2015-05-05 00:44:03'),</w:t>
            </w:r>
          </w:p>
          <w:p w:rsidR="0099030E" w:rsidRDefault="0099030E" w:rsidP="00147D83">
            <w:r>
              <w:t>(1785, 0, '2015-05-05 00:44:06'),</w:t>
            </w:r>
          </w:p>
          <w:p w:rsidR="0099030E" w:rsidRDefault="0099030E" w:rsidP="00147D83">
            <w:r>
              <w:t>(1786, 0, '2015-05-05 00:44:09'),</w:t>
            </w:r>
          </w:p>
          <w:p w:rsidR="0099030E" w:rsidRDefault="0099030E" w:rsidP="00147D83">
            <w:r>
              <w:t>(1787, 0, '2015-05-05 00:44:12'),</w:t>
            </w:r>
          </w:p>
          <w:p w:rsidR="0099030E" w:rsidRDefault="0099030E" w:rsidP="00147D83">
            <w:r>
              <w:t>(1788, 0, '2015-05-05 00:44:16'),</w:t>
            </w:r>
          </w:p>
          <w:p w:rsidR="0099030E" w:rsidRDefault="0099030E" w:rsidP="00147D83">
            <w:r>
              <w:t>(1789, 0, '2015-05-05 00:44:19'),</w:t>
            </w:r>
          </w:p>
          <w:p w:rsidR="0099030E" w:rsidRDefault="0099030E" w:rsidP="00147D83">
            <w:r>
              <w:t>(1790, 0, '2015-05-05 00:44:22'),</w:t>
            </w:r>
          </w:p>
          <w:p w:rsidR="0099030E" w:rsidRDefault="0099030E" w:rsidP="00147D83">
            <w:r>
              <w:t>(1791, 0, '2015-05-05 00:44:25'),</w:t>
            </w:r>
          </w:p>
          <w:p w:rsidR="0099030E" w:rsidRDefault="0099030E" w:rsidP="00147D83">
            <w:r>
              <w:t>(1792, 0, '2015-05-05 00:44:28'),</w:t>
            </w:r>
          </w:p>
          <w:p w:rsidR="0099030E" w:rsidRDefault="0099030E" w:rsidP="00147D83">
            <w:r>
              <w:t>(1793, 0, '2015-05-05 00:44:31'),</w:t>
            </w:r>
          </w:p>
          <w:p w:rsidR="0099030E" w:rsidRDefault="0099030E" w:rsidP="00147D83">
            <w:r>
              <w:t>(1794, 0, '2015-05-05 00:44:34'),</w:t>
            </w:r>
          </w:p>
          <w:p w:rsidR="0099030E" w:rsidRDefault="0099030E" w:rsidP="00147D83">
            <w:r>
              <w:t>(1795, 0, '2015-05-05 00:44:37'),</w:t>
            </w:r>
          </w:p>
          <w:p w:rsidR="0099030E" w:rsidRDefault="0099030E" w:rsidP="00147D83">
            <w:r>
              <w:t>(1796, 0, '2015-05-05 00:44:40'),</w:t>
            </w:r>
          </w:p>
          <w:p w:rsidR="0099030E" w:rsidRDefault="0099030E" w:rsidP="00147D83">
            <w:r>
              <w:t>(1797, 0, '2015-05-05 00:44:43'),</w:t>
            </w:r>
          </w:p>
          <w:p w:rsidR="0099030E" w:rsidRDefault="0099030E" w:rsidP="00147D83">
            <w:r>
              <w:t>(1798, 0, '2015-05-05 00:44:46'),</w:t>
            </w:r>
          </w:p>
          <w:p w:rsidR="0099030E" w:rsidRDefault="0099030E" w:rsidP="00147D83">
            <w:r>
              <w:t>(1799, 0, '2015-05-05 00:44:49'),</w:t>
            </w:r>
          </w:p>
          <w:p w:rsidR="0099030E" w:rsidRDefault="0099030E" w:rsidP="00147D83">
            <w:r>
              <w:t>(1800, 0, '2015-05-05 00:44:52'),</w:t>
            </w:r>
          </w:p>
          <w:p w:rsidR="0099030E" w:rsidRDefault="0099030E" w:rsidP="00147D83">
            <w:r>
              <w:t>(1801, 0, '2015-05-05 00:44:55'),</w:t>
            </w:r>
          </w:p>
          <w:p w:rsidR="0099030E" w:rsidRDefault="0099030E" w:rsidP="00147D83">
            <w:r>
              <w:t>(1802, 0, '2015-05-05 00:44:58'),</w:t>
            </w:r>
          </w:p>
          <w:p w:rsidR="0099030E" w:rsidRDefault="0099030E" w:rsidP="00147D83">
            <w:r>
              <w:t>(1803, 0, '2015-05-05 00:45:01'),</w:t>
            </w:r>
          </w:p>
          <w:p w:rsidR="0099030E" w:rsidRDefault="0099030E" w:rsidP="00147D83">
            <w:r>
              <w:t>(1804, 0, '2015-05-05 00:45:04'),</w:t>
            </w:r>
          </w:p>
          <w:p w:rsidR="0099030E" w:rsidRDefault="0099030E" w:rsidP="00147D83">
            <w:r>
              <w:t>(1805, 0, '2015-05-05 00:45:07'),</w:t>
            </w:r>
          </w:p>
          <w:p w:rsidR="0099030E" w:rsidRDefault="0099030E" w:rsidP="00147D83">
            <w:r>
              <w:t>(1806, 0, '2015-05-05 00:45:10'),</w:t>
            </w:r>
          </w:p>
          <w:p w:rsidR="0099030E" w:rsidRDefault="0099030E" w:rsidP="00147D83">
            <w:r>
              <w:t>(1807, 0, '2015-05-05 00:45:13'),</w:t>
            </w:r>
          </w:p>
          <w:p w:rsidR="0099030E" w:rsidRDefault="0099030E" w:rsidP="00147D83">
            <w:r>
              <w:t>(1808, 0, '2015-05-05 00:45:16'),</w:t>
            </w:r>
          </w:p>
          <w:p w:rsidR="0099030E" w:rsidRDefault="0099030E" w:rsidP="00147D83">
            <w:r>
              <w:t>(1809, 0, '2015-05-05 00:45:20'),</w:t>
            </w:r>
          </w:p>
          <w:p w:rsidR="0099030E" w:rsidRDefault="0099030E" w:rsidP="00147D83">
            <w:r>
              <w:t>(1810, 0, '2015-05-05 00:45:23'),</w:t>
            </w:r>
          </w:p>
          <w:p w:rsidR="0099030E" w:rsidRDefault="0099030E" w:rsidP="00147D83">
            <w:r>
              <w:t>(1811, 0, '2015-05-05 00:45:26'),</w:t>
            </w:r>
          </w:p>
          <w:p w:rsidR="0099030E" w:rsidRDefault="0099030E" w:rsidP="00147D83">
            <w:r>
              <w:t>(1812, 0, '2015-05-05 00:45:29'),</w:t>
            </w:r>
          </w:p>
          <w:p w:rsidR="0099030E" w:rsidRDefault="0099030E" w:rsidP="00147D83">
            <w:r>
              <w:t>(1813, 0, '2015-05-05 00:45:32'),</w:t>
            </w:r>
          </w:p>
          <w:p w:rsidR="0099030E" w:rsidRDefault="0099030E" w:rsidP="00147D83">
            <w:r>
              <w:t>(1814, 0, '2015-05-05 00:45:35'),</w:t>
            </w:r>
          </w:p>
          <w:p w:rsidR="0099030E" w:rsidRDefault="0099030E" w:rsidP="00147D83">
            <w:r>
              <w:t>(1815, 0, '2015-05-05 00:45:38'),</w:t>
            </w:r>
          </w:p>
          <w:p w:rsidR="0099030E" w:rsidRDefault="0099030E" w:rsidP="00147D83">
            <w:r>
              <w:t>(1816, 0, '2015-05-05 00:45:41'),</w:t>
            </w:r>
          </w:p>
          <w:p w:rsidR="0099030E" w:rsidRDefault="0099030E" w:rsidP="00147D83">
            <w:r>
              <w:t>(1817, 0, '2015-05-05 00:45:44'),</w:t>
            </w:r>
          </w:p>
          <w:p w:rsidR="0099030E" w:rsidRDefault="0099030E" w:rsidP="00147D83">
            <w:r>
              <w:t>(1818, 0, '2015-05-05 00:45:47'),</w:t>
            </w:r>
          </w:p>
          <w:p w:rsidR="0099030E" w:rsidRDefault="0099030E" w:rsidP="00147D83">
            <w:r>
              <w:t>(1819, 0, '2015-05-05 00:45:50'),</w:t>
            </w:r>
          </w:p>
          <w:p w:rsidR="0099030E" w:rsidRDefault="0099030E" w:rsidP="00147D83">
            <w:r>
              <w:t>(1820, 0, '2015-05-05 00:45:53'),</w:t>
            </w:r>
          </w:p>
          <w:p w:rsidR="0099030E" w:rsidRDefault="0099030E" w:rsidP="00147D83">
            <w:r>
              <w:t>(1821, 0, '2015-05-05 00:45:56'),</w:t>
            </w:r>
          </w:p>
          <w:p w:rsidR="0099030E" w:rsidRDefault="0099030E" w:rsidP="00147D83">
            <w:r>
              <w:t>(1822, 0, '2015-05-05 00:45:59'),</w:t>
            </w:r>
          </w:p>
          <w:p w:rsidR="0099030E" w:rsidRDefault="0099030E" w:rsidP="00147D83">
            <w:r>
              <w:t>(1823, 0, '2015-05-05 00:46:02'),</w:t>
            </w:r>
          </w:p>
          <w:p w:rsidR="0099030E" w:rsidRDefault="0099030E" w:rsidP="00147D83">
            <w:r>
              <w:t>(1824, 0, '2015-05-05 00:46:05'),</w:t>
            </w:r>
          </w:p>
          <w:p w:rsidR="0099030E" w:rsidRDefault="0099030E" w:rsidP="00147D83">
            <w:r>
              <w:t>(1825, 0, '2015-05-05 00:46:08'),</w:t>
            </w:r>
          </w:p>
          <w:p w:rsidR="0099030E" w:rsidRDefault="0099030E" w:rsidP="00147D83">
            <w:r>
              <w:t>(1826, 0, '2015-05-05 00:46:11'),</w:t>
            </w:r>
          </w:p>
          <w:p w:rsidR="0099030E" w:rsidRDefault="0099030E" w:rsidP="00147D83">
            <w:r>
              <w:t>(1827, 0, '2015-05-05 00:46:14'),</w:t>
            </w:r>
          </w:p>
          <w:p w:rsidR="0099030E" w:rsidRDefault="0099030E" w:rsidP="00147D83">
            <w:r>
              <w:t>(1828, 0, '2015-05-05 00:46:17'),</w:t>
            </w:r>
          </w:p>
          <w:p w:rsidR="0099030E" w:rsidRDefault="0099030E" w:rsidP="00147D83">
            <w:r>
              <w:t>(1829, 0, '2015-05-05 00:46:20'),</w:t>
            </w:r>
          </w:p>
          <w:p w:rsidR="0099030E" w:rsidRDefault="0099030E" w:rsidP="00147D83">
            <w:r>
              <w:t>(1830, 0, '2015-05-05 00:46:23'),</w:t>
            </w:r>
          </w:p>
          <w:p w:rsidR="0099030E" w:rsidRDefault="0099030E" w:rsidP="00147D83">
            <w:r>
              <w:t>(1831, 0, '2015-05-05 00:46:26'),</w:t>
            </w:r>
          </w:p>
          <w:p w:rsidR="0099030E" w:rsidRDefault="0099030E" w:rsidP="00147D83">
            <w:r>
              <w:t>(1832, 0, '2015-05-05 00:46:29'),</w:t>
            </w:r>
          </w:p>
          <w:p w:rsidR="0099030E" w:rsidRDefault="0099030E" w:rsidP="00147D83">
            <w:r>
              <w:t>(1833, 0, '2015-05-05 00:46:32'),</w:t>
            </w:r>
          </w:p>
          <w:p w:rsidR="0099030E" w:rsidRDefault="0099030E" w:rsidP="00147D83">
            <w:r>
              <w:t>(1834, 0, '2015-05-05 00:46:35'),</w:t>
            </w:r>
          </w:p>
          <w:p w:rsidR="0099030E" w:rsidRDefault="0099030E" w:rsidP="00147D83">
            <w:r>
              <w:t>(1835, 0, '2015-05-05 00:46:38'),</w:t>
            </w:r>
          </w:p>
          <w:p w:rsidR="0099030E" w:rsidRDefault="0099030E" w:rsidP="00147D83">
            <w:r>
              <w:t>(1836, 0, '2015-05-05 00:46:41'),</w:t>
            </w:r>
          </w:p>
          <w:p w:rsidR="0099030E" w:rsidRDefault="0099030E" w:rsidP="00147D83">
            <w:r>
              <w:t>(1837, 0, '2015-05-05 00:46:44'),</w:t>
            </w:r>
          </w:p>
          <w:p w:rsidR="0099030E" w:rsidRDefault="0099030E" w:rsidP="00147D83">
            <w:r>
              <w:t>(1838, 0, '2015-05-05 00:46:48'),</w:t>
            </w:r>
          </w:p>
          <w:p w:rsidR="0099030E" w:rsidRDefault="0099030E" w:rsidP="00147D83">
            <w:r>
              <w:t>(1839, 0, '2015-05-05 00:46:51'),</w:t>
            </w:r>
          </w:p>
          <w:p w:rsidR="0099030E" w:rsidRDefault="0099030E" w:rsidP="00147D83">
            <w:r>
              <w:t>(1840, 0, '2015-05-05 00:46:54'),</w:t>
            </w:r>
          </w:p>
          <w:p w:rsidR="0099030E" w:rsidRDefault="0099030E" w:rsidP="00147D83">
            <w:r>
              <w:t>(1841, 0, '2015-05-05 00:46:57'),</w:t>
            </w:r>
          </w:p>
          <w:p w:rsidR="0099030E" w:rsidRDefault="0099030E" w:rsidP="00147D83">
            <w:r>
              <w:t>(1842, 0, '2015-05-05 00:47:00'),</w:t>
            </w:r>
          </w:p>
          <w:p w:rsidR="0099030E" w:rsidRDefault="0099030E" w:rsidP="00147D83">
            <w:r>
              <w:t>(1843, 0, '2015-05-05 00:47:03'),</w:t>
            </w:r>
          </w:p>
          <w:p w:rsidR="0099030E" w:rsidRDefault="0099030E" w:rsidP="00147D83">
            <w:r>
              <w:t>(1844, 0, '2015-05-05 00:47:06'),</w:t>
            </w:r>
          </w:p>
          <w:p w:rsidR="0099030E" w:rsidRDefault="0099030E" w:rsidP="00147D83">
            <w:r>
              <w:t>(1845, 0, '2015-05-05 00:47:09'),</w:t>
            </w:r>
          </w:p>
          <w:p w:rsidR="0099030E" w:rsidRDefault="0099030E" w:rsidP="00147D83">
            <w:r>
              <w:t>(1846, 0, '2015-05-05 00:47:12'),</w:t>
            </w:r>
          </w:p>
          <w:p w:rsidR="0099030E" w:rsidRDefault="0099030E" w:rsidP="00147D83">
            <w:r>
              <w:t>(1847, 0, '2015-05-05 00:47:15'),</w:t>
            </w:r>
          </w:p>
          <w:p w:rsidR="0099030E" w:rsidRDefault="0099030E" w:rsidP="00147D83">
            <w:r>
              <w:t>(1848, 0, '2015-05-05 00:47:18'),</w:t>
            </w:r>
          </w:p>
          <w:p w:rsidR="0099030E" w:rsidRDefault="0099030E" w:rsidP="00147D83">
            <w:r>
              <w:t>(1849, 0, '2015-05-05 00:47:21'),</w:t>
            </w:r>
          </w:p>
          <w:p w:rsidR="0099030E" w:rsidRDefault="0099030E" w:rsidP="00147D83">
            <w:r>
              <w:t>(1850, 0, '2015-05-05 00:47:24'),</w:t>
            </w:r>
          </w:p>
          <w:p w:rsidR="0099030E" w:rsidRDefault="0099030E" w:rsidP="00147D83">
            <w:r>
              <w:t>(1851, 0, '2015-05-05 00:47:27'),</w:t>
            </w:r>
          </w:p>
          <w:p w:rsidR="0099030E" w:rsidRDefault="0099030E" w:rsidP="00147D83">
            <w:r>
              <w:t>(1852, 0, '2015-05-05 00:47:30'),</w:t>
            </w:r>
          </w:p>
          <w:p w:rsidR="0099030E" w:rsidRDefault="0099030E" w:rsidP="00147D83">
            <w:r>
              <w:t>(1853, 0, '2015-05-05 00:47:33'),</w:t>
            </w:r>
          </w:p>
          <w:p w:rsidR="0099030E" w:rsidRDefault="0099030E" w:rsidP="00147D83">
            <w:r>
              <w:t>(1854, 0, '2015-05-05 00:47:36'),</w:t>
            </w:r>
          </w:p>
          <w:p w:rsidR="0099030E" w:rsidRDefault="0099030E" w:rsidP="00147D83">
            <w:r>
              <w:t>(1855, 0, '2015-05-05 00:47:39'),</w:t>
            </w:r>
          </w:p>
          <w:p w:rsidR="0099030E" w:rsidRDefault="0099030E" w:rsidP="00147D83">
            <w:r>
              <w:t>(1856, 0, '2015-05-05 00:47:42'),</w:t>
            </w:r>
          </w:p>
          <w:p w:rsidR="0099030E" w:rsidRDefault="0099030E" w:rsidP="00147D83">
            <w:r>
              <w:t>(1857, 0, '2015-05-05 00:47:45'),</w:t>
            </w:r>
          </w:p>
          <w:p w:rsidR="0099030E" w:rsidRDefault="0099030E" w:rsidP="00147D83">
            <w:r>
              <w:t>(1858, 0, '2015-05-05 00:47:48'),</w:t>
            </w:r>
          </w:p>
          <w:p w:rsidR="0099030E" w:rsidRDefault="0099030E" w:rsidP="00147D83">
            <w:r>
              <w:t>(1859, 0, '2015-05-05 00:47:51'),</w:t>
            </w:r>
          </w:p>
          <w:p w:rsidR="0099030E" w:rsidRDefault="0099030E" w:rsidP="00147D83">
            <w:r>
              <w:t>(1860, 0, '2015-05-05 00:47:54'),</w:t>
            </w:r>
          </w:p>
          <w:p w:rsidR="0099030E" w:rsidRDefault="0099030E" w:rsidP="00147D83">
            <w:r>
              <w:t>(1861, 0, '2015-05-05 00:47:57'),</w:t>
            </w:r>
          </w:p>
          <w:p w:rsidR="0099030E" w:rsidRDefault="0099030E" w:rsidP="00147D83">
            <w:r>
              <w:t>(1862, 0, '2015-05-05 00:48:00'),</w:t>
            </w:r>
          </w:p>
          <w:p w:rsidR="0099030E" w:rsidRDefault="0099030E" w:rsidP="00147D83">
            <w:r>
              <w:t>(1863, 0, '2015-05-05 00:48:03'),</w:t>
            </w:r>
          </w:p>
          <w:p w:rsidR="0099030E" w:rsidRDefault="0099030E" w:rsidP="00147D83">
            <w:r>
              <w:t>(1864, 0, '2015-05-05 00:48:06'),</w:t>
            </w:r>
          </w:p>
          <w:p w:rsidR="0099030E" w:rsidRDefault="0099030E" w:rsidP="00147D83">
            <w:r>
              <w:t>(1865, 0, '2015-05-05 00:48:09'),</w:t>
            </w:r>
          </w:p>
          <w:p w:rsidR="0099030E" w:rsidRDefault="0099030E" w:rsidP="00147D83">
            <w:r>
              <w:t>(1866, 0, '2015-05-05 00:48:13'),</w:t>
            </w:r>
          </w:p>
          <w:p w:rsidR="0099030E" w:rsidRDefault="0099030E" w:rsidP="00147D83">
            <w:r>
              <w:t>(1867, 0, '2015-05-05 00:48:16'),</w:t>
            </w:r>
          </w:p>
          <w:p w:rsidR="0099030E" w:rsidRDefault="0099030E" w:rsidP="00147D83">
            <w:r>
              <w:t>(1868, 0, '2015-05-05 00:48:19'),</w:t>
            </w:r>
          </w:p>
          <w:p w:rsidR="0099030E" w:rsidRDefault="0099030E" w:rsidP="00147D83">
            <w:r>
              <w:t>(1869, 0, '2015-05-05 00:48:22'),</w:t>
            </w:r>
          </w:p>
          <w:p w:rsidR="0099030E" w:rsidRDefault="0099030E" w:rsidP="00147D83">
            <w:r>
              <w:t>(1870, 0, '2015-05-05 00:48:25'),</w:t>
            </w:r>
          </w:p>
          <w:p w:rsidR="0099030E" w:rsidRDefault="0099030E" w:rsidP="00147D83">
            <w:r>
              <w:t>(1871, 0, '2015-05-05 00:48:28'),</w:t>
            </w:r>
          </w:p>
          <w:p w:rsidR="0099030E" w:rsidRDefault="0099030E" w:rsidP="00147D83">
            <w:r>
              <w:t>(1872, 0, '2015-05-05 00:48:31'),</w:t>
            </w:r>
          </w:p>
          <w:p w:rsidR="0099030E" w:rsidRDefault="0099030E" w:rsidP="00147D83">
            <w:r>
              <w:t>(1873, 0, '2015-05-05 00:48:34'),</w:t>
            </w:r>
          </w:p>
          <w:p w:rsidR="0099030E" w:rsidRDefault="0099030E" w:rsidP="00147D83">
            <w:r>
              <w:t>(1874, 0, '2015-05-05 00:48:37'),</w:t>
            </w:r>
          </w:p>
          <w:p w:rsidR="0099030E" w:rsidRDefault="0099030E" w:rsidP="00147D83">
            <w:r>
              <w:t>(1875, 0, '2015-05-05 00:48:40'),</w:t>
            </w:r>
          </w:p>
          <w:p w:rsidR="0099030E" w:rsidRDefault="0099030E" w:rsidP="00147D83">
            <w:r>
              <w:t>(1876, 0, '2015-05-05 00:48:43'),</w:t>
            </w:r>
          </w:p>
          <w:p w:rsidR="0099030E" w:rsidRDefault="0099030E" w:rsidP="00147D83">
            <w:r>
              <w:t>(1877, 0, '2015-05-05 00:48:46'),</w:t>
            </w:r>
          </w:p>
          <w:p w:rsidR="0099030E" w:rsidRDefault="0099030E" w:rsidP="00147D83">
            <w:r>
              <w:t>(1878, 0, '2015-05-05 00:48:49'),</w:t>
            </w:r>
          </w:p>
          <w:p w:rsidR="0099030E" w:rsidRDefault="0099030E" w:rsidP="00147D83">
            <w:r>
              <w:t>(1879, 0, '2015-05-05 00:48:52'),</w:t>
            </w:r>
          </w:p>
          <w:p w:rsidR="0099030E" w:rsidRDefault="0099030E" w:rsidP="00147D83">
            <w:r>
              <w:t>(1880, 0, '2015-05-05 00:48:55'),</w:t>
            </w:r>
          </w:p>
          <w:p w:rsidR="0099030E" w:rsidRDefault="0099030E" w:rsidP="00147D83">
            <w:r>
              <w:t>(1881, 0, '2015-05-05 00:48:58'),</w:t>
            </w:r>
          </w:p>
          <w:p w:rsidR="0099030E" w:rsidRDefault="0099030E" w:rsidP="00147D83">
            <w:r>
              <w:t>(1882, 0, '2015-05-05 00:49:01'),</w:t>
            </w:r>
          </w:p>
          <w:p w:rsidR="0099030E" w:rsidRDefault="0099030E" w:rsidP="00147D83">
            <w:r>
              <w:t>(1883, 0, '2015-05-05 00:49:04'),</w:t>
            </w:r>
          </w:p>
          <w:p w:rsidR="0099030E" w:rsidRDefault="0099030E" w:rsidP="00147D83">
            <w:r>
              <w:t>(1884, 0, '2015-05-05 00:49:07'),</w:t>
            </w:r>
          </w:p>
          <w:p w:rsidR="0099030E" w:rsidRDefault="0099030E" w:rsidP="00147D83">
            <w:r>
              <w:t>(1885, 0, '2015-05-05 00:49:10'),</w:t>
            </w:r>
          </w:p>
          <w:p w:rsidR="0099030E" w:rsidRDefault="0099030E" w:rsidP="00147D83">
            <w:r>
              <w:t>(1886, 0, '2015-05-05 00:49:13'),</w:t>
            </w:r>
          </w:p>
          <w:p w:rsidR="0099030E" w:rsidRDefault="0099030E" w:rsidP="00147D83">
            <w:r>
              <w:t>(1887, 0, '2015-05-05 00:49:16'),</w:t>
            </w:r>
          </w:p>
          <w:p w:rsidR="0099030E" w:rsidRDefault="0099030E" w:rsidP="00147D83">
            <w:r>
              <w:t>(1888, 0, '2015-05-05 00:49:19'),</w:t>
            </w:r>
          </w:p>
          <w:p w:rsidR="0099030E" w:rsidRDefault="0099030E" w:rsidP="00147D83">
            <w:r>
              <w:t>(1889, 0, '2015-05-05 00:49:22'),</w:t>
            </w:r>
          </w:p>
          <w:p w:rsidR="0099030E" w:rsidRDefault="0099030E" w:rsidP="00147D83">
            <w:r>
              <w:t>(1890, 0, '2015-05-05 00:49:25'),</w:t>
            </w:r>
          </w:p>
          <w:p w:rsidR="0099030E" w:rsidRDefault="0099030E" w:rsidP="00147D83">
            <w:r>
              <w:t>(1891, 0, '2015-05-05 00:49:28'),</w:t>
            </w:r>
          </w:p>
          <w:p w:rsidR="0099030E" w:rsidRDefault="0099030E" w:rsidP="00147D83">
            <w:r>
              <w:t>(1892, 0, '2015-05-05 00:49:31'),</w:t>
            </w:r>
          </w:p>
          <w:p w:rsidR="0099030E" w:rsidRDefault="0099030E" w:rsidP="00147D83">
            <w:r>
              <w:t>(1893, 0, '2015-05-05 00:49:34'),</w:t>
            </w:r>
          </w:p>
          <w:p w:rsidR="0099030E" w:rsidRDefault="0099030E" w:rsidP="00147D83">
            <w:r>
              <w:t>(1894, 0, '2015-05-05 00:49:38'),</w:t>
            </w:r>
          </w:p>
          <w:p w:rsidR="0099030E" w:rsidRDefault="0099030E" w:rsidP="00147D83">
            <w:r>
              <w:t>(1895, 0, '2015-05-05 00:49:41'),</w:t>
            </w:r>
          </w:p>
          <w:p w:rsidR="0099030E" w:rsidRDefault="0099030E" w:rsidP="00147D83">
            <w:r>
              <w:t>(1896, 0, '2015-05-05 00:49:44'),</w:t>
            </w:r>
          </w:p>
          <w:p w:rsidR="0099030E" w:rsidRDefault="0099030E" w:rsidP="00147D83">
            <w:r>
              <w:t>(1897, 0, '2015-05-05 00:49:47'),</w:t>
            </w:r>
          </w:p>
          <w:p w:rsidR="0099030E" w:rsidRDefault="0099030E" w:rsidP="00147D83">
            <w:r>
              <w:t>(1898, 0, '2015-05-05 00:49:50'),</w:t>
            </w:r>
          </w:p>
          <w:p w:rsidR="0099030E" w:rsidRDefault="0099030E" w:rsidP="00147D83">
            <w:r>
              <w:t>(1899, 0, '2015-05-05 00:49:53'),</w:t>
            </w:r>
          </w:p>
          <w:p w:rsidR="0099030E" w:rsidRDefault="0099030E" w:rsidP="00147D83">
            <w:r>
              <w:t>(1900, 0, '2015-05-05 00:49:56'),</w:t>
            </w:r>
          </w:p>
          <w:p w:rsidR="0099030E" w:rsidRDefault="0099030E" w:rsidP="00147D83">
            <w:r>
              <w:t>(1901, 0, '2015-05-05 00:49:59'),</w:t>
            </w:r>
          </w:p>
          <w:p w:rsidR="0099030E" w:rsidRDefault="0099030E" w:rsidP="00147D83">
            <w:r>
              <w:t>(1902, 0, '2015-05-05 00:50:02'),</w:t>
            </w:r>
          </w:p>
          <w:p w:rsidR="0099030E" w:rsidRDefault="0099030E" w:rsidP="00147D83">
            <w:r>
              <w:t>(1903, 0, '2015-05-05 00:50:05'),</w:t>
            </w:r>
          </w:p>
          <w:p w:rsidR="0099030E" w:rsidRDefault="0099030E" w:rsidP="00147D83">
            <w:r>
              <w:t>(1904, 0, '2015-05-05 00:50:08'),</w:t>
            </w:r>
          </w:p>
          <w:p w:rsidR="0099030E" w:rsidRDefault="0099030E" w:rsidP="00147D83">
            <w:r>
              <w:t>(1905, 0, '2015-05-05 00:50:11'),</w:t>
            </w:r>
          </w:p>
          <w:p w:rsidR="0099030E" w:rsidRDefault="0099030E" w:rsidP="00147D83">
            <w:r>
              <w:t>(1906, 0, '2015-05-05 00:50:14'),</w:t>
            </w:r>
          </w:p>
          <w:p w:rsidR="0099030E" w:rsidRDefault="0099030E" w:rsidP="00147D83">
            <w:r>
              <w:t>(1907, 0, '2015-05-05 00:50:17'),</w:t>
            </w:r>
          </w:p>
          <w:p w:rsidR="0099030E" w:rsidRDefault="0099030E" w:rsidP="00147D83">
            <w:r>
              <w:t>(1908, 0, '2015-05-05 00:50:20'),</w:t>
            </w:r>
          </w:p>
          <w:p w:rsidR="0099030E" w:rsidRDefault="0099030E" w:rsidP="00147D83">
            <w:r>
              <w:t>(1909, 0, '2015-05-05 00:50:23'),</w:t>
            </w:r>
          </w:p>
          <w:p w:rsidR="0099030E" w:rsidRDefault="0099030E" w:rsidP="00147D83">
            <w:r>
              <w:t>(1910, 0, '2015-05-05 00:50:26'),</w:t>
            </w:r>
          </w:p>
          <w:p w:rsidR="0099030E" w:rsidRDefault="0099030E" w:rsidP="00147D83">
            <w:r>
              <w:t>(1911, 0, '2015-05-05 00:50:29'),</w:t>
            </w:r>
          </w:p>
          <w:p w:rsidR="0099030E" w:rsidRDefault="0099030E" w:rsidP="00147D83">
            <w:r>
              <w:t>(1912, 0, '2015-05-05 00:50:32'),</w:t>
            </w:r>
          </w:p>
          <w:p w:rsidR="0099030E" w:rsidRDefault="0099030E" w:rsidP="00147D83">
            <w:r>
              <w:t>(1913, 0, '2015-05-05 00:50:35'),</w:t>
            </w:r>
          </w:p>
          <w:p w:rsidR="0099030E" w:rsidRDefault="0099030E" w:rsidP="00147D83">
            <w:r>
              <w:t>(1914, 0, '2015-05-05 00:50:38'),</w:t>
            </w:r>
          </w:p>
          <w:p w:rsidR="0099030E" w:rsidRDefault="0099030E" w:rsidP="00147D83">
            <w:r>
              <w:t>(1915, 0, '2015-05-05 00:50:41'),</w:t>
            </w:r>
          </w:p>
          <w:p w:rsidR="0099030E" w:rsidRDefault="0099030E" w:rsidP="00147D83">
            <w:r>
              <w:t>(1916, 0, '2015-05-05 00:50:44'),</w:t>
            </w:r>
          </w:p>
          <w:p w:rsidR="0099030E" w:rsidRDefault="0099030E" w:rsidP="00147D83">
            <w:r>
              <w:t>(1917, 0, '2015-05-05 00:50:47'),</w:t>
            </w:r>
          </w:p>
          <w:p w:rsidR="0099030E" w:rsidRDefault="0099030E" w:rsidP="00147D83">
            <w:r>
              <w:t>(1918, 0, '2015-05-05 00:50:50'),</w:t>
            </w:r>
          </w:p>
          <w:p w:rsidR="0099030E" w:rsidRDefault="0099030E" w:rsidP="00147D83">
            <w:r>
              <w:t>(1919, 0, '2015-05-05 00:50:53'),</w:t>
            </w:r>
          </w:p>
          <w:p w:rsidR="0099030E" w:rsidRDefault="0099030E" w:rsidP="00147D83">
            <w:r>
              <w:t>(1920, 0, '2015-05-05 00:50:56'),</w:t>
            </w:r>
          </w:p>
          <w:p w:rsidR="0099030E" w:rsidRDefault="0099030E" w:rsidP="00147D83">
            <w:r>
              <w:t>(1921, 0, '2015-05-05 00:50:59'),</w:t>
            </w:r>
          </w:p>
          <w:p w:rsidR="0099030E" w:rsidRDefault="0099030E" w:rsidP="00147D83">
            <w:r>
              <w:t>(1922, 0, '2015-05-05 00:51:02'),</w:t>
            </w:r>
          </w:p>
          <w:p w:rsidR="0099030E" w:rsidRDefault="0099030E" w:rsidP="00147D83">
            <w:r>
              <w:t>(1923, 0, '2015-05-05 00:51:05'),</w:t>
            </w:r>
          </w:p>
          <w:p w:rsidR="0099030E" w:rsidRDefault="0099030E" w:rsidP="00147D83">
            <w:r>
              <w:t>(1924, 0, '2015-05-05 00:51:09'),</w:t>
            </w:r>
          </w:p>
          <w:p w:rsidR="0099030E" w:rsidRDefault="0099030E" w:rsidP="00147D83">
            <w:r>
              <w:t>(1925, 0, '2015-05-05 00:51:12'),</w:t>
            </w:r>
          </w:p>
          <w:p w:rsidR="0099030E" w:rsidRDefault="0099030E" w:rsidP="00147D83">
            <w:r>
              <w:t>(1926, 0, '2015-05-05 00:51:15'),</w:t>
            </w:r>
          </w:p>
          <w:p w:rsidR="0099030E" w:rsidRDefault="0099030E" w:rsidP="00147D83">
            <w:r>
              <w:t>(1927, 0, '2015-05-05 00:51:18'),</w:t>
            </w:r>
          </w:p>
          <w:p w:rsidR="0099030E" w:rsidRDefault="0099030E" w:rsidP="00147D83">
            <w:r>
              <w:t>(1928, 0, '2015-05-05 00:51:21'),</w:t>
            </w:r>
          </w:p>
          <w:p w:rsidR="0099030E" w:rsidRDefault="0099030E" w:rsidP="00147D83">
            <w:r>
              <w:t>(1929, 0, '2015-05-05 00:51:24'),</w:t>
            </w:r>
          </w:p>
          <w:p w:rsidR="0099030E" w:rsidRDefault="0099030E" w:rsidP="00147D83">
            <w:r>
              <w:t>(1930, 0, '2015-05-05 00:51:27'),</w:t>
            </w:r>
          </w:p>
          <w:p w:rsidR="0099030E" w:rsidRDefault="0099030E" w:rsidP="00147D83">
            <w:r>
              <w:t>(1931, 0, '2015-05-05 00:51:30'),</w:t>
            </w:r>
          </w:p>
          <w:p w:rsidR="0099030E" w:rsidRDefault="0099030E" w:rsidP="00147D83">
            <w:r>
              <w:t>(1932, 0, '2015-05-05 00:51:33'),</w:t>
            </w:r>
          </w:p>
          <w:p w:rsidR="0099030E" w:rsidRDefault="0099030E" w:rsidP="00147D83">
            <w:r>
              <w:t>(1933, 0, '2015-05-05 00:51:36'),</w:t>
            </w:r>
          </w:p>
          <w:p w:rsidR="0099030E" w:rsidRDefault="0099030E" w:rsidP="00147D83">
            <w:r>
              <w:t>(1934, 0, '2015-05-05 00:51:39'),</w:t>
            </w:r>
          </w:p>
          <w:p w:rsidR="0099030E" w:rsidRDefault="0099030E" w:rsidP="00147D83">
            <w:r>
              <w:t>(1935, 0, '2015-05-05 00:51:42'),</w:t>
            </w:r>
          </w:p>
          <w:p w:rsidR="0099030E" w:rsidRDefault="0099030E" w:rsidP="00147D83">
            <w:r>
              <w:t>(1936, 0, '2015-05-05 00:51:45'),</w:t>
            </w:r>
          </w:p>
          <w:p w:rsidR="0099030E" w:rsidRDefault="0099030E" w:rsidP="00147D83">
            <w:r>
              <w:t>(1937, 0, '2015-05-05 00:51:48'),</w:t>
            </w:r>
          </w:p>
          <w:p w:rsidR="0099030E" w:rsidRDefault="0099030E" w:rsidP="00147D83">
            <w:r>
              <w:t>(1938, 0, '2015-05-05 00:51:51'),</w:t>
            </w:r>
          </w:p>
          <w:p w:rsidR="0099030E" w:rsidRDefault="0099030E" w:rsidP="00147D83">
            <w:r>
              <w:t>(1939, 0, '2015-05-05 00:51:54'),</w:t>
            </w:r>
          </w:p>
          <w:p w:rsidR="0099030E" w:rsidRDefault="0099030E" w:rsidP="00147D83">
            <w:r>
              <w:t>(1940, 0, '2015-05-05 00:51:57'),</w:t>
            </w:r>
          </w:p>
          <w:p w:rsidR="0099030E" w:rsidRDefault="0099030E" w:rsidP="00147D83">
            <w:r>
              <w:t>(1941, 0, '2015-05-05 00:52:00'),</w:t>
            </w:r>
          </w:p>
          <w:p w:rsidR="0099030E" w:rsidRDefault="0099030E" w:rsidP="00147D83">
            <w:r>
              <w:t>(1942, 0, '2015-05-05 00:52:03'),</w:t>
            </w:r>
          </w:p>
          <w:p w:rsidR="0099030E" w:rsidRDefault="0099030E" w:rsidP="00147D83">
            <w:r>
              <w:t>(1943, 0, '2015-05-05 00:52:06'),</w:t>
            </w:r>
          </w:p>
          <w:p w:rsidR="0099030E" w:rsidRDefault="0099030E" w:rsidP="00147D83">
            <w:r>
              <w:t>(1944, 0, '2015-05-05 00:52:09'),</w:t>
            </w:r>
          </w:p>
          <w:p w:rsidR="0099030E" w:rsidRDefault="0099030E" w:rsidP="00147D83">
            <w:r>
              <w:t>(1945, 0, '2015-05-05 00:52:12'),</w:t>
            </w:r>
          </w:p>
          <w:p w:rsidR="0099030E" w:rsidRDefault="0099030E" w:rsidP="00147D83">
            <w:r>
              <w:t>(1946, 0, '2015-05-05 00:52:15'),</w:t>
            </w:r>
          </w:p>
          <w:p w:rsidR="0099030E" w:rsidRDefault="0099030E" w:rsidP="00147D83">
            <w:r>
              <w:t>(1947, 0, '2015-05-05 00:52:18'),</w:t>
            </w:r>
          </w:p>
          <w:p w:rsidR="0099030E" w:rsidRDefault="0099030E" w:rsidP="00147D83">
            <w:r>
              <w:t>(1948, 0, '2015-05-05 00:52:21'),</w:t>
            </w:r>
          </w:p>
          <w:p w:rsidR="0099030E" w:rsidRDefault="0099030E" w:rsidP="00147D83">
            <w:r>
              <w:t>(1949, 0, '2015-05-05 00:52:24'),</w:t>
            </w:r>
          </w:p>
          <w:p w:rsidR="0099030E" w:rsidRDefault="0099030E" w:rsidP="00147D83">
            <w:r>
              <w:t>(1950, 0, '2015-05-05 00:52:27'),</w:t>
            </w:r>
          </w:p>
          <w:p w:rsidR="0099030E" w:rsidRDefault="0099030E" w:rsidP="00147D83">
            <w:r>
              <w:t>(1951, 0, '2015-05-05 00:52:30'),</w:t>
            </w:r>
          </w:p>
          <w:p w:rsidR="0099030E" w:rsidRDefault="0099030E" w:rsidP="00147D83">
            <w:r>
              <w:t>(1952, 0, '2015-05-05 00:52:34'),</w:t>
            </w:r>
          </w:p>
          <w:p w:rsidR="0099030E" w:rsidRDefault="0099030E" w:rsidP="00147D83">
            <w:r>
              <w:t>(1953, 0, '2015-05-05 00:52:37'),</w:t>
            </w:r>
          </w:p>
          <w:p w:rsidR="0099030E" w:rsidRDefault="0099030E" w:rsidP="00147D83">
            <w:r>
              <w:t>(1954, 0, '2015-05-05 00:52:40'),</w:t>
            </w:r>
          </w:p>
          <w:p w:rsidR="0099030E" w:rsidRDefault="0099030E" w:rsidP="00147D83">
            <w:r>
              <w:t>(1955, 0, '2015-05-05 00:52:43'),</w:t>
            </w:r>
          </w:p>
          <w:p w:rsidR="0099030E" w:rsidRDefault="0099030E" w:rsidP="00147D83">
            <w:r>
              <w:t>(1956, 0, '2015-05-05 00:52:46'),</w:t>
            </w:r>
          </w:p>
          <w:p w:rsidR="0099030E" w:rsidRDefault="0099030E" w:rsidP="00147D83">
            <w:r>
              <w:t>(1957, 0, '2015-05-05 00:52:49'),</w:t>
            </w:r>
          </w:p>
          <w:p w:rsidR="0099030E" w:rsidRDefault="0099030E" w:rsidP="00147D83">
            <w:r>
              <w:t>(1958, 0, '2015-05-05 00:52:52'),</w:t>
            </w:r>
          </w:p>
          <w:p w:rsidR="0099030E" w:rsidRDefault="0099030E" w:rsidP="00147D83">
            <w:r>
              <w:t>(1959, 0, '2015-05-05 00:52:55'),</w:t>
            </w:r>
          </w:p>
          <w:p w:rsidR="0099030E" w:rsidRDefault="0099030E" w:rsidP="00147D83">
            <w:r>
              <w:t>(1960, 0, '2015-05-05 00:52:58'),</w:t>
            </w:r>
          </w:p>
          <w:p w:rsidR="0099030E" w:rsidRDefault="0099030E" w:rsidP="00147D83">
            <w:r>
              <w:t>(1961, 0, '2015-05-05 00:53:01'),</w:t>
            </w:r>
          </w:p>
          <w:p w:rsidR="0099030E" w:rsidRDefault="0099030E" w:rsidP="00147D83">
            <w:r>
              <w:t>(1962, 0, '2015-05-05 00:53:04'),</w:t>
            </w:r>
          </w:p>
          <w:p w:rsidR="0099030E" w:rsidRDefault="0099030E" w:rsidP="00147D83">
            <w:r>
              <w:t>(1963, 0, '2015-05-05 00:53:07'),</w:t>
            </w:r>
          </w:p>
          <w:p w:rsidR="0099030E" w:rsidRDefault="0099030E" w:rsidP="00147D83">
            <w:r>
              <w:t>(1964, 0, '2015-05-05 00:53:10'),</w:t>
            </w:r>
          </w:p>
          <w:p w:rsidR="0099030E" w:rsidRDefault="0099030E" w:rsidP="00147D83">
            <w:r>
              <w:t>(1965, 0, '2015-05-05 00:53:13'),</w:t>
            </w:r>
          </w:p>
          <w:p w:rsidR="0099030E" w:rsidRDefault="0099030E" w:rsidP="00147D83">
            <w:r>
              <w:t>(1966, 0, '2015-05-05 00:53:16'),</w:t>
            </w:r>
          </w:p>
          <w:p w:rsidR="0099030E" w:rsidRDefault="0099030E" w:rsidP="00147D83">
            <w:r>
              <w:t>(1967, 0, '2015-05-05 00:53:19'),</w:t>
            </w:r>
          </w:p>
          <w:p w:rsidR="0099030E" w:rsidRDefault="0099030E" w:rsidP="00147D83">
            <w:r>
              <w:t>(1968, 0, '2015-05-05 00:53:22'),</w:t>
            </w:r>
          </w:p>
          <w:p w:rsidR="0099030E" w:rsidRDefault="0099030E" w:rsidP="00147D83">
            <w:r>
              <w:t>(1969, 0, '2015-05-05 00:53:25'),</w:t>
            </w:r>
          </w:p>
          <w:p w:rsidR="0099030E" w:rsidRDefault="0099030E" w:rsidP="00147D83">
            <w:r>
              <w:t>(1970, 0, '2015-05-05 00:53:28'),</w:t>
            </w:r>
          </w:p>
          <w:p w:rsidR="0099030E" w:rsidRDefault="0099030E" w:rsidP="00147D83">
            <w:r>
              <w:t>(1971, 0, '2015-05-05 00:53:31'),</w:t>
            </w:r>
          </w:p>
          <w:p w:rsidR="0099030E" w:rsidRDefault="0099030E" w:rsidP="00147D83">
            <w:r>
              <w:t>(1972, 0, '2015-05-05 00:53:34'),</w:t>
            </w:r>
          </w:p>
          <w:p w:rsidR="0099030E" w:rsidRDefault="0099030E" w:rsidP="00147D83">
            <w:r>
              <w:t>(1973, 0, '2015-05-05 00:53:37'),</w:t>
            </w:r>
          </w:p>
          <w:p w:rsidR="0099030E" w:rsidRDefault="0099030E" w:rsidP="00147D83">
            <w:r>
              <w:t>(1974, 0, '2015-05-05 00:53:40'),</w:t>
            </w:r>
          </w:p>
          <w:p w:rsidR="0099030E" w:rsidRDefault="0099030E" w:rsidP="00147D83">
            <w:r>
              <w:t>(1975, 0, '2015-05-05 00:53:43'),</w:t>
            </w:r>
          </w:p>
          <w:p w:rsidR="0099030E" w:rsidRDefault="0099030E" w:rsidP="00147D83">
            <w:r>
              <w:t>(1976, 0, '2015-05-05 00:53:46'),</w:t>
            </w:r>
          </w:p>
          <w:p w:rsidR="0099030E" w:rsidRDefault="0099030E" w:rsidP="00147D83">
            <w:r>
              <w:t>(1977, 0, '2015-05-05 00:53:49'),</w:t>
            </w:r>
          </w:p>
          <w:p w:rsidR="0099030E" w:rsidRDefault="0099030E" w:rsidP="00147D83">
            <w:r>
              <w:t>(1978, 0, '2015-05-05 00:53:52'),</w:t>
            </w:r>
          </w:p>
          <w:p w:rsidR="0099030E" w:rsidRDefault="0099030E" w:rsidP="00147D83">
            <w:r>
              <w:t>(1979, 0, '2015-05-05 00:53:55'),</w:t>
            </w:r>
          </w:p>
          <w:p w:rsidR="0099030E" w:rsidRDefault="0099030E" w:rsidP="00147D83">
            <w:r>
              <w:t>(1980, 0, '2015-05-05 00:53:58'),</w:t>
            </w:r>
          </w:p>
          <w:p w:rsidR="0099030E" w:rsidRDefault="0099030E" w:rsidP="00147D83">
            <w:r>
              <w:t>(1981, 0, '2015-05-05 00:54:02'),</w:t>
            </w:r>
          </w:p>
          <w:p w:rsidR="0099030E" w:rsidRDefault="0099030E" w:rsidP="00147D83">
            <w:r>
              <w:t>(1982, 0, '2015-05-05 00:54:05'),</w:t>
            </w:r>
          </w:p>
          <w:p w:rsidR="0099030E" w:rsidRDefault="0099030E" w:rsidP="00147D83">
            <w:r>
              <w:t>(1983, 0, '2015-05-05 00:54:08'),</w:t>
            </w:r>
          </w:p>
          <w:p w:rsidR="0099030E" w:rsidRDefault="0099030E" w:rsidP="00147D83">
            <w:r>
              <w:t>(1984, 0, '2015-05-05 00:54:11'),</w:t>
            </w:r>
          </w:p>
          <w:p w:rsidR="0099030E" w:rsidRDefault="0099030E" w:rsidP="00147D83">
            <w:r>
              <w:t>(1985, 0, '2015-05-05 00:54:14'),</w:t>
            </w:r>
          </w:p>
          <w:p w:rsidR="0099030E" w:rsidRDefault="0099030E" w:rsidP="00147D83">
            <w:r>
              <w:t>(1986, 0, '2015-05-05 00:54:17'),</w:t>
            </w:r>
          </w:p>
          <w:p w:rsidR="0099030E" w:rsidRDefault="0099030E" w:rsidP="00147D83">
            <w:r>
              <w:t>(1987, 0, '2015-05-05 00:54:20'),</w:t>
            </w:r>
          </w:p>
          <w:p w:rsidR="0099030E" w:rsidRDefault="0099030E" w:rsidP="00147D83">
            <w:r>
              <w:t>(1988, 0, '2015-05-05 00:54:23'),</w:t>
            </w:r>
          </w:p>
          <w:p w:rsidR="0099030E" w:rsidRDefault="0099030E" w:rsidP="00147D83">
            <w:r>
              <w:t>(1989, 0, '2015-05-05 00:54:26'),</w:t>
            </w:r>
          </w:p>
          <w:p w:rsidR="0099030E" w:rsidRDefault="0099030E" w:rsidP="00147D83">
            <w:r>
              <w:t>(1990, 0, '2015-05-05 00:54:29'),</w:t>
            </w:r>
          </w:p>
          <w:p w:rsidR="0099030E" w:rsidRDefault="0099030E" w:rsidP="00147D83">
            <w:r>
              <w:t>(1991, 0, '2015-05-05 00:54:32'),</w:t>
            </w:r>
          </w:p>
          <w:p w:rsidR="0099030E" w:rsidRDefault="0099030E" w:rsidP="00147D83">
            <w:r>
              <w:t>(1992, 0, '2015-05-05 00:54:35'),</w:t>
            </w:r>
          </w:p>
          <w:p w:rsidR="0099030E" w:rsidRDefault="0099030E" w:rsidP="00147D83">
            <w:r>
              <w:t>(1993, 0, '2015-05-05 00:54:38'),</w:t>
            </w:r>
          </w:p>
          <w:p w:rsidR="0099030E" w:rsidRDefault="0099030E" w:rsidP="00147D83">
            <w:r>
              <w:t>(1994, 0, '2015-05-05 00:54:41'),</w:t>
            </w:r>
          </w:p>
          <w:p w:rsidR="0099030E" w:rsidRDefault="0099030E" w:rsidP="00147D83">
            <w:r>
              <w:t>(1995, 0, '2015-05-05 00:54:44'),</w:t>
            </w:r>
          </w:p>
          <w:p w:rsidR="0099030E" w:rsidRDefault="0099030E" w:rsidP="00147D83">
            <w:r>
              <w:t>(1996, 0, '2015-05-05 00:54:47'),</w:t>
            </w:r>
          </w:p>
          <w:p w:rsidR="0099030E" w:rsidRDefault="0099030E" w:rsidP="00147D83">
            <w:r>
              <w:t>(1997, 0, '2015-05-05 00:54:50'),</w:t>
            </w:r>
          </w:p>
          <w:p w:rsidR="0099030E" w:rsidRDefault="0099030E" w:rsidP="00147D83">
            <w:r>
              <w:t>(1998, 0, '2015-05-05 00:54:53'),</w:t>
            </w:r>
          </w:p>
          <w:p w:rsidR="0099030E" w:rsidRDefault="0099030E" w:rsidP="00147D83">
            <w:r>
              <w:t>(1999, 0, '2015-05-05 00:54:56'),</w:t>
            </w:r>
          </w:p>
          <w:p w:rsidR="0099030E" w:rsidRDefault="0099030E" w:rsidP="00147D83">
            <w:r>
              <w:t>(2000, 0, '2015-05-05 00:54:59'),</w:t>
            </w:r>
          </w:p>
          <w:p w:rsidR="0099030E" w:rsidRDefault="0099030E" w:rsidP="00147D83">
            <w:r>
              <w:t>(2001, 0, '2015-05-05 00:55:02'),</w:t>
            </w:r>
          </w:p>
          <w:p w:rsidR="0099030E" w:rsidRDefault="0099030E" w:rsidP="00147D83">
            <w:r>
              <w:t>(2002, 0, '2015-05-05 00:55:05'),</w:t>
            </w:r>
          </w:p>
          <w:p w:rsidR="0099030E" w:rsidRDefault="0099030E" w:rsidP="00147D83">
            <w:r>
              <w:t>(2003, 0, '2015-05-05 00:55:08'),</w:t>
            </w:r>
          </w:p>
          <w:p w:rsidR="0099030E" w:rsidRDefault="0099030E" w:rsidP="00147D83">
            <w:r>
              <w:t>(2004, 0, '2015-05-05 00:55:11'),</w:t>
            </w:r>
          </w:p>
          <w:p w:rsidR="0099030E" w:rsidRDefault="0099030E" w:rsidP="00147D83">
            <w:r>
              <w:t>(2005, 0, '2015-05-05 00:55:14'),</w:t>
            </w:r>
          </w:p>
          <w:p w:rsidR="0099030E" w:rsidRDefault="0099030E" w:rsidP="00147D83">
            <w:r>
              <w:t>(2006, 0, '2015-05-05 00:55:17'),</w:t>
            </w:r>
          </w:p>
          <w:p w:rsidR="0099030E" w:rsidRDefault="0099030E" w:rsidP="00147D83">
            <w:r>
              <w:t>(2007, 0, '2015-05-05 00:55:20'),</w:t>
            </w:r>
          </w:p>
          <w:p w:rsidR="0099030E" w:rsidRDefault="0099030E" w:rsidP="00147D83">
            <w:r>
              <w:t>(2008, 0, '2015-05-05 00:55:23'),</w:t>
            </w:r>
          </w:p>
          <w:p w:rsidR="0099030E" w:rsidRDefault="0099030E" w:rsidP="00147D83">
            <w:r>
              <w:t>(2009, 0, '2015-05-05 00:55:27'),</w:t>
            </w:r>
          </w:p>
          <w:p w:rsidR="0099030E" w:rsidRDefault="0099030E" w:rsidP="00147D83">
            <w:r>
              <w:t>(2010, 0, '2015-05-05 00:55:30'),</w:t>
            </w:r>
          </w:p>
          <w:p w:rsidR="0099030E" w:rsidRDefault="0099030E" w:rsidP="00147D83">
            <w:r>
              <w:t>(2011, 0, '2015-05-05 00:55:33'),</w:t>
            </w:r>
          </w:p>
          <w:p w:rsidR="0099030E" w:rsidRDefault="0099030E" w:rsidP="00147D83">
            <w:r>
              <w:t>(2012, 0, '2015-05-05 00:55:36'),</w:t>
            </w:r>
          </w:p>
          <w:p w:rsidR="0099030E" w:rsidRDefault="0099030E" w:rsidP="00147D83">
            <w:r>
              <w:t>(2013, 0, '2015-05-05 00:55:39'),</w:t>
            </w:r>
          </w:p>
          <w:p w:rsidR="0099030E" w:rsidRDefault="0099030E" w:rsidP="00147D83">
            <w:r>
              <w:t>(2014, 0, '2015-05-05 00:55:42'),</w:t>
            </w:r>
          </w:p>
          <w:p w:rsidR="0099030E" w:rsidRDefault="0099030E" w:rsidP="00147D83">
            <w:r>
              <w:t>(2015, 0, '2015-05-05 00:55:45'),</w:t>
            </w:r>
          </w:p>
          <w:p w:rsidR="0099030E" w:rsidRDefault="0099030E" w:rsidP="00147D83">
            <w:r>
              <w:t>(2016, 0, '2015-05-05 00:55:48'),</w:t>
            </w:r>
          </w:p>
          <w:p w:rsidR="0099030E" w:rsidRDefault="0099030E" w:rsidP="00147D83">
            <w:r>
              <w:t>(2017, 0, '2015-05-05 00:55:51'),</w:t>
            </w:r>
          </w:p>
          <w:p w:rsidR="0099030E" w:rsidRDefault="0099030E" w:rsidP="00147D83">
            <w:r>
              <w:t>(2018, 0, '2015-05-05 00:55:54'),</w:t>
            </w:r>
          </w:p>
          <w:p w:rsidR="0099030E" w:rsidRDefault="0099030E" w:rsidP="00147D83">
            <w:r>
              <w:t>(2019, 0, '2015-05-05 00:55:57'),</w:t>
            </w:r>
          </w:p>
          <w:p w:rsidR="0099030E" w:rsidRDefault="0099030E" w:rsidP="00147D83">
            <w:r>
              <w:t>(2020, 0, '2015-05-05 00:56:00'),</w:t>
            </w:r>
          </w:p>
          <w:p w:rsidR="0099030E" w:rsidRDefault="0099030E" w:rsidP="00147D83">
            <w:r>
              <w:t>(2021, 0, '2015-05-05 00:56:03'),</w:t>
            </w:r>
          </w:p>
          <w:p w:rsidR="0099030E" w:rsidRDefault="0099030E" w:rsidP="00147D83">
            <w:r>
              <w:t>(2022, 0, '2015-05-05 00:56:06'),</w:t>
            </w:r>
          </w:p>
          <w:p w:rsidR="0099030E" w:rsidRDefault="0099030E" w:rsidP="00147D83">
            <w:r>
              <w:t>(2023, 0, '2015-05-05 00:56:09'),</w:t>
            </w:r>
          </w:p>
          <w:p w:rsidR="0099030E" w:rsidRDefault="0099030E" w:rsidP="00147D83">
            <w:r>
              <w:t>(2024, 0, '2015-05-05 00:56:12'),</w:t>
            </w:r>
          </w:p>
          <w:p w:rsidR="0099030E" w:rsidRDefault="0099030E" w:rsidP="00147D83">
            <w:r>
              <w:t>(2025, 0, '2015-05-05 00:56:15'),</w:t>
            </w:r>
          </w:p>
          <w:p w:rsidR="0099030E" w:rsidRDefault="0099030E" w:rsidP="00147D83">
            <w:r>
              <w:t>(2026, 0, '2015-05-05 00:56:18'),</w:t>
            </w:r>
          </w:p>
          <w:p w:rsidR="0099030E" w:rsidRDefault="0099030E" w:rsidP="00147D83">
            <w:r>
              <w:t>(2027, 0, '2015-05-05 00:56:21'),</w:t>
            </w:r>
          </w:p>
          <w:p w:rsidR="0099030E" w:rsidRDefault="0099030E" w:rsidP="00147D83">
            <w:r>
              <w:t>(2028, 0, '2015-05-05 00:56:24'),</w:t>
            </w:r>
          </w:p>
          <w:p w:rsidR="0099030E" w:rsidRDefault="0099030E" w:rsidP="00147D83">
            <w:r>
              <w:t>(2029, 0, '2015-05-05 00:56:27'),</w:t>
            </w:r>
          </w:p>
          <w:p w:rsidR="0099030E" w:rsidRDefault="0099030E" w:rsidP="00147D83">
            <w:r>
              <w:t>(2030, 0, '2015-05-05 00:56:30'),</w:t>
            </w:r>
          </w:p>
          <w:p w:rsidR="0099030E" w:rsidRDefault="0099030E" w:rsidP="00147D83">
            <w:r>
              <w:t>(2031, 0, '2015-05-05 00:56:34'),</w:t>
            </w:r>
          </w:p>
          <w:p w:rsidR="0099030E" w:rsidRDefault="0099030E" w:rsidP="00147D83">
            <w:r>
              <w:t>(2032, 0, '2015-05-05 00:56:37'),</w:t>
            </w:r>
          </w:p>
          <w:p w:rsidR="0099030E" w:rsidRDefault="0099030E" w:rsidP="00147D83">
            <w:r>
              <w:t>(2033, 0, '2015-05-05 00:56:40'),</w:t>
            </w:r>
          </w:p>
          <w:p w:rsidR="0099030E" w:rsidRDefault="0099030E" w:rsidP="00147D83">
            <w:r>
              <w:t>(2034, 0, '2015-05-05 00:56:43'),</w:t>
            </w:r>
          </w:p>
          <w:p w:rsidR="0099030E" w:rsidRDefault="0099030E" w:rsidP="00147D83">
            <w:r>
              <w:t>(2035, 0, '2015-05-05 00:56:46'),</w:t>
            </w:r>
          </w:p>
          <w:p w:rsidR="0099030E" w:rsidRDefault="0099030E" w:rsidP="00147D83">
            <w:r>
              <w:t>(2036, 0, '2015-05-05 00:56:49'),</w:t>
            </w:r>
          </w:p>
          <w:p w:rsidR="0099030E" w:rsidRDefault="0099030E" w:rsidP="00147D83">
            <w:r>
              <w:t>(2037, 0, '2015-05-05 00:56:52'),</w:t>
            </w:r>
          </w:p>
          <w:p w:rsidR="0099030E" w:rsidRDefault="0099030E" w:rsidP="00147D83">
            <w:r>
              <w:t>(2038, 0, '2015-05-05 00:56:55'),</w:t>
            </w:r>
          </w:p>
          <w:p w:rsidR="0099030E" w:rsidRDefault="0099030E" w:rsidP="00147D83">
            <w:r>
              <w:t>(2039, 0, '2015-05-05 00:56:58'),</w:t>
            </w:r>
          </w:p>
          <w:p w:rsidR="0099030E" w:rsidRDefault="0099030E" w:rsidP="00147D83">
            <w:r>
              <w:t>(2040, 0, '2015-05-05 00:57:01'),</w:t>
            </w:r>
          </w:p>
          <w:p w:rsidR="0099030E" w:rsidRDefault="0099030E" w:rsidP="00147D83">
            <w:r>
              <w:t>(2041, 0, '2015-05-05 00:57:04'),</w:t>
            </w:r>
          </w:p>
          <w:p w:rsidR="0099030E" w:rsidRDefault="0099030E" w:rsidP="00147D83">
            <w:r>
              <w:t>(2042, 0, '2015-05-05 00:57:07'),</w:t>
            </w:r>
          </w:p>
          <w:p w:rsidR="0099030E" w:rsidRDefault="0099030E" w:rsidP="00147D83">
            <w:r>
              <w:t>(2043, 0, '2015-05-05 00:57:10'),</w:t>
            </w:r>
          </w:p>
          <w:p w:rsidR="0099030E" w:rsidRDefault="0099030E" w:rsidP="00147D83">
            <w:r>
              <w:t>(2044, 0, '2015-05-05 00:57:13'),</w:t>
            </w:r>
          </w:p>
          <w:p w:rsidR="0099030E" w:rsidRDefault="0099030E" w:rsidP="00147D83">
            <w:r>
              <w:t>(2045, 0, '2015-05-05 00:57:16'),</w:t>
            </w:r>
          </w:p>
          <w:p w:rsidR="0099030E" w:rsidRDefault="0099030E" w:rsidP="00147D83">
            <w:r>
              <w:t>(2046, 0, '2015-05-05 00:57:19'),</w:t>
            </w:r>
          </w:p>
          <w:p w:rsidR="0099030E" w:rsidRDefault="0099030E" w:rsidP="00147D83">
            <w:r>
              <w:t>(2047, 0, '2015-05-05 00:57:22'),</w:t>
            </w:r>
          </w:p>
          <w:p w:rsidR="0099030E" w:rsidRDefault="0099030E" w:rsidP="00147D83">
            <w:r>
              <w:t>(2048, 0, '2015-05-05 00:57:25'),</w:t>
            </w:r>
          </w:p>
          <w:p w:rsidR="0099030E" w:rsidRDefault="0099030E" w:rsidP="00147D83">
            <w:r>
              <w:t>(2049, 0, '2015-05-05 00:57:28'),</w:t>
            </w:r>
          </w:p>
          <w:p w:rsidR="0099030E" w:rsidRDefault="0099030E" w:rsidP="00147D83">
            <w:r>
              <w:t>(2050, 0, '2015-05-05 00:57:31'),</w:t>
            </w:r>
          </w:p>
          <w:p w:rsidR="0099030E" w:rsidRDefault="0099030E" w:rsidP="00147D83">
            <w:r>
              <w:t>(2051, 0, '2015-05-05 00:57:34'),</w:t>
            </w:r>
          </w:p>
          <w:p w:rsidR="0099030E" w:rsidRDefault="0099030E" w:rsidP="00147D83">
            <w:r>
              <w:t>(2052, 0, '2015-05-05 00:57:37'),</w:t>
            </w:r>
          </w:p>
          <w:p w:rsidR="0099030E" w:rsidRDefault="0099030E" w:rsidP="00147D83">
            <w:r>
              <w:t>(2053, 0, '2015-05-05 00:57:40'),</w:t>
            </w:r>
          </w:p>
          <w:p w:rsidR="0099030E" w:rsidRDefault="0099030E" w:rsidP="00147D83">
            <w:r>
              <w:t>(2054, 0, '2015-05-05 00:57:43'),</w:t>
            </w:r>
          </w:p>
          <w:p w:rsidR="0099030E" w:rsidRDefault="0099030E" w:rsidP="00147D83">
            <w:r>
              <w:t>(2055, 0, '2015-05-05 00:57:46'),</w:t>
            </w:r>
          </w:p>
          <w:p w:rsidR="0099030E" w:rsidRDefault="0099030E" w:rsidP="00147D83">
            <w:r>
              <w:t>(2056, 0, '2015-05-05 00:57:49'),</w:t>
            </w:r>
          </w:p>
          <w:p w:rsidR="0099030E" w:rsidRDefault="0099030E" w:rsidP="00147D83">
            <w:r>
              <w:t>(2057, 0, '2015-05-05 00:57:52'),</w:t>
            </w:r>
          </w:p>
          <w:p w:rsidR="0099030E" w:rsidRDefault="0099030E" w:rsidP="00147D83">
            <w:r>
              <w:t>(2058, 0, '2015-05-05 00:57:55'),</w:t>
            </w:r>
          </w:p>
          <w:p w:rsidR="0099030E" w:rsidRDefault="0099030E" w:rsidP="00147D83">
            <w:r>
              <w:t>(2059, 0, '2015-05-05 00:57:58'),</w:t>
            </w:r>
          </w:p>
          <w:p w:rsidR="0099030E" w:rsidRDefault="0099030E" w:rsidP="00147D83">
            <w:r>
              <w:t>(2060, 0, '2015-05-05 00:58:02'),</w:t>
            </w:r>
          </w:p>
          <w:p w:rsidR="0099030E" w:rsidRDefault="0099030E" w:rsidP="00147D83">
            <w:r>
              <w:t>(2061, 0, '2015-05-05 00:58:05'),</w:t>
            </w:r>
          </w:p>
          <w:p w:rsidR="0099030E" w:rsidRDefault="0099030E" w:rsidP="00147D83">
            <w:r>
              <w:t>(2062, 0, '2015-05-05 00:58:08'),</w:t>
            </w:r>
          </w:p>
          <w:p w:rsidR="0099030E" w:rsidRDefault="0099030E" w:rsidP="00147D83">
            <w:r>
              <w:t>(2063, 0, '2015-05-05 00:58:11'),</w:t>
            </w:r>
          </w:p>
          <w:p w:rsidR="0099030E" w:rsidRDefault="0099030E" w:rsidP="00147D83">
            <w:r>
              <w:t>(2064, 0, '2015-05-05 00:58:14'),</w:t>
            </w:r>
          </w:p>
          <w:p w:rsidR="0099030E" w:rsidRDefault="0099030E" w:rsidP="00147D83">
            <w:r>
              <w:t>(2065, 0, '2015-05-05 00:58:17'),</w:t>
            </w:r>
          </w:p>
          <w:p w:rsidR="0099030E" w:rsidRDefault="0099030E" w:rsidP="00147D83">
            <w:r>
              <w:t>(2066, 0, '2015-05-05 00:58:20'),</w:t>
            </w:r>
          </w:p>
          <w:p w:rsidR="0099030E" w:rsidRDefault="0099030E" w:rsidP="00147D83">
            <w:r>
              <w:t>(2067, 0, '2015-05-05 00:58:23'),</w:t>
            </w:r>
          </w:p>
          <w:p w:rsidR="0099030E" w:rsidRDefault="0099030E" w:rsidP="00147D83">
            <w:r>
              <w:t>(2068, 0, '2015-05-05 00:58:26'),</w:t>
            </w:r>
          </w:p>
          <w:p w:rsidR="0099030E" w:rsidRDefault="0099030E" w:rsidP="00147D83">
            <w:r>
              <w:t>(2069, 0, '2015-05-05 00:58:29'),</w:t>
            </w:r>
          </w:p>
          <w:p w:rsidR="0099030E" w:rsidRDefault="0099030E" w:rsidP="00147D83">
            <w:r>
              <w:t>(2070, 0, '2015-05-05 00:58:32'),</w:t>
            </w:r>
          </w:p>
          <w:p w:rsidR="0099030E" w:rsidRDefault="0099030E" w:rsidP="00147D83">
            <w:r>
              <w:t>(2071, 0, '2015-05-05 00:58:35'),</w:t>
            </w:r>
          </w:p>
          <w:p w:rsidR="0099030E" w:rsidRDefault="0099030E" w:rsidP="00147D83">
            <w:r>
              <w:t>(2072, 0, '2015-05-05 00:58:38'),</w:t>
            </w:r>
          </w:p>
          <w:p w:rsidR="0099030E" w:rsidRDefault="0099030E" w:rsidP="00147D83">
            <w:r>
              <w:t>(2073, 0, '2015-05-05 00:58:41'),</w:t>
            </w:r>
          </w:p>
          <w:p w:rsidR="0099030E" w:rsidRDefault="0099030E" w:rsidP="00147D83">
            <w:r>
              <w:t>(2074, 0, '2015-05-05 00:58:44'),</w:t>
            </w:r>
          </w:p>
          <w:p w:rsidR="0099030E" w:rsidRDefault="0099030E" w:rsidP="00147D83">
            <w:r>
              <w:t>(2075, 0, '2015-05-05 00:58:47'),</w:t>
            </w:r>
          </w:p>
          <w:p w:rsidR="0099030E" w:rsidRDefault="0099030E" w:rsidP="00147D83">
            <w:r>
              <w:t>(2076, 0, '2015-05-05 00:58:50'),</w:t>
            </w:r>
          </w:p>
          <w:p w:rsidR="0099030E" w:rsidRDefault="0099030E" w:rsidP="00147D83">
            <w:r>
              <w:t>(2077, 0, '2015-05-05 00:58:53'),</w:t>
            </w:r>
          </w:p>
          <w:p w:rsidR="0099030E" w:rsidRDefault="0099030E" w:rsidP="00147D83">
            <w:r>
              <w:t>(2078, 0, '2015-05-05 00:58:56'),</w:t>
            </w:r>
          </w:p>
          <w:p w:rsidR="0099030E" w:rsidRDefault="0099030E" w:rsidP="00147D83">
            <w:r>
              <w:t>(2079, 0, '2015-05-05 00:58:59'),</w:t>
            </w:r>
          </w:p>
          <w:p w:rsidR="0099030E" w:rsidRDefault="0099030E" w:rsidP="00147D83">
            <w:r>
              <w:t>(2080, 0, '2015-05-05 00:59:02'),</w:t>
            </w:r>
          </w:p>
          <w:p w:rsidR="0099030E" w:rsidRDefault="0099030E" w:rsidP="00147D83">
            <w:r>
              <w:t>(2081, 0, '2015-05-05 00:59:05'),</w:t>
            </w:r>
          </w:p>
          <w:p w:rsidR="0099030E" w:rsidRDefault="0099030E" w:rsidP="00147D83">
            <w:r>
              <w:t>(2082, 0, '2015-05-05 00:59:08'),</w:t>
            </w:r>
          </w:p>
          <w:p w:rsidR="0099030E" w:rsidRDefault="0099030E" w:rsidP="00147D83">
            <w:r>
              <w:t>(2083, 0, '2015-05-05 00:59:11'),</w:t>
            </w:r>
          </w:p>
          <w:p w:rsidR="0099030E" w:rsidRDefault="0099030E" w:rsidP="00147D83">
            <w:r>
              <w:t>(2084, 0, '2015-05-05 00:59:14'),</w:t>
            </w:r>
          </w:p>
          <w:p w:rsidR="0099030E" w:rsidRDefault="0099030E" w:rsidP="00147D83">
            <w:r>
              <w:t>(2085, 0, '2015-05-05 00:59:17'),</w:t>
            </w:r>
          </w:p>
          <w:p w:rsidR="0099030E" w:rsidRDefault="0099030E" w:rsidP="00147D83">
            <w:r>
              <w:t>(2086, 0, '2015-05-05 00:59:20'),</w:t>
            </w:r>
          </w:p>
          <w:p w:rsidR="0099030E" w:rsidRDefault="0099030E" w:rsidP="00147D83">
            <w:r>
              <w:t>(2087, 0, '2015-05-05 00:59:23'),</w:t>
            </w:r>
          </w:p>
          <w:p w:rsidR="0099030E" w:rsidRDefault="0099030E" w:rsidP="00147D83">
            <w:r>
              <w:t>(2088, 0, '2015-05-05 00:59:26'),</w:t>
            </w:r>
          </w:p>
          <w:p w:rsidR="0099030E" w:rsidRDefault="0099030E" w:rsidP="00147D83">
            <w:r>
              <w:t>(2089, 0, '2015-05-05 00:59:29'),</w:t>
            </w:r>
          </w:p>
          <w:p w:rsidR="0099030E" w:rsidRDefault="0099030E" w:rsidP="00147D83">
            <w:r>
              <w:t>(2090, 0, '2015-05-05 00:59:33'),</w:t>
            </w:r>
          </w:p>
          <w:p w:rsidR="0099030E" w:rsidRDefault="0099030E" w:rsidP="00147D83">
            <w:r>
              <w:t>(2091, 0, '2015-05-05 00:59:36'),</w:t>
            </w:r>
          </w:p>
          <w:p w:rsidR="0099030E" w:rsidRDefault="0099030E" w:rsidP="00147D83">
            <w:r>
              <w:t>(2092, 0, '2015-05-05 00:59:39'),</w:t>
            </w:r>
          </w:p>
          <w:p w:rsidR="0099030E" w:rsidRDefault="0099030E" w:rsidP="00147D83">
            <w:r>
              <w:t>(2093, 0, '2015-05-05 00:59:42'),</w:t>
            </w:r>
          </w:p>
          <w:p w:rsidR="0099030E" w:rsidRDefault="0099030E" w:rsidP="00147D83">
            <w:r>
              <w:t>(2094, 0, '2015-05-05 00:59:45'),</w:t>
            </w:r>
          </w:p>
          <w:p w:rsidR="0099030E" w:rsidRDefault="0099030E" w:rsidP="00147D83">
            <w:r>
              <w:t>(2095, 0, '2015-05-05 00:59:48'),</w:t>
            </w:r>
          </w:p>
          <w:p w:rsidR="0099030E" w:rsidRDefault="0099030E" w:rsidP="00147D83">
            <w:r>
              <w:t>(2096, 0, '2015-05-05 00:59:51'),</w:t>
            </w:r>
          </w:p>
          <w:p w:rsidR="0099030E" w:rsidRDefault="0099030E" w:rsidP="00147D83">
            <w:r>
              <w:t>(2097, 0, '2015-05-05 00:59:54'),</w:t>
            </w:r>
          </w:p>
          <w:p w:rsidR="0099030E" w:rsidRDefault="0099030E" w:rsidP="00147D83">
            <w:r>
              <w:t>(2098, 0, '2015-05-05 00:59:57'),</w:t>
            </w:r>
          </w:p>
          <w:p w:rsidR="0099030E" w:rsidRDefault="0099030E" w:rsidP="00147D83">
            <w:r>
              <w:t>(2099, 0, '2015-05-05 01:00:00'),</w:t>
            </w:r>
          </w:p>
          <w:p w:rsidR="0099030E" w:rsidRDefault="0099030E" w:rsidP="00147D83">
            <w:r>
              <w:t>(2100, 0, '2015-05-05 01:00:03'),</w:t>
            </w:r>
          </w:p>
          <w:p w:rsidR="0099030E" w:rsidRDefault="0099030E" w:rsidP="00147D83">
            <w:r>
              <w:t>(2101, 0, '2015-05-05 01:00:06'),</w:t>
            </w:r>
          </w:p>
          <w:p w:rsidR="0099030E" w:rsidRDefault="0099030E" w:rsidP="00147D83">
            <w:r>
              <w:t>(2102, 0, '2015-05-05 01:00:09'),</w:t>
            </w:r>
          </w:p>
          <w:p w:rsidR="0099030E" w:rsidRDefault="0099030E" w:rsidP="00147D83">
            <w:r>
              <w:t>(2103, 0, '2015-05-05 01:00:12'),</w:t>
            </w:r>
          </w:p>
          <w:p w:rsidR="0099030E" w:rsidRDefault="0099030E" w:rsidP="00147D83">
            <w:r>
              <w:t>(2104, 0, '2015-05-05 01:00:15'),</w:t>
            </w:r>
          </w:p>
          <w:p w:rsidR="0099030E" w:rsidRDefault="0099030E" w:rsidP="00147D83">
            <w:r>
              <w:t>(2105, 0, '2015-05-05 01:00:18'),</w:t>
            </w:r>
          </w:p>
          <w:p w:rsidR="0099030E" w:rsidRDefault="0099030E" w:rsidP="00147D83">
            <w:r>
              <w:t>(2106, 0, '2015-05-05 01:00:21'),</w:t>
            </w:r>
          </w:p>
          <w:p w:rsidR="0099030E" w:rsidRDefault="0099030E" w:rsidP="00147D83">
            <w:r>
              <w:t>(2107, 0, '2015-05-05 01:00:24'),</w:t>
            </w:r>
          </w:p>
          <w:p w:rsidR="0099030E" w:rsidRDefault="0099030E" w:rsidP="00147D83">
            <w:r>
              <w:t>(2108, 0, '2015-05-05 01:00:27'),</w:t>
            </w:r>
          </w:p>
          <w:p w:rsidR="0099030E" w:rsidRDefault="0099030E" w:rsidP="00147D83">
            <w:r>
              <w:t>(2109, 0, '2015-05-05 01:00:30'),</w:t>
            </w:r>
          </w:p>
          <w:p w:rsidR="0099030E" w:rsidRDefault="0099030E" w:rsidP="00147D83">
            <w:r>
              <w:t>(2110, 0, '2015-05-05 01:00:33'),</w:t>
            </w:r>
          </w:p>
          <w:p w:rsidR="0099030E" w:rsidRDefault="0099030E" w:rsidP="00147D83">
            <w:r>
              <w:t>(2111, 0, '2015-05-05 01:00:36'),</w:t>
            </w:r>
          </w:p>
          <w:p w:rsidR="0099030E" w:rsidRDefault="0099030E" w:rsidP="00147D83">
            <w:r>
              <w:t>(2112, 0, '2015-05-05 01:00:39'),</w:t>
            </w:r>
          </w:p>
          <w:p w:rsidR="0099030E" w:rsidRDefault="0099030E" w:rsidP="00147D83">
            <w:r>
              <w:t>(2113, 0, '2015-05-05 01:00:42'),</w:t>
            </w:r>
          </w:p>
          <w:p w:rsidR="0099030E" w:rsidRDefault="0099030E" w:rsidP="00147D83">
            <w:r>
              <w:t>(2114, 0, '2015-05-05 01:00:45'),</w:t>
            </w:r>
          </w:p>
          <w:p w:rsidR="0099030E" w:rsidRDefault="0099030E" w:rsidP="00147D83">
            <w:r>
              <w:t>(2115, 0, '2015-05-05 01:00:48'),</w:t>
            </w:r>
          </w:p>
          <w:p w:rsidR="0099030E" w:rsidRDefault="0099030E" w:rsidP="00147D83">
            <w:r>
              <w:t>(2116, 0, '2015-05-05 01:00:51'),</w:t>
            </w:r>
          </w:p>
          <w:p w:rsidR="0099030E" w:rsidRDefault="0099030E" w:rsidP="00147D83">
            <w:r>
              <w:t>(2117, 0, '2015-05-05 01:00:54'),</w:t>
            </w:r>
          </w:p>
          <w:p w:rsidR="0099030E" w:rsidRDefault="0099030E" w:rsidP="00147D83">
            <w:r>
              <w:t>(2118, 0, '2015-05-05 01:00:58'),</w:t>
            </w:r>
          </w:p>
          <w:p w:rsidR="0099030E" w:rsidRDefault="0099030E" w:rsidP="00147D83">
            <w:r>
              <w:t>(2119, 0, '2015-05-05 01:01:01'),</w:t>
            </w:r>
          </w:p>
          <w:p w:rsidR="0099030E" w:rsidRDefault="0099030E" w:rsidP="00147D83">
            <w:r>
              <w:t>(2120, 0, '2015-05-05 01:01:04'),</w:t>
            </w:r>
          </w:p>
          <w:p w:rsidR="0099030E" w:rsidRDefault="0099030E" w:rsidP="00147D83">
            <w:r>
              <w:t>(2121, 0, '2015-05-05 01:01:07'),</w:t>
            </w:r>
          </w:p>
          <w:p w:rsidR="0099030E" w:rsidRDefault="0099030E" w:rsidP="00147D83">
            <w:r>
              <w:t>(2122, 0, '2015-05-05 01:01:10'),</w:t>
            </w:r>
          </w:p>
          <w:p w:rsidR="0099030E" w:rsidRDefault="0099030E" w:rsidP="00147D83">
            <w:r>
              <w:t>(2123, 0, '2015-05-05 01:01:13'),</w:t>
            </w:r>
          </w:p>
          <w:p w:rsidR="0099030E" w:rsidRDefault="0099030E" w:rsidP="00147D83">
            <w:r>
              <w:t>(2124, 0, '2015-05-05 01:01:16'),</w:t>
            </w:r>
          </w:p>
          <w:p w:rsidR="0099030E" w:rsidRDefault="0099030E" w:rsidP="00147D83">
            <w:r>
              <w:t>(2125, 0, '2015-05-05 01:01:19'),</w:t>
            </w:r>
          </w:p>
          <w:p w:rsidR="0099030E" w:rsidRDefault="0099030E" w:rsidP="00147D83">
            <w:r>
              <w:t>(2126, 0, '2015-05-05 01:01:22'),</w:t>
            </w:r>
          </w:p>
          <w:p w:rsidR="0099030E" w:rsidRDefault="0099030E" w:rsidP="00147D83">
            <w:r>
              <w:t>(2127, 0, '2015-05-05 01:01:25'),</w:t>
            </w:r>
          </w:p>
          <w:p w:rsidR="0099030E" w:rsidRDefault="0099030E" w:rsidP="00147D83">
            <w:r>
              <w:t>(2128, 0, '2015-05-05 01:01:28'),</w:t>
            </w:r>
          </w:p>
          <w:p w:rsidR="0099030E" w:rsidRDefault="0099030E" w:rsidP="00147D83">
            <w:r>
              <w:t>(2129, 0, '2015-05-05 01:01:31'),</w:t>
            </w:r>
          </w:p>
          <w:p w:rsidR="0099030E" w:rsidRDefault="0099030E" w:rsidP="00147D83">
            <w:r>
              <w:t>(2130, 0, '2015-05-05 01:01:34'),</w:t>
            </w:r>
          </w:p>
          <w:p w:rsidR="0099030E" w:rsidRDefault="0099030E" w:rsidP="00147D83">
            <w:r>
              <w:t>(2131, 0, '2015-05-05 01:01:37'),</w:t>
            </w:r>
          </w:p>
          <w:p w:rsidR="0099030E" w:rsidRDefault="0099030E" w:rsidP="00147D83">
            <w:r>
              <w:t>(2132, 0, '2015-05-05 01:01:40'),</w:t>
            </w:r>
          </w:p>
          <w:p w:rsidR="0099030E" w:rsidRDefault="0099030E" w:rsidP="00147D83">
            <w:r>
              <w:t>(2133, 0, '2015-05-05 01:01:43'),</w:t>
            </w:r>
          </w:p>
          <w:p w:rsidR="0099030E" w:rsidRDefault="0099030E" w:rsidP="00147D83">
            <w:r>
              <w:t>(2134, 0, '2015-05-05 01:01:46'),</w:t>
            </w:r>
          </w:p>
          <w:p w:rsidR="0099030E" w:rsidRDefault="0099030E" w:rsidP="00147D83">
            <w:r>
              <w:t>(2135, 0, '2015-05-05 01:01:49'),</w:t>
            </w:r>
          </w:p>
          <w:p w:rsidR="0099030E" w:rsidRDefault="0099030E" w:rsidP="00147D83">
            <w:r>
              <w:t>(2136, 0, '2015-05-05 01:01:52'),</w:t>
            </w:r>
          </w:p>
          <w:p w:rsidR="0099030E" w:rsidRDefault="0099030E" w:rsidP="00147D83">
            <w:r>
              <w:t>(2137, 0, '2015-05-05 01:01:55'),</w:t>
            </w:r>
          </w:p>
          <w:p w:rsidR="0099030E" w:rsidRDefault="0099030E" w:rsidP="00147D83">
            <w:r>
              <w:t>(2138, 0, '2015-05-05 01:01:58'),</w:t>
            </w:r>
          </w:p>
          <w:p w:rsidR="0099030E" w:rsidRDefault="0099030E" w:rsidP="00147D83">
            <w:r>
              <w:t>(2139, 0, '2015-05-05 01:02:01'),</w:t>
            </w:r>
          </w:p>
          <w:p w:rsidR="0099030E" w:rsidRDefault="0099030E" w:rsidP="00147D83">
            <w:r>
              <w:t>(2140, 0, '2015-05-05 01:02:04'),</w:t>
            </w:r>
          </w:p>
          <w:p w:rsidR="0099030E" w:rsidRDefault="0099030E" w:rsidP="00147D83">
            <w:r>
              <w:t>(2141, 0, '2015-05-05 01:02:07'),</w:t>
            </w:r>
          </w:p>
          <w:p w:rsidR="0099030E" w:rsidRDefault="0099030E" w:rsidP="00147D83">
            <w:r>
              <w:t>(2142, 0, '2015-05-05 01:02:10'),</w:t>
            </w:r>
          </w:p>
          <w:p w:rsidR="0099030E" w:rsidRDefault="0099030E" w:rsidP="00147D83">
            <w:r>
              <w:t>(2143, 0, '2015-05-05 01:02:13'),</w:t>
            </w:r>
          </w:p>
          <w:p w:rsidR="0099030E" w:rsidRDefault="0099030E" w:rsidP="00147D83">
            <w:r>
              <w:t>(2144, 0, '2015-05-05 01:02:16'),</w:t>
            </w:r>
          </w:p>
          <w:p w:rsidR="0099030E" w:rsidRDefault="0099030E" w:rsidP="00147D83">
            <w:r>
              <w:t>(2145, 0, '2015-05-05 01:02:20'),</w:t>
            </w:r>
          </w:p>
          <w:p w:rsidR="0099030E" w:rsidRDefault="0099030E" w:rsidP="00147D83">
            <w:r>
              <w:t>(2146, 0, '2015-05-05 01:02:23'),</w:t>
            </w:r>
          </w:p>
          <w:p w:rsidR="0099030E" w:rsidRDefault="0099030E" w:rsidP="00147D83">
            <w:r>
              <w:t>(2147, 0, '2015-05-05 01:02:26'),</w:t>
            </w:r>
          </w:p>
          <w:p w:rsidR="0099030E" w:rsidRDefault="0099030E" w:rsidP="00147D83">
            <w:r>
              <w:t>(2148, 0, '2015-05-05 01:02:29'),</w:t>
            </w:r>
          </w:p>
          <w:p w:rsidR="0099030E" w:rsidRDefault="0099030E" w:rsidP="00147D83">
            <w:r>
              <w:t>(2149, 0, '2015-05-05 01:02:32'),</w:t>
            </w:r>
          </w:p>
          <w:p w:rsidR="0099030E" w:rsidRDefault="0099030E" w:rsidP="00147D83">
            <w:r>
              <w:t>(2150, 0, '2015-05-05 01:02:35'),</w:t>
            </w:r>
          </w:p>
          <w:p w:rsidR="0099030E" w:rsidRDefault="0099030E" w:rsidP="00147D83">
            <w:r>
              <w:t>(2151, 0, '2015-05-05 01:02:38'),</w:t>
            </w:r>
          </w:p>
          <w:p w:rsidR="0099030E" w:rsidRDefault="0099030E" w:rsidP="00147D83">
            <w:r>
              <w:t>(2152, 0, '2015-05-05 01:02:41'),</w:t>
            </w:r>
          </w:p>
          <w:p w:rsidR="0099030E" w:rsidRDefault="0099030E" w:rsidP="00147D83">
            <w:r>
              <w:t>(2153, 0, '2015-05-05 01:02:44'),</w:t>
            </w:r>
          </w:p>
          <w:p w:rsidR="0099030E" w:rsidRDefault="0099030E" w:rsidP="00147D83">
            <w:r>
              <w:t>(2154, 0, '2015-05-05 01:02:47'),</w:t>
            </w:r>
          </w:p>
          <w:p w:rsidR="0099030E" w:rsidRDefault="0099030E" w:rsidP="00147D83">
            <w:r>
              <w:t>(2155, 0, '2015-05-05 01:02:50'),</w:t>
            </w:r>
          </w:p>
          <w:p w:rsidR="0099030E" w:rsidRDefault="0099030E" w:rsidP="00147D83">
            <w:r>
              <w:t>(2156, 0, '2015-05-05 01:02:53'),</w:t>
            </w:r>
          </w:p>
          <w:p w:rsidR="0099030E" w:rsidRDefault="0099030E" w:rsidP="00147D83">
            <w:r>
              <w:t>(2157, 0, '2015-05-05 01:02:56'),</w:t>
            </w:r>
          </w:p>
          <w:p w:rsidR="0099030E" w:rsidRDefault="0099030E" w:rsidP="00147D83">
            <w:r>
              <w:t>(2158, 0, '2015-05-05 01:02:59'),</w:t>
            </w:r>
          </w:p>
          <w:p w:rsidR="0099030E" w:rsidRDefault="0099030E" w:rsidP="00147D83">
            <w:r>
              <w:t>(2159, 0, '2015-05-05 01:03:02'),</w:t>
            </w:r>
          </w:p>
          <w:p w:rsidR="0099030E" w:rsidRDefault="0099030E" w:rsidP="00147D83">
            <w:r>
              <w:t>(2160, 0, '2015-05-05 01:03:05'),</w:t>
            </w:r>
          </w:p>
          <w:p w:rsidR="0099030E" w:rsidRDefault="0099030E" w:rsidP="00147D83">
            <w:r>
              <w:t>(2161, 0, '2015-05-05 01:03:08'),</w:t>
            </w:r>
          </w:p>
          <w:p w:rsidR="0099030E" w:rsidRDefault="0099030E" w:rsidP="00147D83">
            <w:r>
              <w:t>(2162, 0, '2015-05-05 01:03:11'),</w:t>
            </w:r>
          </w:p>
          <w:p w:rsidR="0099030E" w:rsidRDefault="0099030E" w:rsidP="00147D83">
            <w:r>
              <w:t>(2163, 0, '2015-05-05 01:03:14'),</w:t>
            </w:r>
          </w:p>
          <w:p w:rsidR="0099030E" w:rsidRDefault="0099030E" w:rsidP="00147D83">
            <w:r>
              <w:t>(2164, 0, '2015-05-05 01:03:17'),</w:t>
            </w:r>
          </w:p>
          <w:p w:rsidR="0099030E" w:rsidRDefault="0099030E" w:rsidP="00147D83">
            <w:r>
              <w:t>(2165, 0, '2015-05-05 01:03:20'),</w:t>
            </w:r>
          </w:p>
          <w:p w:rsidR="0099030E" w:rsidRDefault="0099030E" w:rsidP="00147D83">
            <w:r>
              <w:t>(2166, 0, '2015-05-05 01:03:23'),</w:t>
            </w:r>
          </w:p>
          <w:p w:rsidR="0099030E" w:rsidRDefault="0099030E" w:rsidP="00147D83">
            <w:r>
              <w:t>(2167, 0, '2015-05-05 01:03:26'),</w:t>
            </w:r>
          </w:p>
          <w:p w:rsidR="0099030E" w:rsidRDefault="0099030E" w:rsidP="00147D83">
            <w:r>
              <w:t>(2168, 0, '2015-05-05 01:03:29'),</w:t>
            </w:r>
          </w:p>
          <w:p w:rsidR="0099030E" w:rsidRDefault="0099030E" w:rsidP="00147D83">
            <w:r>
              <w:t>(2169, 0, '2015-05-05 01:03:32'),</w:t>
            </w:r>
          </w:p>
          <w:p w:rsidR="0099030E" w:rsidRDefault="0099030E" w:rsidP="00147D83">
            <w:r>
              <w:t>(2170, 0, '2015-05-05 01:03:35'),</w:t>
            </w:r>
          </w:p>
          <w:p w:rsidR="0099030E" w:rsidRDefault="0099030E" w:rsidP="00147D83">
            <w:r>
              <w:t>(2171, 0, '2015-05-05 01:03:38'),</w:t>
            </w:r>
          </w:p>
          <w:p w:rsidR="0099030E" w:rsidRDefault="0099030E" w:rsidP="00147D83">
            <w:r>
              <w:t>(2172, 0, '2015-05-05 01:03:41'),</w:t>
            </w:r>
          </w:p>
          <w:p w:rsidR="0099030E" w:rsidRDefault="0099030E" w:rsidP="00147D83">
            <w:r>
              <w:t>(2173, 0, '2015-05-05 01:03:44'),</w:t>
            </w:r>
          </w:p>
          <w:p w:rsidR="0099030E" w:rsidRDefault="0099030E" w:rsidP="00147D83">
            <w:r>
              <w:t>(2174, 0, '2015-05-05 01:03:47'),</w:t>
            </w:r>
          </w:p>
          <w:p w:rsidR="0099030E" w:rsidRDefault="0099030E" w:rsidP="00147D83">
            <w:r>
              <w:t>(2175, 0, '2015-05-05 01:03:51'),</w:t>
            </w:r>
          </w:p>
          <w:p w:rsidR="0099030E" w:rsidRDefault="0099030E" w:rsidP="00147D83">
            <w:r>
              <w:t>(2176, 0, '2015-05-05 01:03:54'),</w:t>
            </w:r>
          </w:p>
          <w:p w:rsidR="0099030E" w:rsidRDefault="0099030E" w:rsidP="00147D83">
            <w:r>
              <w:t>(2177, 0, '2015-05-05 01:03:57'),</w:t>
            </w:r>
          </w:p>
          <w:p w:rsidR="0099030E" w:rsidRDefault="0099030E" w:rsidP="00147D83">
            <w:r>
              <w:t>(2178, 0, '2015-05-05 01:04:00'),</w:t>
            </w:r>
          </w:p>
          <w:p w:rsidR="0099030E" w:rsidRDefault="0099030E" w:rsidP="00147D83">
            <w:r>
              <w:t>(2179, 0, '2015-05-05 01:04:03'),</w:t>
            </w:r>
          </w:p>
          <w:p w:rsidR="0099030E" w:rsidRDefault="0099030E" w:rsidP="00147D83">
            <w:r>
              <w:t>(2180, 0, '2015-05-05 01:04:06'),</w:t>
            </w:r>
          </w:p>
          <w:p w:rsidR="0099030E" w:rsidRDefault="0099030E" w:rsidP="00147D83">
            <w:r>
              <w:t>(2181, 0, '2015-05-05 01:04:09'),</w:t>
            </w:r>
          </w:p>
          <w:p w:rsidR="0099030E" w:rsidRDefault="0099030E" w:rsidP="00147D83">
            <w:r>
              <w:t>(2182, 0, '2015-05-05 01:04:12'),</w:t>
            </w:r>
          </w:p>
          <w:p w:rsidR="0099030E" w:rsidRDefault="0099030E" w:rsidP="00147D83">
            <w:r>
              <w:t>(2183, 0, '2015-05-05 01:04:15'),</w:t>
            </w:r>
          </w:p>
          <w:p w:rsidR="0099030E" w:rsidRDefault="0099030E" w:rsidP="00147D83">
            <w:r>
              <w:t>(2184, 0, '2015-05-05 01:04:18'),</w:t>
            </w:r>
          </w:p>
          <w:p w:rsidR="0099030E" w:rsidRDefault="0099030E" w:rsidP="00147D83">
            <w:r>
              <w:t>(2185, 0, '2015-05-05 01:04:21'),</w:t>
            </w:r>
          </w:p>
          <w:p w:rsidR="0099030E" w:rsidRDefault="0099030E" w:rsidP="00147D83">
            <w:r>
              <w:t>(2186, 0, '2015-05-05 01:04:24'),</w:t>
            </w:r>
          </w:p>
          <w:p w:rsidR="0099030E" w:rsidRDefault="0099030E" w:rsidP="00147D83">
            <w:r>
              <w:t>(2187, 0, '2015-05-05 01:04:27'),</w:t>
            </w:r>
          </w:p>
          <w:p w:rsidR="0099030E" w:rsidRDefault="0099030E" w:rsidP="00147D83">
            <w:r>
              <w:t>(2188, 0, '2015-05-05 01:04:30'),</w:t>
            </w:r>
          </w:p>
          <w:p w:rsidR="0099030E" w:rsidRDefault="0099030E" w:rsidP="00147D83">
            <w:r>
              <w:t>(2189, 0, '2015-05-05 01:04:33'),</w:t>
            </w:r>
          </w:p>
          <w:p w:rsidR="0099030E" w:rsidRDefault="0099030E" w:rsidP="00147D83">
            <w:r>
              <w:t>(2190, 0, '2015-05-05 01:04:36'),</w:t>
            </w:r>
          </w:p>
          <w:p w:rsidR="0099030E" w:rsidRDefault="0099030E" w:rsidP="00147D83">
            <w:r>
              <w:t>(2191, 0, '2015-05-05 01:04:39'),</w:t>
            </w:r>
          </w:p>
          <w:p w:rsidR="0099030E" w:rsidRDefault="0099030E" w:rsidP="00147D83">
            <w:r>
              <w:t>(2192, 0, '2015-05-05 01:04:42'),</w:t>
            </w:r>
          </w:p>
          <w:p w:rsidR="0099030E" w:rsidRDefault="0099030E" w:rsidP="00147D83">
            <w:r>
              <w:t>(2193, 0, '2015-05-05 01:04:45'),</w:t>
            </w:r>
          </w:p>
          <w:p w:rsidR="0099030E" w:rsidRDefault="0099030E" w:rsidP="00147D83">
            <w:r>
              <w:t>(2194, 0, '2015-05-05 01:04:48'),</w:t>
            </w:r>
          </w:p>
          <w:p w:rsidR="0099030E" w:rsidRDefault="0099030E" w:rsidP="00147D83">
            <w:r>
              <w:t>(2195, 0, '2015-05-05 01:04:51'),</w:t>
            </w:r>
          </w:p>
          <w:p w:rsidR="0099030E" w:rsidRDefault="0099030E" w:rsidP="00147D83">
            <w:r>
              <w:t>(2196, 0, '2015-05-05 01:04:54'),</w:t>
            </w:r>
          </w:p>
          <w:p w:rsidR="0099030E" w:rsidRDefault="0099030E" w:rsidP="00147D83">
            <w:r>
              <w:t>(2197, 0, '2015-05-05 01:04:57'),</w:t>
            </w:r>
          </w:p>
          <w:p w:rsidR="0099030E" w:rsidRDefault="0099030E" w:rsidP="00147D83">
            <w:r>
              <w:t>(2198, 0, '2015-05-05 01:05:00'),</w:t>
            </w:r>
          </w:p>
          <w:p w:rsidR="0099030E" w:rsidRDefault="0099030E" w:rsidP="00147D83">
            <w:r>
              <w:t>(2199, 0, '2015-05-05 01:05:03'),</w:t>
            </w:r>
          </w:p>
          <w:p w:rsidR="0099030E" w:rsidRDefault="0099030E" w:rsidP="00147D83">
            <w:r>
              <w:t>(2200, 0, '2015-05-05 01:05:06'),</w:t>
            </w:r>
          </w:p>
          <w:p w:rsidR="0099030E" w:rsidRDefault="0099030E" w:rsidP="00147D83">
            <w:r>
              <w:t>(2201, 0, '2015-05-05 01:05:09'),</w:t>
            </w:r>
          </w:p>
          <w:p w:rsidR="0099030E" w:rsidRDefault="0099030E" w:rsidP="00147D83">
            <w:r>
              <w:t>(2202, 0, '2015-05-05 01:05:12'),</w:t>
            </w:r>
          </w:p>
          <w:p w:rsidR="0099030E" w:rsidRDefault="0099030E" w:rsidP="00147D83">
            <w:r>
              <w:t>(2203, 0, '2015-05-05 01:05:16'),</w:t>
            </w:r>
          </w:p>
          <w:p w:rsidR="0099030E" w:rsidRDefault="0099030E" w:rsidP="00147D83">
            <w:r>
              <w:t>(2204, 0, '2015-05-05 01:05:19'),</w:t>
            </w:r>
          </w:p>
          <w:p w:rsidR="0099030E" w:rsidRDefault="0099030E" w:rsidP="00147D83">
            <w:r>
              <w:t>(2205, 0, '2015-05-05 01:05:22'),</w:t>
            </w:r>
          </w:p>
          <w:p w:rsidR="0099030E" w:rsidRDefault="0099030E" w:rsidP="00147D83">
            <w:r>
              <w:t>(2206, 0, '2015-05-05 01:05:25'),</w:t>
            </w:r>
          </w:p>
          <w:p w:rsidR="0099030E" w:rsidRDefault="0099030E" w:rsidP="00147D83">
            <w:r>
              <w:t>(2207, 0, '2015-05-05 01:05:28'),</w:t>
            </w:r>
          </w:p>
          <w:p w:rsidR="0099030E" w:rsidRDefault="0099030E" w:rsidP="00147D83">
            <w:r>
              <w:t>(2208, 0, '2015-05-05 01:05:31'),</w:t>
            </w:r>
          </w:p>
          <w:p w:rsidR="0099030E" w:rsidRDefault="0099030E" w:rsidP="00147D83">
            <w:r>
              <w:t>(2209, 0, '2015-05-05 01:05:34'),</w:t>
            </w:r>
          </w:p>
          <w:p w:rsidR="0099030E" w:rsidRDefault="0099030E" w:rsidP="00147D83">
            <w:r>
              <w:t>(2210, 0, '2015-05-05 01:05:37'),</w:t>
            </w:r>
          </w:p>
          <w:p w:rsidR="0099030E" w:rsidRDefault="0099030E" w:rsidP="00147D83">
            <w:r>
              <w:t>(2211, 0, '2015-05-05 01:05:40'),</w:t>
            </w:r>
          </w:p>
          <w:p w:rsidR="0099030E" w:rsidRDefault="0099030E" w:rsidP="00147D83">
            <w:r>
              <w:t>(2212, 0, '2015-05-05 01:05:43'),</w:t>
            </w:r>
          </w:p>
          <w:p w:rsidR="0099030E" w:rsidRDefault="0099030E" w:rsidP="00147D83">
            <w:r>
              <w:t>(2213, 0, '2015-05-05 01:05:46'),</w:t>
            </w:r>
          </w:p>
          <w:p w:rsidR="0099030E" w:rsidRDefault="0099030E" w:rsidP="00147D83">
            <w:r>
              <w:t>(2214, 0, '2015-05-05 01:05:49'),</w:t>
            </w:r>
          </w:p>
          <w:p w:rsidR="0099030E" w:rsidRDefault="0099030E" w:rsidP="00147D83">
            <w:r>
              <w:t>(2215, 0, '2015-05-05 01:05:52'),</w:t>
            </w:r>
          </w:p>
          <w:p w:rsidR="0099030E" w:rsidRDefault="0099030E" w:rsidP="00147D83">
            <w:r>
              <w:t>(2216, 0, '2015-05-05 01:05:55'),</w:t>
            </w:r>
          </w:p>
          <w:p w:rsidR="0099030E" w:rsidRDefault="0099030E" w:rsidP="00147D83">
            <w:r>
              <w:t>(2217, 0, '2015-05-05 01:05:58'),</w:t>
            </w:r>
          </w:p>
          <w:p w:rsidR="0099030E" w:rsidRDefault="0099030E" w:rsidP="00147D83">
            <w:r>
              <w:t>(2218, 0, '2015-05-05 01:06:01'),</w:t>
            </w:r>
          </w:p>
          <w:p w:rsidR="0099030E" w:rsidRDefault="0099030E" w:rsidP="00147D83">
            <w:r>
              <w:t>(2219, 0, '2015-05-05 01:06:04'),</w:t>
            </w:r>
          </w:p>
          <w:p w:rsidR="0099030E" w:rsidRDefault="0099030E" w:rsidP="00147D83">
            <w:r>
              <w:t>(2220, 0, '2015-05-05 01:06:07'),</w:t>
            </w:r>
          </w:p>
          <w:p w:rsidR="0099030E" w:rsidRDefault="0099030E" w:rsidP="00147D83">
            <w:r>
              <w:t>(2221, 0, '2015-05-05 01:06:10'),</w:t>
            </w:r>
          </w:p>
          <w:p w:rsidR="0099030E" w:rsidRDefault="0099030E" w:rsidP="00147D83">
            <w:r>
              <w:t>(2222, 0, '2015-05-05 01:06:13'),</w:t>
            </w:r>
          </w:p>
          <w:p w:rsidR="0099030E" w:rsidRDefault="0099030E" w:rsidP="00147D83">
            <w:r>
              <w:t>(2223, 0, '2015-05-05 01:06:16'),</w:t>
            </w:r>
          </w:p>
          <w:p w:rsidR="0099030E" w:rsidRDefault="0099030E" w:rsidP="00147D83">
            <w:r>
              <w:t>(2224, 0, '2015-05-05 01:06:19'),</w:t>
            </w:r>
          </w:p>
          <w:p w:rsidR="0099030E" w:rsidRDefault="0099030E" w:rsidP="00147D83">
            <w:r>
              <w:t>(2225, 0, '2015-05-05 01:06:22'),</w:t>
            </w:r>
          </w:p>
          <w:p w:rsidR="0099030E" w:rsidRDefault="0099030E" w:rsidP="00147D83">
            <w:r>
              <w:t>(2226, 0, '2015-05-05 01:06:25'),</w:t>
            </w:r>
          </w:p>
          <w:p w:rsidR="0099030E" w:rsidRDefault="0099030E" w:rsidP="00147D83">
            <w:r>
              <w:t>(2227, 0, '2015-05-05 01:06:28'),</w:t>
            </w:r>
          </w:p>
          <w:p w:rsidR="0099030E" w:rsidRDefault="0099030E" w:rsidP="00147D83">
            <w:r>
              <w:t>(2228, 0, '2015-05-05 01:06:31'),</w:t>
            </w:r>
          </w:p>
          <w:p w:rsidR="0099030E" w:rsidRDefault="0099030E" w:rsidP="00147D83">
            <w:r>
              <w:t>(2229, 0, '2015-05-05 01:06:34'),</w:t>
            </w:r>
          </w:p>
          <w:p w:rsidR="0099030E" w:rsidRDefault="0099030E" w:rsidP="00147D83">
            <w:r>
              <w:t>(2230, 0, '2015-05-05 01:06:37'),</w:t>
            </w:r>
          </w:p>
          <w:p w:rsidR="0099030E" w:rsidRDefault="0099030E" w:rsidP="00147D83">
            <w:r>
              <w:t>(2231, 0, '2015-05-05 01:06:41'),</w:t>
            </w:r>
          </w:p>
          <w:p w:rsidR="0099030E" w:rsidRDefault="0099030E" w:rsidP="00147D83">
            <w:r>
              <w:t>(2232, 0, '2015-05-05 01:06:44'),</w:t>
            </w:r>
          </w:p>
          <w:p w:rsidR="0099030E" w:rsidRDefault="0099030E" w:rsidP="00147D83">
            <w:r>
              <w:t>(2233, 0, '2015-05-05 01:06:47'),</w:t>
            </w:r>
          </w:p>
          <w:p w:rsidR="0099030E" w:rsidRDefault="0099030E" w:rsidP="00147D83">
            <w:r>
              <w:t>(2234, 0, '2015-05-05 01:06:50'),</w:t>
            </w:r>
          </w:p>
          <w:p w:rsidR="0099030E" w:rsidRDefault="0099030E" w:rsidP="00147D83">
            <w:r>
              <w:t>(2235, 0, '2015-05-05 01:06:53'),</w:t>
            </w:r>
          </w:p>
          <w:p w:rsidR="0099030E" w:rsidRDefault="0099030E" w:rsidP="00147D83">
            <w:r>
              <w:t>(2236, 0, '2015-05-05 01:06:56'),</w:t>
            </w:r>
          </w:p>
          <w:p w:rsidR="0099030E" w:rsidRDefault="0099030E" w:rsidP="00147D83">
            <w:r>
              <w:t>(2237, 0, '2015-05-05 01:06:59'),</w:t>
            </w:r>
          </w:p>
          <w:p w:rsidR="0099030E" w:rsidRDefault="0099030E" w:rsidP="00147D83">
            <w:r>
              <w:t>(2238, 0, '2015-05-05 01:07:02'),</w:t>
            </w:r>
          </w:p>
          <w:p w:rsidR="0099030E" w:rsidRDefault="0099030E" w:rsidP="00147D83">
            <w:r>
              <w:t>(2239, 0, '2015-05-05 01:07:05'),</w:t>
            </w:r>
          </w:p>
          <w:p w:rsidR="0099030E" w:rsidRDefault="0099030E" w:rsidP="00147D83">
            <w:r>
              <w:t>(2240, 0, '2015-05-05 01:07:08'),</w:t>
            </w:r>
          </w:p>
          <w:p w:rsidR="0099030E" w:rsidRDefault="0099030E" w:rsidP="00147D83">
            <w:r>
              <w:t>(2241, 0, '2015-05-05 01:07:11'),</w:t>
            </w:r>
          </w:p>
          <w:p w:rsidR="0099030E" w:rsidRDefault="0099030E" w:rsidP="00147D83">
            <w:r>
              <w:t>(2242, 0, '2015-05-05 01:07:14'),</w:t>
            </w:r>
          </w:p>
          <w:p w:rsidR="0099030E" w:rsidRDefault="0099030E" w:rsidP="00147D83">
            <w:r>
              <w:t>(2243, 0, '2015-05-05 01:07:17'),</w:t>
            </w:r>
          </w:p>
          <w:p w:rsidR="0099030E" w:rsidRDefault="0099030E" w:rsidP="00147D83">
            <w:r>
              <w:t>(2244, 0, '2015-05-05 01:07:20'),</w:t>
            </w:r>
          </w:p>
          <w:p w:rsidR="0099030E" w:rsidRDefault="0099030E" w:rsidP="00147D83">
            <w:r>
              <w:t>(2245, 0, '2015-05-05 01:07:23'),</w:t>
            </w:r>
          </w:p>
          <w:p w:rsidR="0099030E" w:rsidRDefault="0099030E" w:rsidP="00147D83">
            <w:r>
              <w:t>(2246, 0, '2015-05-05 01:07:26'),</w:t>
            </w:r>
          </w:p>
          <w:p w:rsidR="0099030E" w:rsidRDefault="0099030E" w:rsidP="00147D83">
            <w:r>
              <w:t>(2247, 0, '2015-05-05 01:07:29'),</w:t>
            </w:r>
          </w:p>
          <w:p w:rsidR="0099030E" w:rsidRDefault="0099030E" w:rsidP="00147D83">
            <w:r>
              <w:t>(2248, 0, '2015-05-05 01:07:32'),</w:t>
            </w:r>
          </w:p>
          <w:p w:rsidR="0099030E" w:rsidRDefault="0099030E" w:rsidP="00147D83">
            <w:r>
              <w:t>(2249, 0, '2015-05-05 01:07:35'),</w:t>
            </w:r>
          </w:p>
          <w:p w:rsidR="0099030E" w:rsidRDefault="0099030E" w:rsidP="00147D83">
            <w:r>
              <w:t>(2250, 0, '2015-05-05 01:07:38'),</w:t>
            </w:r>
          </w:p>
          <w:p w:rsidR="0099030E" w:rsidRDefault="0099030E" w:rsidP="00147D83">
            <w:r>
              <w:t>(2251, 0, '2015-05-05 01:07:41'),</w:t>
            </w:r>
          </w:p>
          <w:p w:rsidR="0099030E" w:rsidRDefault="0099030E" w:rsidP="00147D83">
            <w:r>
              <w:t>(2252, 0, '2015-05-05 01:07:44'),</w:t>
            </w:r>
          </w:p>
          <w:p w:rsidR="0099030E" w:rsidRDefault="0099030E" w:rsidP="00147D83">
            <w:r>
              <w:t>(2253, 0, '2015-05-05 01:07:47'),</w:t>
            </w:r>
          </w:p>
          <w:p w:rsidR="0099030E" w:rsidRDefault="0099030E" w:rsidP="00147D83">
            <w:r>
              <w:t>(2254, 0, '2015-05-05 01:07:50'),</w:t>
            </w:r>
          </w:p>
          <w:p w:rsidR="0099030E" w:rsidRDefault="0099030E" w:rsidP="00147D83">
            <w:r>
              <w:t>(2255, 0, '2015-05-05 01:07:54'),</w:t>
            </w:r>
          </w:p>
          <w:p w:rsidR="0099030E" w:rsidRDefault="0099030E" w:rsidP="00147D83">
            <w:r>
              <w:t>(2256, 0, '2015-05-05 01:07:57'),</w:t>
            </w:r>
          </w:p>
          <w:p w:rsidR="0099030E" w:rsidRDefault="0099030E" w:rsidP="00147D83">
            <w:r>
              <w:t>(2257, 0, '2015-05-05 01:08:00'),</w:t>
            </w:r>
          </w:p>
          <w:p w:rsidR="0099030E" w:rsidRDefault="0099030E" w:rsidP="00147D83">
            <w:r>
              <w:t>(2258, 0, '2015-05-05 01:08:03'),</w:t>
            </w:r>
          </w:p>
          <w:p w:rsidR="0099030E" w:rsidRDefault="0099030E" w:rsidP="00147D83">
            <w:r>
              <w:t>(2259, 0, '2015-05-05 01:08:06'),</w:t>
            </w:r>
          </w:p>
          <w:p w:rsidR="0099030E" w:rsidRDefault="0099030E" w:rsidP="00147D83">
            <w:r>
              <w:t>(2260, 0, '2015-05-05 01:08:09'),</w:t>
            </w:r>
          </w:p>
          <w:p w:rsidR="0099030E" w:rsidRDefault="0099030E" w:rsidP="00147D83">
            <w:r>
              <w:t>(2261, 0, '2015-05-05 01:08:12'),</w:t>
            </w:r>
          </w:p>
          <w:p w:rsidR="0099030E" w:rsidRDefault="0099030E" w:rsidP="00147D83">
            <w:r>
              <w:t>(2262, 0, '2015-05-05 01:08:15'),</w:t>
            </w:r>
          </w:p>
          <w:p w:rsidR="0099030E" w:rsidRDefault="0099030E" w:rsidP="00147D83">
            <w:r>
              <w:t>(2263, 0, '2015-05-05 01:08:18'),</w:t>
            </w:r>
          </w:p>
          <w:p w:rsidR="0099030E" w:rsidRDefault="0099030E" w:rsidP="00147D83">
            <w:r>
              <w:t>(2264, 0, '2015-05-05 01:08:21'),</w:t>
            </w:r>
          </w:p>
          <w:p w:rsidR="0099030E" w:rsidRDefault="0099030E" w:rsidP="00147D83">
            <w:r>
              <w:t>(2265, 0, '2015-05-05 01:08:24'),</w:t>
            </w:r>
          </w:p>
          <w:p w:rsidR="0099030E" w:rsidRDefault="0099030E" w:rsidP="00147D83">
            <w:r>
              <w:t>(2266, 0, '2015-05-05 01:08:27'),</w:t>
            </w:r>
          </w:p>
          <w:p w:rsidR="0099030E" w:rsidRDefault="0099030E" w:rsidP="00147D83">
            <w:r>
              <w:t>(2267, 0, '2015-05-05 01:08:30'),</w:t>
            </w:r>
          </w:p>
          <w:p w:rsidR="0099030E" w:rsidRDefault="0099030E" w:rsidP="00147D83">
            <w:r>
              <w:t>(2268, 0, '2015-05-05 01:08:33'),</w:t>
            </w:r>
          </w:p>
          <w:p w:rsidR="0099030E" w:rsidRDefault="0099030E" w:rsidP="00147D83">
            <w:r>
              <w:t>(2269, 0, '2015-05-05 01:08:36'),</w:t>
            </w:r>
          </w:p>
          <w:p w:rsidR="0099030E" w:rsidRDefault="0099030E" w:rsidP="00147D83">
            <w:r>
              <w:t>(2270, 0, '2015-05-05 01:08:39'),</w:t>
            </w:r>
          </w:p>
          <w:p w:rsidR="0099030E" w:rsidRDefault="0099030E" w:rsidP="00147D83">
            <w:r>
              <w:t>(2271, 0, '2015-05-05 01:08:42'),</w:t>
            </w:r>
          </w:p>
          <w:p w:rsidR="0099030E" w:rsidRDefault="0099030E" w:rsidP="00147D83">
            <w:r>
              <w:t>(2272, 0, '2015-05-05 01:08:45'),</w:t>
            </w:r>
          </w:p>
          <w:p w:rsidR="0099030E" w:rsidRDefault="0099030E" w:rsidP="00147D83">
            <w:r>
              <w:t>(2273, 0, '2015-05-05 01:08:48'),</w:t>
            </w:r>
          </w:p>
          <w:p w:rsidR="0099030E" w:rsidRDefault="0099030E" w:rsidP="00147D83">
            <w:r>
              <w:t>(2274, 0, '2015-05-05 01:08:51'),</w:t>
            </w:r>
          </w:p>
          <w:p w:rsidR="0099030E" w:rsidRDefault="0099030E" w:rsidP="00147D83">
            <w:r>
              <w:t>(2275, 0, '2015-05-05 01:08:54'),</w:t>
            </w:r>
          </w:p>
          <w:p w:rsidR="0099030E" w:rsidRDefault="0099030E" w:rsidP="00147D83">
            <w:r>
              <w:t>(2276, 0, '2015-05-05 01:08:57'),</w:t>
            </w:r>
          </w:p>
          <w:p w:rsidR="0099030E" w:rsidRDefault="0099030E" w:rsidP="00147D83">
            <w:r>
              <w:t>(2277, 0, '2015-05-05 01:09:00'),</w:t>
            </w:r>
          </w:p>
          <w:p w:rsidR="0099030E" w:rsidRDefault="0099030E" w:rsidP="00147D83">
            <w:r>
              <w:t>(2278, 0, '2015-05-05 01:09:03'),</w:t>
            </w:r>
          </w:p>
          <w:p w:rsidR="0099030E" w:rsidRDefault="0099030E" w:rsidP="00147D83">
            <w:r>
              <w:t>(2279, 0, '2015-05-05 01:09:06'),</w:t>
            </w:r>
          </w:p>
          <w:p w:rsidR="0099030E" w:rsidRDefault="0099030E" w:rsidP="00147D83">
            <w:r>
              <w:t>(2280, 0, '2015-05-05 01:09:09'),</w:t>
            </w:r>
          </w:p>
          <w:p w:rsidR="0099030E" w:rsidRDefault="0099030E" w:rsidP="00147D83">
            <w:r>
              <w:t>(2281, 0, '2015-05-05 01:09:12'),</w:t>
            </w:r>
          </w:p>
          <w:p w:rsidR="0099030E" w:rsidRDefault="0099030E" w:rsidP="00147D83">
            <w:r>
              <w:t>(2282, 0, '2015-05-05 01:09:15'),</w:t>
            </w:r>
          </w:p>
          <w:p w:rsidR="0099030E" w:rsidRDefault="0099030E" w:rsidP="00147D83">
            <w:r>
              <w:t>(2283, 0, '2015-05-05 01:09:19'),</w:t>
            </w:r>
          </w:p>
          <w:p w:rsidR="0099030E" w:rsidRDefault="0099030E" w:rsidP="00147D83">
            <w:r>
              <w:t>(2284, 0, '2015-05-05 01:09:22'),</w:t>
            </w:r>
          </w:p>
          <w:p w:rsidR="0099030E" w:rsidRDefault="0099030E" w:rsidP="00147D83">
            <w:r>
              <w:t>(2285, 0, '2015-05-05 01:09:25'),</w:t>
            </w:r>
          </w:p>
          <w:p w:rsidR="0099030E" w:rsidRDefault="0099030E" w:rsidP="00147D83">
            <w:r>
              <w:t>(2286, 0, '2015-05-05 01:09:28'),</w:t>
            </w:r>
          </w:p>
          <w:p w:rsidR="0099030E" w:rsidRDefault="0099030E" w:rsidP="00147D83">
            <w:r>
              <w:t>(2287, 0, '2015-05-05 01:09:31'),</w:t>
            </w:r>
          </w:p>
          <w:p w:rsidR="0099030E" w:rsidRDefault="0099030E" w:rsidP="00147D83">
            <w:r>
              <w:t>(2288, 0, '2015-05-05 01:09:34'),</w:t>
            </w:r>
          </w:p>
          <w:p w:rsidR="0099030E" w:rsidRDefault="0099030E" w:rsidP="00147D83">
            <w:r>
              <w:t>(2289, 0, '2015-05-05 01:09:37'),</w:t>
            </w:r>
          </w:p>
          <w:p w:rsidR="0099030E" w:rsidRDefault="0099030E" w:rsidP="00147D83">
            <w:r>
              <w:t>(2290, 0, '2015-05-05 01:09:40'),</w:t>
            </w:r>
          </w:p>
          <w:p w:rsidR="0099030E" w:rsidRDefault="0099030E" w:rsidP="00147D83">
            <w:r>
              <w:t>(2291, 0, '2015-05-05 01:09:43'),</w:t>
            </w:r>
          </w:p>
          <w:p w:rsidR="0099030E" w:rsidRDefault="0099030E" w:rsidP="00147D83">
            <w:r>
              <w:t>(2292, 0, '2015-05-05 01:09:46'),</w:t>
            </w:r>
          </w:p>
          <w:p w:rsidR="0099030E" w:rsidRDefault="0099030E" w:rsidP="00147D83">
            <w:r>
              <w:t>(2293, 0, '2015-05-05 01:09:49'),</w:t>
            </w:r>
          </w:p>
          <w:p w:rsidR="0099030E" w:rsidRDefault="0099030E" w:rsidP="00147D83">
            <w:r>
              <w:t>(2294, 0, '2015-05-05 01:09:52'),</w:t>
            </w:r>
          </w:p>
          <w:p w:rsidR="0099030E" w:rsidRDefault="0099030E" w:rsidP="00147D83">
            <w:r>
              <w:t>(2295, 0, '2015-05-05 01:09:55'),</w:t>
            </w:r>
          </w:p>
          <w:p w:rsidR="0099030E" w:rsidRDefault="0099030E" w:rsidP="00147D83">
            <w:r>
              <w:t>(2296, 0, '2015-05-05 01:09:58'),</w:t>
            </w:r>
          </w:p>
          <w:p w:rsidR="0099030E" w:rsidRDefault="0099030E" w:rsidP="00147D83">
            <w:r>
              <w:t>(2297, 0, '2015-05-05 01:10:01'),</w:t>
            </w:r>
          </w:p>
          <w:p w:rsidR="0099030E" w:rsidRDefault="0099030E" w:rsidP="00147D83">
            <w:r>
              <w:t>(2298, 0, '2015-05-05 01:10:04'),</w:t>
            </w:r>
          </w:p>
          <w:p w:rsidR="0099030E" w:rsidRDefault="0099030E" w:rsidP="00147D83">
            <w:r>
              <w:t>(2299, 0, '2015-05-05 01:10:07'),</w:t>
            </w:r>
          </w:p>
          <w:p w:rsidR="0099030E" w:rsidRDefault="0099030E" w:rsidP="00147D83">
            <w:r>
              <w:t>(2300, 0, '2015-05-05 01:10:10'),</w:t>
            </w:r>
          </w:p>
          <w:p w:rsidR="0099030E" w:rsidRDefault="0099030E" w:rsidP="00147D83">
            <w:r>
              <w:t>(2301, 0, '2015-05-05 01:10:13'),</w:t>
            </w:r>
          </w:p>
          <w:p w:rsidR="0099030E" w:rsidRDefault="0099030E" w:rsidP="00147D83">
            <w:r>
              <w:t>(2302, 0, '2015-05-05 01:10:16'),</w:t>
            </w:r>
          </w:p>
          <w:p w:rsidR="0099030E" w:rsidRDefault="0099030E" w:rsidP="00147D83">
            <w:r>
              <w:t>(2303, 0, '2015-05-05 01:10:19'),</w:t>
            </w:r>
          </w:p>
          <w:p w:rsidR="0099030E" w:rsidRDefault="0099030E" w:rsidP="00147D83">
            <w:r>
              <w:t>(2304, 0, '2015-05-05 01:10:22'),</w:t>
            </w:r>
          </w:p>
          <w:p w:rsidR="0099030E" w:rsidRDefault="0099030E" w:rsidP="00147D83">
            <w:r>
              <w:t>(2305, 0, '2015-05-05 01:10:25'),</w:t>
            </w:r>
          </w:p>
          <w:p w:rsidR="0099030E" w:rsidRDefault="0099030E" w:rsidP="00147D83">
            <w:r>
              <w:t>(2306, 0, '2015-05-05 01:10:28'),</w:t>
            </w:r>
          </w:p>
          <w:p w:rsidR="0099030E" w:rsidRDefault="0099030E" w:rsidP="00147D83">
            <w:r>
              <w:t>(2307, 0, '2015-05-05 01:10:31'),</w:t>
            </w:r>
          </w:p>
          <w:p w:rsidR="0099030E" w:rsidRDefault="0099030E" w:rsidP="00147D83">
            <w:r>
              <w:t>(2308, 0, '2015-05-05 01:10:34'),</w:t>
            </w:r>
          </w:p>
          <w:p w:rsidR="0099030E" w:rsidRDefault="0099030E" w:rsidP="00147D83">
            <w:r>
              <w:t>(2309, 0, '2015-05-05 01:10:37'),</w:t>
            </w:r>
          </w:p>
          <w:p w:rsidR="0099030E" w:rsidRDefault="0099030E" w:rsidP="00147D83">
            <w:r>
              <w:t>(2310, 0, '2015-05-05 01:10:41'),</w:t>
            </w:r>
          </w:p>
          <w:p w:rsidR="0099030E" w:rsidRDefault="0099030E" w:rsidP="00147D83">
            <w:r>
              <w:t>(2311, 0, '2015-05-05 01:10:44'),</w:t>
            </w:r>
          </w:p>
          <w:p w:rsidR="0099030E" w:rsidRDefault="0099030E" w:rsidP="00147D83">
            <w:r>
              <w:t>(2312, 0, '2015-05-05 01:10:47'),</w:t>
            </w:r>
          </w:p>
          <w:p w:rsidR="0099030E" w:rsidRDefault="0099030E" w:rsidP="00147D83">
            <w:r>
              <w:t>(2313, 0, '2015-05-05 01:10:50'),</w:t>
            </w:r>
          </w:p>
          <w:p w:rsidR="0099030E" w:rsidRDefault="0099030E" w:rsidP="00147D83">
            <w:r>
              <w:t>(2314, 0, '2015-05-05 01:10:53'),</w:t>
            </w:r>
          </w:p>
          <w:p w:rsidR="0099030E" w:rsidRDefault="0099030E" w:rsidP="00147D83">
            <w:r>
              <w:t>(2315, 0, '2015-05-05 01:10:56'),</w:t>
            </w:r>
          </w:p>
          <w:p w:rsidR="0099030E" w:rsidRDefault="0099030E" w:rsidP="00147D83">
            <w:r>
              <w:t>(2316, 0, '2015-05-05 01:10:59'),</w:t>
            </w:r>
          </w:p>
          <w:p w:rsidR="0099030E" w:rsidRDefault="0099030E" w:rsidP="00147D83">
            <w:r>
              <w:t>(2317, 0, '2015-05-05 01:11:02'),</w:t>
            </w:r>
          </w:p>
          <w:p w:rsidR="0099030E" w:rsidRDefault="0099030E" w:rsidP="00147D83">
            <w:r>
              <w:t>(2318, 0, '2015-05-05 01:11:05'),</w:t>
            </w:r>
          </w:p>
          <w:p w:rsidR="0099030E" w:rsidRDefault="0099030E" w:rsidP="00147D83">
            <w:r>
              <w:t>(2319, 0, '2015-05-05 01:11:08'),</w:t>
            </w:r>
          </w:p>
          <w:p w:rsidR="0099030E" w:rsidRDefault="0099030E" w:rsidP="00147D83">
            <w:r>
              <w:t>(2320, 0, '2015-05-05 01:11:11'),</w:t>
            </w:r>
          </w:p>
          <w:p w:rsidR="0099030E" w:rsidRDefault="0099030E" w:rsidP="00147D83">
            <w:r>
              <w:t>(2321, 0, '2015-05-05 01:11:14'),</w:t>
            </w:r>
          </w:p>
          <w:p w:rsidR="0099030E" w:rsidRDefault="0099030E" w:rsidP="00147D83">
            <w:r>
              <w:t>(2322, 0, '2015-05-05 01:11:17'),</w:t>
            </w:r>
          </w:p>
          <w:p w:rsidR="0099030E" w:rsidRDefault="0099030E" w:rsidP="00147D83">
            <w:r>
              <w:t>(2323, 0, '2015-05-05 01:11:20'),</w:t>
            </w:r>
          </w:p>
          <w:p w:rsidR="0099030E" w:rsidRDefault="0099030E" w:rsidP="00147D83">
            <w:r>
              <w:t>(2324, 0, '2015-05-05 01:11:23'),</w:t>
            </w:r>
          </w:p>
          <w:p w:rsidR="0099030E" w:rsidRDefault="0099030E" w:rsidP="00147D83">
            <w:r>
              <w:t>(2325, 0, '2015-05-05 01:11:26'),</w:t>
            </w:r>
          </w:p>
          <w:p w:rsidR="0099030E" w:rsidRDefault="0099030E" w:rsidP="00147D83">
            <w:r>
              <w:t>(2326, 0, '2015-05-05 01:11:29'),</w:t>
            </w:r>
          </w:p>
          <w:p w:rsidR="0099030E" w:rsidRDefault="0099030E" w:rsidP="00147D83">
            <w:r>
              <w:t>(2327, 0, '2015-05-05 01:11:32'),</w:t>
            </w:r>
          </w:p>
          <w:p w:rsidR="0099030E" w:rsidRDefault="0099030E" w:rsidP="00147D83">
            <w:r>
              <w:t>(2328, 0, '2015-05-05 01:11:35'),</w:t>
            </w:r>
          </w:p>
          <w:p w:rsidR="0099030E" w:rsidRDefault="0099030E" w:rsidP="00147D83">
            <w:r>
              <w:t>(2329, 0, '2015-05-05 01:11:38'),</w:t>
            </w:r>
          </w:p>
          <w:p w:rsidR="0099030E" w:rsidRDefault="0099030E" w:rsidP="00147D83">
            <w:r>
              <w:t>(2330, 0, '2015-05-05 01:11:41'),</w:t>
            </w:r>
          </w:p>
          <w:p w:rsidR="0099030E" w:rsidRDefault="0099030E" w:rsidP="00147D83">
            <w:r>
              <w:t>(2331, 0, '2015-05-05 01:11:44'),</w:t>
            </w:r>
          </w:p>
          <w:p w:rsidR="0099030E" w:rsidRDefault="0099030E" w:rsidP="00147D83">
            <w:r>
              <w:t>(2332, 0, '2015-05-05 01:11:47'),</w:t>
            </w:r>
          </w:p>
          <w:p w:rsidR="0099030E" w:rsidRDefault="0099030E" w:rsidP="00147D83">
            <w:r>
              <w:t>(2333, 0, '2015-05-05 01:11:50'),</w:t>
            </w:r>
          </w:p>
          <w:p w:rsidR="0099030E" w:rsidRDefault="0099030E" w:rsidP="00147D83">
            <w:r>
              <w:t>(2334, 0, '2015-05-05 01:11:53'),</w:t>
            </w:r>
          </w:p>
          <w:p w:rsidR="0099030E" w:rsidRDefault="0099030E" w:rsidP="00147D83">
            <w:r>
              <w:t>(2335, 0, '2015-05-05 01:11:56'),</w:t>
            </w:r>
          </w:p>
          <w:p w:rsidR="0099030E" w:rsidRDefault="0099030E" w:rsidP="00147D83">
            <w:r>
              <w:t>(2336, 0, '2015-05-05 01:11:59'),</w:t>
            </w:r>
          </w:p>
          <w:p w:rsidR="0099030E" w:rsidRDefault="0099030E" w:rsidP="00147D83">
            <w:r>
              <w:t>(2337, 0, '2015-05-05 01:12:02'),</w:t>
            </w:r>
          </w:p>
          <w:p w:rsidR="0099030E" w:rsidRDefault="0099030E" w:rsidP="00147D83">
            <w:r>
              <w:t>(2338, 0, '2015-05-05 01:12:05'),</w:t>
            </w:r>
          </w:p>
          <w:p w:rsidR="0099030E" w:rsidRDefault="0099030E" w:rsidP="00147D83">
            <w:r>
              <w:t>(2339, 0, '2015-05-05 01:12:09'),</w:t>
            </w:r>
          </w:p>
          <w:p w:rsidR="0099030E" w:rsidRDefault="0099030E" w:rsidP="00147D83">
            <w:r>
              <w:t>(2340, 0, '2015-05-05 01:12:12'),</w:t>
            </w:r>
          </w:p>
          <w:p w:rsidR="0099030E" w:rsidRDefault="0099030E" w:rsidP="00147D83">
            <w:r>
              <w:t>(2341, 0, '2015-05-05 01:12:15'),</w:t>
            </w:r>
          </w:p>
          <w:p w:rsidR="0099030E" w:rsidRDefault="0099030E" w:rsidP="00147D83">
            <w:r>
              <w:t>(2342, 0, '2015-05-05 01:12:18'),</w:t>
            </w:r>
          </w:p>
          <w:p w:rsidR="0099030E" w:rsidRDefault="0099030E" w:rsidP="00147D83">
            <w:r>
              <w:t>(2343, 0, '2015-05-05 01:12:21'),</w:t>
            </w:r>
          </w:p>
          <w:p w:rsidR="0099030E" w:rsidRDefault="0099030E" w:rsidP="00147D83">
            <w:r>
              <w:t>(2344, 0, '2015-05-05 01:12:24'),</w:t>
            </w:r>
          </w:p>
          <w:p w:rsidR="0099030E" w:rsidRDefault="0099030E" w:rsidP="00147D83">
            <w:r>
              <w:t>(2345, 0, '2015-05-05 01:12:27'),</w:t>
            </w:r>
          </w:p>
          <w:p w:rsidR="0099030E" w:rsidRDefault="0099030E" w:rsidP="00147D83">
            <w:r>
              <w:t>(2346, 0, '2015-05-05 01:12:30'),</w:t>
            </w:r>
          </w:p>
          <w:p w:rsidR="0099030E" w:rsidRDefault="0099030E" w:rsidP="00147D83">
            <w:r>
              <w:t>(2347, 0, '2015-05-05 01:12:33'),</w:t>
            </w:r>
          </w:p>
          <w:p w:rsidR="0099030E" w:rsidRDefault="0099030E" w:rsidP="00147D83">
            <w:r>
              <w:t>(2348, 0, '2015-05-05 01:12:36'),</w:t>
            </w:r>
          </w:p>
          <w:p w:rsidR="0099030E" w:rsidRDefault="0099030E" w:rsidP="00147D83">
            <w:r>
              <w:t>(2349, 0, '2015-05-05 01:12:39'),</w:t>
            </w:r>
          </w:p>
          <w:p w:rsidR="0099030E" w:rsidRDefault="0099030E" w:rsidP="00147D83">
            <w:r>
              <w:t>(2350, 0, '2015-05-05 01:12:42'),</w:t>
            </w:r>
          </w:p>
          <w:p w:rsidR="0099030E" w:rsidRDefault="0099030E" w:rsidP="00147D83">
            <w:r>
              <w:t>(2351, 0, '2015-05-05 01:12:45'),</w:t>
            </w:r>
          </w:p>
          <w:p w:rsidR="0099030E" w:rsidRDefault="0099030E" w:rsidP="00147D83">
            <w:r>
              <w:t>(2352, 0, '2015-05-05 01:12:48'),</w:t>
            </w:r>
          </w:p>
          <w:p w:rsidR="0099030E" w:rsidRDefault="0099030E" w:rsidP="00147D83">
            <w:r>
              <w:t>(2353, 0, '2015-05-05 01:12:51'),</w:t>
            </w:r>
          </w:p>
          <w:p w:rsidR="0099030E" w:rsidRDefault="0099030E" w:rsidP="00147D83">
            <w:r>
              <w:t>(2354, 0, '2015-05-05 01:12:54'),</w:t>
            </w:r>
          </w:p>
          <w:p w:rsidR="0099030E" w:rsidRDefault="0099030E" w:rsidP="00147D83">
            <w:r>
              <w:t>(2355, 0, '2015-05-05 01:12:57'),</w:t>
            </w:r>
          </w:p>
          <w:p w:rsidR="0099030E" w:rsidRDefault="0099030E" w:rsidP="00147D83">
            <w:r>
              <w:t>(2356, 0, '2015-05-05 01:13:00'),</w:t>
            </w:r>
          </w:p>
          <w:p w:rsidR="0099030E" w:rsidRDefault="0099030E" w:rsidP="00147D83">
            <w:r>
              <w:t>(2357, 0, '2015-05-05 01:13:03'),</w:t>
            </w:r>
          </w:p>
          <w:p w:rsidR="0099030E" w:rsidRDefault="0099030E" w:rsidP="00147D83">
            <w:r>
              <w:t>(2358, 0, '2015-05-05 01:13:06'),</w:t>
            </w:r>
          </w:p>
          <w:p w:rsidR="0099030E" w:rsidRDefault="0099030E" w:rsidP="00147D83">
            <w:r>
              <w:t>(2359, 0, '2015-05-05 01:13:09'),</w:t>
            </w:r>
          </w:p>
          <w:p w:rsidR="0099030E" w:rsidRDefault="0099030E" w:rsidP="00147D83">
            <w:r>
              <w:t>(2360, 0, '2015-05-05 01:13:12'),</w:t>
            </w:r>
          </w:p>
          <w:p w:rsidR="0099030E" w:rsidRDefault="0099030E" w:rsidP="00147D83">
            <w:r>
              <w:t>(2361, 0, '2015-05-05 01:13:15'),</w:t>
            </w:r>
          </w:p>
          <w:p w:rsidR="0099030E" w:rsidRDefault="0099030E" w:rsidP="00147D83">
            <w:r>
              <w:t>(2362, 0, '2015-05-05 01:13:18'),</w:t>
            </w:r>
          </w:p>
          <w:p w:rsidR="0099030E" w:rsidRDefault="0099030E" w:rsidP="00147D83">
            <w:r>
              <w:t>(2363, 0, '2015-05-05 01:13:21'),</w:t>
            </w:r>
          </w:p>
          <w:p w:rsidR="0099030E" w:rsidRDefault="0099030E" w:rsidP="00147D83">
            <w:r>
              <w:t>(2364, 0, '2015-05-05 01:13:24'),</w:t>
            </w:r>
          </w:p>
          <w:p w:rsidR="0099030E" w:rsidRDefault="0099030E" w:rsidP="00147D83">
            <w:r>
              <w:t>(2365, 0, '2015-05-05 01:13:27'),</w:t>
            </w:r>
          </w:p>
          <w:p w:rsidR="0099030E" w:rsidRDefault="0099030E" w:rsidP="00147D83">
            <w:r>
              <w:t>(2366, 0, '2015-05-05 01:13:30'),</w:t>
            </w:r>
          </w:p>
          <w:p w:rsidR="0099030E" w:rsidRDefault="0099030E" w:rsidP="00147D83">
            <w:r>
              <w:t>(2367, 0, '2015-05-05 01:13:33'),</w:t>
            </w:r>
          </w:p>
          <w:p w:rsidR="0099030E" w:rsidRDefault="0099030E" w:rsidP="00147D83">
            <w:r>
              <w:t>(2368, 0, '2015-05-05 01:13:37'),</w:t>
            </w:r>
          </w:p>
          <w:p w:rsidR="0099030E" w:rsidRDefault="0099030E" w:rsidP="00147D83">
            <w:r>
              <w:t>(2369, 0, '2015-05-05 01:13:40'),</w:t>
            </w:r>
          </w:p>
          <w:p w:rsidR="0099030E" w:rsidRDefault="0099030E" w:rsidP="00147D83">
            <w:r>
              <w:t>(2370, 0, '2015-05-05 01:13:43'),</w:t>
            </w:r>
          </w:p>
          <w:p w:rsidR="0099030E" w:rsidRDefault="0099030E" w:rsidP="00147D83">
            <w:r>
              <w:t>(2371, 0, '2015-05-05 01:13:46'),</w:t>
            </w:r>
          </w:p>
          <w:p w:rsidR="0099030E" w:rsidRDefault="0099030E" w:rsidP="00147D83">
            <w:r>
              <w:t>(2372, 0, '2015-05-05 01:13:49'),</w:t>
            </w:r>
          </w:p>
          <w:p w:rsidR="0099030E" w:rsidRDefault="0099030E" w:rsidP="00147D83">
            <w:r>
              <w:t>(2373, 0, '2015-05-05 01:13:52'),</w:t>
            </w:r>
          </w:p>
          <w:p w:rsidR="0099030E" w:rsidRDefault="0099030E" w:rsidP="00147D83">
            <w:r>
              <w:t>(2374, 0, '2015-05-05 01:13:55'),</w:t>
            </w:r>
          </w:p>
          <w:p w:rsidR="0099030E" w:rsidRDefault="0099030E" w:rsidP="00147D83">
            <w:r>
              <w:t>(2375, 0, '2015-05-05 01:13:58'),</w:t>
            </w:r>
          </w:p>
          <w:p w:rsidR="0099030E" w:rsidRDefault="0099030E" w:rsidP="00147D83">
            <w:r>
              <w:t>(2376, 0, '2015-05-05 01:14:01'),</w:t>
            </w:r>
          </w:p>
          <w:p w:rsidR="0099030E" w:rsidRDefault="0099030E" w:rsidP="00147D83">
            <w:r>
              <w:t>(2377, 0, '2015-05-05 01:14:04'),</w:t>
            </w:r>
          </w:p>
          <w:p w:rsidR="0099030E" w:rsidRDefault="0099030E" w:rsidP="00147D83">
            <w:r>
              <w:t>(2378, 0, '2015-05-05 01:14:07'),</w:t>
            </w:r>
          </w:p>
          <w:p w:rsidR="0099030E" w:rsidRDefault="0099030E" w:rsidP="00147D83">
            <w:r>
              <w:t>(2379, 0, '2015-05-05 01:14:10'),</w:t>
            </w:r>
          </w:p>
          <w:p w:rsidR="0099030E" w:rsidRDefault="0099030E" w:rsidP="00147D83">
            <w:r>
              <w:t>(2380, 0, '2015-05-05 01:14:13'),</w:t>
            </w:r>
          </w:p>
          <w:p w:rsidR="0099030E" w:rsidRDefault="0099030E" w:rsidP="00147D83">
            <w:r>
              <w:t>(2381, 0, '2015-05-05 01:14:16'),</w:t>
            </w:r>
          </w:p>
          <w:p w:rsidR="0099030E" w:rsidRDefault="0099030E" w:rsidP="00147D83">
            <w:r>
              <w:t>(2382, 0, '2015-05-05 01:14:19'),</w:t>
            </w:r>
          </w:p>
          <w:p w:rsidR="0099030E" w:rsidRDefault="0099030E" w:rsidP="00147D83">
            <w:r>
              <w:t>(2383, 0, '2015-05-05 01:14:22'),</w:t>
            </w:r>
          </w:p>
          <w:p w:rsidR="0099030E" w:rsidRDefault="0099030E" w:rsidP="00147D83">
            <w:r>
              <w:t>(2384, 0, '2015-05-05 01:14:25'),</w:t>
            </w:r>
          </w:p>
          <w:p w:rsidR="0099030E" w:rsidRDefault="0099030E" w:rsidP="00147D83">
            <w:r>
              <w:t>(2385, 0, '2015-05-05 01:14:28'),</w:t>
            </w:r>
          </w:p>
          <w:p w:rsidR="0099030E" w:rsidRDefault="0099030E" w:rsidP="00147D83">
            <w:r>
              <w:t>(2386, 0, '2015-05-05 01:14:31'),</w:t>
            </w:r>
          </w:p>
          <w:p w:rsidR="0099030E" w:rsidRDefault="0099030E" w:rsidP="00147D83">
            <w:r>
              <w:t>(2387, 0, '2015-05-05 01:14:34'),</w:t>
            </w:r>
          </w:p>
          <w:p w:rsidR="0099030E" w:rsidRDefault="0099030E" w:rsidP="00147D83">
            <w:r>
              <w:t>(2388, 0, '2015-05-05 01:14:37'),</w:t>
            </w:r>
          </w:p>
          <w:p w:rsidR="0099030E" w:rsidRDefault="0099030E" w:rsidP="00147D83">
            <w:r>
              <w:t>(2389, 0, '2015-05-05 01:14:40'),</w:t>
            </w:r>
          </w:p>
          <w:p w:rsidR="0099030E" w:rsidRDefault="0099030E" w:rsidP="00147D83">
            <w:r>
              <w:t>(2390, 0, '2015-05-05 01:14:43'),</w:t>
            </w:r>
          </w:p>
          <w:p w:rsidR="0099030E" w:rsidRDefault="0099030E" w:rsidP="00147D83">
            <w:r>
              <w:t>(2391, 0, '2015-05-05 01:14:46'),</w:t>
            </w:r>
          </w:p>
          <w:p w:rsidR="0099030E" w:rsidRDefault="0099030E" w:rsidP="00147D83">
            <w:r>
              <w:t>(2392, 0, '2015-05-05 01:14:49'),</w:t>
            </w:r>
          </w:p>
          <w:p w:rsidR="0099030E" w:rsidRDefault="0099030E" w:rsidP="00147D83">
            <w:r>
              <w:t>(2393, 0, '2015-05-05 01:14:52'),</w:t>
            </w:r>
          </w:p>
          <w:p w:rsidR="0099030E" w:rsidRDefault="0099030E" w:rsidP="00147D83">
            <w:r>
              <w:t>(2394, 0, '2015-05-05 01:14:55'),</w:t>
            </w:r>
          </w:p>
          <w:p w:rsidR="0099030E" w:rsidRDefault="0099030E" w:rsidP="00147D83">
            <w:r>
              <w:t>(2395, 0, '2015-05-05 01:14:58'),</w:t>
            </w:r>
          </w:p>
          <w:p w:rsidR="0099030E" w:rsidRDefault="0099030E" w:rsidP="00147D83">
            <w:r>
              <w:t>(2396, 0, '2015-05-05 01:15:01'),</w:t>
            </w:r>
          </w:p>
          <w:p w:rsidR="0099030E" w:rsidRDefault="0099030E" w:rsidP="00147D83">
            <w:r>
              <w:t>(2397, 0, '2015-05-05 01:15:05'),</w:t>
            </w:r>
          </w:p>
          <w:p w:rsidR="0099030E" w:rsidRDefault="0099030E" w:rsidP="00147D83">
            <w:r>
              <w:t>(2398, 0, '2015-05-05 01:15:08'),</w:t>
            </w:r>
          </w:p>
          <w:p w:rsidR="0099030E" w:rsidRDefault="0099030E" w:rsidP="00147D83">
            <w:r>
              <w:t>(2399, 0, '2015-05-05 01:15:11'),</w:t>
            </w:r>
          </w:p>
          <w:p w:rsidR="0099030E" w:rsidRDefault="0099030E" w:rsidP="00147D83">
            <w:r>
              <w:t>(2400, 0, '2015-05-05 01:15:14'),</w:t>
            </w:r>
          </w:p>
          <w:p w:rsidR="0099030E" w:rsidRDefault="0099030E" w:rsidP="00147D83">
            <w:r>
              <w:t>(2401, 0, '2015-05-05 01:15:17'),</w:t>
            </w:r>
          </w:p>
          <w:p w:rsidR="0099030E" w:rsidRDefault="0099030E" w:rsidP="00147D83">
            <w:r>
              <w:t>(2402, 0, '2015-05-05 01:15:20'),</w:t>
            </w:r>
          </w:p>
          <w:p w:rsidR="0099030E" w:rsidRDefault="0099030E" w:rsidP="00147D83">
            <w:r>
              <w:t>(2403, 0, '2015-05-05 01:15:23'),</w:t>
            </w:r>
          </w:p>
          <w:p w:rsidR="0099030E" w:rsidRDefault="0099030E" w:rsidP="00147D83">
            <w:r>
              <w:t>(2404, 0, '2015-05-05 01:15:26'),</w:t>
            </w:r>
          </w:p>
          <w:p w:rsidR="0099030E" w:rsidRDefault="0099030E" w:rsidP="00147D83">
            <w:r>
              <w:t>(2405, 0, '2015-05-05 01:15:29'),</w:t>
            </w:r>
          </w:p>
          <w:p w:rsidR="0099030E" w:rsidRDefault="0099030E" w:rsidP="00147D83">
            <w:r>
              <w:t>(2406, 0, '2015-05-05 01:15:32'),</w:t>
            </w:r>
          </w:p>
          <w:p w:rsidR="0099030E" w:rsidRDefault="0099030E" w:rsidP="00147D83">
            <w:r>
              <w:t>(2407, 0, '2015-05-05 01:15:35'),</w:t>
            </w:r>
          </w:p>
          <w:p w:rsidR="0099030E" w:rsidRDefault="0099030E" w:rsidP="00147D83">
            <w:r>
              <w:t>(2408, 0, '2015-05-05 01:15:38'),</w:t>
            </w:r>
          </w:p>
          <w:p w:rsidR="0099030E" w:rsidRDefault="0099030E" w:rsidP="00147D83">
            <w:r>
              <w:t>(2409, 0, '2015-05-05 01:15:41'),</w:t>
            </w:r>
          </w:p>
          <w:p w:rsidR="0099030E" w:rsidRDefault="0099030E" w:rsidP="00147D83">
            <w:r>
              <w:t>(2410, 0, '2015-05-05 01:15:44'),</w:t>
            </w:r>
          </w:p>
          <w:p w:rsidR="0099030E" w:rsidRDefault="0099030E" w:rsidP="00147D83">
            <w:r>
              <w:t>(2411, 0, '2015-05-05 01:15:47'),</w:t>
            </w:r>
          </w:p>
          <w:p w:rsidR="0099030E" w:rsidRDefault="0099030E" w:rsidP="00147D83">
            <w:r>
              <w:t>(2412, 0, '2015-05-05 01:15:50'),</w:t>
            </w:r>
          </w:p>
          <w:p w:rsidR="0099030E" w:rsidRDefault="0099030E" w:rsidP="00147D83">
            <w:r>
              <w:t>(2413, 0, '2015-05-05 01:15:53'),</w:t>
            </w:r>
          </w:p>
          <w:p w:rsidR="0099030E" w:rsidRDefault="0099030E" w:rsidP="00147D83">
            <w:r>
              <w:t>(2414, 0, '2015-05-05 01:15:56'),</w:t>
            </w:r>
          </w:p>
          <w:p w:rsidR="0099030E" w:rsidRDefault="0099030E" w:rsidP="00147D83">
            <w:r>
              <w:t>(2415, 0, '2015-05-05 01:15:59'),</w:t>
            </w:r>
          </w:p>
          <w:p w:rsidR="0099030E" w:rsidRDefault="0099030E" w:rsidP="00147D83">
            <w:r>
              <w:t>(2416, 0, '2015-05-05 01:16:02'),</w:t>
            </w:r>
          </w:p>
          <w:p w:rsidR="0099030E" w:rsidRDefault="0099030E" w:rsidP="00147D83">
            <w:r>
              <w:t>(2417, 0, '2015-05-05 01:16:05'),</w:t>
            </w:r>
          </w:p>
          <w:p w:rsidR="0099030E" w:rsidRDefault="0099030E" w:rsidP="00147D83">
            <w:r>
              <w:t>(2418, 0, '2015-05-05 01:16:08'),</w:t>
            </w:r>
          </w:p>
          <w:p w:rsidR="0099030E" w:rsidRDefault="0099030E" w:rsidP="00147D83">
            <w:r>
              <w:t>(2419, 0, '2015-05-05 01:16:11'),</w:t>
            </w:r>
          </w:p>
          <w:p w:rsidR="0099030E" w:rsidRDefault="0099030E" w:rsidP="00147D83">
            <w:r>
              <w:t>(2420, 0, '2015-05-05 01:16:14'),</w:t>
            </w:r>
          </w:p>
          <w:p w:rsidR="0099030E" w:rsidRDefault="0099030E" w:rsidP="00147D83">
            <w:r>
              <w:t>(2421, 0, '2015-05-05 01:16:17'),</w:t>
            </w:r>
          </w:p>
          <w:p w:rsidR="0099030E" w:rsidRDefault="0099030E" w:rsidP="00147D83">
            <w:r>
              <w:t>(2422, 0, '2015-05-05 01:16:20'),</w:t>
            </w:r>
          </w:p>
          <w:p w:rsidR="0099030E" w:rsidRDefault="0099030E" w:rsidP="00147D83">
            <w:r>
              <w:t>(2423, 0, '2015-05-05 01:16:23'),</w:t>
            </w:r>
          </w:p>
          <w:p w:rsidR="0099030E" w:rsidRDefault="0099030E" w:rsidP="00147D83">
            <w:r>
              <w:t>(2424, 0, '2015-05-05 01:16:26'),</w:t>
            </w:r>
          </w:p>
          <w:p w:rsidR="0099030E" w:rsidRDefault="0099030E" w:rsidP="00147D83">
            <w:r>
              <w:t>(2425, 0, '2015-05-05 01:16:29'),</w:t>
            </w:r>
          </w:p>
          <w:p w:rsidR="0099030E" w:rsidRDefault="0099030E" w:rsidP="00147D83">
            <w:r>
              <w:t>(2426, 0, '2015-05-05 01:16:32'),</w:t>
            </w:r>
          </w:p>
          <w:p w:rsidR="0099030E" w:rsidRDefault="0099030E" w:rsidP="00147D83">
            <w:r>
              <w:t>(2427, 0, '2015-05-05 01:16:36'),</w:t>
            </w:r>
          </w:p>
          <w:p w:rsidR="0099030E" w:rsidRDefault="0099030E" w:rsidP="00147D83">
            <w:r>
              <w:t>(2428, 0, '2015-05-05 01:16:39'),</w:t>
            </w:r>
          </w:p>
          <w:p w:rsidR="0099030E" w:rsidRDefault="0099030E" w:rsidP="00147D83">
            <w:r>
              <w:t>(2429, 0, '2015-05-05 01:16:42'),</w:t>
            </w:r>
          </w:p>
          <w:p w:rsidR="0099030E" w:rsidRDefault="0099030E" w:rsidP="00147D83">
            <w:r>
              <w:t>(2430, 0, '2015-05-05 01:16:45'),</w:t>
            </w:r>
          </w:p>
          <w:p w:rsidR="0099030E" w:rsidRDefault="0099030E" w:rsidP="00147D83">
            <w:r>
              <w:t>(2431, 0, '2015-05-05 01:16:48'),</w:t>
            </w:r>
          </w:p>
          <w:p w:rsidR="0099030E" w:rsidRDefault="0099030E" w:rsidP="00147D83">
            <w:r>
              <w:t>(2432, 0, '2015-05-05 01:16:51'),</w:t>
            </w:r>
          </w:p>
          <w:p w:rsidR="0099030E" w:rsidRDefault="0099030E" w:rsidP="00147D83">
            <w:r>
              <w:t>(2433, 0, '2015-05-05 01:16:54'),</w:t>
            </w:r>
          </w:p>
          <w:p w:rsidR="0099030E" w:rsidRDefault="0099030E" w:rsidP="00147D83">
            <w:r>
              <w:t>(2434, 0, '2015-05-05 01:16:57'),</w:t>
            </w:r>
          </w:p>
          <w:p w:rsidR="0099030E" w:rsidRDefault="0099030E" w:rsidP="00147D83">
            <w:r>
              <w:t>(2435, 0, '2015-05-05 01:17:00'),</w:t>
            </w:r>
          </w:p>
          <w:p w:rsidR="0099030E" w:rsidRDefault="0099030E" w:rsidP="00147D83">
            <w:r>
              <w:t>(2436, 0, '2015-05-05 01:17:03'),</w:t>
            </w:r>
          </w:p>
          <w:p w:rsidR="0099030E" w:rsidRDefault="0099030E" w:rsidP="00147D83">
            <w:r>
              <w:t>(2437, 0, '2015-05-05 01:17:06'),</w:t>
            </w:r>
          </w:p>
          <w:p w:rsidR="0099030E" w:rsidRDefault="0099030E" w:rsidP="00147D83">
            <w:r>
              <w:t>(2438, 0, '2015-05-05 01:17:09'),</w:t>
            </w:r>
          </w:p>
          <w:p w:rsidR="0099030E" w:rsidRDefault="0099030E" w:rsidP="00147D83">
            <w:r>
              <w:t>(2439, 0, '2015-05-05 01:17:12'),</w:t>
            </w:r>
          </w:p>
          <w:p w:rsidR="0099030E" w:rsidRDefault="0099030E" w:rsidP="00147D83">
            <w:r>
              <w:t>(2440, 0, '2015-05-05 01:17:15'),</w:t>
            </w:r>
          </w:p>
          <w:p w:rsidR="0099030E" w:rsidRDefault="0099030E" w:rsidP="00147D83">
            <w:r>
              <w:t>(2441, 0, '2015-05-05 01:17:18'),</w:t>
            </w:r>
          </w:p>
          <w:p w:rsidR="0099030E" w:rsidRDefault="0099030E" w:rsidP="00147D83">
            <w:r>
              <w:t>(2442, 0, '2015-05-05 01:17:21'),</w:t>
            </w:r>
          </w:p>
          <w:p w:rsidR="0099030E" w:rsidRDefault="0099030E" w:rsidP="00147D83">
            <w:r>
              <w:t>(2443, 0, '2015-05-05 01:17:24'),</w:t>
            </w:r>
          </w:p>
          <w:p w:rsidR="0099030E" w:rsidRDefault="0099030E" w:rsidP="00147D83">
            <w:r>
              <w:t>(2444, 0, '2015-05-05 01:17:27'),</w:t>
            </w:r>
          </w:p>
          <w:p w:rsidR="0099030E" w:rsidRDefault="0099030E" w:rsidP="00147D83">
            <w:r>
              <w:t>(2445, 0, '2015-05-05 01:17:30'),</w:t>
            </w:r>
          </w:p>
          <w:p w:rsidR="0099030E" w:rsidRDefault="0099030E" w:rsidP="00147D83">
            <w:r>
              <w:t>(2446, 0, '2015-05-05 01:17:33'),</w:t>
            </w:r>
          </w:p>
          <w:p w:rsidR="0099030E" w:rsidRDefault="0099030E" w:rsidP="00147D83">
            <w:r>
              <w:t>(2447, 0, '2015-05-05 01:17:36'),</w:t>
            </w:r>
          </w:p>
          <w:p w:rsidR="0099030E" w:rsidRDefault="0099030E" w:rsidP="00147D83">
            <w:r>
              <w:t>(2448, 0, '2015-05-05 01:17:39'),</w:t>
            </w:r>
          </w:p>
          <w:p w:rsidR="0099030E" w:rsidRDefault="0099030E" w:rsidP="00147D83">
            <w:r>
              <w:t>(2449, 0, '2015-05-05 01:17:42'),</w:t>
            </w:r>
          </w:p>
          <w:p w:rsidR="0099030E" w:rsidRDefault="0099030E" w:rsidP="00147D83">
            <w:r>
              <w:t>(2450, 0, '2015-05-05 01:17:45'),</w:t>
            </w:r>
          </w:p>
          <w:p w:rsidR="0099030E" w:rsidRDefault="0099030E" w:rsidP="00147D83">
            <w:r>
              <w:t>(2451, 0, '2015-05-05 01:17:48'),</w:t>
            </w:r>
          </w:p>
          <w:p w:rsidR="0099030E" w:rsidRDefault="0099030E" w:rsidP="00147D83">
            <w:r>
              <w:t>(2452, 0, '2015-05-05 01:17:51'),</w:t>
            </w:r>
          </w:p>
          <w:p w:rsidR="0099030E" w:rsidRDefault="0099030E" w:rsidP="00147D83">
            <w:r>
              <w:t>(2453, 0, '2015-05-05 01:17:54'),</w:t>
            </w:r>
          </w:p>
          <w:p w:rsidR="0099030E" w:rsidRDefault="0099030E" w:rsidP="00147D83">
            <w:r>
              <w:t>(2454, 0, '2015-05-05 01:17:58'),</w:t>
            </w:r>
          </w:p>
          <w:p w:rsidR="0099030E" w:rsidRDefault="0099030E" w:rsidP="00147D83">
            <w:r>
              <w:t>(2455, 0, '2015-05-05 01:18:01'),</w:t>
            </w:r>
          </w:p>
          <w:p w:rsidR="0099030E" w:rsidRDefault="0099030E" w:rsidP="00147D83">
            <w:r>
              <w:t>(2456, 0, '2015-05-05 01:18:04'),</w:t>
            </w:r>
          </w:p>
          <w:p w:rsidR="0099030E" w:rsidRDefault="0099030E" w:rsidP="00147D83">
            <w:r>
              <w:t>(2457, 0, '2015-05-05 01:18:07'),</w:t>
            </w:r>
          </w:p>
          <w:p w:rsidR="0099030E" w:rsidRDefault="0099030E" w:rsidP="00147D83">
            <w:r>
              <w:t>(2458, 0, '2015-05-05 01:18:10'),</w:t>
            </w:r>
          </w:p>
          <w:p w:rsidR="0099030E" w:rsidRDefault="0099030E" w:rsidP="00147D83">
            <w:r>
              <w:t>(2459, 0, '2015-05-05 01:18:13'),</w:t>
            </w:r>
          </w:p>
          <w:p w:rsidR="0099030E" w:rsidRDefault="0099030E" w:rsidP="00147D83">
            <w:r>
              <w:t>(2460, 0, '2015-05-05 01:18:16'),</w:t>
            </w:r>
          </w:p>
          <w:p w:rsidR="0099030E" w:rsidRDefault="0099030E" w:rsidP="00147D83">
            <w:r>
              <w:t>(2461, 0, '2015-05-05 01:18:19'),</w:t>
            </w:r>
          </w:p>
          <w:p w:rsidR="0099030E" w:rsidRDefault="0099030E" w:rsidP="00147D83">
            <w:r>
              <w:t>(2462, 0, '2015-05-05 01:18:22'),</w:t>
            </w:r>
          </w:p>
          <w:p w:rsidR="0099030E" w:rsidRDefault="0099030E" w:rsidP="00147D83">
            <w:r>
              <w:t>(2463, 0, '2015-05-05 01:18:25'),</w:t>
            </w:r>
          </w:p>
          <w:p w:rsidR="0099030E" w:rsidRDefault="0099030E" w:rsidP="00147D83">
            <w:r>
              <w:t>(2464, 0, '2015-05-05 01:18:28'),</w:t>
            </w:r>
          </w:p>
          <w:p w:rsidR="0099030E" w:rsidRDefault="0099030E" w:rsidP="00147D83">
            <w:r>
              <w:t>(2465, 0, '2015-05-05 01:18:31'),</w:t>
            </w:r>
          </w:p>
          <w:p w:rsidR="0099030E" w:rsidRDefault="0099030E" w:rsidP="00147D83">
            <w:r>
              <w:t>(2466, 0, '2015-05-05 01:18:34'),</w:t>
            </w:r>
          </w:p>
          <w:p w:rsidR="0099030E" w:rsidRDefault="0099030E" w:rsidP="00147D83">
            <w:r>
              <w:t>(2467, 0, '2015-05-05 01:18:37'),</w:t>
            </w:r>
          </w:p>
          <w:p w:rsidR="0099030E" w:rsidRDefault="0099030E" w:rsidP="00147D83">
            <w:r>
              <w:t>(2468, 0, '2015-05-05 01:18:40'),</w:t>
            </w:r>
          </w:p>
          <w:p w:rsidR="0099030E" w:rsidRDefault="0099030E" w:rsidP="00147D83">
            <w:r>
              <w:t>(2469, 0, '2015-05-05 01:18:43'),</w:t>
            </w:r>
          </w:p>
          <w:p w:rsidR="0099030E" w:rsidRDefault="0099030E" w:rsidP="00147D83">
            <w:r>
              <w:t>(2470, 0, '2015-05-05 01:18:46'),</w:t>
            </w:r>
          </w:p>
          <w:p w:rsidR="0099030E" w:rsidRDefault="0099030E" w:rsidP="00147D83">
            <w:r>
              <w:t>(2471, 0, '2015-05-05 01:18:49'),</w:t>
            </w:r>
          </w:p>
          <w:p w:rsidR="0099030E" w:rsidRDefault="0099030E" w:rsidP="00147D83">
            <w:r>
              <w:t>(2472, 0, '2015-05-05 01:18:52'),</w:t>
            </w:r>
          </w:p>
          <w:p w:rsidR="0099030E" w:rsidRDefault="0099030E" w:rsidP="00147D83">
            <w:r>
              <w:t>(2473, 0, '2015-05-05 01:18:55'),</w:t>
            </w:r>
          </w:p>
          <w:p w:rsidR="0099030E" w:rsidRDefault="0099030E" w:rsidP="00147D83">
            <w:r>
              <w:t>(2474, 0, '2015-05-05 01:18:58'),</w:t>
            </w:r>
          </w:p>
          <w:p w:rsidR="0099030E" w:rsidRDefault="0099030E" w:rsidP="00147D83">
            <w:r>
              <w:t>(2475, 0, '2015-05-05 01:19:01'),</w:t>
            </w:r>
          </w:p>
          <w:p w:rsidR="0099030E" w:rsidRDefault="0099030E" w:rsidP="00147D83">
            <w:r>
              <w:t>(2476, 0, '2015-05-05 01:19:04'),</w:t>
            </w:r>
          </w:p>
          <w:p w:rsidR="0099030E" w:rsidRDefault="0099030E" w:rsidP="00147D83">
            <w:r>
              <w:t>(2477, 0, '2015-05-05 01:19:07'),</w:t>
            </w:r>
          </w:p>
          <w:p w:rsidR="0099030E" w:rsidRDefault="0099030E" w:rsidP="00147D83">
            <w:r>
              <w:t>(2478, 0, '2015-05-05 01:19:10'),</w:t>
            </w:r>
          </w:p>
          <w:p w:rsidR="0099030E" w:rsidRDefault="0099030E" w:rsidP="00147D83">
            <w:r>
              <w:t>(2479, 0, '2015-05-05 01:19:13'),</w:t>
            </w:r>
          </w:p>
          <w:p w:rsidR="0099030E" w:rsidRDefault="0099030E" w:rsidP="00147D83">
            <w:r>
              <w:t>(2480, 0, '2015-05-05 01:19:16'),</w:t>
            </w:r>
          </w:p>
          <w:p w:rsidR="0099030E" w:rsidRDefault="0099030E" w:rsidP="00147D83">
            <w:r>
              <w:t>(2481, 0, '2015-05-05 01:19:19'),</w:t>
            </w:r>
          </w:p>
          <w:p w:rsidR="0099030E" w:rsidRDefault="0099030E" w:rsidP="00147D83">
            <w:r>
              <w:t>(2482, 0, '2015-05-05 01:19:22'),</w:t>
            </w:r>
          </w:p>
          <w:p w:rsidR="0099030E" w:rsidRDefault="0099030E" w:rsidP="00147D83">
            <w:r>
              <w:t>(2483, 0, '2015-05-05 01:19:25'),</w:t>
            </w:r>
          </w:p>
          <w:p w:rsidR="0099030E" w:rsidRDefault="0099030E" w:rsidP="00147D83">
            <w:r>
              <w:t>(2484, 0, '2015-05-05 01:19:29'),</w:t>
            </w:r>
          </w:p>
          <w:p w:rsidR="0099030E" w:rsidRDefault="0099030E" w:rsidP="00147D83">
            <w:r>
              <w:t>(2485, 0, '2015-05-05 01:19:32'),</w:t>
            </w:r>
          </w:p>
          <w:p w:rsidR="0099030E" w:rsidRDefault="0099030E" w:rsidP="00147D83">
            <w:r>
              <w:t>(2486, 0, '2015-05-05 01:19:35'),</w:t>
            </w:r>
          </w:p>
          <w:p w:rsidR="0099030E" w:rsidRDefault="0099030E" w:rsidP="00147D83">
            <w:r>
              <w:t>(2487, 0, '2015-05-05 01:19:38'),</w:t>
            </w:r>
          </w:p>
          <w:p w:rsidR="0099030E" w:rsidRDefault="0099030E" w:rsidP="00147D83">
            <w:r>
              <w:t>(2488, 0, '2015-05-05 01:19:41'),</w:t>
            </w:r>
          </w:p>
          <w:p w:rsidR="0099030E" w:rsidRDefault="0099030E" w:rsidP="00147D83">
            <w:r>
              <w:t>(2489, 0, '2015-05-05 01:19:44'),</w:t>
            </w:r>
          </w:p>
          <w:p w:rsidR="0099030E" w:rsidRDefault="0099030E" w:rsidP="00147D83">
            <w:r>
              <w:t>(2490, 0, '2015-05-05 01:19:47'),</w:t>
            </w:r>
          </w:p>
          <w:p w:rsidR="0099030E" w:rsidRDefault="0099030E" w:rsidP="00147D83">
            <w:r>
              <w:t>(2491, 0, '2015-05-05 01:19:50'),</w:t>
            </w:r>
          </w:p>
          <w:p w:rsidR="0099030E" w:rsidRDefault="0099030E" w:rsidP="00147D83">
            <w:r>
              <w:t>(2492, 0, '2015-05-05 01:19:53'),</w:t>
            </w:r>
          </w:p>
          <w:p w:rsidR="0099030E" w:rsidRDefault="0099030E" w:rsidP="00147D83">
            <w:r>
              <w:t>(2493, 0, '2015-05-05 01:19:56'),</w:t>
            </w:r>
          </w:p>
          <w:p w:rsidR="0099030E" w:rsidRDefault="0099030E" w:rsidP="00147D83">
            <w:r>
              <w:t>(2494, 0, '2015-05-05 01:19:59'),</w:t>
            </w:r>
          </w:p>
          <w:p w:rsidR="0099030E" w:rsidRDefault="0099030E" w:rsidP="00147D83">
            <w:r>
              <w:t>(2495, 0, '2015-05-05 01:20:02'),</w:t>
            </w:r>
          </w:p>
          <w:p w:rsidR="0099030E" w:rsidRDefault="0099030E" w:rsidP="00147D83">
            <w:r>
              <w:t>(2496, 0, '2015-05-05 01:20:05'),</w:t>
            </w:r>
          </w:p>
          <w:p w:rsidR="0099030E" w:rsidRDefault="0099030E" w:rsidP="00147D83">
            <w:r>
              <w:t>(2497, 0, '2015-05-05 01:20:08'),</w:t>
            </w:r>
          </w:p>
          <w:p w:rsidR="0099030E" w:rsidRDefault="0099030E" w:rsidP="00147D83">
            <w:r>
              <w:t>(2498, 0, '2015-05-05 01:20:11'),</w:t>
            </w:r>
          </w:p>
          <w:p w:rsidR="0099030E" w:rsidRDefault="0099030E" w:rsidP="00147D83">
            <w:r>
              <w:t>(2499, 0, '2015-05-05 01:20:14'),</w:t>
            </w:r>
          </w:p>
          <w:p w:rsidR="0099030E" w:rsidRDefault="0099030E" w:rsidP="00147D83">
            <w:r>
              <w:t>(2500, 0, '2015-05-05 01:20:17'),</w:t>
            </w:r>
          </w:p>
          <w:p w:rsidR="0099030E" w:rsidRDefault="0099030E" w:rsidP="00147D83">
            <w:r>
              <w:t>(2501, 0, '2015-05-05 01:20:20'),</w:t>
            </w:r>
          </w:p>
          <w:p w:rsidR="0099030E" w:rsidRDefault="0099030E" w:rsidP="00147D83">
            <w:r>
              <w:t>(2502, 0, '2015-05-05 01:20:23'),</w:t>
            </w:r>
          </w:p>
          <w:p w:rsidR="0099030E" w:rsidRDefault="0099030E" w:rsidP="00147D83">
            <w:r>
              <w:t>(2503, 0, '2015-05-05 01:20:26'),</w:t>
            </w:r>
          </w:p>
          <w:p w:rsidR="0099030E" w:rsidRDefault="0099030E" w:rsidP="00147D83">
            <w:r>
              <w:t>(2504, 0, '2015-05-05 01:20:29'),</w:t>
            </w:r>
          </w:p>
          <w:p w:rsidR="0099030E" w:rsidRDefault="0099030E" w:rsidP="00147D83">
            <w:r>
              <w:t>(2505, 0, '2015-05-05 01:20:32'),</w:t>
            </w:r>
          </w:p>
          <w:p w:rsidR="0099030E" w:rsidRDefault="0099030E" w:rsidP="00147D83">
            <w:r>
              <w:t>(2506, 0, '2015-05-05 01:20:35'),</w:t>
            </w:r>
          </w:p>
          <w:p w:rsidR="0099030E" w:rsidRDefault="0099030E" w:rsidP="00147D83">
            <w:r>
              <w:t>(2507, 0, '2015-05-05 01:20:38'),</w:t>
            </w:r>
          </w:p>
          <w:p w:rsidR="0099030E" w:rsidRDefault="0099030E" w:rsidP="00147D83">
            <w:r>
              <w:t>(2508, 0, '2015-05-05 01:20:41'),</w:t>
            </w:r>
          </w:p>
          <w:p w:rsidR="0099030E" w:rsidRDefault="0099030E" w:rsidP="00147D83">
            <w:r>
              <w:t>(2509, 0, '2015-05-05 01:20:44'),</w:t>
            </w:r>
          </w:p>
          <w:p w:rsidR="0099030E" w:rsidRDefault="0099030E" w:rsidP="00147D83">
            <w:r>
              <w:t>(2510, 0, '2015-05-05 01:20:47'),</w:t>
            </w:r>
          </w:p>
          <w:p w:rsidR="0099030E" w:rsidRDefault="0099030E" w:rsidP="00147D83">
            <w:r>
              <w:t>(2511, 0, '2015-05-05 01:20:50'),</w:t>
            </w:r>
          </w:p>
          <w:p w:rsidR="0099030E" w:rsidRDefault="0099030E" w:rsidP="00147D83">
            <w:r>
              <w:t>(2512, 0, '2015-05-05 01:20:53'),</w:t>
            </w:r>
          </w:p>
          <w:p w:rsidR="0099030E" w:rsidRDefault="0099030E" w:rsidP="00147D83">
            <w:r>
              <w:t>(2513, 0, '2015-05-05 01:20:56'),</w:t>
            </w:r>
          </w:p>
          <w:p w:rsidR="0099030E" w:rsidRDefault="0099030E" w:rsidP="00147D83">
            <w:r>
              <w:t>(2514, 0, '2015-05-05 01:21:00'),</w:t>
            </w:r>
          </w:p>
          <w:p w:rsidR="0099030E" w:rsidRDefault="0099030E" w:rsidP="00147D83">
            <w:r>
              <w:t>(2515, 0, '2015-05-05 01:21:03'),</w:t>
            </w:r>
          </w:p>
          <w:p w:rsidR="0099030E" w:rsidRDefault="0099030E" w:rsidP="00147D83">
            <w:r>
              <w:t>(2516, 0, '2015-05-05 01:21:06'),</w:t>
            </w:r>
          </w:p>
          <w:p w:rsidR="0099030E" w:rsidRDefault="0099030E" w:rsidP="00147D83">
            <w:r>
              <w:t>(2517, 0, '2015-05-05 01:21:09'),</w:t>
            </w:r>
          </w:p>
          <w:p w:rsidR="0099030E" w:rsidRDefault="0099030E" w:rsidP="00147D83">
            <w:r>
              <w:t>(2518, 0, '2015-05-05 01:21:12'),</w:t>
            </w:r>
          </w:p>
          <w:p w:rsidR="0099030E" w:rsidRDefault="0099030E" w:rsidP="00147D83">
            <w:r>
              <w:t>(2519, 0, '2015-05-05 01:21:15'),</w:t>
            </w:r>
          </w:p>
          <w:p w:rsidR="0099030E" w:rsidRDefault="0099030E" w:rsidP="00147D83">
            <w:r>
              <w:t>(2520, 0, '2015-05-05 01:21:18'),</w:t>
            </w:r>
          </w:p>
          <w:p w:rsidR="0099030E" w:rsidRDefault="0099030E" w:rsidP="00147D83">
            <w:r>
              <w:t>(2521, 0, '2015-05-05 01:21:21'),</w:t>
            </w:r>
          </w:p>
          <w:p w:rsidR="0099030E" w:rsidRDefault="0099030E" w:rsidP="00147D83">
            <w:r>
              <w:t>(2522, 0, '2015-05-05 01:21:24'),</w:t>
            </w:r>
          </w:p>
          <w:p w:rsidR="0099030E" w:rsidRDefault="0099030E" w:rsidP="00147D83">
            <w:r>
              <w:t>(2523, 0, '2015-05-05 01:21:27'),</w:t>
            </w:r>
          </w:p>
          <w:p w:rsidR="0099030E" w:rsidRDefault="0099030E" w:rsidP="00147D83">
            <w:r>
              <w:t>(2524, 0, '2015-05-05 01:21:30'),</w:t>
            </w:r>
          </w:p>
          <w:p w:rsidR="0099030E" w:rsidRDefault="0099030E" w:rsidP="00147D83">
            <w:r>
              <w:t>(2525, 0, '2015-05-05 01:21:33'),</w:t>
            </w:r>
          </w:p>
          <w:p w:rsidR="0099030E" w:rsidRDefault="0099030E" w:rsidP="00147D83">
            <w:r>
              <w:t>(2526, 0, '2015-05-05 01:21:36'),</w:t>
            </w:r>
          </w:p>
          <w:p w:rsidR="0099030E" w:rsidRDefault="0099030E" w:rsidP="00147D83">
            <w:r>
              <w:t>(2527, 0, '2015-05-05 01:21:39'),</w:t>
            </w:r>
          </w:p>
          <w:p w:rsidR="0099030E" w:rsidRDefault="0099030E" w:rsidP="00147D83">
            <w:r>
              <w:t>(2528, 0, '2015-05-05 01:21:42'),</w:t>
            </w:r>
          </w:p>
          <w:p w:rsidR="0099030E" w:rsidRDefault="0099030E" w:rsidP="00147D83">
            <w:r>
              <w:t>(2529, 0, '2015-05-05 01:21:45'),</w:t>
            </w:r>
          </w:p>
          <w:p w:rsidR="0099030E" w:rsidRDefault="0099030E" w:rsidP="00147D83">
            <w:r>
              <w:t>(2530, 0, '2015-05-05 01:21:48'),</w:t>
            </w:r>
          </w:p>
          <w:p w:rsidR="0099030E" w:rsidRDefault="0099030E" w:rsidP="00147D83">
            <w:r>
              <w:t>(2531, 0, '2015-05-05 01:21:51'),</w:t>
            </w:r>
          </w:p>
          <w:p w:rsidR="0099030E" w:rsidRDefault="0099030E" w:rsidP="00147D83">
            <w:r>
              <w:t>(2532, 0, '2015-05-05 01:21:54'),</w:t>
            </w:r>
          </w:p>
          <w:p w:rsidR="0099030E" w:rsidRDefault="0099030E" w:rsidP="00147D83">
            <w:r>
              <w:t>(2533, 0, '2015-05-05 01:21:57'),</w:t>
            </w:r>
          </w:p>
          <w:p w:rsidR="0099030E" w:rsidRDefault="0099030E" w:rsidP="00147D83">
            <w:r>
              <w:t>(2534, 0, '2015-05-05 01:22:00'),</w:t>
            </w:r>
          </w:p>
          <w:p w:rsidR="0099030E" w:rsidRDefault="0099030E" w:rsidP="00147D83">
            <w:r>
              <w:t>(2535, 0, '2015-05-05 01:22:03'),</w:t>
            </w:r>
          </w:p>
          <w:p w:rsidR="0099030E" w:rsidRDefault="0099030E" w:rsidP="00147D83">
            <w:r>
              <w:t>(2536, 0, '2015-05-05 01:22:06'),</w:t>
            </w:r>
          </w:p>
          <w:p w:rsidR="0099030E" w:rsidRDefault="0099030E" w:rsidP="00147D83">
            <w:r>
              <w:t>(2537, 0, '2015-05-05 01:22:09'),</w:t>
            </w:r>
          </w:p>
          <w:p w:rsidR="0099030E" w:rsidRDefault="0099030E" w:rsidP="00147D83">
            <w:r>
              <w:t>(2538, 0, '2015-05-05 01:22:12'),</w:t>
            </w:r>
          </w:p>
          <w:p w:rsidR="0099030E" w:rsidRDefault="0099030E" w:rsidP="00147D83">
            <w:r>
              <w:t>(2539, 0, '2015-05-05 01:22:15'),</w:t>
            </w:r>
          </w:p>
          <w:p w:rsidR="0099030E" w:rsidRDefault="0099030E" w:rsidP="00147D83">
            <w:r>
              <w:t>(2540, 0, '2015-05-05 01:22:18'),</w:t>
            </w:r>
          </w:p>
          <w:p w:rsidR="0099030E" w:rsidRDefault="0099030E" w:rsidP="00147D83">
            <w:r>
              <w:t>(2541, 0, '2015-05-05 01:22:21'),</w:t>
            </w:r>
          </w:p>
          <w:p w:rsidR="0099030E" w:rsidRDefault="0099030E" w:rsidP="00147D83">
            <w:r>
              <w:t>(2542, 0, '2015-05-05 01:22:24'),</w:t>
            </w:r>
          </w:p>
          <w:p w:rsidR="0099030E" w:rsidRDefault="0099030E" w:rsidP="00147D83">
            <w:r>
              <w:t>(2543, 0, '2015-05-05 01:22:28'),</w:t>
            </w:r>
          </w:p>
          <w:p w:rsidR="0099030E" w:rsidRDefault="0099030E" w:rsidP="00147D83">
            <w:r>
              <w:t>(2544, 0, '2015-05-05 01:22:31'),</w:t>
            </w:r>
          </w:p>
          <w:p w:rsidR="0099030E" w:rsidRDefault="0099030E" w:rsidP="00147D83">
            <w:r>
              <w:t>(2545, 0, '2015-05-05 01:22:34'),</w:t>
            </w:r>
          </w:p>
          <w:p w:rsidR="0099030E" w:rsidRDefault="0099030E" w:rsidP="00147D83">
            <w:r>
              <w:t>(2546, 0, '2015-05-05 01:22:37'),</w:t>
            </w:r>
          </w:p>
          <w:p w:rsidR="0099030E" w:rsidRDefault="0099030E" w:rsidP="00147D83">
            <w:r>
              <w:t>(2547, 0, '2015-05-05 01:22:40'),</w:t>
            </w:r>
          </w:p>
          <w:p w:rsidR="0099030E" w:rsidRDefault="0099030E" w:rsidP="00147D83">
            <w:r>
              <w:t>(2548, 0, '2015-05-05 01:22:43'),</w:t>
            </w:r>
          </w:p>
          <w:p w:rsidR="0099030E" w:rsidRDefault="0099030E" w:rsidP="00147D83">
            <w:r>
              <w:t>(2549, 0, '2015-05-05 01:22:46'),</w:t>
            </w:r>
          </w:p>
          <w:p w:rsidR="0099030E" w:rsidRDefault="0099030E" w:rsidP="00147D83">
            <w:r>
              <w:t>(2550, 0, '2015-05-05 01:22:49'),</w:t>
            </w:r>
          </w:p>
          <w:p w:rsidR="0099030E" w:rsidRDefault="0099030E" w:rsidP="00147D83">
            <w:r>
              <w:t>(2551, 0, '2015-05-05 01:22:52'),</w:t>
            </w:r>
          </w:p>
          <w:p w:rsidR="0099030E" w:rsidRDefault="0099030E" w:rsidP="00147D83">
            <w:r>
              <w:t>(2552, 0, '2015-05-05 01:22:55'),</w:t>
            </w:r>
          </w:p>
          <w:p w:rsidR="0099030E" w:rsidRDefault="0099030E" w:rsidP="00147D83">
            <w:r>
              <w:t>(2553, 0, '2015-05-05 01:22:58'),</w:t>
            </w:r>
          </w:p>
          <w:p w:rsidR="0099030E" w:rsidRDefault="0099030E" w:rsidP="00147D83">
            <w:r>
              <w:t>(2554, 0, '2015-05-05 01:23:01'),</w:t>
            </w:r>
          </w:p>
          <w:p w:rsidR="0099030E" w:rsidRDefault="0099030E" w:rsidP="00147D83">
            <w:r>
              <w:t>(2555, 0, '2015-05-05 01:23:04'),</w:t>
            </w:r>
          </w:p>
          <w:p w:rsidR="0099030E" w:rsidRDefault="0099030E" w:rsidP="00147D83">
            <w:r>
              <w:t>(2556, 0, '2015-05-05 01:23:07'),</w:t>
            </w:r>
          </w:p>
          <w:p w:rsidR="0099030E" w:rsidRDefault="0099030E" w:rsidP="00147D83">
            <w:r>
              <w:t>(2557, 0, '2015-05-05 01:23:10'),</w:t>
            </w:r>
          </w:p>
          <w:p w:rsidR="0099030E" w:rsidRDefault="0099030E" w:rsidP="00147D83">
            <w:r>
              <w:t>(2558, 0, '2015-05-05 01:23:13'),</w:t>
            </w:r>
          </w:p>
          <w:p w:rsidR="0099030E" w:rsidRDefault="0099030E" w:rsidP="00147D83">
            <w:r>
              <w:t>(2559, 0, '2015-05-05 01:23:16'),</w:t>
            </w:r>
          </w:p>
          <w:p w:rsidR="0099030E" w:rsidRDefault="0099030E" w:rsidP="00147D83">
            <w:r>
              <w:t>(2560, 0, '2015-05-05 01:23:19'),</w:t>
            </w:r>
          </w:p>
          <w:p w:rsidR="0099030E" w:rsidRDefault="0099030E" w:rsidP="00147D83">
            <w:r>
              <w:t>(2561, 0, '2015-05-05 01:23:22'),</w:t>
            </w:r>
          </w:p>
          <w:p w:rsidR="0099030E" w:rsidRDefault="0099030E" w:rsidP="00147D83">
            <w:r>
              <w:t>(2562, 0, '2015-05-05 01:23:25'),</w:t>
            </w:r>
          </w:p>
          <w:p w:rsidR="0099030E" w:rsidRDefault="0099030E" w:rsidP="00147D83">
            <w:r>
              <w:t>(2563, 0, '2015-05-05 01:23:28'),</w:t>
            </w:r>
          </w:p>
          <w:p w:rsidR="0099030E" w:rsidRDefault="0099030E" w:rsidP="00147D83">
            <w:r>
              <w:t>(2564, 0, '2015-05-05 01:23:31'),</w:t>
            </w:r>
          </w:p>
          <w:p w:rsidR="0099030E" w:rsidRDefault="0099030E" w:rsidP="00147D83">
            <w:r>
              <w:t>(2565, 0, '2015-05-05 01:23:34'),</w:t>
            </w:r>
          </w:p>
          <w:p w:rsidR="0099030E" w:rsidRDefault="0099030E" w:rsidP="00147D83">
            <w:r>
              <w:t>(2566, 0, '2015-05-05 01:23:37'),</w:t>
            </w:r>
          </w:p>
          <w:p w:rsidR="0099030E" w:rsidRDefault="0099030E" w:rsidP="00147D83">
            <w:r>
              <w:t>(2567, 0, '2015-05-05 01:23:40'),</w:t>
            </w:r>
          </w:p>
          <w:p w:rsidR="0099030E" w:rsidRDefault="0099030E" w:rsidP="00147D83">
            <w:r>
              <w:t>(2568, 0, '2015-05-05 01:23:43'),</w:t>
            </w:r>
          </w:p>
          <w:p w:rsidR="0099030E" w:rsidRDefault="0099030E" w:rsidP="00147D83">
            <w:r>
              <w:t>(2569, 0, '2015-05-05 01:23:46'),</w:t>
            </w:r>
          </w:p>
          <w:p w:rsidR="0099030E" w:rsidRDefault="0099030E" w:rsidP="00147D83">
            <w:r>
              <w:t>(2570, 0, '2015-05-05 01:23:49'),</w:t>
            </w:r>
          </w:p>
          <w:p w:rsidR="0099030E" w:rsidRDefault="0099030E" w:rsidP="00147D83">
            <w:r>
              <w:t>(2571, 0, '2015-05-05 01:23:52'),</w:t>
            </w:r>
          </w:p>
          <w:p w:rsidR="0099030E" w:rsidRDefault="0099030E" w:rsidP="00147D83">
            <w:r>
              <w:t>(2572, 0, '2015-05-05 01:23:56'),</w:t>
            </w:r>
          </w:p>
          <w:p w:rsidR="0099030E" w:rsidRDefault="0099030E" w:rsidP="00147D83">
            <w:r>
              <w:t>(2573, 0, '2015-05-05 01:23:59'),</w:t>
            </w:r>
          </w:p>
          <w:p w:rsidR="0099030E" w:rsidRDefault="0099030E" w:rsidP="00147D83">
            <w:r>
              <w:t>(2574, 0, '2015-05-05 01:24:02'),</w:t>
            </w:r>
          </w:p>
          <w:p w:rsidR="0099030E" w:rsidRDefault="0099030E" w:rsidP="00147D83">
            <w:r>
              <w:t>(2575, 0, '2015-05-05 01:24:05'),</w:t>
            </w:r>
          </w:p>
          <w:p w:rsidR="0099030E" w:rsidRDefault="0099030E" w:rsidP="00147D83">
            <w:r>
              <w:t>(2576, 0, '2015-05-05 01:24:08'),</w:t>
            </w:r>
          </w:p>
          <w:p w:rsidR="0099030E" w:rsidRDefault="0099030E" w:rsidP="00147D83">
            <w:r>
              <w:t>(2577, 0, '2015-05-05 01:24:11'),</w:t>
            </w:r>
          </w:p>
          <w:p w:rsidR="0099030E" w:rsidRDefault="0099030E" w:rsidP="00147D83">
            <w:r>
              <w:t>(2578, 0, '2015-05-05 01:24:14'),</w:t>
            </w:r>
          </w:p>
          <w:p w:rsidR="0099030E" w:rsidRDefault="0099030E" w:rsidP="00147D83">
            <w:r>
              <w:t>(2579, 0, '2015-05-05 01:24:17'),</w:t>
            </w:r>
          </w:p>
          <w:p w:rsidR="0099030E" w:rsidRDefault="0099030E" w:rsidP="00147D83">
            <w:r>
              <w:t>(2580, 0, '2015-05-05 01:24:20'),</w:t>
            </w:r>
          </w:p>
          <w:p w:rsidR="0099030E" w:rsidRDefault="0099030E" w:rsidP="00147D83">
            <w:r>
              <w:t>(2581, 0, '2015-05-05 01:24:23'),</w:t>
            </w:r>
          </w:p>
          <w:p w:rsidR="0099030E" w:rsidRDefault="0099030E" w:rsidP="00147D83">
            <w:r>
              <w:t>(2582, 0, '2015-05-05 01:24:26'),</w:t>
            </w:r>
          </w:p>
          <w:p w:rsidR="0099030E" w:rsidRDefault="0099030E" w:rsidP="00147D83">
            <w:r>
              <w:t>(2583, 0, '2015-05-05 01:24:29'),</w:t>
            </w:r>
          </w:p>
          <w:p w:rsidR="0099030E" w:rsidRDefault="0099030E" w:rsidP="00147D83">
            <w:r>
              <w:t>(2584, 0, '2015-05-05 01:24:32'),</w:t>
            </w:r>
          </w:p>
          <w:p w:rsidR="0099030E" w:rsidRDefault="0099030E" w:rsidP="00147D83">
            <w:r>
              <w:t>(2585, 0, '2015-05-05 01:24:35'),</w:t>
            </w:r>
          </w:p>
          <w:p w:rsidR="0099030E" w:rsidRDefault="0099030E" w:rsidP="00147D83">
            <w:r>
              <w:t>(2586, 0, '2015-05-05 01:24:38'),</w:t>
            </w:r>
          </w:p>
          <w:p w:rsidR="0099030E" w:rsidRDefault="0099030E" w:rsidP="00147D83">
            <w:r>
              <w:t>(2587, 0, '2015-05-05 01:24:41'),</w:t>
            </w:r>
          </w:p>
          <w:p w:rsidR="0099030E" w:rsidRDefault="0099030E" w:rsidP="00147D83">
            <w:r>
              <w:t>(2588, 0, '2015-05-05 01:24:44'),</w:t>
            </w:r>
          </w:p>
          <w:p w:rsidR="0099030E" w:rsidRDefault="0099030E" w:rsidP="00147D83">
            <w:r>
              <w:t>(2589, 0, '2015-05-05 01:24:47'),</w:t>
            </w:r>
          </w:p>
          <w:p w:rsidR="0099030E" w:rsidRDefault="0099030E" w:rsidP="00147D83">
            <w:r>
              <w:t>(2590, 0, '2015-05-05 01:24:50'),</w:t>
            </w:r>
          </w:p>
          <w:p w:rsidR="0099030E" w:rsidRDefault="0099030E" w:rsidP="00147D83">
            <w:r>
              <w:t>(2591, 0, '2015-05-05 01:24:53'),</w:t>
            </w:r>
          </w:p>
          <w:p w:rsidR="0099030E" w:rsidRDefault="0099030E" w:rsidP="00147D83">
            <w:r>
              <w:t>(2592, 0, '2015-05-05 01:24:56'),</w:t>
            </w:r>
          </w:p>
          <w:p w:rsidR="0099030E" w:rsidRDefault="0099030E" w:rsidP="00147D83">
            <w:r>
              <w:t>(2593, 0, '2015-05-05 01:24:59'),</w:t>
            </w:r>
          </w:p>
          <w:p w:rsidR="0099030E" w:rsidRDefault="0099030E" w:rsidP="00147D83">
            <w:r>
              <w:t>(2594, 0, '2015-05-05 01:25:02'),</w:t>
            </w:r>
          </w:p>
          <w:p w:rsidR="0099030E" w:rsidRDefault="0099030E" w:rsidP="00147D83">
            <w:r>
              <w:t>(2595, 0, '2015-05-05 01:25:05'),</w:t>
            </w:r>
          </w:p>
          <w:p w:rsidR="0099030E" w:rsidRDefault="0099030E" w:rsidP="00147D83">
            <w:r>
              <w:t>(2596, 0, '2015-05-05 01:25:08'),</w:t>
            </w:r>
          </w:p>
          <w:p w:rsidR="0099030E" w:rsidRDefault="0099030E" w:rsidP="00147D83">
            <w:r>
              <w:t>(2597, 0, '2015-05-05 01:25:11'),</w:t>
            </w:r>
          </w:p>
          <w:p w:rsidR="0099030E" w:rsidRDefault="0099030E" w:rsidP="00147D83">
            <w:r>
              <w:t>(2598, 0, '2015-05-05 01:25:14'),</w:t>
            </w:r>
          </w:p>
          <w:p w:rsidR="0099030E" w:rsidRDefault="0099030E" w:rsidP="00147D83">
            <w:r>
              <w:t>(2599, 0, '2015-05-05 01:25:17'),</w:t>
            </w:r>
          </w:p>
          <w:p w:rsidR="0099030E" w:rsidRDefault="0099030E" w:rsidP="00147D83">
            <w:r>
              <w:t>(2600, 0, '2015-05-05 01:25:20'),</w:t>
            </w:r>
          </w:p>
          <w:p w:rsidR="0099030E" w:rsidRDefault="0099030E" w:rsidP="00147D83">
            <w:r>
              <w:t>(2601, 0, '2015-05-05 01:25:23'),</w:t>
            </w:r>
          </w:p>
          <w:p w:rsidR="0099030E" w:rsidRDefault="0099030E" w:rsidP="00147D83">
            <w:r>
              <w:t>(2602, 0, '2015-05-05 01:25:27'),</w:t>
            </w:r>
          </w:p>
          <w:p w:rsidR="0099030E" w:rsidRDefault="0099030E" w:rsidP="00147D83">
            <w:r>
              <w:t>(2603, 0, '2015-05-05 01:25:30'),</w:t>
            </w:r>
          </w:p>
          <w:p w:rsidR="0099030E" w:rsidRDefault="0099030E" w:rsidP="00147D83">
            <w:r>
              <w:t>(2604, 0, '2015-05-05 01:25:33'),</w:t>
            </w:r>
          </w:p>
          <w:p w:rsidR="0099030E" w:rsidRDefault="0099030E" w:rsidP="00147D83">
            <w:r>
              <w:t>(2605, 0, '2015-05-05 01:25:36'),</w:t>
            </w:r>
          </w:p>
          <w:p w:rsidR="0099030E" w:rsidRDefault="0099030E" w:rsidP="00147D83">
            <w:r>
              <w:t>(2606, 0, '2015-05-05 01:25:39'),</w:t>
            </w:r>
          </w:p>
          <w:p w:rsidR="0099030E" w:rsidRDefault="0099030E" w:rsidP="00147D83">
            <w:r>
              <w:t>(2607, 0, '2015-05-05 01:25:42'),</w:t>
            </w:r>
          </w:p>
          <w:p w:rsidR="0099030E" w:rsidRDefault="0099030E" w:rsidP="00147D83">
            <w:r>
              <w:t>(2608, 0, '2015-05-05 01:25:45'),</w:t>
            </w:r>
          </w:p>
          <w:p w:rsidR="0099030E" w:rsidRDefault="0099030E" w:rsidP="00147D83">
            <w:r>
              <w:t>(2609, 0, '2015-05-05 01:25:48'),</w:t>
            </w:r>
          </w:p>
          <w:p w:rsidR="0099030E" w:rsidRDefault="0099030E" w:rsidP="00147D83">
            <w:r>
              <w:t>(2610, 0, '2015-05-05 01:25:51'),</w:t>
            </w:r>
          </w:p>
          <w:p w:rsidR="0099030E" w:rsidRDefault="0099030E" w:rsidP="00147D83">
            <w:r>
              <w:t>(2611, 0, '2015-05-05 01:25:54'),</w:t>
            </w:r>
          </w:p>
          <w:p w:rsidR="0099030E" w:rsidRDefault="0099030E" w:rsidP="00147D83">
            <w:r>
              <w:t>(2612, 0, '2015-05-05 01:25:57'),</w:t>
            </w:r>
          </w:p>
          <w:p w:rsidR="0099030E" w:rsidRDefault="0099030E" w:rsidP="00147D83">
            <w:r>
              <w:t>(2613, 0, '2015-05-05 01:26:00'),</w:t>
            </w:r>
          </w:p>
          <w:p w:rsidR="0099030E" w:rsidRDefault="0099030E" w:rsidP="00147D83">
            <w:r>
              <w:t>(2614, 0, '2015-05-05 01:26:03'),</w:t>
            </w:r>
          </w:p>
          <w:p w:rsidR="0099030E" w:rsidRDefault="0099030E" w:rsidP="00147D83">
            <w:r>
              <w:t>(2615, 0, '2015-05-05 01:26:06'),</w:t>
            </w:r>
          </w:p>
          <w:p w:rsidR="0099030E" w:rsidRDefault="0099030E" w:rsidP="00147D83">
            <w:r>
              <w:t>(2616, 0, '2015-05-05 01:26:09'),</w:t>
            </w:r>
          </w:p>
          <w:p w:rsidR="0099030E" w:rsidRDefault="0099030E" w:rsidP="00147D83">
            <w:r>
              <w:t>(2617, 0, '2015-05-05 01:26:12'),</w:t>
            </w:r>
          </w:p>
          <w:p w:rsidR="0099030E" w:rsidRDefault="0099030E" w:rsidP="00147D83">
            <w:r>
              <w:t>(2618, 0, '2015-05-05 01:26:15'),</w:t>
            </w:r>
          </w:p>
          <w:p w:rsidR="0099030E" w:rsidRDefault="0099030E" w:rsidP="00147D83">
            <w:r>
              <w:t>(2619, 0, '2015-05-05 01:26:18'),</w:t>
            </w:r>
          </w:p>
          <w:p w:rsidR="0099030E" w:rsidRDefault="0099030E" w:rsidP="00147D83">
            <w:r>
              <w:t>(2620, 0, '2015-05-05 01:26:21'),</w:t>
            </w:r>
          </w:p>
          <w:p w:rsidR="0099030E" w:rsidRDefault="0099030E" w:rsidP="00147D83">
            <w:r>
              <w:t>(2621, 0, '2015-05-05 01:26:24'),</w:t>
            </w:r>
          </w:p>
          <w:p w:rsidR="0099030E" w:rsidRDefault="0099030E" w:rsidP="00147D83">
            <w:r>
              <w:t>(2622, 0, '2015-05-05 01:26:27'),</w:t>
            </w:r>
          </w:p>
          <w:p w:rsidR="0099030E" w:rsidRDefault="0099030E" w:rsidP="00147D83">
            <w:r>
              <w:t>(2623, 0, '2015-05-05 01:26:30'),</w:t>
            </w:r>
          </w:p>
          <w:p w:rsidR="0099030E" w:rsidRDefault="0099030E" w:rsidP="00147D83">
            <w:r>
              <w:t>(2624, 0, '2015-05-05 01:26:33'),</w:t>
            </w:r>
          </w:p>
          <w:p w:rsidR="0099030E" w:rsidRDefault="0099030E" w:rsidP="00147D83">
            <w:r>
              <w:t>(2625, 0, '2015-05-05 01:26:36'),</w:t>
            </w:r>
          </w:p>
          <w:p w:rsidR="0099030E" w:rsidRDefault="0099030E" w:rsidP="00147D83">
            <w:r>
              <w:t>(2626, 0, '2015-05-05 01:26:39'),</w:t>
            </w:r>
          </w:p>
          <w:p w:rsidR="0099030E" w:rsidRDefault="0099030E" w:rsidP="00147D83">
            <w:r>
              <w:t>(2627, 0, '2015-05-05 01:26:42'),</w:t>
            </w:r>
          </w:p>
          <w:p w:rsidR="0099030E" w:rsidRDefault="0099030E" w:rsidP="00147D83">
            <w:r>
              <w:t>(2628, 0, '2015-05-05 01:26:45'),</w:t>
            </w:r>
          </w:p>
          <w:p w:rsidR="0099030E" w:rsidRDefault="0099030E" w:rsidP="00147D83">
            <w:r>
              <w:t>(2629, 0, '2015-05-05 01:26:48'),</w:t>
            </w:r>
          </w:p>
          <w:p w:rsidR="0099030E" w:rsidRDefault="0099030E" w:rsidP="00147D83">
            <w:r>
              <w:t>(2630, 0, '2015-05-05 01:26:51'),</w:t>
            </w:r>
          </w:p>
          <w:p w:rsidR="0099030E" w:rsidRDefault="0099030E" w:rsidP="00147D83">
            <w:r>
              <w:t>(2631, 0, '2015-05-05 01:26:55'),</w:t>
            </w:r>
          </w:p>
          <w:p w:rsidR="0099030E" w:rsidRDefault="0099030E" w:rsidP="00147D83">
            <w:r>
              <w:t>(2632, 0, '2015-05-05 01:26:58'),</w:t>
            </w:r>
          </w:p>
          <w:p w:rsidR="0099030E" w:rsidRDefault="0099030E" w:rsidP="00147D83">
            <w:r>
              <w:t>(2633, 0, '2015-05-05 01:27:01'),</w:t>
            </w:r>
          </w:p>
          <w:p w:rsidR="0099030E" w:rsidRDefault="0099030E" w:rsidP="00147D83">
            <w:r>
              <w:t>(2634, 0, '2015-05-05 01:27:04'),</w:t>
            </w:r>
          </w:p>
          <w:p w:rsidR="0099030E" w:rsidRDefault="0099030E" w:rsidP="00147D83">
            <w:r>
              <w:t>(2635, 0, '2015-05-05 01:27:07'),</w:t>
            </w:r>
          </w:p>
          <w:p w:rsidR="0099030E" w:rsidRDefault="0099030E" w:rsidP="00147D83">
            <w:r>
              <w:t>(2636, 0, '2015-05-05 01:27:10'),</w:t>
            </w:r>
          </w:p>
          <w:p w:rsidR="0099030E" w:rsidRDefault="0099030E" w:rsidP="00147D83">
            <w:r>
              <w:t>(2637, 0, '2015-05-05 01:27:13'),</w:t>
            </w:r>
          </w:p>
          <w:p w:rsidR="0099030E" w:rsidRDefault="0099030E" w:rsidP="00147D83">
            <w:r>
              <w:t>(2638, 0, '2015-05-05 01:27:16'),</w:t>
            </w:r>
          </w:p>
          <w:p w:rsidR="0099030E" w:rsidRDefault="0099030E" w:rsidP="00147D83">
            <w:r>
              <w:t>(2639, 0, '2015-05-05 01:27:19'),</w:t>
            </w:r>
          </w:p>
          <w:p w:rsidR="0099030E" w:rsidRDefault="0099030E" w:rsidP="00147D83">
            <w:r>
              <w:t>(2640, 0, '2015-05-05 01:27:22'),</w:t>
            </w:r>
          </w:p>
          <w:p w:rsidR="0099030E" w:rsidRDefault="0099030E" w:rsidP="00147D83">
            <w:r>
              <w:t>(2641, 0, '2015-05-05 01:27:25'),</w:t>
            </w:r>
          </w:p>
          <w:p w:rsidR="0099030E" w:rsidRDefault="0099030E" w:rsidP="00147D83">
            <w:r>
              <w:t>(2642, 0, '2015-05-05 01:27:28'),</w:t>
            </w:r>
          </w:p>
          <w:p w:rsidR="0099030E" w:rsidRDefault="0099030E" w:rsidP="00147D83">
            <w:r>
              <w:t>(2643, 0, '2015-05-05 01:27:31'),</w:t>
            </w:r>
          </w:p>
          <w:p w:rsidR="0099030E" w:rsidRDefault="0099030E" w:rsidP="00147D83">
            <w:r>
              <w:t>(2644, 0, '2015-05-05 01:27:34'),</w:t>
            </w:r>
          </w:p>
          <w:p w:rsidR="0099030E" w:rsidRDefault="0099030E" w:rsidP="00147D83">
            <w:r>
              <w:t>(2645, 0, '2015-05-05 01:27:37'),</w:t>
            </w:r>
          </w:p>
          <w:p w:rsidR="0099030E" w:rsidRDefault="0099030E" w:rsidP="00147D83">
            <w:r>
              <w:t>(2646, 0, '2015-05-05 01:27:40'),</w:t>
            </w:r>
          </w:p>
          <w:p w:rsidR="0099030E" w:rsidRDefault="0099030E" w:rsidP="00147D83">
            <w:r>
              <w:t>(2647, 0, '2015-05-05 01:27:43'),</w:t>
            </w:r>
          </w:p>
          <w:p w:rsidR="0099030E" w:rsidRDefault="0099030E" w:rsidP="00147D83">
            <w:r>
              <w:t>(2648, 0, '2015-05-05 01:27:46'),</w:t>
            </w:r>
          </w:p>
          <w:p w:rsidR="0099030E" w:rsidRDefault="0099030E" w:rsidP="00147D83">
            <w:r>
              <w:t>(2649, 0, '2015-05-05 01:27:49'),</w:t>
            </w:r>
          </w:p>
          <w:p w:rsidR="0099030E" w:rsidRDefault="0099030E" w:rsidP="00147D83">
            <w:r>
              <w:t>(2650, 0, '2015-05-05 01:27:52'),</w:t>
            </w:r>
          </w:p>
          <w:p w:rsidR="0099030E" w:rsidRDefault="0099030E" w:rsidP="00147D83">
            <w:r>
              <w:t>(2651, 0, '2015-05-05 01:27:55'),</w:t>
            </w:r>
          </w:p>
          <w:p w:rsidR="0099030E" w:rsidRDefault="0099030E" w:rsidP="00147D83">
            <w:r>
              <w:t>(2652, 0, '2015-05-05 01:27:58'),</w:t>
            </w:r>
          </w:p>
          <w:p w:rsidR="0099030E" w:rsidRDefault="0099030E" w:rsidP="00147D83">
            <w:r>
              <w:t>(2653, 0, '2015-05-05 01:28:01'),</w:t>
            </w:r>
          </w:p>
          <w:p w:rsidR="0099030E" w:rsidRDefault="0099030E" w:rsidP="00147D83">
            <w:r>
              <w:t>(2654, 0, '2015-05-05 01:28:04'),</w:t>
            </w:r>
          </w:p>
          <w:p w:rsidR="0099030E" w:rsidRDefault="0099030E" w:rsidP="00147D83">
            <w:r>
              <w:t>(2655, 0, '2015-05-05 01:28:07'),</w:t>
            </w:r>
          </w:p>
          <w:p w:rsidR="0099030E" w:rsidRDefault="0099030E" w:rsidP="00147D83">
            <w:r>
              <w:t>(2656, 0, '2015-05-05 01:28:10'),</w:t>
            </w:r>
          </w:p>
          <w:p w:rsidR="0099030E" w:rsidRDefault="0099030E" w:rsidP="00147D83">
            <w:r>
              <w:t>(2657, 0, '2015-05-05 01:28:13'),</w:t>
            </w:r>
          </w:p>
          <w:p w:rsidR="0099030E" w:rsidRDefault="0099030E" w:rsidP="00147D83">
            <w:r>
              <w:t>(2658, 0, '2015-05-05 01:28:16'),</w:t>
            </w:r>
          </w:p>
          <w:p w:rsidR="0099030E" w:rsidRDefault="0099030E" w:rsidP="00147D83">
            <w:r>
              <w:t>(2659, 0, '2015-05-05 01:28:19'),</w:t>
            </w:r>
          </w:p>
          <w:p w:rsidR="0099030E" w:rsidRDefault="0099030E" w:rsidP="00147D83">
            <w:r>
              <w:t>(2660, 0, '2015-05-05 01:28:22'),</w:t>
            </w:r>
          </w:p>
          <w:p w:rsidR="0099030E" w:rsidRDefault="0099030E" w:rsidP="00147D83">
            <w:r>
              <w:t>(2661, 0, '2015-05-05 01:28:26'),</w:t>
            </w:r>
          </w:p>
          <w:p w:rsidR="0099030E" w:rsidRDefault="0099030E" w:rsidP="00147D83">
            <w:r>
              <w:t>(2662, 0, '2015-05-05 01:28:29'),</w:t>
            </w:r>
          </w:p>
          <w:p w:rsidR="0099030E" w:rsidRDefault="0099030E" w:rsidP="00147D83">
            <w:r>
              <w:t>(2663, 0, '2015-05-05 01:28:32'),</w:t>
            </w:r>
          </w:p>
          <w:p w:rsidR="0099030E" w:rsidRDefault="0099030E" w:rsidP="00147D83">
            <w:r>
              <w:t>(2664, 0, '2015-05-05 01:28:35'),</w:t>
            </w:r>
          </w:p>
          <w:p w:rsidR="0099030E" w:rsidRDefault="0099030E" w:rsidP="00147D83">
            <w:r>
              <w:t>(2665, 0, '2015-05-05 01:28:38'),</w:t>
            </w:r>
          </w:p>
          <w:p w:rsidR="0099030E" w:rsidRDefault="0099030E" w:rsidP="00147D83">
            <w:r>
              <w:t>(2666, 0, '2015-05-05 01:28:41'),</w:t>
            </w:r>
          </w:p>
          <w:p w:rsidR="0099030E" w:rsidRDefault="0099030E" w:rsidP="00147D83">
            <w:r>
              <w:t>(2667, 0, '2015-05-05 01:28:44'),</w:t>
            </w:r>
          </w:p>
          <w:p w:rsidR="0099030E" w:rsidRDefault="0099030E" w:rsidP="00147D83">
            <w:r>
              <w:t>(2668, 0, '2015-05-05 01:28:47'),</w:t>
            </w:r>
          </w:p>
          <w:p w:rsidR="0099030E" w:rsidRDefault="0099030E" w:rsidP="00147D83">
            <w:r>
              <w:t>(2669, 0, '2015-05-05 01:28:50'),</w:t>
            </w:r>
          </w:p>
          <w:p w:rsidR="0099030E" w:rsidRDefault="0099030E" w:rsidP="00147D83">
            <w:r>
              <w:t>(2670, 0, '2015-05-05 01:28:53'),</w:t>
            </w:r>
          </w:p>
          <w:p w:rsidR="0099030E" w:rsidRDefault="0099030E" w:rsidP="00147D83">
            <w:r>
              <w:t>(2671, 0, '2015-05-05 01:28:56'),</w:t>
            </w:r>
          </w:p>
          <w:p w:rsidR="0099030E" w:rsidRDefault="0099030E" w:rsidP="00147D83">
            <w:r>
              <w:t>(2672, 0, '2015-05-05 01:28:59'),</w:t>
            </w:r>
          </w:p>
          <w:p w:rsidR="0099030E" w:rsidRDefault="0099030E" w:rsidP="00147D83">
            <w:r>
              <w:t>(2673, 0, '2015-05-05 01:29:02'),</w:t>
            </w:r>
          </w:p>
          <w:p w:rsidR="0099030E" w:rsidRDefault="0099030E" w:rsidP="00147D83">
            <w:r>
              <w:t>(2674, 0, '2015-05-05 01:29:05'),</w:t>
            </w:r>
          </w:p>
          <w:p w:rsidR="0099030E" w:rsidRDefault="0099030E" w:rsidP="00147D83">
            <w:r>
              <w:t>(2675, 0, '2015-05-05 01:29:08'),</w:t>
            </w:r>
          </w:p>
          <w:p w:rsidR="0099030E" w:rsidRDefault="0099030E" w:rsidP="00147D83">
            <w:r>
              <w:t>(2676, 0, '2015-05-05 01:29:11'),</w:t>
            </w:r>
          </w:p>
          <w:p w:rsidR="0099030E" w:rsidRDefault="0099030E" w:rsidP="00147D83">
            <w:r>
              <w:t>(2677, 0, '2015-05-05 01:29:14'),</w:t>
            </w:r>
          </w:p>
          <w:p w:rsidR="0099030E" w:rsidRDefault="0099030E" w:rsidP="00147D83">
            <w:r>
              <w:t>(2678, 0, '2015-05-05 01:29:17'),</w:t>
            </w:r>
          </w:p>
          <w:p w:rsidR="0099030E" w:rsidRDefault="0099030E" w:rsidP="00147D83">
            <w:r>
              <w:t>(2679, 0, '2015-05-05 01:29:20'),</w:t>
            </w:r>
          </w:p>
          <w:p w:rsidR="0099030E" w:rsidRDefault="0099030E" w:rsidP="00147D83">
            <w:r>
              <w:t>(2680, 0, '2015-05-05 01:29:23'),</w:t>
            </w:r>
          </w:p>
          <w:p w:rsidR="0099030E" w:rsidRDefault="0099030E" w:rsidP="00147D83">
            <w:r>
              <w:t>(2681, 0, '2015-05-05 01:29:26'),</w:t>
            </w:r>
          </w:p>
          <w:p w:rsidR="0099030E" w:rsidRDefault="0099030E" w:rsidP="00147D83">
            <w:r>
              <w:t>(2682, 0, '2015-05-05 01:29:29'),</w:t>
            </w:r>
          </w:p>
          <w:p w:rsidR="0099030E" w:rsidRDefault="0099030E" w:rsidP="00147D83">
            <w:r>
              <w:t>(2683, 0, '2015-05-05 01:29:32'),</w:t>
            </w:r>
          </w:p>
          <w:p w:rsidR="0099030E" w:rsidRDefault="0099030E" w:rsidP="00147D83">
            <w:r>
              <w:t>(2684, 0, '2015-05-05 01:29:35'),</w:t>
            </w:r>
          </w:p>
          <w:p w:rsidR="0099030E" w:rsidRDefault="0099030E" w:rsidP="00147D83">
            <w:r>
              <w:t>(2685, 0, '2015-05-05 01:29:38'),</w:t>
            </w:r>
          </w:p>
          <w:p w:rsidR="0099030E" w:rsidRDefault="0099030E" w:rsidP="00147D83">
            <w:r>
              <w:t>(2686, 0, '2015-05-05 01:29:41'),</w:t>
            </w:r>
          </w:p>
          <w:p w:rsidR="0099030E" w:rsidRDefault="0099030E" w:rsidP="00147D83">
            <w:r>
              <w:t>(2687, 0, '2015-05-05 01:29:44'),</w:t>
            </w:r>
          </w:p>
          <w:p w:rsidR="0099030E" w:rsidRDefault="0099030E" w:rsidP="00147D83">
            <w:r>
              <w:t>(2688, 0, '2015-05-05 01:29:47'),</w:t>
            </w:r>
          </w:p>
          <w:p w:rsidR="0099030E" w:rsidRDefault="0099030E" w:rsidP="00147D83">
            <w:r>
              <w:t>(2689, 0, '2015-05-05 01:29:50'),</w:t>
            </w:r>
          </w:p>
          <w:p w:rsidR="0099030E" w:rsidRDefault="0099030E" w:rsidP="00147D83">
            <w:r>
              <w:t>(2690, 0, '2015-05-05 01:29:53'),</w:t>
            </w:r>
          </w:p>
          <w:p w:rsidR="0099030E" w:rsidRDefault="0099030E" w:rsidP="00147D83">
            <w:r>
              <w:t>(2691, 0, '2015-05-05 01:29:57'),</w:t>
            </w:r>
          </w:p>
          <w:p w:rsidR="0099030E" w:rsidRDefault="0099030E" w:rsidP="00147D83">
            <w:r>
              <w:t>(2692, 0, '2015-05-05 01:30:00'),</w:t>
            </w:r>
          </w:p>
          <w:p w:rsidR="0099030E" w:rsidRDefault="0099030E" w:rsidP="00147D83">
            <w:r>
              <w:t>(2693, 0, '2015-05-05 01:30:03'),</w:t>
            </w:r>
          </w:p>
          <w:p w:rsidR="0099030E" w:rsidRDefault="0099030E" w:rsidP="00147D83">
            <w:r>
              <w:t>(2694, 0, '2015-05-05 01:30:06'),</w:t>
            </w:r>
          </w:p>
          <w:p w:rsidR="0099030E" w:rsidRDefault="0099030E" w:rsidP="00147D83">
            <w:r>
              <w:t>(2695, 0, '2015-05-05 01:30:09'),</w:t>
            </w:r>
          </w:p>
          <w:p w:rsidR="0099030E" w:rsidRDefault="0099030E" w:rsidP="00147D83">
            <w:r>
              <w:t>(2696, 0, '2015-05-05 01:30:12'),</w:t>
            </w:r>
          </w:p>
          <w:p w:rsidR="0099030E" w:rsidRDefault="0099030E" w:rsidP="00147D83">
            <w:r>
              <w:t>(2697, 0, '2015-05-05 01:30:15'),</w:t>
            </w:r>
          </w:p>
          <w:p w:rsidR="0099030E" w:rsidRDefault="0099030E" w:rsidP="00147D83">
            <w:r>
              <w:t>(2698, 0, '2015-05-05 01:30:18'),</w:t>
            </w:r>
          </w:p>
          <w:p w:rsidR="0099030E" w:rsidRDefault="0099030E" w:rsidP="00147D83">
            <w:r>
              <w:t>(2699, 0, '2015-05-05 01:30:21'),</w:t>
            </w:r>
          </w:p>
          <w:p w:rsidR="0099030E" w:rsidRDefault="0099030E" w:rsidP="00147D83">
            <w:r>
              <w:t>(2700, 0, '2015-05-05 01:30:24'),</w:t>
            </w:r>
          </w:p>
          <w:p w:rsidR="0099030E" w:rsidRDefault="0099030E" w:rsidP="00147D83">
            <w:r>
              <w:t>(2701, 0, '2015-05-05 01:30:27'),</w:t>
            </w:r>
          </w:p>
          <w:p w:rsidR="0099030E" w:rsidRDefault="0099030E" w:rsidP="00147D83">
            <w:r>
              <w:t>(2702, 0, '2015-05-05 01:30:30'),</w:t>
            </w:r>
          </w:p>
          <w:p w:rsidR="0099030E" w:rsidRDefault="0099030E" w:rsidP="00147D83">
            <w:r>
              <w:t>(2703, 0, '2015-05-05 01:30:33'),</w:t>
            </w:r>
          </w:p>
          <w:p w:rsidR="0099030E" w:rsidRDefault="0099030E" w:rsidP="00147D83">
            <w:r>
              <w:t>(2704, 0, '2015-05-05 01:30:36'),</w:t>
            </w:r>
          </w:p>
          <w:p w:rsidR="0099030E" w:rsidRDefault="0099030E" w:rsidP="00147D83">
            <w:r>
              <w:t>(2705, 0, '2015-05-05 01:30:39'),</w:t>
            </w:r>
          </w:p>
          <w:p w:rsidR="0099030E" w:rsidRDefault="0099030E" w:rsidP="00147D83">
            <w:r>
              <w:t>(2706, 0, '2015-05-05 01:30:42'),</w:t>
            </w:r>
          </w:p>
          <w:p w:rsidR="0099030E" w:rsidRDefault="0099030E" w:rsidP="00147D83">
            <w:r>
              <w:t>(2707, 0, '2015-05-05 01:30:45'),</w:t>
            </w:r>
          </w:p>
          <w:p w:rsidR="0099030E" w:rsidRDefault="0099030E" w:rsidP="00147D83">
            <w:r>
              <w:t>(2708, 0, '2015-05-05 01:30:48'),</w:t>
            </w:r>
          </w:p>
          <w:p w:rsidR="0099030E" w:rsidRDefault="0099030E" w:rsidP="00147D83">
            <w:r>
              <w:t>(2709, 0, '2015-05-05 01:30:51'),</w:t>
            </w:r>
          </w:p>
          <w:p w:rsidR="0099030E" w:rsidRDefault="0099030E" w:rsidP="00147D83">
            <w:r>
              <w:t>(2710, 0, '2015-05-05 01:30:54'),</w:t>
            </w:r>
          </w:p>
          <w:p w:rsidR="0099030E" w:rsidRDefault="0099030E" w:rsidP="00147D83">
            <w:r>
              <w:t>(2711, 0, '2015-05-05 01:30:57'),</w:t>
            </w:r>
          </w:p>
          <w:p w:rsidR="0099030E" w:rsidRDefault="0099030E" w:rsidP="00147D83">
            <w:r>
              <w:t>(2712, 0, '2015-05-05 01:31:00'),</w:t>
            </w:r>
          </w:p>
          <w:p w:rsidR="0099030E" w:rsidRDefault="0099030E" w:rsidP="00147D83">
            <w:r>
              <w:t>(2713, 0, '2015-05-05 01:31:03'),</w:t>
            </w:r>
          </w:p>
          <w:p w:rsidR="0099030E" w:rsidRDefault="0099030E" w:rsidP="00147D83">
            <w:r>
              <w:t>(2714, 0, '2015-05-05 01:31:06'),</w:t>
            </w:r>
          </w:p>
          <w:p w:rsidR="0099030E" w:rsidRDefault="0099030E" w:rsidP="00147D83">
            <w:r>
              <w:t>(2715, 0, '2015-05-05 01:31:09'),</w:t>
            </w:r>
          </w:p>
          <w:p w:rsidR="0099030E" w:rsidRDefault="0099030E" w:rsidP="00147D83">
            <w:r>
              <w:t>(2716, 0, '2015-05-05 01:31:13'),</w:t>
            </w:r>
          </w:p>
          <w:p w:rsidR="0099030E" w:rsidRDefault="0099030E" w:rsidP="00147D83">
            <w:r>
              <w:t>(2717, 0, '2015-05-05 01:31:16'),</w:t>
            </w:r>
          </w:p>
          <w:p w:rsidR="0099030E" w:rsidRDefault="0099030E" w:rsidP="00147D83">
            <w:r>
              <w:t>(2718, 0, '2015-05-05 01:31:19'),</w:t>
            </w:r>
          </w:p>
          <w:p w:rsidR="0099030E" w:rsidRDefault="0099030E" w:rsidP="00147D83">
            <w:r>
              <w:t>(2719, 0, '2015-05-05 01:31:22'),</w:t>
            </w:r>
          </w:p>
          <w:p w:rsidR="0099030E" w:rsidRDefault="0099030E" w:rsidP="00147D83">
            <w:r>
              <w:t>(2720, 0, '2015-05-05 01:31:25'),</w:t>
            </w:r>
          </w:p>
          <w:p w:rsidR="0099030E" w:rsidRDefault="0099030E" w:rsidP="00147D83">
            <w:r>
              <w:t>(2721, 0, '2015-05-05 01:31:28'),</w:t>
            </w:r>
          </w:p>
          <w:p w:rsidR="0099030E" w:rsidRDefault="0099030E" w:rsidP="00147D83">
            <w:r>
              <w:t>(2722, 0, '2015-05-05 01:31:31'),</w:t>
            </w:r>
          </w:p>
          <w:p w:rsidR="0099030E" w:rsidRDefault="0099030E" w:rsidP="00147D83">
            <w:r>
              <w:t>(2723, 0, '2015-05-05 01:31:34'),</w:t>
            </w:r>
          </w:p>
          <w:p w:rsidR="0099030E" w:rsidRDefault="0099030E" w:rsidP="00147D83">
            <w:r>
              <w:t>(2724, 0, '2015-05-05 01:31:37'),</w:t>
            </w:r>
          </w:p>
          <w:p w:rsidR="0099030E" w:rsidRDefault="0099030E" w:rsidP="00147D83">
            <w:r>
              <w:t>(2725, 0, '2015-05-05 01:31:40'),</w:t>
            </w:r>
          </w:p>
          <w:p w:rsidR="0099030E" w:rsidRDefault="0099030E" w:rsidP="00147D83">
            <w:r>
              <w:t>(2726, 0, '2015-05-05 01:31:43'),</w:t>
            </w:r>
          </w:p>
          <w:p w:rsidR="0099030E" w:rsidRDefault="0099030E" w:rsidP="00147D83">
            <w:r>
              <w:t>(2727, 0, '2015-05-05 01:31:46'),</w:t>
            </w:r>
          </w:p>
          <w:p w:rsidR="0099030E" w:rsidRDefault="0099030E" w:rsidP="00147D83">
            <w:r>
              <w:t>(2728, 0, '2015-05-05 01:31:49'),</w:t>
            </w:r>
          </w:p>
          <w:p w:rsidR="0099030E" w:rsidRDefault="0099030E" w:rsidP="00147D83">
            <w:r>
              <w:t>(2729, 0, '2015-05-05 01:31:52'),</w:t>
            </w:r>
          </w:p>
          <w:p w:rsidR="0099030E" w:rsidRDefault="0099030E" w:rsidP="00147D83">
            <w:r>
              <w:t>(2730, 0, '2015-05-05 01:31:55'),</w:t>
            </w:r>
          </w:p>
          <w:p w:rsidR="0099030E" w:rsidRDefault="0099030E" w:rsidP="00147D83">
            <w:r>
              <w:t>(2731, 0, '2015-05-05 01:31:58'),</w:t>
            </w:r>
          </w:p>
          <w:p w:rsidR="0099030E" w:rsidRDefault="0099030E" w:rsidP="00147D83">
            <w:r>
              <w:t>(2732, 0, '2015-05-05 01:32:01'),</w:t>
            </w:r>
          </w:p>
          <w:p w:rsidR="0099030E" w:rsidRDefault="0099030E" w:rsidP="00147D83">
            <w:r>
              <w:t>(2733, 0, '2015-05-05 01:32:04'),</w:t>
            </w:r>
          </w:p>
          <w:p w:rsidR="0099030E" w:rsidRDefault="0099030E" w:rsidP="00147D83">
            <w:r>
              <w:t>(2734, 0, '2015-05-05 01:32:07'),</w:t>
            </w:r>
          </w:p>
          <w:p w:rsidR="0099030E" w:rsidRDefault="0099030E" w:rsidP="00147D83">
            <w:r>
              <w:t>(2735, 0, '2015-05-05 01:32:10'),</w:t>
            </w:r>
          </w:p>
          <w:p w:rsidR="0099030E" w:rsidRDefault="0099030E" w:rsidP="00147D83">
            <w:r>
              <w:t>(2736, 0, '2015-05-05 01:32:13'),</w:t>
            </w:r>
          </w:p>
          <w:p w:rsidR="0099030E" w:rsidRDefault="0099030E" w:rsidP="00147D83">
            <w:r>
              <w:t>(2737, 0, '2015-05-05 01:32:16'),</w:t>
            </w:r>
          </w:p>
          <w:p w:rsidR="0099030E" w:rsidRDefault="0099030E" w:rsidP="00147D83">
            <w:r>
              <w:t>(2738, 0, '2015-05-05 01:32:19'),</w:t>
            </w:r>
          </w:p>
          <w:p w:rsidR="0099030E" w:rsidRDefault="0099030E" w:rsidP="00147D83">
            <w:r>
              <w:t>(2739, 0, '2015-05-05 01:32:22'),</w:t>
            </w:r>
          </w:p>
          <w:p w:rsidR="0099030E" w:rsidRDefault="0099030E" w:rsidP="00147D83">
            <w:r>
              <w:t>(2740, 0, '2015-05-05 01:32:25'),</w:t>
            </w:r>
          </w:p>
          <w:p w:rsidR="0099030E" w:rsidRDefault="0099030E" w:rsidP="00147D83">
            <w:r>
              <w:t>(2741, 0, '2015-05-05 01:32:28'),</w:t>
            </w:r>
          </w:p>
          <w:p w:rsidR="0099030E" w:rsidRDefault="0099030E" w:rsidP="00147D83">
            <w:r>
              <w:t>(2742, 0, '2015-05-05 01:32:31'),</w:t>
            </w:r>
          </w:p>
          <w:p w:rsidR="0099030E" w:rsidRDefault="0099030E" w:rsidP="00147D83">
            <w:r>
              <w:t>(2743, 0, '2015-05-05 01:32:34'),</w:t>
            </w:r>
          </w:p>
          <w:p w:rsidR="0099030E" w:rsidRDefault="0099030E" w:rsidP="00147D83">
            <w:r>
              <w:t>(2744, 0, '2015-05-05 01:32:38'),</w:t>
            </w:r>
          </w:p>
          <w:p w:rsidR="0099030E" w:rsidRDefault="0099030E" w:rsidP="00147D83">
            <w:r>
              <w:t>(2745, 0, '2015-05-05 01:32:41'),</w:t>
            </w:r>
          </w:p>
          <w:p w:rsidR="0099030E" w:rsidRDefault="0099030E" w:rsidP="00147D83">
            <w:r>
              <w:t>(2746, 0, '2015-05-05 01:32:44'),</w:t>
            </w:r>
          </w:p>
          <w:p w:rsidR="0099030E" w:rsidRDefault="0099030E" w:rsidP="00147D83">
            <w:r>
              <w:t>(2747, 0, '2015-05-05 01:32:47'),</w:t>
            </w:r>
          </w:p>
          <w:p w:rsidR="0099030E" w:rsidRDefault="0099030E" w:rsidP="00147D83">
            <w:r>
              <w:t>(2748, 0, '2015-05-05 01:32:50'),</w:t>
            </w:r>
          </w:p>
          <w:p w:rsidR="0099030E" w:rsidRDefault="0099030E" w:rsidP="00147D83">
            <w:r>
              <w:t>(2749, 0, '2015-05-05 01:32:53'),</w:t>
            </w:r>
          </w:p>
          <w:p w:rsidR="0099030E" w:rsidRDefault="0099030E" w:rsidP="00147D83">
            <w:r>
              <w:t>(2750, 0, '2015-05-05 01:32:56'),</w:t>
            </w:r>
          </w:p>
          <w:p w:rsidR="0099030E" w:rsidRDefault="0099030E" w:rsidP="00147D83">
            <w:r>
              <w:t>(2751, 0, '2015-05-05 01:32:59'),</w:t>
            </w:r>
          </w:p>
          <w:p w:rsidR="0099030E" w:rsidRDefault="0099030E" w:rsidP="00147D83">
            <w:r>
              <w:t>(2752, 0, '2015-05-05 01:33:02'),</w:t>
            </w:r>
          </w:p>
          <w:p w:rsidR="0099030E" w:rsidRDefault="0099030E" w:rsidP="00147D83">
            <w:r>
              <w:t>(2753, 0, '2015-05-05 01:33:05'),</w:t>
            </w:r>
          </w:p>
          <w:p w:rsidR="0099030E" w:rsidRDefault="0099030E" w:rsidP="00147D83">
            <w:r>
              <w:t>(2754, 0, '2015-05-05 01:33:08'),</w:t>
            </w:r>
          </w:p>
          <w:p w:rsidR="0099030E" w:rsidRDefault="0099030E" w:rsidP="00147D83">
            <w:r>
              <w:t>(2755, 0, '2015-05-05 01:33:11'),</w:t>
            </w:r>
          </w:p>
          <w:p w:rsidR="0099030E" w:rsidRDefault="0099030E" w:rsidP="00147D83">
            <w:r>
              <w:t>(2756, 0, '2015-05-05 01:33:14'),</w:t>
            </w:r>
          </w:p>
          <w:p w:rsidR="0099030E" w:rsidRDefault="0099030E" w:rsidP="00147D83">
            <w:r>
              <w:t>(2757, 0, '2015-05-05 01:33:17'),</w:t>
            </w:r>
          </w:p>
          <w:p w:rsidR="0099030E" w:rsidRDefault="0099030E" w:rsidP="00147D83">
            <w:r>
              <w:t>(2758, 0, '2015-05-05 01:33:20'),</w:t>
            </w:r>
          </w:p>
          <w:p w:rsidR="0099030E" w:rsidRDefault="0099030E" w:rsidP="00147D83">
            <w:r>
              <w:t>(2759, 0, '2015-05-05 01:33:23'),</w:t>
            </w:r>
          </w:p>
          <w:p w:rsidR="0099030E" w:rsidRDefault="0099030E" w:rsidP="00147D83">
            <w:r>
              <w:t>(2760, 0, '2015-05-05 01:33:26'),</w:t>
            </w:r>
          </w:p>
          <w:p w:rsidR="0099030E" w:rsidRDefault="0099030E" w:rsidP="00147D83">
            <w:r>
              <w:t>(2761, 0, '2015-05-05 01:33:29'),</w:t>
            </w:r>
          </w:p>
          <w:p w:rsidR="0099030E" w:rsidRDefault="0099030E" w:rsidP="00147D83">
            <w:r>
              <w:t>(2762, 0, '2015-05-05 01:33:32'),</w:t>
            </w:r>
          </w:p>
          <w:p w:rsidR="0099030E" w:rsidRDefault="0099030E" w:rsidP="00147D83">
            <w:r>
              <w:t>(2763, 0, '2015-05-05 01:33:35'),</w:t>
            </w:r>
          </w:p>
          <w:p w:rsidR="0099030E" w:rsidRDefault="0099030E" w:rsidP="00147D83">
            <w:r>
              <w:t>(2764, 0, '2015-05-05 01:33:38'),</w:t>
            </w:r>
          </w:p>
          <w:p w:rsidR="0099030E" w:rsidRDefault="0099030E" w:rsidP="00147D83">
            <w:r>
              <w:t>(2765, 0, '2015-05-05 01:33:41'),</w:t>
            </w:r>
          </w:p>
          <w:p w:rsidR="0099030E" w:rsidRDefault="0099030E" w:rsidP="00147D83">
            <w:r>
              <w:t>(2766, 0, '2015-05-05 01:33:44'),</w:t>
            </w:r>
          </w:p>
          <w:p w:rsidR="0099030E" w:rsidRDefault="0099030E" w:rsidP="00147D83">
            <w:r>
              <w:t>(2767, 0, '2015-05-05 01:33:47'),</w:t>
            </w:r>
          </w:p>
          <w:p w:rsidR="0099030E" w:rsidRDefault="0099030E" w:rsidP="00147D83">
            <w:r>
              <w:t>(2768, 0, '2015-05-05 01:33:50'),</w:t>
            </w:r>
          </w:p>
          <w:p w:rsidR="0099030E" w:rsidRDefault="0099030E" w:rsidP="00147D83">
            <w:r>
              <w:t>(2769, 0, '2015-05-05 01:33:53'),</w:t>
            </w:r>
          </w:p>
          <w:p w:rsidR="0099030E" w:rsidRDefault="0099030E" w:rsidP="00147D83">
            <w:r>
              <w:t>(2770, 0, '2015-05-05 01:33:56'),</w:t>
            </w:r>
          </w:p>
          <w:p w:rsidR="0099030E" w:rsidRDefault="0099030E" w:rsidP="00147D83">
            <w:r>
              <w:t>(2771, 0, '2015-05-05 01:33:59'),</w:t>
            </w:r>
          </w:p>
          <w:p w:rsidR="0099030E" w:rsidRDefault="0099030E" w:rsidP="00147D83">
            <w:r>
              <w:t>(2772, 0, '2015-05-05 01:34:02'),</w:t>
            </w:r>
          </w:p>
          <w:p w:rsidR="0099030E" w:rsidRDefault="0099030E" w:rsidP="00147D83">
            <w:r>
              <w:t>(2773, 0, '2015-05-05 01:34:05'),</w:t>
            </w:r>
          </w:p>
          <w:p w:rsidR="0099030E" w:rsidRDefault="0099030E" w:rsidP="00147D83">
            <w:r>
              <w:t>(2774, 0, '2015-05-05 01:34:09'),</w:t>
            </w:r>
          </w:p>
          <w:p w:rsidR="0099030E" w:rsidRDefault="0099030E" w:rsidP="00147D83">
            <w:r>
              <w:t>(2775, 0, '2015-05-05 01:34:12'),</w:t>
            </w:r>
          </w:p>
          <w:p w:rsidR="0099030E" w:rsidRDefault="0099030E" w:rsidP="00147D83">
            <w:r>
              <w:t>(2776, 0, '2015-05-05 01:34:15'),</w:t>
            </w:r>
          </w:p>
          <w:p w:rsidR="0099030E" w:rsidRDefault="0099030E" w:rsidP="00147D83">
            <w:r>
              <w:t>(2777, 0, '2015-05-05 01:34:18'),</w:t>
            </w:r>
          </w:p>
          <w:p w:rsidR="0099030E" w:rsidRDefault="0099030E" w:rsidP="00147D83">
            <w:r>
              <w:t>(2778, 0, '2015-05-05 01:34:21'),</w:t>
            </w:r>
          </w:p>
          <w:p w:rsidR="0099030E" w:rsidRDefault="0099030E" w:rsidP="00147D83">
            <w:r>
              <w:t>(2779, 0, '2015-05-05 01:34:24'),</w:t>
            </w:r>
          </w:p>
          <w:p w:rsidR="0099030E" w:rsidRDefault="0099030E" w:rsidP="00147D83">
            <w:r>
              <w:t>(2780, 0, '2015-05-05 01:34:27'),</w:t>
            </w:r>
          </w:p>
          <w:p w:rsidR="0099030E" w:rsidRDefault="0099030E" w:rsidP="00147D83">
            <w:r>
              <w:t>(2781, 0, '2015-05-05 01:34:30'),</w:t>
            </w:r>
          </w:p>
          <w:p w:rsidR="0099030E" w:rsidRDefault="0099030E" w:rsidP="00147D83">
            <w:r>
              <w:t>(2782, 0, '2015-05-05 01:34:33'),</w:t>
            </w:r>
          </w:p>
          <w:p w:rsidR="0099030E" w:rsidRDefault="0099030E" w:rsidP="00147D83">
            <w:r>
              <w:t>(2783, 0, '2015-05-05 01:34:36'),</w:t>
            </w:r>
          </w:p>
          <w:p w:rsidR="0099030E" w:rsidRDefault="0099030E" w:rsidP="00147D83">
            <w:r>
              <w:t>(2784, 0, '2015-05-05 01:34:39'),</w:t>
            </w:r>
          </w:p>
          <w:p w:rsidR="0099030E" w:rsidRDefault="0099030E" w:rsidP="00147D83">
            <w:r>
              <w:t>(2785, 0, '2015-05-05 01:34:42'),</w:t>
            </w:r>
          </w:p>
          <w:p w:rsidR="0099030E" w:rsidRDefault="0099030E" w:rsidP="00147D83">
            <w:r>
              <w:t>(2786, 0, '2015-05-05 01:34:45'),</w:t>
            </w:r>
          </w:p>
          <w:p w:rsidR="0099030E" w:rsidRDefault="0099030E" w:rsidP="00147D83">
            <w:r>
              <w:t>(2787, 0, '2015-05-05 01:34:48'),</w:t>
            </w:r>
          </w:p>
          <w:p w:rsidR="0099030E" w:rsidRDefault="0099030E" w:rsidP="00147D83">
            <w:r>
              <w:t>(2788, 0, '2015-05-05 01:34:51'),</w:t>
            </w:r>
          </w:p>
          <w:p w:rsidR="0099030E" w:rsidRDefault="0099030E" w:rsidP="00147D83">
            <w:r>
              <w:t>(2789, 0, '2015-05-05 01:34:54'),</w:t>
            </w:r>
          </w:p>
          <w:p w:rsidR="0099030E" w:rsidRDefault="0099030E" w:rsidP="00147D83">
            <w:r>
              <w:t>(2790, 0, '2015-05-05 01:34:57'),</w:t>
            </w:r>
          </w:p>
          <w:p w:rsidR="0099030E" w:rsidRDefault="0099030E" w:rsidP="00147D83">
            <w:r>
              <w:t>(2791, 0, '2015-05-05 01:35:00'),</w:t>
            </w:r>
          </w:p>
          <w:p w:rsidR="0099030E" w:rsidRDefault="0099030E" w:rsidP="00147D83">
            <w:r>
              <w:t>(2792, 0, '2015-05-05 01:35:03'),</w:t>
            </w:r>
          </w:p>
          <w:p w:rsidR="0099030E" w:rsidRDefault="0099030E" w:rsidP="00147D83">
            <w:r>
              <w:t>(2793, 0, '2015-05-05 01:35:06'),</w:t>
            </w:r>
          </w:p>
          <w:p w:rsidR="0099030E" w:rsidRDefault="0099030E" w:rsidP="00147D83">
            <w:r>
              <w:t>(2794, 0, '2015-05-05 01:35:09'),</w:t>
            </w:r>
          </w:p>
          <w:p w:rsidR="0099030E" w:rsidRDefault="0099030E" w:rsidP="00147D83">
            <w:r>
              <w:t>(2795, 0, '2015-05-05 01:35:12'),</w:t>
            </w:r>
          </w:p>
          <w:p w:rsidR="0099030E" w:rsidRDefault="0099030E" w:rsidP="00147D83">
            <w:r>
              <w:t>(2796, 0, '2015-05-05 01:35:15'),</w:t>
            </w:r>
          </w:p>
          <w:p w:rsidR="0099030E" w:rsidRDefault="0099030E" w:rsidP="00147D83">
            <w:r>
              <w:t>(2797, 0, '2015-05-05 01:35:18'),</w:t>
            </w:r>
          </w:p>
          <w:p w:rsidR="0099030E" w:rsidRDefault="0099030E" w:rsidP="00147D83">
            <w:r>
              <w:t>(2798, 0, '2015-05-05 01:35:21'),</w:t>
            </w:r>
          </w:p>
          <w:p w:rsidR="0099030E" w:rsidRDefault="0099030E" w:rsidP="00147D83">
            <w:r>
              <w:t>(2799, 0, '2015-05-05 01:35:24'),</w:t>
            </w:r>
          </w:p>
          <w:p w:rsidR="0099030E" w:rsidRDefault="0099030E" w:rsidP="00147D83">
            <w:r>
              <w:t>(2800, 0, '2015-05-05 01:35:27'),</w:t>
            </w:r>
          </w:p>
          <w:p w:rsidR="0099030E" w:rsidRDefault="0099030E" w:rsidP="00147D83">
            <w:r>
              <w:t>(2801, 0, '2015-05-05 01:35:30'),</w:t>
            </w:r>
          </w:p>
          <w:p w:rsidR="0099030E" w:rsidRDefault="0099030E" w:rsidP="00147D83">
            <w:r>
              <w:t>(2802, 0, '2015-05-05 01:35:33'),</w:t>
            </w:r>
          </w:p>
          <w:p w:rsidR="0099030E" w:rsidRDefault="0099030E" w:rsidP="00147D83">
            <w:r>
              <w:t>(2803, 0, '2015-05-05 01:35:37'),</w:t>
            </w:r>
          </w:p>
          <w:p w:rsidR="0099030E" w:rsidRDefault="0099030E" w:rsidP="00147D83">
            <w:r>
              <w:t>(2804, 0, '2015-05-05 01:35:40'),</w:t>
            </w:r>
          </w:p>
          <w:p w:rsidR="0099030E" w:rsidRDefault="0099030E" w:rsidP="00147D83">
            <w:r>
              <w:t>(2805, 0, '2015-05-05 01:35:43'),</w:t>
            </w:r>
          </w:p>
          <w:p w:rsidR="0099030E" w:rsidRDefault="0099030E" w:rsidP="00147D83">
            <w:r>
              <w:t>(2806, 0, '2015-05-05 01:35:46'),</w:t>
            </w:r>
          </w:p>
          <w:p w:rsidR="0099030E" w:rsidRDefault="0099030E" w:rsidP="00147D83">
            <w:r>
              <w:t>(2807, 0, '2015-05-05 01:35:49'),</w:t>
            </w:r>
          </w:p>
          <w:p w:rsidR="0099030E" w:rsidRDefault="0099030E" w:rsidP="00147D83">
            <w:r>
              <w:t>(2808, 0, '2015-05-05 01:35:52'),</w:t>
            </w:r>
          </w:p>
          <w:p w:rsidR="0099030E" w:rsidRDefault="0099030E" w:rsidP="00147D83">
            <w:r>
              <w:t>(2809, 0, '2015-05-05 01:35:55'),</w:t>
            </w:r>
          </w:p>
          <w:p w:rsidR="0099030E" w:rsidRDefault="0099030E" w:rsidP="00147D83">
            <w:r>
              <w:t>(2810, 0, '2015-05-05 01:35:58'),</w:t>
            </w:r>
          </w:p>
          <w:p w:rsidR="0099030E" w:rsidRDefault="0099030E" w:rsidP="00147D83">
            <w:r>
              <w:t>(2811, 0, '2015-05-05 01:36:01'),</w:t>
            </w:r>
          </w:p>
          <w:p w:rsidR="0099030E" w:rsidRDefault="0099030E" w:rsidP="00147D83">
            <w:r>
              <w:t>(2812, 0, '2015-05-05 01:36:04'),</w:t>
            </w:r>
          </w:p>
          <w:p w:rsidR="0099030E" w:rsidRDefault="0099030E" w:rsidP="00147D83">
            <w:r>
              <w:t>(2813, 0, '2015-05-05 01:36:07'),</w:t>
            </w:r>
          </w:p>
          <w:p w:rsidR="0099030E" w:rsidRDefault="0099030E" w:rsidP="00147D83">
            <w:r>
              <w:t>(2814, 0, '2015-05-05 01:36:10'),</w:t>
            </w:r>
          </w:p>
          <w:p w:rsidR="0099030E" w:rsidRDefault="0099030E" w:rsidP="00147D83">
            <w:r>
              <w:t>(2815, 0, '2015-05-05 01:36:13'),</w:t>
            </w:r>
          </w:p>
          <w:p w:rsidR="0099030E" w:rsidRDefault="0099030E" w:rsidP="00147D83">
            <w:r>
              <w:t>(2816, 0, '2015-05-05 01:36:16'),</w:t>
            </w:r>
          </w:p>
          <w:p w:rsidR="0099030E" w:rsidRDefault="0099030E" w:rsidP="00147D83">
            <w:r>
              <w:t>(2817, 0, '2015-05-05 01:36:19'),</w:t>
            </w:r>
          </w:p>
          <w:p w:rsidR="0099030E" w:rsidRDefault="0099030E" w:rsidP="00147D83">
            <w:r>
              <w:t>(2818, 0, '2015-05-05 01:36:22'),</w:t>
            </w:r>
          </w:p>
          <w:p w:rsidR="0099030E" w:rsidRDefault="0099030E" w:rsidP="00147D83">
            <w:r>
              <w:t>(2819, 0, '2015-05-05 01:36:25'),</w:t>
            </w:r>
          </w:p>
          <w:p w:rsidR="0099030E" w:rsidRDefault="0099030E" w:rsidP="00147D83">
            <w:r>
              <w:t>(2820, 0, '2015-05-05 01:36:28'),</w:t>
            </w:r>
          </w:p>
          <w:p w:rsidR="0099030E" w:rsidRDefault="0099030E" w:rsidP="00147D83">
            <w:r>
              <w:t>(2821, 0, '2015-05-05 01:36:31'),</w:t>
            </w:r>
          </w:p>
          <w:p w:rsidR="0099030E" w:rsidRDefault="0099030E" w:rsidP="00147D83">
            <w:r>
              <w:t>(2822, 0, '2015-05-05 01:36:34'),</w:t>
            </w:r>
          </w:p>
          <w:p w:rsidR="0099030E" w:rsidRDefault="0099030E" w:rsidP="00147D83">
            <w:r>
              <w:t>(2823, 0, '2015-05-05 01:36:37'),</w:t>
            </w:r>
          </w:p>
          <w:p w:rsidR="0099030E" w:rsidRDefault="0099030E" w:rsidP="00147D83">
            <w:r>
              <w:t>(2824, 0, '2015-05-05 01:36:40'),</w:t>
            </w:r>
          </w:p>
          <w:p w:rsidR="0099030E" w:rsidRDefault="0099030E" w:rsidP="00147D83">
            <w:r>
              <w:t>(2825, 0, '2015-05-05 01:36:43'),</w:t>
            </w:r>
          </w:p>
          <w:p w:rsidR="0099030E" w:rsidRDefault="0099030E" w:rsidP="00147D83">
            <w:r>
              <w:t>(2826, 0, '2015-05-05 01:36:46'),</w:t>
            </w:r>
          </w:p>
          <w:p w:rsidR="0099030E" w:rsidRDefault="0099030E" w:rsidP="00147D83">
            <w:r>
              <w:t>(2827, 0, '2015-05-05 01:36:49'),</w:t>
            </w:r>
          </w:p>
          <w:p w:rsidR="0099030E" w:rsidRDefault="0099030E" w:rsidP="00147D83">
            <w:r>
              <w:t>(2828, 0, '2015-05-05 01:36:52'),</w:t>
            </w:r>
          </w:p>
          <w:p w:rsidR="0099030E" w:rsidRDefault="0099030E" w:rsidP="00147D83">
            <w:r>
              <w:t>(2829, 0, '2015-05-05 01:36:55'),</w:t>
            </w:r>
          </w:p>
          <w:p w:rsidR="0099030E" w:rsidRDefault="0099030E" w:rsidP="00147D83">
            <w:r>
              <w:t>(2830, 0, '2015-05-05 01:36:58'),</w:t>
            </w:r>
          </w:p>
          <w:p w:rsidR="0099030E" w:rsidRDefault="0099030E" w:rsidP="00147D83">
            <w:r>
              <w:t>(2831, 0, '2015-05-05 01:37:01'),</w:t>
            </w:r>
          </w:p>
          <w:p w:rsidR="0099030E" w:rsidRDefault="0099030E" w:rsidP="00147D83">
            <w:r>
              <w:t>(2832, 0, '2015-05-05 01:37:04'),</w:t>
            </w:r>
          </w:p>
          <w:p w:rsidR="0099030E" w:rsidRDefault="0099030E" w:rsidP="00147D83">
            <w:r>
              <w:t>(2833, 0, '2015-05-05 01:37:08'),</w:t>
            </w:r>
          </w:p>
          <w:p w:rsidR="0099030E" w:rsidRDefault="0099030E" w:rsidP="00147D83">
            <w:r>
              <w:t>(2834, 0, '2015-05-05 01:37:11'),</w:t>
            </w:r>
          </w:p>
          <w:p w:rsidR="0099030E" w:rsidRDefault="0099030E" w:rsidP="00147D83">
            <w:r>
              <w:t>(2835, 0, '2015-05-05 01:37:14'),</w:t>
            </w:r>
          </w:p>
          <w:p w:rsidR="0099030E" w:rsidRDefault="0099030E" w:rsidP="00147D83">
            <w:r>
              <w:t>(2836, 0, '2015-05-05 01:37:17'),</w:t>
            </w:r>
          </w:p>
          <w:p w:rsidR="0099030E" w:rsidRDefault="0099030E" w:rsidP="00147D83">
            <w:r>
              <w:t>(2837, 0, '2015-05-05 01:37:20'),</w:t>
            </w:r>
          </w:p>
          <w:p w:rsidR="0099030E" w:rsidRDefault="0099030E" w:rsidP="00147D83">
            <w:r>
              <w:t>(2838, 0, '2015-05-05 01:37:23'),</w:t>
            </w:r>
          </w:p>
          <w:p w:rsidR="0099030E" w:rsidRDefault="0099030E" w:rsidP="00147D83">
            <w:r>
              <w:t>(2839, 0, '2015-05-05 01:37:26'),</w:t>
            </w:r>
          </w:p>
          <w:p w:rsidR="0099030E" w:rsidRDefault="0099030E" w:rsidP="00147D83">
            <w:r>
              <w:t>(2840, 0, '2015-05-05 01:37:29'),</w:t>
            </w:r>
          </w:p>
          <w:p w:rsidR="0099030E" w:rsidRDefault="0099030E" w:rsidP="00147D83">
            <w:r>
              <w:t>(2841, 0, '2015-05-05 01:37:32'),</w:t>
            </w:r>
          </w:p>
          <w:p w:rsidR="0099030E" w:rsidRDefault="0099030E" w:rsidP="00147D83">
            <w:r>
              <w:t>(2842, 0, '2015-05-05 01:37:35'),</w:t>
            </w:r>
          </w:p>
          <w:p w:rsidR="0099030E" w:rsidRDefault="0099030E" w:rsidP="00147D83">
            <w:r>
              <w:t>(2843, 0, '2015-05-05 01:37:38'),</w:t>
            </w:r>
          </w:p>
          <w:p w:rsidR="0099030E" w:rsidRDefault="0099030E" w:rsidP="00147D83">
            <w:r>
              <w:t>(2844, 0, '2015-05-05 01:37:41'),</w:t>
            </w:r>
          </w:p>
          <w:p w:rsidR="0099030E" w:rsidRDefault="0099030E" w:rsidP="00147D83">
            <w:r>
              <w:t>(2845, 0, '2015-05-05 01:37:44'),</w:t>
            </w:r>
          </w:p>
          <w:p w:rsidR="0099030E" w:rsidRDefault="0099030E" w:rsidP="00147D83">
            <w:r>
              <w:t>(2846, 0, '2015-05-05 01:37:47'),</w:t>
            </w:r>
          </w:p>
          <w:p w:rsidR="0099030E" w:rsidRDefault="0099030E" w:rsidP="00147D83">
            <w:r>
              <w:t>(2847, 0, '2015-05-05 01:37:50'),</w:t>
            </w:r>
          </w:p>
          <w:p w:rsidR="0099030E" w:rsidRDefault="0099030E" w:rsidP="00147D83">
            <w:r>
              <w:t>(2848, 0, '2015-05-05 01:37:53'),</w:t>
            </w:r>
          </w:p>
          <w:p w:rsidR="0099030E" w:rsidRDefault="0099030E" w:rsidP="00147D83">
            <w:r>
              <w:t>(2849, 0, '2015-05-05 01:37:56'),</w:t>
            </w:r>
          </w:p>
          <w:p w:rsidR="0099030E" w:rsidRDefault="0099030E" w:rsidP="00147D83">
            <w:r>
              <w:t>(2850, 0, '2015-05-05 01:37:59'),</w:t>
            </w:r>
          </w:p>
          <w:p w:rsidR="0099030E" w:rsidRDefault="0099030E" w:rsidP="00147D83">
            <w:r>
              <w:t>(2851, 0, '2015-05-05 01:38:02'),</w:t>
            </w:r>
          </w:p>
          <w:p w:rsidR="0099030E" w:rsidRDefault="0099030E" w:rsidP="00147D83">
            <w:r>
              <w:t>(2852, 0, '2015-05-05 01:38:05'),</w:t>
            </w:r>
          </w:p>
          <w:p w:rsidR="0099030E" w:rsidRDefault="0099030E" w:rsidP="00147D83">
            <w:r>
              <w:t>(2853, 0, '2015-05-05 01:38:08'),</w:t>
            </w:r>
          </w:p>
          <w:p w:rsidR="0099030E" w:rsidRDefault="0099030E" w:rsidP="00147D83">
            <w:r>
              <w:t>(2854, 0, '2015-05-05 01:38:11'),</w:t>
            </w:r>
          </w:p>
          <w:p w:rsidR="0099030E" w:rsidRDefault="0099030E" w:rsidP="00147D83">
            <w:r>
              <w:t>(2855, 0, '2015-05-05 01:38:14'),</w:t>
            </w:r>
          </w:p>
          <w:p w:rsidR="0099030E" w:rsidRDefault="0099030E" w:rsidP="00147D83">
            <w:r>
              <w:t>(2856, 0, '2015-05-05 01:38:17'),</w:t>
            </w:r>
          </w:p>
          <w:p w:rsidR="0099030E" w:rsidRDefault="0099030E" w:rsidP="00147D83">
            <w:r>
              <w:t>(2857, 0, '2015-05-05 01:38:21'),</w:t>
            </w:r>
          </w:p>
          <w:p w:rsidR="0099030E" w:rsidRDefault="0099030E" w:rsidP="00147D83">
            <w:r>
              <w:t>(2858, 0, '2015-05-05 01:38:24'),</w:t>
            </w:r>
          </w:p>
          <w:p w:rsidR="0099030E" w:rsidRDefault="0099030E" w:rsidP="00147D83">
            <w:r>
              <w:t>(2859, 0, '2015-05-05 01:38:27'),</w:t>
            </w:r>
          </w:p>
          <w:p w:rsidR="0099030E" w:rsidRDefault="0099030E" w:rsidP="00147D83">
            <w:r>
              <w:t>(2860, 0, '2015-05-05 01:38:30'),</w:t>
            </w:r>
          </w:p>
          <w:p w:rsidR="0099030E" w:rsidRDefault="0099030E" w:rsidP="00147D83">
            <w:r>
              <w:t>(2861, 0, '2015-05-05 01:38:33'),</w:t>
            </w:r>
          </w:p>
          <w:p w:rsidR="0099030E" w:rsidRDefault="0099030E" w:rsidP="00147D83">
            <w:r>
              <w:t>(2862, 0, '2015-05-05 01:38:36'),</w:t>
            </w:r>
          </w:p>
          <w:p w:rsidR="0099030E" w:rsidRDefault="0099030E" w:rsidP="00147D83">
            <w:r>
              <w:t>(2863, 0, '2015-05-05 01:38:39'),</w:t>
            </w:r>
          </w:p>
          <w:p w:rsidR="0099030E" w:rsidRDefault="0099030E" w:rsidP="00147D83">
            <w:r>
              <w:t>(2864, 0, '2015-05-05 01:38:42'),</w:t>
            </w:r>
          </w:p>
          <w:p w:rsidR="0099030E" w:rsidRDefault="0099030E" w:rsidP="00147D83">
            <w:r>
              <w:t>(2865, 0, '2015-05-05 01:38:45'),</w:t>
            </w:r>
          </w:p>
          <w:p w:rsidR="0099030E" w:rsidRDefault="0099030E" w:rsidP="00147D83">
            <w:r>
              <w:t>(2866, 0, '2015-05-05 01:38:48'),</w:t>
            </w:r>
          </w:p>
          <w:p w:rsidR="0099030E" w:rsidRDefault="0099030E" w:rsidP="00147D83">
            <w:r>
              <w:t>(2867, 0, '2015-05-05 01:38:51'),</w:t>
            </w:r>
          </w:p>
          <w:p w:rsidR="0099030E" w:rsidRDefault="0099030E" w:rsidP="00147D83">
            <w:r>
              <w:t>(2868, 0, '2015-05-05 01:38:54'),</w:t>
            </w:r>
          </w:p>
          <w:p w:rsidR="0099030E" w:rsidRDefault="0099030E" w:rsidP="00147D83">
            <w:r>
              <w:t>(2869, 0, '2015-05-05 01:38:57'),</w:t>
            </w:r>
          </w:p>
          <w:p w:rsidR="0099030E" w:rsidRDefault="0099030E" w:rsidP="00147D83">
            <w:r>
              <w:t>(2870, 0, '2015-05-05 01:39:00'),</w:t>
            </w:r>
          </w:p>
          <w:p w:rsidR="0099030E" w:rsidRDefault="0099030E" w:rsidP="00147D83">
            <w:r>
              <w:t>(2871, 0, '2015-05-05 01:39:03'),</w:t>
            </w:r>
          </w:p>
          <w:p w:rsidR="0099030E" w:rsidRDefault="0099030E" w:rsidP="00147D83">
            <w:r>
              <w:t>(2872, 0, '2015-05-05 01:39:06'),</w:t>
            </w:r>
          </w:p>
          <w:p w:rsidR="0099030E" w:rsidRDefault="0099030E" w:rsidP="00147D83">
            <w:r>
              <w:t>(2873, 0, '2015-05-05 01:39:09'),</w:t>
            </w:r>
          </w:p>
          <w:p w:rsidR="0099030E" w:rsidRDefault="0099030E" w:rsidP="00147D83">
            <w:r>
              <w:t>(2874, 0, '2015-05-05 01:39:12'),</w:t>
            </w:r>
          </w:p>
          <w:p w:rsidR="0099030E" w:rsidRDefault="0099030E" w:rsidP="00147D83">
            <w:r>
              <w:t>(2875, 0, '2015-05-05 01:39:15'),</w:t>
            </w:r>
          </w:p>
          <w:p w:rsidR="0099030E" w:rsidRDefault="0099030E" w:rsidP="00147D83">
            <w:r>
              <w:t>(2876, 0, '2015-05-05 01:39:18'),</w:t>
            </w:r>
          </w:p>
          <w:p w:rsidR="0099030E" w:rsidRDefault="0099030E" w:rsidP="00147D83">
            <w:r>
              <w:t>(2877, 0, '2015-05-05 01:39:21'),</w:t>
            </w:r>
          </w:p>
          <w:p w:rsidR="0099030E" w:rsidRDefault="0099030E" w:rsidP="00147D83">
            <w:r>
              <w:t>(2878, 0, '2015-05-05 01:39:24'),</w:t>
            </w:r>
          </w:p>
          <w:p w:rsidR="0099030E" w:rsidRDefault="0099030E" w:rsidP="00147D83">
            <w:r>
              <w:t>(2879, 0, '2015-05-05 01:39:27'),</w:t>
            </w:r>
          </w:p>
          <w:p w:rsidR="0099030E" w:rsidRDefault="0099030E" w:rsidP="00147D83">
            <w:r>
              <w:t>(2880, 0, '2015-05-05 01:39:30'),</w:t>
            </w:r>
          </w:p>
          <w:p w:rsidR="0099030E" w:rsidRDefault="0099030E" w:rsidP="00147D83">
            <w:r>
              <w:t>(2881, 0, '2015-05-05 01:39:33'),</w:t>
            </w:r>
          </w:p>
          <w:p w:rsidR="0099030E" w:rsidRDefault="0099030E" w:rsidP="00147D83">
            <w:r>
              <w:t>(2882, 0, '2015-05-05 01:39:36'),</w:t>
            </w:r>
          </w:p>
          <w:p w:rsidR="0099030E" w:rsidRDefault="0099030E" w:rsidP="00147D83">
            <w:r>
              <w:t>(2883, 0, '2015-05-05 01:39:39'),</w:t>
            </w:r>
          </w:p>
          <w:p w:rsidR="0099030E" w:rsidRDefault="0099030E" w:rsidP="00147D83">
            <w:r>
              <w:t>(2884, 0, '2015-05-05 01:39:42'),</w:t>
            </w:r>
          </w:p>
          <w:p w:rsidR="0099030E" w:rsidRDefault="0099030E" w:rsidP="00147D83">
            <w:r>
              <w:t>(2885, 0, '2015-05-05 01:39:45'),</w:t>
            </w:r>
          </w:p>
          <w:p w:rsidR="0099030E" w:rsidRDefault="0099030E" w:rsidP="00147D83">
            <w:r>
              <w:t>(2886, 0, '2015-05-05 01:39:49'),</w:t>
            </w:r>
          </w:p>
          <w:p w:rsidR="0099030E" w:rsidRDefault="0099030E" w:rsidP="00147D83">
            <w:r>
              <w:t>(2887, 0, '2015-05-05 01:39:52'),</w:t>
            </w:r>
          </w:p>
          <w:p w:rsidR="0099030E" w:rsidRDefault="0099030E" w:rsidP="00147D83">
            <w:r>
              <w:t>(2888, 0, '2015-05-05 01:39:55'),</w:t>
            </w:r>
          </w:p>
          <w:p w:rsidR="0099030E" w:rsidRDefault="0099030E" w:rsidP="00147D83">
            <w:r>
              <w:t>(2889, 0, '2015-05-05 01:39:58'),</w:t>
            </w:r>
          </w:p>
          <w:p w:rsidR="0099030E" w:rsidRDefault="0099030E" w:rsidP="00147D83">
            <w:r>
              <w:t>(2890, 0, '2015-05-05 01:40:01'),</w:t>
            </w:r>
          </w:p>
          <w:p w:rsidR="0099030E" w:rsidRDefault="0099030E" w:rsidP="00147D83">
            <w:r>
              <w:t>(2891, 0, '2015-05-05 01:40:04'),</w:t>
            </w:r>
          </w:p>
          <w:p w:rsidR="0099030E" w:rsidRDefault="0099030E" w:rsidP="00147D83">
            <w:r>
              <w:t>(2892, 0, '2015-05-05 01:40:07'),</w:t>
            </w:r>
          </w:p>
          <w:p w:rsidR="0099030E" w:rsidRDefault="0099030E" w:rsidP="00147D83">
            <w:r>
              <w:t>(2893, 0, '2015-05-05 01:40:10'),</w:t>
            </w:r>
          </w:p>
          <w:p w:rsidR="0099030E" w:rsidRDefault="0099030E" w:rsidP="00147D83">
            <w:r>
              <w:t>(2894, 0, '2015-05-05 01:40:13'),</w:t>
            </w:r>
          </w:p>
          <w:p w:rsidR="0099030E" w:rsidRDefault="0099030E" w:rsidP="00147D83">
            <w:r>
              <w:t>(2895, 0, '2015-05-05 01:40:16'),</w:t>
            </w:r>
          </w:p>
          <w:p w:rsidR="0099030E" w:rsidRDefault="0099030E" w:rsidP="00147D83">
            <w:r>
              <w:t>(2896, 0, '2015-05-05 01:40:19'),</w:t>
            </w:r>
          </w:p>
          <w:p w:rsidR="0099030E" w:rsidRDefault="0099030E" w:rsidP="00147D83">
            <w:r>
              <w:t>(2897, 0, '2015-05-05 01:40:22'),</w:t>
            </w:r>
          </w:p>
          <w:p w:rsidR="0099030E" w:rsidRDefault="0099030E" w:rsidP="00147D83">
            <w:r>
              <w:t>(2898, 0, '2015-05-05 01:40:25'),</w:t>
            </w:r>
          </w:p>
          <w:p w:rsidR="0099030E" w:rsidRDefault="0099030E" w:rsidP="00147D83">
            <w:r>
              <w:t>(2899, 0, '2015-05-05 01:40:28'),</w:t>
            </w:r>
          </w:p>
          <w:p w:rsidR="0099030E" w:rsidRDefault="0099030E" w:rsidP="00147D83">
            <w:r>
              <w:t>(2900, 0, '2015-05-05 01:40:31'),</w:t>
            </w:r>
          </w:p>
          <w:p w:rsidR="0099030E" w:rsidRDefault="0099030E" w:rsidP="00147D83">
            <w:r>
              <w:t>(2901, 0, '2015-05-05 01:40:34'),</w:t>
            </w:r>
          </w:p>
          <w:p w:rsidR="0099030E" w:rsidRDefault="0099030E" w:rsidP="00147D83">
            <w:r>
              <w:t>(2902, 0, '2015-05-05 01:40:37'),</w:t>
            </w:r>
          </w:p>
          <w:p w:rsidR="0099030E" w:rsidRDefault="0099030E" w:rsidP="00147D83">
            <w:r>
              <w:t>(2903, 0, '2015-05-05 01:40:40'),</w:t>
            </w:r>
          </w:p>
          <w:p w:rsidR="0099030E" w:rsidRDefault="0099030E" w:rsidP="00147D83">
            <w:r>
              <w:t>(2904, 0, '2015-05-05 01:40:43'),</w:t>
            </w:r>
          </w:p>
          <w:p w:rsidR="0099030E" w:rsidRDefault="0099030E" w:rsidP="00147D83">
            <w:r>
              <w:t>(2905, 0, '2015-05-05 01:40:46'),</w:t>
            </w:r>
          </w:p>
          <w:p w:rsidR="0099030E" w:rsidRDefault="0099030E" w:rsidP="00147D83">
            <w:r>
              <w:t>(2906, 0, '2015-05-05 01:40:49'),</w:t>
            </w:r>
          </w:p>
          <w:p w:rsidR="0099030E" w:rsidRDefault="0099030E" w:rsidP="00147D83">
            <w:r>
              <w:t>(2907, 0, '2015-05-05 01:40:52'),</w:t>
            </w:r>
          </w:p>
          <w:p w:rsidR="0099030E" w:rsidRDefault="0099030E" w:rsidP="00147D83">
            <w:r>
              <w:t>(2908, 0, '2015-05-05 01:40:55'),</w:t>
            </w:r>
          </w:p>
          <w:p w:rsidR="0099030E" w:rsidRDefault="0099030E" w:rsidP="00147D83">
            <w:r>
              <w:t>(2909, 0, '2015-05-05 01:40:58'),</w:t>
            </w:r>
          </w:p>
          <w:p w:rsidR="0099030E" w:rsidRDefault="0099030E" w:rsidP="00147D83">
            <w:r>
              <w:t>(2910, 0, '2015-05-05 01:41:01'),</w:t>
            </w:r>
          </w:p>
          <w:p w:rsidR="0099030E" w:rsidRDefault="0099030E" w:rsidP="00147D83">
            <w:r>
              <w:t>(2911, 0, '2015-05-05 01:41:04'),</w:t>
            </w:r>
          </w:p>
          <w:p w:rsidR="0099030E" w:rsidRDefault="0099030E" w:rsidP="00147D83">
            <w:r>
              <w:t>(2912, 0, '2015-05-05 01:41:07'),</w:t>
            </w:r>
          </w:p>
          <w:p w:rsidR="0099030E" w:rsidRDefault="0099030E" w:rsidP="00147D83">
            <w:r>
              <w:t>(2913, 0, '2015-05-05 01:41:10'),</w:t>
            </w:r>
          </w:p>
          <w:p w:rsidR="0099030E" w:rsidRDefault="0099030E" w:rsidP="00147D83">
            <w:r>
              <w:t>(2914, 0, '2015-05-05 01:41:14'),</w:t>
            </w:r>
          </w:p>
          <w:p w:rsidR="0099030E" w:rsidRDefault="0099030E" w:rsidP="00147D83">
            <w:r>
              <w:t>(2915, 0, '2015-05-05 01:41:17'),</w:t>
            </w:r>
          </w:p>
          <w:p w:rsidR="0099030E" w:rsidRDefault="0099030E" w:rsidP="00147D83">
            <w:r>
              <w:t>(2916, 0, '2015-05-05 01:41:20'),</w:t>
            </w:r>
          </w:p>
          <w:p w:rsidR="0099030E" w:rsidRDefault="0099030E" w:rsidP="00147D83">
            <w:r>
              <w:t>(2917, 0, '2015-05-05 01:41:23'),</w:t>
            </w:r>
          </w:p>
          <w:p w:rsidR="0099030E" w:rsidRDefault="0099030E" w:rsidP="00147D83">
            <w:r>
              <w:t>(2918, 0, '2015-05-05 01:41:26'),</w:t>
            </w:r>
          </w:p>
          <w:p w:rsidR="0099030E" w:rsidRDefault="0099030E" w:rsidP="00147D83">
            <w:r>
              <w:t>(2919, 0, '2015-05-05 01:41:29'),</w:t>
            </w:r>
          </w:p>
          <w:p w:rsidR="0099030E" w:rsidRDefault="0099030E" w:rsidP="00147D83">
            <w:r>
              <w:t>(2920, 0, '2015-05-05 01:41:32'),</w:t>
            </w:r>
          </w:p>
          <w:p w:rsidR="0099030E" w:rsidRDefault="0099030E" w:rsidP="00147D83">
            <w:r>
              <w:t>(2921, 0, '2015-05-05 01:41:35'),</w:t>
            </w:r>
          </w:p>
          <w:p w:rsidR="0099030E" w:rsidRDefault="0099030E" w:rsidP="00147D83">
            <w:r>
              <w:t>(2922, 0, '2015-05-05 01:41:38'),</w:t>
            </w:r>
          </w:p>
          <w:p w:rsidR="0099030E" w:rsidRDefault="0099030E" w:rsidP="00147D83">
            <w:r>
              <w:t>(2923, 0, '2015-05-05 01:41:41'),</w:t>
            </w:r>
          </w:p>
          <w:p w:rsidR="0099030E" w:rsidRDefault="0099030E" w:rsidP="00147D83">
            <w:r>
              <w:t>(2924, 0, '2015-05-05 01:41:44'),</w:t>
            </w:r>
          </w:p>
          <w:p w:rsidR="0099030E" w:rsidRDefault="0099030E" w:rsidP="00147D83">
            <w:r>
              <w:t>(2925, 0, '2015-05-05 01:41:47'),</w:t>
            </w:r>
          </w:p>
          <w:p w:rsidR="0099030E" w:rsidRDefault="0099030E" w:rsidP="00147D83">
            <w:r>
              <w:t>(2926, 0, '2015-05-05 01:41:50'),</w:t>
            </w:r>
          </w:p>
          <w:p w:rsidR="0099030E" w:rsidRDefault="0099030E" w:rsidP="00147D83">
            <w:r>
              <w:t>(2927, 0, '2015-05-05 01:41:53'),</w:t>
            </w:r>
          </w:p>
          <w:p w:rsidR="0099030E" w:rsidRDefault="0099030E" w:rsidP="00147D83">
            <w:r>
              <w:t>(2928, 0, '2015-05-05 01:41:56'),</w:t>
            </w:r>
          </w:p>
          <w:p w:rsidR="0099030E" w:rsidRDefault="0099030E" w:rsidP="00147D83">
            <w:r>
              <w:t>(2929, 0, '2015-05-05 01:41:59'),</w:t>
            </w:r>
          </w:p>
          <w:p w:rsidR="0099030E" w:rsidRDefault="0099030E" w:rsidP="00147D83">
            <w:r>
              <w:t>(2930, 0, '2015-05-05 01:42:02'),</w:t>
            </w:r>
          </w:p>
          <w:p w:rsidR="0099030E" w:rsidRDefault="0099030E" w:rsidP="00147D83">
            <w:r>
              <w:t>(2931, 0, '2015-05-05 01:42:05'),</w:t>
            </w:r>
          </w:p>
          <w:p w:rsidR="0099030E" w:rsidRDefault="0099030E" w:rsidP="00147D83">
            <w:r>
              <w:t>(2932, 0, '2015-05-05 01:42:08'),</w:t>
            </w:r>
          </w:p>
          <w:p w:rsidR="0099030E" w:rsidRDefault="0099030E" w:rsidP="00147D83">
            <w:r>
              <w:t>(2933, 0, '2015-05-05 01:42:11'),</w:t>
            </w:r>
          </w:p>
          <w:p w:rsidR="0099030E" w:rsidRDefault="0099030E" w:rsidP="00147D83">
            <w:r>
              <w:t>(2934, 0, '2015-05-05 01:42:14'),</w:t>
            </w:r>
          </w:p>
          <w:p w:rsidR="0099030E" w:rsidRDefault="0099030E" w:rsidP="00147D83">
            <w:r>
              <w:t>(2935, 0, '2015-05-05 01:42:17'),</w:t>
            </w:r>
          </w:p>
          <w:p w:rsidR="0099030E" w:rsidRDefault="0099030E" w:rsidP="00147D83">
            <w:r>
              <w:t>(2936, 0, '2015-05-05 01:42:20'),</w:t>
            </w:r>
          </w:p>
          <w:p w:rsidR="0099030E" w:rsidRDefault="0099030E" w:rsidP="00147D83">
            <w:r>
              <w:t>(2937, 0, '2015-05-05 01:42:23'),</w:t>
            </w:r>
          </w:p>
          <w:p w:rsidR="0099030E" w:rsidRDefault="0099030E" w:rsidP="00147D83">
            <w:r>
              <w:t>(2938, 0, '2015-05-05 01:42:26'),</w:t>
            </w:r>
          </w:p>
          <w:p w:rsidR="0099030E" w:rsidRDefault="0099030E" w:rsidP="00147D83">
            <w:r>
              <w:t>(2939, 0, '2015-05-05 01:42:29'),</w:t>
            </w:r>
          </w:p>
          <w:p w:rsidR="0099030E" w:rsidRDefault="0099030E" w:rsidP="00147D83">
            <w:r>
              <w:t>(2940, 0, '2015-05-05 01:42:32'),</w:t>
            </w:r>
          </w:p>
          <w:p w:rsidR="0099030E" w:rsidRDefault="0099030E" w:rsidP="00147D83">
            <w:r>
              <w:t>(2941, 0, '2015-05-05 01:42:35'),</w:t>
            </w:r>
          </w:p>
          <w:p w:rsidR="0099030E" w:rsidRDefault="0099030E" w:rsidP="00147D83">
            <w:r>
              <w:t>(2942, 0, '2015-05-05 01:42:38'),</w:t>
            </w:r>
          </w:p>
          <w:p w:rsidR="0099030E" w:rsidRDefault="0099030E" w:rsidP="00147D83">
            <w:r>
              <w:t>(2943, 0, '2015-05-05 01:42:42'),</w:t>
            </w:r>
          </w:p>
          <w:p w:rsidR="0099030E" w:rsidRDefault="0099030E" w:rsidP="00147D83">
            <w:r>
              <w:t>(2944, 0, '2015-05-05 01:42:45'),</w:t>
            </w:r>
          </w:p>
          <w:p w:rsidR="0099030E" w:rsidRDefault="0099030E" w:rsidP="00147D83">
            <w:r>
              <w:t>(2945, 0, '2015-05-05 01:42:48'),</w:t>
            </w:r>
          </w:p>
          <w:p w:rsidR="0099030E" w:rsidRDefault="0099030E" w:rsidP="00147D83">
            <w:r>
              <w:t>(2946, 0, '2015-05-05 01:42:51'),</w:t>
            </w:r>
          </w:p>
          <w:p w:rsidR="0099030E" w:rsidRDefault="0099030E" w:rsidP="00147D83">
            <w:r>
              <w:t>(2947, 0, '2015-05-05 01:42:54'),</w:t>
            </w:r>
          </w:p>
          <w:p w:rsidR="0099030E" w:rsidRDefault="0099030E" w:rsidP="00147D83">
            <w:r>
              <w:t>(2948, 0, '2015-05-05 01:42:57'),</w:t>
            </w:r>
          </w:p>
          <w:p w:rsidR="0099030E" w:rsidRDefault="0099030E" w:rsidP="00147D83">
            <w:r>
              <w:t>(2949, 0, '2015-05-05 01:43:00'),</w:t>
            </w:r>
          </w:p>
          <w:p w:rsidR="0099030E" w:rsidRDefault="0099030E" w:rsidP="00147D83">
            <w:r>
              <w:t>(2950, 0, '2015-05-05 01:43:03'),</w:t>
            </w:r>
          </w:p>
          <w:p w:rsidR="0099030E" w:rsidRDefault="0099030E" w:rsidP="00147D83">
            <w:r>
              <w:t>(2951, 0, '2015-05-05 01:43:06'),</w:t>
            </w:r>
          </w:p>
          <w:p w:rsidR="0099030E" w:rsidRDefault="0099030E" w:rsidP="00147D83">
            <w:r>
              <w:t>(2952, 0, '2015-05-05 01:43:09'),</w:t>
            </w:r>
          </w:p>
          <w:p w:rsidR="0099030E" w:rsidRDefault="0099030E" w:rsidP="00147D83">
            <w:r>
              <w:t>(2953, 0, '2015-05-05 01:43:12'),</w:t>
            </w:r>
          </w:p>
          <w:p w:rsidR="0099030E" w:rsidRDefault="0099030E" w:rsidP="00147D83">
            <w:r>
              <w:t>(2954, 0, '2015-05-05 01:43:15'),</w:t>
            </w:r>
          </w:p>
          <w:p w:rsidR="0099030E" w:rsidRDefault="0099030E" w:rsidP="00147D83">
            <w:r>
              <w:t>(2955, 0, '2015-05-05 01:43:18'),</w:t>
            </w:r>
          </w:p>
          <w:p w:rsidR="0099030E" w:rsidRDefault="0099030E" w:rsidP="00147D83">
            <w:r>
              <w:t>(2956, 0, '2015-05-05 01:43:21'),</w:t>
            </w:r>
          </w:p>
          <w:p w:rsidR="0099030E" w:rsidRDefault="0099030E" w:rsidP="00147D83">
            <w:r>
              <w:t>(2957, 0, '2015-05-05 01:43:24'),</w:t>
            </w:r>
          </w:p>
          <w:p w:rsidR="0099030E" w:rsidRDefault="0099030E" w:rsidP="00147D83">
            <w:r>
              <w:t>(2958, 0, '2015-05-05 01:43:27'),</w:t>
            </w:r>
          </w:p>
          <w:p w:rsidR="0099030E" w:rsidRDefault="0099030E" w:rsidP="00147D83">
            <w:r>
              <w:t>(2959, 0, '2015-05-05 01:43:30'),</w:t>
            </w:r>
          </w:p>
          <w:p w:rsidR="0099030E" w:rsidRDefault="0099030E" w:rsidP="00147D83">
            <w:r>
              <w:t>(2960, 0, '2015-05-05 01:43:33'),</w:t>
            </w:r>
          </w:p>
          <w:p w:rsidR="0099030E" w:rsidRDefault="0099030E" w:rsidP="00147D83">
            <w:r>
              <w:t>(2961, 0, '2015-05-05 01:43:36'),</w:t>
            </w:r>
          </w:p>
          <w:p w:rsidR="0099030E" w:rsidRDefault="0099030E" w:rsidP="00147D83">
            <w:r>
              <w:t>(2962, 0, '2015-05-05 01:43:39'),</w:t>
            </w:r>
          </w:p>
          <w:p w:rsidR="0099030E" w:rsidRDefault="0099030E" w:rsidP="00147D83">
            <w:r>
              <w:t>(2963, 0, '2015-05-05 01:43:42'),</w:t>
            </w:r>
          </w:p>
          <w:p w:rsidR="0099030E" w:rsidRDefault="0099030E" w:rsidP="00147D83">
            <w:r>
              <w:t>(2964, 0, '2015-05-05 01:43:45'),</w:t>
            </w:r>
          </w:p>
          <w:p w:rsidR="0099030E" w:rsidRDefault="0099030E" w:rsidP="00147D83">
            <w:r>
              <w:t>(2965, 0, '2015-05-05 01:43:48'),</w:t>
            </w:r>
          </w:p>
          <w:p w:rsidR="0099030E" w:rsidRDefault="0099030E" w:rsidP="00147D83">
            <w:r>
              <w:t>(2966, 0, '2015-05-05 01:43:51'),</w:t>
            </w:r>
          </w:p>
          <w:p w:rsidR="0099030E" w:rsidRDefault="0099030E" w:rsidP="00147D83">
            <w:r>
              <w:t>(2967, 0, '2015-05-05 01:43:54'),</w:t>
            </w:r>
          </w:p>
          <w:p w:rsidR="0099030E" w:rsidRDefault="0099030E" w:rsidP="00147D83">
            <w:r>
              <w:t>(2968, 0, '2015-05-05 01:43:57'),</w:t>
            </w:r>
          </w:p>
          <w:p w:rsidR="0099030E" w:rsidRDefault="0099030E" w:rsidP="00147D83">
            <w:r>
              <w:t>(2969, 0, '2015-05-05 01:44:00'),</w:t>
            </w:r>
          </w:p>
          <w:p w:rsidR="0099030E" w:rsidRDefault="0099030E" w:rsidP="00147D83">
            <w:r>
              <w:t>(2970, 0, '2015-05-05 01:44:03'),</w:t>
            </w:r>
          </w:p>
          <w:p w:rsidR="0099030E" w:rsidRDefault="0099030E" w:rsidP="00147D83">
            <w:r>
              <w:t>(2971, 0, '2015-05-05 01:44:06'),</w:t>
            </w:r>
          </w:p>
          <w:p w:rsidR="0099030E" w:rsidRDefault="0099030E" w:rsidP="00147D83">
            <w:r>
              <w:t>(2972, 0, '2015-05-05 01:44:10'),</w:t>
            </w:r>
          </w:p>
          <w:p w:rsidR="0099030E" w:rsidRDefault="0099030E" w:rsidP="00147D83">
            <w:r>
              <w:t>(2973, 0, '2015-05-05 01:44:13'),</w:t>
            </w:r>
          </w:p>
          <w:p w:rsidR="0099030E" w:rsidRDefault="0099030E" w:rsidP="00147D83">
            <w:r>
              <w:t>(2974, 0, '2015-05-05 01:44:16'),</w:t>
            </w:r>
          </w:p>
          <w:p w:rsidR="0099030E" w:rsidRDefault="0099030E" w:rsidP="00147D83">
            <w:r>
              <w:t>(2975, 0, '2015-05-05 01:44:19'),</w:t>
            </w:r>
          </w:p>
          <w:p w:rsidR="0099030E" w:rsidRDefault="0099030E" w:rsidP="00147D83">
            <w:r>
              <w:t>(2976, 0, '2015-05-05 01:44:22'),</w:t>
            </w:r>
          </w:p>
          <w:p w:rsidR="0099030E" w:rsidRDefault="0099030E" w:rsidP="00147D83">
            <w:r>
              <w:t>(2977, 0, '2015-05-05 01:44:25'),</w:t>
            </w:r>
          </w:p>
          <w:p w:rsidR="0099030E" w:rsidRDefault="0099030E" w:rsidP="00147D83">
            <w:r>
              <w:t>(2978, 0, '2015-05-05 01:44:28'),</w:t>
            </w:r>
          </w:p>
          <w:p w:rsidR="0099030E" w:rsidRDefault="0099030E" w:rsidP="00147D83">
            <w:r>
              <w:t>(2979, 0, '2015-05-05 01:44:31'),</w:t>
            </w:r>
          </w:p>
          <w:p w:rsidR="0099030E" w:rsidRDefault="0099030E" w:rsidP="00147D83">
            <w:r>
              <w:t>(2980, 0, '2015-05-05 01:44:34'),</w:t>
            </w:r>
          </w:p>
          <w:p w:rsidR="0099030E" w:rsidRDefault="0099030E" w:rsidP="00147D83">
            <w:r>
              <w:t>(2981, 0, '2015-05-05 01:44:37'),</w:t>
            </w:r>
          </w:p>
          <w:p w:rsidR="0099030E" w:rsidRDefault="0099030E" w:rsidP="00147D83">
            <w:r>
              <w:t>(2982, 0, '2015-05-05 01:44:40'),</w:t>
            </w:r>
          </w:p>
          <w:p w:rsidR="0099030E" w:rsidRDefault="0099030E" w:rsidP="00147D83">
            <w:r>
              <w:t>(2983, 0, '2015-05-05 01:44:43'),</w:t>
            </w:r>
          </w:p>
          <w:p w:rsidR="0099030E" w:rsidRDefault="0099030E" w:rsidP="00147D83">
            <w:r>
              <w:t>(2984, 0, '2015-05-05 01:44:46'),</w:t>
            </w:r>
          </w:p>
          <w:p w:rsidR="0099030E" w:rsidRDefault="0099030E" w:rsidP="00147D83">
            <w:r>
              <w:t>(2985, 0, '2015-05-05 01:44:49'),</w:t>
            </w:r>
          </w:p>
          <w:p w:rsidR="0099030E" w:rsidRDefault="0099030E" w:rsidP="00147D83">
            <w:r>
              <w:t>(2986, 0, '2015-05-05 01:44:52'),</w:t>
            </w:r>
          </w:p>
          <w:p w:rsidR="0099030E" w:rsidRDefault="0099030E" w:rsidP="00147D83">
            <w:r>
              <w:t>(2987, 0, '2015-05-05 01:44:55'),</w:t>
            </w:r>
          </w:p>
          <w:p w:rsidR="0099030E" w:rsidRDefault="0099030E" w:rsidP="00147D83">
            <w:r>
              <w:t>(2988, 0, '2015-05-05 01:44:58'),</w:t>
            </w:r>
          </w:p>
          <w:p w:rsidR="0099030E" w:rsidRDefault="0099030E" w:rsidP="00147D83">
            <w:r>
              <w:t>(2989, 0, '2015-05-05 01:45:01'),</w:t>
            </w:r>
          </w:p>
          <w:p w:rsidR="0099030E" w:rsidRDefault="0099030E" w:rsidP="00147D83">
            <w:r>
              <w:t>(2990, 0, '2015-05-05 01:45:04'),</w:t>
            </w:r>
          </w:p>
          <w:p w:rsidR="0099030E" w:rsidRDefault="0099030E" w:rsidP="00147D83">
            <w:r>
              <w:t>(2991, 0, '2015-05-05 01:45:07'),</w:t>
            </w:r>
          </w:p>
          <w:p w:rsidR="0099030E" w:rsidRDefault="0099030E" w:rsidP="00147D83">
            <w:r>
              <w:t>(2992, 0, '2015-05-05 01:45:10'),</w:t>
            </w:r>
          </w:p>
          <w:p w:rsidR="0099030E" w:rsidRDefault="0099030E" w:rsidP="00147D83">
            <w:r>
              <w:t>(2993, 0, '2015-05-05 01:45:13'),</w:t>
            </w:r>
          </w:p>
          <w:p w:rsidR="0099030E" w:rsidRDefault="0099030E" w:rsidP="00147D83">
            <w:r>
              <w:t>(2994, 0, '2015-05-05 01:45:16'),</w:t>
            </w:r>
          </w:p>
          <w:p w:rsidR="0099030E" w:rsidRDefault="0099030E" w:rsidP="00147D83">
            <w:r>
              <w:t>(2995, 0, '2015-05-05 01:45:19'),</w:t>
            </w:r>
          </w:p>
          <w:p w:rsidR="0099030E" w:rsidRDefault="0099030E" w:rsidP="00147D83">
            <w:r>
              <w:t>(2996, 0, '2015-05-05 01:45:22'),</w:t>
            </w:r>
          </w:p>
          <w:p w:rsidR="0099030E" w:rsidRDefault="0099030E" w:rsidP="00147D83">
            <w:r>
              <w:t>(2997, 0, '2015-05-05 01:45:25'),</w:t>
            </w:r>
          </w:p>
          <w:p w:rsidR="0099030E" w:rsidRDefault="0099030E" w:rsidP="00147D83">
            <w:r>
              <w:t>(2998, 0, '2015-05-05 01:45:28'),</w:t>
            </w:r>
          </w:p>
          <w:p w:rsidR="0099030E" w:rsidRDefault="0099030E" w:rsidP="00147D83">
            <w:r>
              <w:t>(2999, 0, '2015-05-05 01:45:31'),</w:t>
            </w:r>
          </w:p>
          <w:p w:rsidR="0099030E" w:rsidRDefault="0099030E" w:rsidP="00147D83">
            <w:r>
              <w:t>(3000, 0, '2015-05-05 01:45:34'),</w:t>
            </w:r>
          </w:p>
          <w:p w:rsidR="0099030E" w:rsidRDefault="0099030E" w:rsidP="00147D83">
            <w:r>
              <w:t>(3001, 0, '2015-05-05 01:45:37'),</w:t>
            </w:r>
          </w:p>
          <w:p w:rsidR="0099030E" w:rsidRDefault="0099030E" w:rsidP="00147D83">
            <w:r>
              <w:t>(3002, 0, '2015-05-05 01:45:41'),</w:t>
            </w:r>
          </w:p>
          <w:p w:rsidR="0099030E" w:rsidRDefault="0099030E" w:rsidP="00147D83">
            <w:r>
              <w:t>(3003, 0, '2015-05-05 01:45:44'),</w:t>
            </w:r>
          </w:p>
          <w:p w:rsidR="0099030E" w:rsidRDefault="0099030E" w:rsidP="00147D83">
            <w:r>
              <w:t>(3004, 0, '2015-05-05 01:45:47'),</w:t>
            </w:r>
          </w:p>
          <w:p w:rsidR="0099030E" w:rsidRDefault="0099030E" w:rsidP="00147D83">
            <w:r>
              <w:t>(3005, 0, '2015-05-05 01:45:50'),</w:t>
            </w:r>
          </w:p>
          <w:p w:rsidR="0099030E" w:rsidRDefault="0099030E" w:rsidP="00147D83">
            <w:r>
              <w:t>(3006, 0, '2015-05-05 01:45:53'),</w:t>
            </w:r>
          </w:p>
          <w:p w:rsidR="0099030E" w:rsidRDefault="0099030E" w:rsidP="00147D83">
            <w:r>
              <w:t>(3007, 0, '2015-05-05 01:45:56'),</w:t>
            </w:r>
          </w:p>
          <w:p w:rsidR="0099030E" w:rsidRDefault="0099030E" w:rsidP="00147D83">
            <w:r>
              <w:t>(3008, 0, '2015-05-05 01:45:59'),</w:t>
            </w:r>
          </w:p>
          <w:p w:rsidR="0099030E" w:rsidRDefault="0099030E" w:rsidP="00147D83">
            <w:r>
              <w:t>(3009, 0, '2015-05-05 01:46:02'),</w:t>
            </w:r>
          </w:p>
          <w:p w:rsidR="0099030E" w:rsidRDefault="0099030E" w:rsidP="00147D83">
            <w:r>
              <w:t>(3010, 0, '2015-05-05 01:46:05'),</w:t>
            </w:r>
          </w:p>
          <w:p w:rsidR="0099030E" w:rsidRDefault="0099030E" w:rsidP="00147D83">
            <w:r>
              <w:t>(3011, 0, '2015-05-05 01:46:08'),</w:t>
            </w:r>
          </w:p>
          <w:p w:rsidR="0099030E" w:rsidRDefault="0099030E" w:rsidP="00147D83">
            <w:r>
              <w:t>(3012, 0, '2015-05-05 01:46:11'),</w:t>
            </w:r>
          </w:p>
          <w:p w:rsidR="0099030E" w:rsidRDefault="0099030E" w:rsidP="00147D83">
            <w:r>
              <w:t>(3013, 0, '2015-05-05 01:46:14'),</w:t>
            </w:r>
          </w:p>
          <w:p w:rsidR="0099030E" w:rsidRDefault="0099030E" w:rsidP="00147D83">
            <w:r>
              <w:t>(3014, 0, '2015-05-05 01:46:17'),</w:t>
            </w:r>
          </w:p>
          <w:p w:rsidR="0099030E" w:rsidRDefault="0099030E" w:rsidP="00147D83">
            <w:r>
              <w:t>(3015, 0, '2015-05-05 01:46:20'),</w:t>
            </w:r>
          </w:p>
          <w:p w:rsidR="0099030E" w:rsidRDefault="0099030E" w:rsidP="00147D83">
            <w:r>
              <w:t>(3016, 0, '2015-05-05 01:46:23'),</w:t>
            </w:r>
          </w:p>
          <w:p w:rsidR="0099030E" w:rsidRDefault="0099030E" w:rsidP="00147D83">
            <w:r>
              <w:t>(3017, 0, '2015-05-05 01:46:26'),</w:t>
            </w:r>
          </w:p>
          <w:p w:rsidR="0099030E" w:rsidRDefault="0099030E" w:rsidP="00147D83">
            <w:r>
              <w:t>(3018, 0, '2015-05-05 01:46:29'),</w:t>
            </w:r>
          </w:p>
          <w:p w:rsidR="0099030E" w:rsidRDefault="0099030E" w:rsidP="00147D83">
            <w:r>
              <w:t>(3019, 0, '2015-05-05 01:46:32'),</w:t>
            </w:r>
          </w:p>
          <w:p w:rsidR="0099030E" w:rsidRDefault="0099030E" w:rsidP="00147D83">
            <w:r>
              <w:t>(3020, 0, '2015-05-05 01:46:35'),</w:t>
            </w:r>
          </w:p>
          <w:p w:rsidR="0099030E" w:rsidRDefault="0099030E" w:rsidP="00147D83">
            <w:r>
              <w:t>(3021, 0, '2015-05-05 01:46:38'),</w:t>
            </w:r>
          </w:p>
          <w:p w:rsidR="0099030E" w:rsidRDefault="0099030E" w:rsidP="00147D83">
            <w:r>
              <w:t>(3022, 0, '2015-05-05 01:46:41'),</w:t>
            </w:r>
          </w:p>
          <w:p w:rsidR="0099030E" w:rsidRDefault="0099030E" w:rsidP="00147D83">
            <w:r>
              <w:t>(3023, 0, '2015-05-05 01:46:44'),</w:t>
            </w:r>
          </w:p>
          <w:p w:rsidR="0099030E" w:rsidRDefault="0099030E" w:rsidP="00147D83">
            <w:r>
              <w:t>(3024, 0, '2015-05-05 01:46:47'),</w:t>
            </w:r>
          </w:p>
          <w:p w:rsidR="0099030E" w:rsidRDefault="0099030E" w:rsidP="00147D83">
            <w:r>
              <w:t>(3025, 0, '2015-05-05 01:46:50'),</w:t>
            </w:r>
          </w:p>
          <w:p w:rsidR="0099030E" w:rsidRDefault="0099030E" w:rsidP="00147D83">
            <w:r>
              <w:t>(3026, 0, '2015-05-05 01:46:53'),</w:t>
            </w:r>
          </w:p>
          <w:p w:rsidR="0099030E" w:rsidRDefault="0099030E" w:rsidP="00147D83">
            <w:r>
              <w:t>(3027, 0, '2015-05-05 01:46:56'),</w:t>
            </w:r>
          </w:p>
          <w:p w:rsidR="0099030E" w:rsidRDefault="0099030E" w:rsidP="00147D83">
            <w:r>
              <w:t>(3028, 0, '2015-05-05 01:46:59'),</w:t>
            </w:r>
          </w:p>
          <w:p w:rsidR="0099030E" w:rsidRDefault="0099030E" w:rsidP="00147D83">
            <w:r>
              <w:t>(3029, 0, '2015-05-05 01:47:02'),</w:t>
            </w:r>
          </w:p>
          <w:p w:rsidR="0099030E" w:rsidRDefault="0099030E" w:rsidP="00147D83">
            <w:r>
              <w:t>(3030, 0, '2015-05-05 01:47:05'),</w:t>
            </w:r>
          </w:p>
          <w:p w:rsidR="0099030E" w:rsidRDefault="0099030E" w:rsidP="00147D83">
            <w:r>
              <w:t>(3031, 0, '2015-05-05 01:47:08'),</w:t>
            </w:r>
          </w:p>
          <w:p w:rsidR="0099030E" w:rsidRDefault="0099030E" w:rsidP="00147D83">
            <w:r>
              <w:t>(3032, 0, '2015-05-05 01:47:12'),</w:t>
            </w:r>
          </w:p>
          <w:p w:rsidR="0099030E" w:rsidRDefault="0099030E" w:rsidP="00147D83">
            <w:r>
              <w:t>(3033, 0, '2015-05-05 01:47:15'),</w:t>
            </w:r>
          </w:p>
          <w:p w:rsidR="0099030E" w:rsidRDefault="0099030E" w:rsidP="00147D83">
            <w:r>
              <w:t>(3034, 0, '2015-05-05 01:47:18'),</w:t>
            </w:r>
          </w:p>
          <w:p w:rsidR="0099030E" w:rsidRDefault="0099030E" w:rsidP="00147D83">
            <w:r>
              <w:t>(3035, 0, '2015-05-05 01:47:21'),</w:t>
            </w:r>
          </w:p>
          <w:p w:rsidR="0099030E" w:rsidRDefault="0099030E" w:rsidP="00147D83">
            <w:r>
              <w:t>(3036, 0, '2015-05-05 01:47:24'),</w:t>
            </w:r>
          </w:p>
          <w:p w:rsidR="0099030E" w:rsidRDefault="0099030E" w:rsidP="00147D83">
            <w:r>
              <w:t>(3037, 0, '2015-05-05 01:47:27'),</w:t>
            </w:r>
          </w:p>
          <w:p w:rsidR="0099030E" w:rsidRDefault="0099030E" w:rsidP="00147D83">
            <w:r>
              <w:t>(3038, 0, '2015-05-05 01:47:30'),</w:t>
            </w:r>
          </w:p>
          <w:p w:rsidR="0099030E" w:rsidRDefault="0099030E" w:rsidP="00147D83">
            <w:r>
              <w:t>(3039, 0, '2015-05-05 01:47:33'),</w:t>
            </w:r>
          </w:p>
          <w:p w:rsidR="0099030E" w:rsidRDefault="0099030E" w:rsidP="00147D83">
            <w:r>
              <w:t>(3040, 0, '2015-05-05 01:47:36'),</w:t>
            </w:r>
          </w:p>
          <w:p w:rsidR="0099030E" w:rsidRDefault="0099030E" w:rsidP="00147D83">
            <w:r>
              <w:t>(3041, 0, '2015-05-05 01:47:39'),</w:t>
            </w:r>
          </w:p>
          <w:p w:rsidR="0099030E" w:rsidRDefault="0099030E" w:rsidP="00147D83">
            <w:r>
              <w:t>(3042, 0, '2015-05-05 01:47:42'),</w:t>
            </w:r>
          </w:p>
          <w:p w:rsidR="0099030E" w:rsidRDefault="0099030E" w:rsidP="00147D83">
            <w:r>
              <w:t>(3043, 0, '2015-05-05 01:47:45'),</w:t>
            </w:r>
          </w:p>
          <w:p w:rsidR="0099030E" w:rsidRDefault="0099030E" w:rsidP="00147D83">
            <w:r>
              <w:t>(3044, 0, '2015-05-05 01:47:48'),</w:t>
            </w:r>
          </w:p>
          <w:p w:rsidR="0099030E" w:rsidRDefault="0099030E" w:rsidP="00147D83">
            <w:r>
              <w:t>(3045, 0, '2015-05-05 01:47:51'),</w:t>
            </w:r>
          </w:p>
          <w:p w:rsidR="0099030E" w:rsidRDefault="0099030E" w:rsidP="00147D83">
            <w:r>
              <w:t>(3046, 0, '2015-05-05 01:47:54'),</w:t>
            </w:r>
          </w:p>
          <w:p w:rsidR="0099030E" w:rsidRDefault="0099030E" w:rsidP="00147D83">
            <w:r>
              <w:t>(3047, 0, '2015-05-05 01:47:57'),</w:t>
            </w:r>
          </w:p>
          <w:p w:rsidR="0099030E" w:rsidRDefault="0099030E" w:rsidP="00147D83">
            <w:r>
              <w:t>(3048, 0, '2015-05-05 01:48:00'),</w:t>
            </w:r>
          </w:p>
          <w:p w:rsidR="0099030E" w:rsidRDefault="0099030E" w:rsidP="00147D83">
            <w:r>
              <w:t>(3049, 0, '2015-05-05 01:48:03'),</w:t>
            </w:r>
          </w:p>
          <w:p w:rsidR="0099030E" w:rsidRDefault="0099030E" w:rsidP="00147D83">
            <w:r>
              <w:t>(3050, 0, '2015-05-05 01:48:06'),</w:t>
            </w:r>
          </w:p>
          <w:p w:rsidR="0099030E" w:rsidRDefault="0099030E" w:rsidP="00147D83">
            <w:r>
              <w:t>(3051, 0, '2015-05-05 01:48:09'),</w:t>
            </w:r>
          </w:p>
          <w:p w:rsidR="0099030E" w:rsidRDefault="0099030E" w:rsidP="00147D83">
            <w:r>
              <w:t>(3052, 0, '2015-05-05 01:48:12'),</w:t>
            </w:r>
          </w:p>
          <w:p w:rsidR="0099030E" w:rsidRDefault="0099030E" w:rsidP="00147D83">
            <w:r>
              <w:t>(3053, 0, '2015-05-05 01:48:15'),</w:t>
            </w:r>
          </w:p>
          <w:p w:rsidR="0099030E" w:rsidRDefault="0099030E" w:rsidP="00147D83">
            <w:r>
              <w:t>(3054, 0, '2015-05-05 01:48:18'),</w:t>
            </w:r>
          </w:p>
          <w:p w:rsidR="0099030E" w:rsidRDefault="0099030E" w:rsidP="00147D83">
            <w:r>
              <w:t>(3055, 0, '2015-05-05 01:48:21'),</w:t>
            </w:r>
          </w:p>
          <w:p w:rsidR="0099030E" w:rsidRDefault="0099030E" w:rsidP="00147D83">
            <w:r>
              <w:t>(3056, 0, '2015-05-05 01:48:24'),</w:t>
            </w:r>
          </w:p>
          <w:p w:rsidR="0099030E" w:rsidRDefault="0099030E" w:rsidP="00147D83">
            <w:r>
              <w:t>(3057, 0, '2015-05-05 01:48:27'),</w:t>
            </w:r>
          </w:p>
          <w:p w:rsidR="0099030E" w:rsidRDefault="0099030E" w:rsidP="00147D83">
            <w:r>
              <w:t>(3058, 0, '2015-05-05 01:48:30'),</w:t>
            </w:r>
          </w:p>
          <w:p w:rsidR="0099030E" w:rsidRDefault="0099030E" w:rsidP="00147D83">
            <w:r>
              <w:t>(3059, 0, '2015-05-05 01:48:33'),</w:t>
            </w:r>
          </w:p>
          <w:p w:rsidR="0099030E" w:rsidRDefault="0099030E" w:rsidP="00147D83">
            <w:r>
              <w:t>(3060, 0, '2015-05-05 01:48:36'),</w:t>
            </w:r>
          </w:p>
          <w:p w:rsidR="0099030E" w:rsidRDefault="0099030E" w:rsidP="00147D83">
            <w:r>
              <w:t>(3061, 0, '2015-05-05 01:48:40'),</w:t>
            </w:r>
          </w:p>
          <w:p w:rsidR="0099030E" w:rsidRDefault="0099030E" w:rsidP="00147D83">
            <w:r>
              <w:t>(3062, 0, '2015-05-05 01:48:43'),</w:t>
            </w:r>
          </w:p>
          <w:p w:rsidR="0099030E" w:rsidRDefault="0099030E" w:rsidP="00147D83">
            <w:r>
              <w:t>(3063, 0, '2015-05-05 01:48:46'),</w:t>
            </w:r>
          </w:p>
          <w:p w:rsidR="0099030E" w:rsidRDefault="0099030E" w:rsidP="00147D83">
            <w:r>
              <w:t>(3064, 0, '2015-05-05 01:48:49'),</w:t>
            </w:r>
          </w:p>
          <w:p w:rsidR="0099030E" w:rsidRDefault="0099030E" w:rsidP="00147D83">
            <w:r>
              <w:t>(3065, 0, '2015-05-05 01:48:52'),</w:t>
            </w:r>
          </w:p>
          <w:p w:rsidR="0099030E" w:rsidRDefault="0099030E" w:rsidP="00147D83">
            <w:r>
              <w:t>(3066, 0, '2015-05-05 01:48:55'),</w:t>
            </w:r>
          </w:p>
          <w:p w:rsidR="0099030E" w:rsidRDefault="0099030E" w:rsidP="00147D83">
            <w:r>
              <w:t>(3067, 0, '2015-05-05 01:48:58'),</w:t>
            </w:r>
          </w:p>
          <w:p w:rsidR="0099030E" w:rsidRDefault="0099030E" w:rsidP="00147D83">
            <w:r>
              <w:t>(3068, 0, '2015-05-05 01:49:01'),</w:t>
            </w:r>
          </w:p>
          <w:p w:rsidR="0099030E" w:rsidRDefault="0099030E" w:rsidP="00147D83">
            <w:r>
              <w:t>(3069, 0, '2015-05-05 01:49:04'),</w:t>
            </w:r>
          </w:p>
          <w:p w:rsidR="0099030E" w:rsidRDefault="0099030E" w:rsidP="00147D83">
            <w:r>
              <w:t>(3070, 0, '2015-05-05 01:49:07'),</w:t>
            </w:r>
          </w:p>
          <w:p w:rsidR="0099030E" w:rsidRDefault="0099030E" w:rsidP="00147D83">
            <w:r>
              <w:t>(3071, 0, '2015-05-05 01:49:10'),</w:t>
            </w:r>
          </w:p>
          <w:p w:rsidR="0099030E" w:rsidRDefault="0099030E" w:rsidP="00147D83">
            <w:r>
              <w:t>(3072, 0, '2015-05-05 01:49:13'),</w:t>
            </w:r>
          </w:p>
          <w:p w:rsidR="0099030E" w:rsidRDefault="0099030E" w:rsidP="00147D83">
            <w:r>
              <w:t>(3073, 0, '2015-05-05 01:49:16'),</w:t>
            </w:r>
          </w:p>
          <w:p w:rsidR="0099030E" w:rsidRDefault="0099030E" w:rsidP="00147D83">
            <w:r>
              <w:t>(3074, 0, '2015-05-05 01:49:19'),</w:t>
            </w:r>
          </w:p>
          <w:p w:rsidR="0099030E" w:rsidRDefault="0099030E" w:rsidP="00147D83">
            <w:r>
              <w:t>(3075, 0, '2015-05-05 01:49:22'),</w:t>
            </w:r>
          </w:p>
          <w:p w:rsidR="0099030E" w:rsidRDefault="0099030E" w:rsidP="00147D83">
            <w:r>
              <w:t>(3076, 0, '2015-05-05 01:49:25'),</w:t>
            </w:r>
          </w:p>
          <w:p w:rsidR="0099030E" w:rsidRDefault="0099030E" w:rsidP="00147D83">
            <w:r>
              <w:t>(3077, 0, '2015-05-05 01:49:28'),</w:t>
            </w:r>
          </w:p>
          <w:p w:rsidR="0099030E" w:rsidRDefault="0099030E" w:rsidP="00147D83">
            <w:r>
              <w:t>(3078, 0, '2015-05-05 01:49:31'),</w:t>
            </w:r>
          </w:p>
          <w:p w:rsidR="0099030E" w:rsidRDefault="0099030E" w:rsidP="00147D83">
            <w:r>
              <w:t>(3079, 0, '2015-05-05 01:49:35'),</w:t>
            </w:r>
          </w:p>
          <w:p w:rsidR="0099030E" w:rsidRDefault="0099030E" w:rsidP="00147D83">
            <w:r>
              <w:t>(3080, 0, '2015-05-05 01:49:38'),</w:t>
            </w:r>
          </w:p>
          <w:p w:rsidR="0099030E" w:rsidRDefault="0099030E" w:rsidP="00147D83">
            <w:r>
              <w:t>(3081, 0, '2015-05-05 01:49:41'),</w:t>
            </w:r>
          </w:p>
          <w:p w:rsidR="0099030E" w:rsidRDefault="0099030E" w:rsidP="00147D83">
            <w:r>
              <w:t>(3082, 0, '2015-05-05 01:49:44'),</w:t>
            </w:r>
          </w:p>
          <w:p w:rsidR="0099030E" w:rsidRDefault="0099030E" w:rsidP="00147D83">
            <w:r>
              <w:t>(3083, 0, '2015-05-05 01:49:47'),</w:t>
            </w:r>
          </w:p>
          <w:p w:rsidR="0099030E" w:rsidRDefault="0099030E" w:rsidP="00147D83">
            <w:r>
              <w:t>(3084, 0, '2015-05-05 01:49:50'),</w:t>
            </w:r>
          </w:p>
          <w:p w:rsidR="0099030E" w:rsidRDefault="0099030E" w:rsidP="00147D83">
            <w:r>
              <w:t>(3085, 0, '2015-05-05 01:49:53'),</w:t>
            </w:r>
          </w:p>
          <w:p w:rsidR="0099030E" w:rsidRDefault="0099030E" w:rsidP="00147D83">
            <w:r>
              <w:t>(3086, 0, '2015-05-05 01:49:56'),</w:t>
            </w:r>
          </w:p>
          <w:p w:rsidR="0099030E" w:rsidRDefault="0099030E" w:rsidP="00147D83">
            <w:r>
              <w:t>(3087, 0, '2015-05-05 01:49:59'),</w:t>
            </w:r>
          </w:p>
          <w:p w:rsidR="0099030E" w:rsidRDefault="0099030E" w:rsidP="00147D83">
            <w:r>
              <w:t>(3088, 0, '2015-05-05 01:50:02'),</w:t>
            </w:r>
          </w:p>
          <w:p w:rsidR="0099030E" w:rsidRDefault="0099030E" w:rsidP="00147D83">
            <w:r>
              <w:t>(3089, 0, '2015-05-05 01:50:05'),</w:t>
            </w:r>
          </w:p>
          <w:p w:rsidR="0099030E" w:rsidRDefault="0099030E" w:rsidP="00147D83">
            <w:r>
              <w:t>(3090, 0, '2015-05-05 01:50:08'),</w:t>
            </w:r>
          </w:p>
          <w:p w:rsidR="0099030E" w:rsidRDefault="0099030E" w:rsidP="00147D83">
            <w:r>
              <w:t>(3091, 0, '2015-05-05 01:50:11'),</w:t>
            </w:r>
          </w:p>
          <w:p w:rsidR="0099030E" w:rsidRDefault="0099030E" w:rsidP="00147D83">
            <w:r>
              <w:t>(3092, 0, '2015-05-05 01:50:14'),</w:t>
            </w:r>
          </w:p>
          <w:p w:rsidR="0099030E" w:rsidRDefault="0099030E" w:rsidP="00147D83">
            <w:r>
              <w:t>(3093, 0, '2015-05-05 01:50:17'),</w:t>
            </w:r>
          </w:p>
          <w:p w:rsidR="0099030E" w:rsidRDefault="0099030E" w:rsidP="00147D83">
            <w:r>
              <w:t>(3094, 0, '2015-05-05 01:50:20'),</w:t>
            </w:r>
          </w:p>
          <w:p w:rsidR="0099030E" w:rsidRDefault="0099030E" w:rsidP="00147D83">
            <w:r>
              <w:t>(3095, 0, '2015-05-05 01:50:23'),</w:t>
            </w:r>
          </w:p>
          <w:p w:rsidR="0099030E" w:rsidRDefault="0099030E" w:rsidP="00147D83">
            <w:r>
              <w:t>(3096, 0, '2015-05-05 01:50:26'),</w:t>
            </w:r>
          </w:p>
          <w:p w:rsidR="0099030E" w:rsidRDefault="0099030E" w:rsidP="00147D83">
            <w:r>
              <w:t>(3097, 0, '2015-05-05 01:50:29'),</w:t>
            </w:r>
          </w:p>
          <w:p w:rsidR="0099030E" w:rsidRDefault="0099030E" w:rsidP="00147D83">
            <w:r>
              <w:t>(3098, 0, '2015-05-05 01:50:32'),</w:t>
            </w:r>
          </w:p>
          <w:p w:rsidR="0099030E" w:rsidRDefault="0099030E" w:rsidP="00147D83">
            <w:r>
              <w:t>(3099, 0, '2015-05-05 01:50:35'),</w:t>
            </w:r>
          </w:p>
          <w:p w:rsidR="0099030E" w:rsidRDefault="0099030E" w:rsidP="00147D83">
            <w:r>
              <w:t>(3100, 0, '2015-05-05 01:50:38'),</w:t>
            </w:r>
          </w:p>
          <w:p w:rsidR="0099030E" w:rsidRDefault="0099030E" w:rsidP="00147D83">
            <w:r>
              <w:t>(3101, 0, '2015-05-05 01:50:41'),</w:t>
            </w:r>
          </w:p>
          <w:p w:rsidR="0099030E" w:rsidRDefault="0099030E" w:rsidP="00147D83">
            <w:r>
              <w:t>(3102, 0, '2015-05-05 01:50:44'),</w:t>
            </w:r>
          </w:p>
          <w:p w:rsidR="0099030E" w:rsidRDefault="0099030E" w:rsidP="00147D83">
            <w:r>
              <w:t>(3103, 0, '2015-05-05 01:50:47'),</w:t>
            </w:r>
          </w:p>
          <w:p w:rsidR="0099030E" w:rsidRDefault="0099030E" w:rsidP="00147D83">
            <w:r>
              <w:t>(3104, 0, '2015-05-05 01:50:50'),</w:t>
            </w:r>
          </w:p>
          <w:p w:rsidR="0099030E" w:rsidRDefault="0099030E" w:rsidP="00147D83">
            <w:r>
              <w:t>(3105, 0, '2015-05-05 01:50:53');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(3106, 0, '2015-05-05 01:50:56'),</w:t>
            </w:r>
          </w:p>
          <w:p w:rsidR="0099030E" w:rsidRDefault="0099030E" w:rsidP="00147D83">
            <w:r>
              <w:t>(3107, 0, '2015-05-05 01:51:00'),</w:t>
            </w:r>
          </w:p>
          <w:p w:rsidR="0099030E" w:rsidRDefault="0099030E" w:rsidP="00147D83">
            <w:r>
              <w:t>(3108, 0, '2015-05-05 01:51:03'),</w:t>
            </w:r>
          </w:p>
          <w:p w:rsidR="0099030E" w:rsidRDefault="0099030E" w:rsidP="00147D83">
            <w:r>
              <w:t>(3109, 0, '2015-05-05 01:51:06'),</w:t>
            </w:r>
          </w:p>
          <w:p w:rsidR="0099030E" w:rsidRDefault="0099030E" w:rsidP="00147D83">
            <w:r>
              <w:t>(3110, 0, '2015-05-05 01:51:09'),</w:t>
            </w:r>
          </w:p>
          <w:p w:rsidR="0099030E" w:rsidRDefault="0099030E" w:rsidP="00147D83">
            <w:r>
              <w:t>(3111, 0, '2015-05-05 01:51:12'),</w:t>
            </w:r>
          </w:p>
          <w:p w:rsidR="0099030E" w:rsidRDefault="0099030E" w:rsidP="00147D83">
            <w:r>
              <w:t>(3112, 0, '2015-05-05 01:51:15'),</w:t>
            </w:r>
          </w:p>
          <w:p w:rsidR="0099030E" w:rsidRDefault="0099030E" w:rsidP="00147D83">
            <w:r>
              <w:t>(3113, 0, '2015-05-05 01:51:18'),</w:t>
            </w:r>
          </w:p>
          <w:p w:rsidR="0099030E" w:rsidRDefault="0099030E" w:rsidP="00147D83">
            <w:r>
              <w:t>(3114, 0, '2015-05-05 01:51:21'),</w:t>
            </w:r>
          </w:p>
          <w:p w:rsidR="0099030E" w:rsidRDefault="0099030E" w:rsidP="00147D83">
            <w:r>
              <w:t>(3115, 0, '2015-05-05 01:51:24'),</w:t>
            </w:r>
          </w:p>
          <w:p w:rsidR="0099030E" w:rsidRDefault="0099030E" w:rsidP="00147D83">
            <w:r>
              <w:t>(3116, 0, '2015-05-05 01:51:27'),</w:t>
            </w:r>
          </w:p>
          <w:p w:rsidR="0099030E" w:rsidRDefault="0099030E" w:rsidP="00147D83">
            <w:r>
              <w:t>(3117, 0, '2015-05-05 01:51:30'),</w:t>
            </w:r>
          </w:p>
          <w:p w:rsidR="0099030E" w:rsidRDefault="0099030E" w:rsidP="00147D83">
            <w:r>
              <w:t>(3118, 0, '2015-05-05 01:51:33'),</w:t>
            </w:r>
          </w:p>
          <w:p w:rsidR="0099030E" w:rsidRDefault="0099030E" w:rsidP="00147D83">
            <w:r>
              <w:t>(3119, 0, '2015-05-05 01:51:36'),</w:t>
            </w:r>
          </w:p>
          <w:p w:rsidR="0099030E" w:rsidRDefault="0099030E" w:rsidP="00147D83">
            <w:r>
              <w:t>(3120, 0, '2015-05-05 01:51:39'),</w:t>
            </w:r>
          </w:p>
          <w:p w:rsidR="0099030E" w:rsidRDefault="0099030E" w:rsidP="00147D83">
            <w:r>
              <w:t>(3121, 0, '2015-05-05 01:51:42'),</w:t>
            </w:r>
          </w:p>
          <w:p w:rsidR="0099030E" w:rsidRDefault="0099030E" w:rsidP="00147D83">
            <w:r>
              <w:t>(3122, 0, '2015-05-05 01:51:45'),</w:t>
            </w:r>
          </w:p>
          <w:p w:rsidR="0099030E" w:rsidRDefault="0099030E" w:rsidP="00147D83">
            <w:r>
              <w:t>(3123, 0, '2015-05-05 01:51:48'),</w:t>
            </w:r>
          </w:p>
          <w:p w:rsidR="0099030E" w:rsidRDefault="0099030E" w:rsidP="00147D83">
            <w:r>
              <w:t>(3124, 0, '2015-05-05 01:51:51'),</w:t>
            </w:r>
          </w:p>
          <w:p w:rsidR="0099030E" w:rsidRDefault="0099030E" w:rsidP="00147D83">
            <w:r>
              <w:t>(3125, 0, '2015-05-05 01:51:54'),</w:t>
            </w:r>
          </w:p>
          <w:p w:rsidR="0099030E" w:rsidRDefault="0099030E" w:rsidP="00147D83">
            <w:r>
              <w:t>(3126, 0, '2015-05-05 01:51:57'),</w:t>
            </w:r>
          </w:p>
          <w:p w:rsidR="0099030E" w:rsidRDefault="0099030E" w:rsidP="00147D83">
            <w:r>
              <w:t>(3127, 0, '2015-05-05 01:52:00'),</w:t>
            </w:r>
          </w:p>
          <w:p w:rsidR="0099030E" w:rsidRDefault="0099030E" w:rsidP="00147D83">
            <w:r>
              <w:t>(3128, 0, '2015-05-05 01:52:03'),</w:t>
            </w:r>
          </w:p>
          <w:p w:rsidR="0099030E" w:rsidRDefault="0099030E" w:rsidP="00147D83">
            <w:r>
              <w:t>(3129, 0, '2015-05-05 01:52:06'),</w:t>
            </w:r>
          </w:p>
          <w:p w:rsidR="0099030E" w:rsidRDefault="0099030E" w:rsidP="00147D83">
            <w:r>
              <w:t>(3130, 0, '2015-05-05 01:52:09'),</w:t>
            </w:r>
          </w:p>
          <w:p w:rsidR="0099030E" w:rsidRDefault="0099030E" w:rsidP="00147D83">
            <w:r>
              <w:t>(3131, 0, '2015-05-05 01:52:12'),</w:t>
            </w:r>
          </w:p>
          <w:p w:rsidR="0099030E" w:rsidRDefault="0099030E" w:rsidP="00147D83">
            <w:r>
              <w:t>(3132, 0, '2015-05-05 01:52:15'),</w:t>
            </w:r>
          </w:p>
          <w:p w:rsidR="0099030E" w:rsidRDefault="0099030E" w:rsidP="00147D83">
            <w:r>
              <w:t>(3133, 0, '2015-05-05 01:52:18'),</w:t>
            </w:r>
          </w:p>
          <w:p w:rsidR="0099030E" w:rsidRDefault="0099030E" w:rsidP="00147D83">
            <w:r>
              <w:t>(3134, 0, '2015-05-05 01:52:21'),</w:t>
            </w:r>
          </w:p>
          <w:p w:rsidR="0099030E" w:rsidRDefault="0099030E" w:rsidP="00147D83">
            <w:r>
              <w:t>(3135, 0, '2015-05-05 01:52:25'),</w:t>
            </w:r>
          </w:p>
          <w:p w:rsidR="0099030E" w:rsidRDefault="0099030E" w:rsidP="00147D83">
            <w:r>
              <w:t>(3136, 0, '2015-05-05 01:52:28'),</w:t>
            </w:r>
          </w:p>
          <w:p w:rsidR="0099030E" w:rsidRDefault="0099030E" w:rsidP="00147D83">
            <w:r>
              <w:t>(3137, 0, '2015-05-05 01:52:31'),</w:t>
            </w:r>
          </w:p>
          <w:p w:rsidR="0099030E" w:rsidRDefault="0099030E" w:rsidP="00147D83">
            <w:r>
              <w:t>(3138, 0, '2015-05-05 01:52:34'),</w:t>
            </w:r>
          </w:p>
          <w:p w:rsidR="0099030E" w:rsidRDefault="0099030E" w:rsidP="00147D83">
            <w:r>
              <w:t>(3139, 0, '2015-05-05 01:52:37'),</w:t>
            </w:r>
          </w:p>
          <w:p w:rsidR="0099030E" w:rsidRDefault="0099030E" w:rsidP="00147D83">
            <w:r>
              <w:t>(3140, 0, '2015-05-05 01:52:40'),</w:t>
            </w:r>
          </w:p>
          <w:p w:rsidR="0099030E" w:rsidRDefault="0099030E" w:rsidP="00147D83">
            <w:r>
              <w:t>(3141, 0, '2015-05-05 01:52:43'),</w:t>
            </w:r>
          </w:p>
          <w:p w:rsidR="0099030E" w:rsidRDefault="0099030E" w:rsidP="00147D83">
            <w:r>
              <w:t>(3142, 0, '2015-05-05 01:52:46'),</w:t>
            </w:r>
          </w:p>
          <w:p w:rsidR="0099030E" w:rsidRDefault="0099030E" w:rsidP="00147D83">
            <w:r>
              <w:t>(3143, 0, '2015-05-05 01:52:49'),</w:t>
            </w:r>
          </w:p>
          <w:p w:rsidR="0099030E" w:rsidRDefault="0099030E" w:rsidP="00147D83">
            <w:r>
              <w:t>(3144, 0, '2015-05-05 01:52:52'),</w:t>
            </w:r>
          </w:p>
          <w:p w:rsidR="0099030E" w:rsidRDefault="0099030E" w:rsidP="00147D83">
            <w:r>
              <w:t>(3145, 0, '2015-05-05 01:52:55'),</w:t>
            </w:r>
          </w:p>
          <w:p w:rsidR="0099030E" w:rsidRDefault="0099030E" w:rsidP="00147D83">
            <w:r>
              <w:t>(3146, 0, '2015-05-05 01:52:58'),</w:t>
            </w:r>
          </w:p>
          <w:p w:rsidR="0099030E" w:rsidRDefault="0099030E" w:rsidP="00147D83">
            <w:r>
              <w:t>(3147, 0, '2015-05-05 01:53:01'),</w:t>
            </w:r>
          </w:p>
          <w:p w:rsidR="0099030E" w:rsidRDefault="0099030E" w:rsidP="00147D83">
            <w:r>
              <w:t>(3148, 0, '2015-05-05 01:53:04'),</w:t>
            </w:r>
          </w:p>
          <w:p w:rsidR="0099030E" w:rsidRDefault="0099030E" w:rsidP="00147D83">
            <w:r>
              <w:t>(3149, 0, '2015-05-05 01:53:07'),</w:t>
            </w:r>
          </w:p>
          <w:p w:rsidR="0099030E" w:rsidRDefault="0099030E" w:rsidP="00147D83">
            <w:r>
              <w:t>(3150, 0, '2015-05-05 01:53:10'),</w:t>
            </w:r>
          </w:p>
          <w:p w:rsidR="0099030E" w:rsidRDefault="0099030E" w:rsidP="00147D83">
            <w:r>
              <w:t>(3151, 0, '2015-05-05 01:53:13'),</w:t>
            </w:r>
          </w:p>
          <w:p w:rsidR="0099030E" w:rsidRDefault="0099030E" w:rsidP="00147D83">
            <w:r>
              <w:t>(3152, 0, '2015-05-05 01:53:16'),</w:t>
            </w:r>
          </w:p>
          <w:p w:rsidR="0099030E" w:rsidRDefault="0099030E" w:rsidP="00147D83">
            <w:r>
              <w:t>(3153, 0, '2015-05-05 01:53:19'),</w:t>
            </w:r>
          </w:p>
          <w:p w:rsidR="0099030E" w:rsidRDefault="0099030E" w:rsidP="00147D83">
            <w:r>
              <w:t>(3154, 0, '2015-05-05 01:53:22'),</w:t>
            </w:r>
          </w:p>
          <w:p w:rsidR="0099030E" w:rsidRDefault="0099030E" w:rsidP="00147D83">
            <w:r>
              <w:t>(3155, 0, '2015-05-05 01:53:25'),</w:t>
            </w:r>
          </w:p>
          <w:p w:rsidR="0099030E" w:rsidRDefault="0099030E" w:rsidP="00147D83">
            <w:r>
              <w:t>(3156, 0, '2015-05-05 01:53:28'),</w:t>
            </w:r>
          </w:p>
          <w:p w:rsidR="0099030E" w:rsidRDefault="0099030E" w:rsidP="00147D83">
            <w:r>
              <w:t>(3157, 0, '2015-05-05 01:53:31'),</w:t>
            </w:r>
          </w:p>
          <w:p w:rsidR="0099030E" w:rsidRDefault="0099030E" w:rsidP="00147D83">
            <w:r>
              <w:t>(3158, 0, '2015-05-05 01:53:34'),</w:t>
            </w:r>
          </w:p>
          <w:p w:rsidR="0099030E" w:rsidRDefault="0099030E" w:rsidP="00147D83">
            <w:r>
              <w:t>(3159, 0, '2015-05-05 01:53:37'),</w:t>
            </w:r>
          </w:p>
          <w:p w:rsidR="0099030E" w:rsidRDefault="0099030E" w:rsidP="00147D83">
            <w:r>
              <w:t>(3160, 0, '2015-05-05 01:53:40'),</w:t>
            </w:r>
          </w:p>
          <w:p w:rsidR="0099030E" w:rsidRDefault="0099030E" w:rsidP="00147D83">
            <w:r>
              <w:t>(3161, 0, '2015-05-05 01:53:43'),</w:t>
            </w:r>
          </w:p>
          <w:p w:rsidR="0099030E" w:rsidRDefault="0099030E" w:rsidP="00147D83">
            <w:r>
              <w:t>(3162, 0, '2015-05-05 01:53:46'),</w:t>
            </w:r>
          </w:p>
          <w:p w:rsidR="0099030E" w:rsidRDefault="0099030E" w:rsidP="00147D83">
            <w:r>
              <w:t>(3163, 0, '2015-05-05 01:53:49'),</w:t>
            </w:r>
          </w:p>
          <w:p w:rsidR="0099030E" w:rsidRDefault="0099030E" w:rsidP="00147D83">
            <w:r>
              <w:t>(3164, 0, '2015-05-05 01:53:53'),</w:t>
            </w:r>
          </w:p>
          <w:p w:rsidR="0099030E" w:rsidRDefault="0099030E" w:rsidP="00147D83">
            <w:r>
              <w:t>(3165, 0, '2015-05-05 01:53:56'),</w:t>
            </w:r>
          </w:p>
          <w:p w:rsidR="0099030E" w:rsidRDefault="0099030E" w:rsidP="00147D83">
            <w:r>
              <w:t>(3166, 0, '2015-05-05 01:53:59'),</w:t>
            </w:r>
          </w:p>
          <w:p w:rsidR="0099030E" w:rsidRDefault="0099030E" w:rsidP="00147D83">
            <w:r>
              <w:t>(3167, 0, '2015-05-05 01:54:02'),</w:t>
            </w:r>
          </w:p>
          <w:p w:rsidR="0099030E" w:rsidRDefault="0099030E" w:rsidP="00147D83">
            <w:r>
              <w:t>(3168, 0, '2015-05-05 01:54:05'),</w:t>
            </w:r>
          </w:p>
          <w:p w:rsidR="0099030E" w:rsidRDefault="0099030E" w:rsidP="00147D83">
            <w:r>
              <w:t>(3169, 0, '2015-05-05 01:54:08'),</w:t>
            </w:r>
          </w:p>
          <w:p w:rsidR="0099030E" w:rsidRDefault="0099030E" w:rsidP="00147D83">
            <w:r>
              <w:t>(3170, 0, '2015-05-05 01:54:11'),</w:t>
            </w:r>
          </w:p>
          <w:p w:rsidR="0099030E" w:rsidRDefault="0099030E" w:rsidP="00147D83">
            <w:r>
              <w:t>(3171, 0, '2015-05-05 01:54:14'),</w:t>
            </w:r>
          </w:p>
          <w:p w:rsidR="0099030E" w:rsidRDefault="0099030E" w:rsidP="00147D83">
            <w:r>
              <w:t>(3172, 0, '2015-05-05 01:54:17'),</w:t>
            </w:r>
          </w:p>
          <w:p w:rsidR="0099030E" w:rsidRDefault="0099030E" w:rsidP="00147D83">
            <w:r>
              <w:t>(3173, 0, '2015-05-05 01:54:20'),</w:t>
            </w:r>
          </w:p>
          <w:p w:rsidR="0099030E" w:rsidRDefault="0099030E" w:rsidP="00147D83">
            <w:r>
              <w:t>(3174, 0, '2015-05-05 01:54:23'),</w:t>
            </w:r>
          </w:p>
          <w:p w:rsidR="0099030E" w:rsidRDefault="0099030E" w:rsidP="00147D83">
            <w:r>
              <w:t>(3175, 0, '2015-05-05 01:54:26'),</w:t>
            </w:r>
          </w:p>
          <w:p w:rsidR="0099030E" w:rsidRDefault="0099030E" w:rsidP="00147D83">
            <w:r>
              <w:t>(3176, 0, '2015-05-05 01:54:29'),</w:t>
            </w:r>
          </w:p>
          <w:p w:rsidR="0099030E" w:rsidRDefault="0099030E" w:rsidP="00147D83">
            <w:r>
              <w:t>(3177, 0, '2015-05-05 01:54:32'),</w:t>
            </w:r>
          </w:p>
          <w:p w:rsidR="0099030E" w:rsidRDefault="0099030E" w:rsidP="00147D83">
            <w:r>
              <w:t>(3178, 0, '2015-05-05 01:54:35'),</w:t>
            </w:r>
          </w:p>
          <w:p w:rsidR="0099030E" w:rsidRDefault="0099030E" w:rsidP="00147D83">
            <w:r>
              <w:t>(3179, 0, '2015-05-05 01:54:38'),</w:t>
            </w:r>
          </w:p>
          <w:p w:rsidR="0099030E" w:rsidRDefault="0099030E" w:rsidP="00147D83">
            <w:r>
              <w:t>(3180, 0, '2015-05-05 01:54:41'),</w:t>
            </w:r>
          </w:p>
          <w:p w:rsidR="0099030E" w:rsidRDefault="0099030E" w:rsidP="00147D83">
            <w:r>
              <w:t>(3181, 0, '2015-05-05 01:54:44'),</w:t>
            </w:r>
          </w:p>
          <w:p w:rsidR="0099030E" w:rsidRDefault="0099030E" w:rsidP="00147D83">
            <w:r>
              <w:t>(3182, 0, '2015-05-05 01:54:47'),</w:t>
            </w:r>
          </w:p>
          <w:p w:rsidR="0099030E" w:rsidRDefault="0099030E" w:rsidP="00147D83">
            <w:r>
              <w:t>(3183, 0, '2015-05-05 01:54:50'),</w:t>
            </w:r>
          </w:p>
          <w:p w:rsidR="0099030E" w:rsidRDefault="0099030E" w:rsidP="00147D83">
            <w:r>
              <w:t>(3184, 0, '2015-05-05 01:54:53'),</w:t>
            </w:r>
          </w:p>
          <w:p w:rsidR="0099030E" w:rsidRDefault="0099030E" w:rsidP="00147D83">
            <w:r>
              <w:t>(3185, 0, '2015-05-05 01:54:56'),</w:t>
            </w:r>
          </w:p>
          <w:p w:rsidR="0099030E" w:rsidRDefault="0099030E" w:rsidP="00147D83">
            <w:r>
              <w:t>(3186, 0, '2015-05-05 01:54:59'),</w:t>
            </w:r>
          </w:p>
          <w:p w:rsidR="0099030E" w:rsidRDefault="0099030E" w:rsidP="00147D83">
            <w:r>
              <w:t>(3187, 0, '2015-05-05 01:55:02'),</w:t>
            </w:r>
          </w:p>
          <w:p w:rsidR="0099030E" w:rsidRDefault="0099030E" w:rsidP="00147D83">
            <w:r>
              <w:t>(3188, 0, '2015-05-05 01:55:05'),</w:t>
            </w:r>
          </w:p>
          <w:p w:rsidR="0099030E" w:rsidRDefault="0099030E" w:rsidP="00147D83">
            <w:r>
              <w:t>(3189, 0, '2015-05-05 01:55:08'),</w:t>
            </w:r>
          </w:p>
          <w:p w:rsidR="0099030E" w:rsidRDefault="0099030E" w:rsidP="00147D83">
            <w:r>
              <w:t>(3190, 0, '2015-05-05 01:55:11'),</w:t>
            </w:r>
          </w:p>
          <w:p w:rsidR="0099030E" w:rsidRDefault="0099030E" w:rsidP="00147D83">
            <w:r>
              <w:t>(3191, 0, '2015-05-05 01:55:14'),</w:t>
            </w:r>
          </w:p>
          <w:p w:rsidR="0099030E" w:rsidRDefault="0099030E" w:rsidP="00147D83">
            <w:r>
              <w:t>(3192, 0, '2015-05-05 01:55:17'),</w:t>
            </w:r>
          </w:p>
          <w:p w:rsidR="0099030E" w:rsidRDefault="0099030E" w:rsidP="00147D83">
            <w:r>
              <w:t>(3193, 0, '2015-05-05 01:55:20'),</w:t>
            </w:r>
          </w:p>
          <w:p w:rsidR="0099030E" w:rsidRDefault="0099030E" w:rsidP="00147D83">
            <w:r>
              <w:t>(3194, 0, '2015-05-05 01:55:24'),</w:t>
            </w:r>
          </w:p>
          <w:p w:rsidR="0099030E" w:rsidRDefault="0099030E" w:rsidP="00147D83">
            <w:r>
              <w:t>(3195, 0, '2015-05-05 01:55:27'),</w:t>
            </w:r>
          </w:p>
          <w:p w:rsidR="0099030E" w:rsidRDefault="0099030E" w:rsidP="00147D83">
            <w:r>
              <w:t>(3196, 0, '2015-05-05 01:55:30'),</w:t>
            </w:r>
          </w:p>
          <w:p w:rsidR="0099030E" w:rsidRDefault="0099030E" w:rsidP="00147D83">
            <w:r>
              <w:t>(3197, 0, '2015-05-05 01:55:33'),</w:t>
            </w:r>
          </w:p>
          <w:p w:rsidR="0099030E" w:rsidRDefault="0099030E" w:rsidP="00147D83">
            <w:r>
              <w:t>(3198, 0, '2015-05-05 01:55:36'),</w:t>
            </w:r>
          </w:p>
          <w:p w:rsidR="0099030E" w:rsidRDefault="0099030E" w:rsidP="00147D83">
            <w:r>
              <w:t>(3199, 0, '2015-05-05 01:55:39'),</w:t>
            </w:r>
          </w:p>
          <w:p w:rsidR="0099030E" w:rsidRDefault="0099030E" w:rsidP="00147D83">
            <w:r>
              <w:t>(3200, 0, '2015-05-05 01:55:42'),</w:t>
            </w:r>
          </w:p>
          <w:p w:rsidR="0099030E" w:rsidRDefault="0099030E" w:rsidP="00147D83">
            <w:r>
              <w:t>(3201, 0, '2015-05-05 01:55:45'),</w:t>
            </w:r>
          </w:p>
          <w:p w:rsidR="0099030E" w:rsidRDefault="0099030E" w:rsidP="00147D83">
            <w:r>
              <w:t>(3202, 0, '2015-05-05 01:55:48'),</w:t>
            </w:r>
          </w:p>
          <w:p w:rsidR="0099030E" w:rsidRDefault="0099030E" w:rsidP="00147D83">
            <w:r>
              <w:t>(3203, 0, '2015-05-05 01:55:51'),</w:t>
            </w:r>
          </w:p>
          <w:p w:rsidR="0099030E" w:rsidRDefault="0099030E" w:rsidP="00147D83">
            <w:r>
              <w:t>(3204, 0, '2015-05-05 01:55:54'),</w:t>
            </w:r>
          </w:p>
          <w:p w:rsidR="0099030E" w:rsidRDefault="0099030E" w:rsidP="00147D83">
            <w:r>
              <w:t>(3205, 0, '2015-05-05 01:55:57'),</w:t>
            </w:r>
          </w:p>
          <w:p w:rsidR="0099030E" w:rsidRDefault="0099030E" w:rsidP="00147D83">
            <w:r>
              <w:t>(3206, 0, '2015-05-05 01:56:00'),</w:t>
            </w:r>
          </w:p>
          <w:p w:rsidR="0099030E" w:rsidRDefault="0099030E" w:rsidP="00147D83">
            <w:r>
              <w:t>(3207, 0, '2015-05-05 01:56:03'),</w:t>
            </w:r>
          </w:p>
          <w:p w:rsidR="0099030E" w:rsidRDefault="0099030E" w:rsidP="00147D83">
            <w:r>
              <w:t>(3208, 0, '2015-05-05 01:56:06'),</w:t>
            </w:r>
          </w:p>
          <w:p w:rsidR="0099030E" w:rsidRDefault="0099030E" w:rsidP="00147D83">
            <w:r>
              <w:t>(3209, 0, '2015-05-05 01:56:09'),</w:t>
            </w:r>
          </w:p>
          <w:p w:rsidR="0099030E" w:rsidRDefault="0099030E" w:rsidP="00147D83">
            <w:r>
              <w:t>(3210, 0, '2015-05-05 01:56:12'),</w:t>
            </w:r>
          </w:p>
          <w:p w:rsidR="0099030E" w:rsidRDefault="0099030E" w:rsidP="00147D83">
            <w:r>
              <w:t>(3211, 0, '2015-05-05 01:56:15'),</w:t>
            </w:r>
          </w:p>
          <w:p w:rsidR="0099030E" w:rsidRDefault="0099030E" w:rsidP="00147D83">
            <w:r>
              <w:t>(3212, 0, '2015-05-05 01:56:18'),</w:t>
            </w:r>
          </w:p>
          <w:p w:rsidR="0099030E" w:rsidRDefault="0099030E" w:rsidP="00147D83">
            <w:r>
              <w:t>(3213, 0, '2015-05-05 01:56:21'),</w:t>
            </w:r>
          </w:p>
          <w:p w:rsidR="0099030E" w:rsidRDefault="0099030E" w:rsidP="00147D83">
            <w:r>
              <w:t>(3214, 0, '2015-05-05 01:56:24'),</w:t>
            </w:r>
          </w:p>
          <w:p w:rsidR="0099030E" w:rsidRDefault="0099030E" w:rsidP="00147D83">
            <w:r>
              <w:t>(3215, 0, '2015-05-05 01:56:27'),</w:t>
            </w:r>
          </w:p>
          <w:p w:rsidR="0099030E" w:rsidRDefault="0099030E" w:rsidP="00147D83">
            <w:r>
              <w:t>(3216, 0, '2015-05-05 01:56:30'),</w:t>
            </w:r>
          </w:p>
          <w:p w:rsidR="0099030E" w:rsidRDefault="0099030E" w:rsidP="00147D83">
            <w:r>
              <w:t>(3217, 0, '2015-05-05 01:56:33'),</w:t>
            </w:r>
          </w:p>
          <w:p w:rsidR="0099030E" w:rsidRDefault="0099030E" w:rsidP="00147D83">
            <w:r>
              <w:t>(3218, 0, '2015-05-05 01:56:36'),</w:t>
            </w:r>
          </w:p>
          <w:p w:rsidR="0099030E" w:rsidRDefault="0099030E" w:rsidP="00147D83">
            <w:r>
              <w:t>(3219, 0, '2015-05-05 01:56:39'),</w:t>
            </w:r>
          </w:p>
          <w:p w:rsidR="0099030E" w:rsidRDefault="0099030E" w:rsidP="00147D83">
            <w:r>
              <w:t>(3220, 0, '2015-05-05 01:56:42'),</w:t>
            </w:r>
          </w:p>
          <w:p w:rsidR="0099030E" w:rsidRDefault="0099030E" w:rsidP="00147D83">
            <w:r>
              <w:t>(3221, 0, '2015-05-05 01:56:45'),</w:t>
            </w:r>
          </w:p>
          <w:p w:rsidR="0099030E" w:rsidRDefault="0099030E" w:rsidP="00147D83">
            <w:r>
              <w:t>(3222, 0, '2015-05-05 01:56:48'),</w:t>
            </w:r>
          </w:p>
          <w:p w:rsidR="0099030E" w:rsidRDefault="0099030E" w:rsidP="00147D83">
            <w:r>
              <w:t>(3223, 0, '2015-05-05 01:56:52'),</w:t>
            </w:r>
          </w:p>
          <w:p w:rsidR="0099030E" w:rsidRDefault="0099030E" w:rsidP="00147D83">
            <w:r>
              <w:t>(3224, 0, '2015-05-05 01:56:55'),</w:t>
            </w:r>
          </w:p>
          <w:p w:rsidR="0099030E" w:rsidRDefault="0099030E" w:rsidP="00147D83">
            <w:r>
              <w:t>(3225, 0, '2015-05-05 01:56:58'),</w:t>
            </w:r>
          </w:p>
          <w:p w:rsidR="0099030E" w:rsidRDefault="0099030E" w:rsidP="00147D83">
            <w:r>
              <w:t>(3226, 0, '2015-05-05 01:57:01'),</w:t>
            </w:r>
          </w:p>
          <w:p w:rsidR="0099030E" w:rsidRDefault="0099030E" w:rsidP="00147D83">
            <w:r>
              <w:t>(3227, 0, '2015-05-05 01:57:04'),</w:t>
            </w:r>
          </w:p>
          <w:p w:rsidR="0099030E" w:rsidRDefault="0099030E" w:rsidP="00147D83">
            <w:r>
              <w:t>(3228, 0, '2015-05-05 01:57:07'),</w:t>
            </w:r>
          </w:p>
          <w:p w:rsidR="0099030E" w:rsidRDefault="0099030E" w:rsidP="00147D83">
            <w:r>
              <w:t>(3229, 0, '2015-05-05 01:57:10'),</w:t>
            </w:r>
          </w:p>
          <w:p w:rsidR="0099030E" w:rsidRDefault="0099030E" w:rsidP="00147D83">
            <w:r>
              <w:t>(3230, 0, '2015-05-05 01:57:13'),</w:t>
            </w:r>
          </w:p>
          <w:p w:rsidR="0099030E" w:rsidRDefault="0099030E" w:rsidP="00147D83">
            <w:r>
              <w:t>(3231, 0, '2015-05-05 01:57:16'),</w:t>
            </w:r>
          </w:p>
          <w:p w:rsidR="0099030E" w:rsidRDefault="0099030E" w:rsidP="00147D83">
            <w:r>
              <w:t>(3232, 0, '2015-05-05 01:57:19'),</w:t>
            </w:r>
          </w:p>
          <w:p w:rsidR="0099030E" w:rsidRDefault="0099030E" w:rsidP="00147D83">
            <w:r>
              <w:t>(3233, 0, '2015-05-05 01:57:22'),</w:t>
            </w:r>
          </w:p>
          <w:p w:rsidR="0099030E" w:rsidRDefault="0099030E" w:rsidP="00147D83">
            <w:r>
              <w:t>(3234, 0, '2015-05-05 01:57:25'),</w:t>
            </w:r>
          </w:p>
          <w:p w:rsidR="0099030E" w:rsidRDefault="0099030E" w:rsidP="00147D83">
            <w:r>
              <w:t>(3235, 0, '2015-05-05 01:57:28'),</w:t>
            </w:r>
          </w:p>
          <w:p w:rsidR="0099030E" w:rsidRDefault="0099030E" w:rsidP="00147D83">
            <w:r>
              <w:t>(3236, 0, '2015-05-05 01:57:31'),</w:t>
            </w:r>
          </w:p>
          <w:p w:rsidR="0099030E" w:rsidRDefault="0099030E" w:rsidP="00147D83">
            <w:r>
              <w:t>(3237, 0, '2015-05-05 01:57:34'),</w:t>
            </w:r>
          </w:p>
          <w:p w:rsidR="0099030E" w:rsidRDefault="0099030E" w:rsidP="00147D83">
            <w:r>
              <w:t>(3238, 0, '2015-05-05 01:57:37'),</w:t>
            </w:r>
          </w:p>
          <w:p w:rsidR="0099030E" w:rsidRDefault="0099030E" w:rsidP="00147D83">
            <w:r>
              <w:t>(3239, 0, '2015-05-05 01:57:40'),</w:t>
            </w:r>
          </w:p>
          <w:p w:rsidR="0099030E" w:rsidRDefault="0099030E" w:rsidP="00147D83">
            <w:r>
              <w:t>(3240, 0, '2015-05-05 01:57:43'),</w:t>
            </w:r>
          </w:p>
          <w:p w:rsidR="0099030E" w:rsidRDefault="0099030E" w:rsidP="00147D83">
            <w:r>
              <w:t>(3241, 0, '2015-05-05 01:57:46'),</w:t>
            </w:r>
          </w:p>
          <w:p w:rsidR="0099030E" w:rsidRDefault="0099030E" w:rsidP="00147D83">
            <w:r>
              <w:t>(3242, 0, '2015-05-05 01:57:49'),</w:t>
            </w:r>
          </w:p>
          <w:p w:rsidR="0099030E" w:rsidRDefault="0099030E" w:rsidP="00147D83">
            <w:r>
              <w:t>(3243, 0, '2015-05-05 01:57:52'),</w:t>
            </w:r>
          </w:p>
          <w:p w:rsidR="0099030E" w:rsidRDefault="0099030E" w:rsidP="00147D83">
            <w:r>
              <w:t>(3244, 0, '2015-05-05 01:57:55'),</w:t>
            </w:r>
          </w:p>
          <w:p w:rsidR="0099030E" w:rsidRDefault="0099030E" w:rsidP="00147D83">
            <w:r>
              <w:t>(3245, 0, '2015-05-05 01:57:58'),</w:t>
            </w:r>
          </w:p>
          <w:p w:rsidR="0099030E" w:rsidRDefault="0099030E" w:rsidP="00147D83">
            <w:r>
              <w:t>(3246, 0, '2015-05-05 01:58:01'),</w:t>
            </w:r>
          </w:p>
          <w:p w:rsidR="0099030E" w:rsidRDefault="0099030E" w:rsidP="00147D83">
            <w:r>
              <w:t>(3247, 0, '2015-05-05 01:58:04'),</w:t>
            </w:r>
          </w:p>
          <w:p w:rsidR="0099030E" w:rsidRDefault="0099030E" w:rsidP="00147D83">
            <w:r>
              <w:t>(3248, 0, '2015-05-05 01:58:07'),</w:t>
            </w:r>
          </w:p>
          <w:p w:rsidR="0099030E" w:rsidRDefault="0099030E" w:rsidP="00147D83">
            <w:r>
              <w:t>(3249, 0, '2015-05-05 01:58:10'),</w:t>
            </w:r>
          </w:p>
          <w:p w:rsidR="0099030E" w:rsidRDefault="0099030E" w:rsidP="00147D83">
            <w:r>
              <w:t>(3250, 0, '2015-05-05 01:58:13'),</w:t>
            </w:r>
          </w:p>
          <w:p w:rsidR="0099030E" w:rsidRDefault="0099030E" w:rsidP="00147D83">
            <w:r>
              <w:t>(3251, 0, '2015-05-05 01:58:16'),</w:t>
            </w:r>
          </w:p>
          <w:p w:rsidR="0099030E" w:rsidRDefault="0099030E" w:rsidP="00147D83">
            <w:r>
              <w:t>(3252, 0, '2015-05-05 01:58:20'),</w:t>
            </w:r>
          </w:p>
          <w:p w:rsidR="0099030E" w:rsidRDefault="0099030E" w:rsidP="00147D83">
            <w:r>
              <w:t>(3253, 0, '2015-05-05 01:58:23'),</w:t>
            </w:r>
          </w:p>
          <w:p w:rsidR="0099030E" w:rsidRDefault="0099030E" w:rsidP="00147D83">
            <w:r>
              <w:t>(3254, 0, '2015-05-05 01:58:26'),</w:t>
            </w:r>
          </w:p>
          <w:p w:rsidR="0099030E" w:rsidRDefault="0099030E" w:rsidP="00147D83">
            <w:r>
              <w:t>(3255, 0, '2015-05-05 01:58:29'),</w:t>
            </w:r>
          </w:p>
          <w:p w:rsidR="0099030E" w:rsidRDefault="0099030E" w:rsidP="00147D83">
            <w:r>
              <w:t>(3256, 0, '2015-05-05 01:58:32'),</w:t>
            </w:r>
          </w:p>
          <w:p w:rsidR="0099030E" w:rsidRDefault="0099030E" w:rsidP="00147D83">
            <w:r>
              <w:t>(3257, 0, '2015-05-05 01:58:35'),</w:t>
            </w:r>
          </w:p>
          <w:p w:rsidR="0099030E" w:rsidRDefault="0099030E" w:rsidP="00147D83">
            <w:r>
              <w:t>(3258, 0, '2015-05-05 01:58:38'),</w:t>
            </w:r>
          </w:p>
          <w:p w:rsidR="0099030E" w:rsidRDefault="0099030E" w:rsidP="00147D83">
            <w:r>
              <w:t>(3259, 0, '2015-05-05 01:58:41'),</w:t>
            </w:r>
          </w:p>
          <w:p w:rsidR="0099030E" w:rsidRDefault="0099030E" w:rsidP="00147D83">
            <w:r>
              <w:t>(3260, 0, '2015-05-05 01:58:44'),</w:t>
            </w:r>
          </w:p>
          <w:p w:rsidR="0099030E" w:rsidRDefault="0099030E" w:rsidP="00147D83">
            <w:r>
              <w:t>(3261, 0, '2015-05-05 01:58:47'),</w:t>
            </w:r>
          </w:p>
          <w:p w:rsidR="0099030E" w:rsidRDefault="0099030E" w:rsidP="00147D83">
            <w:r>
              <w:t>(3262, 0, '2015-05-05 01:58:50'),</w:t>
            </w:r>
          </w:p>
          <w:p w:rsidR="0099030E" w:rsidRDefault="0099030E" w:rsidP="00147D83">
            <w:r>
              <w:t>(3263, 0, '2015-05-05 01:58:53'),</w:t>
            </w:r>
          </w:p>
          <w:p w:rsidR="0099030E" w:rsidRDefault="0099030E" w:rsidP="00147D83">
            <w:r>
              <w:t>(3264, 0, '2015-05-05 01:58:56'),</w:t>
            </w:r>
          </w:p>
          <w:p w:rsidR="0099030E" w:rsidRDefault="0099030E" w:rsidP="00147D83">
            <w:r>
              <w:t>(3265, 0, '2015-05-05 01:58:59'),</w:t>
            </w:r>
          </w:p>
          <w:p w:rsidR="0099030E" w:rsidRDefault="0099030E" w:rsidP="00147D83">
            <w:r>
              <w:t>(3266, 0, '2015-05-05 01:59:02'),</w:t>
            </w:r>
          </w:p>
          <w:p w:rsidR="0099030E" w:rsidRDefault="0099030E" w:rsidP="00147D83">
            <w:r>
              <w:t>(3267, 0, '2015-05-05 01:59:05'),</w:t>
            </w:r>
          </w:p>
          <w:p w:rsidR="0099030E" w:rsidRDefault="0099030E" w:rsidP="00147D83">
            <w:r>
              <w:t>(3268, 0, '2015-05-05 01:59:08'),</w:t>
            </w:r>
          </w:p>
          <w:p w:rsidR="0099030E" w:rsidRDefault="0099030E" w:rsidP="00147D83">
            <w:r>
              <w:t>(3269, 0, '2015-05-05 01:59:11'),</w:t>
            </w:r>
          </w:p>
          <w:p w:rsidR="0099030E" w:rsidRDefault="0099030E" w:rsidP="00147D83">
            <w:r>
              <w:t>(3270, 0, '2015-05-05 01:59:14'),</w:t>
            </w:r>
          </w:p>
          <w:p w:rsidR="0099030E" w:rsidRDefault="0099030E" w:rsidP="00147D83">
            <w:r>
              <w:t>(3271, 0, '2015-05-05 01:59:17'),</w:t>
            </w:r>
          </w:p>
          <w:p w:rsidR="0099030E" w:rsidRDefault="0099030E" w:rsidP="00147D83">
            <w:r>
              <w:t>(3272, 0, '2015-05-05 01:59:20'),</w:t>
            </w:r>
          </w:p>
          <w:p w:rsidR="0099030E" w:rsidRDefault="0099030E" w:rsidP="00147D83">
            <w:r>
              <w:t>(3273, 0, '2015-05-05 01:59:23'),</w:t>
            </w:r>
          </w:p>
          <w:p w:rsidR="0099030E" w:rsidRDefault="0099030E" w:rsidP="00147D83">
            <w:r>
              <w:t>(3274, 0, '2015-05-05 01:59:26'),</w:t>
            </w:r>
          </w:p>
          <w:p w:rsidR="0099030E" w:rsidRDefault="0099030E" w:rsidP="00147D83">
            <w:r>
              <w:t>(3275, 0, '2015-05-05 01:59:29'),</w:t>
            </w:r>
          </w:p>
          <w:p w:rsidR="0099030E" w:rsidRDefault="0099030E" w:rsidP="00147D83">
            <w:r>
              <w:t>(3276, 0, '2015-05-05 01:59:32'),</w:t>
            </w:r>
          </w:p>
          <w:p w:rsidR="0099030E" w:rsidRDefault="0099030E" w:rsidP="00147D83">
            <w:r>
              <w:t>(3277, 0, '2015-05-05 01:59:36'),</w:t>
            </w:r>
          </w:p>
          <w:p w:rsidR="0099030E" w:rsidRDefault="0099030E" w:rsidP="00147D83">
            <w:r>
              <w:t>(3278, 0, '2015-05-05 01:59:39'),</w:t>
            </w:r>
          </w:p>
          <w:p w:rsidR="0099030E" w:rsidRDefault="0099030E" w:rsidP="00147D83">
            <w:r>
              <w:t>(3279, 0, '2015-05-05 01:59:42'),</w:t>
            </w:r>
          </w:p>
          <w:p w:rsidR="0099030E" w:rsidRDefault="0099030E" w:rsidP="00147D83">
            <w:r>
              <w:t>(3280, 0, '2015-05-05 01:59:45'),</w:t>
            </w:r>
          </w:p>
          <w:p w:rsidR="0099030E" w:rsidRDefault="0099030E" w:rsidP="00147D83">
            <w:r>
              <w:t>(3281, 0, '2015-05-05 01:59:48'),</w:t>
            </w:r>
          </w:p>
          <w:p w:rsidR="0099030E" w:rsidRDefault="0099030E" w:rsidP="00147D83">
            <w:r>
              <w:t>(3282, 0, '2015-05-05 01:59:51'),</w:t>
            </w:r>
          </w:p>
          <w:p w:rsidR="0099030E" w:rsidRDefault="0099030E" w:rsidP="00147D83">
            <w:r>
              <w:t>(3283, 0, '2015-05-05 01:59:54'),</w:t>
            </w:r>
          </w:p>
          <w:p w:rsidR="0099030E" w:rsidRDefault="0099030E" w:rsidP="00147D83">
            <w:r>
              <w:t>(3284, 0, '2015-05-05 01:59:57'),</w:t>
            </w:r>
          </w:p>
          <w:p w:rsidR="0099030E" w:rsidRDefault="0099030E" w:rsidP="00147D83">
            <w:r>
              <w:t>(3285, 0, '2015-05-05 02:00:00'),</w:t>
            </w:r>
          </w:p>
          <w:p w:rsidR="0099030E" w:rsidRDefault="0099030E" w:rsidP="00147D83">
            <w:r>
              <w:t>(3286, 0, '2015-05-05 02:00:03'),</w:t>
            </w:r>
          </w:p>
          <w:p w:rsidR="0099030E" w:rsidRDefault="0099030E" w:rsidP="00147D83">
            <w:r>
              <w:t>(3287, 0, '2015-05-05 02:00:06'),</w:t>
            </w:r>
          </w:p>
          <w:p w:rsidR="0099030E" w:rsidRDefault="0099030E" w:rsidP="00147D83">
            <w:r>
              <w:t>(3288, 0, '2015-05-05 02:00:09'),</w:t>
            </w:r>
          </w:p>
          <w:p w:rsidR="0099030E" w:rsidRDefault="0099030E" w:rsidP="00147D83">
            <w:r>
              <w:t>(3289, 0, '2015-05-05 02:00:12'),</w:t>
            </w:r>
          </w:p>
          <w:p w:rsidR="0099030E" w:rsidRDefault="0099030E" w:rsidP="00147D83">
            <w:r>
              <w:t>(3290, 0, '2015-05-05 02:00:15'),</w:t>
            </w:r>
          </w:p>
          <w:p w:rsidR="0099030E" w:rsidRDefault="0099030E" w:rsidP="00147D83">
            <w:r>
              <w:t>(3291, 0, '2015-05-05 02:00:18'),</w:t>
            </w:r>
          </w:p>
          <w:p w:rsidR="0099030E" w:rsidRDefault="0099030E" w:rsidP="00147D83">
            <w:r>
              <w:t>(3292, 0, '2015-05-05 02:00:21'),</w:t>
            </w:r>
          </w:p>
          <w:p w:rsidR="0099030E" w:rsidRDefault="0099030E" w:rsidP="00147D83">
            <w:r>
              <w:t>(3293, 0, '2015-05-05 02:00:24'),</w:t>
            </w:r>
          </w:p>
          <w:p w:rsidR="0099030E" w:rsidRDefault="0099030E" w:rsidP="00147D83">
            <w:r>
              <w:t>(3294, 0, '2015-05-05 02:00:27'),</w:t>
            </w:r>
          </w:p>
          <w:p w:rsidR="0099030E" w:rsidRDefault="0099030E" w:rsidP="00147D83">
            <w:r>
              <w:t>(3295, 0, '2015-05-05 02:00:30'),</w:t>
            </w:r>
          </w:p>
          <w:p w:rsidR="0099030E" w:rsidRDefault="0099030E" w:rsidP="00147D83">
            <w:r>
              <w:t>(3296, 0, '2015-05-05 02:00:33'),</w:t>
            </w:r>
          </w:p>
          <w:p w:rsidR="0099030E" w:rsidRDefault="0099030E" w:rsidP="00147D83">
            <w:r>
              <w:t>(3297, 0, '2015-05-05 02:00:36'),</w:t>
            </w:r>
          </w:p>
          <w:p w:rsidR="0099030E" w:rsidRDefault="0099030E" w:rsidP="00147D83">
            <w:r>
              <w:t>(3298, 0, '2015-05-05 02:00:39'),</w:t>
            </w:r>
          </w:p>
          <w:p w:rsidR="0099030E" w:rsidRDefault="0099030E" w:rsidP="00147D83">
            <w:r>
              <w:t>(3299, 0, '2015-05-05 02:00:43'),</w:t>
            </w:r>
          </w:p>
          <w:p w:rsidR="0099030E" w:rsidRDefault="0099030E" w:rsidP="00147D83">
            <w:r>
              <w:t>(3300, 0, '2015-05-05 02:00:46'),</w:t>
            </w:r>
          </w:p>
          <w:p w:rsidR="0099030E" w:rsidRDefault="0099030E" w:rsidP="00147D83">
            <w:r>
              <w:t>(3301, 0, '2015-05-05 02:00:49'),</w:t>
            </w:r>
          </w:p>
          <w:p w:rsidR="0099030E" w:rsidRDefault="0099030E" w:rsidP="00147D83">
            <w:r>
              <w:t>(3302, 0, '2015-05-05 02:00:52'),</w:t>
            </w:r>
          </w:p>
          <w:p w:rsidR="0099030E" w:rsidRDefault="0099030E" w:rsidP="00147D83">
            <w:r>
              <w:t>(3303, 0, '2015-05-05 02:00:55'),</w:t>
            </w:r>
          </w:p>
          <w:p w:rsidR="0099030E" w:rsidRDefault="0099030E" w:rsidP="00147D83">
            <w:r>
              <w:t>(3304, 0, '2015-05-05 02:00:58'),</w:t>
            </w:r>
          </w:p>
          <w:p w:rsidR="0099030E" w:rsidRDefault="0099030E" w:rsidP="00147D83">
            <w:r>
              <w:t>(3305, 0, '2015-05-05 02:01:01'),</w:t>
            </w:r>
          </w:p>
          <w:p w:rsidR="0099030E" w:rsidRDefault="0099030E" w:rsidP="00147D83">
            <w:r>
              <w:t>(3306, 0, '2015-05-05 02:01:04'),</w:t>
            </w:r>
          </w:p>
          <w:p w:rsidR="0099030E" w:rsidRDefault="0099030E" w:rsidP="00147D83">
            <w:r>
              <w:t>(3307, 0, '2015-05-05 02:01:07'),</w:t>
            </w:r>
          </w:p>
          <w:p w:rsidR="0099030E" w:rsidRDefault="0099030E" w:rsidP="00147D83">
            <w:r>
              <w:t>(3308, 0, '2015-05-05 02:01:10'),</w:t>
            </w:r>
          </w:p>
          <w:p w:rsidR="0099030E" w:rsidRDefault="0099030E" w:rsidP="00147D83">
            <w:r>
              <w:t>(3309, 0, '2015-05-05 02:01:13'),</w:t>
            </w:r>
          </w:p>
          <w:p w:rsidR="0099030E" w:rsidRDefault="0099030E" w:rsidP="00147D83">
            <w:r>
              <w:t>(3310, 0, '2015-05-05 02:01:16'),</w:t>
            </w:r>
          </w:p>
          <w:p w:rsidR="0099030E" w:rsidRDefault="0099030E" w:rsidP="00147D83">
            <w:r>
              <w:t>(3311, 0, '2015-05-05 02:01:19'),</w:t>
            </w:r>
          </w:p>
          <w:p w:rsidR="0099030E" w:rsidRDefault="0099030E" w:rsidP="00147D83">
            <w:r>
              <w:t>(3312, 0, '2015-05-05 02:01:22'),</w:t>
            </w:r>
          </w:p>
          <w:p w:rsidR="0099030E" w:rsidRDefault="0099030E" w:rsidP="00147D83">
            <w:r>
              <w:t>(3313, 0, '2015-05-05 02:01:25'),</w:t>
            </w:r>
          </w:p>
          <w:p w:rsidR="0099030E" w:rsidRDefault="0099030E" w:rsidP="00147D83">
            <w:r>
              <w:t>(3314, 0, '2015-05-05 02:01:29'),</w:t>
            </w:r>
          </w:p>
          <w:p w:rsidR="0099030E" w:rsidRDefault="0099030E" w:rsidP="00147D83">
            <w:r>
              <w:t>(3315, 0, '2015-05-05 02:01:32'),</w:t>
            </w:r>
          </w:p>
          <w:p w:rsidR="0099030E" w:rsidRDefault="0099030E" w:rsidP="00147D83">
            <w:r>
              <w:t>(3316, 0, '2015-05-05 02:01:35'),</w:t>
            </w:r>
          </w:p>
          <w:p w:rsidR="0099030E" w:rsidRDefault="0099030E" w:rsidP="00147D83">
            <w:r>
              <w:t>(3317, 0, '2015-05-05 02:01:38'),</w:t>
            </w:r>
          </w:p>
          <w:p w:rsidR="0099030E" w:rsidRDefault="0099030E" w:rsidP="00147D83">
            <w:r>
              <w:t>(3318, 0, '2015-05-05 02:01:41'),</w:t>
            </w:r>
          </w:p>
          <w:p w:rsidR="0099030E" w:rsidRDefault="0099030E" w:rsidP="00147D83">
            <w:r>
              <w:t>(3319, 0, '2015-05-05 02:01:44'),</w:t>
            </w:r>
          </w:p>
          <w:p w:rsidR="0099030E" w:rsidRDefault="0099030E" w:rsidP="00147D83">
            <w:r>
              <w:t>(3320, 0, '2015-05-05 02:01:47'),</w:t>
            </w:r>
          </w:p>
          <w:p w:rsidR="0099030E" w:rsidRDefault="0099030E" w:rsidP="00147D83">
            <w:r>
              <w:t>(3321, 0, '2015-05-05 02:01:50'),</w:t>
            </w:r>
          </w:p>
          <w:p w:rsidR="0099030E" w:rsidRDefault="0099030E" w:rsidP="00147D83">
            <w:r>
              <w:t>(3322, 0, '2015-05-05 02:01:53'),</w:t>
            </w:r>
          </w:p>
          <w:p w:rsidR="0099030E" w:rsidRDefault="0099030E" w:rsidP="00147D83">
            <w:r>
              <w:t>(3323, 0, '2015-05-05 02:01:56'),</w:t>
            </w:r>
          </w:p>
          <w:p w:rsidR="0099030E" w:rsidRDefault="0099030E" w:rsidP="00147D83">
            <w:r>
              <w:t>(3324, 0, '2015-05-05 02:01:59'),</w:t>
            </w:r>
          </w:p>
          <w:p w:rsidR="0099030E" w:rsidRDefault="0099030E" w:rsidP="00147D83">
            <w:r>
              <w:t>(3325, 0, '2015-05-05 02:02:02'),</w:t>
            </w:r>
          </w:p>
          <w:p w:rsidR="0099030E" w:rsidRDefault="0099030E" w:rsidP="00147D83">
            <w:r>
              <w:t>(3326, 0, '2015-05-05 02:02:05'),</w:t>
            </w:r>
          </w:p>
          <w:p w:rsidR="0099030E" w:rsidRDefault="0099030E" w:rsidP="00147D83">
            <w:r>
              <w:t>(3327, 0, '2015-05-05 02:02:08'),</w:t>
            </w:r>
          </w:p>
          <w:p w:rsidR="0099030E" w:rsidRDefault="0099030E" w:rsidP="00147D83">
            <w:r>
              <w:t>(3328, 0, '2015-05-05 02:02:11'),</w:t>
            </w:r>
          </w:p>
          <w:p w:rsidR="0099030E" w:rsidRDefault="0099030E" w:rsidP="00147D83">
            <w:r>
              <w:t>(3329, 0, '2015-05-05 02:02:14'),</w:t>
            </w:r>
          </w:p>
          <w:p w:rsidR="0099030E" w:rsidRDefault="0099030E" w:rsidP="00147D83">
            <w:r>
              <w:t>(3330, 0, '2015-05-05 02:02:17'),</w:t>
            </w:r>
          </w:p>
          <w:p w:rsidR="0099030E" w:rsidRDefault="0099030E" w:rsidP="00147D83">
            <w:r>
              <w:t>(3331, 0, '2015-05-05 02:02:20'),</w:t>
            </w:r>
          </w:p>
          <w:p w:rsidR="0099030E" w:rsidRDefault="0099030E" w:rsidP="00147D83">
            <w:r>
              <w:t>(3332, 0, '2015-05-05 02:02:23'),</w:t>
            </w:r>
          </w:p>
          <w:p w:rsidR="0099030E" w:rsidRDefault="0099030E" w:rsidP="00147D83">
            <w:r>
              <w:t>(3333, 0, '2015-05-05 02:02:26'),</w:t>
            </w:r>
          </w:p>
          <w:p w:rsidR="0099030E" w:rsidRDefault="0099030E" w:rsidP="00147D83">
            <w:r>
              <w:t>(3334, 0, '2015-05-05 02:02:29'),</w:t>
            </w:r>
          </w:p>
          <w:p w:rsidR="0099030E" w:rsidRDefault="0099030E" w:rsidP="00147D83">
            <w:r>
              <w:t>(3335, 0, '2015-05-05 02:02:32'),</w:t>
            </w:r>
          </w:p>
          <w:p w:rsidR="0099030E" w:rsidRDefault="0099030E" w:rsidP="00147D83">
            <w:r>
              <w:t>(3336, 0, '2015-05-05 02:02:35'),</w:t>
            </w:r>
          </w:p>
          <w:p w:rsidR="0099030E" w:rsidRDefault="0099030E" w:rsidP="00147D83">
            <w:r>
              <w:t>(3337, 0, '2015-05-05 02:02:38'),</w:t>
            </w:r>
          </w:p>
          <w:p w:rsidR="0099030E" w:rsidRDefault="0099030E" w:rsidP="00147D83">
            <w:r>
              <w:t>(3338, 0, '2015-05-05 02:02:42'),</w:t>
            </w:r>
          </w:p>
          <w:p w:rsidR="0099030E" w:rsidRDefault="0099030E" w:rsidP="00147D83">
            <w:r>
              <w:t>(3339, 0, '2015-05-05 02:02:45'),</w:t>
            </w:r>
          </w:p>
          <w:p w:rsidR="0099030E" w:rsidRDefault="0099030E" w:rsidP="00147D83">
            <w:r>
              <w:t>(3340, 0, '2015-05-05 02:02:48'),</w:t>
            </w:r>
          </w:p>
          <w:p w:rsidR="0099030E" w:rsidRDefault="0099030E" w:rsidP="00147D83">
            <w:r>
              <w:t>(3341, 0, '2015-05-05 02:02:51'),</w:t>
            </w:r>
          </w:p>
          <w:p w:rsidR="0099030E" w:rsidRDefault="0099030E" w:rsidP="00147D83">
            <w:r>
              <w:t>(3342, 0, '2015-05-05 02:02:54'),</w:t>
            </w:r>
          </w:p>
          <w:p w:rsidR="0099030E" w:rsidRDefault="0099030E" w:rsidP="00147D83">
            <w:r>
              <w:t>(3343, 0, '2015-05-05 02:02:57'),</w:t>
            </w:r>
          </w:p>
          <w:p w:rsidR="0099030E" w:rsidRDefault="0099030E" w:rsidP="00147D83">
            <w:r>
              <w:t>(3344, 0, '2015-05-05 02:03:00'),</w:t>
            </w:r>
          </w:p>
          <w:p w:rsidR="0099030E" w:rsidRDefault="0099030E" w:rsidP="00147D83">
            <w:r>
              <w:t>(3345, 0, '2015-05-05 02:03:03'),</w:t>
            </w:r>
          </w:p>
          <w:p w:rsidR="0099030E" w:rsidRDefault="0099030E" w:rsidP="00147D83">
            <w:r>
              <w:t>(3346, 0, '2015-05-05 02:03:06'),</w:t>
            </w:r>
          </w:p>
          <w:p w:rsidR="0099030E" w:rsidRDefault="0099030E" w:rsidP="00147D83">
            <w:r>
              <w:t>(3347, 0, '2015-05-05 02:03:09'),</w:t>
            </w:r>
          </w:p>
          <w:p w:rsidR="0099030E" w:rsidRDefault="0099030E" w:rsidP="00147D83">
            <w:r>
              <w:t>(3348, 0, '2015-05-05 02:03:12'),</w:t>
            </w:r>
          </w:p>
          <w:p w:rsidR="0099030E" w:rsidRDefault="0099030E" w:rsidP="00147D83">
            <w:r>
              <w:t>(3349, 0, '2015-05-05 02:03:15'),</w:t>
            </w:r>
          </w:p>
          <w:p w:rsidR="0099030E" w:rsidRDefault="0099030E" w:rsidP="00147D83">
            <w:r>
              <w:t>(3350, 0, '2015-05-05 02:03:18'),</w:t>
            </w:r>
          </w:p>
          <w:p w:rsidR="0099030E" w:rsidRDefault="0099030E" w:rsidP="00147D83">
            <w:r>
              <w:t>(3351, 0, '2015-05-05 02:03:21'),</w:t>
            </w:r>
          </w:p>
          <w:p w:rsidR="0099030E" w:rsidRDefault="0099030E" w:rsidP="00147D83">
            <w:r>
              <w:t>(3352, 0, '2015-05-05 02:03:24'),</w:t>
            </w:r>
          </w:p>
          <w:p w:rsidR="0099030E" w:rsidRDefault="0099030E" w:rsidP="00147D83">
            <w:r>
              <w:t>(3353, 0, '2015-05-05 02:03:27'),</w:t>
            </w:r>
          </w:p>
          <w:p w:rsidR="0099030E" w:rsidRDefault="0099030E" w:rsidP="00147D83">
            <w:r>
              <w:t>(3354, 0, '2015-05-05 02:03:30'),</w:t>
            </w:r>
          </w:p>
          <w:p w:rsidR="0099030E" w:rsidRDefault="0099030E" w:rsidP="00147D83">
            <w:r>
              <w:t>(3355, 0, '2015-05-05 02:03:33'),</w:t>
            </w:r>
          </w:p>
          <w:p w:rsidR="0099030E" w:rsidRDefault="0099030E" w:rsidP="00147D83">
            <w:r>
              <w:t>(3356, 0, '2015-05-05 02:03:36'),</w:t>
            </w:r>
          </w:p>
          <w:p w:rsidR="0099030E" w:rsidRDefault="0099030E" w:rsidP="00147D83">
            <w:r>
              <w:t>(3357, 0, '2015-05-05 02:03:39'),</w:t>
            </w:r>
          </w:p>
          <w:p w:rsidR="0099030E" w:rsidRDefault="0099030E" w:rsidP="00147D83">
            <w:r>
              <w:t>(3358, 0, '2015-05-05 02:03:42'),</w:t>
            </w:r>
          </w:p>
          <w:p w:rsidR="0099030E" w:rsidRDefault="0099030E" w:rsidP="00147D83">
            <w:r>
              <w:t>(3359, 0, '2015-05-05 02:03:45'),</w:t>
            </w:r>
          </w:p>
          <w:p w:rsidR="0099030E" w:rsidRDefault="0099030E" w:rsidP="00147D83">
            <w:r>
              <w:t>(3360, 0, '2015-05-05 02:03:48'),</w:t>
            </w:r>
          </w:p>
          <w:p w:rsidR="0099030E" w:rsidRDefault="0099030E" w:rsidP="00147D83">
            <w:r>
              <w:t>(3361, 0, '2015-05-05 02:03:51'),</w:t>
            </w:r>
          </w:p>
          <w:p w:rsidR="0099030E" w:rsidRDefault="0099030E" w:rsidP="00147D83">
            <w:r>
              <w:t>(3362, 0, '2015-05-05 02:03:54'),</w:t>
            </w:r>
          </w:p>
          <w:p w:rsidR="0099030E" w:rsidRDefault="0099030E" w:rsidP="00147D83">
            <w:r>
              <w:t>(3363, 0, '2015-05-05 02:03:57'),</w:t>
            </w:r>
          </w:p>
          <w:p w:rsidR="0099030E" w:rsidRDefault="0099030E" w:rsidP="00147D83">
            <w:r>
              <w:t>(3364, 0, '2015-05-05 02:04:00'),</w:t>
            </w:r>
          </w:p>
          <w:p w:rsidR="0099030E" w:rsidRDefault="0099030E" w:rsidP="00147D83">
            <w:r>
              <w:t>(3365, 0, '2015-05-05 02:04:03'),</w:t>
            </w:r>
          </w:p>
          <w:p w:rsidR="0099030E" w:rsidRDefault="0099030E" w:rsidP="00147D83">
            <w:r>
              <w:t>(3366, 0, '2015-05-05 02:04:06'),</w:t>
            </w:r>
          </w:p>
          <w:p w:rsidR="0099030E" w:rsidRDefault="0099030E" w:rsidP="00147D83">
            <w:r>
              <w:t>(3367, 0, '2015-05-05 02:04:10'),</w:t>
            </w:r>
          </w:p>
          <w:p w:rsidR="0099030E" w:rsidRDefault="0099030E" w:rsidP="00147D83">
            <w:r>
              <w:t>(3368, 0, '2015-05-05 02:04:13'),</w:t>
            </w:r>
          </w:p>
          <w:p w:rsidR="0099030E" w:rsidRDefault="0099030E" w:rsidP="00147D83">
            <w:r>
              <w:t>(3369, 0, '2015-05-05 02:04:16'),</w:t>
            </w:r>
          </w:p>
          <w:p w:rsidR="0099030E" w:rsidRDefault="0099030E" w:rsidP="00147D83">
            <w:r>
              <w:t>(3370, 0, '2015-05-05 02:04:19'),</w:t>
            </w:r>
          </w:p>
          <w:p w:rsidR="0099030E" w:rsidRDefault="0099030E" w:rsidP="00147D83">
            <w:r>
              <w:t>(3371, 0, '2015-05-05 02:04:22'),</w:t>
            </w:r>
          </w:p>
          <w:p w:rsidR="0099030E" w:rsidRDefault="0099030E" w:rsidP="00147D83">
            <w:r>
              <w:t>(3372, 0, '2015-05-05 02:04:25'),</w:t>
            </w:r>
          </w:p>
          <w:p w:rsidR="0099030E" w:rsidRDefault="0099030E" w:rsidP="00147D83">
            <w:r>
              <w:t>(3373, 0, '2015-05-05 02:04:28'),</w:t>
            </w:r>
          </w:p>
          <w:p w:rsidR="0099030E" w:rsidRDefault="0099030E" w:rsidP="00147D83">
            <w:r>
              <w:t>(3374, 0, '2015-05-05 02:04:31'),</w:t>
            </w:r>
          </w:p>
          <w:p w:rsidR="0099030E" w:rsidRDefault="0099030E" w:rsidP="00147D83">
            <w:r>
              <w:t>(3375, 0, '2015-05-05 02:04:34'),</w:t>
            </w:r>
          </w:p>
          <w:p w:rsidR="0099030E" w:rsidRDefault="0099030E" w:rsidP="00147D83">
            <w:r>
              <w:t>(3376, 0, '2015-05-05 02:04:37'),</w:t>
            </w:r>
          </w:p>
          <w:p w:rsidR="0099030E" w:rsidRDefault="0099030E" w:rsidP="00147D83">
            <w:r>
              <w:t>(3377, 0, '2015-05-05 02:04:40'),</w:t>
            </w:r>
          </w:p>
          <w:p w:rsidR="0099030E" w:rsidRDefault="0099030E" w:rsidP="00147D83">
            <w:r>
              <w:t>(3378, 0, '2015-05-05 02:04:43'),</w:t>
            </w:r>
          </w:p>
          <w:p w:rsidR="0099030E" w:rsidRDefault="0099030E" w:rsidP="00147D83">
            <w:r>
              <w:t>(3379, 0, '2015-05-05 02:04:46'),</w:t>
            </w:r>
          </w:p>
          <w:p w:rsidR="0099030E" w:rsidRDefault="0099030E" w:rsidP="00147D83">
            <w:r>
              <w:t>(3380, 0, '2015-05-05 02:04:49'),</w:t>
            </w:r>
          </w:p>
          <w:p w:rsidR="0099030E" w:rsidRDefault="0099030E" w:rsidP="00147D83">
            <w:r>
              <w:t>(3381, 0, '2015-05-05 02:04:52'),</w:t>
            </w:r>
          </w:p>
          <w:p w:rsidR="0099030E" w:rsidRDefault="0099030E" w:rsidP="00147D83">
            <w:r>
              <w:t>(3382, 0, '2015-05-05 02:04:55'),</w:t>
            </w:r>
          </w:p>
          <w:p w:rsidR="0099030E" w:rsidRDefault="0099030E" w:rsidP="00147D83">
            <w:r>
              <w:t>(3383, 0, '2015-05-05 02:04:58'),</w:t>
            </w:r>
          </w:p>
          <w:p w:rsidR="0099030E" w:rsidRDefault="0099030E" w:rsidP="00147D83">
            <w:r>
              <w:t>(3384, 0, '2015-05-05 02:05:01'),</w:t>
            </w:r>
          </w:p>
          <w:p w:rsidR="0099030E" w:rsidRDefault="0099030E" w:rsidP="00147D83">
            <w:r>
              <w:t>(3385, 0, '2015-05-05 02:05:04'),</w:t>
            </w:r>
          </w:p>
          <w:p w:rsidR="0099030E" w:rsidRDefault="0099030E" w:rsidP="00147D83">
            <w:r>
              <w:t>(3386, 0, '2015-05-05 02:05:07'),</w:t>
            </w:r>
          </w:p>
          <w:p w:rsidR="0099030E" w:rsidRDefault="0099030E" w:rsidP="00147D83">
            <w:r>
              <w:t>(3387, 0, '2015-05-05 02:05:10'),</w:t>
            </w:r>
          </w:p>
          <w:p w:rsidR="0099030E" w:rsidRDefault="0099030E" w:rsidP="00147D83">
            <w:r>
              <w:t>(3388, 0, '2015-05-05 02:05:13'),</w:t>
            </w:r>
          </w:p>
          <w:p w:rsidR="0099030E" w:rsidRDefault="0099030E" w:rsidP="00147D83">
            <w:r>
              <w:t>(3389, 0, '2015-05-05 02:05:16'),</w:t>
            </w:r>
          </w:p>
          <w:p w:rsidR="0099030E" w:rsidRDefault="0099030E" w:rsidP="00147D83">
            <w:r>
              <w:t>(3390, 0, '2015-05-05 02:05:19'),</w:t>
            </w:r>
          </w:p>
          <w:p w:rsidR="0099030E" w:rsidRDefault="0099030E" w:rsidP="00147D83">
            <w:r>
              <w:t>(3391, 0, '2015-05-05 02:05:22'),</w:t>
            </w:r>
          </w:p>
          <w:p w:rsidR="0099030E" w:rsidRDefault="0099030E" w:rsidP="00147D83">
            <w:r>
              <w:t>(3392, 0, '2015-05-05 02:05:25'),</w:t>
            </w:r>
          </w:p>
          <w:p w:rsidR="0099030E" w:rsidRDefault="0099030E" w:rsidP="00147D83">
            <w:r>
              <w:t>(3393, 0, '2015-05-05 02:05:28'),</w:t>
            </w:r>
          </w:p>
          <w:p w:rsidR="0099030E" w:rsidRDefault="0099030E" w:rsidP="00147D83">
            <w:r>
              <w:t>(3394, 0, '2015-05-05 02:05:31'),</w:t>
            </w:r>
          </w:p>
          <w:p w:rsidR="0099030E" w:rsidRDefault="0099030E" w:rsidP="00147D83">
            <w:r>
              <w:t>(3395, 0, '2015-05-05 02:05:34'),</w:t>
            </w:r>
          </w:p>
          <w:p w:rsidR="0099030E" w:rsidRDefault="0099030E" w:rsidP="00147D83">
            <w:r>
              <w:t>(3396, 0, '2015-05-05 02:05:37'),</w:t>
            </w:r>
          </w:p>
          <w:p w:rsidR="0099030E" w:rsidRDefault="0099030E" w:rsidP="00147D83">
            <w:r>
              <w:t>(3397, 0, '2015-05-05 02:05:41'),</w:t>
            </w:r>
          </w:p>
          <w:p w:rsidR="0099030E" w:rsidRDefault="0099030E" w:rsidP="00147D83">
            <w:r>
              <w:t>(3398, 0, '2015-05-05 02:05:44'),</w:t>
            </w:r>
          </w:p>
          <w:p w:rsidR="0099030E" w:rsidRDefault="0099030E" w:rsidP="00147D83">
            <w:r>
              <w:t>(3399, 0, '2015-05-05 02:05:47'),</w:t>
            </w:r>
          </w:p>
          <w:p w:rsidR="0099030E" w:rsidRDefault="0099030E" w:rsidP="00147D83">
            <w:r>
              <w:t>(3400, 0, '2015-05-05 02:05:50'),</w:t>
            </w:r>
          </w:p>
          <w:p w:rsidR="0099030E" w:rsidRDefault="0099030E" w:rsidP="00147D83">
            <w:r>
              <w:t>(3401, 0, '2015-05-05 02:05:53'),</w:t>
            </w:r>
          </w:p>
          <w:p w:rsidR="0099030E" w:rsidRDefault="0099030E" w:rsidP="00147D83">
            <w:r>
              <w:t>(3402, 0, '2015-05-05 02:05:56'),</w:t>
            </w:r>
          </w:p>
          <w:p w:rsidR="0099030E" w:rsidRDefault="0099030E" w:rsidP="00147D83">
            <w:r>
              <w:t>(3403, 0, '2015-05-05 02:05:59'),</w:t>
            </w:r>
          </w:p>
          <w:p w:rsidR="0099030E" w:rsidRDefault="0099030E" w:rsidP="00147D83">
            <w:r>
              <w:t>(3404, 0, '2015-05-05 02:06:02'),</w:t>
            </w:r>
          </w:p>
          <w:p w:rsidR="0099030E" w:rsidRDefault="0099030E" w:rsidP="00147D83">
            <w:r>
              <w:t>(3405, 0, '2015-05-05 02:06:05'),</w:t>
            </w:r>
          </w:p>
          <w:p w:rsidR="0099030E" w:rsidRDefault="0099030E" w:rsidP="00147D83">
            <w:r>
              <w:t>(3406, 0, '2015-05-05 02:06:08'),</w:t>
            </w:r>
          </w:p>
          <w:p w:rsidR="0099030E" w:rsidRDefault="0099030E" w:rsidP="00147D83">
            <w:r>
              <w:t>(3407, 0, '2015-05-05 02:06:11'),</w:t>
            </w:r>
          </w:p>
          <w:p w:rsidR="0099030E" w:rsidRDefault="0099030E" w:rsidP="00147D83">
            <w:r>
              <w:t>(3408, 0, '2015-05-05 02:06:14'),</w:t>
            </w:r>
          </w:p>
          <w:p w:rsidR="0099030E" w:rsidRDefault="0099030E" w:rsidP="00147D83">
            <w:r>
              <w:t>(3409, 0, '2015-05-05 02:06:17'),</w:t>
            </w:r>
          </w:p>
          <w:p w:rsidR="0099030E" w:rsidRDefault="0099030E" w:rsidP="00147D83">
            <w:r>
              <w:t>(3410, 0, '2015-05-05 02:06:20'),</w:t>
            </w:r>
          </w:p>
          <w:p w:rsidR="0099030E" w:rsidRDefault="0099030E" w:rsidP="00147D83">
            <w:r>
              <w:t>(3411, 0, '2015-05-05 02:06:23'),</w:t>
            </w:r>
          </w:p>
          <w:p w:rsidR="0099030E" w:rsidRDefault="0099030E" w:rsidP="00147D83">
            <w:r>
              <w:t>(3412, 0, '2015-05-05 02:06:26'),</w:t>
            </w:r>
          </w:p>
          <w:p w:rsidR="0099030E" w:rsidRDefault="0099030E" w:rsidP="00147D83">
            <w:r>
              <w:t>(3413, 0, '2015-05-05 02:06:29'),</w:t>
            </w:r>
          </w:p>
          <w:p w:rsidR="0099030E" w:rsidRDefault="0099030E" w:rsidP="00147D83">
            <w:r>
              <w:t>(3414, 0, '2015-05-05 02:06:32'),</w:t>
            </w:r>
          </w:p>
          <w:p w:rsidR="0099030E" w:rsidRDefault="0099030E" w:rsidP="00147D83">
            <w:r>
              <w:t>(3415, 0, '2015-05-05 02:06:35'),</w:t>
            </w:r>
          </w:p>
          <w:p w:rsidR="0099030E" w:rsidRDefault="0099030E" w:rsidP="00147D83">
            <w:r>
              <w:t>(3416, 0, '2015-05-05 02:06:38'),</w:t>
            </w:r>
          </w:p>
          <w:p w:rsidR="0099030E" w:rsidRDefault="0099030E" w:rsidP="00147D83">
            <w:r>
              <w:t>(3417, 0, '2015-05-05 02:06:41'),</w:t>
            </w:r>
          </w:p>
          <w:p w:rsidR="0099030E" w:rsidRDefault="0099030E" w:rsidP="00147D83">
            <w:r>
              <w:t>(3418, 0, '2015-05-05 02:06:44'),</w:t>
            </w:r>
          </w:p>
          <w:p w:rsidR="0099030E" w:rsidRDefault="0099030E" w:rsidP="00147D83">
            <w:r>
              <w:t>(3419, 0, '2015-05-05 02:06:47'),</w:t>
            </w:r>
          </w:p>
          <w:p w:rsidR="0099030E" w:rsidRDefault="0099030E" w:rsidP="00147D83">
            <w:r>
              <w:t>(3420, 0, '2015-05-05 02:06:50'),</w:t>
            </w:r>
          </w:p>
          <w:p w:rsidR="0099030E" w:rsidRDefault="0099030E" w:rsidP="00147D83">
            <w:r>
              <w:t>(3421, 0, '2015-05-05 02:06:53'),</w:t>
            </w:r>
          </w:p>
          <w:p w:rsidR="0099030E" w:rsidRDefault="0099030E" w:rsidP="00147D83">
            <w:r>
              <w:t>(3422, 0, '2015-05-05 02:06:56'),</w:t>
            </w:r>
          </w:p>
          <w:p w:rsidR="0099030E" w:rsidRDefault="0099030E" w:rsidP="00147D83">
            <w:r>
              <w:t>(3423, 0, '2015-05-05 02:06:59'),</w:t>
            </w:r>
          </w:p>
          <w:p w:rsidR="0099030E" w:rsidRDefault="0099030E" w:rsidP="00147D83">
            <w:r>
              <w:t>(3424, 0, '2015-05-05 02:07:03'),</w:t>
            </w:r>
          </w:p>
          <w:p w:rsidR="0099030E" w:rsidRDefault="0099030E" w:rsidP="00147D83">
            <w:r>
              <w:t>(3425, 0, '2015-05-05 02:07:06'),</w:t>
            </w:r>
          </w:p>
          <w:p w:rsidR="0099030E" w:rsidRDefault="0099030E" w:rsidP="00147D83">
            <w:r>
              <w:t>(3426, 0, '2015-05-05 02:07:09'),</w:t>
            </w:r>
          </w:p>
          <w:p w:rsidR="0099030E" w:rsidRDefault="0099030E" w:rsidP="00147D83">
            <w:r>
              <w:t>(3427, 0, '2015-05-05 02:07:12'),</w:t>
            </w:r>
          </w:p>
          <w:p w:rsidR="0099030E" w:rsidRDefault="0099030E" w:rsidP="00147D83">
            <w:r>
              <w:t>(3428, 0, '2015-05-05 02:07:15'),</w:t>
            </w:r>
          </w:p>
          <w:p w:rsidR="0099030E" w:rsidRDefault="0099030E" w:rsidP="00147D83">
            <w:r>
              <w:t>(3429, 0, '2015-05-05 02:07:18'),</w:t>
            </w:r>
          </w:p>
          <w:p w:rsidR="0099030E" w:rsidRDefault="0099030E" w:rsidP="00147D83">
            <w:r>
              <w:t>(3430, 0, '2015-05-05 02:07:21'),</w:t>
            </w:r>
          </w:p>
          <w:p w:rsidR="0099030E" w:rsidRDefault="0099030E" w:rsidP="00147D83">
            <w:r>
              <w:t>(3431, 0, '2015-05-05 02:07:24'),</w:t>
            </w:r>
          </w:p>
          <w:p w:rsidR="0099030E" w:rsidRDefault="0099030E" w:rsidP="00147D83">
            <w:r>
              <w:t>(3432, 0, '2015-05-05 02:07:27'),</w:t>
            </w:r>
          </w:p>
          <w:p w:rsidR="0099030E" w:rsidRDefault="0099030E" w:rsidP="00147D83">
            <w:r>
              <w:t>(3433, 0, '2015-05-05 02:07:30'),</w:t>
            </w:r>
          </w:p>
          <w:p w:rsidR="0099030E" w:rsidRDefault="0099030E" w:rsidP="00147D83">
            <w:r>
              <w:t>(3434, 0, '2015-05-05 02:07:33'),</w:t>
            </w:r>
          </w:p>
          <w:p w:rsidR="0099030E" w:rsidRDefault="0099030E" w:rsidP="00147D83">
            <w:r>
              <w:t>(3435, 0, '2015-05-05 02:07:36'),</w:t>
            </w:r>
          </w:p>
          <w:p w:rsidR="0099030E" w:rsidRDefault="0099030E" w:rsidP="00147D83">
            <w:r>
              <w:t>(3436, 0, '2015-05-05 02:07:39'),</w:t>
            </w:r>
          </w:p>
          <w:p w:rsidR="0099030E" w:rsidRDefault="0099030E" w:rsidP="00147D83">
            <w:r>
              <w:t>(3437, 0, '2015-05-05 02:07:42'),</w:t>
            </w:r>
          </w:p>
          <w:p w:rsidR="0099030E" w:rsidRDefault="0099030E" w:rsidP="00147D83">
            <w:r>
              <w:t>(3438, 0, '2015-05-05 02:07:45'),</w:t>
            </w:r>
          </w:p>
          <w:p w:rsidR="0099030E" w:rsidRDefault="0099030E" w:rsidP="00147D83">
            <w:r>
              <w:t>(3439, 0, '2015-05-05 02:07:48'),</w:t>
            </w:r>
          </w:p>
          <w:p w:rsidR="0099030E" w:rsidRDefault="0099030E" w:rsidP="00147D83">
            <w:r>
              <w:t>(3440, 0, '2015-05-05 02:07:51'),</w:t>
            </w:r>
          </w:p>
          <w:p w:rsidR="0099030E" w:rsidRDefault="0099030E" w:rsidP="00147D83">
            <w:r>
              <w:t>(3441, 0, '2015-05-05 02:07:54'),</w:t>
            </w:r>
          </w:p>
          <w:p w:rsidR="0099030E" w:rsidRDefault="0099030E" w:rsidP="00147D83">
            <w:r>
              <w:t>(3442, 0, '2015-05-05 02:07:57'),</w:t>
            </w:r>
          </w:p>
          <w:p w:rsidR="0099030E" w:rsidRDefault="0099030E" w:rsidP="00147D83">
            <w:r>
              <w:t>(3443, 0, '2015-05-05 02:08:00'),</w:t>
            </w:r>
          </w:p>
          <w:p w:rsidR="0099030E" w:rsidRDefault="0099030E" w:rsidP="00147D83">
            <w:r>
              <w:t>(3444, 0, '2015-05-05 02:08:03'),</w:t>
            </w:r>
          </w:p>
          <w:p w:rsidR="0099030E" w:rsidRDefault="0099030E" w:rsidP="00147D83">
            <w:r>
              <w:t>(3445, 0, '2015-05-05 02:08:06'),</w:t>
            </w:r>
          </w:p>
          <w:p w:rsidR="0099030E" w:rsidRDefault="0099030E" w:rsidP="00147D83">
            <w:r>
              <w:t>(3446, 0, '2015-05-05 02:08:09'),</w:t>
            </w:r>
          </w:p>
          <w:p w:rsidR="0099030E" w:rsidRDefault="0099030E" w:rsidP="00147D83">
            <w:r>
              <w:t>(3447, 0, '2015-05-05 02:08:12'),</w:t>
            </w:r>
          </w:p>
          <w:p w:rsidR="0099030E" w:rsidRDefault="0099030E" w:rsidP="00147D83">
            <w:r>
              <w:t>(3448, 0, '2015-05-05 02:08:15'),</w:t>
            </w:r>
          </w:p>
          <w:p w:rsidR="0099030E" w:rsidRDefault="0099030E" w:rsidP="00147D83">
            <w:r>
              <w:t>(3449, 0, '2015-05-05 02:08:18'),</w:t>
            </w:r>
          </w:p>
          <w:p w:rsidR="0099030E" w:rsidRDefault="0099030E" w:rsidP="00147D83">
            <w:r>
              <w:t>(3450, 0, '2015-05-05 02:08:21'),</w:t>
            </w:r>
          </w:p>
          <w:p w:rsidR="0099030E" w:rsidRDefault="0099030E" w:rsidP="00147D83">
            <w:r>
              <w:t>(3451, 0, '2015-05-05 02:08:24'),</w:t>
            </w:r>
          </w:p>
          <w:p w:rsidR="0099030E" w:rsidRDefault="0099030E" w:rsidP="00147D83">
            <w:r>
              <w:t>(3452, 0, '2015-05-05 02:08:27'),</w:t>
            </w:r>
          </w:p>
          <w:p w:rsidR="0099030E" w:rsidRDefault="0099030E" w:rsidP="00147D83">
            <w:r>
              <w:t>(3453, 0, '2015-05-05 02:08:31'),</w:t>
            </w:r>
          </w:p>
          <w:p w:rsidR="0099030E" w:rsidRDefault="0099030E" w:rsidP="00147D83">
            <w:r>
              <w:t>(3454, 0, '2015-05-05 02:08:34'),</w:t>
            </w:r>
          </w:p>
          <w:p w:rsidR="0099030E" w:rsidRDefault="0099030E" w:rsidP="00147D83">
            <w:r>
              <w:t>(3455, 0, '2015-05-05 02:08:37'),</w:t>
            </w:r>
          </w:p>
          <w:p w:rsidR="0099030E" w:rsidRDefault="0099030E" w:rsidP="00147D83">
            <w:r>
              <w:t>(3456, 0, '2015-05-05 02:08:40'),</w:t>
            </w:r>
          </w:p>
          <w:p w:rsidR="0099030E" w:rsidRDefault="0099030E" w:rsidP="00147D83">
            <w:r>
              <w:t>(3457, 0, '2015-05-05 02:08:43'),</w:t>
            </w:r>
          </w:p>
          <w:p w:rsidR="0099030E" w:rsidRDefault="0099030E" w:rsidP="00147D83">
            <w:r>
              <w:t>(3458, 0, '2015-05-05 02:08:46'),</w:t>
            </w:r>
          </w:p>
          <w:p w:rsidR="0099030E" w:rsidRDefault="0099030E" w:rsidP="00147D83">
            <w:r>
              <w:t>(3459, 0, '2015-05-05 02:08:49'),</w:t>
            </w:r>
          </w:p>
          <w:p w:rsidR="0099030E" w:rsidRDefault="0099030E" w:rsidP="00147D83">
            <w:r>
              <w:t>(3460, 0, '2015-05-05 02:08:52'),</w:t>
            </w:r>
          </w:p>
          <w:p w:rsidR="0099030E" w:rsidRDefault="0099030E" w:rsidP="00147D83">
            <w:r>
              <w:t>(3461, 0, '2015-05-05 02:08:55'),</w:t>
            </w:r>
          </w:p>
          <w:p w:rsidR="0099030E" w:rsidRDefault="0099030E" w:rsidP="00147D83">
            <w:r>
              <w:t>(3462, 0, '2015-05-05 02:08:58'),</w:t>
            </w:r>
          </w:p>
          <w:p w:rsidR="0099030E" w:rsidRDefault="0099030E" w:rsidP="00147D83">
            <w:r>
              <w:t>(3463, 0, '2015-05-05 02:09:01'),</w:t>
            </w:r>
          </w:p>
          <w:p w:rsidR="0099030E" w:rsidRDefault="0099030E" w:rsidP="00147D83">
            <w:r>
              <w:t>(3464, 0, '2015-05-05 02:09:04'),</w:t>
            </w:r>
          </w:p>
          <w:p w:rsidR="0099030E" w:rsidRDefault="0099030E" w:rsidP="00147D83">
            <w:r>
              <w:t>(3465, 0, '2015-05-05 02:09:07'),</w:t>
            </w:r>
          </w:p>
          <w:p w:rsidR="0099030E" w:rsidRDefault="0099030E" w:rsidP="00147D83">
            <w:r>
              <w:t>(3466, 0, '2015-05-05 02:09:10'),</w:t>
            </w:r>
          </w:p>
          <w:p w:rsidR="0099030E" w:rsidRDefault="0099030E" w:rsidP="00147D83">
            <w:r>
              <w:t>(3467, 0, '2015-05-05 02:09:13'),</w:t>
            </w:r>
          </w:p>
          <w:p w:rsidR="0099030E" w:rsidRDefault="0099030E" w:rsidP="00147D83">
            <w:r>
              <w:t>(3468, 0, '2015-05-05 02:09:16'),</w:t>
            </w:r>
          </w:p>
          <w:p w:rsidR="0099030E" w:rsidRDefault="0099030E" w:rsidP="00147D83">
            <w:r>
              <w:t>(3469, 0, '2015-05-05 02:09:19'),</w:t>
            </w:r>
          </w:p>
          <w:p w:rsidR="0099030E" w:rsidRDefault="0099030E" w:rsidP="00147D83">
            <w:r>
              <w:t>(3470, 0, '2015-05-05 02:09:22'),</w:t>
            </w:r>
          </w:p>
          <w:p w:rsidR="0099030E" w:rsidRDefault="0099030E" w:rsidP="00147D83">
            <w:r>
              <w:t>(3471, 0, '2015-05-05 02:09:25'),</w:t>
            </w:r>
          </w:p>
          <w:p w:rsidR="0099030E" w:rsidRDefault="0099030E" w:rsidP="00147D83">
            <w:r>
              <w:t>(3472, 0, '2015-05-05 02:09:28'),</w:t>
            </w:r>
          </w:p>
          <w:p w:rsidR="0099030E" w:rsidRDefault="0099030E" w:rsidP="00147D83">
            <w:r>
              <w:t>(3473, 0, '2015-05-05 02:09:31'),</w:t>
            </w:r>
          </w:p>
          <w:p w:rsidR="0099030E" w:rsidRDefault="0099030E" w:rsidP="00147D83">
            <w:r>
              <w:t>(3474, 0, '2015-05-05 02:09:34'),</w:t>
            </w:r>
          </w:p>
          <w:p w:rsidR="0099030E" w:rsidRDefault="0099030E" w:rsidP="00147D83">
            <w:r>
              <w:t>(3475, 0, '2015-05-05 02:09:37'),</w:t>
            </w:r>
          </w:p>
          <w:p w:rsidR="0099030E" w:rsidRDefault="0099030E" w:rsidP="00147D83">
            <w:r>
              <w:t>(3476, 0, '2015-05-05 02:09:40'),</w:t>
            </w:r>
          </w:p>
          <w:p w:rsidR="0099030E" w:rsidRDefault="0099030E" w:rsidP="00147D83">
            <w:r>
              <w:t>(3477, 0, '2015-05-05 02:09:43'),</w:t>
            </w:r>
          </w:p>
          <w:p w:rsidR="0099030E" w:rsidRDefault="0099030E" w:rsidP="00147D83">
            <w:r>
              <w:t>(3478, 0, '2015-05-05 02:09:46'),</w:t>
            </w:r>
          </w:p>
          <w:p w:rsidR="0099030E" w:rsidRDefault="0099030E" w:rsidP="00147D83">
            <w:r>
              <w:t>(3479, 0, '2015-05-05 02:09:49'),</w:t>
            </w:r>
          </w:p>
          <w:p w:rsidR="0099030E" w:rsidRDefault="0099030E" w:rsidP="00147D83">
            <w:r>
              <w:t>(3480, 0, '2015-05-05 02:09:52'),</w:t>
            </w:r>
          </w:p>
          <w:p w:rsidR="0099030E" w:rsidRDefault="0099030E" w:rsidP="00147D83">
            <w:r>
              <w:t>(3481, 0, '2015-05-05 02:09:55'),</w:t>
            </w:r>
          </w:p>
          <w:p w:rsidR="0099030E" w:rsidRDefault="0099030E" w:rsidP="00147D83">
            <w:r>
              <w:t>(3482, 0, '2015-05-05 02:09:59'),</w:t>
            </w:r>
          </w:p>
          <w:p w:rsidR="0099030E" w:rsidRDefault="0099030E" w:rsidP="00147D83">
            <w:r>
              <w:t>(3483, 0, '2015-05-05 02:10:02'),</w:t>
            </w:r>
          </w:p>
          <w:p w:rsidR="0099030E" w:rsidRDefault="0099030E" w:rsidP="00147D83">
            <w:r>
              <w:t>(3484, 0, '2015-05-05 02:10:05'),</w:t>
            </w:r>
          </w:p>
          <w:p w:rsidR="0099030E" w:rsidRDefault="0099030E" w:rsidP="00147D83">
            <w:r>
              <w:t>(3485, 0, '2015-05-05 02:10:08'),</w:t>
            </w:r>
          </w:p>
          <w:p w:rsidR="0099030E" w:rsidRDefault="0099030E" w:rsidP="00147D83">
            <w:r>
              <w:t>(3486, 0, '2015-05-05 02:10:11'),</w:t>
            </w:r>
          </w:p>
          <w:p w:rsidR="0099030E" w:rsidRDefault="0099030E" w:rsidP="00147D83">
            <w:r>
              <w:t>(3487, 0, '2015-05-05 02:10:14'),</w:t>
            </w:r>
          </w:p>
          <w:p w:rsidR="0099030E" w:rsidRDefault="0099030E" w:rsidP="00147D83">
            <w:r>
              <w:t>(3488, 0, '2015-05-05 02:10:17'),</w:t>
            </w:r>
          </w:p>
          <w:p w:rsidR="0099030E" w:rsidRDefault="0099030E" w:rsidP="00147D83">
            <w:r>
              <w:t>(3489, 0, '2015-05-05 02:10:20'),</w:t>
            </w:r>
          </w:p>
          <w:p w:rsidR="0099030E" w:rsidRDefault="0099030E" w:rsidP="00147D83">
            <w:r>
              <w:t>(3490, 0, '2015-05-05 02:10:23'),</w:t>
            </w:r>
          </w:p>
          <w:p w:rsidR="0099030E" w:rsidRDefault="0099030E" w:rsidP="00147D83">
            <w:r>
              <w:t>(3491, 0, '2015-05-05 02:10:26'),</w:t>
            </w:r>
          </w:p>
          <w:p w:rsidR="0099030E" w:rsidRDefault="0099030E" w:rsidP="00147D83">
            <w:r>
              <w:t>(3492, 0, '2015-05-05 02:10:29'),</w:t>
            </w:r>
          </w:p>
          <w:p w:rsidR="0099030E" w:rsidRDefault="0099030E" w:rsidP="00147D83">
            <w:r>
              <w:t>(3493, 0, '2015-05-05 02:10:32'),</w:t>
            </w:r>
          </w:p>
          <w:p w:rsidR="0099030E" w:rsidRDefault="0099030E" w:rsidP="00147D83">
            <w:r>
              <w:t>(3494, 0, '2015-05-05 02:10:35'),</w:t>
            </w:r>
          </w:p>
          <w:p w:rsidR="0099030E" w:rsidRDefault="0099030E" w:rsidP="00147D83">
            <w:r>
              <w:t>(3495, 0, '2015-05-05 02:10:38'),</w:t>
            </w:r>
          </w:p>
          <w:p w:rsidR="0099030E" w:rsidRDefault="0099030E" w:rsidP="00147D83">
            <w:r>
              <w:t>(3496, 0, '2015-05-05 02:10:41'),</w:t>
            </w:r>
          </w:p>
          <w:p w:rsidR="0099030E" w:rsidRDefault="0099030E" w:rsidP="00147D83">
            <w:r>
              <w:t>(3497, 0, '2015-05-05 02:10:44'),</w:t>
            </w:r>
          </w:p>
          <w:p w:rsidR="0099030E" w:rsidRDefault="0099030E" w:rsidP="00147D83">
            <w:r>
              <w:t>(3498, 0, '2015-05-05 02:10:47'),</w:t>
            </w:r>
          </w:p>
          <w:p w:rsidR="0099030E" w:rsidRDefault="0099030E" w:rsidP="00147D83">
            <w:r>
              <w:t>(3499, 0, '2015-05-05 02:10:50'),</w:t>
            </w:r>
          </w:p>
          <w:p w:rsidR="0099030E" w:rsidRDefault="0099030E" w:rsidP="00147D83">
            <w:r>
              <w:t>(3500, 0, '2015-05-05 02:10:53'),</w:t>
            </w:r>
          </w:p>
          <w:p w:rsidR="0099030E" w:rsidRDefault="0099030E" w:rsidP="00147D83">
            <w:r>
              <w:t>(3501, 0, '2015-05-05 02:10:56'),</w:t>
            </w:r>
          </w:p>
          <w:p w:rsidR="0099030E" w:rsidRDefault="0099030E" w:rsidP="00147D83">
            <w:r>
              <w:t>(3502, 0, '2015-05-05 02:10:59'),</w:t>
            </w:r>
          </w:p>
          <w:p w:rsidR="0099030E" w:rsidRDefault="0099030E" w:rsidP="00147D83">
            <w:r>
              <w:t>(3503, 0, '2015-05-05 02:11:02'),</w:t>
            </w:r>
          </w:p>
          <w:p w:rsidR="0099030E" w:rsidRDefault="0099030E" w:rsidP="00147D83">
            <w:r>
              <w:t>(3504, 0, '2015-05-05 02:11:05'),</w:t>
            </w:r>
          </w:p>
          <w:p w:rsidR="0099030E" w:rsidRDefault="0099030E" w:rsidP="00147D83">
            <w:r>
              <w:t>(3505, 0, '2015-05-05 02:11:08'),</w:t>
            </w:r>
          </w:p>
          <w:p w:rsidR="0099030E" w:rsidRDefault="0099030E" w:rsidP="00147D83">
            <w:r>
              <w:t>(3506, 0, '2015-05-05 02:11:11'),</w:t>
            </w:r>
          </w:p>
          <w:p w:rsidR="0099030E" w:rsidRDefault="0099030E" w:rsidP="00147D83">
            <w:r>
              <w:t>(3507, 0, '2015-05-05 02:11:14'),</w:t>
            </w:r>
          </w:p>
          <w:p w:rsidR="0099030E" w:rsidRDefault="0099030E" w:rsidP="00147D83">
            <w:r>
              <w:t>(3508, 0, '2015-05-05 02:11:17'),</w:t>
            </w:r>
          </w:p>
          <w:p w:rsidR="0099030E" w:rsidRDefault="0099030E" w:rsidP="00147D83">
            <w:r>
              <w:t>(3509, 0, '2015-05-05 02:11:21'),</w:t>
            </w:r>
          </w:p>
          <w:p w:rsidR="0099030E" w:rsidRDefault="0099030E" w:rsidP="00147D83">
            <w:r>
              <w:t>(3510, 0, '2015-05-05 02:11:24'),</w:t>
            </w:r>
          </w:p>
          <w:p w:rsidR="0099030E" w:rsidRDefault="0099030E" w:rsidP="00147D83">
            <w:r>
              <w:t>(3511, 0, '2015-05-05 02:11:27'),</w:t>
            </w:r>
          </w:p>
          <w:p w:rsidR="0099030E" w:rsidRDefault="0099030E" w:rsidP="00147D83">
            <w:r>
              <w:t>(3512, 0, '2015-05-05 02:11:30'),</w:t>
            </w:r>
          </w:p>
          <w:p w:rsidR="0099030E" w:rsidRDefault="0099030E" w:rsidP="00147D83">
            <w:r>
              <w:t>(3513, 0, '2015-05-05 02:11:33'),</w:t>
            </w:r>
          </w:p>
          <w:p w:rsidR="0099030E" w:rsidRDefault="0099030E" w:rsidP="00147D83">
            <w:r>
              <w:t>(3514, 0, '2015-05-05 02:11:36'),</w:t>
            </w:r>
          </w:p>
          <w:p w:rsidR="0099030E" w:rsidRDefault="0099030E" w:rsidP="00147D83">
            <w:r>
              <w:t>(3515, 0, '2015-05-05 02:11:39'),</w:t>
            </w:r>
          </w:p>
          <w:p w:rsidR="0099030E" w:rsidRDefault="0099030E" w:rsidP="00147D83">
            <w:r>
              <w:t>(3516, 0, '2015-05-05 02:11:42'),</w:t>
            </w:r>
          </w:p>
          <w:p w:rsidR="0099030E" w:rsidRDefault="0099030E" w:rsidP="00147D83">
            <w:r>
              <w:t>(3517, 0, '2015-05-05 02:11:45'),</w:t>
            </w:r>
          </w:p>
          <w:p w:rsidR="0099030E" w:rsidRDefault="0099030E" w:rsidP="00147D83">
            <w:r>
              <w:t>(3518, 0, '2015-05-05 02:11:48'),</w:t>
            </w:r>
          </w:p>
          <w:p w:rsidR="0099030E" w:rsidRDefault="0099030E" w:rsidP="00147D83">
            <w:r>
              <w:t>(3519, 0, '2015-05-05 02:11:51'),</w:t>
            </w:r>
          </w:p>
          <w:p w:rsidR="0099030E" w:rsidRDefault="0099030E" w:rsidP="00147D83">
            <w:r>
              <w:t>(3520, 0, '2015-05-05 02:11:54'),</w:t>
            </w:r>
          </w:p>
          <w:p w:rsidR="0099030E" w:rsidRDefault="0099030E" w:rsidP="00147D83">
            <w:r>
              <w:t>(3521, 0, '2015-05-05 02:11:57'),</w:t>
            </w:r>
          </w:p>
          <w:p w:rsidR="0099030E" w:rsidRDefault="0099030E" w:rsidP="00147D83">
            <w:r>
              <w:t>(3522, 0, '2015-05-05 02:12:00'),</w:t>
            </w:r>
          </w:p>
          <w:p w:rsidR="0099030E" w:rsidRDefault="0099030E" w:rsidP="00147D83">
            <w:r>
              <w:t>(3523, 0, '2015-05-05 02:12:03'),</w:t>
            </w:r>
          </w:p>
          <w:p w:rsidR="0099030E" w:rsidRDefault="0099030E" w:rsidP="00147D83">
            <w:r>
              <w:t>(3524, 0, '2015-05-05 02:12:06'),</w:t>
            </w:r>
          </w:p>
          <w:p w:rsidR="0099030E" w:rsidRDefault="0099030E" w:rsidP="00147D83">
            <w:r>
              <w:t>(3525, 0, '2015-05-05 02:12:09'),</w:t>
            </w:r>
          </w:p>
          <w:p w:rsidR="0099030E" w:rsidRDefault="0099030E" w:rsidP="00147D83">
            <w:r>
              <w:t>(3526, 0, '2015-05-05 02:12:12'),</w:t>
            </w:r>
          </w:p>
          <w:p w:rsidR="0099030E" w:rsidRDefault="0099030E" w:rsidP="00147D83">
            <w:r>
              <w:t>(3527, 0, '2015-05-05 02:12:15'),</w:t>
            </w:r>
          </w:p>
          <w:p w:rsidR="0099030E" w:rsidRDefault="0099030E" w:rsidP="00147D83">
            <w:r>
              <w:t>(3528, 0, '2015-05-05 02:12:18'),</w:t>
            </w:r>
          </w:p>
          <w:p w:rsidR="0099030E" w:rsidRDefault="0099030E" w:rsidP="00147D83">
            <w:r>
              <w:t>(3529, 0, '2015-05-05 02:12:21'),</w:t>
            </w:r>
          </w:p>
          <w:p w:rsidR="0099030E" w:rsidRDefault="0099030E" w:rsidP="00147D83">
            <w:r>
              <w:t>(3530, 0, '2015-05-05 02:12:24'),</w:t>
            </w:r>
          </w:p>
          <w:p w:rsidR="0099030E" w:rsidRDefault="0099030E" w:rsidP="00147D83">
            <w:r>
              <w:t>(3531, 0, '2015-05-05 02:12:27'),</w:t>
            </w:r>
          </w:p>
          <w:p w:rsidR="0099030E" w:rsidRDefault="0099030E" w:rsidP="00147D83">
            <w:r>
              <w:t>(3532, 0, '2015-05-05 02:12:30'),</w:t>
            </w:r>
          </w:p>
          <w:p w:rsidR="0099030E" w:rsidRDefault="0099030E" w:rsidP="00147D83">
            <w:r>
              <w:t>(3533, 0, '2015-05-05 02:12:33'),</w:t>
            </w:r>
          </w:p>
          <w:p w:rsidR="0099030E" w:rsidRDefault="0099030E" w:rsidP="00147D83">
            <w:r>
              <w:t>(3534, 0, '2015-05-05 02:12:36'),</w:t>
            </w:r>
          </w:p>
          <w:p w:rsidR="0099030E" w:rsidRDefault="0099030E" w:rsidP="00147D83">
            <w:r>
              <w:t>(3535, 0, '2015-05-05 02:12:39'),</w:t>
            </w:r>
          </w:p>
          <w:p w:rsidR="0099030E" w:rsidRDefault="0099030E" w:rsidP="00147D83">
            <w:r>
              <w:t>(3536, 0, '2015-05-05 02:12:42'),</w:t>
            </w:r>
          </w:p>
          <w:p w:rsidR="0099030E" w:rsidRDefault="0099030E" w:rsidP="00147D83">
            <w:r>
              <w:t>(3537, 0, '2015-05-05 02:12:45'),</w:t>
            </w:r>
          </w:p>
          <w:p w:rsidR="0099030E" w:rsidRDefault="0099030E" w:rsidP="00147D83">
            <w:r>
              <w:t>(3538, 0, '2015-05-05 02:12:49'),</w:t>
            </w:r>
          </w:p>
          <w:p w:rsidR="0099030E" w:rsidRDefault="0099030E" w:rsidP="00147D83">
            <w:r>
              <w:t>(3539, 0, '2015-05-05 02:12:52'),</w:t>
            </w:r>
          </w:p>
          <w:p w:rsidR="0099030E" w:rsidRDefault="0099030E" w:rsidP="00147D83">
            <w:r>
              <w:t>(3540, 0, '2015-05-05 02:12:55'),</w:t>
            </w:r>
          </w:p>
          <w:p w:rsidR="0099030E" w:rsidRDefault="0099030E" w:rsidP="00147D83">
            <w:r>
              <w:t>(3541, 0, '2015-05-05 02:12:58'),</w:t>
            </w:r>
          </w:p>
          <w:p w:rsidR="0099030E" w:rsidRDefault="0099030E" w:rsidP="00147D83">
            <w:r>
              <w:t>(3542, 0, '2015-05-05 02:13:01'),</w:t>
            </w:r>
          </w:p>
          <w:p w:rsidR="0099030E" w:rsidRDefault="0099030E" w:rsidP="00147D83">
            <w:r>
              <w:t>(3543, 0, '2015-05-05 02:13:04'),</w:t>
            </w:r>
          </w:p>
          <w:p w:rsidR="0099030E" w:rsidRDefault="0099030E" w:rsidP="00147D83">
            <w:r>
              <w:t>(3544, 0, '2015-05-05 02:13:07'),</w:t>
            </w:r>
          </w:p>
          <w:p w:rsidR="0099030E" w:rsidRDefault="0099030E" w:rsidP="00147D83">
            <w:r>
              <w:t>(3545, 0, '2015-05-05 02:13:10'),</w:t>
            </w:r>
          </w:p>
          <w:p w:rsidR="0099030E" w:rsidRDefault="0099030E" w:rsidP="00147D83">
            <w:r>
              <w:t>(3546, 0, '2015-05-05 02:13:13'),</w:t>
            </w:r>
          </w:p>
          <w:p w:rsidR="0099030E" w:rsidRDefault="0099030E" w:rsidP="00147D83">
            <w:r>
              <w:t>(3547, 0, '2015-05-05 02:13:16'),</w:t>
            </w:r>
          </w:p>
          <w:p w:rsidR="0099030E" w:rsidRDefault="0099030E" w:rsidP="00147D83">
            <w:r>
              <w:t>(3548, 0, '2015-05-05 02:13:19'),</w:t>
            </w:r>
          </w:p>
          <w:p w:rsidR="0099030E" w:rsidRDefault="0099030E" w:rsidP="00147D83">
            <w:r>
              <w:t>(3549, 0, '2015-05-05 02:13:22'),</w:t>
            </w:r>
          </w:p>
          <w:p w:rsidR="0099030E" w:rsidRDefault="0099030E" w:rsidP="00147D83">
            <w:r>
              <w:t>(3550, 0, '2015-05-05 02:13:25'),</w:t>
            </w:r>
          </w:p>
          <w:p w:rsidR="0099030E" w:rsidRDefault="0099030E" w:rsidP="00147D83">
            <w:r>
              <w:t>(3551, 0, '2015-05-05 02:13:28'),</w:t>
            </w:r>
          </w:p>
          <w:p w:rsidR="0099030E" w:rsidRDefault="0099030E" w:rsidP="00147D83">
            <w:r>
              <w:t>(3552, 0, '2015-05-05 02:13:31'),</w:t>
            </w:r>
          </w:p>
          <w:p w:rsidR="0099030E" w:rsidRDefault="0099030E" w:rsidP="00147D83">
            <w:r>
              <w:t>(3553, 0, '2015-05-05 02:13:34'),</w:t>
            </w:r>
          </w:p>
          <w:p w:rsidR="0099030E" w:rsidRDefault="0099030E" w:rsidP="00147D83">
            <w:r>
              <w:t>(3554, 0, '2015-05-05 02:13:37'),</w:t>
            </w:r>
          </w:p>
          <w:p w:rsidR="0099030E" w:rsidRDefault="0099030E" w:rsidP="00147D83">
            <w:r>
              <w:t>(3555, 0, '2015-05-05 02:13:40'),</w:t>
            </w:r>
          </w:p>
          <w:p w:rsidR="0099030E" w:rsidRDefault="0099030E" w:rsidP="00147D83">
            <w:r>
              <w:t>(3556, 0, '2015-05-05 02:13:43'),</w:t>
            </w:r>
          </w:p>
          <w:p w:rsidR="0099030E" w:rsidRDefault="0099030E" w:rsidP="00147D83">
            <w:r>
              <w:t>(3557, 0, '2015-05-05 02:13:46'),</w:t>
            </w:r>
          </w:p>
          <w:p w:rsidR="0099030E" w:rsidRDefault="0099030E" w:rsidP="00147D83">
            <w:r>
              <w:t>(3558, 0, '2015-05-05 02:13:49'),</w:t>
            </w:r>
          </w:p>
          <w:p w:rsidR="0099030E" w:rsidRDefault="0099030E" w:rsidP="00147D83">
            <w:r>
              <w:t>(3559, 0, '2015-05-05 02:13:52'),</w:t>
            </w:r>
          </w:p>
          <w:p w:rsidR="0099030E" w:rsidRDefault="0099030E" w:rsidP="00147D83">
            <w:r>
              <w:t>(3560, 0, '2015-05-05 02:13:55'),</w:t>
            </w:r>
          </w:p>
          <w:p w:rsidR="0099030E" w:rsidRDefault="0099030E" w:rsidP="00147D83">
            <w:r>
              <w:t>(3561, 0, '2015-05-05 02:13:58'),</w:t>
            </w:r>
          </w:p>
          <w:p w:rsidR="0099030E" w:rsidRDefault="0099030E" w:rsidP="00147D83">
            <w:r>
              <w:t>(3562, 0, '2015-05-05 02:14:01'),</w:t>
            </w:r>
          </w:p>
          <w:p w:rsidR="0099030E" w:rsidRDefault="0099030E" w:rsidP="00147D83">
            <w:r>
              <w:t>(3563, 0, '2015-05-05 02:14:04'),</w:t>
            </w:r>
          </w:p>
          <w:p w:rsidR="0099030E" w:rsidRDefault="0099030E" w:rsidP="00147D83">
            <w:r>
              <w:t>(3564, 0, '2015-05-05 02:14:07'),</w:t>
            </w:r>
          </w:p>
          <w:p w:rsidR="0099030E" w:rsidRDefault="0099030E" w:rsidP="00147D83">
            <w:r>
              <w:t>(3565, 0, '2015-05-05 02:14:10'),</w:t>
            </w:r>
          </w:p>
          <w:p w:rsidR="0099030E" w:rsidRDefault="0099030E" w:rsidP="00147D83">
            <w:r>
              <w:t>(3566, 0, '2015-05-05 02:14:13'),</w:t>
            </w:r>
          </w:p>
          <w:p w:rsidR="0099030E" w:rsidRDefault="0099030E" w:rsidP="00147D83">
            <w:r>
              <w:t>(3567, 0, '2015-05-05 02:14:17'),</w:t>
            </w:r>
          </w:p>
          <w:p w:rsidR="0099030E" w:rsidRDefault="0099030E" w:rsidP="00147D83">
            <w:r>
              <w:t>(3568, 0, '2015-05-05 02:14:20'),</w:t>
            </w:r>
          </w:p>
          <w:p w:rsidR="0099030E" w:rsidRDefault="0099030E" w:rsidP="00147D83">
            <w:r>
              <w:t>(3569, 0, '2015-05-05 02:14:23'),</w:t>
            </w:r>
          </w:p>
          <w:p w:rsidR="0099030E" w:rsidRDefault="0099030E" w:rsidP="00147D83">
            <w:r>
              <w:t>(3570, 0, '2015-05-05 02:14:26'),</w:t>
            </w:r>
          </w:p>
          <w:p w:rsidR="0099030E" w:rsidRDefault="0099030E" w:rsidP="00147D83">
            <w:r>
              <w:t>(3571, 0, '2015-05-05 02:14:29'),</w:t>
            </w:r>
          </w:p>
          <w:p w:rsidR="0099030E" w:rsidRDefault="0099030E" w:rsidP="00147D83">
            <w:r>
              <w:t>(3572, 0, '2015-05-05 02:14:32'),</w:t>
            </w:r>
          </w:p>
          <w:p w:rsidR="0099030E" w:rsidRDefault="0099030E" w:rsidP="00147D83">
            <w:r>
              <w:t>(3573, 0, '2015-05-05 02:14:35'),</w:t>
            </w:r>
          </w:p>
          <w:p w:rsidR="0099030E" w:rsidRDefault="0099030E" w:rsidP="00147D83">
            <w:r>
              <w:t>(3574, 0, '2015-05-05 02:14:38'),</w:t>
            </w:r>
          </w:p>
          <w:p w:rsidR="0099030E" w:rsidRDefault="0099030E" w:rsidP="00147D83">
            <w:r>
              <w:t>(3575, 0, '2015-05-05 02:14:41'),</w:t>
            </w:r>
          </w:p>
          <w:p w:rsidR="0099030E" w:rsidRDefault="0099030E" w:rsidP="00147D83">
            <w:r>
              <w:t>(3576, 0, '2015-05-05 02:14:44'),</w:t>
            </w:r>
          </w:p>
          <w:p w:rsidR="0099030E" w:rsidRDefault="0099030E" w:rsidP="00147D83">
            <w:r>
              <w:t>(3577, 0, '2015-05-05 02:14:47'),</w:t>
            </w:r>
          </w:p>
          <w:p w:rsidR="0099030E" w:rsidRDefault="0099030E" w:rsidP="00147D83">
            <w:r>
              <w:t>(3578, 0, '2015-05-05 02:14:50'),</w:t>
            </w:r>
          </w:p>
          <w:p w:rsidR="0099030E" w:rsidRDefault="0099030E" w:rsidP="00147D83">
            <w:r>
              <w:t>(3579, 0, '2015-05-05 02:14:53'),</w:t>
            </w:r>
          </w:p>
          <w:p w:rsidR="0099030E" w:rsidRDefault="0099030E" w:rsidP="00147D83">
            <w:r>
              <w:t>(3580, 0, '2015-05-05 02:14:56'),</w:t>
            </w:r>
          </w:p>
          <w:p w:rsidR="0099030E" w:rsidRDefault="0099030E" w:rsidP="00147D83">
            <w:r>
              <w:t>(3581, 0, '2015-05-05 02:14:59'),</w:t>
            </w:r>
          </w:p>
          <w:p w:rsidR="0099030E" w:rsidRDefault="0099030E" w:rsidP="00147D83">
            <w:r>
              <w:t>(3582, 0, '2015-05-05 02:15:02'),</w:t>
            </w:r>
          </w:p>
          <w:p w:rsidR="0099030E" w:rsidRDefault="0099030E" w:rsidP="00147D83">
            <w:r>
              <w:t>(3583, 0, '2015-05-05 02:15:05'),</w:t>
            </w:r>
          </w:p>
          <w:p w:rsidR="0099030E" w:rsidRDefault="0099030E" w:rsidP="00147D83">
            <w:r>
              <w:t>(3584, 0, '2015-05-05 02:15:08'),</w:t>
            </w:r>
          </w:p>
          <w:p w:rsidR="0099030E" w:rsidRDefault="0099030E" w:rsidP="00147D83">
            <w:r>
              <w:t>(3585, 0, '2015-05-05 02:15:11'),</w:t>
            </w:r>
          </w:p>
          <w:p w:rsidR="0099030E" w:rsidRDefault="0099030E" w:rsidP="00147D83">
            <w:r>
              <w:t>(3586, 0, '2015-05-05 02:15:14'),</w:t>
            </w:r>
          </w:p>
          <w:p w:rsidR="0099030E" w:rsidRDefault="0099030E" w:rsidP="00147D83">
            <w:r>
              <w:t>(3587, 0, '2015-05-05 02:15:17'),</w:t>
            </w:r>
          </w:p>
          <w:p w:rsidR="0099030E" w:rsidRDefault="0099030E" w:rsidP="00147D83">
            <w:r>
              <w:t>(3588, 0, '2015-05-05 02:15:20'),</w:t>
            </w:r>
          </w:p>
          <w:p w:rsidR="0099030E" w:rsidRDefault="0099030E" w:rsidP="00147D83">
            <w:r>
              <w:t>(3589, 0, '2015-05-05 02:15:23'),</w:t>
            </w:r>
          </w:p>
          <w:p w:rsidR="0099030E" w:rsidRDefault="0099030E" w:rsidP="00147D83">
            <w:r>
              <w:t>(3590, 0, '2015-05-05 02:15:26'),</w:t>
            </w:r>
          </w:p>
          <w:p w:rsidR="0099030E" w:rsidRDefault="0099030E" w:rsidP="00147D83">
            <w:r>
              <w:t>(3591, 0, '2015-05-05 02:15:29'),</w:t>
            </w:r>
          </w:p>
          <w:p w:rsidR="0099030E" w:rsidRDefault="0099030E" w:rsidP="00147D83">
            <w:r>
              <w:t>(3592, 0, '2015-05-05 02:15:32'),</w:t>
            </w:r>
          </w:p>
          <w:p w:rsidR="0099030E" w:rsidRDefault="0099030E" w:rsidP="00147D83">
            <w:r>
              <w:t>(3593, 0, '2015-05-05 02:15:35'),</w:t>
            </w:r>
          </w:p>
          <w:p w:rsidR="0099030E" w:rsidRDefault="0099030E" w:rsidP="00147D83">
            <w:r>
              <w:t>(3594, 0, '2015-05-05 02:15:38'),</w:t>
            </w:r>
          </w:p>
          <w:p w:rsidR="0099030E" w:rsidRDefault="0099030E" w:rsidP="00147D83">
            <w:r>
              <w:t>(3595, 0, '2015-05-05 02:15:41'),</w:t>
            </w:r>
          </w:p>
          <w:p w:rsidR="0099030E" w:rsidRDefault="0099030E" w:rsidP="00147D83">
            <w:r>
              <w:t>(3596, 0, '2015-05-05 02:15:45'),</w:t>
            </w:r>
          </w:p>
          <w:p w:rsidR="0099030E" w:rsidRDefault="0099030E" w:rsidP="00147D83">
            <w:r>
              <w:t>(3597, 0, '2015-05-05 02:15:48'),</w:t>
            </w:r>
          </w:p>
          <w:p w:rsidR="0099030E" w:rsidRDefault="0099030E" w:rsidP="00147D83">
            <w:r>
              <w:t>(3598, 0, '2015-05-05 02:15:51'),</w:t>
            </w:r>
          </w:p>
          <w:p w:rsidR="0099030E" w:rsidRDefault="0099030E" w:rsidP="00147D83">
            <w:r>
              <w:t>(3599, 0, '2015-05-05 02:15:54'),</w:t>
            </w:r>
          </w:p>
          <w:p w:rsidR="0099030E" w:rsidRDefault="0099030E" w:rsidP="00147D83">
            <w:r>
              <w:t>(3600, 0, '2015-05-05 02:15:57'),</w:t>
            </w:r>
          </w:p>
          <w:p w:rsidR="0099030E" w:rsidRDefault="0099030E" w:rsidP="00147D83">
            <w:r>
              <w:t>(3601, 0, '2015-05-05 02:16:00'),</w:t>
            </w:r>
          </w:p>
          <w:p w:rsidR="0099030E" w:rsidRDefault="0099030E" w:rsidP="00147D83">
            <w:r>
              <w:t>(3602, 0, '2015-05-05 02:16:03'),</w:t>
            </w:r>
          </w:p>
          <w:p w:rsidR="0099030E" w:rsidRDefault="0099030E" w:rsidP="00147D83">
            <w:r>
              <w:t>(3603, 0, '2015-05-05 02:16:06'),</w:t>
            </w:r>
          </w:p>
          <w:p w:rsidR="0099030E" w:rsidRDefault="0099030E" w:rsidP="00147D83">
            <w:r>
              <w:t>(3604, 0, '2015-05-05 02:16:09'),</w:t>
            </w:r>
          </w:p>
          <w:p w:rsidR="0099030E" w:rsidRDefault="0099030E" w:rsidP="00147D83">
            <w:r>
              <w:t>(3605, 0, '2015-05-05 02:16:12'),</w:t>
            </w:r>
          </w:p>
          <w:p w:rsidR="0099030E" w:rsidRDefault="0099030E" w:rsidP="00147D83">
            <w:r>
              <w:t>(3606, 0, '2015-05-05 02:16:15'),</w:t>
            </w:r>
          </w:p>
          <w:p w:rsidR="0099030E" w:rsidRDefault="0099030E" w:rsidP="00147D83">
            <w:r>
              <w:t>(3607, 0, '2015-05-05 02:16:18'),</w:t>
            </w:r>
          </w:p>
          <w:p w:rsidR="0099030E" w:rsidRDefault="0099030E" w:rsidP="00147D83">
            <w:r>
              <w:t>(3608, 0, '2015-05-05 02:16:21'),</w:t>
            </w:r>
          </w:p>
          <w:p w:rsidR="0099030E" w:rsidRDefault="0099030E" w:rsidP="00147D83">
            <w:r>
              <w:t>(3609, 0, '2015-05-05 02:16:24'),</w:t>
            </w:r>
          </w:p>
          <w:p w:rsidR="0099030E" w:rsidRDefault="0099030E" w:rsidP="00147D83">
            <w:r>
              <w:t>(3610, 0, '2015-05-05 02:16:27'),</w:t>
            </w:r>
          </w:p>
          <w:p w:rsidR="0099030E" w:rsidRDefault="0099030E" w:rsidP="00147D83">
            <w:r>
              <w:t>(3611, 0, '2015-05-05 02:16:30'),</w:t>
            </w:r>
          </w:p>
          <w:p w:rsidR="0099030E" w:rsidRDefault="0099030E" w:rsidP="00147D83">
            <w:r>
              <w:t>(3612, 0, '2015-05-05 02:16:33'),</w:t>
            </w:r>
          </w:p>
          <w:p w:rsidR="0099030E" w:rsidRDefault="0099030E" w:rsidP="00147D83">
            <w:r>
              <w:t>(3613, 0, '2015-05-05 02:16:36'),</w:t>
            </w:r>
          </w:p>
          <w:p w:rsidR="0099030E" w:rsidRDefault="0099030E" w:rsidP="00147D83">
            <w:r>
              <w:t>(3614, 0, '2015-05-05 02:16:39'),</w:t>
            </w:r>
          </w:p>
          <w:p w:rsidR="0099030E" w:rsidRDefault="0099030E" w:rsidP="00147D83">
            <w:r>
              <w:t>(3615, 0, '2015-05-05 02:16:42'),</w:t>
            </w:r>
          </w:p>
          <w:p w:rsidR="0099030E" w:rsidRDefault="0099030E" w:rsidP="00147D83">
            <w:r>
              <w:t>(3616, 0, '2015-05-05 02:16:45'),</w:t>
            </w:r>
          </w:p>
          <w:p w:rsidR="0099030E" w:rsidRDefault="0099030E" w:rsidP="00147D83">
            <w:r>
              <w:t>(3617, 0, '2015-05-05 02:16:48'),</w:t>
            </w:r>
          </w:p>
          <w:p w:rsidR="0099030E" w:rsidRDefault="0099030E" w:rsidP="00147D83">
            <w:r>
              <w:t>(3618, 0, '2015-05-05 02:16:51'),</w:t>
            </w:r>
          </w:p>
          <w:p w:rsidR="0099030E" w:rsidRDefault="0099030E" w:rsidP="00147D83">
            <w:r>
              <w:t>(3619, 0, '2015-05-05 02:16:54'),</w:t>
            </w:r>
          </w:p>
          <w:p w:rsidR="0099030E" w:rsidRDefault="0099030E" w:rsidP="00147D83">
            <w:r>
              <w:t>(3620, 0, '2015-05-05 02:16:57'),</w:t>
            </w:r>
          </w:p>
          <w:p w:rsidR="0099030E" w:rsidRDefault="0099030E" w:rsidP="00147D83">
            <w:r>
              <w:t>(3621, 0, '2015-05-05 02:17:00'),</w:t>
            </w:r>
          </w:p>
          <w:p w:rsidR="0099030E" w:rsidRDefault="0099030E" w:rsidP="00147D83">
            <w:r>
              <w:t>(3622, 0, '2015-05-05 02:17:03'),</w:t>
            </w:r>
          </w:p>
          <w:p w:rsidR="0099030E" w:rsidRDefault="0099030E" w:rsidP="00147D83">
            <w:r>
              <w:t>(3623, 0, '2015-05-05 02:17:06'),</w:t>
            </w:r>
          </w:p>
          <w:p w:rsidR="0099030E" w:rsidRDefault="0099030E" w:rsidP="00147D83">
            <w:r>
              <w:t>(3624, 0, '2015-05-05 02:17:09'),</w:t>
            </w:r>
          </w:p>
          <w:p w:rsidR="0099030E" w:rsidRDefault="0099030E" w:rsidP="00147D83">
            <w:r>
              <w:t>(3625, 0, '2015-05-05 02:17:13'),</w:t>
            </w:r>
          </w:p>
          <w:p w:rsidR="0099030E" w:rsidRDefault="0099030E" w:rsidP="00147D83">
            <w:r>
              <w:t>(3626, 0, '2015-05-05 02:17:16'),</w:t>
            </w:r>
          </w:p>
          <w:p w:rsidR="0099030E" w:rsidRDefault="0099030E" w:rsidP="00147D83">
            <w:r>
              <w:t>(3627, 0, '2015-05-05 02:17:19'),</w:t>
            </w:r>
          </w:p>
          <w:p w:rsidR="0099030E" w:rsidRDefault="0099030E" w:rsidP="00147D83">
            <w:r>
              <w:t>(3628, 0, '2015-05-05 02:17:22'),</w:t>
            </w:r>
          </w:p>
          <w:p w:rsidR="0099030E" w:rsidRDefault="0099030E" w:rsidP="00147D83">
            <w:r>
              <w:t>(3629, 0, '2015-05-05 02:17:25'),</w:t>
            </w:r>
          </w:p>
          <w:p w:rsidR="0099030E" w:rsidRDefault="0099030E" w:rsidP="00147D83">
            <w:r>
              <w:t>(3630, 0, '2015-05-05 02:17:28'),</w:t>
            </w:r>
          </w:p>
          <w:p w:rsidR="0099030E" w:rsidRDefault="0099030E" w:rsidP="00147D83">
            <w:r>
              <w:t>(3631, 0, '2015-05-05 02:17:31'),</w:t>
            </w:r>
          </w:p>
          <w:p w:rsidR="0099030E" w:rsidRDefault="0099030E" w:rsidP="00147D83">
            <w:r>
              <w:t>(3632, 0, '2015-05-05 02:17:34'),</w:t>
            </w:r>
          </w:p>
          <w:p w:rsidR="0099030E" w:rsidRDefault="0099030E" w:rsidP="00147D83">
            <w:r>
              <w:t>(3633, 0, '2015-05-05 02:17:37'),</w:t>
            </w:r>
          </w:p>
          <w:p w:rsidR="0099030E" w:rsidRDefault="0099030E" w:rsidP="00147D83">
            <w:r>
              <w:t>(3634, 0, '2015-05-05 02:17:40'),</w:t>
            </w:r>
          </w:p>
          <w:p w:rsidR="0099030E" w:rsidRDefault="0099030E" w:rsidP="00147D83">
            <w:r>
              <w:t>(3635, 0, '2015-05-05 02:17:43'),</w:t>
            </w:r>
          </w:p>
          <w:p w:rsidR="0099030E" w:rsidRDefault="0099030E" w:rsidP="00147D83">
            <w:r>
              <w:t>(3636, 0, '2015-05-05 02:17:46'),</w:t>
            </w:r>
          </w:p>
          <w:p w:rsidR="0099030E" w:rsidRDefault="0099030E" w:rsidP="00147D83">
            <w:r>
              <w:t>(3637, 0, '2015-05-05 02:17:49'),</w:t>
            </w:r>
          </w:p>
          <w:p w:rsidR="0099030E" w:rsidRDefault="0099030E" w:rsidP="00147D83">
            <w:r>
              <w:t>(3638, 0, '2015-05-05 02:17:52'),</w:t>
            </w:r>
          </w:p>
          <w:p w:rsidR="0099030E" w:rsidRDefault="0099030E" w:rsidP="00147D83">
            <w:r>
              <w:t>(3639, 0, '2015-05-05 02:17:55'),</w:t>
            </w:r>
          </w:p>
          <w:p w:rsidR="0099030E" w:rsidRDefault="0099030E" w:rsidP="00147D83">
            <w:r>
              <w:t>(3640, 0, '2015-05-05 02:17:58'),</w:t>
            </w:r>
          </w:p>
          <w:p w:rsidR="0099030E" w:rsidRDefault="0099030E" w:rsidP="00147D83">
            <w:r>
              <w:t>(3641, 0, '2015-05-05 02:18:01'),</w:t>
            </w:r>
          </w:p>
          <w:p w:rsidR="0099030E" w:rsidRDefault="0099030E" w:rsidP="00147D83">
            <w:r>
              <w:t>(3642, 0, '2015-05-05 02:18:04'),</w:t>
            </w:r>
          </w:p>
          <w:p w:rsidR="0099030E" w:rsidRDefault="0099030E" w:rsidP="00147D83">
            <w:r>
              <w:t>(3643, 0, '2015-05-05 02:18:07'),</w:t>
            </w:r>
          </w:p>
          <w:p w:rsidR="0099030E" w:rsidRDefault="0099030E" w:rsidP="00147D83">
            <w:r>
              <w:t>(3644, 0, '2015-05-05 02:18:10'),</w:t>
            </w:r>
          </w:p>
          <w:p w:rsidR="0099030E" w:rsidRDefault="0099030E" w:rsidP="00147D83">
            <w:r>
              <w:t>(3645, 0, '2015-05-05 02:18:14'),</w:t>
            </w:r>
          </w:p>
          <w:p w:rsidR="0099030E" w:rsidRDefault="0099030E" w:rsidP="00147D83">
            <w:r>
              <w:t>(3646, 0, '2015-05-05 02:18:17'),</w:t>
            </w:r>
          </w:p>
          <w:p w:rsidR="0099030E" w:rsidRDefault="0099030E" w:rsidP="00147D83">
            <w:r>
              <w:t>(3647, 0, '2015-05-05 02:18:20'),</w:t>
            </w:r>
          </w:p>
          <w:p w:rsidR="0099030E" w:rsidRDefault="0099030E" w:rsidP="00147D83">
            <w:r>
              <w:t>(3648, 0, '2015-05-05 02:18:23'),</w:t>
            </w:r>
          </w:p>
          <w:p w:rsidR="0099030E" w:rsidRDefault="0099030E" w:rsidP="00147D83">
            <w:r>
              <w:t>(3649, 0, '2015-05-05 02:18:26'),</w:t>
            </w:r>
          </w:p>
          <w:p w:rsidR="0099030E" w:rsidRDefault="0099030E" w:rsidP="00147D83">
            <w:r>
              <w:t>(3650, 0, '2015-05-05 02:18:29'),</w:t>
            </w:r>
          </w:p>
          <w:p w:rsidR="0099030E" w:rsidRDefault="0099030E" w:rsidP="00147D83">
            <w:r>
              <w:t>(3651, 0, '2015-05-05 02:18:32'),</w:t>
            </w:r>
          </w:p>
          <w:p w:rsidR="0099030E" w:rsidRDefault="0099030E" w:rsidP="00147D83">
            <w:r>
              <w:t>(3652, 0, '2015-05-05 02:18:35'),</w:t>
            </w:r>
          </w:p>
          <w:p w:rsidR="0099030E" w:rsidRDefault="0099030E" w:rsidP="00147D83">
            <w:r>
              <w:t>(3653, 0, '2015-05-05 02:18:38'),</w:t>
            </w:r>
          </w:p>
          <w:p w:rsidR="0099030E" w:rsidRDefault="0099030E" w:rsidP="00147D83">
            <w:r>
              <w:t>(3654, 0, '2015-05-05 02:18:41'),</w:t>
            </w:r>
          </w:p>
          <w:p w:rsidR="0099030E" w:rsidRDefault="0099030E" w:rsidP="00147D83">
            <w:r>
              <w:t>(3655, 0, '2015-05-05 02:18:44'),</w:t>
            </w:r>
          </w:p>
          <w:p w:rsidR="0099030E" w:rsidRDefault="0099030E" w:rsidP="00147D83">
            <w:r>
              <w:t>(3656, 0, '2015-05-05 02:18:47'),</w:t>
            </w:r>
          </w:p>
          <w:p w:rsidR="0099030E" w:rsidRDefault="0099030E" w:rsidP="00147D83">
            <w:r>
              <w:t>(3657, 0, '2015-05-05 02:18:50'),</w:t>
            </w:r>
          </w:p>
          <w:p w:rsidR="0099030E" w:rsidRDefault="0099030E" w:rsidP="00147D83">
            <w:r>
              <w:t>(3658, 0, '2015-05-05 02:18:53'),</w:t>
            </w:r>
          </w:p>
          <w:p w:rsidR="0099030E" w:rsidRDefault="0099030E" w:rsidP="00147D83">
            <w:r>
              <w:t>(3659, 0, '2015-05-05 02:18:56'),</w:t>
            </w:r>
          </w:p>
          <w:p w:rsidR="0099030E" w:rsidRDefault="0099030E" w:rsidP="00147D83">
            <w:r>
              <w:t>(3660, 0, '2015-05-05 02:18:59'),</w:t>
            </w:r>
          </w:p>
          <w:p w:rsidR="0099030E" w:rsidRDefault="0099030E" w:rsidP="00147D83">
            <w:r>
              <w:t>(3661, 0, '2015-05-05 02:19:02'),</w:t>
            </w:r>
          </w:p>
          <w:p w:rsidR="0099030E" w:rsidRDefault="0099030E" w:rsidP="00147D83">
            <w:r>
              <w:t>(3662, 0, '2015-05-05 02:19:05'),</w:t>
            </w:r>
          </w:p>
          <w:p w:rsidR="0099030E" w:rsidRDefault="0099030E" w:rsidP="00147D83">
            <w:r>
              <w:t>(3663, 0, '2015-05-05 02:19:09'),</w:t>
            </w:r>
          </w:p>
          <w:p w:rsidR="0099030E" w:rsidRDefault="0099030E" w:rsidP="00147D83">
            <w:r>
              <w:t>(3664, 0, '2015-05-05 02:19:12'),</w:t>
            </w:r>
          </w:p>
          <w:p w:rsidR="0099030E" w:rsidRDefault="0099030E" w:rsidP="00147D83">
            <w:r>
              <w:t>(3665, 0, '2015-05-05 02:19:15'),</w:t>
            </w:r>
          </w:p>
          <w:p w:rsidR="0099030E" w:rsidRDefault="0099030E" w:rsidP="00147D83">
            <w:r>
              <w:t>(3666, 0, '2015-05-05 02:19:18'),</w:t>
            </w:r>
          </w:p>
          <w:p w:rsidR="0099030E" w:rsidRDefault="0099030E" w:rsidP="00147D83">
            <w:r>
              <w:t>(3667, 0, '2015-05-05 02:19:21'),</w:t>
            </w:r>
          </w:p>
          <w:p w:rsidR="0099030E" w:rsidRDefault="0099030E" w:rsidP="00147D83">
            <w:r>
              <w:t>(3668, 0, '2015-05-05 02:19:24'),</w:t>
            </w:r>
          </w:p>
          <w:p w:rsidR="0099030E" w:rsidRDefault="0099030E" w:rsidP="00147D83">
            <w:r>
              <w:t>(3669, 0, '2015-05-05 02:19:27'),</w:t>
            </w:r>
          </w:p>
          <w:p w:rsidR="0099030E" w:rsidRDefault="0099030E" w:rsidP="00147D83">
            <w:r>
              <w:t>(3670, 0, '2015-05-05 02:19:30'),</w:t>
            </w:r>
          </w:p>
          <w:p w:rsidR="0099030E" w:rsidRDefault="0099030E" w:rsidP="00147D83">
            <w:r>
              <w:t>(3671, 0, '2015-05-05 02:19:33'),</w:t>
            </w:r>
          </w:p>
          <w:p w:rsidR="0099030E" w:rsidRDefault="0099030E" w:rsidP="00147D83">
            <w:r>
              <w:t>(3672, 0, '2015-05-05 02:19:36'),</w:t>
            </w:r>
          </w:p>
          <w:p w:rsidR="0099030E" w:rsidRDefault="0099030E" w:rsidP="00147D83">
            <w:r>
              <w:t>(3673, 0, '2015-05-05 02:19:39'),</w:t>
            </w:r>
          </w:p>
          <w:p w:rsidR="0099030E" w:rsidRDefault="0099030E" w:rsidP="00147D83">
            <w:r>
              <w:t>(3674, 0, '2015-05-05 02:19:42'),</w:t>
            </w:r>
          </w:p>
          <w:p w:rsidR="0099030E" w:rsidRDefault="0099030E" w:rsidP="00147D83">
            <w:r>
              <w:t>(3675, 0, '2015-05-05 02:19:45'),</w:t>
            </w:r>
          </w:p>
          <w:p w:rsidR="0099030E" w:rsidRDefault="0099030E" w:rsidP="00147D83">
            <w:r>
              <w:t>(3676, 0, '2015-05-05 02:19:48'),</w:t>
            </w:r>
          </w:p>
          <w:p w:rsidR="0099030E" w:rsidRDefault="0099030E" w:rsidP="00147D83">
            <w:r>
              <w:t>(3677, 0, '2015-05-05 02:19:51'),</w:t>
            </w:r>
          </w:p>
          <w:p w:rsidR="0099030E" w:rsidRDefault="0099030E" w:rsidP="00147D83">
            <w:r>
              <w:t>(3678, 0, '2015-05-05 02:19:54'),</w:t>
            </w:r>
          </w:p>
          <w:p w:rsidR="0099030E" w:rsidRDefault="0099030E" w:rsidP="00147D83">
            <w:r>
              <w:t>(3679, 0, '2015-05-05 02:19:57'),</w:t>
            </w:r>
          </w:p>
          <w:p w:rsidR="0099030E" w:rsidRDefault="0099030E" w:rsidP="00147D83">
            <w:r>
              <w:t>(3680, 0, '2015-05-05 02:20:00'),</w:t>
            </w:r>
          </w:p>
          <w:p w:rsidR="0099030E" w:rsidRDefault="0099030E" w:rsidP="00147D83">
            <w:r>
              <w:t>(3681, 0, '2015-05-05 02:20:03'),</w:t>
            </w:r>
          </w:p>
          <w:p w:rsidR="0099030E" w:rsidRDefault="0099030E" w:rsidP="00147D83">
            <w:r>
              <w:t>(3682, 0, '2015-05-05 02:20:06'),</w:t>
            </w:r>
          </w:p>
          <w:p w:rsidR="0099030E" w:rsidRDefault="0099030E" w:rsidP="00147D83">
            <w:r>
              <w:t>(3683, 0, '2015-05-05 02:20:09'),</w:t>
            </w:r>
          </w:p>
          <w:p w:rsidR="0099030E" w:rsidRDefault="0099030E" w:rsidP="00147D83">
            <w:r>
              <w:t>(3684, 0, '2015-05-05 02:20:12'),</w:t>
            </w:r>
          </w:p>
          <w:p w:rsidR="0099030E" w:rsidRDefault="0099030E" w:rsidP="00147D83">
            <w:r>
              <w:t>(3685, 0, '2015-05-05 02:20:15'),</w:t>
            </w:r>
          </w:p>
          <w:p w:rsidR="0099030E" w:rsidRDefault="0099030E" w:rsidP="00147D83">
            <w:r>
              <w:t>(3686, 0, '2015-05-05 02:20:18'),</w:t>
            </w:r>
          </w:p>
          <w:p w:rsidR="0099030E" w:rsidRDefault="0099030E" w:rsidP="00147D83">
            <w:r>
              <w:t>(3687, 0, '2015-05-05 02:20:21'),</w:t>
            </w:r>
          </w:p>
          <w:p w:rsidR="0099030E" w:rsidRDefault="0099030E" w:rsidP="00147D83">
            <w:r>
              <w:t>(3688, 0, '2015-05-05 02:20:24'),</w:t>
            </w:r>
          </w:p>
          <w:p w:rsidR="0099030E" w:rsidRDefault="0099030E" w:rsidP="00147D83">
            <w:r>
              <w:t>(3689, 0, '2015-05-05 02:20:27'),</w:t>
            </w:r>
          </w:p>
          <w:p w:rsidR="0099030E" w:rsidRDefault="0099030E" w:rsidP="00147D83">
            <w:r>
              <w:t>(3690, 0, '2015-05-05 02:20:30'),</w:t>
            </w:r>
          </w:p>
          <w:p w:rsidR="0099030E" w:rsidRDefault="0099030E" w:rsidP="00147D83">
            <w:r>
              <w:t>(3691, 0, '2015-05-05 02:20:33'),</w:t>
            </w:r>
          </w:p>
          <w:p w:rsidR="0099030E" w:rsidRDefault="0099030E" w:rsidP="00147D83">
            <w:r>
              <w:t>(3692, 0, '2015-05-05 02:20:37'),</w:t>
            </w:r>
          </w:p>
          <w:p w:rsidR="0099030E" w:rsidRDefault="0099030E" w:rsidP="00147D83">
            <w:r>
              <w:t>(3693, 0, '2015-05-05 02:20:40'),</w:t>
            </w:r>
          </w:p>
          <w:p w:rsidR="0099030E" w:rsidRDefault="0099030E" w:rsidP="00147D83">
            <w:r>
              <w:t>(3694, 0, '2015-05-05 02:20:43'),</w:t>
            </w:r>
          </w:p>
          <w:p w:rsidR="0099030E" w:rsidRDefault="0099030E" w:rsidP="00147D83">
            <w:r>
              <w:t>(3695, 0, '2015-05-05 02:20:46'),</w:t>
            </w:r>
          </w:p>
          <w:p w:rsidR="0099030E" w:rsidRDefault="0099030E" w:rsidP="00147D83">
            <w:r>
              <w:t>(3696, 0, '2015-05-05 02:20:49'),</w:t>
            </w:r>
          </w:p>
          <w:p w:rsidR="0099030E" w:rsidRDefault="0099030E" w:rsidP="00147D83">
            <w:r>
              <w:t>(3697, 0, '2015-05-05 02:20:52'),</w:t>
            </w:r>
          </w:p>
          <w:p w:rsidR="0099030E" w:rsidRDefault="0099030E" w:rsidP="00147D83">
            <w:r>
              <w:t>(3698, 0, '2015-05-05 02:20:55'),</w:t>
            </w:r>
          </w:p>
          <w:p w:rsidR="0099030E" w:rsidRDefault="0099030E" w:rsidP="00147D83">
            <w:r>
              <w:t>(3699, 0, '2015-05-05 02:20:58'),</w:t>
            </w:r>
          </w:p>
          <w:p w:rsidR="0099030E" w:rsidRDefault="0099030E" w:rsidP="00147D83">
            <w:r>
              <w:t>(3700, 0, '2015-05-05 02:21:01'),</w:t>
            </w:r>
          </w:p>
          <w:p w:rsidR="0099030E" w:rsidRDefault="0099030E" w:rsidP="00147D83">
            <w:r>
              <w:t>(3701, 0, '2015-05-05 02:21:04'),</w:t>
            </w:r>
          </w:p>
          <w:p w:rsidR="0099030E" w:rsidRDefault="0099030E" w:rsidP="00147D83">
            <w:r>
              <w:t>(3702, 0, '2015-05-05 02:21:07'),</w:t>
            </w:r>
          </w:p>
          <w:p w:rsidR="0099030E" w:rsidRDefault="0099030E" w:rsidP="00147D83">
            <w:r>
              <w:t>(3703, 0, '2015-05-05 02:21:10'),</w:t>
            </w:r>
          </w:p>
          <w:p w:rsidR="0099030E" w:rsidRDefault="0099030E" w:rsidP="00147D83">
            <w:r>
              <w:t>(3704, 0, '2015-05-05 02:21:13'),</w:t>
            </w:r>
          </w:p>
          <w:p w:rsidR="0099030E" w:rsidRDefault="0099030E" w:rsidP="00147D83">
            <w:r>
              <w:t>(3705, 0, '2015-05-05 02:21:16'),</w:t>
            </w:r>
          </w:p>
          <w:p w:rsidR="0099030E" w:rsidRDefault="0099030E" w:rsidP="00147D83">
            <w:r>
              <w:t>(3706, 0, '2015-05-05 02:21:19'),</w:t>
            </w:r>
          </w:p>
          <w:p w:rsidR="0099030E" w:rsidRDefault="0099030E" w:rsidP="00147D83">
            <w:r>
              <w:t>(3707, 0, '2015-05-05 02:21:22'),</w:t>
            </w:r>
          </w:p>
          <w:p w:rsidR="0099030E" w:rsidRDefault="0099030E" w:rsidP="00147D83">
            <w:r>
              <w:t>(3708, 0, '2015-05-05 02:21:25'),</w:t>
            </w:r>
          </w:p>
          <w:p w:rsidR="0099030E" w:rsidRDefault="0099030E" w:rsidP="00147D83">
            <w:r>
              <w:t>(3709, 0, '2015-05-05 02:21:28'),</w:t>
            </w:r>
          </w:p>
          <w:p w:rsidR="0099030E" w:rsidRDefault="0099030E" w:rsidP="00147D83">
            <w:r>
              <w:t>(3710, 0, '2015-05-05 02:21:31'),</w:t>
            </w:r>
          </w:p>
          <w:p w:rsidR="0099030E" w:rsidRDefault="0099030E" w:rsidP="00147D83">
            <w:r>
              <w:t>(3711, 0, '2015-05-05 02:21:34'),</w:t>
            </w:r>
          </w:p>
          <w:p w:rsidR="0099030E" w:rsidRDefault="0099030E" w:rsidP="00147D83">
            <w:r>
              <w:t>(3712, 0, '2015-05-05 02:21:37'),</w:t>
            </w:r>
          </w:p>
          <w:p w:rsidR="0099030E" w:rsidRDefault="0099030E" w:rsidP="00147D83">
            <w:r>
              <w:t>(3713, 0, '2015-05-05 02:21:40'),</w:t>
            </w:r>
          </w:p>
          <w:p w:rsidR="0099030E" w:rsidRDefault="0099030E" w:rsidP="00147D83">
            <w:r>
              <w:t>(3714, 0, '2015-05-05 02:21:43'),</w:t>
            </w:r>
          </w:p>
          <w:p w:rsidR="0099030E" w:rsidRDefault="0099030E" w:rsidP="00147D83">
            <w:r>
              <w:t>(3715, 0, '2015-05-05 02:21:46'),</w:t>
            </w:r>
          </w:p>
          <w:p w:rsidR="0099030E" w:rsidRDefault="0099030E" w:rsidP="00147D83">
            <w:r>
              <w:t>(3716, 0, '2015-05-05 02:21:49'),</w:t>
            </w:r>
          </w:p>
          <w:p w:rsidR="0099030E" w:rsidRDefault="0099030E" w:rsidP="00147D83">
            <w:r>
              <w:t>(3717, 0, '2015-05-05 02:21:52'),</w:t>
            </w:r>
          </w:p>
          <w:p w:rsidR="0099030E" w:rsidRDefault="0099030E" w:rsidP="00147D83">
            <w:r>
              <w:t>(3718, 0, '2015-05-05 02:21:55'),</w:t>
            </w:r>
          </w:p>
          <w:p w:rsidR="0099030E" w:rsidRDefault="0099030E" w:rsidP="00147D83">
            <w:r>
              <w:t>(3719, 0, '2015-05-05 02:21:58'),</w:t>
            </w:r>
          </w:p>
          <w:p w:rsidR="0099030E" w:rsidRDefault="0099030E" w:rsidP="00147D83">
            <w:r>
              <w:t>(3720, 0, '2015-05-05 02:22:01'),</w:t>
            </w:r>
          </w:p>
          <w:p w:rsidR="0099030E" w:rsidRDefault="0099030E" w:rsidP="00147D83">
            <w:r>
              <w:t>(3721, 0, '2015-05-05 02:22:05'),</w:t>
            </w:r>
          </w:p>
          <w:p w:rsidR="0099030E" w:rsidRDefault="0099030E" w:rsidP="00147D83">
            <w:r>
              <w:t>(3722, 0, '2015-05-05 02:22:08'),</w:t>
            </w:r>
          </w:p>
          <w:p w:rsidR="0099030E" w:rsidRDefault="0099030E" w:rsidP="00147D83">
            <w:r>
              <w:t>(3723, 0, '2015-05-05 02:22:11'),</w:t>
            </w:r>
          </w:p>
          <w:p w:rsidR="0099030E" w:rsidRDefault="0099030E" w:rsidP="00147D83">
            <w:r>
              <w:t>(3724, 0, '2015-05-05 02:22:14'),</w:t>
            </w:r>
          </w:p>
          <w:p w:rsidR="0099030E" w:rsidRDefault="0099030E" w:rsidP="00147D83">
            <w:r>
              <w:t>(3725, 0, '2015-05-05 02:22:17'),</w:t>
            </w:r>
          </w:p>
          <w:p w:rsidR="0099030E" w:rsidRDefault="0099030E" w:rsidP="00147D83">
            <w:r>
              <w:t>(3726, 0, '2015-05-05 02:22:20'),</w:t>
            </w:r>
          </w:p>
          <w:p w:rsidR="0099030E" w:rsidRDefault="0099030E" w:rsidP="00147D83">
            <w:r>
              <w:t>(3727, 0, '2015-05-05 02:22:23'),</w:t>
            </w:r>
          </w:p>
          <w:p w:rsidR="0099030E" w:rsidRDefault="0099030E" w:rsidP="00147D83">
            <w:r>
              <w:t>(3728, 0, '2015-05-05 02:22:26'),</w:t>
            </w:r>
          </w:p>
          <w:p w:rsidR="0099030E" w:rsidRDefault="0099030E" w:rsidP="00147D83">
            <w:r>
              <w:t>(3729, 0, '2015-05-05 02:22:29'),</w:t>
            </w:r>
          </w:p>
          <w:p w:rsidR="0099030E" w:rsidRDefault="0099030E" w:rsidP="00147D83">
            <w:r>
              <w:t>(3730, 0, '2015-05-05 02:22:32'),</w:t>
            </w:r>
          </w:p>
          <w:p w:rsidR="0099030E" w:rsidRDefault="0099030E" w:rsidP="00147D83">
            <w:r>
              <w:t>(3731, 0, '2015-05-05 02:22:35'),</w:t>
            </w:r>
          </w:p>
          <w:p w:rsidR="0099030E" w:rsidRDefault="0099030E" w:rsidP="00147D83">
            <w:r>
              <w:t>(3732, 0, '2015-05-05 02:22:39'),</w:t>
            </w:r>
          </w:p>
          <w:p w:rsidR="0099030E" w:rsidRDefault="0099030E" w:rsidP="00147D83">
            <w:r>
              <w:t>(3733, 0, '2015-05-05 02:22:42'),</w:t>
            </w:r>
          </w:p>
          <w:p w:rsidR="0099030E" w:rsidRDefault="0099030E" w:rsidP="00147D83">
            <w:r>
              <w:t>(3734, 0, '2015-05-05 02:22:45'),</w:t>
            </w:r>
          </w:p>
          <w:p w:rsidR="0099030E" w:rsidRDefault="0099030E" w:rsidP="00147D83">
            <w:r>
              <w:t>(3735, 0, '2015-05-05 02:22:48'),</w:t>
            </w:r>
          </w:p>
          <w:p w:rsidR="0099030E" w:rsidRDefault="0099030E" w:rsidP="00147D83">
            <w:r>
              <w:t>(3736, 0, '2015-05-05 02:22:51'),</w:t>
            </w:r>
          </w:p>
          <w:p w:rsidR="0099030E" w:rsidRDefault="0099030E" w:rsidP="00147D83">
            <w:r>
              <w:t>(3737, 0, '2015-05-05 02:22:54'),</w:t>
            </w:r>
          </w:p>
          <w:p w:rsidR="0099030E" w:rsidRDefault="0099030E" w:rsidP="00147D83">
            <w:r>
              <w:t>(3738, 0, '2015-05-05 02:22:57'),</w:t>
            </w:r>
          </w:p>
          <w:p w:rsidR="0099030E" w:rsidRDefault="0099030E" w:rsidP="00147D83">
            <w:r>
              <w:t>(3739, 0, '2015-05-05 02:23:00'),</w:t>
            </w:r>
          </w:p>
          <w:p w:rsidR="0099030E" w:rsidRDefault="0099030E" w:rsidP="00147D83">
            <w:r>
              <w:t>(3740, 0, '2015-05-05 02:23:03'),</w:t>
            </w:r>
          </w:p>
          <w:p w:rsidR="0099030E" w:rsidRDefault="0099030E" w:rsidP="00147D83">
            <w:r>
              <w:t>(3741, 0, '2015-05-05 02:23:06'),</w:t>
            </w:r>
          </w:p>
          <w:p w:rsidR="0099030E" w:rsidRDefault="0099030E" w:rsidP="00147D83">
            <w:r>
              <w:t>(3742, 0, '2015-05-05 02:23:09'),</w:t>
            </w:r>
          </w:p>
          <w:p w:rsidR="0099030E" w:rsidRDefault="0099030E" w:rsidP="00147D83">
            <w:r>
              <w:t>(3743, 0, '2015-05-05 02:23:12'),</w:t>
            </w:r>
          </w:p>
          <w:p w:rsidR="0099030E" w:rsidRDefault="0099030E" w:rsidP="00147D83">
            <w:r>
              <w:t>(3744, 0, '2015-05-05 02:23:15'),</w:t>
            </w:r>
          </w:p>
          <w:p w:rsidR="0099030E" w:rsidRDefault="0099030E" w:rsidP="00147D83">
            <w:r>
              <w:t>(3745, 0, '2015-05-05 02:23:18'),</w:t>
            </w:r>
          </w:p>
          <w:p w:rsidR="0099030E" w:rsidRDefault="0099030E" w:rsidP="00147D83">
            <w:r>
              <w:t>(3746, 0, '2015-05-05 02:23:21'),</w:t>
            </w:r>
          </w:p>
          <w:p w:rsidR="0099030E" w:rsidRDefault="0099030E" w:rsidP="00147D83">
            <w:r>
              <w:t>(3747, 0, '2015-05-05 02:23:24'),</w:t>
            </w:r>
          </w:p>
          <w:p w:rsidR="0099030E" w:rsidRDefault="0099030E" w:rsidP="00147D83">
            <w:r>
              <w:t>(3748, 0, '2015-05-05 02:23:27'),</w:t>
            </w:r>
          </w:p>
          <w:p w:rsidR="0099030E" w:rsidRDefault="0099030E" w:rsidP="00147D83">
            <w:r>
              <w:t>(3749, 0, '2015-05-05 02:23:30'),</w:t>
            </w:r>
          </w:p>
          <w:p w:rsidR="0099030E" w:rsidRDefault="0099030E" w:rsidP="00147D83">
            <w:r>
              <w:t>(3750, 0, '2015-05-05 02:23:33'),</w:t>
            </w:r>
          </w:p>
          <w:p w:rsidR="0099030E" w:rsidRDefault="0099030E" w:rsidP="00147D83">
            <w:r>
              <w:t>(3751, 0, '2015-05-05 02:23:36'),</w:t>
            </w:r>
          </w:p>
          <w:p w:rsidR="0099030E" w:rsidRDefault="0099030E" w:rsidP="00147D83">
            <w:r>
              <w:t>(3752, 0, '2015-05-05 02:23:39'),</w:t>
            </w:r>
          </w:p>
          <w:p w:rsidR="0099030E" w:rsidRDefault="0099030E" w:rsidP="00147D83">
            <w:r>
              <w:t>(3753, 0, '2015-05-05 02:23:42'),</w:t>
            </w:r>
          </w:p>
          <w:p w:rsidR="0099030E" w:rsidRDefault="0099030E" w:rsidP="00147D83">
            <w:r>
              <w:t>(3754, 0, '2015-05-05 02:23:45'),</w:t>
            </w:r>
          </w:p>
          <w:p w:rsidR="0099030E" w:rsidRDefault="0099030E" w:rsidP="00147D83">
            <w:r>
              <w:t>(3755, 0, '2015-05-05 02:23:48'),</w:t>
            </w:r>
          </w:p>
          <w:p w:rsidR="0099030E" w:rsidRDefault="0099030E" w:rsidP="00147D83">
            <w:r>
              <w:t>(3756, 0, '2015-05-05 02:23:51'),</w:t>
            </w:r>
          </w:p>
          <w:p w:rsidR="0099030E" w:rsidRDefault="0099030E" w:rsidP="00147D83">
            <w:r>
              <w:t>(3757, 0, '2015-05-05 02:23:54'),</w:t>
            </w:r>
          </w:p>
          <w:p w:rsidR="0099030E" w:rsidRDefault="0099030E" w:rsidP="00147D83">
            <w:r>
              <w:t>(3758, 0, '2015-05-05 02:23:57'),</w:t>
            </w:r>
          </w:p>
          <w:p w:rsidR="0099030E" w:rsidRDefault="0099030E" w:rsidP="00147D83">
            <w:r>
              <w:t>(3759, 0, '2015-05-05 02:24:00'),</w:t>
            </w:r>
          </w:p>
          <w:p w:rsidR="0099030E" w:rsidRDefault="0099030E" w:rsidP="00147D83">
            <w:r>
              <w:t>(3760, 0, '2015-05-05 02:24:04'),</w:t>
            </w:r>
          </w:p>
          <w:p w:rsidR="0099030E" w:rsidRDefault="0099030E" w:rsidP="00147D83">
            <w:r>
              <w:t>(3761, 0, '2015-05-05 02:24:07'),</w:t>
            </w:r>
          </w:p>
          <w:p w:rsidR="0099030E" w:rsidRDefault="0099030E" w:rsidP="00147D83">
            <w:r>
              <w:t>(3762, 0, '2015-05-05 02:24:10'),</w:t>
            </w:r>
          </w:p>
          <w:p w:rsidR="0099030E" w:rsidRDefault="0099030E" w:rsidP="00147D83">
            <w:r>
              <w:t>(3763, 0, '2015-05-05 02:24:13'),</w:t>
            </w:r>
          </w:p>
          <w:p w:rsidR="0099030E" w:rsidRDefault="0099030E" w:rsidP="00147D83">
            <w:r>
              <w:t>(3764, 0, '2015-05-05 02:24:16'),</w:t>
            </w:r>
          </w:p>
          <w:p w:rsidR="0099030E" w:rsidRDefault="0099030E" w:rsidP="00147D83">
            <w:r>
              <w:t>(3765, 0, '2015-05-05 02:24:19'),</w:t>
            </w:r>
          </w:p>
          <w:p w:rsidR="0099030E" w:rsidRDefault="0099030E" w:rsidP="00147D83">
            <w:r>
              <w:t>(3766, 0, '2015-05-05 02:24:22'),</w:t>
            </w:r>
          </w:p>
          <w:p w:rsidR="0099030E" w:rsidRDefault="0099030E" w:rsidP="00147D83">
            <w:r>
              <w:t>(3767, 0, '2015-05-05 02:24:25'),</w:t>
            </w:r>
          </w:p>
          <w:p w:rsidR="0099030E" w:rsidRDefault="0099030E" w:rsidP="00147D83">
            <w:r>
              <w:t>(3768, 0, '2015-05-05 02:24:28'),</w:t>
            </w:r>
          </w:p>
          <w:p w:rsidR="0099030E" w:rsidRDefault="0099030E" w:rsidP="00147D83">
            <w:r>
              <w:t>(3769, 0, '2015-05-05 02:24:31'),</w:t>
            </w:r>
          </w:p>
          <w:p w:rsidR="0099030E" w:rsidRDefault="0099030E" w:rsidP="00147D83">
            <w:r>
              <w:t>(3770, 0, '2015-05-05 02:24:34'),</w:t>
            </w:r>
          </w:p>
          <w:p w:rsidR="0099030E" w:rsidRDefault="0099030E" w:rsidP="00147D83">
            <w:r>
              <w:t>(3771, 0, '2015-05-05 02:24:37'),</w:t>
            </w:r>
          </w:p>
          <w:p w:rsidR="0099030E" w:rsidRDefault="0099030E" w:rsidP="00147D83">
            <w:r>
              <w:t>(3772, 0, '2015-05-05 02:24:40'),</w:t>
            </w:r>
          </w:p>
          <w:p w:rsidR="0099030E" w:rsidRDefault="0099030E" w:rsidP="00147D83">
            <w:r>
              <w:t>(3773, 0, '2015-05-05 02:24:43'),</w:t>
            </w:r>
          </w:p>
          <w:p w:rsidR="0099030E" w:rsidRDefault="0099030E" w:rsidP="00147D83">
            <w:r>
              <w:t>(3774, 0, '2015-05-05 02:24:46'),</w:t>
            </w:r>
          </w:p>
          <w:p w:rsidR="0099030E" w:rsidRDefault="0099030E" w:rsidP="00147D83">
            <w:r>
              <w:t>(3775, 0, '2015-05-05 02:24:49'),</w:t>
            </w:r>
          </w:p>
          <w:p w:rsidR="0099030E" w:rsidRDefault="0099030E" w:rsidP="00147D83">
            <w:r>
              <w:t>(3776, 0, '2015-05-05 02:24:52'),</w:t>
            </w:r>
          </w:p>
          <w:p w:rsidR="0099030E" w:rsidRDefault="0099030E" w:rsidP="00147D83">
            <w:r>
              <w:t>(3777, 0, '2015-05-05 02:24:55'),</w:t>
            </w:r>
          </w:p>
          <w:p w:rsidR="0099030E" w:rsidRDefault="0099030E" w:rsidP="00147D83">
            <w:r>
              <w:t>(3778, 0, '2015-05-05 02:24:58'),</w:t>
            </w:r>
          </w:p>
          <w:p w:rsidR="0099030E" w:rsidRDefault="0099030E" w:rsidP="00147D83">
            <w:r>
              <w:t>(3779, 0, '2015-05-05 02:25:01'),</w:t>
            </w:r>
          </w:p>
          <w:p w:rsidR="0099030E" w:rsidRDefault="0099030E" w:rsidP="00147D83">
            <w:r>
              <w:t>(3780, 0, '2015-05-05 02:25:04'),</w:t>
            </w:r>
          </w:p>
          <w:p w:rsidR="0099030E" w:rsidRDefault="0099030E" w:rsidP="00147D83">
            <w:r>
              <w:t>(3781, 0, '2015-05-05 02:25:07'),</w:t>
            </w:r>
          </w:p>
          <w:p w:rsidR="0099030E" w:rsidRDefault="0099030E" w:rsidP="00147D83">
            <w:r>
              <w:t>(3782, 0, '2015-05-05 02:25:10'),</w:t>
            </w:r>
          </w:p>
          <w:p w:rsidR="0099030E" w:rsidRDefault="0099030E" w:rsidP="00147D83">
            <w:r>
              <w:t>(3783, 0, '2015-05-05 02:25:13'),</w:t>
            </w:r>
          </w:p>
          <w:p w:rsidR="0099030E" w:rsidRDefault="0099030E" w:rsidP="00147D83">
            <w:r>
              <w:t>(3784, 0, '2015-05-05 02:25:16'),</w:t>
            </w:r>
          </w:p>
          <w:p w:rsidR="0099030E" w:rsidRDefault="0099030E" w:rsidP="00147D83">
            <w:r>
              <w:t>(3785, 0, '2015-05-05 02:25:19'),</w:t>
            </w:r>
          </w:p>
          <w:p w:rsidR="0099030E" w:rsidRDefault="0099030E" w:rsidP="00147D83">
            <w:r>
              <w:t>(3786, 0, '2015-05-05 02:25:22'),</w:t>
            </w:r>
          </w:p>
          <w:p w:rsidR="0099030E" w:rsidRDefault="0099030E" w:rsidP="00147D83">
            <w:r>
              <w:t>(3787, 0, '2015-05-05 02:25:25'),</w:t>
            </w:r>
          </w:p>
          <w:p w:rsidR="0099030E" w:rsidRDefault="0099030E" w:rsidP="00147D83">
            <w:r>
              <w:t>(3788, 0, '2015-05-05 02:25:29'),</w:t>
            </w:r>
          </w:p>
          <w:p w:rsidR="0099030E" w:rsidRDefault="0099030E" w:rsidP="00147D83">
            <w:r>
              <w:t>(3789, 0, '2015-05-05 02:25:32'),</w:t>
            </w:r>
          </w:p>
          <w:p w:rsidR="0099030E" w:rsidRDefault="0099030E" w:rsidP="00147D83">
            <w:r>
              <w:t>(3790, 0, '2015-05-05 02:25:35'),</w:t>
            </w:r>
          </w:p>
          <w:p w:rsidR="0099030E" w:rsidRDefault="0099030E" w:rsidP="00147D83">
            <w:r>
              <w:t>(3791, 0, '2015-05-05 02:25:38'),</w:t>
            </w:r>
          </w:p>
          <w:p w:rsidR="0099030E" w:rsidRDefault="0099030E" w:rsidP="00147D83">
            <w:r>
              <w:t>(3792, 0, '2015-05-05 02:25:41'),</w:t>
            </w:r>
          </w:p>
          <w:p w:rsidR="0099030E" w:rsidRDefault="0099030E" w:rsidP="00147D83">
            <w:r>
              <w:t>(3793, 0, '2015-05-05 02:25:44'),</w:t>
            </w:r>
          </w:p>
          <w:p w:rsidR="0099030E" w:rsidRDefault="0099030E" w:rsidP="00147D83">
            <w:r>
              <w:t>(3794, 0, '2015-05-05 02:25:47'),</w:t>
            </w:r>
          </w:p>
          <w:p w:rsidR="0099030E" w:rsidRDefault="0099030E" w:rsidP="00147D83">
            <w:r>
              <w:t>(3795, 0, '2015-05-05 02:25:50'),</w:t>
            </w:r>
          </w:p>
          <w:p w:rsidR="0099030E" w:rsidRDefault="0099030E" w:rsidP="00147D83">
            <w:r>
              <w:t>(3796, 0, '2015-05-05 02:25:53'),</w:t>
            </w:r>
          </w:p>
          <w:p w:rsidR="0099030E" w:rsidRDefault="0099030E" w:rsidP="00147D83">
            <w:r>
              <w:t>(3797, 0, '2015-05-05 02:25:56'),</w:t>
            </w:r>
          </w:p>
          <w:p w:rsidR="0099030E" w:rsidRDefault="0099030E" w:rsidP="00147D83">
            <w:r>
              <w:t>(3798, 0, '2015-05-05 02:25:59'),</w:t>
            </w:r>
          </w:p>
          <w:p w:rsidR="0099030E" w:rsidRDefault="0099030E" w:rsidP="00147D83">
            <w:r>
              <w:t>(3799, 0, '2015-05-05 02:26:02'),</w:t>
            </w:r>
          </w:p>
          <w:p w:rsidR="0099030E" w:rsidRDefault="0099030E" w:rsidP="00147D83">
            <w:r>
              <w:t>(3800, 0, '2015-05-05 02:26:05'),</w:t>
            </w:r>
          </w:p>
          <w:p w:rsidR="0099030E" w:rsidRDefault="0099030E" w:rsidP="00147D83">
            <w:r>
              <w:t>(3801, 0, '2015-05-05 02:26:08'),</w:t>
            </w:r>
          </w:p>
          <w:p w:rsidR="0099030E" w:rsidRDefault="0099030E" w:rsidP="00147D83">
            <w:r>
              <w:t>(3802, 0, '2015-05-05 02:26:11'),</w:t>
            </w:r>
          </w:p>
          <w:p w:rsidR="0099030E" w:rsidRDefault="0099030E" w:rsidP="00147D83">
            <w:r>
              <w:t>(3803, 0, '2015-05-05 02:26:14'),</w:t>
            </w:r>
          </w:p>
          <w:p w:rsidR="0099030E" w:rsidRDefault="0099030E" w:rsidP="00147D83">
            <w:r>
              <w:t>(3804, 0, '2015-05-05 02:26:17'),</w:t>
            </w:r>
          </w:p>
          <w:p w:rsidR="0099030E" w:rsidRDefault="0099030E" w:rsidP="00147D83">
            <w:r>
              <w:t>(3805, 0, '2015-05-05 02:26:20'),</w:t>
            </w:r>
          </w:p>
          <w:p w:rsidR="0099030E" w:rsidRDefault="0099030E" w:rsidP="00147D83">
            <w:r>
              <w:t>(3806, 0, '2015-05-05 02:26:23'),</w:t>
            </w:r>
          </w:p>
          <w:p w:rsidR="0099030E" w:rsidRDefault="0099030E" w:rsidP="00147D83">
            <w:r>
              <w:t>(3807, 0, '2015-05-05 02:26:26'),</w:t>
            </w:r>
          </w:p>
          <w:p w:rsidR="0099030E" w:rsidRDefault="0099030E" w:rsidP="00147D83">
            <w:r>
              <w:t>(3808, 0, '2015-05-05 02:26:29'),</w:t>
            </w:r>
          </w:p>
          <w:p w:rsidR="0099030E" w:rsidRDefault="0099030E" w:rsidP="00147D83">
            <w:r>
              <w:t>(3809, 0, '2015-05-05 02:26:32'),</w:t>
            </w:r>
          </w:p>
          <w:p w:rsidR="0099030E" w:rsidRDefault="0099030E" w:rsidP="00147D83">
            <w:r>
              <w:t>(3810, 0, '2015-05-05 02:26:35'),</w:t>
            </w:r>
          </w:p>
          <w:p w:rsidR="0099030E" w:rsidRDefault="0099030E" w:rsidP="00147D83">
            <w:r>
              <w:t>(3811, 0, '2015-05-05 02:26:38'),</w:t>
            </w:r>
          </w:p>
          <w:p w:rsidR="0099030E" w:rsidRDefault="0099030E" w:rsidP="00147D83">
            <w:r>
              <w:t>(3812, 0, '2015-05-05 02:26:41'),</w:t>
            </w:r>
          </w:p>
          <w:p w:rsidR="0099030E" w:rsidRDefault="0099030E" w:rsidP="00147D83">
            <w:r>
              <w:t>(3813, 0, '2015-05-05 02:26:44'),</w:t>
            </w:r>
          </w:p>
          <w:p w:rsidR="0099030E" w:rsidRDefault="0099030E" w:rsidP="00147D83">
            <w:r>
              <w:t>(3814, 0, '2015-05-05 02:26:47'),</w:t>
            </w:r>
          </w:p>
          <w:p w:rsidR="0099030E" w:rsidRDefault="0099030E" w:rsidP="00147D83">
            <w:r>
              <w:t>(3815, 0, '2015-05-05 02:26:50'),</w:t>
            </w:r>
          </w:p>
          <w:p w:rsidR="0099030E" w:rsidRDefault="0099030E" w:rsidP="00147D83">
            <w:r>
              <w:t>(3816, 0, '2015-05-05 02:26:53'),</w:t>
            </w:r>
          </w:p>
          <w:p w:rsidR="0099030E" w:rsidRDefault="0099030E" w:rsidP="00147D83">
            <w:r>
              <w:t>(3817, 0, '2015-05-05 02:26:56'),</w:t>
            </w:r>
          </w:p>
          <w:p w:rsidR="0099030E" w:rsidRDefault="0099030E" w:rsidP="00147D83">
            <w:r>
              <w:t>(3818, 0, '2015-05-05 02:27:00'),</w:t>
            </w:r>
          </w:p>
          <w:p w:rsidR="0099030E" w:rsidRDefault="0099030E" w:rsidP="00147D83">
            <w:r>
              <w:t>(3819, 0, '2015-05-05 02:27:03'),</w:t>
            </w:r>
          </w:p>
          <w:p w:rsidR="0099030E" w:rsidRDefault="0099030E" w:rsidP="00147D83">
            <w:r>
              <w:t>(3820, 0, '2015-05-05 02:27:06'),</w:t>
            </w:r>
          </w:p>
          <w:p w:rsidR="0099030E" w:rsidRDefault="0099030E" w:rsidP="00147D83">
            <w:r>
              <w:t>(3821, 0, '2015-05-05 02:27:09'),</w:t>
            </w:r>
          </w:p>
          <w:p w:rsidR="0099030E" w:rsidRDefault="0099030E" w:rsidP="00147D83">
            <w:r>
              <w:t>(3822, 0, '2015-05-05 02:27:12'),</w:t>
            </w:r>
          </w:p>
          <w:p w:rsidR="0099030E" w:rsidRDefault="0099030E" w:rsidP="00147D83">
            <w:r>
              <w:t>(3823, 0, '2015-05-05 02:27:15'),</w:t>
            </w:r>
          </w:p>
          <w:p w:rsidR="0099030E" w:rsidRDefault="0099030E" w:rsidP="00147D83">
            <w:r>
              <w:t>(3824, 0, '2015-05-05 02:27:18'),</w:t>
            </w:r>
          </w:p>
          <w:p w:rsidR="0099030E" w:rsidRDefault="0099030E" w:rsidP="00147D83">
            <w:r>
              <w:t>(3825, 0, '2015-05-05 02:27:21'),</w:t>
            </w:r>
          </w:p>
          <w:p w:rsidR="0099030E" w:rsidRDefault="0099030E" w:rsidP="00147D83">
            <w:r>
              <w:t>(3826, 0, '2015-05-05 02:27:24'),</w:t>
            </w:r>
          </w:p>
          <w:p w:rsidR="0099030E" w:rsidRDefault="0099030E" w:rsidP="00147D83">
            <w:r>
              <w:t>(3827, 0, '2015-05-05 02:27:27'),</w:t>
            </w:r>
          </w:p>
          <w:p w:rsidR="0099030E" w:rsidRDefault="0099030E" w:rsidP="00147D83">
            <w:r>
              <w:t>(3828, 0, '2015-05-05 02:27:30'),</w:t>
            </w:r>
          </w:p>
          <w:p w:rsidR="0099030E" w:rsidRDefault="0099030E" w:rsidP="00147D83">
            <w:r>
              <w:t>(3829, 0, '2015-05-05 02:27:33'),</w:t>
            </w:r>
          </w:p>
          <w:p w:rsidR="0099030E" w:rsidRDefault="0099030E" w:rsidP="00147D83">
            <w:r>
              <w:t>(3830, 0, '2015-05-05 02:27:36'),</w:t>
            </w:r>
          </w:p>
          <w:p w:rsidR="0099030E" w:rsidRDefault="0099030E" w:rsidP="00147D83">
            <w:r>
              <w:t>(3831, 0, '2015-05-05 02:27:39'),</w:t>
            </w:r>
          </w:p>
          <w:p w:rsidR="0099030E" w:rsidRDefault="0099030E" w:rsidP="00147D83">
            <w:r>
              <w:t>(3832, 0, '2015-05-05 02:27:42'),</w:t>
            </w:r>
          </w:p>
          <w:p w:rsidR="0099030E" w:rsidRDefault="0099030E" w:rsidP="00147D83">
            <w:r>
              <w:t>(3833, 0, '2015-05-05 02:27:45'),</w:t>
            </w:r>
          </w:p>
          <w:p w:rsidR="0099030E" w:rsidRDefault="0099030E" w:rsidP="00147D83">
            <w:r>
              <w:t>(3834, 0, '2015-05-05 02:27:48'),</w:t>
            </w:r>
          </w:p>
          <w:p w:rsidR="0099030E" w:rsidRDefault="0099030E" w:rsidP="00147D83">
            <w:r>
              <w:t>(3835, 0, '2015-05-05 02:27:51'),</w:t>
            </w:r>
          </w:p>
          <w:p w:rsidR="0099030E" w:rsidRDefault="0099030E" w:rsidP="00147D83">
            <w:r>
              <w:t>(3836, 0, '2015-05-05 02:27:54'),</w:t>
            </w:r>
          </w:p>
          <w:p w:rsidR="0099030E" w:rsidRDefault="0099030E" w:rsidP="00147D83">
            <w:r>
              <w:t>(3837, 0, '2015-05-05 02:27:57'),</w:t>
            </w:r>
          </w:p>
          <w:p w:rsidR="0099030E" w:rsidRDefault="0099030E" w:rsidP="00147D83">
            <w:r>
              <w:t>(3838, 0, '2015-05-05 02:28:00'),</w:t>
            </w:r>
          </w:p>
          <w:p w:rsidR="0099030E" w:rsidRDefault="0099030E" w:rsidP="00147D83">
            <w:r>
              <w:t>(3839, 0, '2015-05-05 02:28:03'),</w:t>
            </w:r>
          </w:p>
          <w:p w:rsidR="0099030E" w:rsidRDefault="0099030E" w:rsidP="00147D83">
            <w:r>
              <w:t>(3840, 0, '2015-05-05 02:28:06'),</w:t>
            </w:r>
          </w:p>
          <w:p w:rsidR="0099030E" w:rsidRDefault="0099030E" w:rsidP="00147D83">
            <w:r>
              <w:t>(3841, 0, '2015-05-05 02:28:09'),</w:t>
            </w:r>
          </w:p>
          <w:p w:rsidR="0099030E" w:rsidRDefault="0099030E" w:rsidP="00147D83">
            <w:r>
              <w:t>(3842, 0, '2015-05-05 02:28:12'),</w:t>
            </w:r>
          </w:p>
          <w:p w:rsidR="0099030E" w:rsidRDefault="0099030E" w:rsidP="00147D83">
            <w:r>
              <w:t>(3843, 0, '2015-05-05 02:28:15'),</w:t>
            </w:r>
          </w:p>
          <w:p w:rsidR="0099030E" w:rsidRDefault="0099030E" w:rsidP="00147D83">
            <w:r>
              <w:t>(3844, 0, '2015-05-05 02:28:18'),</w:t>
            </w:r>
          </w:p>
          <w:p w:rsidR="0099030E" w:rsidRDefault="0099030E" w:rsidP="00147D83">
            <w:r>
              <w:t>(3845, 0, '2015-05-05 02:28:21'),</w:t>
            </w:r>
          </w:p>
          <w:p w:rsidR="0099030E" w:rsidRDefault="0099030E" w:rsidP="00147D83">
            <w:r>
              <w:t>(3846, 0, '2015-05-05 02:28:24'),</w:t>
            </w:r>
          </w:p>
          <w:p w:rsidR="0099030E" w:rsidRDefault="0099030E" w:rsidP="00147D83">
            <w:r>
              <w:t>(3847, 0, '2015-05-05 02:28:28'),</w:t>
            </w:r>
          </w:p>
          <w:p w:rsidR="0099030E" w:rsidRDefault="0099030E" w:rsidP="00147D83">
            <w:r>
              <w:t>(3848, 0, '2015-05-05 02:28:31'),</w:t>
            </w:r>
          </w:p>
          <w:p w:rsidR="0099030E" w:rsidRDefault="0099030E" w:rsidP="00147D83">
            <w:r>
              <w:t>(3849, 0, '2015-05-05 02:28:34'),</w:t>
            </w:r>
          </w:p>
          <w:p w:rsidR="0099030E" w:rsidRDefault="0099030E" w:rsidP="00147D83">
            <w:r>
              <w:t>(3850, 0, '2015-05-05 02:28:37'),</w:t>
            </w:r>
          </w:p>
          <w:p w:rsidR="0099030E" w:rsidRDefault="0099030E" w:rsidP="00147D83">
            <w:r>
              <w:t>(3851, 0, '2015-05-05 02:28:40'),</w:t>
            </w:r>
          </w:p>
          <w:p w:rsidR="0099030E" w:rsidRDefault="0099030E" w:rsidP="00147D83">
            <w:r>
              <w:t>(3852, 0, '2015-05-05 02:28:43'),</w:t>
            </w:r>
          </w:p>
          <w:p w:rsidR="0099030E" w:rsidRDefault="0099030E" w:rsidP="00147D83">
            <w:r>
              <w:t>(3853, 0, '2015-05-05 02:28:46'),</w:t>
            </w:r>
          </w:p>
          <w:p w:rsidR="0099030E" w:rsidRDefault="0099030E" w:rsidP="00147D83">
            <w:r>
              <w:t>(3854, 0, '2015-05-05 02:28:49'),</w:t>
            </w:r>
          </w:p>
          <w:p w:rsidR="0099030E" w:rsidRDefault="0099030E" w:rsidP="00147D83">
            <w:r>
              <w:t>(3855, 0, '2015-05-05 02:28:52'),</w:t>
            </w:r>
          </w:p>
          <w:p w:rsidR="0099030E" w:rsidRDefault="0099030E" w:rsidP="00147D83">
            <w:r>
              <w:t>(3856, 0, '2015-05-05 02:28:55'),</w:t>
            </w:r>
          </w:p>
          <w:p w:rsidR="0099030E" w:rsidRDefault="0099030E" w:rsidP="00147D83">
            <w:r>
              <w:t>(3857, 0, '2015-05-05 02:28:58'),</w:t>
            </w:r>
          </w:p>
          <w:p w:rsidR="0099030E" w:rsidRDefault="0099030E" w:rsidP="00147D83">
            <w:r>
              <w:t>(3858, 0, '2015-05-05 02:29:01'),</w:t>
            </w:r>
          </w:p>
          <w:p w:rsidR="0099030E" w:rsidRDefault="0099030E" w:rsidP="00147D83">
            <w:r>
              <w:t>(3859, 0, '2015-05-05 02:29:04'),</w:t>
            </w:r>
          </w:p>
          <w:p w:rsidR="0099030E" w:rsidRDefault="0099030E" w:rsidP="00147D83">
            <w:r>
              <w:t>(3860, 0, '2015-05-05 02:29:07'),</w:t>
            </w:r>
          </w:p>
          <w:p w:rsidR="0099030E" w:rsidRDefault="0099030E" w:rsidP="00147D83">
            <w:r>
              <w:t>(3861, 0, '2015-05-05 02:29:10'),</w:t>
            </w:r>
          </w:p>
          <w:p w:rsidR="0099030E" w:rsidRDefault="0099030E" w:rsidP="00147D83">
            <w:r>
              <w:t>(3862, 0, '2015-05-05 02:29:13'),</w:t>
            </w:r>
          </w:p>
          <w:p w:rsidR="0099030E" w:rsidRDefault="0099030E" w:rsidP="00147D83">
            <w:r>
              <w:t>(3863, 0, '2015-05-05 02:29:16'),</w:t>
            </w:r>
          </w:p>
          <w:p w:rsidR="0099030E" w:rsidRDefault="0099030E" w:rsidP="00147D83">
            <w:r>
              <w:t>(3864, 0, '2015-05-05 02:29:19'),</w:t>
            </w:r>
          </w:p>
          <w:p w:rsidR="0099030E" w:rsidRDefault="0099030E" w:rsidP="00147D83">
            <w:r>
              <w:t>(3865, 0, '2015-05-05 02:29:22'),</w:t>
            </w:r>
          </w:p>
          <w:p w:rsidR="0099030E" w:rsidRDefault="0099030E" w:rsidP="00147D83">
            <w:r>
              <w:t>(3866, 0, '2015-05-05 02:29:25'),</w:t>
            </w:r>
          </w:p>
          <w:p w:rsidR="0099030E" w:rsidRDefault="0099030E" w:rsidP="00147D83">
            <w:r>
              <w:t>(3867, 0, '2015-05-05 02:29:28'),</w:t>
            </w:r>
          </w:p>
          <w:p w:rsidR="0099030E" w:rsidRDefault="0099030E" w:rsidP="00147D83">
            <w:r>
              <w:t>(3868, 0, '2015-05-05 02:29:31'),</w:t>
            </w:r>
          </w:p>
          <w:p w:rsidR="0099030E" w:rsidRDefault="0099030E" w:rsidP="00147D83">
            <w:r>
              <w:t>(3869, 0, '2015-05-05 02:29:34'),</w:t>
            </w:r>
          </w:p>
          <w:p w:rsidR="0099030E" w:rsidRDefault="0099030E" w:rsidP="00147D83">
            <w:r>
              <w:t>(3870, 0, '2015-05-05 02:29:37'),</w:t>
            </w:r>
          </w:p>
          <w:p w:rsidR="0099030E" w:rsidRDefault="0099030E" w:rsidP="00147D83">
            <w:r>
              <w:t>(3871, 0, '2015-05-05 02:29:41'),</w:t>
            </w:r>
          </w:p>
          <w:p w:rsidR="0099030E" w:rsidRDefault="0099030E" w:rsidP="00147D83">
            <w:r>
              <w:t>(3872, 0, '2015-05-05 02:29:44'),</w:t>
            </w:r>
          </w:p>
          <w:p w:rsidR="0099030E" w:rsidRDefault="0099030E" w:rsidP="00147D83">
            <w:r>
              <w:t>(3873, 0, '2015-05-05 02:29:47'),</w:t>
            </w:r>
          </w:p>
          <w:p w:rsidR="0099030E" w:rsidRDefault="0099030E" w:rsidP="00147D83">
            <w:r>
              <w:t>(3874, 0, '2015-05-05 02:29:50'),</w:t>
            </w:r>
          </w:p>
          <w:p w:rsidR="0099030E" w:rsidRDefault="0099030E" w:rsidP="00147D83">
            <w:r>
              <w:t>(3875, 0, '2015-05-05 02:29:53'),</w:t>
            </w:r>
          </w:p>
          <w:p w:rsidR="0099030E" w:rsidRDefault="0099030E" w:rsidP="00147D83">
            <w:r>
              <w:t>(3876, 0, '2015-05-05 02:29:56'),</w:t>
            </w:r>
          </w:p>
          <w:p w:rsidR="0099030E" w:rsidRDefault="0099030E" w:rsidP="00147D83">
            <w:r>
              <w:t>(3877, 0, '2015-05-05 02:29:59'),</w:t>
            </w:r>
          </w:p>
          <w:p w:rsidR="0099030E" w:rsidRDefault="0099030E" w:rsidP="00147D83">
            <w:r>
              <w:t>(3878, 0, '2015-05-05 02:30:02'),</w:t>
            </w:r>
          </w:p>
          <w:p w:rsidR="0099030E" w:rsidRDefault="0099030E" w:rsidP="00147D83">
            <w:r>
              <w:t>(3879, 0, '2015-05-05 02:30:05'),</w:t>
            </w:r>
          </w:p>
          <w:p w:rsidR="0099030E" w:rsidRDefault="0099030E" w:rsidP="00147D83">
            <w:r>
              <w:t>(3880, 0, '2015-05-05 02:30:08'),</w:t>
            </w:r>
          </w:p>
          <w:p w:rsidR="0099030E" w:rsidRDefault="0099030E" w:rsidP="00147D83">
            <w:r>
              <w:t>(3881, 0, '2015-05-05 02:30:11'),</w:t>
            </w:r>
          </w:p>
          <w:p w:rsidR="0099030E" w:rsidRDefault="0099030E" w:rsidP="00147D83">
            <w:r>
              <w:t>(3882, 0, '2015-05-05 02:30:14'),</w:t>
            </w:r>
          </w:p>
          <w:p w:rsidR="0099030E" w:rsidRDefault="0099030E" w:rsidP="00147D83">
            <w:r>
              <w:t>(3883, 0, '2015-05-05 02:30:17'),</w:t>
            </w:r>
          </w:p>
          <w:p w:rsidR="0099030E" w:rsidRDefault="0099030E" w:rsidP="00147D83">
            <w:r>
              <w:t>(3884, 0, '2015-05-05 02:30:20'),</w:t>
            </w:r>
          </w:p>
          <w:p w:rsidR="0099030E" w:rsidRDefault="0099030E" w:rsidP="00147D83">
            <w:r>
              <w:t>(3885, 0, '2015-05-05 02:30:23'),</w:t>
            </w:r>
          </w:p>
          <w:p w:rsidR="0099030E" w:rsidRDefault="0099030E" w:rsidP="00147D83">
            <w:r>
              <w:t>(3886, 0, '2015-05-05 02:30:26'),</w:t>
            </w:r>
          </w:p>
          <w:p w:rsidR="0099030E" w:rsidRDefault="0099030E" w:rsidP="00147D83">
            <w:r>
              <w:t>(3887, 0, '2015-05-05 02:30:29'),</w:t>
            </w:r>
          </w:p>
          <w:p w:rsidR="0099030E" w:rsidRDefault="0099030E" w:rsidP="00147D83">
            <w:r>
              <w:t>(3888, 0, '2015-05-05 02:30:32'),</w:t>
            </w:r>
          </w:p>
          <w:p w:rsidR="0099030E" w:rsidRDefault="0099030E" w:rsidP="00147D83">
            <w:r>
              <w:t>(3889, 0, '2015-05-05 02:30:35'),</w:t>
            </w:r>
          </w:p>
          <w:p w:rsidR="0099030E" w:rsidRDefault="0099030E" w:rsidP="00147D83">
            <w:r>
              <w:t>(3890, 0, '2015-05-05 02:30:38'),</w:t>
            </w:r>
          </w:p>
          <w:p w:rsidR="0099030E" w:rsidRDefault="0099030E" w:rsidP="00147D83">
            <w:r>
              <w:t>(3891, 0, '2015-05-05 02:30:41'),</w:t>
            </w:r>
          </w:p>
          <w:p w:rsidR="0099030E" w:rsidRDefault="0099030E" w:rsidP="00147D83">
            <w:r>
              <w:t>(3892, 0, '2015-05-05 02:30:44'),</w:t>
            </w:r>
          </w:p>
          <w:p w:rsidR="0099030E" w:rsidRDefault="0099030E" w:rsidP="00147D83">
            <w:r>
              <w:t>(3893, 0, '2015-05-05 02:30:47'),</w:t>
            </w:r>
          </w:p>
          <w:p w:rsidR="0099030E" w:rsidRDefault="0099030E" w:rsidP="00147D83">
            <w:r>
              <w:t>(3894, 0, '2015-05-05 02:30:50'),</w:t>
            </w:r>
          </w:p>
          <w:p w:rsidR="0099030E" w:rsidRDefault="0099030E" w:rsidP="00147D83">
            <w:r>
              <w:t>(3895, 0, '2015-05-05 02:30:53'),</w:t>
            </w:r>
          </w:p>
          <w:p w:rsidR="0099030E" w:rsidRDefault="0099030E" w:rsidP="00147D83">
            <w:r>
              <w:t>(3896, 0, '2015-05-05 02:30:56'),</w:t>
            </w:r>
          </w:p>
          <w:p w:rsidR="0099030E" w:rsidRDefault="0099030E" w:rsidP="00147D83">
            <w:r>
              <w:t>(3897, 0, '2015-05-05 02:30:59'),</w:t>
            </w:r>
          </w:p>
          <w:p w:rsidR="0099030E" w:rsidRDefault="0099030E" w:rsidP="00147D83">
            <w:r>
              <w:t>(3898, 0, '2015-05-05 02:31:02'),</w:t>
            </w:r>
          </w:p>
          <w:p w:rsidR="0099030E" w:rsidRDefault="0099030E" w:rsidP="00147D83">
            <w:r>
              <w:t>(3899, 0, '2015-05-05 02:31:05'),</w:t>
            </w:r>
          </w:p>
          <w:p w:rsidR="0099030E" w:rsidRDefault="0099030E" w:rsidP="00147D83">
            <w:r>
              <w:t>(3900, 0, '2015-05-05 02:31:08'),</w:t>
            </w:r>
          </w:p>
          <w:p w:rsidR="0099030E" w:rsidRDefault="0099030E" w:rsidP="00147D83">
            <w:r>
              <w:t>(3901, 0, '2015-05-05 02:31:12'),</w:t>
            </w:r>
          </w:p>
          <w:p w:rsidR="0099030E" w:rsidRDefault="0099030E" w:rsidP="00147D83">
            <w:r>
              <w:t>(3902, 0, '2015-05-05 02:31:15'),</w:t>
            </w:r>
          </w:p>
          <w:p w:rsidR="0099030E" w:rsidRDefault="0099030E" w:rsidP="00147D83">
            <w:r>
              <w:t>(3903, 0, '2015-05-05 02:31:18'),</w:t>
            </w:r>
          </w:p>
          <w:p w:rsidR="0099030E" w:rsidRDefault="0099030E" w:rsidP="00147D83">
            <w:r>
              <w:t>(3904, 0, '2015-05-05 02:31:21'),</w:t>
            </w:r>
          </w:p>
          <w:p w:rsidR="0099030E" w:rsidRDefault="0099030E" w:rsidP="00147D83">
            <w:r>
              <w:t>(3905, 0, '2015-05-05 02:31:24'),</w:t>
            </w:r>
          </w:p>
          <w:p w:rsidR="0099030E" w:rsidRDefault="0099030E" w:rsidP="00147D83">
            <w:r>
              <w:t>(3906, 0, '2015-05-05 02:31:27'),</w:t>
            </w:r>
          </w:p>
          <w:p w:rsidR="0099030E" w:rsidRDefault="0099030E" w:rsidP="00147D83">
            <w:r>
              <w:t>(3907, 0, '2015-05-05 02:31:30'),</w:t>
            </w:r>
          </w:p>
          <w:p w:rsidR="0099030E" w:rsidRDefault="0099030E" w:rsidP="00147D83">
            <w:r>
              <w:t>(3908, 0, '2015-05-05 02:31:33'),</w:t>
            </w:r>
          </w:p>
          <w:p w:rsidR="0099030E" w:rsidRDefault="0099030E" w:rsidP="00147D83">
            <w:r>
              <w:t>(3909, 0, '2015-05-05 02:31:36'),</w:t>
            </w:r>
          </w:p>
          <w:p w:rsidR="0099030E" w:rsidRDefault="0099030E" w:rsidP="00147D83">
            <w:r>
              <w:t>(3910, 0, '2015-05-05 02:31:39'),</w:t>
            </w:r>
          </w:p>
          <w:p w:rsidR="0099030E" w:rsidRDefault="0099030E" w:rsidP="00147D83">
            <w:r>
              <w:t>(3911, 0, '2015-05-05 02:31:42'),</w:t>
            </w:r>
          </w:p>
          <w:p w:rsidR="0099030E" w:rsidRDefault="0099030E" w:rsidP="00147D83">
            <w:r>
              <w:t>(3912, 0, '2015-05-05 02:31:45'),</w:t>
            </w:r>
          </w:p>
          <w:p w:rsidR="0099030E" w:rsidRDefault="0099030E" w:rsidP="00147D83">
            <w:r>
              <w:t>(3913, 0, '2015-05-05 02:31:48'),</w:t>
            </w:r>
          </w:p>
          <w:p w:rsidR="0099030E" w:rsidRDefault="0099030E" w:rsidP="00147D83">
            <w:r>
              <w:t>(3914, 0, '2015-05-05 02:31:51'),</w:t>
            </w:r>
          </w:p>
          <w:p w:rsidR="0099030E" w:rsidRDefault="0099030E" w:rsidP="00147D83">
            <w:r>
              <w:t>(3915, 0, '2015-05-05 02:31:54'),</w:t>
            </w:r>
          </w:p>
          <w:p w:rsidR="0099030E" w:rsidRDefault="0099030E" w:rsidP="00147D83">
            <w:r>
              <w:t>(3916, 0, '2015-05-05 02:31:57'),</w:t>
            </w:r>
          </w:p>
          <w:p w:rsidR="0099030E" w:rsidRDefault="0099030E" w:rsidP="00147D83">
            <w:r>
              <w:t>(3917, 0, '2015-05-05 02:32:00'),</w:t>
            </w:r>
          </w:p>
          <w:p w:rsidR="0099030E" w:rsidRDefault="0099030E" w:rsidP="00147D83">
            <w:r>
              <w:t>(3918, 0, '2015-05-05 02:32:03'),</w:t>
            </w:r>
          </w:p>
          <w:p w:rsidR="0099030E" w:rsidRDefault="0099030E" w:rsidP="00147D83">
            <w:r>
              <w:t>(3919, 0, '2015-05-05 02:32:06'),</w:t>
            </w:r>
          </w:p>
          <w:p w:rsidR="0099030E" w:rsidRDefault="0099030E" w:rsidP="00147D83">
            <w:r>
              <w:t>(3920, 0, '2015-05-05 02:32:10'),</w:t>
            </w:r>
          </w:p>
          <w:p w:rsidR="0099030E" w:rsidRDefault="0099030E" w:rsidP="00147D83">
            <w:r>
              <w:t>(3921, 0, '2015-05-05 02:32:13'),</w:t>
            </w:r>
          </w:p>
          <w:p w:rsidR="0099030E" w:rsidRDefault="0099030E" w:rsidP="00147D83">
            <w:r>
              <w:t>(3922, 0, '2015-05-05 02:32:16'),</w:t>
            </w:r>
          </w:p>
          <w:p w:rsidR="0099030E" w:rsidRDefault="0099030E" w:rsidP="00147D83">
            <w:r>
              <w:t>(3923, 0, '2015-05-05 02:32:19'),</w:t>
            </w:r>
          </w:p>
          <w:p w:rsidR="0099030E" w:rsidRDefault="0099030E" w:rsidP="00147D83">
            <w:r>
              <w:t>(3924, 0, '2015-05-05 02:32:22'),</w:t>
            </w:r>
          </w:p>
          <w:p w:rsidR="0099030E" w:rsidRDefault="0099030E" w:rsidP="00147D83">
            <w:r>
              <w:t>(3925, 0, '2015-05-05 02:32:25'),</w:t>
            </w:r>
          </w:p>
          <w:p w:rsidR="0099030E" w:rsidRDefault="0099030E" w:rsidP="00147D83">
            <w:r>
              <w:t>(3926, 0, '2015-05-05 02:32:28'),</w:t>
            </w:r>
          </w:p>
          <w:p w:rsidR="0099030E" w:rsidRDefault="0099030E" w:rsidP="00147D83">
            <w:r>
              <w:t>(3927, 0, '2015-05-05 02:32:31'),</w:t>
            </w:r>
          </w:p>
          <w:p w:rsidR="0099030E" w:rsidRDefault="0099030E" w:rsidP="00147D83">
            <w:r>
              <w:t>(3928, 0, '2015-05-05 02:32:34'),</w:t>
            </w:r>
          </w:p>
          <w:p w:rsidR="0099030E" w:rsidRDefault="0099030E" w:rsidP="00147D83">
            <w:r>
              <w:t>(3929, 0, '2015-05-05 02:32:37'),</w:t>
            </w:r>
          </w:p>
          <w:p w:rsidR="0099030E" w:rsidRDefault="0099030E" w:rsidP="00147D83">
            <w:r>
              <w:t>(3930, 0, '2015-05-05 02:32:40'),</w:t>
            </w:r>
          </w:p>
          <w:p w:rsidR="0099030E" w:rsidRDefault="0099030E" w:rsidP="00147D83">
            <w:r>
              <w:t>(3931, 0, '2015-05-05 02:32:43'),</w:t>
            </w:r>
          </w:p>
          <w:p w:rsidR="0099030E" w:rsidRDefault="0099030E" w:rsidP="00147D83">
            <w:r>
              <w:t>(3932, 0, '2015-05-05 02:32:46'),</w:t>
            </w:r>
          </w:p>
          <w:p w:rsidR="0099030E" w:rsidRDefault="0099030E" w:rsidP="00147D83">
            <w:r>
              <w:t>(3933, 0, '2015-05-05 02:32:49'),</w:t>
            </w:r>
          </w:p>
          <w:p w:rsidR="0099030E" w:rsidRDefault="0099030E" w:rsidP="00147D83">
            <w:r>
              <w:t>(3934, 0, '2015-05-05 02:32:52'),</w:t>
            </w:r>
          </w:p>
          <w:p w:rsidR="0099030E" w:rsidRDefault="0099030E" w:rsidP="00147D83">
            <w:r>
              <w:t>(3935, 0, '2015-05-05 02:32:55'),</w:t>
            </w:r>
          </w:p>
          <w:p w:rsidR="0099030E" w:rsidRDefault="0099030E" w:rsidP="00147D83">
            <w:r>
              <w:t>(3936, 0, '2015-05-05 02:32:58'),</w:t>
            </w:r>
          </w:p>
          <w:p w:rsidR="0099030E" w:rsidRDefault="0099030E" w:rsidP="00147D83">
            <w:r>
              <w:t>(3937, 0, '2015-05-05 02:33:01'),</w:t>
            </w:r>
          </w:p>
          <w:p w:rsidR="0099030E" w:rsidRDefault="0099030E" w:rsidP="00147D83">
            <w:r>
              <w:t>(3938, 0, '2015-05-05 02:33:04'),</w:t>
            </w:r>
          </w:p>
          <w:p w:rsidR="0099030E" w:rsidRDefault="0099030E" w:rsidP="00147D83">
            <w:r>
              <w:t>(3939, 0, '2015-05-05 02:33:07'),</w:t>
            </w:r>
          </w:p>
          <w:p w:rsidR="0099030E" w:rsidRDefault="0099030E" w:rsidP="00147D83">
            <w:r>
              <w:t>(3940, 0, '2015-05-05 02:33:10'),</w:t>
            </w:r>
          </w:p>
          <w:p w:rsidR="0099030E" w:rsidRDefault="0099030E" w:rsidP="00147D83">
            <w:r>
              <w:t>(3941, 0, '2015-05-05 02:33:13'),</w:t>
            </w:r>
          </w:p>
          <w:p w:rsidR="0099030E" w:rsidRDefault="0099030E" w:rsidP="00147D83">
            <w:r>
              <w:t>(3942, 0, '2015-05-05 02:33:16'),</w:t>
            </w:r>
          </w:p>
          <w:p w:rsidR="0099030E" w:rsidRDefault="0099030E" w:rsidP="00147D83">
            <w:r>
              <w:t>(3943, 0, '2015-05-05 02:33:19'),</w:t>
            </w:r>
          </w:p>
          <w:p w:rsidR="0099030E" w:rsidRDefault="0099030E" w:rsidP="00147D83">
            <w:r>
              <w:t>(3944, 0, '2015-05-05 02:33:23'),</w:t>
            </w:r>
          </w:p>
          <w:p w:rsidR="0099030E" w:rsidRDefault="0099030E" w:rsidP="00147D83">
            <w:r>
              <w:t>(3945, 0, '2015-05-05 02:33:26'),</w:t>
            </w:r>
          </w:p>
          <w:p w:rsidR="0099030E" w:rsidRDefault="0099030E" w:rsidP="00147D83">
            <w:r>
              <w:t>(3946, 0, '2015-05-05 02:33:29'),</w:t>
            </w:r>
          </w:p>
          <w:p w:rsidR="0099030E" w:rsidRDefault="0099030E" w:rsidP="00147D83">
            <w:r>
              <w:t>(3947, 0, '2015-05-05 02:33:32'),</w:t>
            </w:r>
          </w:p>
          <w:p w:rsidR="0099030E" w:rsidRDefault="0099030E" w:rsidP="00147D83">
            <w:r>
              <w:t>(3948, 0, '2015-05-05 02:33:35'),</w:t>
            </w:r>
          </w:p>
          <w:p w:rsidR="0099030E" w:rsidRDefault="0099030E" w:rsidP="00147D83">
            <w:r>
              <w:t>(3949, 0, '2015-05-05 02:33:38'),</w:t>
            </w:r>
          </w:p>
          <w:p w:rsidR="0099030E" w:rsidRDefault="0099030E" w:rsidP="00147D83">
            <w:r>
              <w:t>(3950, 0, '2015-05-05 02:33:41'),</w:t>
            </w:r>
          </w:p>
          <w:p w:rsidR="0099030E" w:rsidRDefault="0099030E" w:rsidP="00147D83">
            <w:r>
              <w:t>(3951, 0, '2015-05-05 02:33:44'),</w:t>
            </w:r>
          </w:p>
          <w:p w:rsidR="0099030E" w:rsidRDefault="0099030E" w:rsidP="00147D83">
            <w:r>
              <w:t>(3952, 0, '2015-05-05 02:33:47'),</w:t>
            </w:r>
          </w:p>
          <w:p w:rsidR="0099030E" w:rsidRDefault="0099030E" w:rsidP="00147D83">
            <w:r>
              <w:t>(3953, 0, '2015-05-05 02:33:50'),</w:t>
            </w:r>
          </w:p>
          <w:p w:rsidR="0099030E" w:rsidRDefault="0099030E" w:rsidP="00147D83">
            <w:r>
              <w:t>(3954, 0, '2015-05-05 02:33:53'),</w:t>
            </w:r>
          </w:p>
          <w:p w:rsidR="0099030E" w:rsidRDefault="0099030E" w:rsidP="00147D83">
            <w:r>
              <w:t>(3955, 0, '2015-05-05 02:33:56'),</w:t>
            </w:r>
          </w:p>
          <w:p w:rsidR="0099030E" w:rsidRDefault="0099030E" w:rsidP="00147D83">
            <w:r>
              <w:t>(3956, 0, '2015-05-05 02:33:59'),</w:t>
            </w:r>
          </w:p>
          <w:p w:rsidR="0099030E" w:rsidRDefault="0099030E" w:rsidP="00147D83">
            <w:r>
              <w:t>(3957, 0, '2015-05-05 02:34:02'),</w:t>
            </w:r>
          </w:p>
          <w:p w:rsidR="0099030E" w:rsidRDefault="0099030E" w:rsidP="00147D83">
            <w:r>
              <w:t>(3958, 0, '2015-05-05 02:34:05'),</w:t>
            </w:r>
          </w:p>
          <w:p w:rsidR="0099030E" w:rsidRDefault="0099030E" w:rsidP="00147D83">
            <w:r>
              <w:t>(3959, 0, '2015-05-05 02:34:08'),</w:t>
            </w:r>
          </w:p>
          <w:p w:rsidR="0099030E" w:rsidRDefault="0099030E" w:rsidP="00147D83">
            <w:r>
              <w:t>(3960, 0, '2015-05-05 02:34:11'),</w:t>
            </w:r>
          </w:p>
          <w:p w:rsidR="0099030E" w:rsidRDefault="0099030E" w:rsidP="00147D83">
            <w:r>
              <w:t>(3961, 0, '2015-05-05 02:34:14'),</w:t>
            </w:r>
          </w:p>
          <w:p w:rsidR="0099030E" w:rsidRDefault="0099030E" w:rsidP="00147D83">
            <w:r>
              <w:t>(3962, 0, '2015-05-05 02:34:17'),</w:t>
            </w:r>
          </w:p>
          <w:p w:rsidR="0099030E" w:rsidRDefault="0099030E" w:rsidP="00147D83">
            <w:r>
              <w:t>(3963, 0, '2015-05-05 02:34:20'),</w:t>
            </w:r>
          </w:p>
          <w:p w:rsidR="0099030E" w:rsidRDefault="0099030E" w:rsidP="00147D83">
            <w:r>
              <w:t>(3964, 0, '2015-05-05 02:34:23'),</w:t>
            </w:r>
          </w:p>
          <w:p w:rsidR="0099030E" w:rsidRDefault="0099030E" w:rsidP="00147D83">
            <w:r>
              <w:t>(3965, 0, '2015-05-05 02:34:26'),</w:t>
            </w:r>
          </w:p>
          <w:p w:rsidR="0099030E" w:rsidRDefault="0099030E" w:rsidP="00147D83">
            <w:r>
              <w:t>(3966, 0, '2015-05-05 02:34:29'),</w:t>
            </w:r>
          </w:p>
          <w:p w:rsidR="0099030E" w:rsidRDefault="0099030E" w:rsidP="00147D83">
            <w:r>
              <w:t>(3967, 0, '2015-05-05 02:34:32'),</w:t>
            </w:r>
          </w:p>
          <w:p w:rsidR="0099030E" w:rsidRDefault="0099030E" w:rsidP="00147D83">
            <w:r>
              <w:t>(3968, 0, '2015-05-05 02:34:35'),</w:t>
            </w:r>
          </w:p>
          <w:p w:rsidR="0099030E" w:rsidRDefault="0099030E" w:rsidP="00147D83">
            <w:r>
              <w:t>(3969, 0, '2015-05-05 02:34:38'),</w:t>
            </w:r>
          </w:p>
          <w:p w:rsidR="0099030E" w:rsidRDefault="0099030E" w:rsidP="00147D83">
            <w:r>
              <w:t>(3970, 0, '2015-05-05 02:34:41'),</w:t>
            </w:r>
          </w:p>
          <w:p w:rsidR="0099030E" w:rsidRDefault="0099030E" w:rsidP="00147D83">
            <w:r>
              <w:t>(3971, 0, '2015-05-05 02:34:44'),</w:t>
            </w:r>
          </w:p>
          <w:p w:rsidR="0099030E" w:rsidRDefault="0099030E" w:rsidP="00147D83">
            <w:r>
              <w:t>(3972, 0, '2015-05-05 02:34:47'),</w:t>
            </w:r>
          </w:p>
          <w:p w:rsidR="0099030E" w:rsidRDefault="0099030E" w:rsidP="00147D83">
            <w:r>
              <w:t>(3973, 0, '2015-05-05 02:34:50'),</w:t>
            </w:r>
          </w:p>
          <w:p w:rsidR="0099030E" w:rsidRDefault="0099030E" w:rsidP="00147D83">
            <w:r>
              <w:t>(3974, 0, '2015-05-05 02:34:53'),</w:t>
            </w:r>
          </w:p>
          <w:p w:rsidR="0099030E" w:rsidRDefault="0099030E" w:rsidP="00147D83">
            <w:r>
              <w:t>(3975, 0, '2015-05-05 02:34:57'),</w:t>
            </w:r>
          </w:p>
          <w:p w:rsidR="0099030E" w:rsidRDefault="0099030E" w:rsidP="00147D83">
            <w:r>
              <w:t>(3976, 0, '2015-05-05 02:35:00'),</w:t>
            </w:r>
          </w:p>
          <w:p w:rsidR="0099030E" w:rsidRDefault="0099030E" w:rsidP="00147D83">
            <w:r>
              <w:t>(3977, 0, '2015-05-05 02:35:03'),</w:t>
            </w:r>
          </w:p>
          <w:p w:rsidR="0099030E" w:rsidRDefault="0099030E" w:rsidP="00147D83">
            <w:r>
              <w:t>(3978, 0, '2015-05-05 02:35:06'),</w:t>
            </w:r>
          </w:p>
          <w:p w:rsidR="0099030E" w:rsidRDefault="0099030E" w:rsidP="00147D83">
            <w:r>
              <w:t>(3979, 0, '2015-05-05 02:35:09'),</w:t>
            </w:r>
          </w:p>
          <w:p w:rsidR="0099030E" w:rsidRDefault="0099030E" w:rsidP="00147D83">
            <w:r>
              <w:t>(3980, 0, '2015-05-05 02:35:12'),</w:t>
            </w:r>
          </w:p>
          <w:p w:rsidR="0099030E" w:rsidRDefault="0099030E" w:rsidP="00147D83">
            <w:r>
              <w:t>(3981, 0, '2015-05-05 02:35:15'),</w:t>
            </w:r>
          </w:p>
          <w:p w:rsidR="0099030E" w:rsidRDefault="0099030E" w:rsidP="00147D83">
            <w:r>
              <w:t>(3982, 0, '2015-05-05 02:35:18'),</w:t>
            </w:r>
          </w:p>
          <w:p w:rsidR="0099030E" w:rsidRDefault="0099030E" w:rsidP="00147D83">
            <w:r>
              <w:t>(3983, 0, '2015-05-05 02:35:21'),</w:t>
            </w:r>
          </w:p>
          <w:p w:rsidR="0099030E" w:rsidRDefault="0099030E" w:rsidP="00147D83">
            <w:r>
              <w:t>(3984, 0, '2015-05-05 02:35:24'),</w:t>
            </w:r>
          </w:p>
          <w:p w:rsidR="0099030E" w:rsidRDefault="0099030E" w:rsidP="00147D83">
            <w:r>
              <w:t>(3985, 0, '2015-05-05 02:35:27'),</w:t>
            </w:r>
          </w:p>
          <w:p w:rsidR="0099030E" w:rsidRDefault="0099030E" w:rsidP="00147D83">
            <w:r>
              <w:t>(3986, 0, '2015-05-05 02:35:30'),</w:t>
            </w:r>
          </w:p>
          <w:p w:rsidR="0099030E" w:rsidRDefault="0099030E" w:rsidP="00147D83">
            <w:r>
              <w:t>(3987, 0, '2015-05-05 02:35:33'),</w:t>
            </w:r>
          </w:p>
          <w:p w:rsidR="0099030E" w:rsidRDefault="0099030E" w:rsidP="00147D83">
            <w:r>
              <w:t>(3988, 0, '2015-05-05 02:35:36'),</w:t>
            </w:r>
          </w:p>
          <w:p w:rsidR="0099030E" w:rsidRDefault="0099030E" w:rsidP="00147D83">
            <w:r>
              <w:t>(3989, 0, '2015-05-05 02:35:39'),</w:t>
            </w:r>
          </w:p>
          <w:p w:rsidR="0099030E" w:rsidRDefault="0099030E" w:rsidP="00147D83">
            <w:r>
              <w:t>(3990, 0, '2015-05-05 02:35:42'),</w:t>
            </w:r>
          </w:p>
          <w:p w:rsidR="0099030E" w:rsidRDefault="0099030E" w:rsidP="00147D83">
            <w:r>
              <w:t>(3991, 0, '2015-05-05 02:35:45'),</w:t>
            </w:r>
          </w:p>
          <w:p w:rsidR="0099030E" w:rsidRDefault="0099030E" w:rsidP="00147D83">
            <w:r>
              <w:t>(3992, 0, '2015-05-05 02:35:48'),</w:t>
            </w:r>
          </w:p>
          <w:p w:rsidR="0099030E" w:rsidRDefault="0099030E" w:rsidP="00147D83">
            <w:r>
              <w:t>(3993, 0, '2015-05-05 02:35:51'),</w:t>
            </w:r>
          </w:p>
          <w:p w:rsidR="0099030E" w:rsidRDefault="0099030E" w:rsidP="00147D83">
            <w:r>
              <w:t>(3994, 0, '2015-05-05 02:35:54'),</w:t>
            </w:r>
          </w:p>
          <w:p w:rsidR="0099030E" w:rsidRDefault="0099030E" w:rsidP="00147D83">
            <w:r>
              <w:t>(3995, 0, '2015-05-05 02:35:57'),</w:t>
            </w:r>
          </w:p>
          <w:p w:rsidR="0099030E" w:rsidRDefault="0099030E" w:rsidP="00147D83">
            <w:r>
              <w:t>(3996, 0, '2015-05-05 02:36:00'),</w:t>
            </w:r>
          </w:p>
          <w:p w:rsidR="0099030E" w:rsidRDefault="0099030E" w:rsidP="00147D83">
            <w:r>
              <w:t>(3997, 0, '2015-05-05 02:36:03'),</w:t>
            </w:r>
          </w:p>
          <w:p w:rsidR="0099030E" w:rsidRDefault="0099030E" w:rsidP="00147D83">
            <w:r>
              <w:t>(3998, 0, '2015-05-05 02:36:07'),</w:t>
            </w:r>
          </w:p>
          <w:p w:rsidR="0099030E" w:rsidRDefault="0099030E" w:rsidP="00147D83">
            <w:r>
              <w:t>(3999, 0, '2015-05-05 02:36:10'),</w:t>
            </w:r>
          </w:p>
          <w:p w:rsidR="0099030E" w:rsidRDefault="0099030E" w:rsidP="00147D83">
            <w:r>
              <w:t>(4000, 0, '2015-05-05 02:36:13'),</w:t>
            </w:r>
          </w:p>
          <w:p w:rsidR="0099030E" w:rsidRDefault="0099030E" w:rsidP="00147D83">
            <w:r>
              <w:t>(4001, 0, '2015-05-05 02:36:16'),</w:t>
            </w:r>
          </w:p>
          <w:p w:rsidR="0099030E" w:rsidRDefault="0099030E" w:rsidP="00147D83">
            <w:r>
              <w:t>(4002, 0, '2015-05-05 02:36:19'),</w:t>
            </w:r>
          </w:p>
          <w:p w:rsidR="0099030E" w:rsidRDefault="0099030E" w:rsidP="00147D83">
            <w:r>
              <w:t>(4003, 0, '2015-05-05 02:36:22'),</w:t>
            </w:r>
          </w:p>
          <w:p w:rsidR="0099030E" w:rsidRDefault="0099030E" w:rsidP="00147D83">
            <w:r>
              <w:t>(4004, 0, '2015-05-05 02:36:25'),</w:t>
            </w:r>
          </w:p>
          <w:p w:rsidR="0099030E" w:rsidRDefault="0099030E" w:rsidP="00147D83">
            <w:r>
              <w:t>(4005, 0, '2015-05-05 02:36:28'),</w:t>
            </w:r>
          </w:p>
          <w:p w:rsidR="0099030E" w:rsidRDefault="0099030E" w:rsidP="00147D83">
            <w:r>
              <w:t>(4006, 0, '2015-05-05 02:36:31'),</w:t>
            </w:r>
          </w:p>
          <w:p w:rsidR="0099030E" w:rsidRDefault="0099030E" w:rsidP="00147D83">
            <w:r>
              <w:t>(4007, 0, '2015-05-05 02:36:34'),</w:t>
            </w:r>
          </w:p>
          <w:p w:rsidR="0099030E" w:rsidRDefault="0099030E" w:rsidP="00147D83">
            <w:r>
              <w:t>(4008, 0, '2015-05-05 02:36:37'),</w:t>
            </w:r>
          </w:p>
          <w:p w:rsidR="0099030E" w:rsidRDefault="0099030E" w:rsidP="00147D83">
            <w:r>
              <w:t>(4009, 0, '2015-05-05 02:36:40'),</w:t>
            </w:r>
          </w:p>
          <w:p w:rsidR="0099030E" w:rsidRDefault="0099030E" w:rsidP="00147D83">
            <w:r>
              <w:t>(4010, 0, '2015-05-05 02:36:43'),</w:t>
            </w:r>
          </w:p>
          <w:p w:rsidR="0099030E" w:rsidRDefault="0099030E" w:rsidP="00147D83">
            <w:r>
              <w:t>(4011, 0, '2015-05-05 02:36:46'),</w:t>
            </w:r>
          </w:p>
          <w:p w:rsidR="0099030E" w:rsidRDefault="0099030E" w:rsidP="00147D83">
            <w:r>
              <w:t>(4012, 0, '2015-05-05 02:36:49'),</w:t>
            </w:r>
          </w:p>
          <w:p w:rsidR="0099030E" w:rsidRDefault="0099030E" w:rsidP="00147D83">
            <w:r>
              <w:t>(4013, 0, '2015-05-05 02:36:52'),</w:t>
            </w:r>
          </w:p>
          <w:p w:rsidR="0099030E" w:rsidRDefault="0099030E" w:rsidP="00147D83">
            <w:r>
              <w:t>(4014, 0, '2015-05-05 02:36:55'),</w:t>
            </w:r>
          </w:p>
          <w:p w:rsidR="0099030E" w:rsidRDefault="0099030E" w:rsidP="00147D83">
            <w:r>
              <w:t>(4015, 0, '2015-05-05 02:36:58'),</w:t>
            </w:r>
          </w:p>
          <w:p w:rsidR="0099030E" w:rsidRDefault="0099030E" w:rsidP="00147D83">
            <w:r>
              <w:t>(4016, 0, '2015-05-05 02:37:01'),</w:t>
            </w:r>
          </w:p>
          <w:p w:rsidR="0099030E" w:rsidRDefault="0099030E" w:rsidP="00147D83">
            <w:r>
              <w:t>(4017, 0, '2015-05-05 02:37:04'),</w:t>
            </w:r>
          </w:p>
          <w:p w:rsidR="0099030E" w:rsidRDefault="0099030E" w:rsidP="00147D83">
            <w:r>
              <w:t>(4018, 0, '2015-05-05 02:37:07'),</w:t>
            </w:r>
          </w:p>
          <w:p w:rsidR="0099030E" w:rsidRDefault="0099030E" w:rsidP="00147D83">
            <w:r>
              <w:t>(4019, 0, '2015-05-05 02:37:10'),</w:t>
            </w:r>
          </w:p>
          <w:p w:rsidR="0099030E" w:rsidRDefault="0099030E" w:rsidP="00147D83">
            <w:r>
              <w:t>(4020, 0, '2015-05-05 02:37:13'),</w:t>
            </w:r>
          </w:p>
          <w:p w:rsidR="0099030E" w:rsidRDefault="0099030E" w:rsidP="00147D83">
            <w:r>
              <w:t>(4021, 0, '2015-05-05 02:37:16'),</w:t>
            </w:r>
          </w:p>
          <w:p w:rsidR="0099030E" w:rsidRDefault="0099030E" w:rsidP="00147D83">
            <w:r>
              <w:t>(4022, 0, '2015-05-05 02:37:19'),</w:t>
            </w:r>
          </w:p>
          <w:p w:rsidR="0099030E" w:rsidRDefault="0099030E" w:rsidP="00147D83">
            <w:r>
              <w:t>(4023, 0, '2015-05-05 02:37:22'),</w:t>
            </w:r>
          </w:p>
          <w:p w:rsidR="0099030E" w:rsidRDefault="0099030E" w:rsidP="00147D83">
            <w:r>
              <w:t>(4024, 0, '2015-05-05 02:37:25'),</w:t>
            </w:r>
          </w:p>
          <w:p w:rsidR="0099030E" w:rsidRDefault="0099030E" w:rsidP="00147D83">
            <w:r>
              <w:t>(4025, 0, '2015-05-05 02:37:28'),</w:t>
            </w:r>
          </w:p>
          <w:p w:rsidR="0099030E" w:rsidRDefault="0099030E" w:rsidP="00147D83">
            <w:r>
              <w:t>(4026, 0, '2015-05-05 02:37:32'),</w:t>
            </w:r>
          </w:p>
          <w:p w:rsidR="0099030E" w:rsidRDefault="0099030E" w:rsidP="00147D83">
            <w:r>
              <w:t>(4027, 0, '2015-05-05 02:37:35'),</w:t>
            </w:r>
          </w:p>
          <w:p w:rsidR="0099030E" w:rsidRDefault="0099030E" w:rsidP="00147D83">
            <w:r>
              <w:t>(4028, 0, '2015-05-05 02:37:38'),</w:t>
            </w:r>
          </w:p>
          <w:p w:rsidR="0099030E" w:rsidRDefault="0099030E" w:rsidP="00147D83">
            <w:r>
              <w:t>(4029, 0, '2015-05-05 02:37:41'),</w:t>
            </w:r>
          </w:p>
          <w:p w:rsidR="0099030E" w:rsidRDefault="0099030E" w:rsidP="00147D83">
            <w:r>
              <w:t>(4030, 0, '2015-05-05 02:37:44'),</w:t>
            </w:r>
          </w:p>
          <w:p w:rsidR="0099030E" w:rsidRDefault="0099030E" w:rsidP="00147D83">
            <w:r>
              <w:t>(4031, 0, '2015-05-05 02:37:47'),</w:t>
            </w:r>
          </w:p>
          <w:p w:rsidR="0099030E" w:rsidRDefault="0099030E" w:rsidP="00147D83">
            <w:r>
              <w:t>(4032, 0, '2015-05-05 02:37:50'),</w:t>
            </w:r>
          </w:p>
          <w:p w:rsidR="0099030E" w:rsidRDefault="0099030E" w:rsidP="00147D83">
            <w:r>
              <w:t>(4033, 0, '2015-05-05 02:37:53'),</w:t>
            </w:r>
          </w:p>
          <w:p w:rsidR="0099030E" w:rsidRDefault="0099030E" w:rsidP="00147D83">
            <w:r>
              <w:t>(4034, 0, '2015-05-05 02:37:56'),</w:t>
            </w:r>
          </w:p>
          <w:p w:rsidR="0099030E" w:rsidRDefault="0099030E" w:rsidP="00147D83">
            <w:r>
              <w:t>(4035, 0, '2015-05-05 02:37:59'),</w:t>
            </w:r>
          </w:p>
          <w:p w:rsidR="0099030E" w:rsidRDefault="0099030E" w:rsidP="00147D83">
            <w:r>
              <w:t>(4036, 0, '2015-05-05 02:38:02'),</w:t>
            </w:r>
          </w:p>
          <w:p w:rsidR="0099030E" w:rsidRDefault="0099030E" w:rsidP="00147D83">
            <w:r>
              <w:t>(4037, 0, '2015-05-05 02:38:05'),</w:t>
            </w:r>
          </w:p>
          <w:p w:rsidR="0099030E" w:rsidRDefault="0099030E" w:rsidP="00147D83">
            <w:r>
              <w:t>(4038, 0, '2015-05-05 02:38:08'),</w:t>
            </w:r>
          </w:p>
          <w:p w:rsidR="0099030E" w:rsidRDefault="0099030E" w:rsidP="00147D83">
            <w:r>
              <w:t>(4039, 0, '2015-05-05 02:38:11'),</w:t>
            </w:r>
          </w:p>
          <w:p w:rsidR="0099030E" w:rsidRDefault="0099030E" w:rsidP="00147D83">
            <w:r>
              <w:t>(4040, 0, '2015-05-05 02:38:14'),</w:t>
            </w:r>
          </w:p>
          <w:p w:rsidR="0099030E" w:rsidRDefault="0099030E" w:rsidP="00147D83">
            <w:r>
              <w:t>(4041, 0, '2015-05-05 02:38:17'),</w:t>
            </w:r>
          </w:p>
          <w:p w:rsidR="0099030E" w:rsidRDefault="0099030E" w:rsidP="00147D83">
            <w:r>
              <w:t>(4042, 0, '2015-05-05 02:38:20'),</w:t>
            </w:r>
          </w:p>
          <w:p w:rsidR="0099030E" w:rsidRDefault="0099030E" w:rsidP="00147D83">
            <w:r>
              <w:t>(4043, 0, '2015-05-05 02:38:23'),</w:t>
            </w:r>
          </w:p>
          <w:p w:rsidR="0099030E" w:rsidRDefault="0099030E" w:rsidP="00147D83">
            <w:r>
              <w:t>(4044, 0, '2015-05-05 02:38:26'),</w:t>
            </w:r>
          </w:p>
          <w:p w:rsidR="0099030E" w:rsidRDefault="0099030E" w:rsidP="00147D83">
            <w:r>
              <w:t>(4045, 0, '2015-05-05 02:38:29'),</w:t>
            </w:r>
          </w:p>
          <w:p w:rsidR="0099030E" w:rsidRDefault="0099030E" w:rsidP="00147D83">
            <w:r>
              <w:t>(4046, 0, '2015-05-05 02:38:32'),</w:t>
            </w:r>
          </w:p>
          <w:p w:rsidR="0099030E" w:rsidRDefault="0099030E" w:rsidP="00147D83">
            <w:r>
              <w:t>(4047, 0, '2015-05-05 02:38:35'),</w:t>
            </w:r>
          </w:p>
          <w:p w:rsidR="0099030E" w:rsidRDefault="0099030E" w:rsidP="00147D83">
            <w:r>
              <w:t>(4048, 0, '2015-05-05 02:38:38'),</w:t>
            </w:r>
          </w:p>
          <w:p w:rsidR="0099030E" w:rsidRDefault="0099030E" w:rsidP="00147D83">
            <w:r>
              <w:t>(4049, 0, '2015-05-05 02:38:41'),</w:t>
            </w:r>
          </w:p>
          <w:p w:rsidR="0099030E" w:rsidRDefault="0099030E" w:rsidP="00147D83">
            <w:r>
              <w:t>(4050, 0, '2015-05-05 02:38:44'),</w:t>
            </w:r>
          </w:p>
          <w:p w:rsidR="0099030E" w:rsidRDefault="0099030E" w:rsidP="00147D83">
            <w:r>
              <w:t>(4051, 0, '2015-05-05 02:38:47'),</w:t>
            </w:r>
          </w:p>
          <w:p w:rsidR="0099030E" w:rsidRDefault="0099030E" w:rsidP="00147D83">
            <w:r>
              <w:t>(4052, 0, '2015-05-05 02:38:50'),</w:t>
            </w:r>
          </w:p>
          <w:p w:rsidR="0099030E" w:rsidRDefault="0099030E" w:rsidP="00147D83">
            <w:r>
              <w:t>(4053, 0, '2015-05-05 02:38:53'),</w:t>
            </w:r>
          </w:p>
          <w:p w:rsidR="0099030E" w:rsidRDefault="0099030E" w:rsidP="00147D83">
            <w:r>
              <w:t>(4054, 0, '2015-05-05 02:38:56'),</w:t>
            </w:r>
          </w:p>
          <w:p w:rsidR="0099030E" w:rsidRDefault="0099030E" w:rsidP="00147D83">
            <w:r>
              <w:t>(4055, 0, '2015-05-05 02:38:59'),</w:t>
            </w:r>
          </w:p>
          <w:p w:rsidR="0099030E" w:rsidRDefault="0099030E" w:rsidP="00147D83">
            <w:r>
              <w:t>(4056, 0, '2015-05-05 02:39:03'),</w:t>
            </w:r>
          </w:p>
          <w:p w:rsidR="0099030E" w:rsidRDefault="0099030E" w:rsidP="00147D83">
            <w:r>
              <w:t>(4057, 0, '2015-05-05 02:39:06'),</w:t>
            </w:r>
          </w:p>
          <w:p w:rsidR="0099030E" w:rsidRDefault="0099030E" w:rsidP="00147D83">
            <w:r>
              <w:t>(4058, 0, '2015-05-05 02:39:09'),</w:t>
            </w:r>
          </w:p>
          <w:p w:rsidR="0099030E" w:rsidRDefault="0099030E" w:rsidP="00147D83">
            <w:r>
              <w:t>(4059, 0, '2015-05-05 02:39:12'),</w:t>
            </w:r>
          </w:p>
          <w:p w:rsidR="0099030E" w:rsidRDefault="0099030E" w:rsidP="00147D83">
            <w:r>
              <w:t>(4060, 0, '2015-05-05 02:39:15'),</w:t>
            </w:r>
          </w:p>
          <w:p w:rsidR="0099030E" w:rsidRDefault="0099030E" w:rsidP="00147D83">
            <w:r>
              <w:t>(4061, 0, '2015-05-05 02:39:18'),</w:t>
            </w:r>
          </w:p>
          <w:p w:rsidR="0099030E" w:rsidRDefault="0099030E" w:rsidP="00147D83">
            <w:r>
              <w:t>(4062, 0, '2015-05-05 02:39:21'),</w:t>
            </w:r>
          </w:p>
          <w:p w:rsidR="0099030E" w:rsidRDefault="0099030E" w:rsidP="00147D83">
            <w:r>
              <w:t>(4063, 0, '2015-05-05 02:39:24'),</w:t>
            </w:r>
          </w:p>
          <w:p w:rsidR="0099030E" w:rsidRDefault="0099030E" w:rsidP="00147D83">
            <w:r>
              <w:t>(4064, 0, '2015-05-05 02:39:27'),</w:t>
            </w:r>
          </w:p>
          <w:p w:rsidR="0099030E" w:rsidRDefault="0099030E" w:rsidP="00147D83">
            <w:r>
              <w:t>(4065, 0, '2015-05-05 02:39:30'),</w:t>
            </w:r>
          </w:p>
          <w:p w:rsidR="0099030E" w:rsidRDefault="0099030E" w:rsidP="00147D83">
            <w:r>
              <w:t>(4066, 0, '2015-05-05 02:39:33'),</w:t>
            </w:r>
          </w:p>
          <w:p w:rsidR="0099030E" w:rsidRDefault="0099030E" w:rsidP="00147D83">
            <w:r>
              <w:t>(4067, 0, '2015-05-05 02:39:36'),</w:t>
            </w:r>
          </w:p>
          <w:p w:rsidR="0099030E" w:rsidRDefault="0099030E" w:rsidP="00147D83">
            <w:r>
              <w:t>(4068, 0, '2015-05-05 02:39:39'),</w:t>
            </w:r>
          </w:p>
          <w:p w:rsidR="0099030E" w:rsidRDefault="0099030E" w:rsidP="00147D83">
            <w:r>
              <w:t>(4069, 0, '2015-05-05 02:39:42'),</w:t>
            </w:r>
          </w:p>
          <w:p w:rsidR="0099030E" w:rsidRDefault="0099030E" w:rsidP="00147D83">
            <w:r>
              <w:t>(4070, 0, '2015-05-05 02:39:45'),</w:t>
            </w:r>
          </w:p>
          <w:p w:rsidR="0099030E" w:rsidRDefault="0099030E" w:rsidP="00147D83">
            <w:r>
              <w:t>(4071, 0, '2015-05-05 02:39:48'),</w:t>
            </w:r>
          </w:p>
          <w:p w:rsidR="0099030E" w:rsidRDefault="0099030E" w:rsidP="00147D83">
            <w:r>
              <w:t>(4072, 0, '2015-05-05 02:39:51'),</w:t>
            </w:r>
          </w:p>
          <w:p w:rsidR="0099030E" w:rsidRDefault="0099030E" w:rsidP="00147D83">
            <w:r>
              <w:t>(4073, 0, '2015-05-05 02:39:54'),</w:t>
            </w:r>
          </w:p>
          <w:p w:rsidR="0099030E" w:rsidRDefault="0099030E" w:rsidP="00147D83">
            <w:r>
              <w:t>(4074, 0, '2015-05-05 02:39:57'),</w:t>
            </w:r>
          </w:p>
          <w:p w:rsidR="0099030E" w:rsidRDefault="0099030E" w:rsidP="00147D83">
            <w:r>
              <w:t>(4075, 0, '2015-05-05 02:40:00'),</w:t>
            </w:r>
          </w:p>
          <w:p w:rsidR="0099030E" w:rsidRDefault="0099030E" w:rsidP="00147D83">
            <w:r>
              <w:t>(4076, 0, '2015-05-05 02:40:03'),</w:t>
            </w:r>
          </w:p>
          <w:p w:rsidR="0099030E" w:rsidRDefault="0099030E" w:rsidP="00147D83">
            <w:r>
              <w:t>(4077, 0, '2015-05-05 02:40:06'),</w:t>
            </w:r>
          </w:p>
          <w:p w:rsidR="0099030E" w:rsidRDefault="0099030E" w:rsidP="00147D83">
            <w:r>
              <w:t>(4078, 0, '2015-05-05 02:40:09'),</w:t>
            </w:r>
          </w:p>
          <w:p w:rsidR="0099030E" w:rsidRDefault="0099030E" w:rsidP="00147D83">
            <w:r>
              <w:t>(4079, 0, '2015-05-05 02:40:12'),</w:t>
            </w:r>
          </w:p>
          <w:p w:rsidR="0099030E" w:rsidRDefault="0099030E" w:rsidP="00147D83">
            <w:r>
              <w:t>(4080, 0, '2015-05-05 02:40:15'),</w:t>
            </w:r>
          </w:p>
          <w:p w:rsidR="0099030E" w:rsidRDefault="0099030E" w:rsidP="00147D83">
            <w:r>
              <w:t>(4081, 0, '2015-05-05 02:40:18'),</w:t>
            </w:r>
          </w:p>
          <w:p w:rsidR="0099030E" w:rsidRDefault="0099030E" w:rsidP="00147D83">
            <w:r>
              <w:t>(4082, 0, '2015-05-05 02:40:21'),</w:t>
            </w:r>
          </w:p>
          <w:p w:rsidR="0099030E" w:rsidRDefault="0099030E" w:rsidP="00147D83">
            <w:r>
              <w:t>(4083, 0, '2015-05-05 02:40:24'),</w:t>
            </w:r>
          </w:p>
          <w:p w:rsidR="0099030E" w:rsidRDefault="0099030E" w:rsidP="00147D83">
            <w:r>
              <w:t>(4084, 0, '2015-05-05 02:40:27'),</w:t>
            </w:r>
          </w:p>
          <w:p w:rsidR="0099030E" w:rsidRDefault="0099030E" w:rsidP="00147D83">
            <w:r>
              <w:t>(4085, 0, '2015-05-05 02:40:31'),</w:t>
            </w:r>
          </w:p>
          <w:p w:rsidR="0099030E" w:rsidRDefault="0099030E" w:rsidP="00147D83">
            <w:r>
              <w:t>(4086, 0, '2015-05-05 02:40:34'),</w:t>
            </w:r>
          </w:p>
          <w:p w:rsidR="0099030E" w:rsidRDefault="0099030E" w:rsidP="00147D83">
            <w:r>
              <w:t>(4087, 0, '2015-05-05 02:40:37'),</w:t>
            </w:r>
          </w:p>
          <w:p w:rsidR="0099030E" w:rsidRDefault="0099030E" w:rsidP="00147D83">
            <w:r>
              <w:t>(4088, 0, '2015-05-05 02:40:40'),</w:t>
            </w:r>
          </w:p>
          <w:p w:rsidR="0099030E" w:rsidRDefault="0099030E" w:rsidP="00147D83">
            <w:r>
              <w:t>(4089, 0, '2015-05-05 02:40:43'),</w:t>
            </w:r>
          </w:p>
          <w:p w:rsidR="0099030E" w:rsidRDefault="0099030E" w:rsidP="00147D83">
            <w:r>
              <w:t>(4090, 0, '2015-05-05 02:40:46'),</w:t>
            </w:r>
          </w:p>
          <w:p w:rsidR="0099030E" w:rsidRDefault="0099030E" w:rsidP="00147D83">
            <w:r>
              <w:t>(4091, 0, '2015-05-05 02:40:49'),</w:t>
            </w:r>
          </w:p>
          <w:p w:rsidR="0099030E" w:rsidRDefault="0099030E" w:rsidP="00147D83">
            <w:r>
              <w:t>(4092, 0, '2015-05-05 02:40:52'),</w:t>
            </w:r>
          </w:p>
          <w:p w:rsidR="0099030E" w:rsidRDefault="0099030E" w:rsidP="00147D83">
            <w:r>
              <w:t>(4093, 0, '2015-05-05 02:40:55'),</w:t>
            </w:r>
          </w:p>
          <w:p w:rsidR="0099030E" w:rsidRDefault="0099030E" w:rsidP="00147D83">
            <w:r>
              <w:t>(4094, 0, '2015-05-05 02:40:58'),</w:t>
            </w:r>
          </w:p>
          <w:p w:rsidR="0099030E" w:rsidRDefault="0099030E" w:rsidP="00147D83">
            <w:r>
              <w:t>(4095, 0, '2015-05-05 02:41:01'),</w:t>
            </w:r>
          </w:p>
          <w:p w:rsidR="0099030E" w:rsidRDefault="0099030E" w:rsidP="00147D83">
            <w:r>
              <w:t>(4096, 0, '2015-05-05 02:41:04'),</w:t>
            </w:r>
          </w:p>
          <w:p w:rsidR="0099030E" w:rsidRDefault="0099030E" w:rsidP="00147D83">
            <w:r>
              <w:t>(4097, 0, '2015-05-05 02:41:07'),</w:t>
            </w:r>
          </w:p>
          <w:p w:rsidR="0099030E" w:rsidRDefault="0099030E" w:rsidP="00147D83">
            <w:r>
              <w:t>(4098, 0, '2015-05-05 02:41:10'),</w:t>
            </w:r>
          </w:p>
          <w:p w:rsidR="0099030E" w:rsidRDefault="0099030E" w:rsidP="00147D83">
            <w:r>
              <w:t>(4099, 0, '2015-05-05 02:41:13'),</w:t>
            </w:r>
          </w:p>
          <w:p w:rsidR="0099030E" w:rsidRDefault="0099030E" w:rsidP="00147D83">
            <w:r>
              <w:t>(4100, 0, '2015-05-05 02:41:16'),</w:t>
            </w:r>
          </w:p>
          <w:p w:rsidR="0099030E" w:rsidRDefault="0099030E" w:rsidP="00147D83">
            <w:r>
              <w:t>(4101, 0, '2015-05-05 02:41:19'),</w:t>
            </w:r>
          </w:p>
          <w:p w:rsidR="0099030E" w:rsidRDefault="0099030E" w:rsidP="00147D83">
            <w:r>
              <w:t>(4102, 0, '2015-05-05 02:41:22'),</w:t>
            </w:r>
          </w:p>
          <w:p w:rsidR="0099030E" w:rsidRDefault="0099030E" w:rsidP="00147D83">
            <w:r>
              <w:t>(4103, 0, '2015-05-05 02:41:25'),</w:t>
            </w:r>
          </w:p>
          <w:p w:rsidR="0099030E" w:rsidRDefault="0099030E" w:rsidP="00147D83">
            <w:r>
              <w:t>(4104, 0, '2015-05-05 02:41:28'),</w:t>
            </w:r>
          </w:p>
          <w:p w:rsidR="0099030E" w:rsidRDefault="0099030E" w:rsidP="00147D83">
            <w:r>
              <w:t>(4105, 0, '2015-05-05 02:41:31'),</w:t>
            </w:r>
          </w:p>
          <w:p w:rsidR="0099030E" w:rsidRDefault="0099030E" w:rsidP="00147D83">
            <w:r>
              <w:t>(4106, 0, '2015-05-05 02:41:34'),</w:t>
            </w:r>
          </w:p>
          <w:p w:rsidR="0099030E" w:rsidRDefault="0099030E" w:rsidP="00147D83">
            <w:r>
              <w:t>(4107, 0, '2015-05-05 02:41:37'),</w:t>
            </w:r>
          </w:p>
          <w:p w:rsidR="0099030E" w:rsidRDefault="0099030E" w:rsidP="00147D83">
            <w:r>
              <w:t>(4108, 0, '2015-05-05 02:41:40'),</w:t>
            </w:r>
          </w:p>
          <w:p w:rsidR="0099030E" w:rsidRDefault="0099030E" w:rsidP="00147D83">
            <w:r>
              <w:t>(4109, 0, '2015-05-05 02:41:43'),</w:t>
            </w:r>
          </w:p>
          <w:p w:rsidR="0099030E" w:rsidRDefault="0099030E" w:rsidP="00147D83">
            <w:r>
              <w:t>(4110, 0, '2015-05-05 02:41:46'),</w:t>
            </w:r>
          </w:p>
          <w:p w:rsidR="0099030E" w:rsidRDefault="0099030E" w:rsidP="00147D83">
            <w:r>
              <w:t>(4111, 0, '2015-05-05 02:41:49'),</w:t>
            </w:r>
          </w:p>
          <w:p w:rsidR="0099030E" w:rsidRDefault="0099030E" w:rsidP="00147D83">
            <w:r>
              <w:t>(4112, 0, '2015-05-05 02:41:52'),</w:t>
            </w:r>
          </w:p>
          <w:p w:rsidR="0099030E" w:rsidRDefault="0099030E" w:rsidP="00147D83">
            <w:r>
              <w:t>(4113, 0, '2015-05-05 02:41:55'),</w:t>
            </w:r>
          </w:p>
          <w:p w:rsidR="0099030E" w:rsidRDefault="0099030E" w:rsidP="00147D83">
            <w:r>
              <w:t>(4114, 0, '2015-05-05 02:41:59'),</w:t>
            </w:r>
          </w:p>
          <w:p w:rsidR="0099030E" w:rsidRDefault="0099030E" w:rsidP="00147D83">
            <w:r>
              <w:t>(4115, 0, '2015-05-05 02:42:02'),</w:t>
            </w:r>
          </w:p>
          <w:p w:rsidR="0099030E" w:rsidRDefault="0099030E" w:rsidP="00147D83">
            <w:r>
              <w:t>(4116, 0, '2015-05-05 02:42:05'),</w:t>
            </w:r>
          </w:p>
          <w:p w:rsidR="0099030E" w:rsidRDefault="0099030E" w:rsidP="00147D83">
            <w:r>
              <w:t>(4117, 0, '2015-05-05 02:42:08'),</w:t>
            </w:r>
          </w:p>
          <w:p w:rsidR="0099030E" w:rsidRDefault="0099030E" w:rsidP="00147D83">
            <w:r>
              <w:t>(4118, 0, '2015-05-05 02:42:11'),</w:t>
            </w:r>
          </w:p>
          <w:p w:rsidR="0099030E" w:rsidRDefault="0099030E" w:rsidP="00147D83">
            <w:r>
              <w:t>(4119, 0, '2015-05-05 02:42:14'),</w:t>
            </w:r>
          </w:p>
          <w:p w:rsidR="0099030E" w:rsidRDefault="0099030E" w:rsidP="00147D83">
            <w:r>
              <w:t>(4120, 0, '2015-05-05 02:42:17'),</w:t>
            </w:r>
          </w:p>
          <w:p w:rsidR="0099030E" w:rsidRDefault="0099030E" w:rsidP="00147D83">
            <w:r>
              <w:t>(4121, 0, '2015-05-05 02:42:20'),</w:t>
            </w:r>
          </w:p>
          <w:p w:rsidR="0099030E" w:rsidRDefault="0099030E" w:rsidP="00147D83">
            <w:r>
              <w:t>(4122, 0, '2015-05-05 02:42:23'),</w:t>
            </w:r>
          </w:p>
          <w:p w:rsidR="0099030E" w:rsidRDefault="0099030E" w:rsidP="00147D83">
            <w:r>
              <w:t>(4123, 0, '2015-05-05 02:42:27'),</w:t>
            </w:r>
          </w:p>
          <w:p w:rsidR="0099030E" w:rsidRDefault="0099030E" w:rsidP="00147D83">
            <w:r>
              <w:t>(4124, 0, '2015-05-05 02:42:30'),</w:t>
            </w:r>
          </w:p>
          <w:p w:rsidR="0099030E" w:rsidRDefault="0099030E" w:rsidP="00147D83">
            <w:r>
              <w:t>(4125, 0, '2015-05-05 02:42:33'),</w:t>
            </w:r>
          </w:p>
          <w:p w:rsidR="0099030E" w:rsidRDefault="0099030E" w:rsidP="00147D83">
            <w:r>
              <w:t>(4126, 0, '2015-05-05 02:42:36'),</w:t>
            </w:r>
          </w:p>
          <w:p w:rsidR="0099030E" w:rsidRDefault="0099030E" w:rsidP="00147D83">
            <w:r>
              <w:t>(4127, 0, '2015-05-05 02:42:39'),</w:t>
            </w:r>
          </w:p>
          <w:p w:rsidR="0099030E" w:rsidRDefault="0099030E" w:rsidP="00147D83">
            <w:r>
              <w:t>(4128, 0, '2015-05-05 02:42:42'),</w:t>
            </w:r>
          </w:p>
          <w:p w:rsidR="0099030E" w:rsidRDefault="0099030E" w:rsidP="00147D83">
            <w:r>
              <w:t>(4129, 0, '2015-05-05 02:42:45'),</w:t>
            </w:r>
          </w:p>
          <w:p w:rsidR="0099030E" w:rsidRDefault="0099030E" w:rsidP="00147D83">
            <w:r>
              <w:t>(4130, 0, '2015-05-05 02:42:48'),</w:t>
            </w:r>
          </w:p>
          <w:p w:rsidR="0099030E" w:rsidRDefault="0099030E" w:rsidP="00147D83">
            <w:r>
              <w:t>(4131, 0, '2015-05-05 02:42:51'),</w:t>
            </w:r>
          </w:p>
          <w:p w:rsidR="0099030E" w:rsidRDefault="0099030E" w:rsidP="00147D83">
            <w:r>
              <w:t>(4132, 0, '2015-05-05 02:42:54'),</w:t>
            </w:r>
          </w:p>
          <w:p w:rsidR="0099030E" w:rsidRDefault="0099030E" w:rsidP="00147D83">
            <w:r>
              <w:t>(4133, 0, '2015-05-05 02:42:57'),</w:t>
            </w:r>
          </w:p>
          <w:p w:rsidR="0099030E" w:rsidRDefault="0099030E" w:rsidP="00147D83">
            <w:r>
              <w:t>(4134, 0, '2015-05-05 02:43:00'),</w:t>
            </w:r>
          </w:p>
          <w:p w:rsidR="0099030E" w:rsidRDefault="0099030E" w:rsidP="00147D83">
            <w:r>
              <w:t>(4135, 0, '2015-05-05 02:43:03'),</w:t>
            </w:r>
          </w:p>
          <w:p w:rsidR="0099030E" w:rsidRDefault="0099030E" w:rsidP="00147D83">
            <w:r>
              <w:t>(4136, 0, '2015-05-05 02:43:06'),</w:t>
            </w:r>
          </w:p>
          <w:p w:rsidR="0099030E" w:rsidRDefault="0099030E" w:rsidP="00147D83">
            <w:r>
              <w:t>(4137, 0, '2015-05-05 02:43:09'),</w:t>
            </w:r>
          </w:p>
          <w:p w:rsidR="0099030E" w:rsidRDefault="0099030E" w:rsidP="00147D83">
            <w:r>
              <w:t>(4138, 0, '2015-05-05 02:43:12'),</w:t>
            </w:r>
          </w:p>
          <w:p w:rsidR="0099030E" w:rsidRDefault="0099030E" w:rsidP="00147D83">
            <w:r>
              <w:t>(4139, 0, '2015-05-05 02:43:15'),</w:t>
            </w:r>
          </w:p>
          <w:p w:rsidR="0099030E" w:rsidRDefault="0099030E" w:rsidP="00147D83">
            <w:r>
              <w:t>(4140, 0, '2015-05-05 02:43:18'),</w:t>
            </w:r>
          </w:p>
          <w:p w:rsidR="0099030E" w:rsidRDefault="0099030E" w:rsidP="00147D83">
            <w:r>
              <w:t>(4141, 0, '2015-05-05 02:43:21'),</w:t>
            </w:r>
          </w:p>
          <w:p w:rsidR="0099030E" w:rsidRDefault="0099030E" w:rsidP="00147D83">
            <w:r>
              <w:t>(4142, 0, '2015-05-05 02:43:24'),</w:t>
            </w:r>
          </w:p>
          <w:p w:rsidR="0099030E" w:rsidRDefault="0099030E" w:rsidP="00147D83">
            <w:r>
              <w:t>(4143, 0, '2015-05-05 02:43:27'),</w:t>
            </w:r>
          </w:p>
          <w:p w:rsidR="0099030E" w:rsidRDefault="0099030E" w:rsidP="00147D83">
            <w:r>
              <w:t>(4144, 0, '2015-05-05 02:43:30'),</w:t>
            </w:r>
          </w:p>
          <w:p w:rsidR="0099030E" w:rsidRDefault="0099030E" w:rsidP="00147D83">
            <w:r>
              <w:t>(4145, 0, '2015-05-05 02:43:33'),</w:t>
            </w:r>
          </w:p>
          <w:p w:rsidR="0099030E" w:rsidRDefault="0099030E" w:rsidP="00147D83">
            <w:r>
              <w:t>(4146, 0, '2015-05-05 02:43:36'),</w:t>
            </w:r>
          </w:p>
          <w:p w:rsidR="0099030E" w:rsidRDefault="0099030E" w:rsidP="00147D83">
            <w:r>
              <w:t>(4147, 0, '2015-05-05 02:43:39'),</w:t>
            </w:r>
          </w:p>
          <w:p w:rsidR="0099030E" w:rsidRDefault="0099030E" w:rsidP="00147D83">
            <w:r>
              <w:t>(4148, 0, '2015-05-05 02:43:42'),</w:t>
            </w:r>
          </w:p>
          <w:p w:rsidR="0099030E" w:rsidRDefault="0099030E" w:rsidP="00147D83">
            <w:r>
              <w:t>(4149, 0, '2015-05-05 02:43:45'),</w:t>
            </w:r>
          </w:p>
          <w:p w:rsidR="0099030E" w:rsidRDefault="0099030E" w:rsidP="00147D83">
            <w:r>
              <w:t>(4150, 0, '2015-05-05 02:43:48'),</w:t>
            </w:r>
          </w:p>
          <w:p w:rsidR="0099030E" w:rsidRDefault="0099030E" w:rsidP="00147D83">
            <w:r>
              <w:t>(4151, 0, '2015-05-05 02:43:51'),</w:t>
            </w:r>
          </w:p>
          <w:p w:rsidR="0099030E" w:rsidRDefault="0099030E" w:rsidP="00147D83">
            <w:r>
              <w:t>(4152, 0, '2015-05-05 02:43:55'),</w:t>
            </w:r>
          </w:p>
          <w:p w:rsidR="0099030E" w:rsidRDefault="0099030E" w:rsidP="00147D83">
            <w:r>
              <w:t>(4153, 0, '2015-05-05 02:43:58'),</w:t>
            </w:r>
          </w:p>
          <w:p w:rsidR="0099030E" w:rsidRDefault="0099030E" w:rsidP="00147D83">
            <w:r>
              <w:t>(4154, 0, '2015-05-05 02:44:01'),</w:t>
            </w:r>
          </w:p>
          <w:p w:rsidR="0099030E" w:rsidRDefault="0099030E" w:rsidP="00147D83">
            <w:r>
              <w:t>(4155, 0, '2015-05-05 02:44:04'),</w:t>
            </w:r>
          </w:p>
          <w:p w:rsidR="0099030E" w:rsidRDefault="0099030E" w:rsidP="00147D83">
            <w:r>
              <w:t>(4156, 0, '2015-05-05 02:44:07'),</w:t>
            </w:r>
          </w:p>
          <w:p w:rsidR="0099030E" w:rsidRDefault="0099030E" w:rsidP="00147D83">
            <w:r>
              <w:t>(4157, 0, '2015-05-05 02:44:10'),</w:t>
            </w:r>
          </w:p>
          <w:p w:rsidR="0099030E" w:rsidRDefault="0099030E" w:rsidP="00147D83">
            <w:r>
              <w:t>(4158, 0, '2015-05-05 02:44:13'),</w:t>
            </w:r>
          </w:p>
          <w:p w:rsidR="0099030E" w:rsidRDefault="0099030E" w:rsidP="00147D83">
            <w:r>
              <w:t>(4159, 0, '2015-05-05 02:44:16'),</w:t>
            </w:r>
          </w:p>
          <w:p w:rsidR="0099030E" w:rsidRDefault="0099030E" w:rsidP="00147D83">
            <w:r>
              <w:t>(4160, 0, '2015-05-05 02:44:19'),</w:t>
            </w:r>
          </w:p>
          <w:p w:rsidR="0099030E" w:rsidRDefault="0099030E" w:rsidP="00147D83">
            <w:r>
              <w:t>(4161, 0, '2015-05-05 02:44:22'),</w:t>
            </w:r>
          </w:p>
          <w:p w:rsidR="0099030E" w:rsidRDefault="0099030E" w:rsidP="00147D83">
            <w:r>
              <w:t>(4162, 0, '2015-05-05 02:44:25'),</w:t>
            </w:r>
          </w:p>
          <w:p w:rsidR="0099030E" w:rsidRDefault="0099030E" w:rsidP="00147D83">
            <w:r>
              <w:t>(4163, 0, '2015-05-05 02:44:28'),</w:t>
            </w:r>
          </w:p>
          <w:p w:rsidR="0099030E" w:rsidRDefault="0099030E" w:rsidP="00147D83">
            <w:r>
              <w:t>(4164, 0, '2015-05-05 02:44:31'),</w:t>
            </w:r>
          </w:p>
          <w:p w:rsidR="0099030E" w:rsidRDefault="0099030E" w:rsidP="00147D83">
            <w:r>
              <w:t>(4165, 0, '2015-05-05 02:44:34'),</w:t>
            </w:r>
          </w:p>
          <w:p w:rsidR="0099030E" w:rsidRDefault="0099030E" w:rsidP="00147D83">
            <w:r>
              <w:t>(4166, 0, '2015-05-05 02:44:37'),</w:t>
            </w:r>
          </w:p>
          <w:p w:rsidR="0099030E" w:rsidRDefault="0099030E" w:rsidP="00147D83">
            <w:r>
              <w:t>(4167, 0, '2015-05-05 02:44:40'),</w:t>
            </w:r>
          </w:p>
          <w:p w:rsidR="0099030E" w:rsidRDefault="0099030E" w:rsidP="00147D83">
            <w:r>
              <w:t>(4168, 0, '2015-05-05 02:44:43'),</w:t>
            </w:r>
          </w:p>
          <w:p w:rsidR="0099030E" w:rsidRDefault="0099030E" w:rsidP="00147D83">
            <w:r>
              <w:t>(4169, 0, '2015-05-05 02:44:46'),</w:t>
            </w:r>
          </w:p>
          <w:p w:rsidR="0099030E" w:rsidRDefault="0099030E" w:rsidP="00147D83">
            <w:r>
              <w:t>(4170, 0, '2015-05-05 02:44:49'),</w:t>
            </w:r>
          </w:p>
          <w:p w:rsidR="0099030E" w:rsidRDefault="0099030E" w:rsidP="00147D83">
            <w:r>
              <w:t>(4171, 0, '2015-05-05 02:44:52'),</w:t>
            </w:r>
          </w:p>
          <w:p w:rsidR="0099030E" w:rsidRDefault="0099030E" w:rsidP="00147D83">
            <w:r>
              <w:t>(4172, 0, '2015-05-05 02:44:55'),</w:t>
            </w:r>
          </w:p>
          <w:p w:rsidR="0099030E" w:rsidRDefault="0099030E" w:rsidP="00147D83">
            <w:r>
              <w:t>(4173, 0, '2015-05-05 02:44:58'),</w:t>
            </w:r>
          </w:p>
          <w:p w:rsidR="0099030E" w:rsidRDefault="0099030E" w:rsidP="00147D83">
            <w:r>
              <w:t>(4174, 0, '2015-05-05 02:45:01'),</w:t>
            </w:r>
          </w:p>
          <w:p w:rsidR="0099030E" w:rsidRDefault="0099030E" w:rsidP="00147D83">
            <w:r>
              <w:t>(4175, 0, '2015-05-05 02:45:04'),</w:t>
            </w:r>
          </w:p>
          <w:p w:rsidR="0099030E" w:rsidRDefault="0099030E" w:rsidP="00147D83">
            <w:r>
              <w:t>(4176, 0, '2015-05-05 02:45:07'),</w:t>
            </w:r>
          </w:p>
          <w:p w:rsidR="0099030E" w:rsidRDefault="0099030E" w:rsidP="00147D83">
            <w:r>
              <w:t>(4177, 0, '2015-05-05 02:45:10'),</w:t>
            </w:r>
          </w:p>
          <w:p w:rsidR="0099030E" w:rsidRDefault="0099030E" w:rsidP="00147D83">
            <w:r>
              <w:t>(4178, 0, '2015-05-05 02:45:13'),</w:t>
            </w:r>
          </w:p>
          <w:p w:rsidR="0099030E" w:rsidRDefault="0099030E" w:rsidP="00147D83">
            <w:r>
              <w:t>(4179, 0, '2015-05-05 02:45:16'),</w:t>
            </w:r>
          </w:p>
          <w:p w:rsidR="0099030E" w:rsidRDefault="0099030E" w:rsidP="00147D83">
            <w:r>
              <w:t>(4180, 0, '2015-05-05 02:45:20'),</w:t>
            </w:r>
          </w:p>
          <w:p w:rsidR="0099030E" w:rsidRDefault="0099030E" w:rsidP="00147D83">
            <w:r>
              <w:t>(4181, 0, '2015-05-05 02:45:23'),</w:t>
            </w:r>
          </w:p>
          <w:p w:rsidR="0099030E" w:rsidRDefault="0099030E" w:rsidP="00147D83">
            <w:r>
              <w:t>(4182, 0, '2015-05-05 02:45:26'),</w:t>
            </w:r>
          </w:p>
          <w:p w:rsidR="0099030E" w:rsidRDefault="0099030E" w:rsidP="00147D83">
            <w:r>
              <w:t>(4183, 0, '2015-05-05 02:45:29'),</w:t>
            </w:r>
          </w:p>
          <w:p w:rsidR="0099030E" w:rsidRDefault="0099030E" w:rsidP="00147D83">
            <w:r>
              <w:t>(4184, 0, '2015-05-05 02:45:32'),</w:t>
            </w:r>
          </w:p>
          <w:p w:rsidR="0099030E" w:rsidRDefault="0099030E" w:rsidP="00147D83">
            <w:r>
              <w:t>(4185, 0, '2015-05-05 02:45:35'),</w:t>
            </w:r>
          </w:p>
          <w:p w:rsidR="0099030E" w:rsidRDefault="0099030E" w:rsidP="00147D83">
            <w:r>
              <w:t>(4186, 0, '2015-05-05 02:45:38'),</w:t>
            </w:r>
          </w:p>
          <w:p w:rsidR="0099030E" w:rsidRDefault="0099030E" w:rsidP="00147D83">
            <w:r>
              <w:t>(4187, 0, '2015-05-05 02:45:41'),</w:t>
            </w:r>
          </w:p>
          <w:p w:rsidR="0099030E" w:rsidRDefault="0099030E" w:rsidP="00147D83">
            <w:r>
              <w:t>(4188, 0, '2015-05-05 02:45:44'),</w:t>
            </w:r>
          </w:p>
          <w:p w:rsidR="0099030E" w:rsidRDefault="0099030E" w:rsidP="00147D83">
            <w:r>
              <w:t>(4189, 0, '2015-05-05 02:45:47'),</w:t>
            </w:r>
          </w:p>
          <w:p w:rsidR="0099030E" w:rsidRDefault="0099030E" w:rsidP="00147D83">
            <w:r>
              <w:t>(4190, 0, '2015-05-05 02:45:50'),</w:t>
            </w:r>
          </w:p>
          <w:p w:rsidR="0099030E" w:rsidRDefault="0099030E" w:rsidP="00147D83">
            <w:r>
              <w:t>(4191, 0, '2015-05-05 02:45:53'),</w:t>
            </w:r>
          </w:p>
          <w:p w:rsidR="0099030E" w:rsidRDefault="0099030E" w:rsidP="00147D83">
            <w:r>
              <w:t>(4192, 0, '2015-05-05 02:45:56'),</w:t>
            </w:r>
          </w:p>
          <w:p w:rsidR="0099030E" w:rsidRDefault="0099030E" w:rsidP="00147D83">
            <w:r>
              <w:t>(4193, 0, '2015-05-05 02:45:59'),</w:t>
            </w:r>
          </w:p>
          <w:p w:rsidR="0099030E" w:rsidRDefault="0099030E" w:rsidP="00147D83">
            <w:r>
              <w:t>(4194, 0, '2015-05-05 02:46:02'),</w:t>
            </w:r>
          </w:p>
          <w:p w:rsidR="0099030E" w:rsidRDefault="0099030E" w:rsidP="00147D83">
            <w:r>
              <w:t>(4195, 0, '2015-05-05 02:46:05'),</w:t>
            </w:r>
          </w:p>
          <w:p w:rsidR="0099030E" w:rsidRDefault="0099030E" w:rsidP="00147D83">
            <w:r>
              <w:t>(4196, 0, '2015-05-05 02:46:08'),</w:t>
            </w:r>
          </w:p>
          <w:p w:rsidR="0099030E" w:rsidRDefault="0099030E" w:rsidP="00147D83">
            <w:r>
              <w:t>(4197, 0, '2015-05-05 02:46:11'),</w:t>
            </w:r>
          </w:p>
          <w:p w:rsidR="0099030E" w:rsidRDefault="0099030E" w:rsidP="00147D83">
            <w:r>
              <w:t>(4198, 0, '2015-05-05 02:46:14'),</w:t>
            </w:r>
          </w:p>
          <w:p w:rsidR="0099030E" w:rsidRDefault="0099030E" w:rsidP="00147D83">
            <w:r>
              <w:t>(4199, 0, '2015-05-05 02:46:17'),</w:t>
            </w:r>
          </w:p>
          <w:p w:rsidR="0099030E" w:rsidRDefault="0099030E" w:rsidP="00147D83">
            <w:r>
              <w:t>(4200, 0, '2015-05-05 02:46:20'),</w:t>
            </w:r>
          </w:p>
          <w:p w:rsidR="0099030E" w:rsidRDefault="0099030E" w:rsidP="00147D83">
            <w:r>
              <w:t>(4201, 0, '2015-05-05 02:46:23'),</w:t>
            </w:r>
          </w:p>
          <w:p w:rsidR="0099030E" w:rsidRDefault="0099030E" w:rsidP="00147D83">
            <w:r>
              <w:t>(4202, 0, '2015-05-05 02:46:26'),</w:t>
            </w:r>
          </w:p>
          <w:p w:rsidR="0099030E" w:rsidRDefault="0099030E" w:rsidP="00147D83">
            <w:r>
              <w:t>(4203, 0, '2015-05-05 02:46:29'),</w:t>
            </w:r>
          </w:p>
          <w:p w:rsidR="0099030E" w:rsidRDefault="0099030E" w:rsidP="00147D83">
            <w:r>
              <w:t>(4204, 0, '2015-05-05 02:46:32'),</w:t>
            </w:r>
          </w:p>
          <w:p w:rsidR="0099030E" w:rsidRDefault="0099030E" w:rsidP="00147D83">
            <w:r>
              <w:t>(4205, 0, '2015-05-05 02:46:35'),</w:t>
            </w:r>
          </w:p>
          <w:p w:rsidR="0099030E" w:rsidRDefault="0099030E" w:rsidP="00147D83">
            <w:r>
              <w:t>(4206, 0, '2015-05-05 02:46:38'),</w:t>
            </w:r>
          </w:p>
          <w:p w:rsidR="0099030E" w:rsidRDefault="0099030E" w:rsidP="00147D83">
            <w:r>
              <w:t>(4207, 0, '2015-05-05 02:46:41'),</w:t>
            </w:r>
          </w:p>
          <w:p w:rsidR="0099030E" w:rsidRDefault="0099030E" w:rsidP="00147D83">
            <w:r>
              <w:t>(4208, 0, '2015-05-05 02:46:44'),</w:t>
            </w:r>
          </w:p>
          <w:p w:rsidR="0099030E" w:rsidRDefault="0099030E" w:rsidP="00147D83">
            <w:r>
              <w:t>(4209, 0, '2015-05-05 02:46:48'),</w:t>
            </w:r>
          </w:p>
          <w:p w:rsidR="0099030E" w:rsidRDefault="0099030E" w:rsidP="00147D83">
            <w:r>
              <w:t>(4210, 0, '2015-05-05 02:46:51'),</w:t>
            </w:r>
          </w:p>
          <w:p w:rsidR="0099030E" w:rsidRDefault="0099030E" w:rsidP="00147D83">
            <w:r>
              <w:t>(4211, 0, '2015-05-05 02:46:54'),</w:t>
            </w:r>
          </w:p>
          <w:p w:rsidR="0099030E" w:rsidRDefault="0099030E" w:rsidP="00147D83">
            <w:r>
              <w:t>(4212, 0, '2015-05-05 02:46:57'),</w:t>
            </w:r>
          </w:p>
          <w:p w:rsidR="0099030E" w:rsidRDefault="0099030E" w:rsidP="00147D83">
            <w:r>
              <w:t>(4213, 0, '2015-05-05 02:47:00'),</w:t>
            </w:r>
          </w:p>
          <w:p w:rsidR="0099030E" w:rsidRDefault="0099030E" w:rsidP="00147D83">
            <w:r>
              <w:t>(4214, 0, '2015-05-05 02:47:03'),</w:t>
            </w:r>
          </w:p>
          <w:p w:rsidR="0099030E" w:rsidRDefault="0099030E" w:rsidP="00147D83">
            <w:r>
              <w:t>(4215, 0, '2015-05-05 02:47:06'),</w:t>
            </w:r>
          </w:p>
          <w:p w:rsidR="0099030E" w:rsidRDefault="0099030E" w:rsidP="00147D83">
            <w:r>
              <w:t>(4216, 0, '2015-05-05 02:47:09'),</w:t>
            </w:r>
          </w:p>
          <w:p w:rsidR="0099030E" w:rsidRDefault="0099030E" w:rsidP="00147D83">
            <w:r>
              <w:t>(4217, 0, '2015-05-05 02:47:12'),</w:t>
            </w:r>
          </w:p>
          <w:p w:rsidR="0099030E" w:rsidRDefault="0099030E" w:rsidP="00147D83">
            <w:r>
              <w:t>(4218, 0, '2015-05-05 02:47:15'),</w:t>
            </w:r>
          </w:p>
          <w:p w:rsidR="0099030E" w:rsidRDefault="0099030E" w:rsidP="00147D83">
            <w:r>
              <w:t>(4219, 0, '2015-05-05 02:47:18'),</w:t>
            </w:r>
          </w:p>
          <w:p w:rsidR="0099030E" w:rsidRDefault="0099030E" w:rsidP="00147D83">
            <w:r>
              <w:t>(4220, 0, '2015-05-05 02:47:21'),</w:t>
            </w:r>
          </w:p>
          <w:p w:rsidR="0099030E" w:rsidRDefault="0099030E" w:rsidP="00147D83">
            <w:r>
              <w:t>(4221, 0, '2015-05-05 02:47:24'),</w:t>
            </w:r>
          </w:p>
          <w:p w:rsidR="0099030E" w:rsidRDefault="0099030E" w:rsidP="00147D83">
            <w:r>
              <w:t>(4222, 0, '2015-05-05 02:47:27'),</w:t>
            </w:r>
          </w:p>
          <w:p w:rsidR="0099030E" w:rsidRDefault="0099030E" w:rsidP="00147D83">
            <w:r>
              <w:t>(4223, 0, '2015-05-05 02:47:30'),</w:t>
            </w:r>
          </w:p>
          <w:p w:rsidR="0099030E" w:rsidRDefault="0099030E" w:rsidP="00147D83">
            <w:r>
              <w:t>(4224, 0, '2015-05-05 02:47:33'),</w:t>
            </w:r>
          </w:p>
          <w:p w:rsidR="0099030E" w:rsidRDefault="0099030E" w:rsidP="00147D83">
            <w:r>
              <w:t>(4225, 0, '2015-05-05 02:47:36'),</w:t>
            </w:r>
          </w:p>
          <w:p w:rsidR="0099030E" w:rsidRDefault="0099030E" w:rsidP="00147D83">
            <w:r>
              <w:t>(4226, 0, '2015-05-05 02:47:39'),</w:t>
            </w:r>
          </w:p>
          <w:p w:rsidR="0099030E" w:rsidRDefault="0099030E" w:rsidP="00147D83">
            <w:r>
              <w:t>(4227, 0, '2015-05-05 02:47:42'),</w:t>
            </w:r>
          </w:p>
          <w:p w:rsidR="0099030E" w:rsidRDefault="0099030E" w:rsidP="00147D83">
            <w:r>
              <w:t>(4228, 0, '2015-05-05 02:47:45'),</w:t>
            </w:r>
          </w:p>
          <w:p w:rsidR="0099030E" w:rsidRDefault="0099030E" w:rsidP="00147D83">
            <w:r>
              <w:t>(4229, 0, '2015-05-05 02:47:48'),</w:t>
            </w:r>
          </w:p>
          <w:p w:rsidR="0099030E" w:rsidRDefault="0099030E" w:rsidP="00147D83">
            <w:r>
              <w:t>(4230, 0, '2015-05-05 02:47:51'),</w:t>
            </w:r>
          </w:p>
          <w:p w:rsidR="0099030E" w:rsidRDefault="0099030E" w:rsidP="00147D83">
            <w:r>
              <w:t>(4231, 0, '2015-05-05 02:47:54'),</w:t>
            </w:r>
          </w:p>
          <w:p w:rsidR="0099030E" w:rsidRDefault="0099030E" w:rsidP="00147D83">
            <w:r>
              <w:t>(4232, 0, '2015-05-05 02:47:57'),</w:t>
            </w:r>
          </w:p>
          <w:p w:rsidR="0099030E" w:rsidRDefault="0099030E" w:rsidP="00147D83">
            <w:r>
              <w:t>(4233, 0, '2015-05-05 02:48:00'),</w:t>
            </w:r>
          </w:p>
          <w:p w:rsidR="0099030E" w:rsidRDefault="0099030E" w:rsidP="00147D83">
            <w:r>
              <w:t>(4234, 0, '2015-05-05 02:48:03'),</w:t>
            </w:r>
          </w:p>
          <w:p w:rsidR="0099030E" w:rsidRDefault="0099030E" w:rsidP="00147D83">
            <w:r>
              <w:t>(4235, 0, '2015-05-05 02:48:06'),</w:t>
            </w:r>
          </w:p>
          <w:p w:rsidR="0099030E" w:rsidRDefault="0099030E" w:rsidP="00147D83">
            <w:r>
              <w:t>(4236, 0, '2015-05-05 02:48:09'),</w:t>
            </w:r>
          </w:p>
          <w:p w:rsidR="0099030E" w:rsidRDefault="0099030E" w:rsidP="00147D83">
            <w:r>
              <w:t>(4237, 0, '2015-05-05 02:48:12'),</w:t>
            </w:r>
          </w:p>
          <w:p w:rsidR="0099030E" w:rsidRDefault="0099030E" w:rsidP="00147D83">
            <w:r>
              <w:t>(4238, 0, '2015-05-05 02:48:15'),</w:t>
            </w:r>
          </w:p>
          <w:p w:rsidR="0099030E" w:rsidRDefault="0099030E" w:rsidP="00147D83">
            <w:r>
              <w:t>(4239, 0, '2015-05-05 02:48:19'),</w:t>
            </w:r>
          </w:p>
          <w:p w:rsidR="0099030E" w:rsidRDefault="0099030E" w:rsidP="00147D83">
            <w:r>
              <w:t>(4240, 0, '2015-05-05 02:48:22'),</w:t>
            </w:r>
          </w:p>
          <w:p w:rsidR="0099030E" w:rsidRDefault="0099030E" w:rsidP="00147D83">
            <w:r>
              <w:t>(4241, 0, '2015-05-05 02:48:25'),</w:t>
            </w:r>
          </w:p>
          <w:p w:rsidR="0099030E" w:rsidRDefault="0099030E" w:rsidP="00147D83">
            <w:r>
              <w:t>(4242, 0, '2015-05-05 02:48:28'),</w:t>
            </w:r>
          </w:p>
          <w:p w:rsidR="0099030E" w:rsidRDefault="0099030E" w:rsidP="00147D83">
            <w:r>
              <w:t>(4243, 0, '2015-05-05 02:48:31'),</w:t>
            </w:r>
          </w:p>
          <w:p w:rsidR="0099030E" w:rsidRDefault="0099030E" w:rsidP="00147D83">
            <w:r>
              <w:t>(4244, 0, '2015-05-05 02:48:34'),</w:t>
            </w:r>
          </w:p>
          <w:p w:rsidR="0099030E" w:rsidRDefault="0099030E" w:rsidP="00147D83">
            <w:r>
              <w:t>(4245, 0, '2015-05-05 02:48:37'),</w:t>
            </w:r>
          </w:p>
          <w:p w:rsidR="0099030E" w:rsidRDefault="0099030E" w:rsidP="00147D83">
            <w:r>
              <w:t>(4246, 0, '2015-05-05 02:48:40'),</w:t>
            </w:r>
          </w:p>
          <w:p w:rsidR="0099030E" w:rsidRDefault="0099030E" w:rsidP="00147D83">
            <w:r>
              <w:t>(4247, 0, '2015-05-05 02:48:43'),</w:t>
            </w:r>
          </w:p>
          <w:p w:rsidR="0099030E" w:rsidRDefault="0099030E" w:rsidP="00147D83">
            <w:r>
              <w:t>(4248, 0, '2015-05-05 02:48:46'),</w:t>
            </w:r>
          </w:p>
          <w:p w:rsidR="0099030E" w:rsidRDefault="0099030E" w:rsidP="00147D83">
            <w:r>
              <w:t>(4249, 0, '2015-05-05 02:48:49'),</w:t>
            </w:r>
          </w:p>
          <w:p w:rsidR="0099030E" w:rsidRDefault="0099030E" w:rsidP="00147D83">
            <w:r>
              <w:t>(4250, 0, '2015-05-05 02:48:52'),</w:t>
            </w:r>
          </w:p>
          <w:p w:rsidR="0099030E" w:rsidRDefault="0099030E" w:rsidP="00147D83">
            <w:r>
              <w:t>(4251, 0, '2015-05-05 02:48:55'),</w:t>
            </w:r>
          </w:p>
          <w:p w:rsidR="0099030E" w:rsidRDefault="0099030E" w:rsidP="00147D83">
            <w:r>
              <w:t>(4252, 0, '2015-05-05 02:48:58'),</w:t>
            </w:r>
          </w:p>
          <w:p w:rsidR="0099030E" w:rsidRDefault="0099030E" w:rsidP="00147D83">
            <w:r>
              <w:t>(4253, 0, '2015-05-05 02:49:01'),</w:t>
            </w:r>
          </w:p>
          <w:p w:rsidR="0099030E" w:rsidRDefault="0099030E" w:rsidP="00147D83">
            <w:r>
              <w:t>(4254, 0, '2015-05-05 02:49:04'),</w:t>
            </w:r>
          </w:p>
          <w:p w:rsidR="0099030E" w:rsidRDefault="0099030E" w:rsidP="00147D83">
            <w:r>
              <w:t>(4255, 0, '2015-05-05 02:49:07'),</w:t>
            </w:r>
          </w:p>
          <w:p w:rsidR="0099030E" w:rsidRDefault="0099030E" w:rsidP="00147D83">
            <w:r>
              <w:t>(4256, 0, '2015-05-05 02:49:10'),</w:t>
            </w:r>
          </w:p>
          <w:p w:rsidR="0099030E" w:rsidRDefault="0099030E" w:rsidP="00147D83">
            <w:r>
              <w:t>(4257, 0, '2015-05-05 02:49:13'),</w:t>
            </w:r>
          </w:p>
          <w:p w:rsidR="0099030E" w:rsidRDefault="0099030E" w:rsidP="00147D83">
            <w:r>
              <w:t>(4258, 0, '2015-05-05 02:49:16'),</w:t>
            </w:r>
          </w:p>
          <w:p w:rsidR="0099030E" w:rsidRDefault="0099030E" w:rsidP="00147D83">
            <w:r>
              <w:t>(4259, 0, '2015-05-05 02:49:19'),</w:t>
            </w:r>
          </w:p>
          <w:p w:rsidR="0099030E" w:rsidRDefault="0099030E" w:rsidP="00147D83">
            <w:r>
              <w:t>(4260, 0, '2015-05-05 02:49:22'),</w:t>
            </w:r>
          </w:p>
          <w:p w:rsidR="0099030E" w:rsidRDefault="0099030E" w:rsidP="00147D83">
            <w:r>
              <w:t>(4261, 0, '2015-05-05 02:49:25'),</w:t>
            </w:r>
          </w:p>
          <w:p w:rsidR="0099030E" w:rsidRDefault="0099030E" w:rsidP="00147D83">
            <w:r>
              <w:t>(4262, 0, '2015-05-05 02:49:28'),</w:t>
            </w:r>
          </w:p>
          <w:p w:rsidR="0099030E" w:rsidRDefault="0099030E" w:rsidP="00147D83">
            <w:r>
              <w:t>(4263, 0, '2015-05-05 02:49:31'),</w:t>
            </w:r>
          </w:p>
          <w:p w:rsidR="0099030E" w:rsidRDefault="0099030E" w:rsidP="00147D83">
            <w:r>
              <w:t>(4264, 0, '2015-05-05 02:49:34'),</w:t>
            </w:r>
          </w:p>
          <w:p w:rsidR="0099030E" w:rsidRDefault="0099030E" w:rsidP="00147D83">
            <w:r>
              <w:t>(4265, 0, '2015-05-05 02:49:37'),</w:t>
            </w:r>
          </w:p>
          <w:p w:rsidR="0099030E" w:rsidRDefault="0099030E" w:rsidP="00147D83">
            <w:r>
              <w:t>(4266, 0, '2015-05-05 02:49:41'),</w:t>
            </w:r>
          </w:p>
          <w:p w:rsidR="0099030E" w:rsidRDefault="0099030E" w:rsidP="00147D83">
            <w:r>
              <w:t>(4267, 0, '2015-05-05 02:49:44'),</w:t>
            </w:r>
          </w:p>
          <w:p w:rsidR="0099030E" w:rsidRDefault="0099030E" w:rsidP="00147D83">
            <w:r>
              <w:t>(4268, 0, '2015-05-05 02:49:47'),</w:t>
            </w:r>
          </w:p>
          <w:p w:rsidR="0099030E" w:rsidRDefault="0099030E" w:rsidP="00147D83">
            <w:r>
              <w:t>(4269, 0, '2015-05-05 02:49:50'),</w:t>
            </w:r>
          </w:p>
          <w:p w:rsidR="0099030E" w:rsidRDefault="0099030E" w:rsidP="00147D83">
            <w:r>
              <w:t>(4270, 0, '2015-05-05 02:49:53'),</w:t>
            </w:r>
          </w:p>
          <w:p w:rsidR="0099030E" w:rsidRDefault="0099030E" w:rsidP="00147D83">
            <w:r>
              <w:t>(4271, 0, '2015-05-05 02:49:56'),</w:t>
            </w:r>
          </w:p>
          <w:p w:rsidR="0099030E" w:rsidRDefault="0099030E" w:rsidP="00147D83">
            <w:r>
              <w:t>(4272, 0, '2015-05-05 02:49:59'),</w:t>
            </w:r>
          </w:p>
          <w:p w:rsidR="0099030E" w:rsidRDefault="0099030E" w:rsidP="00147D83">
            <w:r>
              <w:t>(4273, 0, '2015-05-05 02:50:02'),</w:t>
            </w:r>
          </w:p>
          <w:p w:rsidR="0099030E" w:rsidRDefault="0099030E" w:rsidP="00147D83">
            <w:r>
              <w:t>(4274, 0, '2015-05-05 02:50:05'),</w:t>
            </w:r>
          </w:p>
          <w:p w:rsidR="0099030E" w:rsidRDefault="0099030E" w:rsidP="00147D83">
            <w:r>
              <w:t>(4275, 0, '2015-05-05 02:50:08'),</w:t>
            </w:r>
          </w:p>
          <w:p w:rsidR="0099030E" w:rsidRDefault="0099030E" w:rsidP="00147D83">
            <w:r>
              <w:t>(4276, 0, '2015-05-05 02:50:11'),</w:t>
            </w:r>
          </w:p>
          <w:p w:rsidR="0099030E" w:rsidRDefault="0099030E" w:rsidP="00147D83">
            <w:r>
              <w:t>(4277, 0, '2015-05-05 02:50:14'),</w:t>
            </w:r>
          </w:p>
          <w:p w:rsidR="0099030E" w:rsidRDefault="0099030E" w:rsidP="00147D83">
            <w:r>
              <w:t>(4278, 0, '2015-05-05 02:50:17'),</w:t>
            </w:r>
          </w:p>
          <w:p w:rsidR="0099030E" w:rsidRDefault="0099030E" w:rsidP="00147D83">
            <w:r>
              <w:t>(4279, 0, '2015-05-05 02:50:20'),</w:t>
            </w:r>
          </w:p>
          <w:p w:rsidR="0099030E" w:rsidRDefault="0099030E" w:rsidP="00147D83">
            <w:r>
              <w:t>(4280, 0, '2015-05-05 02:50:23'),</w:t>
            </w:r>
          </w:p>
          <w:p w:rsidR="0099030E" w:rsidRDefault="0099030E" w:rsidP="00147D83">
            <w:r>
              <w:t>(4281, 0, '2015-05-05 02:50:26'),</w:t>
            </w:r>
          </w:p>
          <w:p w:rsidR="0099030E" w:rsidRDefault="0099030E" w:rsidP="00147D83">
            <w:r>
              <w:t>(4282, 0, '2015-05-05 02:50:29'),</w:t>
            </w:r>
          </w:p>
          <w:p w:rsidR="0099030E" w:rsidRDefault="0099030E" w:rsidP="00147D83">
            <w:r>
              <w:t>(4283, 0, '2015-05-05 02:50:32'),</w:t>
            </w:r>
          </w:p>
          <w:p w:rsidR="0099030E" w:rsidRDefault="0099030E" w:rsidP="00147D83">
            <w:r>
              <w:t>(4284, 0, '2015-05-05 02:50:35'),</w:t>
            </w:r>
          </w:p>
          <w:p w:rsidR="0099030E" w:rsidRDefault="0099030E" w:rsidP="00147D83">
            <w:r>
              <w:t>(4285, 0, '2015-05-05 02:50:38'),</w:t>
            </w:r>
          </w:p>
          <w:p w:rsidR="0099030E" w:rsidRDefault="0099030E" w:rsidP="00147D83">
            <w:r>
              <w:t>(4286, 0, '2015-05-05 02:50:41'),</w:t>
            </w:r>
          </w:p>
          <w:p w:rsidR="0099030E" w:rsidRDefault="0099030E" w:rsidP="00147D83">
            <w:r>
              <w:t>(4287, 0, '2015-05-05 02:50:44'),</w:t>
            </w:r>
          </w:p>
          <w:p w:rsidR="0099030E" w:rsidRDefault="0099030E" w:rsidP="00147D83">
            <w:r>
              <w:t>(4288, 0, '2015-05-05 02:50:47'),</w:t>
            </w:r>
          </w:p>
          <w:p w:rsidR="0099030E" w:rsidRDefault="0099030E" w:rsidP="00147D83">
            <w:r>
              <w:t>(4289, 0, '2015-05-05 02:50:50'),</w:t>
            </w:r>
          </w:p>
          <w:p w:rsidR="0099030E" w:rsidRDefault="0099030E" w:rsidP="00147D83">
            <w:r>
              <w:t>(4290, 0, '2015-05-05 02:50:53'),</w:t>
            </w:r>
          </w:p>
          <w:p w:rsidR="0099030E" w:rsidRDefault="0099030E" w:rsidP="00147D83">
            <w:r>
              <w:t>(4291, 0, '2015-05-05 02:50:56'),</w:t>
            </w:r>
          </w:p>
          <w:p w:rsidR="0099030E" w:rsidRDefault="0099030E" w:rsidP="00147D83">
            <w:r>
              <w:t>(4292, 0, '2015-05-05 02:50:59'),</w:t>
            </w:r>
          </w:p>
          <w:p w:rsidR="0099030E" w:rsidRDefault="0099030E" w:rsidP="00147D83">
            <w:r>
              <w:t>(4293, 0, '2015-05-05 02:51:02'),</w:t>
            </w:r>
          </w:p>
          <w:p w:rsidR="0099030E" w:rsidRDefault="0099030E" w:rsidP="00147D83">
            <w:r>
              <w:t>(4294, 0, '2015-05-05 02:51:06'),</w:t>
            </w:r>
          </w:p>
          <w:p w:rsidR="0099030E" w:rsidRDefault="0099030E" w:rsidP="00147D83">
            <w:r>
              <w:t>(4295, 0, '2015-05-05 02:51:09'),</w:t>
            </w:r>
          </w:p>
          <w:p w:rsidR="0099030E" w:rsidRDefault="0099030E" w:rsidP="00147D83">
            <w:r>
              <w:t>(4296, 0, '2015-05-05 02:51:12'),</w:t>
            </w:r>
          </w:p>
          <w:p w:rsidR="0099030E" w:rsidRDefault="0099030E" w:rsidP="00147D83">
            <w:r>
              <w:t>(4297, 0, '2015-05-05 02:51:15'),</w:t>
            </w:r>
          </w:p>
          <w:p w:rsidR="0099030E" w:rsidRDefault="0099030E" w:rsidP="00147D83">
            <w:r>
              <w:t>(4298, 0, '2015-05-05 02:51:18'),</w:t>
            </w:r>
          </w:p>
          <w:p w:rsidR="0099030E" w:rsidRDefault="0099030E" w:rsidP="00147D83">
            <w:r>
              <w:t>(4299, 0, '2015-05-05 02:51:21'),</w:t>
            </w:r>
          </w:p>
          <w:p w:rsidR="0099030E" w:rsidRDefault="0099030E" w:rsidP="00147D83">
            <w:r>
              <w:t>(4300, 0, '2015-05-05 02:51:24'),</w:t>
            </w:r>
          </w:p>
          <w:p w:rsidR="0099030E" w:rsidRDefault="0099030E" w:rsidP="00147D83">
            <w:r>
              <w:t>(4301, 0, '2015-05-05 02:51:27'),</w:t>
            </w:r>
          </w:p>
          <w:p w:rsidR="0099030E" w:rsidRDefault="0099030E" w:rsidP="00147D83">
            <w:r>
              <w:t>(4302, 0, '2015-05-05 02:51:30'),</w:t>
            </w:r>
          </w:p>
          <w:p w:rsidR="0099030E" w:rsidRDefault="0099030E" w:rsidP="00147D83">
            <w:r>
              <w:t>(4303, 0, '2015-05-05 02:51:33'),</w:t>
            </w:r>
          </w:p>
          <w:p w:rsidR="0099030E" w:rsidRDefault="0099030E" w:rsidP="00147D83">
            <w:r>
              <w:t>(4304, 0, '2015-05-05 02:51:36'),</w:t>
            </w:r>
          </w:p>
          <w:p w:rsidR="0099030E" w:rsidRDefault="0099030E" w:rsidP="00147D83">
            <w:r>
              <w:t>(4305, 0, '2015-05-05 02:51:39'),</w:t>
            </w:r>
          </w:p>
          <w:p w:rsidR="0099030E" w:rsidRDefault="0099030E" w:rsidP="00147D83">
            <w:r>
              <w:t>(4306, 0, '2015-05-05 02:51:42'),</w:t>
            </w:r>
          </w:p>
          <w:p w:rsidR="0099030E" w:rsidRDefault="0099030E" w:rsidP="00147D83">
            <w:r>
              <w:t>(4307, 0, '2015-05-05 02:51:45'),</w:t>
            </w:r>
          </w:p>
          <w:p w:rsidR="0099030E" w:rsidRDefault="0099030E" w:rsidP="00147D83">
            <w:r>
              <w:t>(4308, 0, '2015-05-05 02:51:48'),</w:t>
            </w:r>
          </w:p>
          <w:p w:rsidR="0099030E" w:rsidRDefault="0099030E" w:rsidP="00147D83">
            <w:r>
              <w:t>(4309, 0, '2015-05-05 02:51:51'),</w:t>
            </w:r>
          </w:p>
          <w:p w:rsidR="0099030E" w:rsidRDefault="0099030E" w:rsidP="00147D83">
            <w:r>
              <w:t>(4310, 0, '2015-05-05 02:51:54'),</w:t>
            </w:r>
          </w:p>
          <w:p w:rsidR="0099030E" w:rsidRDefault="0099030E" w:rsidP="00147D83">
            <w:r>
              <w:t>(4311, 0, '2015-05-05 02:51:57'),</w:t>
            </w:r>
          </w:p>
          <w:p w:rsidR="0099030E" w:rsidRDefault="0099030E" w:rsidP="00147D83">
            <w:r>
              <w:t>(4312, 0, '2015-05-05 02:52:00'),</w:t>
            </w:r>
          </w:p>
          <w:p w:rsidR="0099030E" w:rsidRDefault="0099030E" w:rsidP="00147D83">
            <w:r>
              <w:t>(4313, 0, '2015-05-05 02:52:03'),</w:t>
            </w:r>
          </w:p>
          <w:p w:rsidR="0099030E" w:rsidRDefault="0099030E" w:rsidP="00147D83">
            <w:r>
              <w:t>(4314, 0, '2015-05-05 02:52:06'),</w:t>
            </w:r>
          </w:p>
          <w:p w:rsidR="0099030E" w:rsidRDefault="0099030E" w:rsidP="00147D83">
            <w:r>
              <w:t>(4315, 0, '2015-05-05 02:52:09'),</w:t>
            </w:r>
          </w:p>
          <w:p w:rsidR="0099030E" w:rsidRDefault="0099030E" w:rsidP="00147D83">
            <w:r>
              <w:t>(4316, 0, '2015-05-05 02:52:12'),</w:t>
            </w:r>
          </w:p>
          <w:p w:rsidR="0099030E" w:rsidRDefault="0099030E" w:rsidP="00147D83">
            <w:r>
              <w:t>(4317, 0, '2015-05-05 02:52:15'),</w:t>
            </w:r>
          </w:p>
          <w:p w:rsidR="0099030E" w:rsidRDefault="0099030E" w:rsidP="00147D83">
            <w:r>
              <w:t>(4318, 0, '2015-05-05 02:52:19'),</w:t>
            </w:r>
          </w:p>
          <w:p w:rsidR="0099030E" w:rsidRDefault="0099030E" w:rsidP="00147D83">
            <w:r>
              <w:t>(4319, 0, '2015-05-05 02:52:22'),</w:t>
            </w:r>
          </w:p>
          <w:p w:rsidR="0099030E" w:rsidRDefault="0099030E" w:rsidP="00147D83">
            <w:r>
              <w:t>(4320, 0, '2015-05-05 02:52:25'),</w:t>
            </w:r>
          </w:p>
          <w:p w:rsidR="0099030E" w:rsidRDefault="0099030E" w:rsidP="00147D83">
            <w:r>
              <w:t>(4321, 0, '2015-05-05 02:52:28'),</w:t>
            </w:r>
          </w:p>
          <w:p w:rsidR="0099030E" w:rsidRDefault="0099030E" w:rsidP="00147D83">
            <w:r>
              <w:t>(4322, 0, '2015-05-05 02:52:31'),</w:t>
            </w:r>
          </w:p>
          <w:p w:rsidR="0099030E" w:rsidRDefault="0099030E" w:rsidP="00147D83">
            <w:r>
              <w:t>(4323, 0, '2015-05-05 02:52:34'),</w:t>
            </w:r>
          </w:p>
          <w:p w:rsidR="0099030E" w:rsidRDefault="0099030E" w:rsidP="00147D83">
            <w:r>
              <w:t>(4324, 0, '2015-05-05 02:52:37'),</w:t>
            </w:r>
          </w:p>
          <w:p w:rsidR="0099030E" w:rsidRDefault="0099030E" w:rsidP="00147D83">
            <w:r>
              <w:t>(4325, 0, '2015-05-05 02:52:40'),</w:t>
            </w:r>
          </w:p>
          <w:p w:rsidR="0099030E" w:rsidRDefault="0099030E" w:rsidP="00147D83">
            <w:r>
              <w:t>(4326, 0, '2015-05-05 02:52:43'),</w:t>
            </w:r>
          </w:p>
          <w:p w:rsidR="0099030E" w:rsidRDefault="0099030E" w:rsidP="00147D83">
            <w:r>
              <w:t>(4327, 0, '2015-05-05 02:52:46'),</w:t>
            </w:r>
          </w:p>
          <w:p w:rsidR="0099030E" w:rsidRDefault="0099030E" w:rsidP="00147D83">
            <w:r>
              <w:t>(4328, 0, '2015-05-05 02:52:49'),</w:t>
            </w:r>
          </w:p>
          <w:p w:rsidR="0099030E" w:rsidRDefault="0099030E" w:rsidP="00147D83">
            <w:r>
              <w:t>(4329, 0, '2015-05-05 02:52:52'),</w:t>
            </w:r>
          </w:p>
          <w:p w:rsidR="0099030E" w:rsidRDefault="0099030E" w:rsidP="00147D83">
            <w:r>
              <w:t>(4330, 0, '2015-05-05 02:52:55'),</w:t>
            </w:r>
          </w:p>
          <w:p w:rsidR="0099030E" w:rsidRDefault="0099030E" w:rsidP="00147D83">
            <w:r>
              <w:t>(4331, 0, '2015-05-05 02:52:58'),</w:t>
            </w:r>
          </w:p>
          <w:p w:rsidR="0099030E" w:rsidRDefault="0099030E" w:rsidP="00147D83">
            <w:r>
              <w:t>(4332, 0, '2015-05-05 02:53:01'),</w:t>
            </w:r>
          </w:p>
          <w:p w:rsidR="0099030E" w:rsidRDefault="0099030E" w:rsidP="00147D83">
            <w:r>
              <w:t>(4333, 0, '2015-05-05 02:53:04'),</w:t>
            </w:r>
          </w:p>
          <w:p w:rsidR="0099030E" w:rsidRDefault="0099030E" w:rsidP="00147D83">
            <w:r>
              <w:t>(4334, 0, '2015-05-05 02:53:07'),</w:t>
            </w:r>
          </w:p>
          <w:p w:rsidR="0099030E" w:rsidRDefault="0099030E" w:rsidP="00147D83">
            <w:r>
              <w:t>(4335, 0, '2015-05-05 02:53:10'),</w:t>
            </w:r>
          </w:p>
          <w:p w:rsidR="0099030E" w:rsidRDefault="0099030E" w:rsidP="00147D83">
            <w:r>
              <w:t>(4336, 0, '2015-05-05 02:53:13'),</w:t>
            </w:r>
          </w:p>
          <w:p w:rsidR="0099030E" w:rsidRDefault="0099030E" w:rsidP="00147D83">
            <w:r>
              <w:t>(4337, 0, '2015-05-05 02:53:16'),</w:t>
            </w:r>
          </w:p>
          <w:p w:rsidR="0099030E" w:rsidRDefault="0099030E" w:rsidP="00147D83">
            <w:r>
              <w:t>(4338, 0, '2015-05-05 02:53:19'),</w:t>
            </w:r>
          </w:p>
          <w:p w:rsidR="0099030E" w:rsidRDefault="0099030E" w:rsidP="00147D83">
            <w:r>
              <w:t>(4339, 0, '2015-05-05 02:53:22'),</w:t>
            </w:r>
          </w:p>
          <w:p w:rsidR="0099030E" w:rsidRDefault="0099030E" w:rsidP="00147D83">
            <w:r>
              <w:t>(4340, 0, '2015-05-05 02:53:25'),</w:t>
            </w:r>
          </w:p>
          <w:p w:rsidR="0099030E" w:rsidRDefault="0099030E" w:rsidP="00147D83">
            <w:r>
              <w:t>(4341, 0, '2015-05-05 02:53:28'),</w:t>
            </w:r>
          </w:p>
          <w:p w:rsidR="0099030E" w:rsidRDefault="0099030E" w:rsidP="00147D83">
            <w:r>
              <w:t>(4342, 0, '2015-05-05 02:53:31'),</w:t>
            </w:r>
          </w:p>
          <w:p w:rsidR="0099030E" w:rsidRDefault="0099030E" w:rsidP="00147D83">
            <w:r>
              <w:t>(4343, 0, '2015-05-05 02:53:34'),</w:t>
            </w:r>
          </w:p>
          <w:p w:rsidR="0099030E" w:rsidRDefault="0099030E" w:rsidP="00147D83">
            <w:r>
              <w:t>(4344, 0, '2015-05-05 02:53:37'),</w:t>
            </w:r>
          </w:p>
          <w:p w:rsidR="0099030E" w:rsidRDefault="0099030E" w:rsidP="00147D83">
            <w:r>
              <w:t>(4345, 0, '2015-05-05 02:53:41'),</w:t>
            </w:r>
          </w:p>
          <w:p w:rsidR="0099030E" w:rsidRDefault="0099030E" w:rsidP="00147D83">
            <w:r>
              <w:t>(4346, 0, '2015-05-05 02:53:44'),</w:t>
            </w:r>
          </w:p>
          <w:p w:rsidR="0099030E" w:rsidRDefault="0099030E" w:rsidP="00147D83">
            <w:r>
              <w:t>(4347, 0, '2015-05-05 02:53:47'),</w:t>
            </w:r>
          </w:p>
          <w:p w:rsidR="0099030E" w:rsidRDefault="0099030E" w:rsidP="00147D83">
            <w:r>
              <w:t>(4348, 0, '2015-05-05 02:53:50'),</w:t>
            </w:r>
          </w:p>
          <w:p w:rsidR="0099030E" w:rsidRDefault="0099030E" w:rsidP="00147D83">
            <w:r>
              <w:t>(4349, 0, '2015-05-05 02:53:53'),</w:t>
            </w:r>
          </w:p>
          <w:p w:rsidR="0099030E" w:rsidRDefault="0099030E" w:rsidP="00147D83">
            <w:r>
              <w:t>(4350, 0, '2015-05-05 02:53:56'),</w:t>
            </w:r>
          </w:p>
          <w:p w:rsidR="0099030E" w:rsidRDefault="0099030E" w:rsidP="00147D83">
            <w:r>
              <w:t>(4351, 0, '2015-05-05 02:53:59'),</w:t>
            </w:r>
          </w:p>
          <w:p w:rsidR="0099030E" w:rsidRDefault="0099030E" w:rsidP="00147D83">
            <w:r>
              <w:t>(4352, 0, '2015-05-05 02:54:02'),</w:t>
            </w:r>
          </w:p>
          <w:p w:rsidR="0099030E" w:rsidRDefault="0099030E" w:rsidP="00147D83">
            <w:r>
              <w:t>(4353, 0, '2015-05-05 02:54:05'),</w:t>
            </w:r>
          </w:p>
          <w:p w:rsidR="0099030E" w:rsidRDefault="0099030E" w:rsidP="00147D83">
            <w:r>
              <w:t>(4354, 0, '2015-05-05 02:54:08'),</w:t>
            </w:r>
          </w:p>
          <w:p w:rsidR="0099030E" w:rsidRDefault="0099030E" w:rsidP="00147D83">
            <w:r>
              <w:t>(4355, 0, '2015-05-05 02:54:11'),</w:t>
            </w:r>
          </w:p>
          <w:p w:rsidR="0099030E" w:rsidRDefault="0099030E" w:rsidP="00147D83">
            <w:r>
              <w:t>(4356, 0, '2015-05-05 02:54:14'),</w:t>
            </w:r>
          </w:p>
          <w:p w:rsidR="0099030E" w:rsidRDefault="0099030E" w:rsidP="00147D83">
            <w:r>
              <w:t>(4357, 0, '2015-05-05 02:54:17'),</w:t>
            </w:r>
          </w:p>
          <w:p w:rsidR="0099030E" w:rsidRDefault="0099030E" w:rsidP="00147D83">
            <w:r>
              <w:t>(4358, 0, '2015-05-05 02:54:20'),</w:t>
            </w:r>
          </w:p>
          <w:p w:rsidR="0099030E" w:rsidRDefault="0099030E" w:rsidP="00147D83">
            <w:r>
              <w:t>(4359, 0, '2015-05-05 02:54:23'),</w:t>
            </w:r>
          </w:p>
          <w:p w:rsidR="0099030E" w:rsidRDefault="0099030E" w:rsidP="00147D83">
            <w:r>
              <w:t>(4360, 0, '2015-05-05 02:54:26'),</w:t>
            </w:r>
          </w:p>
          <w:p w:rsidR="0099030E" w:rsidRDefault="0099030E" w:rsidP="00147D83">
            <w:r>
              <w:t>(4361, 0, '2015-05-05 02:54:29'),</w:t>
            </w:r>
          </w:p>
          <w:p w:rsidR="0099030E" w:rsidRDefault="0099030E" w:rsidP="00147D83">
            <w:r>
              <w:t>(4362, 0, '2015-05-05 02:54:32'),</w:t>
            </w:r>
          </w:p>
          <w:p w:rsidR="0099030E" w:rsidRDefault="0099030E" w:rsidP="00147D83">
            <w:r>
              <w:t>(4363, 0, '2015-05-05 02:54:35'),</w:t>
            </w:r>
          </w:p>
          <w:p w:rsidR="0099030E" w:rsidRDefault="0099030E" w:rsidP="00147D83">
            <w:r>
              <w:t>(4364, 0, '2015-05-05 02:54:38'),</w:t>
            </w:r>
          </w:p>
          <w:p w:rsidR="0099030E" w:rsidRDefault="0099030E" w:rsidP="00147D83">
            <w:r>
              <w:t>(4365, 0, '2015-05-05 02:54:41'),</w:t>
            </w:r>
          </w:p>
          <w:p w:rsidR="0099030E" w:rsidRDefault="0099030E" w:rsidP="00147D83">
            <w:r>
              <w:t>(4366, 0, '2015-05-05 02:54:44'),</w:t>
            </w:r>
          </w:p>
          <w:p w:rsidR="0099030E" w:rsidRDefault="0099030E" w:rsidP="00147D83">
            <w:r>
              <w:t>(4367, 0, '2015-05-05 02:54:47'),</w:t>
            </w:r>
          </w:p>
          <w:p w:rsidR="0099030E" w:rsidRDefault="0099030E" w:rsidP="00147D83">
            <w:r>
              <w:t>(4368, 0, '2015-05-05 02:54:50'),</w:t>
            </w:r>
          </w:p>
          <w:p w:rsidR="0099030E" w:rsidRDefault="0099030E" w:rsidP="00147D83">
            <w:r>
              <w:t>(4369, 0, '2015-05-05 02:54:53'),</w:t>
            </w:r>
          </w:p>
          <w:p w:rsidR="0099030E" w:rsidRDefault="0099030E" w:rsidP="00147D83">
            <w:r>
              <w:t>(4370, 0, '2015-05-05 02:54:56'),</w:t>
            </w:r>
          </w:p>
          <w:p w:rsidR="0099030E" w:rsidRDefault="0099030E" w:rsidP="00147D83">
            <w:r>
              <w:t>(4371, 0, '2015-05-05 02:54:59'),</w:t>
            </w:r>
          </w:p>
          <w:p w:rsidR="0099030E" w:rsidRDefault="0099030E" w:rsidP="00147D83">
            <w:r>
              <w:t>(4372, 0, '2015-05-05 02:55:02'),</w:t>
            </w:r>
          </w:p>
          <w:p w:rsidR="0099030E" w:rsidRDefault="0099030E" w:rsidP="00147D83">
            <w:r>
              <w:t>(4373, 0, '2015-05-05 02:55:05'),</w:t>
            </w:r>
          </w:p>
          <w:p w:rsidR="0099030E" w:rsidRDefault="0099030E" w:rsidP="00147D83">
            <w:r>
              <w:t>(4374, 0, '2015-05-05 02:55:08'),</w:t>
            </w:r>
          </w:p>
          <w:p w:rsidR="0099030E" w:rsidRDefault="0099030E" w:rsidP="00147D83">
            <w:r>
              <w:t>(4375, 0, '2015-05-05 02:55:12'),</w:t>
            </w:r>
          </w:p>
          <w:p w:rsidR="0099030E" w:rsidRDefault="0099030E" w:rsidP="00147D83">
            <w:r>
              <w:t>(4376, 0, '2015-05-05 02:55:15'),</w:t>
            </w:r>
          </w:p>
          <w:p w:rsidR="0099030E" w:rsidRDefault="0099030E" w:rsidP="00147D83">
            <w:r>
              <w:t>(4377, 0, '2015-05-05 02:55:18'),</w:t>
            </w:r>
          </w:p>
          <w:p w:rsidR="0099030E" w:rsidRDefault="0099030E" w:rsidP="00147D83">
            <w:r>
              <w:t>(4378, 0, '2015-05-05 02:55:21'),</w:t>
            </w:r>
          </w:p>
          <w:p w:rsidR="0099030E" w:rsidRDefault="0099030E" w:rsidP="00147D83">
            <w:r>
              <w:t>(4379, 0, '2015-05-05 02:55:24'),</w:t>
            </w:r>
          </w:p>
          <w:p w:rsidR="0099030E" w:rsidRDefault="0099030E" w:rsidP="00147D83">
            <w:r>
              <w:t>(4380, 0, '2015-05-05 02:55:27'),</w:t>
            </w:r>
          </w:p>
          <w:p w:rsidR="0099030E" w:rsidRDefault="0099030E" w:rsidP="00147D83">
            <w:r>
              <w:t>(4381, 0, '2015-05-05 02:55:30'),</w:t>
            </w:r>
          </w:p>
          <w:p w:rsidR="0099030E" w:rsidRDefault="0099030E" w:rsidP="00147D83">
            <w:r>
              <w:t>(4382, 0, '2015-05-05 02:55:33'),</w:t>
            </w:r>
          </w:p>
          <w:p w:rsidR="0099030E" w:rsidRDefault="0099030E" w:rsidP="00147D83">
            <w:r>
              <w:t>(4383, 0, '2015-05-05 02:55:36'),</w:t>
            </w:r>
          </w:p>
          <w:p w:rsidR="0099030E" w:rsidRDefault="0099030E" w:rsidP="00147D83">
            <w:r>
              <w:t>(4384, 0, '2015-05-05 02:55:39'),</w:t>
            </w:r>
          </w:p>
          <w:p w:rsidR="0099030E" w:rsidRDefault="0099030E" w:rsidP="00147D83">
            <w:r>
              <w:t>(4385, 0, '2015-05-05 02:55:42'),</w:t>
            </w:r>
          </w:p>
          <w:p w:rsidR="0099030E" w:rsidRDefault="0099030E" w:rsidP="00147D83">
            <w:r>
              <w:t>(4386, 0, '2015-05-05 02:55:45'),</w:t>
            </w:r>
          </w:p>
          <w:p w:rsidR="0099030E" w:rsidRDefault="0099030E" w:rsidP="00147D83">
            <w:r>
              <w:t>(4387, 0, '2015-05-05 02:55:48'),</w:t>
            </w:r>
          </w:p>
          <w:p w:rsidR="0099030E" w:rsidRDefault="0099030E" w:rsidP="00147D83">
            <w:r>
              <w:t>(4388, 0, '2015-05-05 02:55:51'),</w:t>
            </w:r>
          </w:p>
          <w:p w:rsidR="0099030E" w:rsidRDefault="0099030E" w:rsidP="00147D83">
            <w:r>
              <w:t>(4389, 0, '2015-05-05 02:55:54'),</w:t>
            </w:r>
          </w:p>
          <w:p w:rsidR="0099030E" w:rsidRDefault="0099030E" w:rsidP="00147D83">
            <w:r>
              <w:t>(4390, 0, '2015-05-05 02:55:57'),</w:t>
            </w:r>
          </w:p>
          <w:p w:rsidR="0099030E" w:rsidRDefault="0099030E" w:rsidP="00147D83">
            <w:r>
              <w:t>(4391, 0, '2015-05-05 02:56:00'),</w:t>
            </w:r>
          </w:p>
          <w:p w:rsidR="0099030E" w:rsidRDefault="0099030E" w:rsidP="00147D83">
            <w:r>
              <w:t>(4392, 0, '2015-05-05 02:56:03'),</w:t>
            </w:r>
          </w:p>
          <w:p w:rsidR="0099030E" w:rsidRDefault="0099030E" w:rsidP="00147D83">
            <w:r>
              <w:t>(4393, 0, '2015-05-05 02:56:06'),</w:t>
            </w:r>
          </w:p>
          <w:p w:rsidR="0099030E" w:rsidRDefault="0099030E" w:rsidP="00147D83">
            <w:r>
              <w:t>(4394, 0, '2015-05-05 02:56:09'),</w:t>
            </w:r>
          </w:p>
          <w:p w:rsidR="0099030E" w:rsidRDefault="0099030E" w:rsidP="00147D83">
            <w:r>
              <w:t>(4395, 0, '2015-05-05 02:56:12'),</w:t>
            </w:r>
          </w:p>
          <w:p w:rsidR="0099030E" w:rsidRDefault="0099030E" w:rsidP="00147D83">
            <w:r>
              <w:t>(4396, 0, '2015-05-05 02:56:15'),</w:t>
            </w:r>
          </w:p>
          <w:p w:rsidR="0099030E" w:rsidRDefault="0099030E" w:rsidP="00147D83">
            <w:r>
              <w:t>(4397, 0, '2015-05-05 02:56:18'),</w:t>
            </w:r>
          </w:p>
          <w:p w:rsidR="0099030E" w:rsidRDefault="0099030E" w:rsidP="00147D83">
            <w:r>
              <w:t>(4398, 0, '2015-05-05 02:56:21'),</w:t>
            </w:r>
          </w:p>
          <w:p w:rsidR="0099030E" w:rsidRDefault="0099030E" w:rsidP="00147D83">
            <w:r>
              <w:t>(4399, 0, '2015-05-05 02:56:24'),</w:t>
            </w:r>
          </w:p>
          <w:p w:rsidR="0099030E" w:rsidRDefault="0099030E" w:rsidP="00147D83">
            <w:r>
              <w:t>(4400, 0, '2015-05-05 02:56:27'),</w:t>
            </w:r>
          </w:p>
          <w:p w:rsidR="0099030E" w:rsidRDefault="0099030E" w:rsidP="00147D83">
            <w:r>
              <w:t>(4401, 0, '2015-05-05 02:56:30'),</w:t>
            </w:r>
          </w:p>
          <w:p w:rsidR="0099030E" w:rsidRDefault="0099030E" w:rsidP="00147D83">
            <w:r>
              <w:t>(4402, 0, '2015-05-05 02:56:33'),</w:t>
            </w:r>
          </w:p>
          <w:p w:rsidR="0099030E" w:rsidRDefault="0099030E" w:rsidP="00147D83">
            <w:r>
              <w:t>(4403, 0, '2015-05-05 02:56:36'),</w:t>
            </w:r>
          </w:p>
          <w:p w:rsidR="0099030E" w:rsidRDefault="0099030E" w:rsidP="00147D83">
            <w:r>
              <w:t>(4404, 0, '2015-05-05 02:56:39'),</w:t>
            </w:r>
          </w:p>
          <w:p w:rsidR="0099030E" w:rsidRDefault="0099030E" w:rsidP="00147D83">
            <w:r>
              <w:t>(4405, 0, '2015-05-05 02:56:43'),</w:t>
            </w:r>
          </w:p>
          <w:p w:rsidR="0099030E" w:rsidRDefault="0099030E" w:rsidP="00147D83">
            <w:r>
              <w:t>(4406, 0, '2015-05-05 02:56:46'),</w:t>
            </w:r>
          </w:p>
          <w:p w:rsidR="0099030E" w:rsidRDefault="0099030E" w:rsidP="00147D83">
            <w:r>
              <w:t>(4407, 0, '2015-05-05 02:56:49'),</w:t>
            </w:r>
          </w:p>
          <w:p w:rsidR="0099030E" w:rsidRDefault="0099030E" w:rsidP="00147D83">
            <w:r>
              <w:t>(4408, 0, '2015-05-05 02:56:52'),</w:t>
            </w:r>
          </w:p>
          <w:p w:rsidR="0099030E" w:rsidRDefault="0099030E" w:rsidP="00147D83">
            <w:r>
              <w:t>(4409, 0, '2015-05-05 02:56:55'),</w:t>
            </w:r>
          </w:p>
          <w:p w:rsidR="0099030E" w:rsidRDefault="0099030E" w:rsidP="00147D83">
            <w:r>
              <w:t>(4410, 0, '2015-05-05 02:56:58'),</w:t>
            </w:r>
          </w:p>
          <w:p w:rsidR="0099030E" w:rsidRDefault="0099030E" w:rsidP="00147D83">
            <w:r>
              <w:t>(4411, 0, '2015-05-05 02:57:01'),</w:t>
            </w:r>
          </w:p>
          <w:p w:rsidR="0099030E" w:rsidRDefault="0099030E" w:rsidP="00147D83">
            <w:r>
              <w:t>(4412, 0, '2015-05-05 02:57:04'),</w:t>
            </w:r>
          </w:p>
          <w:p w:rsidR="0099030E" w:rsidRDefault="0099030E" w:rsidP="00147D83">
            <w:r>
              <w:t>(4413, 0, '2015-05-05 02:57:07'),</w:t>
            </w:r>
          </w:p>
          <w:p w:rsidR="0099030E" w:rsidRDefault="0099030E" w:rsidP="00147D83">
            <w:r>
              <w:t>(4414, 0, '2015-05-05 02:57:10'),</w:t>
            </w:r>
          </w:p>
          <w:p w:rsidR="0099030E" w:rsidRDefault="0099030E" w:rsidP="00147D83">
            <w:r>
              <w:t>(4415, 0, '2015-05-05 02:57:13'),</w:t>
            </w:r>
          </w:p>
          <w:p w:rsidR="0099030E" w:rsidRDefault="0099030E" w:rsidP="00147D83">
            <w:r>
              <w:t>(4416, 0, '2015-05-05 02:57:16'),</w:t>
            </w:r>
          </w:p>
          <w:p w:rsidR="0099030E" w:rsidRDefault="0099030E" w:rsidP="00147D83">
            <w:r>
              <w:t>(4417, 0, '2015-05-05 02:57:19'),</w:t>
            </w:r>
          </w:p>
          <w:p w:rsidR="0099030E" w:rsidRDefault="0099030E" w:rsidP="00147D83">
            <w:r>
              <w:t>(4418, 0, '2015-05-05 02:57:22'),</w:t>
            </w:r>
          </w:p>
          <w:p w:rsidR="0099030E" w:rsidRDefault="0099030E" w:rsidP="00147D83">
            <w:r>
              <w:t>(4419, 0, '2015-05-05 02:57:25'),</w:t>
            </w:r>
          </w:p>
          <w:p w:rsidR="0099030E" w:rsidRDefault="0099030E" w:rsidP="00147D83">
            <w:r>
              <w:t>(4420, 0, '2015-05-05 02:57:28'),</w:t>
            </w:r>
          </w:p>
          <w:p w:rsidR="0099030E" w:rsidRDefault="0099030E" w:rsidP="00147D83">
            <w:r>
              <w:t>(4421, 0, '2015-05-05 02:57:31'),</w:t>
            </w:r>
          </w:p>
          <w:p w:rsidR="0099030E" w:rsidRDefault="0099030E" w:rsidP="00147D83">
            <w:r>
              <w:t>(4422, 0, '2015-05-05 02:57:34'),</w:t>
            </w:r>
          </w:p>
          <w:p w:rsidR="0099030E" w:rsidRDefault="0099030E" w:rsidP="00147D83">
            <w:r>
              <w:t>(4423, 0, '2015-05-05 02:57:37'),</w:t>
            </w:r>
          </w:p>
          <w:p w:rsidR="0099030E" w:rsidRDefault="0099030E" w:rsidP="00147D83">
            <w:r>
              <w:t>(4424, 0, '2015-05-05 02:57:40'),</w:t>
            </w:r>
          </w:p>
          <w:p w:rsidR="0099030E" w:rsidRDefault="0099030E" w:rsidP="00147D83">
            <w:r>
              <w:t>(4425, 0, '2015-05-05 02:57:43'),</w:t>
            </w:r>
          </w:p>
          <w:p w:rsidR="0099030E" w:rsidRDefault="0099030E" w:rsidP="00147D83">
            <w:r>
              <w:t>(4426, 0, '2015-05-05 02:57:46'),</w:t>
            </w:r>
          </w:p>
          <w:p w:rsidR="0099030E" w:rsidRDefault="0099030E" w:rsidP="00147D83">
            <w:r>
              <w:t>(4427, 0, '2015-05-05 02:57:49'),</w:t>
            </w:r>
          </w:p>
          <w:p w:rsidR="0099030E" w:rsidRDefault="0099030E" w:rsidP="00147D83">
            <w:r>
              <w:t>(4428, 0, '2015-05-05 02:57:52'),</w:t>
            </w:r>
          </w:p>
          <w:p w:rsidR="0099030E" w:rsidRDefault="0099030E" w:rsidP="00147D83">
            <w:r>
              <w:t>(4429, 0, '2015-05-05 02:57:55'),</w:t>
            </w:r>
          </w:p>
          <w:p w:rsidR="0099030E" w:rsidRDefault="0099030E" w:rsidP="00147D83">
            <w:r>
              <w:t>(4430, 0, '2015-05-05 02:57:58'),</w:t>
            </w:r>
          </w:p>
          <w:p w:rsidR="0099030E" w:rsidRDefault="0099030E" w:rsidP="00147D83">
            <w:r>
              <w:t>(4431, 0, '2015-05-05 02:58:01'),</w:t>
            </w:r>
          </w:p>
          <w:p w:rsidR="0099030E" w:rsidRDefault="0099030E" w:rsidP="00147D83">
            <w:r>
              <w:t>(4432, 0, '2015-05-05 02:58:04'),</w:t>
            </w:r>
          </w:p>
          <w:p w:rsidR="0099030E" w:rsidRDefault="0099030E" w:rsidP="00147D83">
            <w:r>
              <w:t>(4433, 0, '2015-05-05 02:58:07'),</w:t>
            </w:r>
          </w:p>
          <w:p w:rsidR="0099030E" w:rsidRDefault="0099030E" w:rsidP="00147D83">
            <w:r>
              <w:t>(4434, 0, '2015-05-05 02:58:11'),</w:t>
            </w:r>
          </w:p>
          <w:p w:rsidR="0099030E" w:rsidRDefault="0099030E" w:rsidP="00147D83">
            <w:r>
              <w:t>(4435, 0, '2015-05-05 02:58:14'),</w:t>
            </w:r>
          </w:p>
          <w:p w:rsidR="0099030E" w:rsidRDefault="0099030E" w:rsidP="00147D83">
            <w:r>
              <w:t>(4436, 0, '2015-05-05 02:58:17'),</w:t>
            </w:r>
          </w:p>
          <w:p w:rsidR="0099030E" w:rsidRDefault="0099030E" w:rsidP="00147D83">
            <w:r>
              <w:t>(4437, 0, '2015-05-05 02:58:20'),</w:t>
            </w:r>
          </w:p>
          <w:p w:rsidR="0099030E" w:rsidRDefault="0099030E" w:rsidP="00147D83">
            <w:r>
              <w:t>(4438, 0, '2015-05-05 02:58:23'),</w:t>
            </w:r>
          </w:p>
          <w:p w:rsidR="0099030E" w:rsidRDefault="0099030E" w:rsidP="00147D83">
            <w:r>
              <w:t>(4439, 0, '2015-05-05 02:58:26'),</w:t>
            </w:r>
          </w:p>
          <w:p w:rsidR="0099030E" w:rsidRDefault="0099030E" w:rsidP="00147D83">
            <w:r>
              <w:t>(4440, 0, '2015-05-05 02:58:29'),</w:t>
            </w:r>
          </w:p>
          <w:p w:rsidR="0099030E" w:rsidRDefault="0099030E" w:rsidP="00147D83">
            <w:r>
              <w:t>(4441, 0, '2015-05-05 02:58:32'),</w:t>
            </w:r>
          </w:p>
          <w:p w:rsidR="0099030E" w:rsidRDefault="0099030E" w:rsidP="00147D83">
            <w:r>
              <w:t>(4442, 0, '2015-05-05 02:58:35'),</w:t>
            </w:r>
          </w:p>
          <w:p w:rsidR="0099030E" w:rsidRDefault="0099030E" w:rsidP="00147D83">
            <w:r>
              <w:t>(4443, 0, '2015-05-05 02:58:38'),</w:t>
            </w:r>
          </w:p>
          <w:p w:rsidR="0099030E" w:rsidRDefault="0099030E" w:rsidP="00147D83">
            <w:r>
              <w:t>(4444, 0, '2015-05-05 02:58:41'),</w:t>
            </w:r>
          </w:p>
          <w:p w:rsidR="0099030E" w:rsidRDefault="0099030E" w:rsidP="00147D83">
            <w:r>
              <w:t>(4445, 0, '2015-05-05 02:58:44'),</w:t>
            </w:r>
          </w:p>
          <w:p w:rsidR="0099030E" w:rsidRDefault="0099030E" w:rsidP="00147D83">
            <w:r>
              <w:t>(4446, 0, '2015-05-05 02:58:47'),</w:t>
            </w:r>
          </w:p>
          <w:p w:rsidR="0099030E" w:rsidRDefault="0099030E" w:rsidP="00147D83">
            <w:r>
              <w:t>(4447, 0, '2015-05-05 02:58:50'),</w:t>
            </w:r>
          </w:p>
          <w:p w:rsidR="0099030E" w:rsidRDefault="0099030E" w:rsidP="00147D83">
            <w:r>
              <w:t>(4448, 0, '2015-05-05 02:58:53'),</w:t>
            </w:r>
          </w:p>
          <w:p w:rsidR="0099030E" w:rsidRDefault="0099030E" w:rsidP="00147D83">
            <w:r>
              <w:t>(4449, 0, '2015-05-05 02:58:56'),</w:t>
            </w:r>
          </w:p>
          <w:p w:rsidR="0099030E" w:rsidRDefault="0099030E" w:rsidP="00147D83">
            <w:r>
              <w:t>(4450, 0, '2015-05-05 02:58:59'),</w:t>
            </w:r>
          </w:p>
          <w:p w:rsidR="0099030E" w:rsidRDefault="0099030E" w:rsidP="00147D83">
            <w:r>
              <w:t>(4451, 0, '2015-05-05 02:59:02'),</w:t>
            </w:r>
          </w:p>
          <w:p w:rsidR="0099030E" w:rsidRDefault="0099030E" w:rsidP="00147D83">
            <w:r>
              <w:t>(4452, 0, '2015-05-05 02:59:05'),</w:t>
            </w:r>
          </w:p>
          <w:p w:rsidR="0099030E" w:rsidRDefault="0099030E" w:rsidP="00147D83">
            <w:r>
              <w:t>(4453, 0, '2015-05-05 02:59:08'),</w:t>
            </w:r>
          </w:p>
          <w:p w:rsidR="0099030E" w:rsidRDefault="0099030E" w:rsidP="00147D83">
            <w:r>
              <w:t>(4454, 0, '2015-05-05 02:59:11'),</w:t>
            </w:r>
          </w:p>
          <w:p w:rsidR="0099030E" w:rsidRDefault="0099030E" w:rsidP="00147D83">
            <w:r>
              <w:t>(4455, 0, '2015-05-05 02:59:14'),</w:t>
            </w:r>
          </w:p>
          <w:p w:rsidR="0099030E" w:rsidRDefault="0099030E" w:rsidP="00147D83">
            <w:r>
              <w:t>(4456, 0, '2015-05-05 02:59:17'),</w:t>
            </w:r>
          </w:p>
          <w:p w:rsidR="0099030E" w:rsidRDefault="0099030E" w:rsidP="00147D83">
            <w:r>
              <w:t>(4457, 0, '2015-05-05 02:59:20'),</w:t>
            </w:r>
          </w:p>
          <w:p w:rsidR="0099030E" w:rsidRDefault="0099030E" w:rsidP="00147D83">
            <w:r>
              <w:t>(4458, 0, '2015-05-05 02:59:23'),</w:t>
            </w:r>
          </w:p>
          <w:p w:rsidR="0099030E" w:rsidRDefault="0099030E" w:rsidP="00147D83">
            <w:r>
              <w:t>(4459, 0, '2015-05-05 02:59:26'),</w:t>
            </w:r>
          </w:p>
          <w:p w:rsidR="0099030E" w:rsidRDefault="0099030E" w:rsidP="00147D83">
            <w:r>
              <w:t>(4460, 0, '2015-05-05 02:59:29'),</w:t>
            </w:r>
          </w:p>
          <w:p w:rsidR="0099030E" w:rsidRDefault="0099030E" w:rsidP="00147D83">
            <w:r>
              <w:t>(4461, 0, '2015-05-05 02:59:32'),</w:t>
            </w:r>
          </w:p>
          <w:p w:rsidR="0099030E" w:rsidRDefault="0099030E" w:rsidP="00147D83">
            <w:r>
              <w:t>(4462, 0, '2015-05-05 02:59:35'),</w:t>
            </w:r>
          </w:p>
          <w:p w:rsidR="0099030E" w:rsidRDefault="0099030E" w:rsidP="00147D83">
            <w:r>
              <w:t>(4463, 0, '2015-05-05 02:59:38'),</w:t>
            </w:r>
          </w:p>
          <w:p w:rsidR="0099030E" w:rsidRDefault="0099030E" w:rsidP="00147D83">
            <w:r>
              <w:t>(4464, 0, '2015-05-05 02:59:42'),</w:t>
            </w:r>
          </w:p>
          <w:p w:rsidR="0099030E" w:rsidRDefault="0099030E" w:rsidP="00147D83">
            <w:r>
              <w:t>(4465, 0, '2015-05-05 02:59:45'),</w:t>
            </w:r>
          </w:p>
          <w:p w:rsidR="0099030E" w:rsidRDefault="0099030E" w:rsidP="00147D83">
            <w:r>
              <w:t>(4466, 0, '2015-05-05 02:59:48'),</w:t>
            </w:r>
          </w:p>
          <w:p w:rsidR="0099030E" w:rsidRDefault="0099030E" w:rsidP="00147D83">
            <w:r>
              <w:t>(4467, 0, '2015-05-05 02:59:51'),</w:t>
            </w:r>
          </w:p>
          <w:p w:rsidR="0099030E" w:rsidRDefault="0099030E" w:rsidP="00147D83">
            <w:r>
              <w:t>(4468, 0, '2015-05-05 02:59:54'),</w:t>
            </w:r>
          </w:p>
          <w:p w:rsidR="0099030E" w:rsidRDefault="0099030E" w:rsidP="00147D83">
            <w:r>
              <w:t>(4469, 0, '2015-05-05 02:59:57'),</w:t>
            </w:r>
          </w:p>
          <w:p w:rsidR="0099030E" w:rsidRDefault="0099030E" w:rsidP="00147D83">
            <w:r>
              <w:t>(4470, 0, '2015-05-05 03:00:00'),</w:t>
            </w:r>
          </w:p>
          <w:p w:rsidR="0099030E" w:rsidRDefault="0099030E" w:rsidP="00147D83">
            <w:r>
              <w:t>(4471, 0, '2015-05-05 03:00:03'),</w:t>
            </w:r>
          </w:p>
          <w:p w:rsidR="0099030E" w:rsidRDefault="0099030E" w:rsidP="00147D83">
            <w:r>
              <w:t>(4472, 0, '2015-05-05 03:00:06'),</w:t>
            </w:r>
          </w:p>
          <w:p w:rsidR="0099030E" w:rsidRDefault="0099030E" w:rsidP="00147D83">
            <w:r>
              <w:t>(4473, 0, '2015-05-05 03:00:09'),</w:t>
            </w:r>
          </w:p>
          <w:p w:rsidR="0099030E" w:rsidRDefault="0099030E" w:rsidP="00147D83">
            <w:r>
              <w:t>(4474, 0, '2015-05-05 03:00:12'),</w:t>
            </w:r>
          </w:p>
          <w:p w:rsidR="0099030E" w:rsidRDefault="0099030E" w:rsidP="00147D83">
            <w:r>
              <w:t>(4475, 0, '2015-05-05 03:00:15'),</w:t>
            </w:r>
          </w:p>
          <w:p w:rsidR="0099030E" w:rsidRDefault="0099030E" w:rsidP="00147D83">
            <w:r>
              <w:t>(4476, 0, '2015-05-05 03:00:18'),</w:t>
            </w:r>
          </w:p>
          <w:p w:rsidR="0099030E" w:rsidRDefault="0099030E" w:rsidP="00147D83">
            <w:r>
              <w:t>(4477, 0, '2015-05-05 03:00:21'),</w:t>
            </w:r>
          </w:p>
          <w:p w:rsidR="0099030E" w:rsidRDefault="0099030E" w:rsidP="00147D83">
            <w:r>
              <w:t>(4478, 0, '2015-05-05 03:00:24'),</w:t>
            </w:r>
          </w:p>
          <w:p w:rsidR="0099030E" w:rsidRDefault="0099030E" w:rsidP="00147D83">
            <w:r>
              <w:t>(4479, 0, '2015-05-05 03:00:27'),</w:t>
            </w:r>
          </w:p>
          <w:p w:rsidR="0099030E" w:rsidRDefault="0099030E" w:rsidP="00147D83">
            <w:r>
              <w:t>(4480, 0, '2015-05-05 03:00:30'),</w:t>
            </w:r>
          </w:p>
          <w:p w:rsidR="0099030E" w:rsidRDefault="0099030E" w:rsidP="00147D83">
            <w:r>
              <w:t>(4481, 0, '2015-05-05 03:00:33'),</w:t>
            </w:r>
          </w:p>
          <w:p w:rsidR="0099030E" w:rsidRDefault="0099030E" w:rsidP="00147D83">
            <w:r>
              <w:t>(4482, 0, '2015-05-05 03:00:36'),</w:t>
            </w:r>
          </w:p>
          <w:p w:rsidR="0099030E" w:rsidRDefault="0099030E" w:rsidP="00147D83">
            <w:r>
              <w:t>(4483, 0, '2015-05-05 03:00:39'),</w:t>
            </w:r>
          </w:p>
          <w:p w:rsidR="0099030E" w:rsidRDefault="0099030E" w:rsidP="00147D83">
            <w:r>
              <w:t>(4484, 0, '2015-05-05 03:00:42'),</w:t>
            </w:r>
          </w:p>
          <w:p w:rsidR="0099030E" w:rsidRDefault="0099030E" w:rsidP="00147D83">
            <w:r>
              <w:t>(4485, 0, '2015-05-05 03:00:45'),</w:t>
            </w:r>
          </w:p>
          <w:p w:rsidR="0099030E" w:rsidRDefault="0099030E" w:rsidP="00147D83">
            <w:r>
              <w:t>(4486, 0, '2015-05-05 03:00:48'),</w:t>
            </w:r>
          </w:p>
          <w:p w:rsidR="0099030E" w:rsidRDefault="0099030E" w:rsidP="00147D83">
            <w:r>
              <w:t>(4487, 0, '2015-05-05 03:00:51'),</w:t>
            </w:r>
          </w:p>
          <w:p w:rsidR="0099030E" w:rsidRDefault="0099030E" w:rsidP="00147D83">
            <w:r>
              <w:t>(4488, 0, '2015-05-05 03:00:54'),</w:t>
            </w:r>
          </w:p>
          <w:p w:rsidR="0099030E" w:rsidRDefault="0099030E" w:rsidP="00147D83">
            <w:r>
              <w:t>(4489, 0, '2015-05-05 03:00:57'),</w:t>
            </w:r>
          </w:p>
          <w:p w:rsidR="0099030E" w:rsidRDefault="0099030E" w:rsidP="00147D83">
            <w:r>
              <w:t>(4490, 0, '2015-05-05 03:01:00'),</w:t>
            </w:r>
          </w:p>
          <w:p w:rsidR="0099030E" w:rsidRDefault="0099030E" w:rsidP="00147D83">
            <w:r>
              <w:t>(4491, 0, '2015-05-05 03:01:03'),</w:t>
            </w:r>
          </w:p>
          <w:p w:rsidR="0099030E" w:rsidRDefault="0099030E" w:rsidP="00147D83">
            <w:r>
              <w:t>(4492, 0, '2015-05-05 03:01:07'),</w:t>
            </w:r>
          </w:p>
          <w:p w:rsidR="0099030E" w:rsidRDefault="0099030E" w:rsidP="00147D83">
            <w:r>
              <w:t>(4493, 0, '2015-05-05 03:01:10'),</w:t>
            </w:r>
          </w:p>
          <w:p w:rsidR="0099030E" w:rsidRDefault="0099030E" w:rsidP="00147D83">
            <w:r>
              <w:t>(4494, 0, '2015-05-05 03:01:13'),</w:t>
            </w:r>
          </w:p>
          <w:p w:rsidR="0099030E" w:rsidRDefault="0099030E" w:rsidP="00147D83">
            <w:r>
              <w:t>(4495, 0, '2015-05-05 03:01:16'),</w:t>
            </w:r>
          </w:p>
          <w:p w:rsidR="0099030E" w:rsidRDefault="0099030E" w:rsidP="00147D83">
            <w:r>
              <w:t>(4496, 0, '2015-05-05 03:01:19'),</w:t>
            </w:r>
          </w:p>
          <w:p w:rsidR="0099030E" w:rsidRDefault="0099030E" w:rsidP="00147D83">
            <w:r>
              <w:t>(4497, 0, '2015-05-05 03:01:22'),</w:t>
            </w:r>
          </w:p>
          <w:p w:rsidR="0099030E" w:rsidRDefault="0099030E" w:rsidP="00147D83">
            <w:r>
              <w:t>(4498, 0, '2015-05-05 03:01:25'),</w:t>
            </w:r>
          </w:p>
          <w:p w:rsidR="0099030E" w:rsidRDefault="0099030E" w:rsidP="00147D83">
            <w:r>
              <w:t>(4499, 0, '2015-05-05 03:01:28'),</w:t>
            </w:r>
          </w:p>
          <w:p w:rsidR="0099030E" w:rsidRDefault="0099030E" w:rsidP="00147D83">
            <w:r>
              <w:t>(4500, 0, '2015-05-05 03:01:31'),</w:t>
            </w:r>
          </w:p>
          <w:p w:rsidR="0099030E" w:rsidRDefault="0099030E" w:rsidP="00147D83">
            <w:r>
              <w:t>(4501, 0, '2015-05-05 03:01:34'),</w:t>
            </w:r>
          </w:p>
          <w:p w:rsidR="0099030E" w:rsidRDefault="0099030E" w:rsidP="00147D83">
            <w:r>
              <w:t>(4502, 0, '2015-05-05 03:01:37'),</w:t>
            </w:r>
          </w:p>
          <w:p w:rsidR="0099030E" w:rsidRDefault="0099030E" w:rsidP="00147D83">
            <w:r>
              <w:t>(4503, 0, '2015-05-05 03:01:40'),</w:t>
            </w:r>
          </w:p>
          <w:p w:rsidR="0099030E" w:rsidRDefault="0099030E" w:rsidP="00147D83">
            <w:r>
              <w:t>(4504, 0, '2015-05-05 03:01:43'),</w:t>
            </w:r>
          </w:p>
          <w:p w:rsidR="0099030E" w:rsidRDefault="0099030E" w:rsidP="00147D83">
            <w:r>
              <w:t>(4505, 0, '2015-05-05 03:01:46'),</w:t>
            </w:r>
          </w:p>
          <w:p w:rsidR="0099030E" w:rsidRDefault="0099030E" w:rsidP="00147D83">
            <w:r>
              <w:t>(4506, 0, '2015-05-05 03:01:49'),</w:t>
            </w:r>
          </w:p>
          <w:p w:rsidR="0099030E" w:rsidRDefault="0099030E" w:rsidP="00147D83">
            <w:r>
              <w:t>(4507, 0, '2015-05-05 03:01:52'),</w:t>
            </w:r>
          </w:p>
          <w:p w:rsidR="0099030E" w:rsidRDefault="0099030E" w:rsidP="00147D83">
            <w:r>
              <w:t>(4508, 0, '2015-05-05 03:01:55'),</w:t>
            </w:r>
          </w:p>
          <w:p w:rsidR="0099030E" w:rsidRDefault="0099030E" w:rsidP="00147D83">
            <w:r>
              <w:t>(4509, 0, '2015-05-05 03:01:58'),</w:t>
            </w:r>
          </w:p>
          <w:p w:rsidR="0099030E" w:rsidRDefault="0099030E" w:rsidP="00147D83">
            <w:r>
              <w:t>(4510, 0, '2015-05-05 03:02:01'),</w:t>
            </w:r>
          </w:p>
          <w:p w:rsidR="0099030E" w:rsidRDefault="0099030E" w:rsidP="00147D83">
            <w:r>
              <w:t>(4511, 0, '2015-05-05 03:02:04'),</w:t>
            </w:r>
          </w:p>
          <w:p w:rsidR="0099030E" w:rsidRDefault="0099030E" w:rsidP="00147D83">
            <w:r>
              <w:t>(4512, 0, '2015-05-05 03:02:07'),</w:t>
            </w:r>
          </w:p>
          <w:p w:rsidR="0099030E" w:rsidRDefault="0099030E" w:rsidP="00147D83">
            <w:r>
              <w:t>(4513, 0, '2015-05-05 03:02:10'),</w:t>
            </w:r>
          </w:p>
          <w:p w:rsidR="0099030E" w:rsidRDefault="0099030E" w:rsidP="00147D83">
            <w:r>
              <w:t>(4514, 0, '2015-05-05 03:02:13'),</w:t>
            </w:r>
          </w:p>
          <w:p w:rsidR="0099030E" w:rsidRDefault="0099030E" w:rsidP="00147D83">
            <w:r>
              <w:t>(4515, 0, '2015-05-05 03:02:16'),</w:t>
            </w:r>
          </w:p>
          <w:p w:rsidR="0099030E" w:rsidRDefault="0099030E" w:rsidP="00147D83">
            <w:r>
              <w:t>(4516, 0, '2015-05-05 03:02:19'),</w:t>
            </w:r>
          </w:p>
          <w:p w:rsidR="0099030E" w:rsidRDefault="0099030E" w:rsidP="00147D83">
            <w:r>
              <w:t>(4517, 0, '2015-05-05 03:02:22'),</w:t>
            </w:r>
          </w:p>
          <w:p w:rsidR="0099030E" w:rsidRDefault="0099030E" w:rsidP="00147D83">
            <w:r>
              <w:t>(4518, 0, '2015-05-05 03:02:25'),</w:t>
            </w:r>
          </w:p>
          <w:p w:rsidR="0099030E" w:rsidRDefault="0099030E" w:rsidP="00147D83">
            <w:r>
              <w:t>(4519, 0, '2015-05-05 03:02:28'),</w:t>
            </w:r>
          </w:p>
          <w:p w:rsidR="0099030E" w:rsidRDefault="0099030E" w:rsidP="00147D83">
            <w:r>
              <w:t>(4520, 0, '2015-05-05 03:02:31'),</w:t>
            </w:r>
          </w:p>
          <w:p w:rsidR="0099030E" w:rsidRDefault="0099030E" w:rsidP="00147D83">
            <w:r>
              <w:t>(4521, 0, '2015-05-05 03:02:34'),</w:t>
            </w:r>
          </w:p>
          <w:p w:rsidR="0099030E" w:rsidRDefault="0099030E" w:rsidP="00147D83">
            <w:r>
              <w:t>(4522, 0, '2015-05-05 03:02:38'),</w:t>
            </w:r>
          </w:p>
          <w:p w:rsidR="0099030E" w:rsidRDefault="0099030E" w:rsidP="00147D83">
            <w:r>
              <w:t>(4523, 0, '2015-05-05 03:02:41'),</w:t>
            </w:r>
          </w:p>
          <w:p w:rsidR="0099030E" w:rsidRDefault="0099030E" w:rsidP="00147D83">
            <w:r>
              <w:t>(4524, 0, '2015-05-05 03:02:44'),</w:t>
            </w:r>
          </w:p>
          <w:p w:rsidR="0099030E" w:rsidRDefault="0099030E" w:rsidP="00147D83">
            <w:r>
              <w:t>(4525, 0, '2015-05-05 03:02:47'),</w:t>
            </w:r>
          </w:p>
          <w:p w:rsidR="0099030E" w:rsidRDefault="0099030E" w:rsidP="00147D83">
            <w:r>
              <w:t>(4526, 0, '2015-05-05 03:02:50'),</w:t>
            </w:r>
          </w:p>
          <w:p w:rsidR="0099030E" w:rsidRDefault="0099030E" w:rsidP="00147D83">
            <w:r>
              <w:t>(4527, 0, '2015-05-05 03:02:53'),</w:t>
            </w:r>
          </w:p>
          <w:p w:rsidR="0099030E" w:rsidRDefault="0099030E" w:rsidP="00147D83">
            <w:r>
              <w:t>(4528, 0, '2015-05-05 03:02:56'),</w:t>
            </w:r>
          </w:p>
          <w:p w:rsidR="0099030E" w:rsidRDefault="0099030E" w:rsidP="00147D83">
            <w:r>
              <w:t>(4529, 0, '2015-05-05 03:02:59'),</w:t>
            </w:r>
          </w:p>
          <w:p w:rsidR="0099030E" w:rsidRDefault="0099030E" w:rsidP="00147D83">
            <w:r>
              <w:t>(4530, 0, '2015-05-05 03:03:02'),</w:t>
            </w:r>
          </w:p>
          <w:p w:rsidR="0099030E" w:rsidRDefault="0099030E" w:rsidP="00147D83">
            <w:r>
              <w:t>(4531, 0, '2015-05-05 03:03:05'),</w:t>
            </w:r>
          </w:p>
          <w:p w:rsidR="0099030E" w:rsidRDefault="0099030E" w:rsidP="00147D83">
            <w:r>
              <w:t>(4532, 0, '2015-05-05 03:03:08'),</w:t>
            </w:r>
          </w:p>
          <w:p w:rsidR="0099030E" w:rsidRDefault="0099030E" w:rsidP="00147D83">
            <w:r>
              <w:t>(4533, 0, '2015-05-05 03:03:11'),</w:t>
            </w:r>
          </w:p>
          <w:p w:rsidR="0099030E" w:rsidRDefault="0099030E" w:rsidP="00147D83">
            <w:r>
              <w:t>(4534, 0, '2015-05-05 03:03:14'),</w:t>
            </w:r>
          </w:p>
          <w:p w:rsidR="0099030E" w:rsidRDefault="0099030E" w:rsidP="00147D83">
            <w:r>
              <w:t>(4535, 0, '2015-05-05 03:03:17'),</w:t>
            </w:r>
          </w:p>
          <w:p w:rsidR="0099030E" w:rsidRDefault="0099030E" w:rsidP="00147D83">
            <w:r>
              <w:t>(4536, 0, '2015-05-05 03:03:20'),</w:t>
            </w:r>
          </w:p>
          <w:p w:rsidR="0099030E" w:rsidRDefault="0099030E" w:rsidP="00147D83">
            <w:r>
              <w:t>(4537, 0, '2015-05-05 03:03:23'),</w:t>
            </w:r>
          </w:p>
          <w:p w:rsidR="0099030E" w:rsidRDefault="0099030E" w:rsidP="00147D83">
            <w:r>
              <w:t>(4538, 0, '2015-05-05 03:03:26'),</w:t>
            </w:r>
          </w:p>
          <w:p w:rsidR="0099030E" w:rsidRDefault="0099030E" w:rsidP="00147D83">
            <w:r>
              <w:t>(4539, 0, '2015-05-05 03:03:29'),</w:t>
            </w:r>
          </w:p>
          <w:p w:rsidR="0099030E" w:rsidRDefault="0099030E" w:rsidP="00147D83">
            <w:r>
              <w:t>(4540, 0, '2015-05-05 03:03:32'),</w:t>
            </w:r>
          </w:p>
          <w:p w:rsidR="0099030E" w:rsidRDefault="0099030E" w:rsidP="00147D83">
            <w:r>
              <w:t>(4541, 0, '2015-05-05 03:03:35'),</w:t>
            </w:r>
          </w:p>
          <w:p w:rsidR="0099030E" w:rsidRDefault="0099030E" w:rsidP="00147D83">
            <w:r>
              <w:t>(4542, 0, '2015-05-05 03:03:38'),</w:t>
            </w:r>
          </w:p>
          <w:p w:rsidR="0099030E" w:rsidRDefault="0099030E" w:rsidP="00147D83">
            <w:r>
              <w:t>(4543, 0, '2015-05-05 03:03:41'),</w:t>
            </w:r>
          </w:p>
          <w:p w:rsidR="0099030E" w:rsidRDefault="0099030E" w:rsidP="00147D83">
            <w:r>
              <w:t>(4544, 0, '2015-05-05 03:03:44'),</w:t>
            </w:r>
          </w:p>
          <w:p w:rsidR="0099030E" w:rsidRDefault="0099030E" w:rsidP="00147D83">
            <w:r>
              <w:t>(4545, 0, '2015-05-05 03:03:47'),</w:t>
            </w:r>
          </w:p>
          <w:p w:rsidR="0099030E" w:rsidRDefault="0099030E" w:rsidP="00147D83">
            <w:r>
              <w:t>(4546, 0, '2015-05-05 03:03:50'),</w:t>
            </w:r>
          </w:p>
          <w:p w:rsidR="0099030E" w:rsidRDefault="0099030E" w:rsidP="00147D83">
            <w:r>
              <w:t>(4547, 0, '2015-05-05 03:03:53'),</w:t>
            </w:r>
          </w:p>
          <w:p w:rsidR="0099030E" w:rsidRDefault="0099030E" w:rsidP="00147D83">
            <w:r>
              <w:t>(4548, 0, '2015-05-05 03:03:57'),</w:t>
            </w:r>
          </w:p>
          <w:p w:rsidR="0099030E" w:rsidRDefault="0099030E" w:rsidP="00147D83">
            <w:r>
              <w:t>(4549, 0, '2015-05-05 03:04:00'),</w:t>
            </w:r>
          </w:p>
          <w:p w:rsidR="0099030E" w:rsidRDefault="0099030E" w:rsidP="00147D83">
            <w:r>
              <w:t>(4550, 0, '2015-05-05 03:04:03'),</w:t>
            </w:r>
          </w:p>
          <w:p w:rsidR="0099030E" w:rsidRDefault="0099030E" w:rsidP="00147D83">
            <w:r>
              <w:t>(4551, 0, '2015-05-05 03:04:06'),</w:t>
            </w:r>
          </w:p>
          <w:p w:rsidR="0099030E" w:rsidRDefault="0099030E" w:rsidP="00147D83">
            <w:r>
              <w:t>(4552, 0, '2015-05-05 03:04:09'),</w:t>
            </w:r>
          </w:p>
          <w:p w:rsidR="0099030E" w:rsidRDefault="0099030E" w:rsidP="00147D83">
            <w:r>
              <w:t>(4553, 0, '2015-05-05 03:04:12'),</w:t>
            </w:r>
          </w:p>
          <w:p w:rsidR="0099030E" w:rsidRDefault="0099030E" w:rsidP="00147D83">
            <w:r>
              <w:t>(4554, 0, '2015-05-05 03:04:15'),</w:t>
            </w:r>
          </w:p>
          <w:p w:rsidR="0099030E" w:rsidRDefault="0099030E" w:rsidP="00147D83">
            <w:r>
              <w:t>(4555, 0, '2015-05-05 03:04:18'),</w:t>
            </w:r>
          </w:p>
          <w:p w:rsidR="0099030E" w:rsidRDefault="0099030E" w:rsidP="00147D83">
            <w:r>
              <w:t>(4556, 0, '2015-05-05 03:04:21'),</w:t>
            </w:r>
          </w:p>
          <w:p w:rsidR="0099030E" w:rsidRDefault="0099030E" w:rsidP="00147D83">
            <w:r>
              <w:t>(4557, 0, '2015-05-05 03:04:24'),</w:t>
            </w:r>
          </w:p>
          <w:p w:rsidR="0099030E" w:rsidRDefault="0099030E" w:rsidP="00147D83">
            <w:r>
              <w:t>(4558, 0, '2015-05-05 03:04:27'),</w:t>
            </w:r>
          </w:p>
          <w:p w:rsidR="0099030E" w:rsidRDefault="0099030E" w:rsidP="00147D83">
            <w:r>
              <w:t>(4559, 0, '2015-05-05 03:04:30'),</w:t>
            </w:r>
          </w:p>
          <w:p w:rsidR="0099030E" w:rsidRDefault="0099030E" w:rsidP="00147D83">
            <w:r>
              <w:t>(4560, 0, '2015-05-05 03:04:33'),</w:t>
            </w:r>
          </w:p>
          <w:p w:rsidR="0099030E" w:rsidRDefault="0099030E" w:rsidP="00147D83">
            <w:r>
              <w:t>(4561, 0, '2015-05-05 03:04:36'),</w:t>
            </w:r>
          </w:p>
          <w:p w:rsidR="0099030E" w:rsidRDefault="0099030E" w:rsidP="00147D83">
            <w:r>
              <w:t>(4562, 0, '2015-05-05 03:04:39'),</w:t>
            </w:r>
          </w:p>
          <w:p w:rsidR="0099030E" w:rsidRDefault="0099030E" w:rsidP="00147D83">
            <w:r>
              <w:t>(4563, 0, '2015-05-05 03:04:42'),</w:t>
            </w:r>
          </w:p>
          <w:p w:rsidR="0099030E" w:rsidRDefault="0099030E" w:rsidP="00147D83">
            <w:r>
              <w:t>(4564, 0, '2015-05-05 03:04:45'),</w:t>
            </w:r>
          </w:p>
          <w:p w:rsidR="0099030E" w:rsidRDefault="0099030E" w:rsidP="00147D83">
            <w:r>
              <w:t>(4565, 0, '2015-05-05 03:04:48'),</w:t>
            </w:r>
          </w:p>
          <w:p w:rsidR="0099030E" w:rsidRDefault="0099030E" w:rsidP="00147D83">
            <w:r>
              <w:t>(4566, 0, '2015-05-05 03:04:51'),</w:t>
            </w:r>
          </w:p>
          <w:p w:rsidR="0099030E" w:rsidRDefault="0099030E" w:rsidP="00147D83">
            <w:r>
              <w:t>(4567, 0, '2015-05-05 03:04:54'),</w:t>
            </w:r>
          </w:p>
          <w:p w:rsidR="0099030E" w:rsidRDefault="0099030E" w:rsidP="00147D83">
            <w:r>
              <w:t>(4568, 0, '2015-05-05 03:04:57'),</w:t>
            </w:r>
          </w:p>
          <w:p w:rsidR="0099030E" w:rsidRDefault="0099030E" w:rsidP="00147D83">
            <w:r>
              <w:t>(4569, 0, '2015-05-05 03:05:00'),</w:t>
            </w:r>
          </w:p>
          <w:p w:rsidR="0099030E" w:rsidRDefault="0099030E" w:rsidP="00147D83">
            <w:r>
              <w:t>(4570, 0, '2015-05-05 03:05:03'),</w:t>
            </w:r>
          </w:p>
          <w:p w:rsidR="0099030E" w:rsidRDefault="0099030E" w:rsidP="00147D83">
            <w:r>
              <w:t>(4571, 0, '2015-05-05 03:05:06'),</w:t>
            </w:r>
          </w:p>
          <w:p w:rsidR="0099030E" w:rsidRDefault="0099030E" w:rsidP="00147D83">
            <w:r>
              <w:t>(4572, 0, '2015-05-05 03:05:09'),</w:t>
            </w:r>
          </w:p>
          <w:p w:rsidR="0099030E" w:rsidRDefault="0099030E" w:rsidP="00147D83">
            <w:r>
              <w:t>(4573, 0, '2015-05-05 03:05:12'),</w:t>
            </w:r>
          </w:p>
          <w:p w:rsidR="0099030E" w:rsidRDefault="0099030E" w:rsidP="00147D83">
            <w:r>
              <w:t>(4574, 0, '2015-05-05 03:05:15'),</w:t>
            </w:r>
          </w:p>
          <w:p w:rsidR="0099030E" w:rsidRDefault="0099030E" w:rsidP="00147D83">
            <w:r>
              <w:t>(4575, 0, '2015-05-05 03:05:18'),</w:t>
            </w:r>
          </w:p>
          <w:p w:rsidR="0099030E" w:rsidRDefault="0099030E" w:rsidP="00147D83">
            <w:r>
              <w:t>(4576, 0, '2015-05-05 03:05:21'),</w:t>
            </w:r>
          </w:p>
          <w:p w:rsidR="0099030E" w:rsidRDefault="0099030E" w:rsidP="00147D83">
            <w:r>
              <w:t>(4577, 0, '2015-05-05 03:05:25'),</w:t>
            </w:r>
          </w:p>
          <w:p w:rsidR="0099030E" w:rsidRDefault="0099030E" w:rsidP="00147D83">
            <w:r>
              <w:t>(4578, 0, '2015-05-05 03:05:28'),</w:t>
            </w:r>
          </w:p>
          <w:p w:rsidR="0099030E" w:rsidRDefault="0099030E" w:rsidP="00147D83">
            <w:r>
              <w:t>(4579, 0, '2015-05-05 03:05:31'),</w:t>
            </w:r>
          </w:p>
          <w:p w:rsidR="0099030E" w:rsidRDefault="0099030E" w:rsidP="00147D83">
            <w:r>
              <w:t>(4580, 0, '2015-05-05 03:05:34'),</w:t>
            </w:r>
          </w:p>
          <w:p w:rsidR="0099030E" w:rsidRDefault="0099030E" w:rsidP="00147D83">
            <w:r>
              <w:t>(4581, 0, '2015-05-05 03:05:37'),</w:t>
            </w:r>
          </w:p>
          <w:p w:rsidR="0099030E" w:rsidRDefault="0099030E" w:rsidP="00147D83">
            <w:r>
              <w:t>(4582, 0, '2015-05-05 03:05:40'),</w:t>
            </w:r>
          </w:p>
          <w:p w:rsidR="0099030E" w:rsidRDefault="0099030E" w:rsidP="00147D83">
            <w:r>
              <w:t>(4583, 0, '2015-05-05 03:05:43'),</w:t>
            </w:r>
          </w:p>
          <w:p w:rsidR="0099030E" w:rsidRDefault="0099030E" w:rsidP="00147D83">
            <w:r>
              <w:t>(4584, 0, '2015-05-05 03:05:46'),</w:t>
            </w:r>
          </w:p>
          <w:p w:rsidR="0099030E" w:rsidRDefault="0099030E" w:rsidP="00147D83">
            <w:r>
              <w:t>(4585, 0, '2015-05-05 03:05:49'),</w:t>
            </w:r>
          </w:p>
          <w:p w:rsidR="0099030E" w:rsidRDefault="0099030E" w:rsidP="00147D83">
            <w:r>
              <w:t>(4586, 0, '2015-05-05 03:05:52'),</w:t>
            </w:r>
          </w:p>
          <w:p w:rsidR="0099030E" w:rsidRDefault="0099030E" w:rsidP="00147D83">
            <w:r>
              <w:t>(4587, 0, '2015-05-05 03:05:55'),</w:t>
            </w:r>
          </w:p>
          <w:p w:rsidR="0099030E" w:rsidRDefault="0099030E" w:rsidP="00147D83">
            <w:r>
              <w:t>(4588, 0, '2015-05-05 03:05:58'),</w:t>
            </w:r>
          </w:p>
          <w:p w:rsidR="0099030E" w:rsidRDefault="0099030E" w:rsidP="00147D83">
            <w:r>
              <w:t>(4589, 0, '2015-05-05 03:06:01'),</w:t>
            </w:r>
          </w:p>
          <w:p w:rsidR="0099030E" w:rsidRDefault="0099030E" w:rsidP="00147D83">
            <w:r>
              <w:t>(4590, 0, '2015-05-05 03:06:04'),</w:t>
            </w:r>
          </w:p>
          <w:p w:rsidR="0099030E" w:rsidRDefault="0099030E" w:rsidP="00147D83">
            <w:r>
              <w:t>(4591, 0, '2015-05-05 03:06:07'),</w:t>
            </w:r>
          </w:p>
          <w:p w:rsidR="0099030E" w:rsidRDefault="0099030E" w:rsidP="00147D83">
            <w:r>
              <w:t>(4592, 0, '2015-05-05 03:06:10'),</w:t>
            </w:r>
          </w:p>
          <w:p w:rsidR="0099030E" w:rsidRDefault="0099030E" w:rsidP="00147D83">
            <w:r>
              <w:t>(4593, 0, '2015-05-05 03:06:13'),</w:t>
            </w:r>
          </w:p>
          <w:p w:rsidR="0099030E" w:rsidRDefault="0099030E" w:rsidP="00147D83">
            <w:r>
              <w:t>(4594, 0, '2015-05-05 03:06:16'),</w:t>
            </w:r>
          </w:p>
          <w:p w:rsidR="0099030E" w:rsidRDefault="0099030E" w:rsidP="00147D83">
            <w:r>
              <w:t>(4595, 0, '2015-05-05 03:06:19'),</w:t>
            </w:r>
          </w:p>
          <w:p w:rsidR="0099030E" w:rsidRDefault="0099030E" w:rsidP="00147D83">
            <w:r>
              <w:t>(4596, 0, '2015-05-05 03:06:22'),</w:t>
            </w:r>
          </w:p>
          <w:p w:rsidR="0099030E" w:rsidRDefault="0099030E" w:rsidP="00147D83">
            <w:r>
              <w:t>(4597, 0, '2015-05-05 03:06:25'),</w:t>
            </w:r>
          </w:p>
          <w:p w:rsidR="0099030E" w:rsidRDefault="0099030E" w:rsidP="00147D83">
            <w:r>
              <w:t>(4598, 0, '2015-05-05 03:06:28'),</w:t>
            </w:r>
          </w:p>
          <w:p w:rsidR="0099030E" w:rsidRDefault="0099030E" w:rsidP="00147D83">
            <w:r>
              <w:t>(4599, 0, '2015-05-05 03:06:31'),</w:t>
            </w:r>
          </w:p>
          <w:p w:rsidR="0099030E" w:rsidRDefault="0099030E" w:rsidP="00147D83">
            <w:r>
              <w:t>(4600, 0, '2015-05-05 03:06:34'),</w:t>
            </w:r>
          </w:p>
          <w:p w:rsidR="0099030E" w:rsidRDefault="0099030E" w:rsidP="00147D83">
            <w:r>
              <w:t>(4601, 0, '2015-05-05 03:06:37'),</w:t>
            </w:r>
          </w:p>
          <w:p w:rsidR="0099030E" w:rsidRDefault="0099030E" w:rsidP="00147D83">
            <w:r>
              <w:t>(4602, 0, '2015-05-05 03:06:40'),</w:t>
            </w:r>
          </w:p>
          <w:p w:rsidR="0099030E" w:rsidRDefault="0099030E" w:rsidP="00147D83">
            <w:r>
              <w:t>(4603, 0, '2015-05-05 03:06:43'),</w:t>
            </w:r>
          </w:p>
          <w:p w:rsidR="0099030E" w:rsidRDefault="0099030E" w:rsidP="00147D83">
            <w:r>
              <w:t>(4604, 0, '2015-05-05 03:06:46'),</w:t>
            </w:r>
          </w:p>
          <w:p w:rsidR="0099030E" w:rsidRDefault="0099030E" w:rsidP="00147D83">
            <w:r>
              <w:t>(4605, 0, '2015-05-05 03:06:49'),</w:t>
            </w:r>
          </w:p>
          <w:p w:rsidR="0099030E" w:rsidRDefault="0099030E" w:rsidP="00147D83">
            <w:r>
              <w:t>(4606, 0, '2015-05-05 03:06:53'),</w:t>
            </w:r>
          </w:p>
          <w:p w:rsidR="0099030E" w:rsidRDefault="0099030E" w:rsidP="00147D83">
            <w:r>
              <w:t>(4607, 0, '2015-05-05 03:06:56'),</w:t>
            </w:r>
          </w:p>
          <w:p w:rsidR="0099030E" w:rsidRDefault="0099030E" w:rsidP="00147D83">
            <w:r>
              <w:t>(4608, 0, '2015-05-05 03:06:59'),</w:t>
            </w:r>
          </w:p>
          <w:p w:rsidR="0099030E" w:rsidRDefault="0099030E" w:rsidP="00147D83">
            <w:r>
              <w:t>(4609, 0, '2015-05-05 03:07:02'),</w:t>
            </w:r>
          </w:p>
          <w:p w:rsidR="0099030E" w:rsidRDefault="0099030E" w:rsidP="00147D83">
            <w:r>
              <w:t>(4610, 0, '2015-05-05 03:07:05'),</w:t>
            </w:r>
          </w:p>
          <w:p w:rsidR="0099030E" w:rsidRDefault="0099030E" w:rsidP="00147D83">
            <w:r>
              <w:t>(4611, 0, '2015-05-05 03:07:08'),</w:t>
            </w:r>
          </w:p>
          <w:p w:rsidR="0099030E" w:rsidRDefault="0099030E" w:rsidP="00147D83">
            <w:r>
              <w:t>(4612, 0, '2015-05-05 03:07:11'),</w:t>
            </w:r>
          </w:p>
          <w:p w:rsidR="0099030E" w:rsidRDefault="0099030E" w:rsidP="00147D83">
            <w:r>
              <w:t>(4613, 0, '2015-05-05 03:07:14'),</w:t>
            </w:r>
          </w:p>
          <w:p w:rsidR="0099030E" w:rsidRDefault="0099030E" w:rsidP="00147D83">
            <w:r>
              <w:t>(4614, 0, '2015-05-05 03:07:17'),</w:t>
            </w:r>
          </w:p>
          <w:p w:rsidR="0099030E" w:rsidRDefault="0099030E" w:rsidP="00147D83">
            <w:r>
              <w:t>(4615, 0, '2015-05-05 03:07:20'),</w:t>
            </w:r>
          </w:p>
          <w:p w:rsidR="0099030E" w:rsidRDefault="0099030E" w:rsidP="00147D83">
            <w:r>
              <w:t>(4616, 0, '2015-05-05 03:07:23'),</w:t>
            </w:r>
          </w:p>
          <w:p w:rsidR="0099030E" w:rsidRDefault="0099030E" w:rsidP="00147D83">
            <w:r>
              <w:t>(4617, 0, '2015-05-05 03:07:26'),</w:t>
            </w:r>
          </w:p>
          <w:p w:rsidR="0099030E" w:rsidRDefault="0099030E" w:rsidP="00147D83">
            <w:r>
              <w:t>(4618, 0, '2015-05-05 03:07:29'),</w:t>
            </w:r>
          </w:p>
          <w:p w:rsidR="0099030E" w:rsidRDefault="0099030E" w:rsidP="00147D83">
            <w:r>
              <w:t>(4619, 0, '2015-05-05 03:07:32'),</w:t>
            </w:r>
          </w:p>
          <w:p w:rsidR="0099030E" w:rsidRDefault="0099030E" w:rsidP="00147D83">
            <w:r>
              <w:t>(4620, 0, '2015-05-05 03:07:35'),</w:t>
            </w:r>
          </w:p>
          <w:p w:rsidR="0099030E" w:rsidRDefault="0099030E" w:rsidP="00147D83">
            <w:r>
              <w:t>(4621, 0, '2015-05-05 03:07:38'),</w:t>
            </w:r>
          </w:p>
          <w:p w:rsidR="0099030E" w:rsidRDefault="0099030E" w:rsidP="00147D83">
            <w:r>
              <w:t>(4622, 0, '2015-05-05 03:07:41'),</w:t>
            </w:r>
          </w:p>
          <w:p w:rsidR="0099030E" w:rsidRDefault="0099030E" w:rsidP="00147D83">
            <w:r>
              <w:t>(4623, 0, '2015-05-05 03:07:44'),</w:t>
            </w:r>
          </w:p>
          <w:p w:rsidR="0099030E" w:rsidRDefault="0099030E" w:rsidP="00147D83">
            <w:r>
              <w:t>(4624, 0, '2015-05-05 03:07:47'),</w:t>
            </w:r>
          </w:p>
          <w:p w:rsidR="0099030E" w:rsidRDefault="0099030E" w:rsidP="00147D83">
            <w:r>
              <w:t>(4625, 0, '2015-05-05 03:07:50'),</w:t>
            </w:r>
          </w:p>
          <w:p w:rsidR="0099030E" w:rsidRDefault="0099030E" w:rsidP="00147D83">
            <w:r>
              <w:t>(4626, 0, '2015-05-05 03:07:53'),</w:t>
            </w:r>
          </w:p>
          <w:p w:rsidR="0099030E" w:rsidRDefault="0099030E" w:rsidP="00147D83">
            <w:r>
              <w:t>(4627, 0, '2015-05-05 03:07:56'),</w:t>
            </w:r>
          </w:p>
          <w:p w:rsidR="0099030E" w:rsidRDefault="0099030E" w:rsidP="00147D83">
            <w:r>
              <w:t>(4628, 0, '2015-05-05 03:07:59'),</w:t>
            </w:r>
          </w:p>
          <w:p w:rsidR="0099030E" w:rsidRDefault="0099030E" w:rsidP="00147D83">
            <w:r>
              <w:t>(4629, 0, '2015-05-05 03:08:02'),</w:t>
            </w:r>
          </w:p>
          <w:p w:rsidR="0099030E" w:rsidRDefault="0099030E" w:rsidP="00147D83">
            <w:r>
              <w:t>(4630, 0, '2015-05-05 03:08:05'),</w:t>
            </w:r>
          </w:p>
          <w:p w:rsidR="0099030E" w:rsidRDefault="0099030E" w:rsidP="00147D83">
            <w:r>
              <w:t>(4631, 0, '2015-05-05 03:08:08'),</w:t>
            </w:r>
          </w:p>
          <w:p w:rsidR="0099030E" w:rsidRDefault="0099030E" w:rsidP="00147D83">
            <w:r>
              <w:t>(4632, 0, '2015-05-05 03:08:11'),</w:t>
            </w:r>
          </w:p>
          <w:p w:rsidR="0099030E" w:rsidRDefault="0099030E" w:rsidP="00147D83">
            <w:r>
              <w:t>(4633, 0, '2015-05-05 03:08:14'),</w:t>
            </w:r>
          </w:p>
          <w:p w:rsidR="0099030E" w:rsidRDefault="0099030E" w:rsidP="00147D83">
            <w:r>
              <w:t>(4634, 0, '2015-05-05 03:08:17'),</w:t>
            </w:r>
          </w:p>
          <w:p w:rsidR="0099030E" w:rsidRDefault="0099030E" w:rsidP="00147D83">
            <w:r>
              <w:t>(4635, 0, '2015-05-05 03:08:21'),</w:t>
            </w:r>
          </w:p>
          <w:p w:rsidR="0099030E" w:rsidRDefault="0099030E" w:rsidP="00147D83">
            <w:r>
              <w:t>(4636, 0, '2015-05-05 03:08:24'),</w:t>
            </w:r>
          </w:p>
          <w:p w:rsidR="0099030E" w:rsidRDefault="0099030E" w:rsidP="00147D83">
            <w:r>
              <w:t>(4637, 0, '2015-05-05 03:08:27'),</w:t>
            </w:r>
          </w:p>
          <w:p w:rsidR="0099030E" w:rsidRDefault="0099030E" w:rsidP="00147D83">
            <w:r>
              <w:t>(4638, 0, '2015-05-05 03:08:30'),</w:t>
            </w:r>
          </w:p>
          <w:p w:rsidR="0099030E" w:rsidRDefault="0099030E" w:rsidP="00147D83">
            <w:r>
              <w:t>(4639, 0, '2015-05-05 03:08:33'),</w:t>
            </w:r>
          </w:p>
          <w:p w:rsidR="0099030E" w:rsidRDefault="0099030E" w:rsidP="00147D83">
            <w:r>
              <w:t>(4640, 0, '2015-05-05 03:08:36'),</w:t>
            </w:r>
          </w:p>
          <w:p w:rsidR="0099030E" w:rsidRDefault="0099030E" w:rsidP="00147D83">
            <w:r>
              <w:t>(4641, 0, '2015-05-05 03:08:39'),</w:t>
            </w:r>
          </w:p>
          <w:p w:rsidR="0099030E" w:rsidRDefault="0099030E" w:rsidP="00147D83">
            <w:r>
              <w:t>(4642, 0, '2015-05-05 03:08:42'),</w:t>
            </w:r>
          </w:p>
          <w:p w:rsidR="0099030E" w:rsidRDefault="0099030E" w:rsidP="00147D83">
            <w:r>
              <w:t>(4643, 0, '2015-05-05 03:08:45'),</w:t>
            </w:r>
          </w:p>
          <w:p w:rsidR="0099030E" w:rsidRDefault="0099030E" w:rsidP="00147D83">
            <w:r>
              <w:t>(4644, 0, '2015-05-05 03:08:48'),</w:t>
            </w:r>
          </w:p>
          <w:p w:rsidR="0099030E" w:rsidRDefault="0099030E" w:rsidP="00147D83">
            <w:r>
              <w:t>(4645, 0, '2015-05-05 03:08:51'),</w:t>
            </w:r>
          </w:p>
          <w:p w:rsidR="0099030E" w:rsidRDefault="0099030E" w:rsidP="00147D83">
            <w:r>
              <w:t>(4646, 0, '2015-05-05 03:08:54'),</w:t>
            </w:r>
          </w:p>
          <w:p w:rsidR="0099030E" w:rsidRDefault="0099030E" w:rsidP="00147D83">
            <w:r>
              <w:t>(4647, 0, '2015-05-05 03:08:57'),</w:t>
            </w:r>
          </w:p>
          <w:p w:rsidR="0099030E" w:rsidRDefault="0099030E" w:rsidP="00147D83">
            <w:r>
              <w:t>(4648, 0, '2015-05-05 03:09:00'),</w:t>
            </w:r>
          </w:p>
          <w:p w:rsidR="0099030E" w:rsidRDefault="0099030E" w:rsidP="00147D83">
            <w:r>
              <w:t>(4649, 0, '2015-05-05 03:09:03'),</w:t>
            </w:r>
          </w:p>
          <w:p w:rsidR="0099030E" w:rsidRDefault="0099030E" w:rsidP="00147D83">
            <w:r>
              <w:t>(4650, 0, '2015-05-05 03:09:06'),</w:t>
            </w:r>
          </w:p>
          <w:p w:rsidR="0099030E" w:rsidRDefault="0099030E" w:rsidP="00147D83">
            <w:r>
              <w:t>(4651, 0, '2015-05-05 03:09:09'),</w:t>
            </w:r>
          </w:p>
          <w:p w:rsidR="0099030E" w:rsidRDefault="0099030E" w:rsidP="00147D83">
            <w:r>
              <w:t>(4652, 0, '2015-05-05 03:09:12'),</w:t>
            </w:r>
          </w:p>
          <w:p w:rsidR="0099030E" w:rsidRDefault="0099030E" w:rsidP="00147D83">
            <w:r>
              <w:t>(4653, 0, '2015-05-05 03:09:15'),</w:t>
            </w:r>
          </w:p>
          <w:p w:rsidR="0099030E" w:rsidRDefault="0099030E" w:rsidP="00147D83">
            <w:r>
              <w:t>(4654, 0, '2015-05-05 03:09:18'),</w:t>
            </w:r>
          </w:p>
          <w:p w:rsidR="0099030E" w:rsidRDefault="0099030E" w:rsidP="00147D83">
            <w:r>
              <w:t>(4655, 0, '2015-05-05 03:09:21'),</w:t>
            </w:r>
          </w:p>
          <w:p w:rsidR="0099030E" w:rsidRDefault="0099030E" w:rsidP="00147D83">
            <w:r>
              <w:t>(4656, 0, '2015-05-05 03:09:24'),</w:t>
            </w:r>
          </w:p>
          <w:p w:rsidR="0099030E" w:rsidRDefault="0099030E" w:rsidP="00147D83">
            <w:r>
              <w:t>(4657, 0, '2015-05-05 03:09:27'),</w:t>
            </w:r>
          </w:p>
          <w:p w:rsidR="0099030E" w:rsidRDefault="0099030E" w:rsidP="00147D83">
            <w:r>
              <w:t>(4658, 0, '2015-05-05 03:09:30'),</w:t>
            </w:r>
          </w:p>
          <w:p w:rsidR="0099030E" w:rsidRDefault="0099030E" w:rsidP="00147D83">
            <w:r>
              <w:t>(4659, 0, '2015-05-05 03:09:34'),</w:t>
            </w:r>
          </w:p>
          <w:p w:rsidR="0099030E" w:rsidRDefault="0099030E" w:rsidP="00147D83">
            <w:r>
              <w:t>(4660, 0, '2015-05-05 03:09:37'),</w:t>
            </w:r>
          </w:p>
          <w:p w:rsidR="0099030E" w:rsidRDefault="0099030E" w:rsidP="00147D83">
            <w:r>
              <w:t>(4661, 0, '2015-05-05 03:09:40'),</w:t>
            </w:r>
          </w:p>
          <w:p w:rsidR="0099030E" w:rsidRDefault="0099030E" w:rsidP="00147D83">
            <w:r>
              <w:t>(4662, 0, '2015-05-05 03:09:43'),</w:t>
            </w:r>
          </w:p>
          <w:p w:rsidR="0099030E" w:rsidRDefault="0099030E" w:rsidP="00147D83">
            <w:r>
              <w:t>(4663, 0, '2015-05-05 03:09:46'),</w:t>
            </w:r>
          </w:p>
          <w:p w:rsidR="0099030E" w:rsidRDefault="0099030E" w:rsidP="00147D83">
            <w:r>
              <w:t>(4664, 0, '2015-05-05 03:09:49'),</w:t>
            </w:r>
          </w:p>
          <w:p w:rsidR="0099030E" w:rsidRDefault="0099030E" w:rsidP="00147D83">
            <w:r>
              <w:t>(4665, 0, '2015-05-05 03:09:52');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(4666, 0, '2015-05-05 03:09:55'),</w:t>
            </w:r>
          </w:p>
          <w:p w:rsidR="0099030E" w:rsidRDefault="0099030E" w:rsidP="00147D83">
            <w:r>
              <w:t>(4667, 0, '2015-05-05 03:09:58'),</w:t>
            </w:r>
          </w:p>
          <w:p w:rsidR="0099030E" w:rsidRDefault="0099030E" w:rsidP="00147D83">
            <w:r>
              <w:t>(4668, 0, '2015-05-05 03:10:01'),</w:t>
            </w:r>
          </w:p>
          <w:p w:rsidR="0099030E" w:rsidRDefault="0099030E" w:rsidP="00147D83">
            <w:r>
              <w:t>(4669, 0, '2015-05-05 03:10:04'),</w:t>
            </w:r>
          </w:p>
          <w:p w:rsidR="0099030E" w:rsidRDefault="0099030E" w:rsidP="00147D83">
            <w:r>
              <w:t>(4670, 0, '2015-05-05 03:10:07'),</w:t>
            </w:r>
          </w:p>
          <w:p w:rsidR="0099030E" w:rsidRDefault="0099030E" w:rsidP="00147D83">
            <w:r>
              <w:t>(4671, 0, '2015-05-05 03:10:10'),</w:t>
            </w:r>
          </w:p>
          <w:p w:rsidR="0099030E" w:rsidRDefault="0099030E" w:rsidP="00147D83">
            <w:r>
              <w:t>(4672, 0, '2015-05-05 03:10:13'),</w:t>
            </w:r>
          </w:p>
          <w:p w:rsidR="0099030E" w:rsidRDefault="0099030E" w:rsidP="00147D83">
            <w:r>
              <w:t>(4673, 0, '2015-05-05 03:10:16'),</w:t>
            </w:r>
          </w:p>
          <w:p w:rsidR="0099030E" w:rsidRDefault="0099030E" w:rsidP="00147D83">
            <w:r>
              <w:t>(4674, 0, '2015-05-05 03:10:19'),</w:t>
            </w:r>
          </w:p>
          <w:p w:rsidR="0099030E" w:rsidRDefault="0099030E" w:rsidP="00147D83">
            <w:r>
              <w:t>(4675, 0, '2015-05-05 03:10:22'),</w:t>
            </w:r>
          </w:p>
          <w:p w:rsidR="0099030E" w:rsidRDefault="0099030E" w:rsidP="00147D83">
            <w:r>
              <w:t>(4676, 0, '2015-05-05 03:10:25'),</w:t>
            </w:r>
          </w:p>
          <w:p w:rsidR="0099030E" w:rsidRDefault="0099030E" w:rsidP="00147D83">
            <w:r>
              <w:t>(4677, 0, '2015-05-05 03:10:28'),</w:t>
            </w:r>
          </w:p>
          <w:p w:rsidR="0099030E" w:rsidRDefault="0099030E" w:rsidP="00147D83">
            <w:r>
              <w:t>(4678, 0, '2015-05-05 03:10:31'),</w:t>
            </w:r>
          </w:p>
          <w:p w:rsidR="0099030E" w:rsidRDefault="0099030E" w:rsidP="00147D83">
            <w:r>
              <w:t>(4679, 0, '2015-05-05 03:10:34'),</w:t>
            </w:r>
          </w:p>
          <w:p w:rsidR="0099030E" w:rsidRDefault="0099030E" w:rsidP="00147D83">
            <w:r>
              <w:t>(4680, 0, '2015-05-05 03:10:37'),</w:t>
            </w:r>
          </w:p>
          <w:p w:rsidR="0099030E" w:rsidRDefault="0099030E" w:rsidP="00147D83">
            <w:r>
              <w:t>(4681, 0, '2015-05-05 03:10:40'),</w:t>
            </w:r>
          </w:p>
          <w:p w:rsidR="0099030E" w:rsidRDefault="0099030E" w:rsidP="00147D83">
            <w:r>
              <w:t>(4682, 0, '2015-05-05 03:10:43'),</w:t>
            </w:r>
          </w:p>
          <w:p w:rsidR="0099030E" w:rsidRDefault="0099030E" w:rsidP="00147D83">
            <w:r>
              <w:t>(4683, 0, '2015-05-05 03:10:46'),</w:t>
            </w:r>
          </w:p>
          <w:p w:rsidR="0099030E" w:rsidRDefault="0099030E" w:rsidP="00147D83">
            <w:r>
              <w:t>(4684, 0, '2015-05-05 03:10:49'),</w:t>
            </w:r>
          </w:p>
          <w:p w:rsidR="0099030E" w:rsidRDefault="0099030E" w:rsidP="00147D83">
            <w:r>
              <w:t>(4685, 0, '2015-05-05 03:10:52'),</w:t>
            </w:r>
          </w:p>
          <w:p w:rsidR="0099030E" w:rsidRDefault="0099030E" w:rsidP="00147D83">
            <w:r>
              <w:t>(4686, 0, '2015-05-05 03:10:55'),</w:t>
            </w:r>
          </w:p>
          <w:p w:rsidR="0099030E" w:rsidRDefault="0099030E" w:rsidP="00147D83">
            <w:r>
              <w:t>(4687, 0, '2015-05-05 03:10:59'),</w:t>
            </w:r>
          </w:p>
          <w:p w:rsidR="0099030E" w:rsidRDefault="0099030E" w:rsidP="00147D83">
            <w:r>
              <w:t>(4688, 0, '2015-05-05 03:11:02'),</w:t>
            </w:r>
          </w:p>
          <w:p w:rsidR="0099030E" w:rsidRDefault="0099030E" w:rsidP="00147D83">
            <w:r>
              <w:t>(4689, 0, '2015-05-05 03:11:05'),</w:t>
            </w:r>
          </w:p>
          <w:p w:rsidR="0099030E" w:rsidRDefault="0099030E" w:rsidP="00147D83">
            <w:r>
              <w:t>(4690, 0, '2015-05-05 03:11:08'),</w:t>
            </w:r>
          </w:p>
          <w:p w:rsidR="0099030E" w:rsidRDefault="0099030E" w:rsidP="00147D83">
            <w:r>
              <w:t>(4691, 0, '2015-05-05 03:11:11'),</w:t>
            </w:r>
          </w:p>
          <w:p w:rsidR="0099030E" w:rsidRDefault="0099030E" w:rsidP="00147D83">
            <w:r>
              <w:t>(4692, 0, '2015-05-05 03:11:14'),</w:t>
            </w:r>
          </w:p>
          <w:p w:rsidR="0099030E" w:rsidRDefault="0099030E" w:rsidP="00147D83">
            <w:r>
              <w:t>(4693, 0, '2015-05-05 03:11:17'),</w:t>
            </w:r>
          </w:p>
          <w:p w:rsidR="0099030E" w:rsidRDefault="0099030E" w:rsidP="00147D83">
            <w:r>
              <w:t>(4694, 0, '2015-05-05 03:11:20'),</w:t>
            </w:r>
          </w:p>
          <w:p w:rsidR="0099030E" w:rsidRDefault="0099030E" w:rsidP="00147D83">
            <w:r>
              <w:t>(4695, 0, '2015-05-05 03:11:23'),</w:t>
            </w:r>
          </w:p>
          <w:p w:rsidR="0099030E" w:rsidRDefault="0099030E" w:rsidP="00147D83">
            <w:r>
              <w:t>(4696, 0, '2015-05-05 03:11:26'),</w:t>
            </w:r>
          </w:p>
          <w:p w:rsidR="0099030E" w:rsidRDefault="0099030E" w:rsidP="00147D83">
            <w:r>
              <w:t>(4697, 0, '2015-05-05 03:11:29'),</w:t>
            </w:r>
          </w:p>
          <w:p w:rsidR="0099030E" w:rsidRDefault="0099030E" w:rsidP="00147D83">
            <w:r>
              <w:t>(4698, 0, '2015-05-05 03:11:32'),</w:t>
            </w:r>
          </w:p>
          <w:p w:rsidR="0099030E" w:rsidRDefault="0099030E" w:rsidP="00147D83">
            <w:r>
              <w:t>(4699, 0, '2015-05-05 03:11:35'),</w:t>
            </w:r>
          </w:p>
          <w:p w:rsidR="0099030E" w:rsidRDefault="0099030E" w:rsidP="00147D83">
            <w:r>
              <w:t>(4700, 0, '2015-05-05 03:11:38'),</w:t>
            </w:r>
          </w:p>
          <w:p w:rsidR="0099030E" w:rsidRDefault="0099030E" w:rsidP="00147D83">
            <w:r>
              <w:t>(4701, 0, '2015-05-05 03:11:41'),</w:t>
            </w:r>
          </w:p>
          <w:p w:rsidR="0099030E" w:rsidRDefault="0099030E" w:rsidP="00147D83">
            <w:r>
              <w:t>(4702, 0, '2015-05-05 03:11:44'),</w:t>
            </w:r>
          </w:p>
          <w:p w:rsidR="0099030E" w:rsidRDefault="0099030E" w:rsidP="00147D83">
            <w:r>
              <w:t>(4703, 0, '2015-05-05 03:11:47'),</w:t>
            </w:r>
          </w:p>
          <w:p w:rsidR="0099030E" w:rsidRDefault="0099030E" w:rsidP="00147D83">
            <w:r>
              <w:t>(4704, 0, '2015-05-05 03:11:50'),</w:t>
            </w:r>
          </w:p>
          <w:p w:rsidR="0099030E" w:rsidRDefault="0099030E" w:rsidP="00147D83">
            <w:r>
              <w:t>(4705, 0, '2015-05-05 03:11:53'),</w:t>
            </w:r>
          </w:p>
          <w:p w:rsidR="0099030E" w:rsidRDefault="0099030E" w:rsidP="00147D83">
            <w:r>
              <w:t>(4706, 0, '2015-05-05 03:11:56'),</w:t>
            </w:r>
          </w:p>
          <w:p w:rsidR="0099030E" w:rsidRDefault="0099030E" w:rsidP="00147D83">
            <w:r>
              <w:t>(4707, 0, '2015-05-05 03:11:59'),</w:t>
            </w:r>
          </w:p>
          <w:p w:rsidR="0099030E" w:rsidRDefault="0099030E" w:rsidP="00147D83">
            <w:r>
              <w:t>(4708, 0, '2015-05-05 03:12:02'),</w:t>
            </w:r>
          </w:p>
          <w:p w:rsidR="0099030E" w:rsidRDefault="0099030E" w:rsidP="00147D83">
            <w:r>
              <w:t>(4709, 0, '2015-05-05 03:12:05'),</w:t>
            </w:r>
          </w:p>
          <w:p w:rsidR="0099030E" w:rsidRDefault="0099030E" w:rsidP="00147D83">
            <w:r>
              <w:t>(4710, 0, '2015-05-05 03:12:08'),</w:t>
            </w:r>
          </w:p>
          <w:p w:rsidR="0099030E" w:rsidRDefault="0099030E" w:rsidP="00147D83">
            <w:r>
              <w:t>(4711, 0, '2015-05-05 03:12:11'),</w:t>
            </w:r>
          </w:p>
          <w:p w:rsidR="0099030E" w:rsidRDefault="0099030E" w:rsidP="00147D83">
            <w:r>
              <w:t>(4712, 0, '2015-05-05 03:12:14'),</w:t>
            </w:r>
          </w:p>
          <w:p w:rsidR="0099030E" w:rsidRDefault="0099030E" w:rsidP="00147D83">
            <w:r>
              <w:t>(4713, 0, '2015-05-05 03:12:17'),</w:t>
            </w:r>
          </w:p>
          <w:p w:rsidR="0099030E" w:rsidRDefault="0099030E" w:rsidP="00147D83">
            <w:r>
              <w:t>(4714, 0, '2015-05-05 03:12:20'),</w:t>
            </w:r>
          </w:p>
          <w:p w:rsidR="0099030E" w:rsidRDefault="0099030E" w:rsidP="00147D83">
            <w:r>
              <w:t>(4715, 0, '2015-05-05 03:12:23'),</w:t>
            </w:r>
          </w:p>
          <w:p w:rsidR="0099030E" w:rsidRDefault="0099030E" w:rsidP="00147D83">
            <w:r>
              <w:t>(4716, 0, '2015-05-05 03:12:26'),</w:t>
            </w:r>
          </w:p>
          <w:p w:rsidR="0099030E" w:rsidRDefault="0099030E" w:rsidP="00147D83">
            <w:r>
              <w:t>(4717, 0, '2015-05-05 03:12:29'),</w:t>
            </w:r>
          </w:p>
          <w:p w:rsidR="0099030E" w:rsidRDefault="0099030E" w:rsidP="00147D83">
            <w:r>
              <w:t>(4718, 0, '2015-05-05 03:12:33'),</w:t>
            </w:r>
          </w:p>
          <w:p w:rsidR="0099030E" w:rsidRDefault="0099030E" w:rsidP="00147D83">
            <w:r>
              <w:t>(4719, 0, '2015-05-05 03:12:36'),</w:t>
            </w:r>
          </w:p>
          <w:p w:rsidR="0099030E" w:rsidRDefault="0099030E" w:rsidP="00147D83">
            <w:r>
              <w:t>(4720, 0, '2015-05-05 03:12:39'),</w:t>
            </w:r>
          </w:p>
          <w:p w:rsidR="0099030E" w:rsidRDefault="0099030E" w:rsidP="00147D83">
            <w:r>
              <w:t>(4721, 0, '2015-05-05 03:12:42'),</w:t>
            </w:r>
          </w:p>
          <w:p w:rsidR="0099030E" w:rsidRDefault="0099030E" w:rsidP="00147D83">
            <w:r>
              <w:t>(4722, 0, '2015-05-05 03:12:45'),</w:t>
            </w:r>
          </w:p>
          <w:p w:rsidR="0099030E" w:rsidRDefault="0099030E" w:rsidP="00147D83">
            <w:r>
              <w:t>(4723, 0, '2015-05-05 03:12:48'),</w:t>
            </w:r>
          </w:p>
          <w:p w:rsidR="0099030E" w:rsidRDefault="0099030E" w:rsidP="00147D83">
            <w:r>
              <w:t>(4724, 0, '2015-05-05 03:12:51'),</w:t>
            </w:r>
          </w:p>
          <w:p w:rsidR="0099030E" w:rsidRDefault="0099030E" w:rsidP="00147D83">
            <w:r>
              <w:t>(4725, 0, '2015-05-05 03:12:54'),</w:t>
            </w:r>
          </w:p>
          <w:p w:rsidR="0099030E" w:rsidRDefault="0099030E" w:rsidP="00147D83">
            <w:r>
              <w:t>(4726, 0, '2015-05-05 03:12:57'),</w:t>
            </w:r>
          </w:p>
          <w:p w:rsidR="0099030E" w:rsidRDefault="0099030E" w:rsidP="00147D83">
            <w:r>
              <w:t>(4727, 0, '2015-05-05 03:13:00'),</w:t>
            </w:r>
          </w:p>
          <w:p w:rsidR="0099030E" w:rsidRDefault="0099030E" w:rsidP="00147D83">
            <w:r>
              <w:t>(4728, 0, '2015-05-05 03:13:03'),</w:t>
            </w:r>
          </w:p>
          <w:p w:rsidR="0099030E" w:rsidRDefault="0099030E" w:rsidP="00147D83">
            <w:r>
              <w:t>(4729, 0, '2015-05-05 03:13:06'),</w:t>
            </w:r>
          </w:p>
          <w:p w:rsidR="0099030E" w:rsidRDefault="0099030E" w:rsidP="00147D83">
            <w:r>
              <w:t>(4730, 0, '2015-05-05 03:13:09'),</w:t>
            </w:r>
          </w:p>
          <w:p w:rsidR="0099030E" w:rsidRDefault="0099030E" w:rsidP="00147D83">
            <w:r>
              <w:t>(4731, 0, '2015-05-05 03:13:12'),</w:t>
            </w:r>
          </w:p>
          <w:p w:rsidR="0099030E" w:rsidRDefault="0099030E" w:rsidP="00147D83">
            <w:r>
              <w:t>(4732, 0, '2015-05-05 03:13:15'),</w:t>
            </w:r>
          </w:p>
          <w:p w:rsidR="0099030E" w:rsidRDefault="0099030E" w:rsidP="00147D83">
            <w:r>
              <w:t>(4733, 0, '2015-05-05 03:13:18'),</w:t>
            </w:r>
          </w:p>
          <w:p w:rsidR="0099030E" w:rsidRDefault="0099030E" w:rsidP="00147D83">
            <w:r>
              <w:t>(4734, 0, '2015-05-05 03:13:21'),</w:t>
            </w:r>
          </w:p>
          <w:p w:rsidR="0099030E" w:rsidRDefault="0099030E" w:rsidP="00147D83">
            <w:r>
              <w:t>(4735, 0, '2015-05-05 03:13:24'),</w:t>
            </w:r>
          </w:p>
          <w:p w:rsidR="0099030E" w:rsidRDefault="0099030E" w:rsidP="00147D83">
            <w:r>
              <w:t>(4736, 0, '2015-05-05 03:13:27'),</w:t>
            </w:r>
          </w:p>
          <w:p w:rsidR="0099030E" w:rsidRDefault="0099030E" w:rsidP="00147D83">
            <w:r>
              <w:t>(4737, 0, '2015-05-05 03:13:30'),</w:t>
            </w:r>
          </w:p>
          <w:p w:rsidR="0099030E" w:rsidRDefault="0099030E" w:rsidP="00147D83">
            <w:r>
              <w:t>(4738, 0, '2015-05-05 03:13:33'),</w:t>
            </w:r>
          </w:p>
          <w:p w:rsidR="0099030E" w:rsidRDefault="0099030E" w:rsidP="00147D83">
            <w:r>
              <w:t>(4739, 0, '2015-05-05 03:13:36'),</w:t>
            </w:r>
          </w:p>
          <w:p w:rsidR="0099030E" w:rsidRDefault="0099030E" w:rsidP="00147D83">
            <w:r>
              <w:t>(4740, 0, '2015-05-05 03:13:39'),</w:t>
            </w:r>
          </w:p>
          <w:p w:rsidR="0099030E" w:rsidRDefault="0099030E" w:rsidP="00147D83">
            <w:r>
              <w:t>(4741, 0, '2015-05-05 03:13:42'),</w:t>
            </w:r>
          </w:p>
          <w:p w:rsidR="0099030E" w:rsidRDefault="0099030E" w:rsidP="00147D83">
            <w:r>
              <w:t>(4742, 0, '2015-05-05 03:13:45'),</w:t>
            </w:r>
          </w:p>
          <w:p w:rsidR="0099030E" w:rsidRDefault="0099030E" w:rsidP="00147D83">
            <w:r>
              <w:t>(4743, 0, '2015-05-05 03:13:48'),</w:t>
            </w:r>
          </w:p>
          <w:p w:rsidR="0099030E" w:rsidRDefault="0099030E" w:rsidP="00147D83">
            <w:r>
              <w:t>(4744, 0, '2015-05-05 03:13:51'),</w:t>
            </w:r>
          </w:p>
          <w:p w:rsidR="0099030E" w:rsidRDefault="0099030E" w:rsidP="00147D83">
            <w:r>
              <w:t>(4745, 0, '2015-05-05 03:13:54'),</w:t>
            </w:r>
          </w:p>
          <w:p w:rsidR="0099030E" w:rsidRDefault="0099030E" w:rsidP="00147D83">
            <w:r>
              <w:t>(4746, 0, '2015-05-05 03:13:57'),</w:t>
            </w:r>
          </w:p>
          <w:p w:rsidR="0099030E" w:rsidRDefault="0099030E" w:rsidP="00147D83">
            <w:r>
              <w:t>(4747, 0, '2015-05-05 03:14:01'),</w:t>
            </w:r>
          </w:p>
          <w:p w:rsidR="0099030E" w:rsidRDefault="0099030E" w:rsidP="00147D83">
            <w:r>
              <w:t>(4748, 0, '2015-05-05 03:14:04'),</w:t>
            </w:r>
          </w:p>
          <w:p w:rsidR="0099030E" w:rsidRDefault="0099030E" w:rsidP="00147D83">
            <w:r>
              <w:t>(4749, 0, '2015-05-05 03:14:07'),</w:t>
            </w:r>
          </w:p>
          <w:p w:rsidR="0099030E" w:rsidRDefault="0099030E" w:rsidP="00147D83">
            <w:r>
              <w:t>(4750, 0, '2015-05-05 03:14:10'),</w:t>
            </w:r>
          </w:p>
          <w:p w:rsidR="0099030E" w:rsidRDefault="0099030E" w:rsidP="00147D83">
            <w:r>
              <w:t>(4751, 0, '2015-05-05 03:14:13'),</w:t>
            </w:r>
          </w:p>
          <w:p w:rsidR="0099030E" w:rsidRDefault="0099030E" w:rsidP="00147D83">
            <w:r>
              <w:t>(4752, 0, '2015-05-05 03:14:16'),</w:t>
            </w:r>
          </w:p>
          <w:p w:rsidR="0099030E" w:rsidRDefault="0099030E" w:rsidP="00147D83">
            <w:r>
              <w:t>(4753, 0, '2015-05-05 03:14:19'),</w:t>
            </w:r>
          </w:p>
          <w:p w:rsidR="0099030E" w:rsidRDefault="0099030E" w:rsidP="00147D83">
            <w:r>
              <w:t>(4754, 0, '2015-05-05 03:14:22'),</w:t>
            </w:r>
          </w:p>
          <w:p w:rsidR="0099030E" w:rsidRDefault="0099030E" w:rsidP="00147D83">
            <w:r>
              <w:t>(4755, 0, '2015-05-05 03:14:25'),</w:t>
            </w:r>
          </w:p>
          <w:p w:rsidR="0099030E" w:rsidRDefault="0099030E" w:rsidP="00147D83">
            <w:r>
              <w:t>(4756, 0, '2015-05-05 03:14:28'),</w:t>
            </w:r>
          </w:p>
          <w:p w:rsidR="0099030E" w:rsidRDefault="0099030E" w:rsidP="00147D83">
            <w:r>
              <w:t>(4757, 0, '2015-05-05 03:14:31'),</w:t>
            </w:r>
          </w:p>
          <w:p w:rsidR="0099030E" w:rsidRDefault="0099030E" w:rsidP="00147D83">
            <w:r>
              <w:t>(4758, 0, '2015-05-05 03:14:34'),</w:t>
            </w:r>
          </w:p>
          <w:p w:rsidR="0099030E" w:rsidRDefault="0099030E" w:rsidP="00147D83">
            <w:r>
              <w:t>(4759, 0, '2015-05-05 03:14:37'),</w:t>
            </w:r>
          </w:p>
          <w:p w:rsidR="0099030E" w:rsidRDefault="0099030E" w:rsidP="00147D83">
            <w:r>
              <w:t>(4760, 0, '2015-05-05 03:14:40'),</w:t>
            </w:r>
          </w:p>
          <w:p w:rsidR="0099030E" w:rsidRDefault="0099030E" w:rsidP="00147D83">
            <w:r>
              <w:t>(4761, 0, '2015-05-05 03:14:43'),</w:t>
            </w:r>
          </w:p>
          <w:p w:rsidR="0099030E" w:rsidRDefault="0099030E" w:rsidP="00147D83">
            <w:r>
              <w:t>(4762, 0, '2015-05-05 03:14:46'),</w:t>
            </w:r>
          </w:p>
          <w:p w:rsidR="0099030E" w:rsidRDefault="0099030E" w:rsidP="00147D83">
            <w:r>
              <w:t>(4763, 0, '2015-05-05 03:14:49'),</w:t>
            </w:r>
          </w:p>
          <w:p w:rsidR="0099030E" w:rsidRDefault="0099030E" w:rsidP="00147D83">
            <w:r>
              <w:t>(4764, 0, '2015-05-05 03:14:52'),</w:t>
            </w:r>
          </w:p>
          <w:p w:rsidR="0099030E" w:rsidRDefault="0099030E" w:rsidP="00147D83">
            <w:r>
              <w:t>(4765, 0, '2015-05-05 03:14:55'),</w:t>
            </w:r>
          </w:p>
          <w:p w:rsidR="0099030E" w:rsidRDefault="0099030E" w:rsidP="00147D83">
            <w:r>
              <w:t>(4766, 0, '2015-05-05 03:14:58'),</w:t>
            </w:r>
          </w:p>
          <w:p w:rsidR="0099030E" w:rsidRDefault="0099030E" w:rsidP="00147D83">
            <w:r>
              <w:t>(4767, 0, '2015-05-05 03:15:01'),</w:t>
            </w:r>
          </w:p>
          <w:p w:rsidR="0099030E" w:rsidRDefault="0099030E" w:rsidP="00147D83">
            <w:r>
              <w:t>(4768, 0, '2015-05-05 03:15:04'),</w:t>
            </w:r>
          </w:p>
          <w:p w:rsidR="0099030E" w:rsidRDefault="0099030E" w:rsidP="00147D83">
            <w:r>
              <w:t>(4769, 0, '2015-05-05 03:15:07'),</w:t>
            </w:r>
          </w:p>
          <w:p w:rsidR="0099030E" w:rsidRDefault="0099030E" w:rsidP="00147D83">
            <w:r>
              <w:t>(4770, 0, '2015-05-05 03:15:10'),</w:t>
            </w:r>
          </w:p>
          <w:p w:rsidR="0099030E" w:rsidRDefault="0099030E" w:rsidP="00147D83">
            <w:r>
              <w:t>(4771, 0, '2015-05-05 03:15:13'),</w:t>
            </w:r>
          </w:p>
          <w:p w:rsidR="0099030E" w:rsidRDefault="0099030E" w:rsidP="00147D83">
            <w:r>
              <w:t>(4772, 0, '2015-05-05 03:15:16'),</w:t>
            </w:r>
          </w:p>
          <w:p w:rsidR="0099030E" w:rsidRDefault="0099030E" w:rsidP="00147D83">
            <w:r>
              <w:t>(4773, 0, '2015-05-05 03:15:19'),</w:t>
            </w:r>
          </w:p>
          <w:p w:rsidR="0099030E" w:rsidRDefault="0099030E" w:rsidP="00147D83">
            <w:r>
              <w:t>(4774, 0, '2015-05-05 03:15:22'),</w:t>
            </w:r>
          </w:p>
          <w:p w:rsidR="0099030E" w:rsidRDefault="0099030E" w:rsidP="00147D83">
            <w:r>
              <w:t>(4775, 0, '2015-05-05 03:15:25'),</w:t>
            </w:r>
          </w:p>
          <w:p w:rsidR="0099030E" w:rsidRDefault="0099030E" w:rsidP="00147D83">
            <w:r>
              <w:t>(4776, 0, '2015-05-05 03:15:29'),</w:t>
            </w:r>
          </w:p>
          <w:p w:rsidR="0099030E" w:rsidRDefault="0099030E" w:rsidP="00147D83">
            <w:r>
              <w:t>(4777, 0, '2015-05-05 03:15:32'),</w:t>
            </w:r>
          </w:p>
          <w:p w:rsidR="0099030E" w:rsidRDefault="0099030E" w:rsidP="00147D83">
            <w:r>
              <w:t>(4778, 0, '2015-05-05 03:15:35'),</w:t>
            </w:r>
          </w:p>
          <w:p w:rsidR="0099030E" w:rsidRDefault="0099030E" w:rsidP="00147D83">
            <w:r>
              <w:t>(4779, 0, '2015-05-05 03:15:38'),</w:t>
            </w:r>
          </w:p>
          <w:p w:rsidR="0099030E" w:rsidRDefault="0099030E" w:rsidP="00147D83">
            <w:r>
              <w:t>(4780, 0, '2015-05-05 03:15:41'),</w:t>
            </w:r>
          </w:p>
          <w:p w:rsidR="0099030E" w:rsidRDefault="0099030E" w:rsidP="00147D83">
            <w:r>
              <w:t>(4781, 0, '2015-05-05 03:15:44'),</w:t>
            </w:r>
          </w:p>
          <w:p w:rsidR="0099030E" w:rsidRDefault="0099030E" w:rsidP="00147D83">
            <w:r>
              <w:t>(4782, 0, '2015-05-05 03:15:47'),</w:t>
            </w:r>
          </w:p>
          <w:p w:rsidR="0099030E" w:rsidRDefault="0099030E" w:rsidP="00147D83">
            <w:r>
              <w:t>(4783, 0, '2015-05-05 03:15:50'),</w:t>
            </w:r>
          </w:p>
          <w:p w:rsidR="0099030E" w:rsidRDefault="0099030E" w:rsidP="00147D83">
            <w:r>
              <w:t>(4784, 0, '2015-05-05 03:15:53'),</w:t>
            </w:r>
          </w:p>
          <w:p w:rsidR="0099030E" w:rsidRDefault="0099030E" w:rsidP="00147D83">
            <w:r>
              <w:t>(4785, 0, '2015-05-05 03:15:56'),</w:t>
            </w:r>
          </w:p>
          <w:p w:rsidR="0099030E" w:rsidRDefault="0099030E" w:rsidP="00147D83">
            <w:r>
              <w:t>(4786, 0, '2015-05-05 03:15:59'),</w:t>
            </w:r>
          </w:p>
          <w:p w:rsidR="0099030E" w:rsidRDefault="0099030E" w:rsidP="00147D83">
            <w:r>
              <w:t>(4787, 0, '2015-05-05 03:16:02'),</w:t>
            </w:r>
          </w:p>
          <w:p w:rsidR="0099030E" w:rsidRDefault="0099030E" w:rsidP="00147D83">
            <w:r>
              <w:t>(4788, 0, '2015-05-05 03:16:05'),</w:t>
            </w:r>
          </w:p>
          <w:p w:rsidR="0099030E" w:rsidRDefault="0099030E" w:rsidP="00147D83">
            <w:r>
              <w:t>(4789, 0, '2015-05-05 03:16:08'),</w:t>
            </w:r>
          </w:p>
          <w:p w:rsidR="0099030E" w:rsidRDefault="0099030E" w:rsidP="00147D83">
            <w:r>
              <w:t>(4790, 0, '2015-05-05 03:16:11'),</w:t>
            </w:r>
          </w:p>
          <w:p w:rsidR="0099030E" w:rsidRDefault="0099030E" w:rsidP="00147D83">
            <w:r>
              <w:t>(4791, 0, '2015-05-05 03:16:14'),</w:t>
            </w:r>
          </w:p>
          <w:p w:rsidR="0099030E" w:rsidRDefault="0099030E" w:rsidP="00147D83">
            <w:r>
              <w:t>(4792, 0, '2015-05-05 03:16:17'),</w:t>
            </w:r>
          </w:p>
          <w:p w:rsidR="0099030E" w:rsidRDefault="0099030E" w:rsidP="00147D83">
            <w:r>
              <w:t>(4793, 0, '2015-05-05 03:16:20'),</w:t>
            </w:r>
          </w:p>
          <w:p w:rsidR="0099030E" w:rsidRDefault="0099030E" w:rsidP="00147D83">
            <w:r>
              <w:t>(4794, 0, '2015-05-05 03:16:23'),</w:t>
            </w:r>
          </w:p>
          <w:p w:rsidR="0099030E" w:rsidRDefault="0099030E" w:rsidP="00147D83">
            <w:r>
              <w:t>(4795, 0, '2015-05-05 03:16:26'),</w:t>
            </w:r>
          </w:p>
          <w:p w:rsidR="0099030E" w:rsidRDefault="0099030E" w:rsidP="00147D83">
            <w:r>
              <w:t>(4796, 0, '2015-05-05 03:16:29'),</w:t>
            </w:r>
          </w:p>
          <w:p w:rsidR="0099030E" w:rsidRDefault="0099030E" w:rsidP="00147D83">
            <w:r>
              <w:t>(4797, 0, '2015-05-05 03:16:32'),</w:t>
            </w:r>
          </w:p>
          <w:p w:rsidR="0099030E" w:rsidRDefault="0099030E" w:rsidP="00147D83">
            <w:r>
              <w:t>(4798, 0, '2015-05-05 03:16:35'),</w:t>
            </w:r>
          </w:p>
          <w:p w:rsidR="0099030E" w:rsidRDefault="0099030E" w:rsidP="00147D83">
            <w:r>
              <w:t>(4799, 0, '2015-05-05 03:16:38'),</w:t>
            </w:r>
          </w:p>
          <w:p w:rsidR="0099030E" w:rsidRDefault="0099030E" w:rsidP="00147D83">
            <w:r>
              <w:t>(4800, 0, '2015-05-05 03:16:41'),</w:t>
            </w:r>
          </w:p>
          <w:p w:rsidR="0099030E" w:rsidRDefault="0099030E" w:rsidP="00147D83">
            <w:r>
              <w:t>(4801, 0, '2015-05-05 03:16:44'),</w:t>
            </w:r>
          </w:p>
          <w:p w:rsidR="0099030E" w:rsidRDefault="0099030E" w:rsidP="00147D83">
            <w:r>
              <w:t>(4802, 0, '2015-05-05 03:16:47'),</w:t>
            </w:r>
          </w:p>
          <w:p w:rsidR="0099030E" w:rsidRDefault="0099030E" w:rsidP="00147D83">
            <w:r>
              <w:t>(4803, 0, '2015-05-05 03:16:50'),</w:t>
            </w:r>
          </w:p>
          <w:p w:rsidR="0099030E" w:rsidRDefault="0099030E" w:rsidP="00147D83">
            <w:r>
              <w:t>(4804, 0, '2015-05-05 03:16:53'),</w:t>
            </w:r>
          </w:p>
          <w:p w:rsidR="0099030E" w:rsidRDefault="0099030E" w:rsidP="00147D83">
            <w:r>
              <w:t>(4805, 0, '2015-05-05 03:16:56'),</w:t>
            </w:r>
          </w:p>
          <w:p w:rsidR="0099030E" w:rsidRDefault="0099030E" w:rsidP="00147D83">
            <w:r>
              <w:t>(4806, 0, '2015-05-05 03:16:59'),</w:t>
            </w:r>
          </w:p>
          <w:p w:rsidR="0099030E" w:rsidRDefault="0099030E" w:rsidP="00147D83">
            <w:r>
              <w:t>(4807, 0, '2015-05-05 03:17:03'),</w:t>
            </w:r>
          </w:p>
          <w:p w:rsidR="0099030E" w:rsidRDefault="0099030E" w:rsidP="00147D83">
            <w:r>
              <w:t>(4808, 0, '2015-05-05 03:17:06'),</w:t>
            </w:r>
          </w:p>
          <w:p w:rsidR="0099030E" w:rsidRDefault="0099030E" w:rsidP="00147D83">
            <w:r>
              <w:t>(4809, 0, '2015-05-05 03:17:09'),</w:t>
            </w:r>
          </w:p>
          <w:p w:rsidR="0099030E" w:rsidRDefault="0099030E" w:rsidP="00147D83">
            <w:r>
              <w:t>(4810, 0, '2015-05-05 03:17:12'),</w:t>
            </w:r>
          </w:p>
          <w:p w:rsidR="0099030E" w:rsidRDefault="0099030E" w:rsidP="00147D83">
            <w:r>
              <w:t>(4811, 0, '2015-05-05 03:17:15'),</w:t>
            </w:r>
          </w:p>
          <w:p w:rsidR="0099030E" w:rsidRDefault="0099030E" w:rsidP="00147D83">
            <w:r>
              <w:t>(4812, 0, '2015-05-05 03:17:18'),</w:t>
            </w:r>
          </w:p>
          <w:p w:rsidR="0099030E" w:rsidRDefault="0099030E" w:rsidP="00147D83">
            <w:r>
              <w:t>(4813, 0, '2015-05-05 03:17:21'),</w:t>
            </w:r>
          </w:p>
          <w:p w:rsidR="0099030E" w:rsidRDefault="0099030E" w:rsidP="00147D83">
            <w:r>
              <w:t>(4814, 0, '2015-05-05 03:17:24'),</w:t>
            </w:r>
          </w:p>
          <w:p w:rsidR="0099030E" w:rsidRDefault="0099030E" w:rsidP="00147D83">
            <w:r>
              <w:t>(4815, 0, '2015-05-05 03:17:27'),</w:t>
            </w:r>
          </w:p>
          <w:p w:rsidR="0099030E" w:rsidRDefault="0099030E" w:rsidP="00147D83">
            <w:r>
              <w:t>(4816, 0, '2015-05-05 03:17:30'),</w:t>
            </w:r>
          </w:p>
          <w:p w:rsidR="0099030E" w:rsidRDefault="0099030E" w:rsidP="00147D83">
            <w:r>
              <w:t>(4817, 0, '2015-05-05 03:17:33'),</w:t>
            </w:r>
          </w:p>
          <w:p w:rsidR="0099030E" w:rsidRDefault="0099030E" w:rsidP="00147D83">
            <w:r>
              <w:t>(4818, 0, '2015-05-05 03:17:36'),</w:t>
            </w:r>
          </w:p>
          <w:p w:rsidR="0099030E" w:rsidRDefault="0099030E" w:rsidP="00147D83">
            <w:r>
              <w:t>(4819, 0, '2015-05-05 03:17:39'),</w:t>
            </w:r>
          </w:p>
          <w:p w:rsidR="0099030E" w:rsidRDefault="0099030E" w:rsidP="00147D83">
            <w:r>
              <w:t>(4820, 0, '2015-05-05 03:17:42'),</w:t>
            </w:r>
          </w:p>
          <w:p w:rsidR="0099030E" w:rsidRDefault="0099030E" w:rsidP="00147D83">
            <w:r>
              <w:t>(4821, 0, '2015-05-05 03:17:45'),</w:t>
            </w:r>
          </w:p>
          <w:p w:rsidR="0099030E" w:rsidRDefault="0099030E" w:rsidP="00147D83">
            <w:r>
              <w:t>(4822, 0, '2015-05-05 03:17:48'),</w:t>
            </w:r>
          </w:p>
          <w:p w:rsidR="0099030E" w:rsidRDefault="0099030E" w:rsidP="00147D83">
            <w:r>
              <w:t>(4823, 0, '2015-05-05 03:17:51'),</w:t>
            </w:r>
          </w:p>
          <w:p w:rsidR="0099030E" w:rsidRDefault="0099030E" w:rsidP="00147D83">
            <w:r>
              <w:t>(4824, 0, '2015-05-05 03:17:54'),</w:t>
            </w:r>
          </w:p>
          <w:p w:rsidR="0099030E" w:rsidRDefault="0099030E" w:rsidP="00147D83">
            <w:r>
              <w:t>(4825, 0, '2015-05-05 03:17:57'),</w:t>
            </w:r>
          </w:p>
          <w:p w:rsidR="0099030E" w:rsidRDefault="0099030E" w:rsidP="00147D83">
            <w:r>
              <w:t>(4826, 0, '2015-05-05 03:18:00'),</w:t>
            </w:r>
          </w:p>
          <w:p w:rsidR="0099030E" w:rsidRDefault="0099030E" w:rsidP="00147D83">
            <w:r>
              <w:t>(4827, 0, '2015-05-05 03:18:03'),</w:t>
            </w:r>
          </w:p>
          <w:p w:rsidR="0099030E" w:rsidRDefault="0099030E" w:rsidP="00147D83">
            <w:r>
              <w:t>(4828, 0, '2015-05-05 03:18:06'),</w:t>
            </w:r>
          </w:p>
          <w:p w:rsidR="0099030E" w:rsidRDefault="0099030E" w:rsidP="00147D83">
            <w:r>
              <w:t>(4829, 0, '2015-05-05 03:18:09'),</w:t>
            </w:r>
          </w:p>
          <w:p w:rsidR="0099030E" w:rsidRDefault="0099030E" w:rsidP="00147D83">
            <w:r>
              <w:t>(4830, 0, '2015-05-05 03:18:12'),</w:t>
            </w:r>
          </w:p>
          <w:p w:rsidR="0099030E" w:rsidRDefault="0099030E" w:rsidP="00147D83">
            <w:r>
              <w:t>(4831, 0, '2015-05-05 03:18:15'),</w:t>
            </w:r>
          </w:p>
          <w:p w:rsidR="0099030E" w:rsidRDefault="0099030E" w:rsidP="00147D83">
            <w:r>
              <w:t>(4832, 0, '2015-05-05 03:18:18'),</w:t>
            </w:r>
          </w:p>
          <w:p w:rsidR="0099030E" w:rsidRDefault="0099030E" w:rsidP="00147D83">
            <w:r>
              <w:t>(4833, 0, '2015-05-05 03:18:21'),</w:t>
            </w:r>
          </w:p>
          <w:p w:rsidR="0099030E" w:rsidRDefault="0099030E" w:rsidP="00147D83">
            <w:r>
              <w:t>(4834, 0, '2015-05-05 03:18:24'),</w:t>
            </w:r>
          </w:p>
          <w:p w:rsidR="0099030E" w:rsidRDefault="0099030E" w:rsidP="00147D83">
            <w:r>
              <w:t>(4835, 0, '2015-05-05 03:18:28'),</w:t>
            </w:r>
          </w:p>
          <w:p w:rsidR="0099030E" w:rsidRDefault="0099030E" w:rsidP="00147D83">
            <w:r>
              <w:t>(4836, 0, '2015-05-05 03:18:31'),</w:t>
            </w:r>
          </w:p>
          <w:p w:rsidR="0099030E" w:rsidRDefault="0099030E" w:rsidP="00147D83">
            <w:r>
              <w:t>(4837, 0, '2015-05-05 03:18:34'),</w:t>
            </w:r>
          </w:p>
          <w:p w:rsidR="0099030E" w:rsidRDefault="0099030E" w:rsidP="00147D83">
            <w:r>
              <w:t>(4838, 0, '2015-05-05 03:18:37'),</w:t>
            </w:r>
          </w:p>
          <w:p w:rsidR="0099030E" w:rsidRDefault="0099030E" w:rsidP="00147D83">
            <w:r>
              <w:t>(4839, 0, '2015-05-05 03:18:40'),</w:t>
            </w:r>
          </w:p>
          <w:p w:rsidR="0099030E" w:rsidRDefault="0099030E" w:rsidP="00147D83">
            <w:r>
              <w:t>(4840, 0, '2015-05-05 03:18:43'),</w:t>
            </w:r>
          </w:p>
          <w:p w:rsidR="0099030E" w:rsidRDefault="0099030E" w:rsidP="00147D83">
            <w:r>
              <w:t>(4841, 0, '2015-05-05 03:18:46'),</w:t>
            </w:r>
          </w:p>
          <w:p w:rsidR="0099030E" w:rsidRDefault="0099030E" w:rsidP="00147D83">
            <w:r>
              <w:t>(4842, 0, '2015-05-05 03:18:49'),</w:t>
            </w:r>
          </w:p>
          <w:p w:rsidR="0099030E" w:rsidRDefault="0099030E" w:rsidP="00147D83">
            <w:r>
              <w:t>(4843, 0, '2015-05-05 03:18:52'),</w:t>
            </w:r>
          </w:p>
          <w:p w:rsidR="0099030E" w:rsidRDefault="0099030E" w:rsidP="00147D83">
            <w:r>
              <w:t>(4844, 0, '2015-05-05 03:18:55'),</w:t>
            </w:r>
          </w:p>
          <w:p w:rsidR="0099030E" w:rsidRDefault="0099030E" w:rsidP="00147D83">
            <w:r>
              <w:t>(4845, 0, '2015-05-05 03:18:58'),</w:t>
            </w:r>
          </w:p>
          <w:p w:rsidR="0099030E" w:rsidRDefault="0099030E" w:rsidP="00147D83">
            <w:r>
              <w:t>(4846, 0, '2015-05-05 03:19:01'),</w:t>
            </w:r>
          </w:p>
          <w:p w:rsidR="0099030E" w:rsidRDefault="0099030E" w:rsidP="00147D83">
            <w:r>
              <w:t>(4847, 0, '2015-05-05 03:19:04'),</w:t>
            </w:r>
          </w:p>
          <w:p w:rsidR="0099030E" w:rsidRDefault="0099030E" w:rsidP="00147D83">
            <w:r>
              <w:t>(4848, 0, '2015-05-05 03:19:07'),</w:t>
            </w:r>
          </w:p>
          <w:p w:rsidR="0099030E" w:rsidRDefault="0099030E" w:rsidP="00147D83">
            <w:r>
              <w:t>(4849, 0, '2015-05-05 03:19:10'),</w:t>
            </w:r>
          </w:p>
          <w:p w:rsidR="0099030E" w:rsidRDefault="0099030E" w:rsidP="00147D83">
            <w:r>
              <w:t>(4850, 0, '2015-05-05 03:19:13'),</w:t>
            </w:r>
          </w:p>
          <w:p w:rsidR="0099030E" w:rsidRDefault="0099030E" w:rsidP="00147D83">
            <w:r>
              <w:t>(4851, 0, '2015-05-05 03:19:16'),</w:t>
            </w:r>
          </w:p>
          <w:p w:rsidR="0099030E" w:rsidRDefault="0099030E" w:rsidP="00147D83">
            <w:r>
              <w:t>(4852, 0, '2015-05-05 03:19:19'),</w:t>
            </w:r>
          </w:p>
          <w:p w:rsidR="0099030E" w:rsidRDefault="0099030E" w:rsidP="00147D83">
            <w:r>
              <w:t>(4853, 0, '2015-05-05 03:19:22'),</w:t>
            </w:r>
          </w:p>
          <w:p w:rsidR="0099030E" w:rsidRDefault="0099030E" w:rsidP="00147D83">
            <w:r>
              <w:t>(4854, 0, '2015-05-05 03:19:25'),</w:t>
            </w:r>
          </w:p>
          <w:p w:rsidR="0099030E" w:rsidRDefault="0099030E" w:rsidP="00147D83">
            <w:r>
              <w:t>(4855, 0, '2015-05-05 03:19:28'),</w:t>
            </w:r>
          </w:p>
          <w:p w:rsidR="0099030E" w:rsidRDefault="0099030E" w:rsidP="00147D83">
            <w:r>
              <w:t>(4856, 0, '2015-05-05 03:19:31'),</w:t>
            </w:r>
          </w:p>
          <w:p w:rsidR="0099030E" w:rsidRDefault="0099030E" w:rsidP="00147D83">
            <w:r>
              <w:t>(4857, 0, '2015-05-05 03:19:34'),</w:t>
            </w:r>
          </w:p>
          <w:p w:rsidR="0099030E" w:rsidRDefault="0099030E" w:rsidP="00147D83">
            <w:r>
              <w:t>(4858, 0, '2015-05-05 03:19:37'),</w:t>
            </w:r>
          </w:p>
          <w:p w:rsidR="0099030E" w:rsidRDefault="0099030E" w:rsidP="00147D83">
            <w:r>
              <w:t>(4859, 0, '2015-05-05 03:19:40'),</w:t>
            </w:r>
          </w:p>
          <w:p w:rsidR="0099030E" w:rsidRDefault="0099030E" w:rsidP="00147D83">
            <w:r>
              <w:t>(4860, 0, '2015-05-05 03:19:43'),</w:t>
            </w:r>
          </w:p>
          <w:p w:rsidR="0099030E" w:rsidRDefault="0099030E" w:rsidP="00147D83">
            <w:r>
              <w:t>(4861, 0, '2015-05-05 03:19:46'),</w:t>
            </w:r>
          </w:p>
          <w:p w:rsidR="0099030E" w:rsidRDefault="0099030E" w:rsidP="00147D83">
            <w:r>
              <w:t>(4862, 0, '2015-05-05 03:19:49'),</w:t>
            </w:r>
          </w:p>
          <w:p w:rsidR="0099030E" w:rsidRDefault="0099030E" w:rsidP="00147D83">
            <w:r>
              <w:t>(4863, 0, '2015-05-05 03:19:52'),</w:t>
            </w:r>
          </w:p>
          <w:p w:rsidR="0099030E" w:rsidRDefault="0099030E" w:rsidP="00147D83">
            <w:r>
              <w:t>(4864, 0, '2015-05-05 03:19:56'),</w:t>
            </w:r>
          </w:p>
          <w:p w:rsidR="0099030E" w:rsidRDefault="0099030E" w:rsidP="00147D83">
            <w:r>
              <w:t>(4865, 0, '2015-05-05 03:19:59'),</w:t>
            </w:r>
          </w:p>
          <w:p w:rsidR="0099030E" w:rsidRDefault="0099030E" w:rsidP="00147D83">
            <w:r>
              <w:t>(4866, 0, '2015-05-05 03:20:02'),</w:t>
            </w:r>
          </w:p>
          <w:p w:rsidR="0099030E" w:rsidRDefault="0099030E" w:rsidP="00147D83">
            <w:r>
              <w:t>(4867, 0, '2015-05-05 03:20:05'),</w:t>
            </w:r>
          </w:p>
          <w:p w:rsidR="0099030E" w:rsidRDefault="0099030E" w:rsidP="00147D83">
            <w:r>
              <w:t>(4868, 0, '2015-05-05 03:20:08'),</w:t>
            </w:r>
          </w:p>
          <w:p w:rsidR="0099030E" w:rsidRDefault="0099030E" w:rsidP="00147D83">
            <w:r>
              <w:t>(4869, 0, '2015-05-05 03:20:11'),</w:t>
            </w:r>
          </w:p>
          <w:p w:rsidR="0099030E" w:rsidRDefault="0099030E" w:rsidP="00147D83">
            <w:r>
              <w:t>(4870, 0, '2015-05-05 03:20:14'),</w:t>
            </w:r>
          </w:p>
          <w:p w:rsidR="0099030E" w:rsidRDefault="0099030E" w:rsidP="00147D83">
            <w:r>
              <w:t>(4871, 0, '2015-05-05 03:20:17'),</w:t>
            </w:r>
          </w:p>
          <w:p w:rsidR="0099030E" w:rsidRDefault="0099030E" w:rsidP="00147D83">
            <w:r>
              <w:t>(4872, 0, '2015-05-05 03:20:20'),</w:t>
            </w:r>
          </w:p>
          <w:p w:rsidR="0099030E" w:rsidRDefault="0099030E" w:rsidP="00147D83">
            <w:r>
              <w:t>(4873, 0, '2015-05-05 03:20:23'),</w:t>
            </w:r>
          </w:p>
          <w:p w:rsidR="0099030E" w:rsidRDefault="0099030E" w:rsidP="00147D83">
            <w:r>
              <w:t>(4874, 0, '2015-05-05 03:20:26'),</w:t>
            </w:r>
          </w:p>
          <w:p w:rsidR="0099030E" w:rsidRDefault="0099030E" w:rsidP="00147D83">
            <w:r>
              <w:t>(4875, 0, '2015-05-05 03:20:29'),</w:t>
            </w:r>
          </w:p>
          <w:p w:rsidR="0099030E" w:rsidRDefault="0099030E" w:rsidP="00147D83">
            <w:r>
              <w:t>(4876, 0, '2015-05-05 03:20:32'),</w:t>
            </w:r>
          </w:p>
          <w:p w:rsidR="0099030E" w:rsidRDefault="0099030E" w:rsidP="00147D83">
            <w:r>
              <w:t>(4877, 0, '2015-05-05 03:20:35'),</w:t>
            </w:r>
          </w:p>
          <w:p w:rsidR="0099030E" w:rsidRDefault="0099030E" w:rsidP="00147D83">
            <w:r>
              <w:t>(4878, 0, '2015-05-05 03:20:38'),</w:t>
            </w:r>
          </w:p>
          <w:p w:rsidR="0099030E" w:rsidRDefault="0099030E" w:rsidP="00147D83">
            <w:r>
              <w:t>(4879, 0, '2015-05-05 03:20:41'),</w:t>
            </w:r>
          </w:p>
          <w:p w:rsidR="0099030E" w:rsidRDefault="0099030E" w:rsidP="00147D83">
            <w:r>
              <w:t>(4880, 0, '2015-05-05 03:20:44'),</w:t>
            </w:r>
          </w:p>
          <w:p w:rsidR="0099030E" w:rsidRDefault="0099030E" w:rsidP="00147D83">
            <w:r>
              <w:t>(4881, 0, '2015-05-05 03:20:47'),</w:t>
            </w:r>
          </w:p>
          <w:p w:rsidR="0099030E" w:rsidRDefault="0099030E" w:rsidP="00147D83">
            <w:r>
              <w:t>(4882, 0, '2015-05-05 03:20:50'),</w:t>
            </w:r>
          </w:p>
          <w:p w:rsidR="0099030E" w:rsidRDefault="0099030E" w:rsidP="00147D83">
            <w:r>
              <w:t>(4883, 0, '2015-05-05 03:20:53'),</w:t>
            </w:r>
          </w:p>
          <w:p w:rsidR="0099030E" w:rsidRDefault="0099030E" w:rsidP="00147D83">
            <w:r>
              <w:t>(4884, 0, '2015-05-05 03:20:56'),</w:t>
            </w:r>
          </w:p>
          <w:p w:rsidR="0099030E" w:rsidRDefault="0099030E" w:rsidP="00147D83">
            <w:r>
              <w:t>(4885, 0, '2015-05-05 03:20:59'),</w:t>
            </w:r>
          </w:p>
          <w:p w:rsidR="0099030E" w:rsidRDefault="0099030E" w:rsidP="00147D83">
            <w:r>
              <w:t>(4886, 0, '2015-05-05 03:21:02'),</w:t>
            </w:r>
          </w:p>
          <w:p w:rsidR="0099030E" w:rsidRDefault="0099030E" w:rsidP="00147D83">
            <w:r>
              <w:t>(4887, 0, '2015-05-05 03:21:05'),</w:t>
            </w:r>
          </w:p>
          <w:p w:rsidR="0099030E" w:rsidRDefault="0099030E" w:rsidP="00147D83">
            <w:r>
              <w:t>(4888, 0, '2015-05-05 03:21:08'),</w:t>
            </w:r>
          </w:p>
          <w:p w:rsidR="0099030E" w:rsidRDefault="0099030E" w:rsidP="00147D83">
            <w:r>
              <w:t>(4889, 0, '2015-05-05 03:21:11'),</w:t>
            </w:r>
          </w:p>
          <w:p w:rsidR="0099030E" w:rsidRDefault="0099030E" w:rsidP="00147D83">
            <w:r>
              <w:t>(4890, 0, '2015-05-05 03:21:14'),</w:t>
            </w:r>
          </w:p>
          <w:p w:rsidR="0099030E" w:rsidRDefault="0099030E" w:rsidP="00147D83">
            <w:r>
              <w:t>(4891, 0, '2015-05-05 03:21:17'),</w:t>
            </w:r>
          </w:p>
          <w:p w:rsidR="0099030E" w:rsidRDefault="0099030E" w:rsidP="00147D83">
            <w:r>
              <w:t>(4892, 0, '2015-05-05 03:21:20'),</w:t>
            </w:r>
          </w:p>
          <w:p w:rsidR="0099030E" w:rsidRDefault="0099030E" w:rsidP="00147D83">
            <w:r>
              <w:t>(4893, 0, '2015-05-05 03:21:23'),</w:t>
            </w:r>
          </w:p>
          <w:p w:rsidR="0099030E" w:rsidRDefault="0099030E" w:rsidP="00147D83">
            <w:r>
              <w:t>(4894, 0, '2015-05-05 03:21:26'),</w:t>
            </w:r>
          </w:p>
          <w:p w:rsidR="0099030E" w:rsidRDefault="0099030E" w:rsidP="00147D83">
            <w:r>
              <w:t>(4895, 0, '2015-05-05 03:21:30'),</w:t>
            </w:r>
          </w:p>
          <w:p w:rsidR="0099030E" w:rsidRDefault="0099030E" w:rsidP="00147D83">
            <w:r>
              <w:t>(4896, 0, '2015-05-05 03:21:33'),</w:t>
            </w:r>
          </w:p>
          <w:p w:rsidR="0099030E" w:rsidRDefault="0099030E" w:rsidP="00147D83">
            <w:r>
              <w:t>(4897, 0, '2015-05-05 03:21:36'),</w:t>
            </w:r>
          </w:p>
          <w:p w:rsidR="0099030E" w:rsidRDefault="0099030E" w:rsidP="00147D83">
            <w:r>
              <w:t>(4898, 0, '2015-05-05 03:21:39'),</w:t>
            </w:r>
          </w:p>
          <w:p w:rsidR="0099030E" w:rsidRDefault="0099030E" w:rsidP="00147D83">
            <w:r>
              <w:t>(4899, 0, '2015-05-05 03:21:42'),</w:t>
            </w:r>
          </w:p>
          <w:p w:rsidR="0099030E" w:rsidRDefault="0099030E" w:rsidP="00147D83">
            <w:r>
              <w:t>(4900, 0, '2015-05-05 03:21:45'),</w:t>
            </w:r>
          </w:p>
          <w:p w:rsidR="0099030E" w:rsidRDefault="0099030E" w:rsidP="00147D83">
            <w:r>
              <w:t>(4901, 0, '2015-05-05 03:21:48'),</w:t>
            </w:r>
          </w:p>
          <w:p w:rsidR="0099030E" w:rsidRDefault="0099030E" w:rsidP="00147D83">
            <w:r>
              <w:t>(4902, 0, '2015-05-05 03:21:51'),</w:t>
            </w:r>
          </w:p>
          <w:p w:rsidR="0099030E" w:rsidRDefault="0099030E" w:rsidP="00147D83">
            <w:r>
              <w:t>(4903, 0, '2015-05-05 03:21:54'),</w:t>
            </w:r>
          </w:p>
          <w:p w:rsidR="0099030E" w:rsidRDefault="0099030E" w:rsidP="00147D83">
            <w:r>
              <w:t>(4904, 0, '2015-05-05 03:21:57'),</w:t>
            </w:r>
          </w:p>
          <w:p w:rsidR="0099030E" w:rsidRDefault="0099030E" w:rsidP="00147D83">
            <w:r>
              <w:t>(4905, 0, '2015-05-05 03:22:00'),</w:t>
            </w:r>
          </w:p>
          <w:p w:rsidR="0099030E" w:rsidRDefault="0099030E" w:rsidP="00147D83">
            <w:r>
              <w:t>(4906, 0, '2015-05-05 03:22:03'),</w:t>
            </w:r>
          </w:p>
          <w:p w:rsidR="0099030E" w:rsidRDefault="0099030E" w:rsidP="00147D83">
            <w:r>
              <w:t>(4907, 0, '2015-05-05 03:22:06'),</w:t>
            </w:r>
          </w:p>
          <w:p w:rsidR="0099030E" w:rsidRDefault="0099030E" w:rsidP="00147D83">
            <w:r>
              <w:t>(4908, 0, '2015-05-05 03:22:09'),</w:t>
            </w:r>
          </w:p>
          <w:p w:rsidR="0099030E" w:rsidRDefault="0099030E" w:rsidP="00147D83">
            <w:r>
              <w:t>(4909, 0, '2015-05-05 03:22:12'),</w:t>
            </w:r>
          </w:p>
          <w:p w:rsidR="0099030E" w:rsidRDefault="0099030E" w:rsidP="00147D83">
            <w:r>
              <w:t>(4910, 0, '2015-05-05 03:22:15'),</w:t>
            </w:r>
          </w:p>
          <w:p w:rsidR="0099030E" w:rsidRDefault="0099030E" w:rsidP="00147D83">
            <w:r>
              <w:t>(4911, 0, '2015-05-05 03:22:18'),</w:t>
            </w:r>
          </w:p>
          <w:p w:rsidR="0099030E" w:rsidRDefault="0099030E" w:rsidP="00147D83">
            <w:r>
              <w:t>(4912, 0, '2015-05-05 03:22:21'),</w:t>
            </w:r>
          </w:p>
          <w:p w:rsidR="0099030E" w:rsidRDefault="0099030E" w:rsidP="00147D83">
            <w:r>
              <w:t>(4913, 0, '2015-05-05 03:22:24'),</w:t>
            </w:r>
          </w:p>
          <w:p w:rsidR="0099030E" w:rsidRDefault="0099030E" w:rsidP="00147D83">
            <w:r>
              <w:t>(4914, 0, '2015-05-05 03:22:27'),</w:t>
            </w:r>
          </w:p>
          <w:p w:rsidR="0099030E" w:rsidRDefault="0099030E" w:rsidP="00147D83">
            <w:r>
              <w:t>(4915, 0, '2015-05-05 03:22:30'),</w:t>
            </w:r>
          </w:p>
          <w:p w:rsidR="0099030E" w:rsidRDefault="0099030E" w:rsidP="00147D83">
            <w:r>
              <w:t>(4916, 0, '2015-05-05 03:22:33'),</w:t>
            </w:r>
          </w:p>
          <w:p w:rsidR="0099030E" w:rsidRDefault="0099030E" w:rsidP="00147D83">
            <w:r>
              <w:t>(4917, 0, '2015-05-05 03:22:36'),</w:t>
            </w:r>
          </w:p>
          <w:p w:rsidR="0099030E" w:rsidRDefault="0099030E" w:rsidP="00147D83">
            <w:r>
              <w:t>(4918, 0, '2015-05-05 03:22:39'),</w:t>
            </w:r>
          </w:p>
          <w:p w:rsidR="0099030E" w:rsidRDefault="0099030E" w:rsidP="00147D83">
            <w:r>
              <w:t>(4919, 0, '2015-05-05 03:22:42'),</w:t>
            </w:r>
          </w:p>
          <w:p w:rsidR="0099030E" w:rsidRDefault="0099030E" w:rsidP="00147D83">
            <w:r>
              <w:t>(4920, 0, '2015-05-05 03:22:45'),</w:t>
            </w:r>
          </w:p>
          <w:p w:rsidR="0099030E" w:rsidRDefault="0099030E" w:rsidP="00147D83">
            <w:r>
              <w:t>(4921, 0, '2015-05-05 03:22:48'),</w:t>
            </w:r>
          </w:p>
          <w:p w:rsidR="0099030E" w:rsidRDefault="0099030E" w:rsidP="00147D83">
            <w:r>
              <w:t>(4922, 0, '2015-05-05 03:22:51'),</w:t>
            </w:r>
          </w:p>
          <w:p w:rsidR="0099030E" w:rsidRDefault="0099030E" w:rsidP="00147D83">
            <w:r>
              <w:t>(4923, 0, '2015-05-05 03:22:54'),</w:t>
            </w:r>
          </w:p>
          <w:p w:rsidR="0099030E" w:rsidRDefault="0099030E" w:rsidP="00147D83">
            <w:r>
              <w:t>(4924, 0, '2015-05-05 03:22:57'),</w:t>
            </w:r>
          </w:p>
          <w:p w:rsidR="0099030E" w:rsidRDefault="0099030E" w:rsidP="00147D83">
            <w:r>
              <w:t>(4925, 0, '2015-05-05 03:23:01'),</w:t>
            </w:r>
          </w:p>
          <w:p w:rsidR="0099030E" w:rsidRDefault="0099030E" w:rsidP="00147D83">
            <w:r>
              <w:t>(4926, 0, '2015-05-05 03:23:04'),</w:t>
            </w:r>
          </w:p>
          <w:p w:rsidR="0099030E" w:rsidRDefault="0099030E" w:rsidP="00147D83">
            <w:r>
              <w:t>(4927, 0, '2015-05-05 03:23:07'),</w:t>
            </w:r>
          </w:p>
          <w:p w:rsidR="0099030E" w:rsidRDefault="0099030E" w:rsidP="00147D83">
            <w:r>
              <w:t>(4928, 0, '2015-05-05 03:23:10'),</w:t>
            </w:r>
          </w:p>
          <w:p w:rsidR="0099030E" w:rsidRDefault="0099030E" w:rsidP="00147D83">
            <w:r>
              <w:t>(4929, 0, '2015-05-05 03:23:13'),</w:t>
            </w:r>
          </w:p>
          <w:p w:rsidR="0099030E" w:rsidRDefault="0099030E" w:rsidP="00147D83">
            <w:r>
              <w:t>(4930, 0, '2015-05-05 03:23:16'),</w:t>
            </w:r>
          </w:p>
          <w:p w:rsidR="0099030E" w:rsidRDefault="0099030E" w:rsidP="00147D83">
            <w:r>
              <w:t>(4931, 0, '2015-05-05 03:23:19'),</w:t>
            </w:r>
          </w:p>
          <w:p w:rsidR="0099030E" w:rsidRDefault="0099030E" w:rsidP="00147D83">
            <w:r>
              <w:t>(4932, 0, '2015-05-05 03:23:22'),</w:t>
            </w:r>
          </w:p>
          <w:p w:rsidR="0099030E" w:rsidRDefault="0099030E" w:rsidP="00147D83">
            <w:r>
              <w:t>(4933, 0, '2015-05-05 03:23:25'),</w:t>
            </w:r>
          </w:p>
          <w:p w:rsidR="0099030E" w:rsidRDefault="0099030E" w:rsidP="00147D83">
            <w:r>
              <w:t>(4934, 0, '2015-05-05 03:23:28'),</w:t>
            </w:r>
          </w:p>
          <w:p w:rsidR="0099030E" w:rsidRDefault="0099030E" w:rsidP="00147D83">
            <w:r>
              <w:t>(4935, 0, '2015-05-05 03:23:31'),</w:t>
            </w:r>
          </w:p>
          <w:p w:rsidR="0099030E" w:rsidRDefault="0099030E" w:rsidP="00147D83">
            <w:r>
              <w:t>(4936, 0, '2015-05-05 03:23:34'),</w:t>
            </w:r>
          </w:p>
          <w:p w:rsidR="0099030E" w:rsidRDefault="0099030E" w:rsidP="00147D83">
            <w:r>
              <w:t>(4937, 0, '2015-05-05 03:23:37'),</w:t>
            </w:r>
          </w:p>
          <w:p w:rsidR="0099030E" w:rsidRDefault="0099030E" w:rsidP="00147D83">
            <w:r>
              <w:t>(4938, 0, '2015-05-05 03:23:40'),</w:t>
            </w:r>
          </w:p>
          <w:p w:rsidR="0099030E" w:rsidRDefault="0099030E" w:rsidP="00147D83">
            <w:r>
              <w:t>(4939, 0, '2015-05-05 03:23:43'),</w:t>
            </w:r>
          </w:p>
          <w:p w:rsidR="0099030E" w:rsidRDefault="0099030E" w:rsidP="00147D83">
            <w:r>
              <w:t>(4940, 0, '2015-05-05 03:23:46'),</w:t>
            </w:r>
          </w:p>
          <w:p w:rsidR="0099030E" w:rsidRDefault="0099030E" w:rsidP="00147D83">
            <w:r>
              <w:t>(4941, 0, '2015-05-05 03:23:49'),</w:t>
            </w:r>
          </w:p>
          <w:p w:rsidR="0099030E" w:rsidRDefault="0099030E" w:rsidP="00147D83">
            <w:r>
              <w:t>(4942, 0, '2015-05-05 03:23:52'),</w:t>
            </w:r>
          </w:p>
          <w:p w:rsidR="0099030E" w:rsidRDefault="0099030E" w:rsidP="00147D83">
            <w:r>
              <w:t>(4943, 0, '2015-05-05 03:23:55'),</w:t>
            </w:r>
          </w:p>
          <w:p w:rsidR="0099030E" w:rsidRDefault="0099030E" w:rsidP="00147D83">
            <w:r>
              <w:t>(4944, 0, '2015-05-05 03:23:58'),</w:t>
            </w:r>
          </w:p>
          <w:p w:rsidR="0099030E" w:rsidRDefault="0099030E" w:rsidP="00147D83">
            <w:r>
              <w:t>(4945, 0, '2015-05-05 03:24:01'),</w:t>
            </w:r>
          </w:p>
          <w:p w:rsidR="0099030E" w:rsidRDefault="0099030E" w:rsidP="00147D83">
            <w:r>
              <w:t>(4946, 0, '2015-05-05 03:24:05'),</w:t>
            </w:r>
          </w:p>
          <w:p w:rsidR="0099030E" w:rsidRDefault="0099030E" w:rsidP="00147D83">
            <w:r>
              <w:t>(4947, 0, '2015-05-05 03:24:08'),</w:t>
            </w:r>
          </w:p>
          <w:p w:rsidR="0099030E" w:rsidRDefault="0099030E" w:rsidP="00147D83">
            <w:r>
              <w:t>(4948, 0, '2015-05-05 03:24:11'),</w:t>
            </w:r>
          </w:p>
          <w:p w:rsidR="0099030E" w:rsidRDefault="0099030E" w:rsidP="00147D83">
            <w:r>
              <w:t>(4949, 0, '2015-05-05 03:24:14'),</w:t>
            </w:r>
          </w:p>
          <w:p w:rsidR="0099030E" w:rsidRDefault="0099030E" w:rsidP="00147D83">
            <w:r>
              <w:t>(4950, 0, '2015-05-05 03:24:17'),</w:t>
            </w:r>
          </w:p>
          <w:p w:rsidR="0099030E" w:rsidRDefault="0099030E" w:rsidP="00147D83">
            <w:r>
              <w:t>(4951, 0, '2015-05-05 03:24:20'),</w:t>
            </w:r>
          </w:p>
          <w:p w:rsidR="0099030E" w:rsidRDefault="0099030E" w:rsidP="00147D83">
            <w:r>
              <w:t>(4952, 0, '2015-05-05 03:24:23'),</w:t>
            </w:r>
          </w:p>
          <w:p w:rsidR="0099030E" w:rsidRDefault="0099030E" w:rsidP="00147D83">
            <w:r>
              <w:t>(4953, 0, '2015-05-05 03:24:26'),</w:t>
            </w:r>
          </w:p>
          <w:p w:rsidR="0099030E" w:rsidRDefault="0099030E" w:rsidP="00147D83">
            <w:r>
              <w:t>(4954, 0, '2015-05-05 03:24:29'),</w:t>
            </w:r>
          </w:p>
          <w:p w:rsidR="0099030E" w:rsidRDefault="0099030E" w:rsidP="00147D83">
            <w:r>
              <w:t>(4955, 0, '2015-05-05 03:24:32'),</w:t>
            </w:r>
          </w:p>
          <w:p w:rsidR="0099030E" w:rsidRDefault="0099030E" w:rsidP="00147D83">
            <w:r>
              <w:t>(4956, 0, '2015-05-05 03:24:35'),</w:t>
            </w:r>
          </w:p>
          <w:p w:rsidR="0099030E" w:rsidRDefault="0099030E" w:rsidP="00147D83">
            <w:r>
              <w:t>(4957, 0, '2015-05-05 03:24:38'),</w:t>
            </w:r>
          </w:p>
          <w:p w:rsidR="0099030E" w:rsidRDefault="0099030E" w:rsidP="00147D83">
            <w:r>
              <w:t>(4958, 0, '2015-05-05 03:24:41'),</w:t>
            </w:r>
          </w:p>
          <w:p w:rsidR="0099030E" w:rsidRDefault="0099030E" w:rsidP="00147D83">
            <w:r>
              <w:t>(4959, 0, '2015-05-05 03:24:44'),</w:t>
            </w:r>
          </w:p>
          <w:p w:rsidR="0099030E" w:rsidRDefault="0099030E" w:rsidP="00147D83">
            <w:r>
              <w:t>(4960, 0, '2015-05-05 03:24:47'),</w:t>
            </w:r>
          </w:p>
          <w:p w:rsidR="0099030E" w:rsidRDefault="0099030E" w:rsidP="00147D83">
            <w:r>
              <w:t>(4961, 0, '2015-05-05 03:24:50'),</w:t>
            </w:r>
          </w:p>
          <w:p w:rsidR="0099030E" w:rsidRDefault="0099030E" w:rsidP="00147D83">
            <w:r>
              <w:t>(4962, 0, '2015-05-05 03:24:53'),</w:t>
            </w:r>
          </w:p>
          <w:p w:rsidR="0099030E" w:rsidRDefault="0099030E" w:rsidP="00147D83">
            <w:r>
              <w:t>(4963, 0, '2015-05-05 03:24:56'),</w:t>
            </w:r>
          </w:p>
          <w:p w:rsidR="0099030E" w:rsidRDefault="0099030E" w:rsidP="00147D83">
            <w:r>
              <w:t>(4964, 0, '2015-05-05 03:24:59'),</w:t>
            </w:r>
          </w:p>
          <w:p w:rsidR="0099030E" w:rsidRDefault="0099030E" w:rsidP="00147D83">
            <w:r>
              <w:t>(4965, 0, '2015-05-05 03:25:02'),</w:t>
            </w:r>
          </w:p>
          <w:p w:rsidR="0099030E" w:rsidRDefault="0099030E" w:rsidP="00147D83">
            <w:r>
              <w:t>(4966, 0, '2015-05-05 03:25:05'),</w:t>
            </w:r>
          </w:p>
          <w:p w:rsidR="0099030E" w:rsidRDefault="0099030E" w:rsidP="00147D83">
            <w:r>
              <w:t>(4967, 0, '2015-05-05 03:25:08'),</w:t>
            </w:r>
          </w:p>
          <w:p w:rsidR="0099030E" w:rsidRDefault="0099030E" w:rsidP="00147D83">
            <w:r>
              <w:t>(4968, 0, '2015-05-05 03:25:11'),</w:t>
            </w:r>
          </w:p>
          <w:p w:rsidR="0099030E" w:rsidRDefault="0099030E" w:rsidP="00147D83">
            <w:r>
              <w:t>(4969, 0, '2015-05-05 03:25:14'),</w:t>
            </w:r>
          </w:p>
          <w:p w:rsidR="0099030E" w:rsidRDefault="0099030E" w:rsidP="00147D83">
            <w:r>
              <w:t>(4970, 0, '2015-05-05 03:25:17'),</w:t>
            </w:r>
          </w:p>
          <w:p w:rsidR="0099030E" w:rsidRDefault="0099030E" w:rsidP="00147D83">
            <w:r>
              <w:t>(4971, 0, '2015-05-05 03:25:20'),</w:t>
            </w:r>
          </w:p>
          <w:p w:rsidR="0099030E" w:rsidRDefault="0099030E" w:rsidP="00147D83">
            <w:r>
              <w:t>(4972, 0, '2015-05-05 03:25:23'),</w:t>
            </w:r>
          </w:p>
          <w:p w:rsidR="0099030E" w:rsidRDefault="0099030E" w:rsidP="00147D83">
            <w:r>
              <w:t>(4973, 0, '2015-05-05 03:25:26'),</w:t>
            </w:r>
          </w:p>
          <w:p w:rsidR="0099030E" w:rsidRDefault="0099030E" w:rsidP="00147D83">
            <w:r>
              <w:t>(4974, 0, '2015-05-05 03:25:29'),</w:t>
            </w:r>
          </w:p>
          <w:p w:rsidR="0099030E" w:rsidRDefault="0099030E" w:rsidP="00147D83">
            <w:r>
              <w:t>(4975, 0, '2015-05-05 03:25:32'),</w:t>
            </w:r>
          </w:p>
          <w:p w:rsidR="0099030E" w:rsidRDefault="0099030E" w:rsidP="00147D83">
            <w:r>
              <w:t>(4976, 0, '2015-05-05 03:25:35'),</w:t>
            </w:r>
          </w:p>
          <w:p w:rsidR="0099030E" w:rsidRDefault="0099030E" w:rsidP="00147D83">
            <w:r>
              <w:t>(4977, 0, '2015-05-05 03:25:39'),</w:t>
            </w:r>
          </w:p>
          <w:p w:rsidR="0099030E" w:rsidRDefault="0099030E" w:rsidP="00147D83">
            <w:r>
              <w:t>(4978, 0, '2015-05-05 03:25:42'),</w:t>
            </w:r>
          </w:p>
          <w:p w:rsidR="0099030E" w:rsidRDefault="0099030E" w:rsidP="00147D83">
            <w:r>
              <w:t>(4979, 0, '2015-05-05 03:25:45'),</w:t>
            </w:r>
          </w:p>
          <w:p w:rsidR="0099030E" w:rsidRDefault="0099030E" w:rsidP="00147D83">
            <w:r>
              <w:t>(4980, 0, '2015-05-05 03:25:48'),</w:t>
            </w:r>
          </w:p>
          <w:p w:rsidR="0099030E" w:rsidRDefault="0099030E" w:rsidP="00147D83">
            <w:r>
              <w:t>(4981, 0, '2015-05-05 03:25:51'),</w:t>
            </w:r>
          </w:p>
          <w:p w:rsidR="0099030E" w:rsidRDefault="0099030E" w:rsidP="00147D83">
            <w:r>
              <w:t>(4982, 0, '2015-05-05 03:25:54'),</w:t>
            </w:r>
          </w:p>
          <w:p w:rsidR="0099030E" w:rsidRDefault="0099030E" w:rsidP="00147D83">
            <w:r>
              <w:t>(4983, 0, '2015-05-05 03:25:57'),</w:t>
            </w:r>
          </w:p>
          <w:p w:rsidR="0099030E" w:rsidRDefault="0099030E" w:rsidP="00147D83">
            <w:r>
              <w:t>(4984, 0, '2015-05-05 03:26:00'),</w:t>
            </w:r>
          </w:p>
          <w:p w:rsidR="0099030E" w:rsidRDefault="0099030E" w:rsidP="00147D83">
            <w:r>
              <w:t>(4985, 0, '2015-05-05 03:26:03'),</w:t>
            </w:r>
          </w:p>
          <w:p w:rsidR="0099030E" w:rsidRDefault="0099030E" w:rsidP="00147D83">
            <w:r>
              <w:t>(4986, 0, '2015-05-05 03:26:06'),</w:t>
            </w:r>
          </w:p>
          <w:p w:rsidR="0099030E" w:rsidRDefault="0099030E" w:rsidP="00147D83">
            <w:r>
              <w:t>(4987, 0, '2015-05-05 03:26:09'),</w:t>
            </w:r>
          </w:p>
          <w:p w:rsidR="0099030E" w:rsidRDefault="0099030E" w:rsidP="00147D83">
            <w:r>
              <w:t>(4988, 0, '2015-05-05 03:26:12'),</w:t>
            </w:r>
          </w:p>
          <w:p w:rsidR="0099030E" w:rsidRDefault="0099030E" w:rsidP="00147D83">
            <w:r>
              <w:t>(4989, 0, '2015-05-05 03:26:15'),</w:t>
            </w:r>
          </w:p>
          <w:p w:rsidR="0099030E" w:rsidRDefault="0099030E" w:rsidP="00147D83">
            <w:r>
              <w:t>(4990, 0, '2015-05-05 03:26:18'),</w:t>
            </w:r>
          </w:p>
          <w:p w:rsidR="0099030E" w:rsidRDefault="0099030E" w:rsidP="00147D83">
            <w:r>
              <w:t>(4991, 0, '2015-05-05 03:26:21'),</w:t>
            </w:r>
          </w:p>
          <w:p w:rsidR="0099030E" w:rsidRDefault="0099030E" w:rsidP="00147D83">
            <w:r>
              <w:t>(4992, 0, '2015-05-05 03:26:24'),</w:t>
            </w:r>
          </w:p>
          <w:p w:rsidR="0099030E" w:rsidRDefault="0099030E" w:rsidP="00147D83">
            <w:r>
              <w:t>(4993, 0, '2015-05-05 03:26:27'),</w:t>
            </w:r>
          </w:p>
          <w:p w:rsidR="0099030E" w:rsidRDefault="0099030E" w:rsidP="00147D83">
            <w:r>
              <w:t>(4994, 0, '2015-05-05 03:26:30'),</w:t>
            </w:r>
          </w:p>
          <w:p w:rsidR="0099030E" w:rsidRDefault="0099030E" w:rsidP="00147D83">
            <w:r>
              <w:t>(4995, 0, '2015-05-05 03:26:33'),</w:t>
            </w:r>
          </w:p>
          <w:p w:rsidR="0099030E" w:rsidRDefault="0099030E" w:rsidP="00147D83">
            <w:r>
              <w:t>(4996, 0, '2015-05-05 03:26:36'),</w:t>
            </w:r>
          </w:p>
          <w:p w:rsidR="0099030E" w:rsidRDefault="0099030E" w:rsidP="00147D83">
            <w:r>
              <w:t>(4997, 0, '2015-05-05 03:26:39'),</w:t>
            </w:r>
          </w:p>
          <w:p w:rsidR="0099030E" w:rsidRDefault="0099030E" w:rsidP="00147D83">
            <w:r>
              <w:t>(4998, 0, '2015-05-05 03:26:42'),</w:t>
            </w:r>
          </w:p>
          <w:p w:rsidR="0099030E" w:rsidRDefault="0099030E" w:rsidP="00147D83">
            <w:r>
              <w:t>(4999, 0, '2015-05-05 03:26:45'),</w:t>
            </w:r>
          </w:p>
          <w:p w:rsidR="0099030E" w:rsidRDefault="0099030E" w:rsidP="00147D83">
            <w:r>
              <w:t>(5000, 0, '2015-05-05 03:26:48'),</w:t>
            </w:r>
          </w:p>
          <w:p w:rsidR="0099030E" w:rsidRDefault="0099030E" w:rsidP="00147D83">
            <w:r>
              <w:t>(5001, 0, '2015-05-05 03:26:51'),</w:t>
            </w:r>
          </w:p>
          <w:p w:rsidR="0099030E" w:rsidRDefault="0099030E" w:rsidP="00147D83">
            <w:r>
              <w:t>(5002, 0, '2015-05-05 03:26:54'),</w:t>
            </w:r>
          </w:p>
          <w:p w:rsidR="0099030E" w:rsidRDefault="0099030E" w:rsidP="00147D83">
            <w:r>
              <w:t>(5003, 0, '2015-05-05 03:26:57'),</w:t>
            </w:r>
          </w:p>
          <w:p w:rsidR="0099030E" w:rsidRDefault="0099030E" w:rsidP="00147D83">
            <w:r>
              <w:t>(5004, 0, '2015-05-05 03:27:00'),</w:t>
            </w:r>
          </w:p>
          <w:p w:rsidR="0099030E" w:rsidRDefault="0099030E" w:rsidP="00147D83">
            <w:r>
              <w:t>(5005, 0, '2015-05-05 03:27:03'),</w:t>
            </w:r>
          </w:p>
          <w:p w:rsidR="0099030E" w:rsidRDefault="0099030E" w:rsidP="00147D83">
            <w:r>
              <w:t>(5006, 0, '2015-05-05 03:27:07'),</w:t>
            </w:r>
          </w:p>
          <w:p w:rsidR="0099030E" w:rsidRDefault="0099030E" w:rsidP="00147D83">
            <w:r>
              <w:t>(5007, 0, '2015-05-05 03:27:10'),</w:t>
            </w:r>
          </w:p>
          <w:p w:rsidR="0099030E" w:rsidRDefault="0099030E" w:rsidP="00147D83">
            <w:r>
              <w:t>(5008, 0, '2015-05-05 03:27:13'),</w:t>
            </w:r>
          </w:p>
          <w:p w:rsidR="0099030E" w:rsidRDefault="0099030E" w:rsidP="00147D83">
            <w:r>
              <w:t>(5009, 0, '2015-05-05 03:27:16'),</w:t>
            </w:r>
          </w:p>
          <w:p w:rsidR="0099030E" w:rsidRDefault="0099030E" w:rsidP="00147D83">
            <w:r>
              <w:t>(5010, 0, '2015-05-05 03:27:19'),</w:t>
            </w:r>
          </w:p>
          <w:p w:rsidR="0099030E" w:rsidRDefault="0099030E" w:rsidP="00147D83">
            <w:r>
              <w:t>(5011, 0, '2015-05-05 03:27:22'),</w:t>
            </w:r>
          </w:p>
          <w:p w:rsidR="0099030E" w:rsidRDefault="0099030E" w:rsidP="00147D83">
            <w:r>
              <w:t>(5012, 0, '2015-05-05 03:27:25'),</w:t>
            </w:r>
          </w:p>
          <w:p w:rsidR="0099030E" w:rsidRDefault="0099030E" w:rsidP="00147D83">
            <w:r>
              <w:t>(5013, 0, '2015-05-05 03:27:28'),</w:t>
            </w:r>
          </w:p>
          <w:p w:rsidR="0099030E" w:rsidRDefault="0099030E" w:rsidP="00147D83">
            <w:r>
              <w:t>(5014, 0, '2015-05-05 03:27:31'),</w:t>
            </w:r>
          </w:p>
          <w:p w:rsidR="0099030E" w:rsidRDefault="0099030E" w:rsidP="00147D83">
            <w:r>
              <w:t>(5015, 0, '2015-05-05 03:27:34'),</w:t>
            </w:r>
          </w:p>
          <w:p w:rsidR="0099030E" w:rsidRDefault="0099030E" w:rsidP="00147D83">
            <w:r>
              <w:t>(5016, 0, '2015-05-05 03:27:37'),</w:t>
            </w:r>
          </w:p>
          <w:p w:rsidR="0099030E" w:rsidRDefault="0099030E" w:rsidP="00147D83">
            <w:r>
              <w:t>(5017, 0, '2015-05-05 03:27:40'),</w:t>
            </w:r>
          </w:p>
          <w:p w:rsidR="0099030E" w:rsidRDefault="0099030E" w:rsidP="00147D83">
            <w:r>
              <w:t>(5018, 0, '2015-05-05 03:27:43'),</w:t>
            </w:r>
          </w:p>
          <w:p w:rsidR="0099030E" w:rsidRDefault="0099030E" w:rsidP="00147D83">
            <w:r>
              <w:t>(5019, 0, '2015-05-05 03:27:46'),</w:t>
            </w:r>
          </w:p>
          <w:p w:rsidR="0099030E" w:rsidRDefault="0099030E" w:rsidP="00147D83">
            <w:r>
              <w:t>(5020, 0, '2015-05-05 03:27:49'),</w:t>
            </w:r>
          </w:p>
          <w:p w:rsidR="0099030E" w:rsidRDefault="0099030E" w:rsidP="00147D83">
            <w:r>
              <w:t>(5021, 0, '2015-05-05 03:27:52'),</w:t>
            </w:r>
          </w:p>
          <w:p w:rsidR="0099030E" w:rsidRDefault="0099030E" w:rsidP="00147D83">
            <w:r>
              <w:t>(5022, 0, '2015-05-05 03:27:55'),</w:t>
            </w:r>
          </w:p>
          <w:p w:rsidR="0099030E" w:rsidRDefault="0099030E" w:rsidP="00147D83">
            <w:r>
              <w:t>(5023, 0, '2015-05-05 03:27:58'),</w:t>
            </w:r>
          </w:p>
          <w:p w:rsidR="0099030E" w:rsidRDefault="0099030E" w:rsidP="00147D83">
            <w:r>
              <w:t>(5024, 0, '2015-05-05 03:28:01'),</w:t>
            </w:r>
          </w:p>
          <w:p w:rsidR="0099030E" w:rsidRDefault="0099030E" w:rsidP="00147D83">
            <w:r>
              <w:t>(5025, 0, '2015-05-05 03:28:04'),</w:t>
            </w:r>
          </w:p>
          <w:p w:rsidR="0099030E" w:rsidRDefault="0099030E" w:rsidP="00147D83">
            <w:r>
              <w:t>(5026, 0, '2015-05-05 03:28:07'),</w:t>
            </w:r>
          </w:p>
          <w:p w:rsidR="0099030E" w:rsidRDefault="0099030E" w:rsidP="00147D83">
            <w:r>
              <w:t>(5027, 0, '2015-05-05 03:28:10'),</w:t>
            </w:r>
          </w:p>
          <w:p w:rsidR="0099030E" w:rsidRDefault="0099030E" w:rsidP="00147D83">
            <w:r>
              <w:t>(5028, 0, '2015-05-05 03:28:13'),</w:t>
            </w:r>
          </w:p>
          <w:p w:rsidR="0099030E" w:rsidRDefault="0099030E" w:rsidP="00147D83">
            <w:r>
              <w:t>(5029, 0, '2015-05-05 03:28:16'),</w:t>
            </w:r>
          </w:p>
          <w:p w:rsidR="0099030E" w:rsidRDefault="0099030E" w:rsidP="00147D83">
            <w:r>
              <w:t>(5030, 0, '2015-05-05 03:28:19'),</w:t>
            </w:r>
          </w:p>
          <w:p w:rsidR="0099030E" w:rsidRDefault="0099030E" w:rsidP="00147D83">
            <w:r>
              <w:t>(5031, 0, '2015-05-05 03:28:22'),</w:t>
            </w:r>
          </w:p>
          <w:p w:rsidR="0099030E" w:rsidRDefault="0099030E" w:rsidP="00147D83">
            <w:r>
              <w:t>(5032, 0, '2015-05-05 03:28:25'),</w:t>
            </w:r>
          </w:p>
          <w:p w:rsidR="0099030E" w:rsidRDefault="0099030E" w:rsidP="00147D83">
            <w:r>
              <w:t>(5033, 0, '2015-05-05 03:28:28'),</w:t>
            </w:r>
          </w:p>
          <w:p w:rsidR="0099030E" w:rsidRDefault="0099030E" w:rsidP="00147D83">
            <w:r>
              <w:t>(5034, 0, '2015-05-05 03:28:31'),</w:t>
            </w:r>
          </w:p>
          <w:p w:rsidR="0099030E" w:rsidRDefault="0099030E" w:rsidP="00147D83">
            <w:r>
              <w:t>(5035, 0, '2015-05-05 03:28:35'),</w:t>
            </w:r>
          </w:p>
          <w:p w:rsidR="0099030E" w:rsidRDefault="0099030E" w:rsidP="00147D83">
            <w:r>
              <w:t>(5036, 0, '2015-05-05 03:28:38'),</w:t>
            </w:r>
          </w:p>
          <w:p w:rsidR="0099030E" w:rsidRDefault="0099030E" w:rsidP="00147D83">
            <w:r>
              <w:t>(5037, 0, '2015-05-05 03:28:41'),</w:t>
            </w:r>
          </w:p>
          <w:p w:rsidR="0099030E" w:rsidRDefault="0099030E" w:rsidP="00147D83">
            <w:r>
              <w:t>(5038, 0, '2015-05-05 03:28:44'),</w:t>
            </w:r>
          </w:p>
          <w:p w:rsidR="0099030E" w:rsidRDefault="0099030E" w:rsidP="00147D83">
            <w:r>
              <w:t>(5039, 0, '2015-05-05 03:28:47'),</w:t>
            </w:r>
          </w:p>
          <w:p w:rsidR="0099030E" w:rsidRDefault="0099030E" w:rsidP="00147D83">
            <w:r>
              <w:t>(5040, 0, '2015-05-05 03:28:50'),</w:t>
            </w:r>
          </w:p>
          <w:p w:rsidR="0099030E" w:rsidRDefault="0099030E" w:rsidP="00147D83">
            <w:r>
              <w:t>(5041, 0, '2015-05-05 03:28:53'),</w:t>
            </w:r>
          </w:p>
          <w:p w:rsidR="0099030E" w:rsidRDefault="0099030E" w:rsidP="00147D83">
            <w:r>
              <w:t>(5042, 0, '2015-05-05 03:28:56'),</w:t>
            </w:r>
          </w:p>
          <w:p w:rsidR="0099030E" w:rsidRDefault="0099030E" w:rsidP="00147D83">
            <w:r>
              <w:t>(5043, 0, '2015-05-05 03:28:59'),</w:t>
            </w:r>
          </w:p>
          <w:p w:rsidR="0099030E" w:rsidRDefault="0099030E" w:rsidP="00147D83">
            <w:r>
              <w:t>(5044, 0, '2015-05-05 03:29:02'),</w:t>
            </w:r>
          </w:p>
          <w:p w:rsidR="0099030E" w:rsidRDefault="0099030E" w:rsidP="00147D83">
            <w:r>
              <w:t>(5045, 0, '2015-05-05 03:29:05'),</w:t>
            </w:r>
          </w:p>
          <w:p w:rsidR="0099030E" w:rsidRDefault="0099030E" w:rsidP="00147D83">
            <w:r>
              <w:t>(5046, 0, '2015-05-05 03:29:08'),</w:t>
            </w:r>
          </w:p>
          <w:p w:rsidR="0099030E" w:rsidRDefault="0099030E" w:rsidP="00147D83">
            <w:r>
              <w:t>(5047, 0, '2015-05-05 03:29:11'),</w:t>
            </w:r>
          </w:p>
          <w:p w:rsidR="0099030E" w:rsidRDefault="0099030E" w:rsidP="00147D83">
            <w:r>
              <w:t>(5048, 0, '2015-05-05 03:29:14'),</w:t>
            </w:r>
          </w:p>
          <w:p w:rsidR="0099030E" w:rsidRDefault="0099030E" w:rsidP="00147D83">
            <w:r>
              <w:t>(5049, 0, '2015-05-05 03:29:17'),</w:t>
            </w:r>
          </w:p>
          <w:p w:rsidR="0099030E" w:rsidRDefault="0099030E" w:rsidP="00147D83">
            <w:r>
              <w:t>(5050, 0, '2015-05-05 03:29:20'),</w:t>
            </w:r>
          </w:p>
          <w:p w:rsidR="0099030E" w:rsidRDefault="0099030E" w:rsidP="00147D83">
            <w:r>
              <w:t>(5051, 0, '2015-05-05 03:29:23'),</w:t>
            </w:r>
          </w:p>
          <w:p w:rsidR="0099030E" w:rsidRDefault="0099030E" w:rsidP="00147D83">
            <w:r>
              <w:t>(5052, 0, '2015-05-05 03:29:26'),</w:t>
            </w:r>
          </w:p>
          <w:p w:rsidR="0099030E" w:rsidRDefault="0099030E" w:rsidP="00147D83">
            <w:r>
              <w:t>(5053, 0, '2015-05-05 03:29:29'),</w:t>
            </w:r>
          </w:p>
          <w:p w:rsidR="0099030E" w:rsidRDefault="0099030E" w:rsidP="00147D83">
            <w:r>
              <w:t>(5054, 0, '2015-05-05 03:29:32'),</w:t>
            </w:r>
          </w:p>
          <w:p w:rsidR="0099030E" w:rsidRDefault="0099030E" w:rsidP="00147D83">
            <w:r>
              <w:t>(5055, 0, '2015-05-05 03:29:35'),</w:t>
            </w:r>
          </w:p>
          <w:p w:rsidR="0099030E" w:rsidRDefault="0099030E" w:rsidP="00147D83">
            <w:r>
              <w:t>(5056, 0, '2015-05-05 03:29:38'),</w:t>
            </w:r>
          </w:p>
          <w:p w:rsidR="0099030E" w:rsidRDefault="0099030E" w:rsidP="00147D83">
            <w:r>
              <w:t>(5057, 0, '2015-05-05 03:29:41'),</w:t>
            </w:r>
          </w:p>
          <w:p w:rsidR="0099030E" w:rsidRDefault="0099030E" w:rsidP="00147D83">
            <w:r>
              <w:t>(5058, 0, '2015-05-05 03:29:44'),</w:t>
            </w:r>
          </w:p>
          <w:p w:rsidR="0099030E" w:rsidRDefault="0099030E" w:rsidP="00147D83">
            <w:r>
              <w:t>(5059, 0, '2015-05-05 03:29:47'),</w:t>
            </w:r>
          </w:p>
          <w:p w:rsidR="0099030E" w:rsidRDefault="0099030E" w:rsidP="00147D83">
            <w:r>
              <w:t>(5060, 0, '2015-05-05 03:29:50'),</w:t>
            </w:r>
          </w:p>
          <w:p w:rsidR="0099030E" w:rsidRDefault="0099030E" w:rsidP="00147D83">
            <w:r>
              <w:t>(5061, 0, '2015-05-05 03:29:53'),</w:t>
            </w:r>
          </w:p>
          <w:p w:rsidR="0099030E" w:rsidRDefault="0099030E" w:rsidP="00147D83">
            <w:r>
              <w:t>(5062, 0, '2015-05-05 03:29:56'),</w:t>
            </w:r>
          </w:p>
          <w:p w:rsidR="0099030E" w:rsidRDefault="0099030E" w:rsidP="00147D83">
            <w:r>
              <w:t>(5063, 0, '2015-05-05 03:29:59'),</w:t>
            </w:r>
          </w:p>
          <w:p w:rsidR="0099030E" w:rsidRDefault="0099030E" w:rsidP="00147D83">
            <w:r>
              <w:t>(5064, 0, '2015-05-05 03:30:03'),</w:t>
            </w:r>
          </w:p>
          <w:p w:rsidR="0099030E" w:rsidRDefault="0099030E" w:rsidP="00147D83">
            <w:r>
              <w:t>(5065, 0, '2015-05-05 03:30:06'),</w:t>
            </w:r>
          </w:p>
          <w:p w:rsidR="0099030E" w:rsidRDefault="0099030E" w:rsidP="00147D83">
            <w:r>
              <w:t>(5066, 0, '2015-05-05 03:30:09'),</w:t>
            </w:r>
          </w:p>
          <w:p w:rsidR="0099030E" w:rsidRDefault="0099030E" w:rsidP="00147D83">
            <w:r>
              <w:t>(5067, 0, '2015-05-05 03:30:12'),</w:t>
            </w:r>
          </w:p>
          <w:p w:rsidR="0099030E" w:rsidRDefault="0099030E" w:rsidP="00147D83">
            <w:r>
              <w:t>(5068, 0, '2015-05-05 03:30:15'),</w:t>
            </w:r>
          </w:p>
          <w:p w:rsidR="0099030E" w:rsidRDefault="0099030E" w:rsidP="00147D83">
            <w:r>
              <w:t>(5069, 0, '2015-05-05 03:30:18'),</w:t>
            </w:r>
          </w:p>
          <w:p w:rsidR="0099030E" w:rsidRDefault="0099030E" w:rsidP="00147D83">
            <w:r>
              <w:t>(5070, 0, '2015-05-05 03:30:21'),</w:t>
            </w:r>
          </w:p>
          <w:p w:rsidR="0099030E" w:rsidRDefault="0099030E" w:rsidP="00147D83">
            <w:r>
              <w:t>(5071, 0, '2015-05-05 03:30:24'),</w:t>
            </w:r>
          </w:p>
          <w:p w:rsidR="0099030E" w:rsidRDefault="0099030E" w:rsidP="00147D83">
            <w:r>
              <w:t>(5072, 0, '2015-05-05 03:30:27'),</w:t>
            </w:r>
          </w:p>
          <w:p w:rsidR="0099030E" w:rsidRDefault="0099030E" w:rsidP="00147D83">
            <w:r>
              <w:t>(5073, 0, '2015-05-05 03:30:30'),</w:t>
            </w:r>
          </w:p>
          <w:p w:rsidR="0099030E" w:rsidRDefault="0099030E" w:rsidP="00147D83">
            <w:r>
              <w:t>(5074, 0, '2015-05-05 03:30:33'),</w:t>
            </w:r>
          </w:p>
          <w:p w:rsidR="0099030E" w:rsidRDefault="0099030E" w:rsidP="00147D83">
            <w:r>
              <w:t>(5075, 0, '2015-05-05 03:30:36'),</w:t>
            </w:r>
          </w:p>
          <w:p w:rsidR="0099030E" w:rsidRDefault="0099030E" w:rsidP="00147D83">
            <w:r>
              <w:t>(5076, 0, '2015-05-05 03:30:39'),</w:t>
            </w:r>
          </w:p>
          <w:p w:rsidR="0099030E" w:rsidRDefault="0099030E" w:rsidP="00147D83">
            <w:r>
              <w:t>(5077, 0, '2015-05-05 03:30:42'),</w:t>
            </w:r>
          </w:p>
          <w:p w:rsidR="0099030E" w:rsidRDefault="0099030E" w:rsidP="00147D83">
            <w:r>
              <w:t>(5078, 0, '2015-05-05 03:30:45'),</w:t>
            </w:r>
          </w:p>
          <w:p w:rsidR="0099030E" w:rsidRDefault="0099030E" w:rsidP="00147D83">
            <w:r>
              <w:t>(5079, 0, '2015-05-05 03:30:48'),</w:t>
            </w:r>
          </w:p>
          <w:p w:rsidR="0099030E" w:rsidRDefault="0099030E" w:rsidP="00147D83">
            <w:r>
              <w:t>(5080, 0, '2015-05-05 03:30:51'),</w:t>
            </w:r>
          </w:p>
          <w:p w:rsidR="0099030E" w:rsidRDefault="0099030E" w:rsidP="00147D83">
            <w:r>
              <w:t>(5081, 0, '2015-05-05 03:30:54'),</w:t>
            </w:r>
          </w:p>
          <w:p w:rsidR="0099030E" w:rsidRDefault="0099030E" w:rsidP="00147D83">
            <w:r>
              <w:t>(5082, 0, '2015-05-05 03:30:57'),</w:t>
            </w:r>
          </w:p>
          <w:p w:rsidR="0099030E" w:rsidRDefault="0099030E" w:rsidP="00147D83">
            <w:r>
              <w:t>(5083, 0, '2015-05-05 03:31:00'),</w:t>
            </w:r>
          </w:p>
          <w:p w:rsidR="0099030E" w:rsidRDefault="0099030E" w:rsidP="00147D83">
            <w:r>
              <w:t>(5084, 0, '2015-05-05 03:31:03'),</w:t>
            </w:r>
          </w:p>
          <w:p w:rsidR="0099030E" w:rsidRDefault="0099030E" w:rsidP="00147D83">
            <w:r>
              <w:t>(5085, 0, '2015-05-05 03:31:06'),</w:t>
            </w:r>
          </w:p>
          <w:p w:rsidR="0099030E" w:rsidRDefault="0099030E" w:rsidP="00147D83">
            <w:r>
              <w:t>(5086, 0, '2015-05-05 03:31:09'),</w:t>
            </w:r>
          </w:p>
          <w:p w:rsidR="0099030E" w:rsidRDefault="0099030E" w:rsidP="00147D83">
            <w:r>
              <w:t>(5087, 0, '2015-05-05 03:31:12'),</w:t>
            </w:r>
          </w:p>
          <w:p w:rsidR="0099030E" w:rsidRDefault="0099030E" w:rsidP="00147D83">
            <w:r>
              <w:t>(5088, 0, '2015-05-05 03:31:15'),</w:t>
            </w:r>
          </w:p>
          <w:p w:rsidR="0099030E" w:rsidRDefault="0099030E" w:rsidP="00147D83">
            <w:r>
              <w:t>(5089, 0, '2015-05-05 03:31:18'),</w:t>
            </w:r>
          </w:p>
          <w:p w:rsidR="0099030E" w:rsidRDefault="0099030E" w:rsidP="00147D83">
            <w:r>
              <w:t>(5090, 0, '2015-05-05 03:31:21'),</w:t>
            </w:r>
          </w:p>
          <w:p w:rsidR="0099030E" w:rsidRDefault="0099030E" w:rsidP="00147D83">
            <w:r>
              <w:t>(5091, 0, '2015-05-05 03:31:24'),</w:t>
            </w:r>
          </w:p>
          <w:p w:rsidR="0099030E" w:rsidRDefault="0099030E" w:rsidP="00147D83">
            <w:r>
              <w:t>(5092, 0, '2015-05-05 03:31:27'),</w:t>
            </w:r>
          </w:p>
          <w:p w:rsidR="0099030E" w:rsidRDefault="0099030E" w:rsidP="00147D83">
            <w:r>
              <w:t>(5093, 0, '2015-05-05 03:31:30'),</w:t>
            </w:r>
          </w:p>
          <w:p w:rsidR="0099030E" w:rsidRDefault="0099030E" w:rsidP="00147D83">
            <w:r>
              <w:t>(5094, 0, '2015-05-05 03:31:34'),</w:t>
            </w:r>
          </w:p>
          <w:p w:rsidR="0099030E" w:rsidRDefault="0099030E" w:rsidP="00147D83">
            <w:r>
              <w:t>(5095, 0, '2015-05-05 03:31:37'),</w:t>
            </w:r>
          </w:p>
          <w:p w:rsidR="0099030E" w:rsidRDefault="0099030E" w:rsidP="00147D83">
            <w:r>
              <w:t>(5096, 0, '2015-05-05 03:31:40'),</w:t>
            </w:r>
          </w:p>
          <w:p w:rsidR="0099030E" w:rsidRDefault="0099030E" w:rsidP="00147D83">
            <w:r>
              <w:t>(5097, 0, '2015-05-05 03:31:43'),</w:t>
            </w:r>
          </w:p>
          <w:p w:rsidR="0099030E" w:rsidRDefault="0099030E" w:rsidP="00147D83">
            <w:r>
              <w:t>(5098, 0, '2015-05-05 03:31:46'),</w:t>
            </w:r>
          </w:p>
          <w:p w:rsidR="0099030E" w:rsidRDefault="0099030E" w:rsidP="00147D83">
            <w:r>
              <w:t>(5099, 0, '2015-05-05 03:31:49'),</w:t>
            </w:r>
          </w:p>
          <w:p w:rsidR="0099030E" w:rsidRDefault="0099030E" w:rsidP="00147D83">
            <w:r>
              <w:t>(5100, 0, '2015-05-05 03:31:52'),</w:t>
            </w:r>
          </w:p>
          <w:p w:rsidR="0099030E" w:rsidRDefault="0099030E" w:rsidP="00147D83">
            <w:r>
              <w:t>(5101, 0, '2015-05-05 03:31:55'),</w:t>
            </w:r>
          </w:p>
          <w:p w:rsidR="0099030E" w:rsidRDefault="0099030E" w:rsidP="00147D83">
            <w:r>
              <w:t>(5102, 0, '2015-05-05 03:31:58'),</w:t>
            </w:r>
          </w:p>
          <w:p w:rsidR="0099030E" w:rsidRDefault="0099030E" w:rsidP="00147D83">
            <w:r>
              <w:t>(5103, 0, '2015-05-05 03:32:01'),</w:t>
            </w:r>
          </w:p>
          <w:p w:rsidR="0099030E" w:rsidRDefault="0099030E" w:rsidP="00147D83">
            <w:r>
              <w:t>(5104, 0, '2015-05-05 03:32:04'),</w:t>
            </w:r>
          </w:p>
          <w:p w:rsidR="0099030E" w:rsidRDefault="0099030E" w:rsidP="00147D83">
            <w:r>
              <w:t>(5105, 0, '2015-05-05 03:32:07'),</w:t>
            </w:r>
          </w:p>
          <w:p w:rsidR="0099030E" w:rsidRDefault="0099030E" w:rsidP="00147D83">
            <w:r>
              <w:t>(5106, 0, '2015-05-05 03:32:10'),</w:t>
            </w:r>
          </w:p>
          <w:p w:rsidR="0099030E" w:rsidRDefault="0099030E" w:rsidP="00147D83">
            <w:r>
              <w:t>(5107, 0, '2015-05-05 03:32:13'),</w:t>
            </w:r>
          </w:p>
          <w:p w:rsidR="0099030E" w:rsidRDefault="0099030E" w:rsidP="00147D83">
            <w:r>
              <w:t>(5108, 0, '2015-05-05 03:32:16'),</w:t>
            </w:r>
          </w:p>
          <w:p w:rsidR="0099030E" w:rsidRDefault="0099030E" w:rsidP="00147D83">
            <w:r>
              <w:t>(5109, 0, '2015-05-05 03:32:19'),</w:t>
            </w:r>
          </w:p>
          <w:p w:rsidR="0099030E" w:rsidRDefault="0099030E" w:rsidP="00147D83">
            <w:r>
              <w:t>(5110, 0, '2015-05-05 03:32:22'),</w:t>
            </w:r>
          </w:p>
          <w:p w:rsidR="0099030E" w:rsidRDefault="0099030E" w:rsidP="00147D83">
            <w:r>
              <w:t>(5111, 0, '2015-05-05 03:32:25'),</w:t>
            </w:r>
          </w:p>
          <w:p w:rsidR="0099030E" w:rsidRDefault="0099030E" w:rsidP="00147D83">
            <w:r>
              <w:t>(5112, 0, '2015-05-05 03:32:28'),</w:t>
            </w:r>
          </w:p>
          <w:p w:rsidR="0099030E" w:rsidRDefault="0099030E" w:rsidP="00147D83">
            <w:r>
              <w:t>(5113, 0, '2015-05-05 03:32:31'),</w:t>
            </w:r>
          </w:p>
          <w:p w:rsidR="0099030E" w:rsidRDefault="0099030E" w:rsidP="00147D83">
            <w:r>
              <w:t>(5114, 0, '2015-05-05 03:32:34'),</w:t>
            </w:r>
          </w:p>
          <w:p w:rsidR="0099030E" w:rsidRDefault="0099030E" w:rsidP="00147D83">
            <w:r>
              <w:t>(5115, 0, '2015-05-05 03:32:37'),</w:t>
            </w:r>
          </w:p>
          <w:p w:rsidR="0099030E" w:rsidRDefault="0099030E" w:rsidP="00147D83">
            <w:r>
              <w:t>(5116, 0, '2015-05-05 03:32:40'),</w:t>
            </w:r>
          </w:p>
          <w:p w:rsidR="0099030E" w:rsidRDefault="0099030E" w:rsidP="00147D83">
            <w:r>
              <w:t>(5117, 0, '2015-05-05 03:32:43'),</w:t>
            </w:r>
          </w:p>
          <w:p w:rsidR="0099030E" w:rsidRDefault="0099030E" w:rsidP="00147D83">
            <w:r>
              <w:t>(5118, 0, '2015-05-05 03:32:46'),</w:t>
            </w:r>
          </w:p>
          <w:p w:rsidR="0099030E" w:rsidRDefault="0099030E" w:rsidP="00147D83">
            <w:r>
              <w:t>(5119, 0, '2015-05-05 03:32:49'),</w:t>
            </w:r>
          </w:p>
          <w:p w:rsidR="0099030E" w:rsidRDefault="0099030E" w:rsidP="00147D83">
            <w:r>
              <w:t>(5120, 0, '2015-05-05 03:32:52'),</w:t>
            </w:r>
          </w:p>
          <w:p w:rsidR="0099030E" w:rsidRDefault="0099030E" w:rsidP="00147D83">
            <w:r>
              <w:t>(5121, 0, '2015-05-05 03:32:55'),</w:t>
            </w:r>
          </w:p>
          <w:p w:rsidR="0099030E" w:rsidRDefault="0099030E" w:rsidP="00147D83">
            <w:r>
              <w:t>(5122, 0, '2015-05-05 03:32:58'),</w:t>
            </w:r>
          </w:p>
          <w:p w:rsidR="0099030E" w:rsidRDefault="0099030E" w:rsidP="00147D83">
            <w:r>
              <w:t>(5123, 0, '2015-05-05 03:33:02'),</w:t>
            </w:r>
          </w:p>
          <w:p w:rsidR="0099030E" w:rsidRDefault="0099030E" w:rsidP="00147D83">
            <w:r>
              <w:t>(5124, 0, '2015-05-05 03:33:05'),</w:t>
            </w:r>
          </w:p>
          <w:p w:rsidR="0099030E" w:rsidRDefault="0099030E" w:rsidP="00147D83">
            <w:r>
              <w:t>(5125, 0, '2015-05-05 03:33:08'),</w:t>
            </w:r>
          </w:p>
          <w:p w:rsidR="0099030E" w:rsidRDefault="0099030E" w:rsidP="00147D83">
            <w:r>
              <w:t>(5126, 0, '2015-05-05 03:33:11'),</w:t>
            </w:r>
          </w:p>
          <w:p w:rsidR="0099030E" w:rsidRDefault="0099030E" w:rsidP="00147D83">
            <w:r>
              <w:t>(5127, 0, '2015-05-05 03:33:14'),</w:t>
            </w:r>
          </w:p>
          <w:p w:rsidR="0099030E" w:rsidRDefault="0099030E" w:rsidP="00147D83">
            <w:r>
              <w:t>(5128, 0, '2015-05-05 03:33:17'),</w:t>
            </w:r>
          </w:p>
          <w:p w:rsidR="0099030E" w:rsidRDefault="0099030E" w:rsidP="00147D83">
            <w:r>
              <w:t>(5129, 0, '2015-05-05 03:33:20'),</w:t>
            </w:r>
          </w:p>
          <w:p w:rsidR="0099030E" w:rsidRDefault="0099030E" w:rsidP="00147D83">
            <w:r>
              <w:t>(5130, 0, '2015-05-05 03:33:23'),</w:t>
            </w:r>
          </w:p>
          <w:p w:rsidR="0099030E" w:rsidRDefault="0099030E" w:rsidP="00147D83">
            <w:r>
              <w:t>(5131, 0, '2015-05-05 03:33:26'),</w:t>
            </w:r>
          </w:p>
          <w:p w:rsidR="0099030E" w:rsidRDefault="0099030E" w:rsidP="00147D83">
            <w:r>
              <w:t>(5132, 0, '2015-05-05 03:33:29'),</w:t>
            </w:r>
          </w:p>
          <w:p w:rsidR="0099030E" w:rsidRDefault="0099030E" w:rsidP="00147D83">
            <w:r>
              <w:t>(5133, 0, '2015-05-05 03:33:32'),</w:t>
            </w:r>
          </w:p>
          <w:p w:rsidR="0099030E" w:rsidRDefault="0099030E" w:rsidP="00147D83">
            <w:r>
              <w:t>(5134, 0, '2015-05-05 03:33:35'),</w:t>
            </w:r>
          </w:p>
          <w:p w:rsidR="0099030E" w:rsidRDefault="0099030E" w:rsidP="00147D83">
            <w:r>
              <w:t>(5135, 0, '2015-05-05 03:33:38'),</w:t>
            </w:r>
          </w:p>
          <w:p w:rsidR="0099030E" w:rsidRDefault="0099030E" w:rsidP="00147D83">
            <w:r>
              <w:t>(5136, 0, '2015-05-05 03:33:41'),</w:t>
            </w:r>
          </w:p>
          <w:p w:rsidR="0099030E" w:rsidRDefault="0099030E" w:rsidP="00147D83">
            <w:r>
              <w:t>(5137, 0, '2015-05-05 03:33:44'),</w:t>
            </w:r>
          </w:p>
          <w:p w:rsidR="0099030E" w:rsidRDefault="0099030E" w:rsidP="00147D83">
            <w:r>
              <w:t>(5138, 0, '2015-05-05 03:33:47'),</w:t>
            </w:r>
          </w:p>
          <w:p w:rsidR="0099030E" w:rsidRDefault="0099030E" w:rsidP="00147D83">
            <w:r>
              <w:t>(5139, 0, '2015-05-05 03:33:50'),</w:t>
            </w:r>
          </w:p>
          <w:p w:rsidR="0099030E" w:rsidRDefault="0099030E" w:rsidP="00147D83">
            <w:r>
              <w:t>(5140, 0, '2015-05-05 03:33:53'),</w:t>
            </w:r>
          </w:p>
          <w:p w:rsidR="0099030E" w:rsidRDefault="0099030E" w:rsidP="00147D83">
            <w:r>
              <w:t>(5141, 0, '2015-05-05 03:33:56'),</w:t>
            </w:r>
          </w:p>
          <w:p w:rsidR="0099030E" w:rsidRDefault="0099030E" w:rsidP="00147D83">
            <w:r>
              <w:t>(5142, 0, '2015-05-05 03:33:59'),</w:t>
            </w:r>
          </w:p>
          <w:p w:rsidR="0099030E" w:rsidRDefault="0099030E" w:rsidP="00147D83">
            <w:r>
              <w:t>(5143, 0, '2015-05-05 03:34:02'),</w:t>
            </w:r>
          </w:p>
          <w:p w:rsidR="0099030E" w:rsidRDefault="0099030E" w:rsidP="00147D83">
            <w:r>
              <w:t>(5144, 0, '2015-05-05 03:34:05'),</w:t>
            </w:r>
          </w:p>
          <w:p w:rsidR="0099030E" w:rsidRDefault="0099030E" w:rsidP="00147D83">
            <w:r>
              <w:t>(5145, 0, '2015-05-05 03:34:08'),</w:t>
            </w:r>
          </w:p>
          <w:p w:rsidR="0099030E" w:rsidRDefault="0099030E" w:rsidP="00147D83">
            <w:r>
              <w:t>(5146, 0, '2015-05-05 03:34:11'),</w:t>
            </w:r>
          </w:p>
          <w:p w:rsidR="0099030E" w:rsidRDefault="0099030E" w:rsidP="00147D83">
            <w:r>
              <w:t>(5147, 0, '2015-05-05 03:34:14'),</w:t>
            </w:r>
          </w:p>
          <w:p w:rsidR="0099030E" w:rsidRDefault="0099030E" w:rsidP="00147D83">
            <w:r>
              <w:t>(5148, 0, '2015-05-05 03:34:17'),</w:t>
            </w:r>
          </w:p>
          <w:p w:rsidR="0099030E" w:rsidRDefault="0099030E" w:rsidP="00147D83">
            <w:r>
              <w:t>(5149, 0, '2015-05-05 03:34:20'),</w:t>
            </w:r>
          </w:p>
          <w:p w:rsidR="0099030E" w:rsidRDefault="0099030E" w:rsidP="00147D83">
            <w:r>
              <w:t>(5150, 0, '2015-05-05 03:34:23'),</w:t>
            </w:r>
          </w:p>
          <w:p w:rsidR="0099030E" w:rsidRDefault="0099030E" w:rsidP="00147D83">
            <w:r>
              <w:t>(5151, 0, '2015-05-05 03:34:26'),</w:t>
            </w:r>
          </w:p>
          <w:p w:rsidR="0099030E" w:rsidRDefault="0099030E" w:rsidP="00147D83">
            <w:r>
              <w:t>(5152, 0, '2015-05-05 03:34:29'),</w:t>
            </w:r>
          </w:p>
          <w:p w:rsidR="0099030E" w:rsidRDefault="0099030E" w:rsidP="00147D83">
            <w:r>
              <w:t>(5153, 0, '2015-05-05 03:34:33'),</w:t>
            </w:r>
          </w:p>
          <w:p w:rsidR="0099030E" w:rsidRDefault="0099030E" w:rsidP="00147D83">
            <w:r>
              <w:t>(5154, 0, '2015-05-05 03:34:36'),</w:t>
            </w:r>
          </w:p>
          <w:p w:rsidR="0099030E" w:rsidRDefault="0099030E" w:rsidP="00147D83">
            <w:r>
              <w:t>(5155, 0, '2015-05-05 03:34:39'),</w:t>
            </w:r>
          </w:p>
          <w:p w:rsidR="0099030E" w:rsidRDefault="0099030E" w:rsidP="00147D83">
            <w:r>
              <w:t>(5156, 0, '2015-05-05 03:34:42'),</w:t>
            </w:r>
          </w:p>
          <w:p w:rsidR="0099030E" w:rsidRDefault="0099030E" w:rsidP="00147D83">
            <w:r>
              <w:t>(5157, 0, '2015-05-05 03:34:45'),</w:t>
            </w:r>
          </w:p>
          <w:p w:rsidR="0099030E" w:rsidRDefault="0099030E" w:rsidP="00147D83">
            <w:r>
              <w:t>(5158, 0, '2015-05-05 03:34:48'),</w:t>
            </w:r>
          </w:p>
          <w:p w:rsidR="0099030E" w:rsidRDefault="0099030E" w:rsidP="00147D83">
            <w:r>
              <w:t>(5159, 0, '2015-05-05 03:34:51'),</w:t>
            </w:r>
          </w:p>
          <w:p w:rsidR="0099030E" w:rsidRDefault="0099030E" w:rsidP="00147D83">
            <w:r>
              <w:t>(5160, 0, '2015-05-05 03:34:54'),</w:t>
            </w:r>
          </w:p>
          <w:p w:rsidR="0099030E" w:rsidRDefault="0099030E" w:rsidP="00147D83">
            <w:r>
              <w:t>(5161, 0, '2015-05-05 03:34:57'),</w:t>
            </w:r>
          </w:p>
          <w:p w:rsidR="0099030E" w:rsidRDefault="0099030E" w:rsidP="00147D83">
            <w:r>
              <w:t>(5162, 0, '2015-05-05 03:35:00'),</w:t>
            </w:r>
          </w:p>
          <w:p w:rsidR="0099030E" w:rsidRDefault="0099030E" w:rsidP="00147D83">
            <w:r>
              <w:t>(5163, 0, '2015-05-05 03:35:03'),</w:t>
            </w:r>
          </w:p>
          <w:p w:rsidR="0099030E" w:rsidRDefault="0099030E" w:rsidP="00147D83">
            <w:r>
              <w:t>(5164, 0, '2015-05-05 03:35:06'),</w:t>
            </w:r>
          </w:p>
          <w:p w:rsidR="0099030E" w:rsidRDefault="0099030E" w:rsidP="00147D83">
            <w:r>
              <w:t>(5165, 0, '2015-05-05 03:35:09'),</w:t>
            </w:r>
          </w:p>
          <w:p w:rsidR="0099030E" w:rsidRDefault="0099030E" w:rsidP="00147D83">
            <w:r>
              <w:t>(5166, 0, '2015-05-05 03:35:12'),</w:t>
            </w:r>
          </w:p>
          <w:p w:rsidR="0099030E" w:rsidRDefault="0099030E" w:rsidP="00147D83">
            <w:r>
              <w:t>(5167, 0, '2015-05-05 03:35:15'),</w:t>
            </w:r>
          </w:p>
          <w:p w:rsidR="0099030E" w:rsidRDefault="0099030E" w:rsidP="00147D83">
            <w:r>
              <w:t>(5168, 0, '2015-05-05 03:35:18'),</w:t>
            </w:r>
          </w:p>
          <w:p w:rsidR="0099030E" w:rsidRDefault="0099030E" w:rsidP="00147D83">
            <w:r>
              <w:t>(5169, 0, '2015-05-05 03:35:21'),</w:t>
            </w:r>
          </w:p>
          <w:p w:rsidR="0099030E" w:rsidRDefault="0099030E" w:rsidP="00147D83">
            <w:r>
              <w:t>(5170, 0, '2015-05-05 03:35:24'),</w:t>
            </w:r>
          </w:p>
          <w:p w:rsidR="0099030E" w:rsidRDefault="0099030E" w:rsidP="00147D83">
            <w:r>
              <w:t>(5171, 0, '2015-05-05 03:35:27'),</w:t>
            </w:r>
          </w:p>
          <w:p w:rsidR="0099030E" w:rsidRDefault="0099030E" w:rsidP="00147D83">
            <w:r>
              <w:t>(5172, 0, '2015-05-05 03:35:30'),</w:t>
            </w:r>
          </w:p>
          <w:p w:rsidR="0099030E" w:rsidRDefault="0099030E" w:rsidP="00147D83">
            <w:r>
              <w:t>(5173, 0, '2015-05-05 03:35:33'),</w:t>
            </w:r>
          </w:p>
          <w:p w:rsidR="0099030E" w:rsidRDefault="0099030E" w:rsidP="00147D83">
            <w:r>
              <w:t>(5174, 0, '2015-05-05 03:35:36'),</w:t>
            </w:r>
          </w:p>
          <w:p w:rsidR="0099030E" w:rsidRDefault="0099030E" w:rsidP="00147D83">
            <w:r>
              <w:t>(5175, 0, '2015-05-05 03:35:39'),</w:t>
            </w:r>
          </w:p>
          <w:p w:rsidR="0099030E" w:rsidRDefault="0099030E" w:rsidP="00147D83">
            <w:r>
              <w:t>(5176, 0, '2015-05-05 03:35:42'),</w:t>
            </w:r>
          </w:p>
          <w:p w:rsidR="0099030E" w:rsidRDefault="0099030E" w:rsidP="00147D83">
            <w:r>
              <w:t>(5177, 0, '2015-05-05 03:35:45'),</w:t>
            </w:r>
          </w:p>
          <w:p w:rsidR="0099030E" w:rsidRDefault="0099030E" w:rsidP="00147D83">
            <w:r>
              <w:t>(5178, 0, '2015-05-05 03:35:48'),</w:t>
            </w:r>
          </w:p>
          <w:p w:rsidR="0099030E" w:rsidRDefault="0099030E" w:rsidP="00147D83">
            <w:r>
              <w:t>(5179, 0, '2015-05-05 03:35:51'),</w:t>
            </w:r>
          </w:p>
          <w:p w:rsidR="0099030E" w:rsidRDefault="0099030E" w:rsidP="00147D83">
            <w:r>
              <w:t>(5180, 0, '2015-05-05 03:35:54'),</w:t>
            </w:r>
          </w:p>
          <w:p w:rsidR="0099030E" w:rsidRDefault="0099030E" w:rsidP="00147D83">
            <w:r>
              <w:t>(5181, 0, '2015-05-05 03:35:57'),</w:t>
            </w:r>
          </w:p>
          <w:p w:rsidR="0099030E" w:rsidRDefault="0099030E" w:rsidP="00147D83">
            <w:r>
              <w:t>(5182, 0, '2015-05-05 03:36:00'),</w:t>
            </w:r>
          </w:p>
          <w:p w:rsidR="0099030E" w:rsidRDefault="0099030E" w:rsidP="00147D83">
            <w:r>
              <w:t>(5183, 0, '2015-05-05 03:36:04'),</w:t>
            </w:r>
          </w:p>
          <w:p w:rsidR="0099030E" w:rsidRDefault="0099030E" w:rsidP="00147D83">
            <w:r>
              <w:t>(5184, 0, '2015-05-05 03:36:07'),</w:t>
            </w:r>
          </w:p>
          <w:p w:rsidR="0099030E" w:rsidRDefault="0099030E" w:rsidP="00147D83">
            <w:r>
              <w:t>(5185, 0, '2015-05-05 03:36:10'),</w:t>
            </w:r>
          </w:p>
          <w:p w:rsidR="0099030E" w:rsidRDefault="0099030E" w:rsidP="00147D83">
            <w:r>
              <w:t>(5186, 0, '2015-05-05 03:36:13'),</w:t>
            </w:r>
          </w:p>
          <w:p w:rsidR="0099030E" w:rsidRDefault="0099030E" w:rsidP="00147D83">
            <w:r>
              <w:t>(5187, 0, '2015-05-05 03:36:16'),</w:t>
            </w:r>
          </w:p>
          <w:p w:rsidR="0099030E" w:rsidRDefault="0099030E" w:rsidP="00147D83">
            <w:r>
              <w:t>(5188, 0, '2015-05-05 03:36:19'),</w:t>
            </w:r>
          </w:p>
          <w:p w:rsidR="0099030E" w:rsidRDefault="0099030E" w:rsidP="00147D83">
            <w:r>
              <w:t>(5189, 0, '2015-05-05 03:36:22'),</w:t>
            </w:r>
          </w:p>
          <w:p w:rsidR="0099030E" w:rsidRDefault="0099030E" w:rsidP="00147D83">
            <w:r>
              <w:t>(5190, 0, '2015-05-05 03:36:25'),</w:t>
            </w:r>
          </w:p>
          <w:p w:rsidR="0099030E" w:rsidRDefault="0099030E" w:rsidP="00147D83">
            <w:r>
              <w:t>(5191, 0, '2015-05-05 03:36:28'),</w:t>
            </w:r>
          </w:p>
          <w:p w:rsidR="0099030E" w:rsidRDefault="0099030E" w:rsidP="00147D83">
            <w:r>
              <w:t>(5192, 0, '2015-05-05 03:36:31'),</w:t>
            </w:r>
          </w:p>
          <w:p w:rsidR="0099030E" w:rsidRDefault="0099030E" w:rsidP="00147D83">
            <w:r>
              <w:t>(5193, 0, '2015-05-05 03:36:34'),</w:t>
            </w:r>
          </w:p>
          <w:p w:rsidR="0099030E" w:rsidRDefault="0099030E" w:rsidP="00147D83">
            <w:r>
              <w:t>(5194, 0, '2015-05-05 03:36:37'),</w:t>
            </w:r>
          </w:p>
          <w:p w:rsidR="0099030E" w:rsidRDefault="0099030E" w:rsidP="00147D83">
            <w:r>
              <w:t>(5195, 0, '2015-05-05 03:36:40'),</w:t>
            </w:r>
          </w:p>
          <w:p w:rsidR="0099030E" w:rsidRDefault="0099030E" w:rsidP="00147D83">
            <w:r>
              <w:t>(5196, 0, '2015-05-05 03:36:43'),</w:t>
            </w:r>
          </w:p>
          <w:p w:rsidR="0099030E" w:rsidRDefault="0099030E" w:rsidP="00147D83">
            <w:r>
              <w:t>(5197, 0, '2015-05-05 03:36:46'),</w:t>
            </w:r>
          </w:p>
          <w:p w:rsidR="0099030E" w:rsidRDefault="0099030E" w:rsidP="00147D83">
            <w:r>
              <w:t>(5198, 0, '2015-05-05 03:36:49'),</w:t>
            </w:r>
          </w:p>
          <w:p w:rsidR="0099030E" w:rsidRDefault="0099030E" w:rsidP="00147D83">
            <w:r>
              <w:t>(5199, 0, '2015-05-05 03:36:52'),</w:t>
            </w:r>
          </w:p>
          <w:p w:rsidR="0099030E" w:rsidRDefault="0099030E" w:rsidP="00147D83">
            <w:r>
              <w:t>(5200, 0, '2015-05-05 03:36:55'),</w:t>
            </w:r>
          </w:p>
          <w:p w:rsidR="0099030E" w:rsidRDefault="0099030E" w:rsidP="00147D83">
            <w:r>
              <w:t>(5201, 0, '2015-05-05 03:36:58'),</w:t>
            </w:r>
          </w:p>
          <w:p w:rsidR="0099030E" w:rsidRDefault="0099030E" w:rsidP="00147D83">
            <w:r>
              <w:t>(5202, 0, '2015-05-05 03:37:01'),</w:t>
            </w:r>
          </w:p>
          <w:p w:rsidR="0099030E" w:rsidRDefault="0099030E" w:rsidP="00147D83">
            <w:r>
              <w:t>(5203, 0, '2015-05-05 03:37:04'),</w:t>
            </w:r>
          </w:p>
          <w:p w:rsidR="0099030E" w:rsidRDefault="0099030E" w:rsidP="00147D83">
            <w:r>
              <w:t>(5204, 0, '2015-05-05 03:37:07'),</w:t>
            </w:r>
          </w:p>
          <w:p w:rsidR="0099030E" w:rsidRDefault="0099030E" w:rsidP="00147D83">
            <w:r>
              <w:t>(5205, 0, '2015-05-05 03:37:10'),</w:t>
            </w:r>
          </w:p>
          <w:p w:rsidR="0099030E" w:rsidRDefault="0099030E" w:rsidP="00147D83">
            <w:r>
              <w:t>(5206, 0, '2015-05-05 03:37:13'),</w:t>
            </w:r>
          </w:p>
          <w:p w:rsidR="0099030E" w:rsidRDefault="0099030E" w:rsidP="00147D83">
            <w:r>
              <w:t>(5207, 0, '2015-05-05 03:37:16'),</w:t>
            </w:r>
          </w:p>
          <w:p w:rsidR="0099030E" w:rsidRDefault="0099030E" w:rsidP="00147D83">
            <w:r>
              <w:t>(5208, 0, '2015-05-05 03:37:19'),</w:t>
            </w:r>
          </w:p>
          <w:p w:rsidR="0099030E" w:rsidRDefault="0099030E" w:rsidP="00147D83">
            <w:r>
              <w:t>(5209, 0, '2015-05-05 03:37:22'),</w:t>
            </w:r>
          </w:p>
          <w:p w:rsidR="0099030E" w:rsidRDefault="0099030E" w:rsidP="00147D83">
            <w:r>
              <w:t>(5210, 0, '2015-05-05 03:37:25'),</w:t>
            </w:r>
          </w:p>
          <w:p w:rsidR="0099030E" w:rsidRDefault="0099030E" w:rsidP="00147D83">
            <w:r>
              <w:t>(5211, 0, '2015-05-05 03:37:28'),</w:t>
            </w:r>
          </w:p>
          <w:p w:rsidR="0099030E" w:rsidRDefault="0099030E" w:rsidP="00147D83">
            <w:r>
              <w:t>(5212, 0, '2015-05-05 03:37:32'),</w:t>
            </w:r>
          </w:p>
          <w:p w:rsidR="0099030E" w:rsidRDefault="0099030E" w:rsidP="00147D83">
            <w:r>
              <w:t>(5213, 0, '2015-05-05 03:37:35'),</w:t>
            </w:r>
          </w:p>
          <w:p w:rsidR="0099030E" w:rsidRDefault="0099030E" w:rsidP="00147D83">
            <w:r>
              <w:t>(5214, 0, '2015-05-05 03:37:38'),</w:t>
            </w:r>
          </w:p>
          <w:p w:rsidR="0099030E" w:rsidRDefault="0099030E" w:rsidP="00147D83">
            <w:r>
              <w:t>(5215, 0, '2015-05-05 03:37:41'),</w:t>
            </w:r>
          </w:p>
          <w:p w:rsidR="0099030E" w:rsidRDefault="0099030E" w:rsidP="00147D83">
            <w:r>
              <w:t>(5216, 0, '2015-05-05 03:37:44'),</w:t>
            </w:r>
          </w:p>
          <w:p w:rsidR="0099030E" w:rsidRDefault="0099030E" w:rsidP="00147D83">
            <w:r>
              <w:t>(5217, 0, '2015-05-05 03:37:47'),</w:t>
            </w:r>
          </w:p>
          <w:p w:rsidR="0099030E" w:rsidRDefault="0099030E" w:rsidP="00147D83">
            <w:r>
              <w:t>(5218, 0, '2015-05-05 03:37:50'),</w:t>
            </w:r>
          </w:p>
          <w:p w:rsidR="0099030E" w:rsidRDefault="0099030E" w:rsidP="00147D83">
            <w:r>
              <w:t>(5219, 0, '2015-05-05 03:37:53'),</w:t>
            </w:r>
          </w:p>
          <w:p w:rsidR="0099030E" w:rsidRDefault="0099030E" w:rsidP="00147D83">
            <w:r>
              <w:t>(5220, 0, '2015-05-05 03:37:56'),</w:t>
            </w:r>
          </w:p>
          <w:p w:rsidR="0099030E" w:rsidRDefault="0099030E" w:rsidP="00147D83">
            <w:r>
              <w:t>(5221, 0, '2015-05-05 03:37:59'),</w:t>
            </w:r>
          </w:p>
          <w:p w:rsidR="0099030E" w:rsidRDefault="0099030E" w:rsidP="00147D83">
            <w:r>
              <w:t>(5222, 0, '2015-05-05 03:38:02'),</w:t>
            </w:r>
          </w:p>
          <w:p w:rsidR="0099030E" w:rsidRDefault="0099030E" w:rsidP="00147D83">
            <w:r>
              <w:t>(5223, 0, '2015-05-05 03:38:05'),</w:t>
            </w:r>
          </w:p>
          <w:p w:rsidR="0099030E" w:rsidRDefault="0099030E" w:rsidP="00147D83">
            <w:r>
              <w:t>(5224, 0, '2015-05-05 03:38:08'),</w:t>
            </w:r>
          </w:p>
          <w:p w:rsidR="0099030E" w:rsidRDefault="0099030E" w:rsidP="00147D83">
            <w:r>
              <w:t>(5225, 0, '2015-05-05 03:38:11'),</w:t>
            </w:r>
          </w:p>
          <w:p w:rsidR="0099030E" w:rsidRDefault="0099030E" w:rsidP="00147D83">
            <w:r>
              <w:t>(5226, 0, '2015-05-05 03:38:14'),</w:t>
            </w:r>
          </w:p>
          <w:p w:rsidR="0099030E" w:rsidRDefault="0099030E" w:rsidP="00147D83">
            <w:r>
              <w:t>(5227, 0, '2015-05-05 03:38:17'),</w:t>
            </w:r>
          </w:p>
          <w:p w:rsidR="0099030E" w:rsidRDefault="0099030E" w:rsidP="00147D83">
            <w:r>
              <w:t>(5228, 0, '2015-05-05 03:38:20'),</w:t>
            </w:r>
          </w:p>
          <w:p w:rsidR="0099030E" w:rsidRDefault="0099030E" w:rsidP="00147D83">
            <w:r>
              <w:t>(5229, 0, '2015-05-05 03:38:23'),</w:t>
            </w:r>
          </w:p>
          <w:p w:rsidR="0099030E" w:rsidRDefault="0099030E" w:rsidP="00147D83">
            <w:r>
              <w:t>(5230, 0, '2015-05-05 03:38:26'),</w:t>
            </w:r>
          </w:p>
          <w:p w:rsidR="0099030E" w:rsidRDefault="0099030E" w:rsidP="00147D83">
            <w:r>
              <w:t>(5231, 0, '2015-05-05 03:38:29'),</w:t>
            </w:r>
          </w:p>
          <w:p w:rsidR="0099030E" w:rsidRDefault="0099030E" w:rsidP="00147D83">
            <w:r>
              <w:t>(5232, 0, '2015-05-05 03:38:32'),</w:t>
            </w:r>
          </w:p>
          <w:p w:rsidR="0099030E" w:rsidRDefault="0099030E" w:rsidP="00147D83">
            <w:r>
              <w:t>(5233, 0, '2015-05-05 03:38:35'),</w:t>
            </w:r>
          </w:p>
          <w:p w:rsidR="0099030E" w:rsidRDefault="0099030E" w:rsidP="00147D83">
            <w:r>
              <w:t>(5234, 0, '2015-05-05 03:38:38'),</w:t>
            </w:r>
          </w:p>
          <w:p w:rsidR="0099030E" w:rsidRDefault="0099030E" w:rsidP="00147D83">
            <w:r>
              <w:t>(5235, 0, '2015-05-05 03:38:41'),</w:t>
            </w:r>
          </w:p>
          <w:p w:rsidR="0099030E" w:rsidRDefault="0099030E" w:rsidP="00147D83">
            <w:r>
              <w:t>(5236, 0, '2015-05-05 03:38:44'),</w:t>
            </w:r>
          </w:p>
          <w:p w:rsidR="0099030E" w:rsidRDefault="0099030E" w:rsidP="00147D83">
            <w:r>
              <w:t>(5237, 0, '2015-05-05 03:38:47'),</w:t>
            </w:r>
          </w:p>
          <w:p w:rsidR="0099030E" w:rsidRDefault="0099030E" w:rsidP="00147D83">
            <w:r>
              <w:t>(5238, 0, '2015-05-05 03:38:50'),</w:t>
            </w:r>
          </w:p>
          <w:p w:rsidR="0099030E" w:rsidRDefault="0099030E" w:rsidP="00147D83">
            <w:r>
              <w:t>(5239, 0, '2015-05-05 03:38:53'),</w:t>
            </w:r>
          </w:p>
          <w:p w:rsidR="0099030E" w:rsidRDefault="0099030E" w:rsidP="00147D83">
            <w:r>
              <w:t>(5240, 0, '2015-05-05 03:38:56'),</w:t>
            </w:r>
          </w:p>
          <w:p w:rsidR="0099030E" w:rsidRDefault="0099030E" w:rsidP="00147D83">
            <w:r>
              <w:t>(5241, 0, '2015-05-05 03:38:59'),</w:t>
            </w:r>
          </w:p>
          <w:p w:rsidR="0099030E" w:rsidRDefault="0099030E" w:rsidP="00147D83">
            <w:r>
              <w:t>(5242, 0, '2015-05-05 03:39:03'),</w:t>
            </w:r>
          </w:p>
          <w:p w:rsidR="0099030E" w:rsidRDefault="0099030E" w:rsidP="00147D83">
            <w:r>
              <w:t>(5243, 0, '2015-05-05 03:39:06'),</w:t>
            </w:r>
          </w:p>
          <w:p w:rsidR="0099030E" w:rsidRDefault="0099030E" w:rsidP="00147D83">
            <w:r>
              <w:t>(5244, 0, '2015-05-05 03:39:09'),</w:t>
            </w:r>
          </w:p>
          <w:p w:rsidR="0099030E" w:rsidRDefault="0099030E" w:rsidP="00147D83">
            <w:r>
              <w:t>(5245, 0, '2015-05-05 03:39:12'),</w:t>
            </w:r>
          </w:p>
          <w:p w:rsidR="0099030E" w:rsidRDefault="0099030E" w:rsidP="00147D83">
            <w:r>
              <w:t>(5246, 0, '2015-05-05 03:39:15'),</w:t>
            </w:r>
          </w:p>
          <w:p w:rsidR="0099030E" w:rsidRDefault="0099030E" w:rsidP="00147D83">
            <w:r>
              <w:t>(5247, 0, '2015-05-05 03:39:18'),</w:t>
            </w:r>
          </w:p>
          <w:p w:rsidR="0099030E" w:rsidRDefault="0099030E" w:rsidP="00147D83">
            <w:r>
              <w:t>(5248, 0, '2015-05-05 03:39:21'),</w:t>
            </w:r>
          </w:p>
          <w:p w:rsidR="0099030E" w:rsidRDefault="0099030E" w:rsidP="00147D83">
            <w:r>
              <w:t>(5249, 0, '2015-05-05 03:39:24'),</w:t>
            </w:r>
          </w:p>
          <w:p w:rsidR="0099030E" w:rsidRDefault="0099030E" w:rsidP="00147D83">
            <w:r>
              <w:t>(5250, 0, '2015-05-05 03:39:27'),</w:t>
            </w:r>
          </w:p>
          <w:p w:rsidR="0099030E" w:rsidRDefault="0099030E" w:rsidP="00147D83">
            <w:r>
              <w:t>(5251, 0, '2015-05-05 03:39:30'),</w:t>
            </w:r>
          </w:p>
          <w:p w:rsidR="0099030E" w:rsidRDefault="0099030E" w:rsidP="00147D83">
            <w:r>
              <w:t>(5252, 0, '2015-05-05 03:39:33'),</w:t>
            </w:r>
          </w:p>
          <w:p w:rsidR="0099030E" w:rsidRDefault="0099030E" w:rsidP="00147D83">
            <w:r>
              <w:t>(5253, 0, '2015-05-05 03:39:36'),</w:t>
            </w:r>
          </w:p>
          <w:p w:rsidR="0099030E" w:rsidRDefault="0099030E" w:rsidP="00147D83">
            <w:r>
              <w:t>(5254, 0, '2015-05-05 03:39:39'),</w:t>
            </w:r>
          </w:p>
          <w:p w:rsidR="0099030E" w:rsidRDefault="0099030E" w:rsidP="00147D83">
            <w:r>
              <w:t>(5255, 0, '2015-05-05 03:39:42'),</w:t>
            </w:r>
          </w:p>
          <w:p w:rsidR="0099030E" w:rsidRDefault="0099030E" w:rsidP="00147D83">
            <w:r>
              <w:t>(5256, 0, '2015-05-05 03:39:45'),</w:t>
            </w:r>
          </w:p>
          <w:p w:rsidR="0099030E" w:rsidRDefault="0099030E" w:rsidP="00147D83">
            <w:r>
              <w:t>(5257, 0, '2015-05-05 03:39:48'),</w:t>
            </w:r>
          </w:p>
          <w:p w:rsidR="0099030E" w:rsidRDefault="0099030E" w:rsidP="00147D83">
            <w:r>
              <w:t>(5258, 0, '2015-05-05 03:39:51'),</w:t>
            </w:r>
          </w:p>
          <w:p w:rsidR="0099030E" w:rsidRDefault="0099030E" w:rsidP="00147D83">
            <w:r>
              <w:t>(5259, 0, '2015-05-05 03:39:54'),</w:t>
            </w:r>
          </w:p>
          <w:p w:rsidR="0099030E" w:rsidRDefault="0099030E" w:rsidP="00147D83">
            <w:r>
              <w:t>(5260, 0, '2015-05-05 03:39:57'),</w:t>
            </w:r>
          </w:p>
          <w:p w:rsidR="0099030E" w:rsidRDefault="0099030E" w:rsidP="00147D83">
            <w:r>
              <w:t>(5261, 0, '2015-05-05 03:40:00'),</w:t>
            </w:r>
          </w:p>
          <w:p w:rsidR="0099030E" w:rsidRDefault="0099030E" w:rsidP="00147D83">
            <w:r>
              <w:t>(5262, 0, '2015-05-05 03:40:03'),</w:t>
            </w:r>
          </w:p>
          <w:p w:rsidR="0099030E" w:rsidRDefault="0099030E" w:rsidP="00147D83">
            <w:r>
              <w:t>(5263, 0, '2015-05-05 03:40:06'),</w:t>
            </w:r>
          </w:p>
          <w:p w:rsidR="0099030E" w:rsidRDefault="0099030E" w:rsidP="00147D83">
            <w:r>
              <w:t>(5264, 0, '2015-05-05 03:40:09'),</w:t>
            </w:r>
          </w:p>
          <w:p w:rsidR="0099030E" w:rsidRDefault="0099030E" w:rsidP="00147D83">
            <w:r>
              <w:t>(5265, 0, '2015-05-05 03:40:12'),</w:t>
            </w:r>
          </w:p>
          <w:p w:rsidR="0099030E" w:rsidRDefault="0099030E" w:rsidP="00147D83">
            <w:r>
              <w:t>(5266, 0, '2015-05-05 03:40:15'),</w:t>
            </w:r>
          </w:p>
          <w:p w:rsidR="0099030E" w:rsidRDefault="0099030E" w:rsidP="00147D83">
            <w:r>
              <w:t>(5267, 0, '2015-05-05 03:40:18'),</w:t>
            </w:r>
          </w:p>
          <w:p w:rsidR="0099030E" w:rsidRDefault="0099030E" w:rsidP="00147D83">
            <w:r>
              <w:t>(5268, 0, '2015-05-05 03:40:21'),</w:t>
            </w:r>
          </w:p>
          <w:p w:rsidR="0099030E" w:rsidRDefault="0099030E" w:rsidP="00147D83">
            <w:r>
              <w:t>(5269, 0, '2015-05-05 03:40:24'),</w:t>
            </w:r>
          </w:p>
          <w:p w:rsidR="0099030E" w:rsidRDefault="0099030E" w:rsidP="00147D83">
            <w:r>
              <w:t>(5270, 0, '2015-05-05 03:40:27'),</w:t>
            </w:r>
          </w:p>
          <w:p w:rsidR="0099030E" w:rsidRDefault="0099030E" w:rsidP="00147D83">
            <w:r>
              <w:t>(5271, 0, '2015-05-05 03:40:30'),</w:t>
            </w:r>
          </w:p>
          <w:p w:rsidR="0099030E" w:rsidRDefault="0099030E" w:rsidP="00147D83">
            <w:r>
              <w:t>(5272, 0, '2015-05-05 03:40:34'),</w:t>
            </w:r>
          </w:p>
          <w:p w:rsidR="0099030E" w:rsidRDefault="0099030E" w:rsidP="00147D83">
            <w:r>
              <w:t>(5273, 0, '2015-05-05 03:40:37'),</w:t>
            </w:r>
          </w:p>
          <w:p w:rsidR="0099030E" w:rsidRDefault="0099030E" w:rsidP="00147D83">
            <w:r>
              <w:t>(5274, 0, '2015-05-05 03:40:40'),</w:t>
            </w:r>
          </w:p>
          <w:p w:rsidR="0099030E" w:rsidRDefault="0099030E" w:rsidP="00147D83">
            <w:r>
              <w:t>(5275, 0, '2015-05-05 03:40:43'),</w:t>
            </w:r>
          </w:p>
          <w:p w:rsidR="0099030E" w:rsidRDefault="0099030E" w:rsidP="00147D83">
            <w:r>
              <w:t>(5276, 0, '2015-05-05 03:40:46'),</w:t>
            </w:r>
          </w:p>
          <w:p w:rsidR="0099030E" w:rsidRDefault="0099030E" w:rsidP="00147D83">
            <w:r>
              <w:t>(5277, 0, '2015-05-05 03:40:49'),</w:t>
            </w:r>
          </w:p>
          <w:p w:rsidR="0099030E" w:rsidRDefault="0099030E" w:rsidP="00147D83">
            <w:r>
              <w:t>(5278, 0, '2015-05-05 03:40:52'),</w:t>
            </w:r>
          </w:p>
          <w:p w:rsidR="0099030E" w:rsidRDefault="0099030E" w:rsidP="00147D83">
            <w:r>
              <w:t>(5279, 0, '2015-05-05 03:40:55'),</w:t>
            </w:r>
          </w:p>
          <w:p w:rsidR="0099030E" w:rsidRDefault="0099030E" w:rsidP="00147D83">
            <w:r>
              <w:t>(5280, 0, '2015-05-05 03:40:58'),</w:t>
            </w:r>
          </w:p>
          <w:p w:rsidR="0099030E" w:rsidRDefault="0099030E" w:rsidP="00147D83">
            <w:r>
              <w:t>(5281, 0, '2015-05-05 03:41:01'),</w:t>
            </w:r>
          </w:p>
          <w:p w:rsidR="0099030E" w:rsidRDefault="0099030E" w:rsidP="00147D83">
            <w:r>
              <w:t>(5282, 0, '2015-05-05 03:41:04'),</w:t>
            </w:r>
          </w:p>
          <w:p w:rsidR="0099030E" w:rsidRDefault="0099030E" w:rsidP="00147D83">
            <w:r>
              <w:t>(5283, 0, '2015-05-05 03:41:07'),</w:t>
            </w:r>
          </w:p>
          <w:p w:rsidR="0099030E" w:rsidRDefault="0099030E" w:rsidP="00147D83">
            <w:r>
              <w:t>(5284, 0, '2015-05-05 03:41:10'),</w:t>
            </w:r>
          </w:p>
          <w:p w:rsidR="0099030E" w:rsidRDefault="0099030E" w:rsidP="00147D83">
            <w:r>
              <w:t>(5285, 0, '2015-05-05 03:41:13'),</w:t>
            </w:r>
          </w:p>
          <w:p w:rsidR="0099030E" w:rsidRDefault="0099030E" w:rsidP="00147D83">
            <w:r>
              <w:t>(5286, 0, '2015-05-05 03:41:16'),</w:t>
            </w:r>
          </w:p>
          <w:p w:rsidR="0099030E" w:rsidRDefault="0099030E" w:rsidP="00147D83">
            <w:r>
              <w:t>(5287, 0, '2015-05-05 03:41:19'),</w:t>
            </w:r>
          </w:p>
          <w:p w:rsidR="0099030E" w:rsidRDefault="0099030E" w:rsidP="00147D83">
            <w:r>
              <w:t>(5288, 0, '2015-05-05 03:41:22'),</w:t>
            </w:r>
          </w:p>
          <w:p w:rsidR="0099030E" w:rsidRDefault="0099030E" w:rsidP="00147D83">
            <w:r>
              <w:t>(5289, 0, '2015-05-05 03:41:25'),</w:t>
            </w:r>
          </w:p>
          <w:p w:rsidR="0099030E" w:rsidRDefault="0099030E" w:rsidP="00147D83">
            <w:r>
              <w:t>(5290, 0, '2015-05-05 03:41:28'),</w:t>
            </w:r>
          </w:p>
          <w:p w:rsidR="0099030E" w:rsidRDefault="0099030E" w:rsidP="00147D83">
            <w:r>
              <w:t>(5291, 0, '2015-05-05 03:41:31'),</w:t>
            </w:r>
          </w:p>
          <w:p w:rsidR="0099030E" w:rsidRDefault="0099030E" w:rsidP="00147D83">
            <w:r>
              <w:t>(5292, 0, '2015-05-05 03:41:34'),</w:t>
            </w:r>
          </w:p>
          <w:p w:rsidR="0099030E" w:rsidRDefault="0099030E" w:rsidP="00147D83">
            <w:r>
              <w:t>(5293, 0, '2015-05-05 03:41:37'),</w:t>
            </w:r>
          </w:p>
          <w:p w:rsidR="0099030E" w:rsidRDefault="0099030E" w:rsidP="00147D83">
            <w:r>
              <w:t>(5294, 0, '2015-05-05 03:41:40'),</w:t>
            </w:r>
          </w:p>
          <w:p w:rsidR="0099030E" w:rsidRDefault="0099030E" w:rsidP="00147D83">
            <w:r>
              <w:t>(5295, 0, '2015-05-05 03:41:43'),</w:t>
            </w:r>
          </w:p>
          <w:p w:rsidR="0099030E" w:rsidRDefault="0099030E" w:rsidP="00147D83">
            <w:r>
              <w:t>(5296, 0, '2015-05-05 03:41:46'),</w:t>
            </w:r>
          </w:p>
          <w:p w:rsidR="0099030E" w:rsidRDefault="0099030E" w:rsidP="00147D83">
            <w:r>
              <w:t>(5297, 0, '2015-05-05 03:41:49'),</w:t>
            </w:r>
          </w:p>
          <w:p w:rsidR="0099030E" w:rsidRDefault="0099030E" w:rsidP="00147D83">
            <w:r>
              <w:t>(5298, 0, '2015-05-05 03:41:52'),</w:t>
            </w:r>
          </w:p>
          <w:p w:rsidR="0099030E" w:rsidRDefault="0099030E" w:rsidP="00147D83">
            <w:r>
              <w:t>(5299, 0, '2015-05-05 03:41:55'),</w:t>
            </w:r>
          </w:p>
          <w:p w:rsidR="0099030E" w:rsidRDefault="0099030E" w:rsidP="00147D83">
            <w:r>
              <w:t>(5300, 0, '2015-05-05 03:41:58'),</w:t>
            </w:r>
          </w:p>
          <w:p w:rsidR="0099030E" w:rsidRDefault="0099030E" w:rsidP="00147D83">
            <w:r>
              <w:t>(5301, 0, '2015-05-05 03:42:02'),</w:t>
            </w:r>
          </w:p>
          <w:p w:rsidR="0099030E" w:rsidRDefault="0099030E" w:rsidP="00147D83">
            <w:r>
              <w:t>(5302, 0, '2015-05-05 03:42:05'),</w:t>
            </w:r>
          </w:p>
          <w:p w:rsidR="0099030E" w:rsidRDefault="0099030E" w:rsidP="00147D83">
            <w:r>
              <w:t>(5303, 0, '2015-05-05 03:42:08'),</w:t>
            </w:r>
          </w:p>
          <w:p w:rsidR="0099030E" w:rsidRDefault="0099030E" w:rsidP="00147D83">
            <w:r>
              <w:t>(5304, 0, '2015-05-05 03:42:11'),</w:t>
            </w:r>
          </w:p>
          <w:p w:rsidR="0099030E" w:rsidRDefault="0099030E" w:rsidP="00147D83">
            <w:r>
              <w:t>(5305, 0, '2015-05-05 03:42:14'),</w:t>
            </w:r>
          </w:p>
          <w:p w:rsidR="0099030E" w:rsidRDefault="0099030E" w:rsidP="00147D83">
            <w:r>
              <w:t>(5306, 0, '2015-05-05 03:42:17'),</w:t>
            </w:r>
          </w:p>
          <w:p w:rsidR="0099030E" w:rsidRDefault="0099030E" w:rsidP="00147D83">
            <w:r>
              <w:t>(5307, 0, '2015-05-05 03:42:20'),</w:t>
            </w:r>
          </w:p>
          <w:p w:rsidR="0099030E" w:rsidRDefault="0099030E" w:rsidP="00147D83">
            <w:r>
              <w:t>(5308, 0, '2015-05-05 03:42:23'),</w:t>
            </w:r>
          </w:p>
          <w:p w:rsidR="0099030E" w:rsidRDefault="0099030E" w:rsidP="00147D83">
            <w:r>
              <w:t>(5309, 0, '2015-05-05 03:42:26'),</w:t>
            </w:r>
          </w:p>
          <w:p w:rsidR="0099030E" w:rsidRDefault="0099030E" w:rsidP="00147D83">
            <w:r>
              <w:t>(5310, 0, '2015-05-05 03:42:29'),</w:t>
            </w:r>
          </w:p>
          <w:p w:rsidR="0099030E" w:rsidRDefault="0099030E" w:rsidP="00147D83">
            <w:r>
              <w:t>(5311, 0, '2015-05-05 03:42:32'),</w:t>
            </w:r>
          </w:p>
          <w:p w:rsidR="0099030E" w:rsidRDefault="0099030E" w:rsidP="00147D83">
            <w:r>
              <w:t>(5312, 0, '2015-05-05 03:42:35'),</w:t>
            </w:r>
          </w:p>
          <w:p w:rsidR="0099030E" w:rsidRDefault="0099030E" w:rsidP="00147D83">
            <w:r>
              <w:t>(5313, 0, '2015-05-05 03:42:38'),</w:t>
            </w:r>
          </w:p>
          <w:p w:rsidR="0099030E" w:rsidRDefault="0099030E" w:rsidP="00147D83">
            <w:r>
              <w:t>(5314, 0, '2015-05-05 03:42:41'),</w:t>
            </w:r>
          </w:p>
          <w:p w:rsidR="0099030E" w:rsidRDefault="0099030E" w:rsidP="00147D83">
            <w:r>
              <w:t>(5315, 0, '2015-05-05 03:42:44'),</w:t>
            </w:r>
          </w:p>
          <w:p w:rsidR="0099030E" w:rsidRDefault="0099030E" w:rsidP="00147D83">
            <w:r>
              <w:t>(5316, 0, '2015-05-05 03:42:47'),</w:t>
            </w:r>
          </w:p>
          <w:p w:rsidR="0099030E" w:rsidRDefault="0099030E" w:rsidP="00147D83">
            <w:r>
              <w:t>(5317, 0, '2015-05-05 03:42:50'),</w:t>
            </w:r>
          </w:p>
          <w:p w:rsidR="0099030E" w:rsidRDefault="0099030E" w:rsidP="00147D83">
            <w:r>
              <w:t>(5318, 0, '2015-05-05 03:42:53'),</w:t>
            </w:r>
          </w:p>
          <w:p w:rsidR="0099030E" w:rsidRDefault="0099030E" w:rsidP="00147D83">
            <w:r>
              <w:t>(5319, 0, '2015-05-05 03:42:56'),</w:t>
            </w:r>
          </w:p>
          <w:p w:rsidR="0099030E" w:rsidRDefault="0099030E" w:rsidP="00147D83">
            <w:r>
              <w:t>(5320, 0, '2015-05-05 03:42:59'),</w:t>
            </w:r>
          </w:p>
          <w:p w:rsidR="0099030E" w:rsidRDefault="0099030E" w:rsidP="00147D83">
            <w:r>
              <w:t>(5321, 0, '2015-05-05 03:43:02'),</w:t>
            </w:r>
          </w:p>
          <w:p w:rsidR="0099030E" w:rsidRDefault="0099030E" w:rsidP="00147D83">
            <w:r>
              <w:t>(5322, 0, '2015-05-05 03:43:05'),</w:t>
            </w:r>
          </w:p>
          <w:p w:rsidR="0099030E" w:rsidRDefault="0099030E" w:rsidP="00147D83">
            <w:r>
              <w:t>(5323, 0, '2015-05-05 03:43:08'),</w:t>
            </w:r>
          </w:p>
          <w:p w:rsidR="0099030E" w:rsidRDefault="0099030E" w:rsidP="00147D83">
            <w:r>
              <w:t>(5324, 0, '2015-05-05 03:43:11'),</w:t>
            </w:r>
          </w:p>
          <w:p w:rsidR="0099030E" w:rsidRDefault="0099030E" w:rsidP="00147D83">
            <w:r>
              <w:t>(5325, 0, '2015-05-05 03:43:14'),</w:t>
            </w:r>
          </w:p>
          <w:p w:rsidR="0099030E" w:rsidRDefault="0099030E" w:rsidP="00147D83">
            <w:r>
              <w:t>(5326, 0, '2015-05-05 03:43:17'),</w:t>
            </w:r>
          </w:p>
          <w:p w:rsidR="0099030E" w:rsidRDefault="0099030E" w:rsidP="00147D83">
            <w:r>
              <w:t>(5327, 0, '2015-05-05 03:43:20'),</w:t>
            </w:r>
          </w:p>
          <w:p w:rsidR="0099030E" w:rsidRDefault="0099030E" w:rsidP="00147D83">
            <w:r>
              <w:t>(5328, 0, '2015-05-05 03:43:23'),</w:t>
            </w:r>
          </w:p>
          <w:p w:rsidR="0099030E" w:rsidRDefault="0099030E" w:rsidP="00147D83">
            <w:r>
              <w:t>(5329, 0, '2015-05-05 03:43:26'),</w:t>
            </w:r>
          </w:p>
          <w:p w:rsidR="0099030E" w:rsidRDefault="0099030E" w:rsidP="00147D83">
            <w:r>
              <w:t>(5330, 0, '2015-05-05 03:43:30'),</w:t>
            </w:r>
          </w:p>
          <w:p w:rsidR="0099030E" w:rsidRDefault="0099030E" w:rsidP="00147D83">
            <w:r>
              <w:t>(5331, 0, '2015-05-05 03:43:33'),</w:t>
            </w:r>
          </w:p>
          <w:p w:rsidR="0099030E" w:rsidRDefault="0099030E" w:rsidP="00147D83">
            <w:r>
              <w:t>(5332, 0, '2015-05-05 03:43:36'),</w:t>
            </w:r>
          </w:p>
          <w:p w:rsidR="0099030E" w:rsidRDefault="0099030E" w:rsidP="00147D83">
            <w:r>
              <w:t>(5333, 0, '2015-05-05 03:43:39'),</w:t>
            </w:r>
          </w:p>
          <w:p w:rsidR="0099030E" w:rsidRDefault="0099030E" w:rsidP="00147D83">
            <w:r>
              <w:t>(5334, 0, '2015-05-05 03:43:42'),</w:t>
            </w:r>
          </w:p>
          <w:p w:rsidR="0099030E" w:rsidRDefault="0099030E" w:rsidP="00147D83">
            <w:r>
              <w:t>(5335, 0, '2015-05-05 03:43:45'),</w:t>
            </w:r>
          </w:p>
          <w:p w:rsidR="0099030E" w:rsidRDefault="0099030E" w:rsidP="00147D83">
            <w:r>
              <w:t>(5336, 0, '2015-05-05 03:43:48'),</w:t>
            </w:r>
          </w:p>
          <w:p w:rsidR="0099030E" w:rsidRDefault="0099030E" w:rsidP="00147D83">
            <w:r>
              <w:t>(5337, 0, '2015-05-05 03:43:51'),</w:t>
            </w:r>
          </w:p>
          <w:p w:rsidR="0099030E" w:rsidRDefault="0099030E" w:rsidP="00147D83">
            <w:r>
              <w:t>(5338, 0, '2015-05-05 03:43:54'),</w:t>
            </w:r>
          </w:p>
          <w:p w:rsidR="0099030E" w:rsidRDefault="0099030E" w:rsidP="00147D83">
            <w:r>
              <w:t>(5339, 0, '2015-05-05 03:43:57'),</w:t>
            </w:r>
          </w:p>
          <w:p w:rsidR="0099030E" w:rsidRDefault="0099030E" w:rsidP="00147D83">
            <w:r>
              <w:t>(5340, 0, '2015-05-05 03:44:00'),</w:t>
            </w:r>
          </w:p>
          <w:p w:rsidR="0099030E" w:rsidRDefault="0099030E" w:rsidP="00147D83">
            <w:r>
              <w:t>(5341, 0, '2015-05-05 03:44:03'),</w:t>
            </w:r>
          </w:p>
          <w:p w:rsidR="0099030E" w:rsidRDefault="0099030E" w:rsidP="00147D83">
            <w:r>
              <w:t>(5342, 0, '2015-05-05 03:44:06'),</w:t>
            </w:r>
          </w:p>
          <w:p w:rsidR="0099030E" w:rsidRDefault="0099030E" w:rsidP="00147D83">
            <w:r>
              <w:t>(5343, 0, '2015-05-05 03:44:09'),</w:t>
            </w:r>
          </w:p>
          <w:p w:rsidR="0099030E" w:rsidRDefault="0099030E" w:rsidP="00147D83">
            <w:r>
              <w:t>(5344, 0, '2015-05-05 03:44:12'),</w:t>
            </w:r>
          </w:p>
          <w:p w:rsidR="0099030E" w:rsidRDefault="0099030E" w:rsidP="00147D83">
            <w:r>
              <w:t>(5345, 0, '2015-05-05 03:44:15'),</w:t>
            </w:r>
          </w:p>
          <w:p w:rsidR="0099030E" w:rsidRDefault="0099030E" w:rsidP="00147D83">
            <w:r>
              <w:t>(5346, 0, '2015-05-05 03:44:18'),</w:t>
            </w:r>
          </w:p>
          <w:p w:rsidR="0099030E" w:rsidRDefault="0099030E" w:rsidP="00147D83">
            <w:r>
              <w:t>(5347, 0, '2015-05-05 03:44:21'),</w:t>
            </w:r>
          </w:p>
          <w:p w:rsidR="0099030E" w:rsidRDefault="0099030E" w:rsidP="00147D83">
            <w:r>
              <w:t>(5348, 0, '2015-05-05 03:44:24'),</w:t>
            </w:r>
          </w:p>
          <w:p w:rsidR="0099030E" w:rsidRDefault="0099030E" w:rsidP="00147D83">
            <w:r>
              <w:t>(5349, 0, '2015-05-05 03:44:27'),</w:t>
            </w:r>
          </w:p>
          <w:p w:rsidR="0099030E" w:rsidRDefault="0099030E" w:rsidP="00147D83">
            <w:r>
              <w:t>(5350, 0, '2015-05-05 03:44:30'),</w:t>
            </w:r>
          </w:p>
          <w:p w:rsidR="0099030E" w:rsidRDefault="0099030E" w:rsidP="00147D83">
            <w:r>
              <w:t>(5351, 0, '2015-05-05 03:44:33'),</w:t>
            </w:r>
          </w:p>
          <w:p w:rsidR="0099030E" w:rsidRDefault="0099030E" w:rsidP="00147D83">
            <w:r>
              <w:t>(5352, 0, '2015-05-05 03:44:36'),</w:t>
            </w:r>
          </w:p>
          <w:p w:rsidR="0099030E" w:rsidRDefault="0099030E" w:rsidP="00147D83">
            <w:r>
              <w:t>(5353, 0, '2015-05-05 03:44:39'),</w:t>
            </w:r>
          </w:p>
          <w:p w:rsidR="0099030E" w:rsidRDefault="0099030E" w:rsidP="00147D83">
            <w:r>
              <w:t>(5354, 0, '2015-05-05 03:44:42'),</w:t>
            </w:r>
          </w:p>
          <w:p w:rsidR="0099030E" w:rsidRDefault="0099030E" w:rsidP="00147D83">
            <w:r>
              <w:t>(5355, 0, '2015-05-05 03:44:45'),</w:t>
            </w:r>
          </w:p>
          <w:p w:rsidR="0099030E" w:rsidRDefault="0099030E" w:rsidP="00147D83">
            <w:r>
              <w:t>(5356, 0, '2015-05-05 03:44:48'),</w:t>
            </w:r>
          </w:p>
          <w:p w:rsidR="0099030E" w:rsidRDefault="0099030E" w:rsidP="00147D83">
            <w:r>
              <w:t>(5357, 0, '2015-05-05 03:44:51'),</w:t>
            </w:r>
          </w:p>
          <w:p w:rsidR="0099030E" w:rsidRDefault="0099030E" w:rsidP="00147D83">
            <w:r>
              <w:t>(5358, 0, '2015-05-05 03:44:54'),</w:t>
            </w:r>
          </w:p>
          <w:p w:rsidR="0099030E" w:rsidRDefault="0099030E" w:rsidP="00147D83">
            <w:r>
              <w:t>(5359, 0, '2015-05-05 03:44:58'),</w:t>
            </w:r>
          </w:p>
          <w:p w:rsidR="0099030E" w:rsidRDefault="0099030E" w:rsidP="00147D83">
            <w:r>
              <w:t>(5360, 0, '2015-05-05 03:45:01'),</w:t>
            </w:r>
          </w:p>
          <w:p w:rsidR="0099030E" w:rsidRDefault="0099030E" w:rsidP="00147D83">
            <w:r>
              <w:t>(5361, 0, '2015-05-05 03:45:04'),</w:t>
            </w:r>
          </w:p>
          <w:p w:rsidR="0099030E" w:rsidRDefault="0099030E" w:rsidP="00147D83">
            <w:r>
              <w:t>(5362, 0, '2015-05-05 03:45:07'),</w:t>
            </w:r>
          </w:p>
          <w:p w:rsidR="0099030E" w:rsidRDefault="0099030E" w:rsidP="00147D83">
            <w:r>
              <w:t>(5363, 0, '2015-05-05 03:45:10'),</w:t>
            </w:r>
          </w:p>
          <w:p w:rsidR="0099030E" w:rsidRDefault="0099030E" w:rsidP="00147D83">
            <w:r>
              <w:t>(5364, 0, '2015-05-05 03:45:13'),</w:t>
            </w:r>
          </w:p>
          <w:p w:rsidR="0099030E" w:rsidRDefault="0099030E" w:rsidP="00147D83">
            <w:r>
              <w:t>(5365, 0, '2015-05-05 03:45:16'),</w:t>
            </w:r>
          </w:p>
          <w:p w:rsidR="0099030E" w:rsidRDefault="0099030E" w:rsidP="00147D83">
            <w:r>
              <w:t>(5366, 0, '2015-05-05 03:45:19'),</w:t>
            </w:r>
          </w:p>
          <w:p w:rsidR="0099030E" w:rsidRDefault="0099030E" w:rsidP="00147D83">
            <w:r>
              <w:t>(5367, 0, '2015-05-05 03:45:22'),</w:t>
            </w:r>
          </w:p>
          <w:p w:rsidR="0099030E" w:rsidRDefault="0099030E" w:rsidP="00147D83">
            <w:r>
              <w:t>(5368, 0, '2015-05-05 03:45:25'),</w:t>
            </w:r>
          </w:p>
          <w:p w:rsidR="0099030E" w:rsidRDefault="0099030E" w:rsidP="00147D83">
            <w:r>
              <w:t>(5369, 0, '2015-05-05 03:45:28'),</w:t>
            </w:r>
          </w:p>
          <w:p w:rsidR="0099030E" w:rsidRDefault="0099030E" w:rsidP="00147D83">
            <w:r>
              <w:t>(5370, 0, '2015-05-05 03:45:31'),</w:t>
            </w:r>
          </w:p>
          <w:p w:rsidR="0099030E" w:rsidRDefault="0099030E" w:rsidP="00147D83">
            <w:r>
              <w:t>(5371, 0, '2015-05-05 03:45:34'),</w:t>
            </w:r>
          </w:p>
          <w:p w:rsidR="0099030E" w:rsidRDefault="0099030E" w:rsidP="00147D83">
            <w:r>
              <w:t>(5372, 0, '2015-05-05 03:45:37'),</w:t>
            </w:r>
          </w:p>
          <w:p w:rsidR="0099030E" w:rsidRDefault="0099030E" w:rsidP="00147D83">
            <w:r>
              <w:t>(5373, 0, '2015-05-05 03:45:40'),</w:t>
            </w:r>
          </w:p>
          <w:p w:rsidR="0099030E" w:rsidRDefault="0099030E" w:rsidP="00147D83">
            <w:r>
              <w:t>(5374, 0, '2015-05-05 03:45:43'),</w:t>
            </w:r>
          </w:p>
          <w:p w:rsidR="0099030E" w:rsidRDefault="0099030E" w:rsidP="00147D83">
            <w:r>
              <w:t>(5375, 0, '2015-05-05 03:45:46'),</w:t>
            </w:r>
          </w:p>
          <w:p w:rsidR="0099030E" w:rsidRDefault="0099030E" w:rsidP="00147D83">
            <w:r>
              <w:t>(5376, 0, '2015-05-05 03:45:49'),</w:t>
            </w:r>
          </w:p>
          <w:p w:rsidR="0099030E" w:rsidRDefault="0099030E" w:rsidP="00147D83">
            <w:r>
              <w:t>(5377, 0, '2015-05-05 03:45:52'),</w:t>
            </w:r>
          </w:p>
          <w:p w:rsidR="0099030E" w:rsidRDefault="0099030E" w:rsidP="00147D83">
            <w:r>
              <w:t>(5378, 0, '2015-05-05 03:45:55'),</w:t>
            </w:r>
          </w:p>
          <w:p w:rsidR="0099030E" w:rsidRDefault="0099030E" w:rsidP="00147D83">
            <w:r>
              <w:t>(5379, 0, '2015-05-05 03:45:58'),</w:t>
            </w:r>
          </w:p>
          <w:p w:rsidR="0099030E" w:rsidRDefault="0099030E" w:rsidP="00147D83">
            <w:r>
              <w:t>(5380, 0, '2015-05-05 03:46:01'),</w:t>
            </w:r>
          </w:p>
          <w:p w:rsidR="0099030E" w:rsidRDefault="0099030E" w:rsidP="00147D83">
            <w:r>
              <w:t>(5381, 0, '2015-05-05 03:46:04'),</w:t>
            </w:r>
          </w:p>
          <w:p w:rsidR="0099030E" w:rsidRDefault="0099030E" w:rsidP="00147D83">
            <w:r>
              <w:t>(5382, 0, '2015-05-05 03:46:07'),</w:t>
            </w:r>
          </w:p>
          <w:p w:rsidR="0099030E" w:rsidRDefault="0099030E" w:rsidP="00147D83">
            <w:r>
              <w:t>(5383, 0, '2015-05-05 03:46:10'),</w:t>
            </w:r>
          </w:p>
          <w:p w:rsidR="0099030E" w:rsidRDefault="0099030E" w:rsidP="00147D83">
            <w:r>
              <w:t>(5384, 0, '2015-05-05 03:46:13'),</w:t>
            </w:r>
          </w:p>
          <w:p w:rsidR="0099030E" w:rsidRDefault="0099030E" w:rsidP="00147D83">
            <w:r>
              <w:t>(5385, 0, '2015-05-05 03:46:16'),</w:t>
            </w:r>
          </w:p>
          <w:p w:rsidR="0099030E" w:rsidRDefault="0099030E" w:rsidP="00147D83">
            <w:r>
              <w:t>(5386, 0, '2015-05-05 03:46:19'),</w:t>
            </w:r>
          </w:p>
          <w:p w:rsidR="0099030E" w:rsidRDefault="0099030E" w:rsidP="00147D83">
            <w:r>
              <w:t>(5387, 0, '2015-05-05 03:46:22'),</w:t>
            </w:r>
          </w:p>
          <w:p w:rsidR="0099030E" w:rsidRDefault="0099030E" w:rsidP="00147D83">
            <w:r>
              <w:t>(5388, 0, '2015-05-05 03:46:26'),</w:t>
            </w:r>
          </w:p>
          <w:p w:rsidR="0099030E" w:rsidRDefault="0099030E" w:rsidP="00147D83">
            <w:r>
              <w:t>(5389, 0, '2015-05-05 03:46:29'),</w:t>
            </w:r>
          </w:p>
          <w:p w:rsidR="0099030E" w:rsidRDefault="0099030E" w:rsidP="00147D83">
            <w:r>
              <w:t>(5390, 0, '2015-05-05 03:46:32'),</w:t>
            </w:r>
          </w:p>
          <w:p w:rsidR="0099030E" w:rsidRDefault="0099030E" w:rsidP="00147D83">
            <w:r>
              <w:t>(5391, 0, '2015-05-05 03:46:35'),</w:t>
            </w:r>
          </w:p>
          <w:p w:rsidR="0099030E" w:rsidRDefault="0099030E" w:rsidP="00147D83">
            <w:r>
              <w:t>(5392, 0, '2015-05-05 03:46:38'),</w:t>
            </w:r>
          </w:p>
          <w:p w:rsidR="0099030E" w:rsidRDefault="0099030E" w:rsidP="00147D83">
            <w:r>
              <w:t>(5393, 0, '2015-05-05 03:46:41'),</w:t>
            </w:r>
          </w:p>
          <w:p w:rsidR="0099030E" w:rsidRDefault="0099030E" w:rsidP="00147D83">
            <w:r>
              <w:t>(5394, 0, '2015-05-05 03:46:44'),</w:t>
            </w:r>
          </w:p>
          <w:p w:rsidR="0099030E" w:rsidRDefault="0099030E" w:rsidP="00147D83">
            <w:r>
              <w:t>(5395, 0, '2015-05-05 03:46:47'),</w:t>
            </w:r>
          </w:p>
          <w:p w:rsidR="0099030E" w:rsidRDefault="0099030E" w:rsidP="00147D83">
            <w:r>
              <w:t>(5396, 0, '2015-05-05 03:46:50'),</w:t>
            </w:r>
          </w:p>
          <w:p w:rsidR="0099030E" w:rsidRDefault="0099030E" w:rsidP="00147D83">
            <w:r>
              <w:t>(5397, 0, '2015-05-05 03:46:53'),</w:t>
            </w:r>
          </w:p>
          <w:p w:rsidR="0099030E" w:rsidRDefault="0099030E" w:rsidP="00147D83">
            <w:r>
              <w:t>(5398, 0, '2015-05-05 03:46:56'),</w:t>
            </w:r>
          </w:p>
          <w:p w:rsidR="0099030E" w:rsidRDefault="0099030E" w:rsidP="00147D83">
            <w:r>
              <w:t>(5399, 0, '2015-05-05 03:46:59'),</w:t>
            </w:r>
          </w:p>
          <w:p w:rsidR="0099030E" w:rsidRDefault="0099030E" w:rsidP="00147D83">
            <w:r>
              <w:t>(5400, 0, '2015-05-05 03:47:02'),</w:t>
            </w:r>
          </w:p>
          <w:p w:rsidR="0099030E" w:rsidRDefault="0099030E" w:rsidP="00147D83">
            <w:r>
              <w:t>(5401, 0, '2015-05-05 03:47:05'),</w:t>
            </w:r>
          </w:p>
          <w:p w:rsidR="0099030E" w:rsidRDefault="0099030E" w:rsidP="00147D83">
            <w:r>
              <w:t>(5402, 0, '2015-05-05 03:47:08'),</w:t>
            </w:r>
          </w:p>
          <w:p w:rsidR="0099030E" w:rsidRDefault="0099030E" w:rsidP="00147D83">
            <w:r>
              <w:t>(5403, 0, '2015-05-05 03:47:11'),</w:t>
            </w:r>
          </w:p>
          <w:p w:rsidR="0099030E" w:rsidRDefault="0099030E" w:rsidP="00147D83">
            <w:r>
              <w:t>(5404, 0, '2015-05-05 03:47:14'),</w:t>
            </w:r>
          </w:p>
          <w:p w:rsidR="0099030E" w:rsidRDefault="0099030E" w:rsidP="00147D83">
            <w:r>
              <w:t>(5405, 0, '2015-05-05 03:47:17'),</w:t>
            </w:r>
          </w:p>
          <w:p w:rsidR="0099030E" w:rsidRDefault="0099030E" w:rsidP="00147D83">
            <w:r>
              <w:t>(5406, 0, '2015-05-05 03:47:20'),</w:t>
            </w:r>
          </w:p>
          <w:p w:rsidR="0099030E" w:rsidRDefault="0099030E" w:rsidP="00147D83">
            <w:r>
              <w:t>(5407, 0, '2015-05-05 03:47:23'),</w:t>
            </w:r>
          </w:p>
          <w:p w:rsidR="0099030E" w:rsidRDefault="0099030E" w:rsidP="00147D83">
            <w:r>
              <w:t>(5408, 0, '2015-05-05 03:47:26'),</w:t>
            </w:r>
          </w:p>
          <w:p w:rsidR="0099030E" w:rsidRDefault="0099030E" w:rsidP="00147D83">
            <w:r>
              <w:t>(5409, 0, '2015-05-05 03:47:29'),</w:t>
            </w:r>
          </w:p>
          <w:p w:rsidR="0099030E" w:rsidRDefault="0099030E" w:rsidP="00147D83">
            <w:r>
              <w:t>(5410, 0, '2015-05-05 03:47:32'),</w:t>
            </w:r>
          </w:p>
          <w:p w:rsidR="0099030E" w:rsidRDefault="0099030E" w:rsidP="00147D83">
            <w:r>
              <w:t>(5411, 0, '2015-05-05 03:47:35'),</w:t>
            </w:r>
          </w:p>
          <w:p w:rsidR="0099030E" w:rsidRDefault="0099030E" w:rsidP="00147D83">
            <w:r>
              <w:t>(5412, 0, '2015-05-05 03:47:38'),</w:t>
            </w:r>
          </w:p>
          <w:p w:rsidR="0099030E" w:rsidRDefault="0099030E" w:rsidP="00147D83">
            <w:r>
              <w:t>(5413, 0, '2015-05-05 03:47:41'),</w:t>
            </w:r>
          </w:p>
          <w:p w:rsidR="0099030E" w:rsidRDefault="0099030E" w:rsidP="00147D83">
            <w:r>
              <w:t>(5414, 0, '2015-05-05 03:47:44'),</w:t>
            </w:r>
          </w:p>
          <w:p w:rsidR="0099030E" w:rsidRDefault="0099030E" w:rsidP="00147D83">
            <w:r>
              <w:t>(5415, 0, '2015-05-05 03:47:48'),</w:t>
            </w:r>
          </w:p>
          <w:p w:rsidR="0099030E" w:rsidRDefault="0099030E" w:rsidP="00147D83">
            <w:r>
              <w:t>(5416, 0, '2015-05-05 03:47:51'),</w:t>
            </w:r>
          </w:p>
          <w:p w:rsidR="0099030E" w:rsidRDefault="0099030E" w:rsidP="00147D83">
            <w:r>
              <w:t>(5417, 0, '2015-05-05 03:47:54'),</w:t>
            </w:r>
          </w:p>
          <w:p w:rsidR="0099030E" w:rsidRDefault="0099030E" w:rsidP="00147D83">
            <w:r>
              <w:t>(5418, 0, '2015-05-05 03:47:57'),</w:t>
            </w:r>
          </w:p>
          <w:p w:rsidR="0099030E" w:rsidRDefault="0099030E" w:rsidP="00147D83">
            <w:r>
              <w:t>(5419, 0, '2015-05-05 03:48:00'),</w:t>
            </w:r>
          </w:p>
          <w:p w:rsidR="0099030E" w:rsidRDefault="0099030E" w:rsidP="00147D83">
            <w:r>
              <w:t>(5420, 0, '2015-05-05 03:48:03'),</w:t>
            </w:r>
          </w:p>
          <w:p w:rsidR="0099030E" w:rsidRDefault="0099030E" w:rsidP="00147D83">
            <w:r>
              <w:t>(5421, 0, '2015-05-05 03:48:06'),</w:t>
            </w:r>
          </w:p>
          <w:p w:rsidR="0099030E" w:rsidRDefault="0099030E" w:rsidP="00147D83">
            <w:r>
              <w:t>(5422, 0, '2015-05-05 03:48:09'),</w:t>
            </w:r>
          </w:p>
          <w:p w:rsidR="0099030E" w:rsidRDefault="0099030E" w:rsidP="00147D83">
            <w:r>
              <w:t>(5423, 0, '2015-05-05 03:48:12'),</w:t>
            </w:r>
          </w:p>
          <w:p w:rsidR="0099030E" w:rsidRDefault="0099030E" w:rsidP="00147D83">
            <w:r>
              <w:t>(5424, 0, '2015-05-05 03:48:15'),</w:t>
            </w:r>
          </w:p>
          <w:p w:rsidR="0099030E" w:rsidRDefault="0099030E" w:rsidP="00147D83">
            <w:r>
              <w:t>(5425, 0, '2015-05-05 03:48:18'),</w:t>
            </w:r>
          </w:p>
          <w:p w:rsidR="0099030E" w:rsidRDefault="0099030E" w:rsidP="00147D83">
            <w:r>
              <w:t>(5426, 0, '2015-05-05 03:48:21'),</w:t>
            </w:r>
          </w:p>
          <w:p w:rsidR="0099030E" w:rsidRDefault="0099030E" w:rsidP="00147D83">
            <w:r>
              <w:t>(5427, 0, '2015-05-05 03:48:24'),</w:t>
            </w:r>
          </w:p>
          <w:p w:rsidR="0099030E" w:rsidRDefault="0099030E" w:rsidP="00147D83">
            <w:r>
              <w:t>(5428, 0, '2015-05-05 03:48:27'),</w:t>
            </w:r>
          </w:p>
          <w:p w:rsidR="0099030E" w:rsidRDefault="0099030E" w:rsidP="00147D83">
            <w:r>
              <w:t>(5429, 0, '2015-05-05 03:48:30'),</w:t>
            </w:r>
          </w:p>
          <w:p w:rsidR="0099030E" w:rsidRDefault="0099030E" w:rsidP="00147D83">
            <w:r>
              <w:t>(5430, 0, '2015-05-05 03:48:33'),</w:t>
            </w:r>
          </w:p>
          <w:p w:rsidR="0099030E" w:rsidRDefault="0099030E" w:rsidP="00147D83">
            <w:r>
              <w:t>(5431, 0, '2015-05-05 03:48:36'),</w:t>
            </w:r>
          </w:p>
          <w:p w:rsidR="0099030E" w:rsidRDefault="0099030E" w:rsidP="00147D83">
            <w:r>
              <w:t>(5432, 0, '2015-05-05 03:48:39'),</w:t>
            </w:r>
          </w:p>
          <w:p w:rsidR="0099030E" w:rsidRDefault="0099030E" w:rsidP="00147D83">
            <w:r>
              <w:t>(5433, 0, '2015-05-05 03:48:42'),</w:t>
            </w:r>
          </w:p>
          <w:p w:rsidR="0099030E" w:rsidRDefault="0099030E" w:rsidP="00147D83">
            <w:r>
              <w:t>(5434, 0, '2015-05-05 03:48:45'),</w:t>
            </w:r>
          </w:p>
          <w:p w:rsidR="0099030E" w:rsidRDefault="0099030E" w:rsidP="00147D83">
            <w:r>
              <w:t>(5435, 0, '2015-05-05 03:48:48'),</w:t>
            </w:r>
          </w:p>
          <w:p w:rsidR="0099030E" w:rsidRDefault="0099030E" w:rsidP="00147D83">
            <w:r>
              <w:t>(5436, 0, '2015-05-05 03:48:51'),</w:t>
            </w:r>
          </w:p>
          <w:p w:rsidR="0099030E" w:rsidRDefault="0099030E" w:rsidP="00147D83">
            <w:r>
              <w:t>(5437, 0, '2015-05-05 03:48:54'),</w:t>
            </w:r>
          </w:p>
          <w:p w:rsidR="0099030E" w:rsidRDefault="0099030E" w:rsidP="00147D83">
            <w:r>
              <w:t>(5438, 0, '2015-05-05 03:48:57'),</w:t>
            </w:r>
          </w:p>
          <w:p w:rsidR="0099030E" w:rsidRDefault="0099030E" w:rsidP="00147D83">
            <w:r>
              <w:t>(5439, 0, '2015-05-05 03:49:00'),</w:t>
            </w:r>
          </w:p>
          <w:p w:rsidR="0099030E" w:rsidRDefault="0099030E" w:rsidP="00147D83">
            <w:r>
              <w:t>(5440, 0, '2015-05-05 03:49:03'),</w:t>
            </w:r>
          </w:p>
          <w:p w:rsidR="0099030E" w:rsidRDefault="0099030E" w:rsidP="00147D83">
            <w:r>
              <w:t>(5441, 0, '2015-05-05 03:49:06'),</w:t>
            </w:r>
          </w:p>
          <w:p w:rsidR="0099030E" w:rsidRDefault="0099030E" w:rsidP="00147D83">
            <w:r>
              <w:t>(5442, 0, '2015-05-05 03:49:09'),</w:t>
            </w:r>
          </w:p>
          <w:p w:rsidR="0099030E" w:rsidRDefault="0099030E" w:rsidP="00147D83">
            <w:r>
              <w:t>(5443, 0, '2015-05-05 03:49:12'),</w:t>
            </w:r>
          </w:p>
          <w:p w:rsidR="0099030E" w:rsidRDefault="0099030E" w:rsidP="00147D83">
            <w:r>
              <w:t>(5444, 0, '2015-05-05 03:49:15'),</w:t>
            </w:r>
          </w:p>
          <w:p w:rsidR="0099030E" w:rsidRDefault="0099030E" w:rsidP="00147D83">
            <w:r>
              <w:t>(5445, 0, '2015-05-05 03:49:19'),</w:t>
            </w:r>
          </w:p>
          <w:p w:rsidR="0099030E" w:rsidRDefault="0099030E" w:rsidP="00147D83">
            <w:r>
              <w:t>(5446, 0, '2015-05-05 03:49:22'),</w:t>
            </w:r>
          </w:p>
          <w:p w:rsidR="0099030E" w:rsidRDefault="0099030E" w:rsidP="00147D83">
            <w:r>
              <w:t>(5447, 0, '2015-05-05 03:49:25'),</w:t>
            </w:r>
          </w:p>
          <w:p w:rsidR="0099030E" w:rsidRDefault="0099030E" w:rsidP="00147D83">
            <w:r>
              <w:t>(5448, 0, '2015-05-05 03:49:28'),</w:t>
            </w:r>
          </w:p>
          <w:p w:rsidR="0099030E" w:rsidRDefault="0099030E" w:rsidP="00147D83">
            <w:r>
              <w:t>(5449, 0, '2015-05-05 03:49:31'),</w:t>
            </w:r>
          </w:p>
          <w:p w:rsidR="0099030E" w:rsidRDefault="0099030E" w:rsidP="00147D83">
            <w:r>
              <w:t>(5450, 0, '2015-05-05 03:49:34'),</w:t>
            </w:r>
          </w:p>
          <w:p w:rsidR="0099030E" w:rsidRDefault="0099030E" w:rsidP="00147D83">
            <w:r>
              <w:t>(5451, 0, '2015-05-05 03:49:37'),</w:t>
            </w:r>
          </w:p>
          <w:p w:rsidR="0099030E" w:rsidRDefault="0099030E" w:rsidP="00147D83">
            <w:r>
              <w:t>(5452, 0, '2015-05-05 03:49:40'),</w:t>
            </w:r>
          </w:p>
          <w:p w:rsidR="0099030E" w:rsidRDefault="0099030E" w:rsidP="00147D83">
            <w:r>
              <w:t>(5453, 0, '2015-05-05 03:49:43'),</w:t>
            </w:r>
          </w:p>
          <w:p w:rsidR="0099030E" w:rsidRDefault="0099030E" w:rsidP="00147D83">
            <w:r>
              <w:t>(5454, 0, '2015-05-05 03:49:46'),</w:t>
            </w:r>
          </w:p>
          <w:p w:rsidR="0099030E" w:rsidRDefault="0099030E" w:rsidP="00147D83">
            <w:r>
              <w:t>(5455, 0, '2015-05-05 03:49:49'),</w:t>
            </w:r>
          </w:p>
          <w:p w:rsidR="0099030E" w:rsidRDefault="0099030E" w:rsidP="00147D83">
            <w:r>
              <w:t>(5456, 0, '2015-05-05 03:49:52'),</w:t>
            </w:r>
          </w:p>
          <w:p w:rsidR="0099030E" w:rsidRDefault="0099030E" w:rsidP="00147D83">
            <w:r>
              <w:t>(5457, 0, '2015-05-05 03:49:55'),</w:t>
            </w:r>
          </w:p>
          <w:p w:rsidR="0099030E" w:rsidRDefault="0099030E" w:rsidP="00147D83">
            <w:r>
              <w:t>(5458, 0, '2015-05-05 03:49:58'),</w:t>
            </w:r>
          </w:p>
          <w:p w:rsidR="0099030E" w:rsidRDefault="0099030E" w:rsidP="00147D83">
            <w:r>
              <w:t>(5459, 0, '2015-05-05 03:50:01'),</w:t>
            </w:r>
          </w:p>
          <w:p w:rsidR="0099030E" w:rsidRDefault="0099030E" w:rsidP="00147D83">
            <w:r>
              <w:t>(5460, 0, '2015-05-05 03:50:04'),</w:t>
            </w:r>
          </w:p>
          <w:p w:rsidR="0099030E" w:rsidRDefault="0099030E" w:rsidP="00147D83">
            <w:r>
              <w:t>(5461, 0, '2015-05-05 03:50:07'),</w:t>
            </w:r>
          </w:p>
          <w:p w:rsidR="0099030E" w:rsidRDefault="0099030E" w:rsidP="00147D83">
            <w:r>
              <w:t>(5462, 0, '2015-05-05 03:50:10'),</w:t>
            </w:r>
          </w:p>
          <w:p w:rsidR="0099030E" w:rsidRDefault="0099030E" w:rsidP="00147D83">
            <w:r>
              <w:t>(5463, 0, '2015-05-05 03:50:13'),</w:t>
            </w:r>
          </w:p>
          <w:p w:rsidR="0099030E" w:rsidRDefault="0099030E" w:rsidP="00147D83">
            <w:r>
              <w:t>(5464, 0, '2015-05-05 03:50:16'),</w:t>
            </w:r>
          </w:p>
          <w:p w:rsidR="0099030E" w:rsidRDefault="0099030E" w:rsidP="00147D83">
            <w:r>
              <w:t>(5465, 0, '2015-05-05 03:50:19'),</w:t>
            </w:r>
          </w:p>
          <w:p w:rsidR="0099030E" w:rsidRDefault="0099030E" w:rsidP="00147D83">
            <w:r>
              <w:t>(5466, 0, '2015-05-05 03:50:22'),</w:t>
            </w:r>
          </w:p>
          <w:p w:rsidR="0099030E" w:rsidRDefault="0099030E" w:rsidP="00147D83">
            <w:r>
              <w:t>(5467, 0, '2015-05-05 03:50:25'),</w:t>
            </w:r>
          </w:p>
          <w:p w:rsidR="0099030E" w:rsidRDefault="0099030E" w:rsidP="00147D83">
            <w:r>
              <w:t>(5468, 0, '2015-05-05 03:50:28'),</w:t>
            </w:r>
          </w:p>
          <w:p w:rsidR="0099030E" w:rsidRDefault="0099030E" w:rsidP="00147D83">
            <w:r>
              <w:t>(5469, 0, '2015-05-05 03:50:31'),</w:t>
            </w:r>
          </w:p>
          <w:p w:rsidR="0099030E" w:rsidRDefault="0099030E" w:rsidP="00147D83">
            <w:r>
              <w:t>(5470, 0, '2015-05-05 03:50:34'),</w:t>
            </w:r>
          </w:p>
          <w:p w:rsidR="0099030E" w:rsidRDefault="0099030E" w:rsidP="00147D83">
            <w:r>
              <w:t>(5471, 0, '2015-05-05 03:50:37'),</w:t>
            </w:r>
          </w:p>
          <w:p w:rsidR="0099030E" w:rsidRDefault="0099030E" w:rsidP="00147D83">
            <w:r>
              <w:t>(5472, 0, '2015-05-05 03:50:40'),</w:t>
            </w:r>
          </w:p>
          <w:p w:rsidR="0099030E" w:rsidRDefault="0099030E" w:rsidP="00147D83">
            <w:r>
              <w:t>(5473, 0, '2015-05-05 03:50:43'),</w:t>
            </w:r>
          </w:p>
          <w:p w:rsidR="0099030E" w:rsidRDefault="0099030E" w:rsidP="00147D83">
            <w:r>
              <w:t>(5474, 0, '2015-05-05 03:50:47'),</w:t>
            </w:r>
          </w:p>
          <w:p w:rsidR="0099030E" w:rsidRDefault="0099030E" w:rsidP="00147D83">
            <w:r>
              <w:t>(5475, 0, '2015-05-05 03:50:50'),</w:t>
            </w:r>
          </w:p>
          <w:p w:rsidR="0099030E" w:rsidRDefault="0099030E" w:rsidP="00147D83">
            <w:r>
              <w:t>(5476, 0, '2015-05-05 03:50:53'),</w:t>
            </w:r>
          </w:p>
          <w:p w:rsidR="0099030E" w:rsidRDefault="0099030E" w:rsidP="00147D83">
            <w:r>
              <w:t>(5477, 0, '2015-05-05 03:50:56'),</w:t>
            </w:r>
          </w:p>
          <w:p w:rsidR="0099030E" w:rsidRDefault="0099030E" w:rsidP="00147D83">
            <w:r>
              <w:t>(5478, 0, '2015-05-05 03:50:59'),</w:t>
            </w:r>
          </w:p>
          <w:p w:rsidR="0099030E" w:rsidRDefault="0099030E" w:rsidP="00147D83">
            <w:r>
              <w:t>(5479, 0, '2015-05-05 03:51:02'),</w:t>
            </w:r>
          </w:p>
          <w:p w:rsidR="0099030E" w:rsidRDefault="0099030E" w:rsidP="00147D83">
            <w:r>
              <w:t>(5480, 0, '2015-05-05 03:51:05'),</w:t>
            </w:r>
          </w:p>
          <w:p w:rsidR="0099030E" w:rsidRDefault="0099030E" w:rsidP="00147D83">
            <w:r>
              <w:t>(5481, 0, '2015-05-05 03:51:08'),</w:t>
            </w:r>
          </w:p>
          <w:p w:rsidR="0099030E" w:rsidRDefault="0099030E" w:rsidP="00147D83">
            <w:r>
              <w:t>(5482, 0, '2015-05-05 03:51:11'),</w:t>
            </w:r>
          </w:p>
          <w:p w:rsidR="0099030E" w:rsidRDefault="0099030E" w:rsidP="00147D83">
            <w:r>
              <w:t>(5483, 0, '2015-05-05 03:51:14'),</w:t>
            </w:r>
          </w:p>
          <w:p w:rsidR="0099030E" w:rsidRDefault="0099030E" w:rsidP="00147D83">
            <w:r>
              <w:t>(5484, 0, '2015-05-05 03:51:17'),</w:t>
            </w:r>
          </w:p>
          <w:p w:rsidR="0099030E" w:rsidRDefault="0099030E" w:rsidP="00147D83">
            <w:r>
              <w:t>(5485, 0, '2015-05-05 03:51:20'),</w:t>
            </w:r>
          </w:p>
          <w:p w:rsidR="0099030E" w:rsidRDefault="0099030E" w:rsidP="00147D83">
            <w:r>
              <w:t>(5486, 0, '2015-05-05 03:51:23'),</w:t>
            </w:r>
          </w:p>
          <w:p w:rsidR="0099030E" w:rsidRDefault="0099030E" w:rsidP="00147D83">
            <w:r>
              <w:t>(5487, 0, '2015-05-05 03:51:26'),</w:t>
            </w:r>
          </w:p>
          <w:p w:rsidR="0099030E" w:rsidRDefault="0099030E" w:rsidP="00147D83">
            <w:r>
              <w:t>(5488, 0, '2015-05-05 03:51:29'),</w:t>
            </w:r>
          </w:p>
          <w:p w:rsidR="0099030E" w:rsidRDefault="0099030E" w:rsidP="00147D83">
            <w:r>
              <w:t>(5489, 0, '2015-05-05 03:51:32'),</w:t>
            </w:r>
          </w:p>
          <w:p w:rsidR="0099030E" w:rsidRDefault="0099030E" w:rsidP="00147D83">
            <w:r>
              <w:t>(5490, 0, '2015-05-05 03:51:35'),</w:t>
            </w:r>
          </w:p>
          <w:p w:rsidR="0099030E" w:rsidRDefault="0099030E" w:rsidP="00147D83">
            <w:r>
              <w:t>(5491, 0, '2015-05-05 03:51:38'),</w:t>
            </w:r>
          </w:p>
          <w:p w:rsidR="0099030E" w:rsidRDefault="0099030E" w:rsidP="00147D83">
            <w:r>
              <w:t>(5492, 0, '2015-05-05 03:51:41'),</w:t>
            </w:r>
          </w:p>
          <w:p w:rsidR="0099030E" w:rsidRDefault="0099030E" w:rsidP="00147D83">
            <w:r>
              <w:t>(5493, 0, '2015-05-05 03:51:44'),</w:t>
            </w:r>
          </w:p>
          <w:p w:rsidR="0099030E" w:rsidRDefault="0099030E" w:rsidP="00147D83">
            <w:r>
              <w:t>(5494, 0, '2015-05-05 03:51:47'),</w:t>
            </w:r>
          </w:p>
          <w:p w:rsidR="0099030E" w:rsidRDefault="0099030E" w:rsidP="00147D83">
            <w:r>
              <w:t>(5495, 0, '2015-05-05 03:51:50'),</w:t>
            </w:r>
          </w:p>
          <w:p w:rsidR="0099030E" w:rsidRDefault="0099030E" w:rsidP="00147D83">
            <w:r>
              <w:t>(5496, 0, '2015-05-05 03:51:53'),</w:t>
            </w:r>
          </w:p>
          <w:p w:rsidR="0099030E" w:rsidRDefault="0099030E" w:rsidP="00147D83">
            <w:r>
              <w:t>(5497, 0, '2015-05-05 03:51:56'),</w:t>
            </w:r>
          </w:p>
          <w:p w:rsidR="0099030E" w:rsidRDefault="0099030E" w:rsidP="00147D83">
            <w:r>
              <w:t>(5498, 0, '2015-05-05 03:51:59'),</w:t>
            </w:r>
          </w:p>
          <w:p w:rsidR="0099030E" w:rsidRDefault="0099030E" w:rsidP="00147D83">
            <w:r>
              <w:t>(5499, 0, '2015-05-05 03:52:02'),</w:t>
            </w:r>
          </w:p>
          <w:p w:rsidR="0099030E" w:rsidRDefault="0099030E" w:rsidP="00147D83">
            <w:r>
              <w:t>(5500, 0, '2015-05-05 03:52:05'),</w:t>
            </w:r>
          </w:p>
          <w:p w:rsidR="0099030E" w:rsidRDefault="0099030E" w:rsidP="00147D83">
            <w:r>
              <w:t>(5501, 0, '2015-05-05 03:52:09'),</w:t>
            </w:r>
          </w:p>
          <w:p w:rsidR="0099030E" w:rsidRDefault="0099030E" w:rsidP="00147D83">
            <w:r>
              <w:t>(5502, 0, '2015-05-05 03:52:12'),</w:t>
            </w:r>
          </w:p>
          <w:p w:rsidR="0099030E" w:rsidRDefault="0099030E" w:rsidP="00147D83">
            <w:r>
              <w:t>(5503, 0, '2015-05-05 03:52:15'),</w:t>
            </w:r>
          </w:p>
          <w:p w:rsidR="0099030E" w:rsidRDefault="0099030E" w:rsidP="00147D83">
            <w:r>
              <w:t>(5504, 0, '2015-05-05 03:52:18'),</w:t>
            </w:r>
          </w:p>
          <w:p w:rsidR="0099030E" w:rsidRDefault="0099030E" w:rsidP="00147D83">
            <w:r>
              <w:t>(5505, 0, '2015-05-05 03:52:21'),</w:t>
            </w:r>
          </w:p>
          <w:p w:rsidR="0099030E" w:rsidRDefault="0099030E" w:rsidP="00147D83">
            <w:r>
              <w:t>(5506, 0, '2015-05-05 03:52:24'),</w:t>
            </w:r>
          </w:p>
          <w:p w:rsidR="0099030E" w:rsidRDefault="0099030E" w:rsidP="00147D83">
            <w:r>
              <w:t>(5507, 0, '2015-05-05 03:52:27'),</w:t>
            </w:r>
          </w:p>
          <w:p w:rsidR="0099030E" w:rsidRDefault="0099030E" w:rsidP="00147D83">
            <w:r>
              <w:t>(5508, 0, '2015-05-05 03:52:30'),</w:t>
            </w:r>
          </w:p>
          <w:p w:rsidR="0099030E" w:rsidRDefault="0099030E" w:rsidP="00147D83">
            <w:r>
              <w:t>(5509, 0, '2015-05-05 03:52:33'),</w:t>
            </w:r>
          </w:p>
          <w:p w:rsidR="0099030E" w:rsidRDefault="0099030E" w:rsidP="00147D83">
            <w:r>
              <w:t>(5510, 0, '2015-05-05 03:52:36'),</w:t>
            </w:r>
          </w:p>
          <w:p w:rsidR="0099030E" w:rsidRDefault="0099030E" w:rsidP="00147D83">
            <w:r>
              <w:t>(5511, 0, '2015-05-05 03:52:39'),</w:t>
            </w:r>
          </w:p>
          <w:p w:rsidR="0099030E" w:rsidRDefault="0099030E" w:rsidP="00147D83">
            <w:r>
              <w:t>(5512, 0, '2015-05-05 03:52:42'),</w:t>
            </w:r>
          </w:p>
          <w:p w:rsidR="0099030E" w:rsidRDefault="0099030E" w:rsidP="00147D83">
            <w:r>
              <w:t>(5513, 0, '2015-05-05 03:52:45'),</w:t>
            </w:r>
          </w:p>
          <w:p w:rsidR="0099030E" w:rsidRDefault="0099030E" w:rsidP="00147D83">
            <w:r>
              <w:t>(5514, 0, '2015-05-05 03:52:48'),</w:t>
            </w:r>
          </w:p>
          <w:p w:rsidR="0099030E" w:rsidRDefault="0099030E" w:rsidP="00147D83">
            <w:r>
              <w:t>(5515, 0, '2015-05-05 03:52:51'),</w:t>
            </w:r>
          </w:p>
          <w:p w:rsidR="0099030E" w:rsidRDefault="0099030E" w:rsidP="00147D83">
            <w:r>
              <w:t>(5516, 0, '2015-05-05 03:52:54'),</w:t>
            </w:r>
          </w:p>
          <w:p w:rsidR="0099030E" w:rsidRDefault="0099030E" w:rsidP="00147D83">
            <w:r>
              <w:t>(5517, 0, '2015-05-05 03:52:57'),</w:t>
            </w:r>
          </w:p>
          <w:p w:rsidR="0099030E" w:rsidRDefault="0099030E" w:rsidP="00147D83">
            <w:r>
              <w:t>(5518, 0, '2015-05-05 03:53:00'),</w:t>
            </w:r>
          </w:p>
          <w:p w:rsidR="0099030E" w:rsidRDefault="0099030E" w:rsidP="00147D83">
            <w:r>
              <w:t>(5519, 0, '2015-05-05 03:53:03'),</w:t>
            </w:r>
          </w:p>
          <w:p w:rsidR="0099030E" w:rsidRDefault="0099030E" w:rsidP="00147D83">
            <w:r>
              <w:t>(5520, 0, '2015-05-05 03:53:06'),</w:t>
            </w:r>
          </w:p>
          <w:p w:rsidR="0099030E" w:rsidRDefault="0099030E" w:rsidP="00147D83">
            <w:r>
              <w:t>(5521, 0, '2015-05-05 03:53:09'),</w:t>
            </w:r>
          </w:p>
          <w:p w:rsidR="0099030E" w:rsidRDefault="0099030E" w:rsidP="00147D83">
            <w:r>
              <w:t>(5522, 0, '2015-05-05 03:53:12'),</w:t>
            </w:r>
          </w:p>
          <w:p w:rsidR="0099030E" w:rsidRDefault="0099030E" w:rsidP="00147D83">
            <w:r>
              <w:t>(5523, 0, '2015-05-05 03:53:15'),</w:t>
            </w:r>
          </w:p>
          <w:p w:rsidR="0099030E" w:rsidRDefault="0099030E" w:rsidP="00147D83">
            <w:r>
              <w:t>(5524, 0, '2015-05-05 03:53:18'),</w:t>
            </w:r>
          </w:p>
          <w:p w:rsidR="0099030E" w:rsidRDefault="0099030E" w:rsidP="00147D83">
            <w:r>
              <w:t>(5525, 0, '2015-05-05 03:53:21'),</w:t>
            </w:r>
          </w:p>
          <w:p w:rsidR="0099030E" w:rsidRDefault="0099030E" w:rsidP="00147D83">
            <w:r>
              <w:t>(5526, 0, '2015-05-05 03:53:24'),</w:t>
            </w:r>
          </w:p>
          <w:p w:rsidR="0099030E" w:rsidRDefault="0099030E" w:rsidP="00147D83">
            <w:r>
              <w:t>(5527, 0, '2015-05-05 03:53:27'),</w:t>
            </w:r>
          </w:p>
          <w:p w:rsidR="0099030E" w:rsidRDefault="0099030E" w:rsidP="00147D83">
            <w:r>
              <w:t>(5528, 0, '2015-05-05 03:53:30'),</w:t>
            </w:r>
          </w:p>
          <w:p w:rsidR="0099030E" w:rsidRDefault="0099030E" w:rsidP="00147D83">
            <w:r>
              <w:t>(5529, 0, '2015-05-05 03:53:33'),</w:t>
            </w:r>
          </w:p>
          <w:p w:rsidR="0099030E" w:rsidRDefault="0099030E" w:rsidP="00147D83">
            <w:r>
              <w:t>(5530, 0, '2015-05-05 03:53:36'),</w:t>
            </w:r>
          </w:p>
          <w:p w:rsidR="0099030E" w:rsidRDefault="0099030E" w:rsidP="00147D83">
            <w:r>
              <w:t>(5531, 0, '2015-05-05 03:53:39'),</w:t>
            </w:r>
          </w:p>
          <w:p w:rsidR="0099030E" w:rsidRDefault="0099030E" w:rsidP="00147D83">
            <w:r>
              <w:t>(5532, 0, '2015-05-05 03:53:43'),</w:t>
            </w:r>
          </w:p>
          <w:p w:rsidR="0099030E" w:rsidRDefault="0099030E" w:rsidP="00147D83">
            <w:r>
              <w:t>(5533, 0, '2015-05-05 03:53:46'),</w:t>
            </w:r>
          </w:p>
          <w:p w:rsidR="0099030E" w:rsidRDefault="0099030E" w:rsidP="00147D83">
            <w:r>
              <w:t>(5534, 0, '2015-05-05 03:53:49'),</w:t>
            </w:r>
          </w:p>
          <w:p w:rsidR="0099030E" w:rsidRDefault="0099030E" w:rsidP="00147D83">
            <w:r>
              <w:t>(5535, 0, '2015-05-05 03:53:52'),</w:t>
            </w:r>
          </w:p>
          <w:p w:rsidR="0099030E" w:rsidRDefault="0099030E" w:rsidP="00147D83">
            <w:r>
              <w:t>(5536, 0, '2015-05-05 03:53:55'),</w:t>
            </w:r>
          </w:p>
          <w:p w:rsidR="0099030E" w:rsidRDefault="0099030E" w:rsidP="00147D83">
            <w:r>
              <w:t>(5537, 0, '2015-05-05 03:53:58'),</w:t>
            </w:r>
          </w:p>
          <w:p w:rsidR="0099030E" w:rsidRDefault="0099030E" w:rsidP="00147D83">
            <w:r>
              <w:t>(5538, 0, '2015-05-05 03:54:01'),</w:t>
            </w:r>
          </w:p>
          <w:p w:rsidR="0099030E" w:rsidRDefault="0099030E" w:rsidP="00147D83">
            <w:r>
              <w:t>(5539, 0, '2015-05-05 03:54:04'),</w:t>
            </w:r>
          </w:p>
          <w:p w:rsidR="0099030E" w:rsidRDefault="0099030E" w:rsidP="00147D83">
            <w:r>
              <w:t>(5540, 0, '2015-05-05 03:54:07'),</w:t>
            </w:r>
          </w:p>
          <w:p w:rsidR="0099030E" w:rsidRDefault="0099030E" w:rsidP="00147D83">
            <w:r>
              <w:t>(5541, 0, '2015-05-05 03:54:10'),</w:t>
            </w:r>
          </w:p>
          <w:p w:rsidR="0099030E" w:rsidRDefault="0099030E" w:rsidP="00147D83">
            <w:r>
              <w:t>(5542, 0, '2015-05-05 03:54:13'),</w:t>
            </w:r>
          </w:p>
          <w:p w:rsidR="0099030E" w:rsidRDefault="0099030E" w:rsidP="00147D83">
            <w:r>
              <w:t>(5543, 0, '2015-05-05 03:54:16'),</w:t>
            </w:r>
          </w:p>
          <w:p w:rsidR="0099030E" w:rsidRDefault="0099030E" w:rsidP="00147D83">
            <w:r>
              <w:t>(5544, 0, '2015-05-05 03:54:19'),</w:t>
            </w:r>
          </w:p>
          <w:p w:rsidR="0099030E" w:rsidRDefault="0099030E" w:rsidP="00147D83">
            <w:r>
              <w:t>(5545, 0, '2015-05-05 03:54:22'),</w:t>
            </w:r>
          </w:p>
          <w:p w:rsidR="0099030E" w:rsidRDefault="0099030E" w:rsidP="00147D83">
            <w:r>
              <w:t>(5546, 0, '2015-05-05 03:54:25'),</w:t>
            </w:r>
          </w:p>
          <w:p w:rsidR="0099030E" w:rsidRDefault="0099030E" w:rsidP="00147D83">
            <w:r>
              <w:t>(5547, 0, '2015-05-05 03:54:28'),</w:t>
            </w:r>
          </w:p>
          <w:p w:rsidR="0099030E" w:rsidRDefault="0099030E" w:rsidP="00147D83">
            <w:r>
              <w:t>(5548, 0, '2015-05-05 03:54:31'),</w:t>
            </w:r>
          </w:p>
          <w:p w:rsidR="0099030E" w:rsidRDefault="0099030E" w:rsidP="00147D83">
            <w:r>
              <w:t>(5549, 0, '2015-05-05 03:54:34'),</w:t>
            </w:r>
          </w:p>
          <w:p w:rsidR="0099030E" w:rsidRDefault="0099030E" w:rsidP="00147D83">
            <w:r>
              <w:t>(5550, 0, '2015-05-05 03:54:37'),</w:t>
            </w:r>
          </w:p>
          <w:p w:rsidR="0099030E" w:rsidRDefault="0099030E" w:rsidP="00147D83">
            <w:r>
              <w:t>(5551, 0, '2015-05-05 03:54:40'),</w:t>
            </w:r>
          </w:p>
          <w:p w:rsidR="0099030E" w:rsidRDefault="0099030E" w:rsidP="00147D83">
            <w:r>
              <w:t>(5552, 0, '2015-05-05 03:54:43'),</w:t>
            </w:r>
          </w:p>
          <w:p w:rsidR="0099030E" w:rsidRDefault="0099030E" w:rsidP="00147D83">
            <w:r>
              <w:t>(5553, 0, '2015-05-05 03:54:46'),</w:t>
            </w:r>
          </w:p>
          <w:p w:rsidR="0099030E" w:rsidRDefault="0099030E" w:rsidP="00147D83">
            <w:r>
              <w:t>(5554, 0, '2015-05-05 03:54:50'),</w:t>
            </w:r>
          </w:p>
          <w:p w:rsidR="0099030E" w:rsidRDefault="0099030E" w:rsidP="00147D83">
            <w:r>
              <w:t>(5555, 0, '2015-05-05 03:54:53'),</w:t>
            </w:r>
          </w:p>
          <w:p w:rsidR="0099030E" w:rsidRDefault="0099030E" w:rsidP="00147D83">
            <w:r>
              <w:t>(5556, 0, '2015-05-05 03:54:56'),</w:t>
            </w:r>
          </w:p>
          <w:p w:rsidR="0099030E" w:rsidRDefault="0099030E" w:rsidP="00147D83">
            <w:r>
              <w:t>(5557, 0, '2015-05-05 03:54:59'),</w:t>
            </w:r>
          </w:p>
          <w:p w:rsidR="0099030E" w:rsidRDefault="0099030E" w:rsidP="00147D83">
            <w:r>
              <w:t>(5558, 0, '2015-05-05 03:55:02'),</w:t>
            </w:r>
          </w:p>
          <w:p w:rsidR="0099030E" w:rsidRDefault="0099030E" w:rsidP="00147D83">
            <w:r>
              <w:t>(5559, 0, '2015-05-05 03:55:05'),</w:t>
            </w:r>
          </w:p>
          <w:p w:rsidR="0099030E" w:rsidRDefault="0099030E" w:rsidP="00147D83">
            <w:r>
              <w:t>(5560, 0, '2015-05-05 03:55:08'),</w:t>
            </w:r>
          </w:p>
          <w:p w:rsidR="0099030E" w:rsidRDefault="0099030E" w:rsidP="00147D83">
            <w:r>
              <w:t>(5561, 0, '2015-05-05 03:55:11'),</w:t>
            </w:r>
          </w:p>
          <w:p w:rsidR="0099030E" w:rsidRDefault="0099030E" w:rsidP="00147D83">
            <w:r>
              <w:t>(5562, 0, '2015-05-05 03:55:14'),</w:t>
            </w:r>
          </w:p>
          <w:p w:rsidR="0099030E" w:rsidRDefault="0099030E" w:rsidP="00147D83">
            <w:r>
              <w:t>(5563, 0, '2015-05-05 03:55:17'),</w:t>
            </w:r>
          </w:p>
          <w:p w:rsidR="0099030E" w:rsidRDefault="0099030E" w:rsidP="00147D83">
            <w:r>
              <w:t>(5564, 0, '2015-05-05 03:55:20'),</w:t>
            </w:r>
          </w:p>
          <w:p w:rsidR="0099030E" w:rsidRDefault="0099030E" w:rsidP="00147D83">
            <w:r>
              <w:t>(5565, 0, '2015-05-05 03:55:23'),</w:t>
            </w:r>
          </w:p>
          <w:p w:rsidR="0099030E" w:rsidRDefault="0099030E" w:rsidP="00147D83">
            <w:r>
              <w:t>(5566, 0, '2015-05-05 03:55:26'),</w:t>
            </w:r>
          </w:p>
          <w:p w:rsidR="0099030E" w:rsidRDefault="0099030E" w:rsidP="00147D83">
            <w:r>
              <w:t>(5567, 0, '2015-05-05 03:55:30'),</w:t>
            </w:r>
          </w:p>
          <w:p w:rsidR="0099030E" w:rsidRDefault="0099030E" w:rsidP="00147D83">
            <w:r>
              <w:t>(5568, 0, '2015-05-05 03:55:33'),</w:t>
            </w:r>
          </w:p>
          <w:p w:rsidR="0099030E" w:rsidRDefault="0099030E" w:rsidP="00147D83">
            <w:r>
              <w:t>(5569, 0, '2015-05-05 03:55:36'),</w:t>
            </w:r>
          </w:p>
          <w:p w:rsidR="0099030E" w:rsidRDefault="0099030E" w:rsidP="00147D83">
            <w:r>
              <w:t>(5570, 0, '2015-05-05 03:55:39'),</w:t>
            </w:r>
          </w:p>
          <w:p w:rsidR="0099030E" w:rsidRDefault="0099030E" w:rsidP="00147D83">
            <w:r>
              <w:t>(5571, 0, '2015-05-05 03:55:42'),</w:t>
            </w:r>
          </w:p>
          <w:p w:rsidR="0099030E" w:rsidRDefault="0099030E" w:rsidP="00147D83">
            <w:r>
              <w:t>(5572, 0, '2015-05-05 03:55:45'),</w:t>
            </w:r>
          </w:p>
          <w:p w:rsidR="0099030E" w:rsidRDefault="0099030E" w:rsidP="00147D83">
            <w:r>
              <w:t>(5573, 0, '2015-05-05 03:55:48'),</w:t>
            </w:r>
          </w:p>
          <w:p w:rsidR="0099030E" w:rsidRDefault="0099030E" w:rsidP="00147D83">
            <w:r>
              <w:t>(5574, 0, '2015-05-05 03:55:51'),</w:t>
            </w:r>
          </w:p>
          <w:p w:rsidR="0099030E" w:rsidRDefault="0099030E" w:rsidP="00147D83">
            <w:r>
              <w:t>(5575, 0, '2015-05-05 03:55:54'),</w:t>
            </w:r>
          </w:p>
          <w:p w:rsidR="0099030E" w:rsidRDefault="0099030E" w:rsidP="00147D83">
            <w:r>
              <w:t>(5576, 0, '2015-05-05 03:55:57'),</w:t>
            </w:r>
          </w:p>
          <w:p w:rsidR="0099030E" w:rsidRDefault="0099030E" w:rsidP="00147D83">
            <w:r>
              <w:t>(5577, 0, '2015-05-05 03:56:00'),</w:t>
            </w:r>
          </w:p>
          <w:p w:rsidR="0099030E" w:rsidRDefault="0099030E" w:rsidP="00147D83">
            <w:r>
              <w:t>(5578, 0, '2015-05-05 03:56:03'),</w:t>
            </w:r>
          </w:p>
          <w:p w:rsidR="0099030E" w:rsidRDefault="0099030E" w:rsidP="00147D83">
            <w:r>
              <w:t>(5579, 0, '2015-05-05 03:56:06'),</w:t>
            </w:r>
          </w:p>
          <w:p w:rsidR="0099030E" w:rsidRDefault="0099030E" w:rsidP="00147D83">
            <w:r>
              <w:t>(5580, 0, '2015-05-05 03:56:09'),</w:t>
            </w:r>
          </w:p>
          <w:p w:rsidR="0099030E" w:rsidRDefault="0099030E" w:rsidP="00147D83">
            <w:r>
              <w:t>(5581, 0, '2015-05-05 03:56:12'),</w:t>
            </w:r>
          </w:p>
          <w:p w:rsidR="0099030E" w:rsidRDefault="0099030E" w:rsidP="00147D83">
            <w:r>
              <w:t>(5582, 0, '2015-05-05 03:56:15'),</w:t>
            </w:r>
          </w:p>
          <w:p w:rsidR="0099030E" w:rsidRDefault="0099030E" w:rsidP="00147D83">
            <w:r>
              <w:t>(5583, 0, '2015-05-05 03:56:18'),</w:t>
            </w:r>
          </w:p>
          <w:p w:rsidR="0099030E" w:rsidRDefault="0099030E" w:rsidP="00147D83">
            <w:r>
              <w:t>(5584, 0, '2015-05-05 03:56:21'),</w:t>
            </w:r>
          </w:p>
          <w:p w:rsidR="0099030E" w:rsidRDefault="0099030E" w:rsidP="00147D83">
            <w:r>
              <w:t>(5585, 0, '2015-05-05 03:56:24'),</w:t>
            </w:r>
          </w:p>
          <w:p w:rsidR="0099030E" w:rsidRDefault="0099030E" w:rsidP="00147D83">
            <w:r>
              <w:t>(5586, 0, '2015-05-05 03:56:27'),</w:t>
            </w:r>
          </w:p>
          <w:p w:rsidR="0099030E" w:rsidRDefault="0099030E" w:rsidP="00147D83">
            <w:r>
              <w:t>(5587, 0, '2015-05-05 03:56:30'),</w:t>
            </w:r>
          </w:p>
          <w:p w:rsidR="0099030E" w:rsidRDefault="0099030E" w:rsidP="00147D83">
            <w:r>
              <w:t>(5588, 0, '2015-05-05 03:56:33'),</w:t>
            </w:r>
          </w:p>
          <w:p w:rsidR="0099030E" w:rsidRDefault="0099030E" w:rsidP="00147D83">
            <w:r>
              <w:t>(5589, 0, '2015-05-05 03:56:36'),</w:t>
            </w:r>
          </w:p>
          <w:p w:rsidR="0099030E" w:rsidRDefault="0099030E" w:rsidP="00147D83">
            <w:r>
              <w:t>(5590, 0, '2015-05-05 03:56:39'),</w:t>
            </w:r>
          </w:p>
          <w:p w:rsidR="0099030E" w:rsidRDefault="0099030E" w:rsidP="00147D83">
            <w:r>
              <w:t>(5591, 0, '2015-05-05 03:56:42'),</w:t>
            </w:r>
          </w:p>
          <w:p w:rsidR="0099030E" w:rsidRDefault="0099030E" w:rsidP="00147D83">
            <w:r>
              <w:t>(5592, 0, '2015-05-05 03:56:45'),</w:t>
            </w:r>
          </w:p>
          <w:p w:rsidR="0099030E" w:rsidRDefault="0099030E" w:rsidP="00147D83">
            <w:r>
              <w:t>(5593, 0, '2015-05-05 03:56:48'),</w:t>
            </w:r>
          </w:p>
          <w:p w:rsidR="0099030E" w:rsidRDefault="0099030E" w:rsidP="00147D83">
            <w:r>
              <w:t>(5594, 0, '2015-05-05 03:56:52'),</w:t>
            </w:r>
          </w:p>
          <w:p w:rsidR="0099030E" w:rsidRDefault="0099030E" w:rsidP="00147D83">
            <w:r>
              <w:t>(5595, 0, '2015-05-05 03:56:55'),</w:t>
            </w:r>
          </w:p>
          <w:p w:rsidR="0099030E" w:rsidRDefault="0099030E" w:rsidP="00147D83">
            <w:r>
              <w:t>(5596, 0, '2015-05-05 03:56:58'),</w:t>
            </w:r>
          </w:p>
          <w:p w:rsidR="0099030E" w:rsidRDefault="0099030E" w:rsidP="00147D83">
            <w:r>
              <w:t>(5597, 0, '2015-05-05 03:57:01'),</w:t>
            </w:r>
          </w:p>
          <w:p w:rsidR="0099030E" w:rsidRDefault="0099030E" w:rsidP="00147D83">
            <w:r>
              <w:t>(5598, 0, '2015-05-05 03:57:04'),</w:t>
            </w:r>
          </w:p>
          <w:p w:rsidR="0099030E" w:rsidRDefault="0099030E" w:rsidP="00147D83">
            <w:r>
              <w:t>(5599, 0, '2015-05-05 03:57:07'),</w:t>
            </w:r>
          </w:p>
          <w:p w:rsidR="0099030E" w:rsidRDefault="0099030E" w:rsidP="00147D83">
            <w:r>
              <w:t>(5600, 0, '2015-05-05 03:57:10'),</w:t>
            </w:r>
          </w:p>
          <w:p w:rsidR="0099030E" w:rsidRDefault="0099030E" w:rsidP="00147D83">
            <w:r>
              <w:t>(5601, 0, '2015-05-05 03:57:13'),</w:t>
            </w:r>
          </w:p>
          <w:p w:rsidR="0099030E" w:rsidRDefault="0099030E" w:rsidP="00147D83">
            <w:r>
              <w:t>(5602, 0, '2015-05-05 03:57:16'),</w:t>
            </w:r>
          </w:p>
          <w:p w:rsidR="0099030E" w:rsidRDefault="0099030E" w:rsidP="00147D83">
            <w:r>
              <w:t>(5603, 0, '2015-05-05 03:57:19'),</w:t>
            </w:r>
          </w:p>
          <w:p w:rsidR="0099030E" w:rsidRDefault="0099030E" w:rsidP="00147D83">
            <w:r>
              <w:t>(5604, 0, '2015-05-05 03:57:22'),</w:t>
            </w:r>
          </w:p>
          <w:p w:rsidR="0099030E" w:rsidRDefault="0099030E" w:rsidP="00147D83">
            <w:r>
              <w:t>(5605, 0, '2015-05-05 03:57:25'),</w:t>
            </w:r>
          </w:p>
          <w:p w:rsidR="0099030E" w:rsidRDefault="0099030E" w:rsidP="00147D83">
            <w:r>
              <w:t>(5606, 0, '2015-05-05 03:57:28'),</w:t>
            </w:r>
          </w:p>
          <w:p w:rsidR="0099030E" w:rsidRDefault="0099030E" w:rsidP="00147D83">
            <w:r>
              <w:t>(5607, 0, '2015-05-05 03:57:31'),</w:t>
            </w:r>
          </w:p>
          <w:p w:rsidR="0099030E" w:rsidRDefault="0099030E" w:rsidP="00147D83">
            <w:r>
              <w:t>(5608, 0, '2015-05-05 03:57:34'),</w:t>
            </w:r>
          </w:p>
          <w:p w:rsidR="0099030E" w:rsidRDefault="0099030E" w:rsidP="00147D83">
            <w:r>
              <w:t>(5609, 0, '2015-05-05 03:57:37'),</w:t>
            </w:r>
          </w:p>
          <w:p w:rsidR="0099030E" w:rsidRDefault="0099030E" w:rsidP="00147D83">
            <w:r>
              <w:t>(5610, 0, '2015-05-05 03:57:40'),</w:t>
            </w:r>
          </w:p>
          <w:p w:rsidR="0099030E" w:rsidRDefault="0099030E" w:rsidP="00147D83">
            <w:r>
              <w:t>(5611, 0, '2015-05-05 03:57:43'),</w:t>
            </w:r>
          </w:p>
          <w:p w:rsidR="0099030E" w:rsidRDefault="0099030E" w:rsidP="00147D83">
            <w:r>
              <w:t>(5612, 0, '2015-05-05 03:57:46'),</w:t>
            </w:r>
          </w:p>
          <w:p w:rsidR="0099030E" w:rsidRDefault="0099030E" w:rsidP="00147D83">
            <w:r>
              <w:t>(5613, 0, '2015-05-05 03:57:49'),</w:t>
            </w:r>
          </w:p>
          <w:p w:rsidR="0099030E" w:rsidRDefault="0099030E" w:rsidP="00147D83">
            <w:r>
              <w:t>(5614, 0, '2015-05-05 03:57:52'),</w:t>
            </w:r>
          </w:p>
          <w:p w:rsidR="0099030E" w:rsidRDefault="0099030E" w:rsidP="00147D83">
            <w:r>
              <w:t>(5615, 0, '2015-05-05 03:57:55'),</w:t>
            </w:r>
          </w:p>
          <w:p w:rsidR="0099030E" w:rsidRDefault="0099030E" w:rsidP="00147D83">
            <w:r>
              <w:t>(5616, 0, '2015-05-05 03:57:58'),</w:t>
            </w:r>
          </w:p>
          <w:p w:rsidR="0099030E" w:rsidRDefault="0099030E" w:rsidP="00147D83">
            <w:r>
              <w:t>(5617, 0, '2015-05-05 03:58:01'),</w:t>
            </w:r>
          </w:p>
          <w:p w:rsidR="0099030E" w:rsidRDefault="0099030E" w:rsidP="00147D83">
            <w:r>
              <w:t>(5618, 0, '2015-05-05 03:58:04'),</w:t>
            </w:r>
          </w:p>
          <w:p w:rsidR="0099030E" w:rsidRDefault="0099030E" w:rsidP="00147D83">
            <w:r>
              <w:t>(5619, 0, '2015-05-05 03:58:07'),</w:t>
            </w:r>
          </w:p>
          <w:p w:rsidR="0099030E" w:rsidRDefault="0099030E" w:rsidP="00147D83">
            <w:r>
              <w:t>(5620, 0, '2015-05-05 03:58:10'),</w:t>
            </w:r>
          </w:p>
          <w:p w:rsidR="0099030E" w:rsidRDefault="0099030E" w:rsidP="00147D83">
            <w:r>
              <w:t>(5621, 0, '2015-05-05 03:58:13'),</w:t>
            </w:r>
          </w:p>
          <w:p w:rsidR="0099030E" w:rsidRDefault="0099030E" w:rsidP="00147D83">
            <w:r>
              <w:t>(5622, 0, '2015-05-05 03:58:16'),</w:t>
            </w:r>
          </w:p>
          <w:p w:rsidR="0099030E" w:rsidRDefault="0099030E" w:rsidP="00147D83">
            <w:r>
              <w:t>(5623, 0, '2015-05-05 03:58:20'),</w:t>
            </w:r>
          </w:p>
          <w:p w:rsidR="0099030E" w:rsidRDefault="0099030E" w:rsidP="00147D83">
            <w:r>
              <w:t>(5624, 0, '2015-05-05 03:58:23'),</w:t>
            </w:r>
          </w:p>
          <w:p w:rsidR="0099030E" w:rsidRDefault="0099030E" w:rsidP="00147D83">
            <w:r>
              <w:t>(5625, 0, '2015-05-05 03:58:26'),</w:t>
            </w:r>
          </w:p>
          <w:p w:rsidR="0099030E" w:rsidRDefault="0099030E" w:rsidP="00147D83">
            <w:r>
              <w:t>(5626, 0, '2015-05-05 03:58:29'),</w:t>
            </w:r>
          </w:p>
          <w:p w:rsidR="0099030E" w:rsidRDefault="0099030E" w:rsidP="00147D83">
            <w:r>
              <w:t>(5627, 0, '2015-05-05 03:58:32'),</w:t>
            </w:r>
          </w:p>
          <w:p w:rsidR="0099030E" w:rsidRDefault="0099030E" w:rsidP="00147D83">
            <w:r>
              <w:t>(5628, 0, '2015-05-05 03:58:35'),</w:t>
            </w:r>
          </w:p>
          <w:p w:rsidR="0099030E" w:rsidRDefault="0099030E" w:rsidP="00147D83">
            <w:r>
              <w:t>(5629, 0, '2015-05-05 03:58:38'),</w:t>
            </w:r>
          </w:p>
          <w:p w:rsidR="0099030E" w:rsidRDefault="0099030E" w:rsidP="00147D83">
            <w:r>
              <w:t>(5630, 0, '2015-05-05 03:58:41'),</w:t>
            </w:r>
          </w:p>
          <w:p w:rsidR="0099030E" w:rsidRDefault="0099030E" w:rsidP="00147D83">
            <w:r>
              <w:t>(5631, 0, '2015-05-05 03:58:44'),</w:t>
            </w:r>
          </w:p>
          <w:p w:rsidR="0099030E" w:rsidRDefault="0099030E" w:rsidP="00147D83">
            <w:r>
              <w:t>(5632, 0, '2015-05-05 03:58:47'),</w:t>
            </w:r>
          </w:p>
          <w:p w:rsidR="0099030E" w:rsidRDefault="0099030E" w:rsidP="00147D83">
            <w:r>
              <w:t>(5633, 0, '2015-05-05 03:58:50'),</w:t>
            </w:r>
          </w:p>
          <w:p w:rsidR="0099030E" w:rsidRDefault="0099030E" w:rsidP="00147D83">
            <w:r>
              <w:t>(5634, 0, '2015-05-05 03:58:53'),</w:t>
            </w:r>
          </w:p>
          <w:p w:rsidR="0099030E" w:rsidRDefault="0099030E" w:rsidP="00147D83">
            <w:r>
              <w:t>(5635, 0, '2015-05-05 03:58:56'),</w:t>
            </w:r>
          </w:p>
          <w:p w:rsidR="0099030E" w:rsidRDefault="0099030E" w:rsidP="00147D83">
            <w:r>
              <w:t>(5636, 0, '2015-05-05 03:58:59'),</w:t>
            </w:r>
          </w:p>
          <w:p w:rsidR="0099030E" w:rsidRDefault="0099030E" w:rsidP="00147D83">
            <w:r>
              <w:t>(5637, 0, '2015-05-05 03:59:02'),</w:t>
            </w:r>
          </w:p>
          <w:p w:rsidR="0099030E" w:rsidRDefault="0099030E" w:rsidP="00147D83">
            <w:r>
              <w:t>(5638, 0, '2015-05-05 03:59:05'),</w:t>
            </w:r>
          </w:p>
          <w:p w:rsidR="0099030E" w:rsidRDefault="0099030E" w:rsidP="00147D83">
            <w:r>
              <w:t>(5639, 0, '2015-05-05 03:59:08'),</w:t>
            </w:r>
          </w:p>
          <w:p w:rsidR="0099030E" w:rsidRDefault="0099030E" w:rsidP="00147D83">
            <w:r>
              <w:t>(5640, 0, '2015-05-05 03:59:11'),</w:t>
            </w:r>
          </w:p>
          <w:p w:rsidR="0099030E" w:rsidRDefault="0099030E" w:rsidP="00147D83">
            <w:r>
              <w:t>(5641, 0, '2015-05-05 03:59:14'),</w:t>
            </w:r>
          </w:p>
          <w:p w:rsidR="0099030E" w:rsidRDefault="0099030E" w:rsidP="00147D83">
            <w:r>
              <w:t>(5642, 0, '2015-05-05 03:59:17'),</w:t>
            </w:r>
          </w:p>
          <w:p w:rsidR="0099030E" w:rsidRDefault="0099030E" w:rsidP="00147D83">
            <w:r>
              <w:t>(5643, 0, '2015-05-05 03:59:20'),</w:t>
            </w:r>
          </w:p>
          <w:p w:rsidR="0099030E" w:rsidRDefault="0099030E" w:rsidP="00147D83">
            <w:r>
              <w:t>(5644, 0, '2015-05-05 03:59:23'),</w:t>
            </w:r>
          </w:p>
          <w:p w:rsidR="0099030E" w:rsidRDefault="0099030E" w:rsidP="00147D83">
            <w:r>
              <w:t>(5645, 0, '2015-05-05 03:59:26'),</w:t>
            </w:r>
          </w:p>
          <w:p w:rsidR="0099030E" w:rsidRDefault="0099030E" w:rsidP="00147D83">
            <w:r>
              <w:t>(5646, 0, '2015-05-05 03:59:29'),</w:t>
            </w:r>
          </w:p>
          <w:p w:rsidR="0099030E" w:rsidRDefault="0099030E" w:rsidP="00147D83">
            <w:r>
              <w:t>(5647, 0, '2015-05-05 03:59:32'),</w:t>
            </w:r>
          </w:p>
          <w:p w:rsidR="0099030E" w:rsidRDefault="0099030E" w:rsidP="00147D83">
            <w:r>
              <w:t>(5648, 0, '2015-05-05 03:59:35'),</w:t>
            </w:r>
          </w:p>
          <w:p w:rsidR="0099030E" w:rsidRDefault="0099030E" w:rsidP="00147D83">
            <w:r>
              <w:t>(5649, 0, '2015-05-05 03:59:38'),</w:t>
            </w:r>
          </w:p>
          <w:p w:rsidR="0099030E" w:rsidRDefault="0099030E" w:rsidP="00147D83">
            <w:r>
              <w:t>(5650, 0, '2015-05-05 03:59:41'),</w:t>
            </w:r>
          </w:p>
          <w:p w:rsidR="0099030E" w:rsidRDefault="0099030E" w:rsidP="00147D83">
            <w:r>
              <w:t>(5651, 0, '2015-05-05 03:59:45'),</w:t>
            </w:r>
          </w:p>
          <w:p w:rsidR="0099030E" w:rsidRDefault="0099030E" w:rsidP="00147D83">
            <w:r>
              <w:t>(5652, 0, '2015-05-05 03:59:48'),</w:t>
            </w:r>
          </w:p>
          <w:p w:rsidR="0099030E" w:rsidRDefault="0099030E" w:rsidP="00147D83">
            <w:r>
              <w:t>(5653, 0, '2015-05-05 03:59:51'),</w:t>
            </w:r>
          </w:p>
          <w:p w:rsidR="0099030E" w:rsidRDefault="0099030E" w:rsidP="00147D83">
            <w:r>
              <w:t>(5654, 0, '2015-05-05 03:59:54'),</w:t>
            </w:r>
          </w:p>
          <w:p w:rsidR="0099030E" w:rsidRDefault="0099030E" w:rsidP="00147D83">
            <w:r>
              <w:t>(5655, 0, '2015-05-05 03:59:57'),</w:t>
            </w:r>
          </w:p>
          <w:p w:rsidR="0099030E" w:rsidRDefault="0099030E" w:rsidP="00147D83">
            <w:r>
              <w:t>(5656, 0, '2015-05-05 04:00:00'),</w:t>
            </w:r>
          </w:p>
          <w:p w:rsidR="0099030E" w:rsidRDefault="0099030E" w:rsidP="00147D83">
            <w:r>
              <w:t>(5657, 0, '2015-05-05 04:00:03'),</w:t>
            </w:r>
          </w:p>
          <w:p w:rsidR="0099030E" w:rsidRDefault="0099030E" w:rsidP="00147D83">
            <w:r>
              <w:t>(5658, 0, '2015-05-05 04:00:06'),</w:t>
            </w:r>
          </w:p>
          <w:p w:rsidR="0099030E" w:rsidRDefault="0099030E" w:rsidP="00147D83">
            <w:r>
              <w:t>(5659, 0, '2015-05-05 04:00:09'),</w:t>
            </w:r>
          </w:p>
          <w:p w:rsidR="0099030E" w:rsidRDefault="0099030E" w:rsidP="00147D83">
            <w:r>
              <w:t>(5660, 0, '2015-05-05 04:00:12'),</w:t>
            </w:r>
          </w:p>
          <w:p w:rsidR="0099030E" w:rsidRDefault="0099030E" w:rsidP="00147D83">
            <w:r>
              <w:t>(5661, 0, '2015-05-05 04:00:15'),</w:t>
            </w:r>
          </w:p>
          <w:p w:rsidR="0099030E" w:rsidRDefault="0099030E" w:rsidP="00147D83">
            <w:r>
              <w:t>(5662, 0, '2015-05-05 04:00:18'),</w:t>
            </w:r>
          </w:p>
          <w:p w:rsidR="0099030E" w:rsidRDefault="0099030E" w:rsidP="00147D83">
            <w:r>
              <w:t>(5663, 0, '2015-05-05 04:00:21'),</w:t>
            </w:r>
          </w:p>
          <w:p w:rsidR="0099030E" w:rsidRDefault="0099030E" w:rsidP="00147D83">
            <w:r>
              <w:t>(5664, 0, '2015-05-05 04:00:24'),</w:t>
            </w:r>
          </w:p>
          <w:p w:rsidR="0099030E" w:rsidRDefault="0099030E" w:rsidP="00147D83">
            <w:r>
              <w:t>(5665, 0, '2015-05-05 04:00:27'),</w:t>
            </w:r>
          </w:p>
          <w:p w:rsidR="0099030E" w:rsidRDefault="0099030E" w:rsidP="00147D83">
            <w:r>
              <w:t>(5666, 0, '2015-05-05 04:00:30'),</w:t>
            </w:r>
          </w:p>
          <w:p w:rsidR="0099030E" w:rsidRDefault="0099030E" w:rsidP="00147D83">
            <w:r>
              <w:t>(5667, 0, '2015-05-05 04:00:33'),</w:t>
            </w:r>
          </w:p>
          <w:p w:rsidR="0099030E" w:rsidRDefault="0099030E" w:rsidP="00147D83">
            <w:r>
              <w:t>(5668, 0, '2015-05-05 04:00:36'),</w:t>
            </w:r>
          </w:p>
          <w:p w:rsidR="0099030E" w:rsidRDefault="0099030E" w:rsidP="00147D83">
            <w:r>
              <w:t>(5669, 0, '2015-05-05 04:00:39'),</w:t>
            </w:r>
          </w:p>
          <w:p w:rsidR="0099030E" w:rsidRDefault="0099030E" w:rsidP="00147D83">
            <w:r>
              <w:t>(5670, 0, '2015-05-05 04:00:42'),</w:t>
            </w:r>
          </w:p>
          <w:p w:rsidR="0099030E" w:rsidRDefault="0099030E" w:rsidP="00147D83">
            <w:r>
              <w:t>(5671, 0, '2015-05-05 04:00:45'),</w:t>
            </w:r>
          </w:p>
          <w:p w:rsidR="0099030E" w:rsidRDefault="0099030E" w:rsidP="00147D83">
            <w:r>
              <w:t>(5672, 0, '2015-05-05 04:00:48'),</w:t>
            </w:r>
          </w:p>
          <w:p w:rsidR="0099030E" w:rsidRDefault="0099030E" w:rsidP="00147D83">
            <w:r>
              <w:t>(5673, 0, '2015-05-05 04:00:51'),</w:t>
            </w:r>
          </w:p>
          <w:p w:rsidR="0099030E" w:rsidRDefault="0099030E" w:rsidP="00147D83">
            <w:r>
              <w:t>(5674, 0, '2015-05-05 04:00:54'),</w:t>
            </w:r>
          </w:p>
          <w:p w:rsidR="0099030E" w:rsidRDefault="0099030E" w:rsidP="00147D83">
            <w:r>
              <w:t>(5675, 0, '2015-05-05 04:00:57'),</w:t>
            </w:r>
          </w:p>
          <w:p w:rsidR="0099030E" w:rsidRDefault="0099030E" w:rsidP="00147D83">
            <w:r>
              <w:t>(5676, 0, '2015-05-05 04:01:00'),</w:t>
            </w:r>
          </w:p>
          <w:p w:rsidR="0099030E" w:rsidRDefault="0099030E" w:rsidP="00147D83">
            <w:r>
              <w:t>(5677, 0, '2015-05-05 04:01:03'),</w:t>
            </w:r>
          </w:p>
          <w:p w:rsidR="0099030E" w:rsidRDefault="0099030E" w:rsidP="00147D83">
            <w:r>
              <w:t>(5678, 0, '2015-05-05 04:01:06'),</w:t>
            </w:r>
          </w:p>
          <w:p w:rsidR="0099030E" w:rsidRDefault="0099030E" w:rsidP="00147D83">
            <w:r>
              <w:t>(5679, 0, '2015-05-05 04:01:09'),</w:t>
            </w:r>
          </w:p>
          <w:p w:rsidR="0099030E" w:rsidRDefault="0099030E" w:rsidP="00147D83">
            <w:r>
              <w:t>(5680, 0, '2015-05-05 04:01:12'),</w:t>
            </w:r>
          </w:p>
          <w:p w:rsidR="0099030E" w:rsidRDefault="0099030E" w:rsidP="00147D83">
            <w:r>
              <w:t>(5681, 0, '2015-05-05 04:01:16'),</w:t>
            </w:r>
          </w:p>
          <w:p w:rsidR="0099030E" w:rsidRDefault="0099030E" w:rsidP="00147D83">
            <w:r>
              <w:t>(5682, 0, '2015-05-05 04:01:19'),</w:t>
            </w:r>
          </w:p>
          <w:p w:rsidR="0099030E" w:rsidRDefault="0099030E" w:rsidP="00147D83">
            <w:r>
              <w:t>(5683, 0, '2015-05-05 04:01:22'),</w:t>
            </w:r>
          </w:p>
          <w:p w:rsidR="0099030E" w:rsidRDefault="0099030E" w:rsidP="00147D83">
            <w:r>
              <w:t>(5684, 0, '2015-05-05 04:01:25'),</w:t>
            </w:r>
          </w:p>
          <w:p w:rsidR="0099030E" w:rsidRDefault="0099030E" w:rsidP="00147D83">
            <w:r>
              <w:t>(5685, 0, '2015-05-05 04:01:28'),</w:t>
            </w:r>
          </w:p>
          <w:p w:rsidR="0099030E" w:rsidRDefault="0099030E" w:rsidP="00147D83">
            <w:r>
              <w:t>(5686, 0, '2015-05-05 04:01:31'),</w:t>
            </w:r>
          </w:p>
          <w:p w:rsidR="0099030E" w:rsidRDefault="0099030E" w:rsidP="00147D83">
            <w:r>
              <w:t>(5687, 0, '2015-05-05 04:01:34'),</w:t>
            </w:r>
          </w:p>
          <w:p w:rsidR="0099030E" w:rsidRDefault="0099030E" w:rsidP="00147D83">
            <w:r>
              <w:t>(5688, 0, '2015-05-05 04:01:37'),</w:t>
            </w:r>
          </w:p>
          <w:p w:rsidR="0099030E" w:rsidRDefault="0099030E" w:rsidP="00147D83">
            <w:r>
              <w:t>(5689, 0, '2015-05-05 04:01:40'),</w:t>
            </w:r>
          </w:p>
          <w:p w:rsidR="0099030E" w:rsidRDefault="0099030E" w:rsidP="00147D83">
            <w:r>
              <w:t>(5690, 0, '2015-05-05 04:01:43'),</w:t>
            </w:r>
          </w:p>
          <w:p w:rsidR="0099030E" w:rsidRDefault="0099030E" w:rsidP="00147D83">
            <w:r>
              <w:t>(5691, 0, '2015-05-05 04:01:46'),</w:t>
            </w:r>
          </w:p>
          <w:p w:rsidR="0099030E" w:rsidRDefault="0099030E" w:rsidP="00147D83">
            <w:r>
              <w:t>(5692, 0, '2015-05-05 04:01:49'),</w:t>
            </w:r>
          </w:p>
          <w:p w:rsidR="0099030E" w:rsidRDefault="0099030E" w:rsidP="00147D83">
            <w:r>
              <w:t>(5693, 0, '2015-05-05 04:01:52'),</w:t>
            </w:r>
          </w:p>
          <w:p w:rsidR="0099030E" w:rsidRDefault="0099030E" w:rsidP="00147D83">
            <w:r>
              <w:t>(5694, 0, '2015-05-05 04:01:55'),</w:t>
            </w:r>
          </w:p>
          <w:p w:rsidR="0099030E" w:rsidRDefault="0099030E" w:rsidP="00147D83">
            <w:r>
              <w:t>(5695, 0, '2015-05-05 04:01:58'),</w:t>
            </w:r>
          </w:p>
          <w:p w:rsidR="0099030E" w:rsidRDefault="0099030E" w:rsidP="00147D83">
            <w:r>
              <w:t>(5696, 0, '2015-05-05 04:02:01'),</w:t>
            </w:r>
          </w:p>
          <w:p w:rsidR="0099030E" w:rsidRDefault="0099030E" w:rsidP="00147D83">
            <w:r>
              <w:t>(5697, 0, '2015-05-05 04:02:04'),</w:t>
            </w:r>
          </w:p>
          <w:p w:rsidR="0099030E" w:rsidRDefault="0099030E" w:rsidP="00147D83">
            <w:r>
              <w:t>(5698, 0, '2015-05-05 04:02:07'),</w:t>
            </w:r>
          </w:p>
          <w:p w:rsidR="0099030E" w:rsidRDefault="0099030E" w:rsidP="00147D83">
            <w:r>
              <w:t>(5699, 0, '2015-05-05 04:02:10'),</w:t>
            </w:r>
          </w:p>
          <w:p w:rsidR="0099030E" w:rsidRDefault="0099030E" w:rsidP="00147D83">
            <w:r>
              <w:t>(5700, 0, '2015-05-05 04:02:13'),</w:t>
            </w:r>
          </w:p>
          <w:p w:rsidR="0099030E" w:rsidRDefault="0099030E" w:rsidP="00147D83">
            <w:r>
              <w:t>(5701, 0, '2015-05-05 04:02:16'),</w:t>
            </w:r>
          </w:p>
          <w:p w:rsidR="0099030E" w:rsidRDefault="0099030E" w:rsidP="00147D83">
            <w:r>
              <w:t>(5702, 0, '2015-05-05 04:02:19'),</w:t>
            </w:r>
          </w:p>
          <w:p w:rsidR="0099030E" w:rsidRDefault="0099030E" w:rsidP="00147D83">
            <w:r>
              <w:t>(5703, 0, '2015-05-05 04:02:22'),</w:t>
            </w:r>
          </w:p>
          <w:p w:rsidR="0099030E" w:rsidRDefault="0099030E" w:rsidP="00147D83">
            <w:r>
              <w:t>(5704, 0, '2015-05-05 04:02:25'),</w:t>
            </w:r>
          </w:p>
          <w:p w:rsidR="0099030E" w:rsidRDefault="0099030E" w:rsidP="00147D83">
            <w:r>
              <w:t>(5705, 0, '2015-05-05 04:02:28'),</w:t>
            </w:r>
          </w:p>
          <w:p w:rsidR="0099030E" w:rsidRDefault="0099030E" w:rsidP="00147D83">
            <w:r>
              <w:t>(5706, 0, '2015-05-05 04:02:31'),</w:t>
            </w:r>
          </w:p>
          <w:p w:rsidR="0099030E" w:rsidRDefault="0099030E" w:rsidP="00147D83">
            <w:r>
              <w:t>(5707, 0, '2015-05-05 04:02:34'),</w:t>
            </w:r>
          </w:p>
          <w:p w:rsidR="0099030E" w:rsidRDefault="0099030E" w:rsidP="00147D83">
            <w:r>
              <w:t>(5708, 0, '2015-05-05 04:02:37'),</w:t>
            </w:r>
          </w:p>
          <w:p w:rsidR="0099030E" w:rsidRDefault="0099030E" w:rsidP="00147D83">
            <w:r>
              <w:t>(5709, 0, '2015-05-05 04:02:41'),</w:t>
            </w:r>
          </w:p>
          <w:p w:rsidR="0099030E" w:rsidRDefault="0099030E" w:rsidP="00147D83">
            <w:r>
              <w:t>(5710, 0, '2015-05-05 04:02:44'),</w:t>
            </w:r>
          </w:p>
          <w:p w:rsidR="0099030E" w:rsidRDefault="0099030E" w:rsidP="00147D83">
            <w:r>
              <w:t>(5711, 0, '2015-05-05 04:02:47'),</w:t>
            </w:r>
          </w:p>
          <w:p w:rsidR="0099030E" w:rsidRDefault="0099030E" w:rsidP="00147D83">
            <w:r>
              <w:t>(5712, 0, '2015-05-05 04:02:50'),</w:t>
            </w:r>
          </w:p>
          <w:p w:rsidR="0099030E" w:rsidRDefault="0099030E" w:rsidP="00147D83">
            <w:r>
              <w:t>(5713, 0, '2015-05-05 04:02:53'),</w:t>
            </w:r>
          </w:p>
          <w:p w:rsidR="0099030E" w:rsidRDefault="0099030E" w:rsidP="00147D83">
            <w:r>
              <w:t>(5714, 0, '2015-05-05 04:02:56'),</w:t>
            </w:r>
          </w:p>
          <w:p w:rsidR="0099030E" w:rsidRDefault="0099030E" w:rsidP="00147D83">
            <w:r>
              <w:t>(5715, 0, '2015-05-05 04:02:59'),</w:t>
            </w:r>
          </w:p>
          <w:p w:rsidR="0099030E" w:rsidRDefault="0099030E" w:rsidP="00147D83">
            <w:r>
              <w:t>(5716, 0, '2015-05-05 04:03:02'),</w:t>
            </w:r>
          </w:p>
          <w:p w:rsidR="0099030E" w:rsidRDefault="0099030E" w:rsidP="00147D83">
            <w:r>
              <w:t>(5717, 0, '2015-05-05 04:03:05'),</w:t>
            </w:r>
          </w:p>
          <w:p w:rsidR="0099030E" w:rsidRDefault="0099030E" w:rsidP="00147D83">
            <w:r>
              <w:t>(5718, 0, '2015-05-05 04:03:08'),</w:t>
            </w:r>
          </w:p>
          <w:p w:rsidR="0099030E" w:rsidRDefault="0099030E" w:rsidP="00147D83">
            <w:r>
              <w:t>(5719, 0, '2015-05-05 04:03:11'),</w:t>
            </w:r>
          </w:p>
          <w:p w:rsidR="0099030E" w:rsidRDefault="0099030E" w:rsidP="00147D83">
            <w:r>
              <w:t>(5720, 0, '2015-05-05 04:03:14'),</w:t>
            </w:r>
          </w:p>
          <w:p w:rsidR="0099030E" w:rsidRDefault="0099030E" w:rsidP="00147D83">
            <w:r>
              <w:t>(5721, 0, '2015-05-05 04:03:17'),</w:t>
            </w:r>
          </w:p>
          <w:p w:rsidR="0099030E" w:rsidRDefault="0099030E" w:rsidP="00147D83">
            <w:r>
              <w:t>(5722, 0, '2015-05-05 04:03:20'),</w:t>
            </w:r>
          </w:p>
          <w:p w:rsidR="0099030E" w:rsidRDefault="0099030E" w:rsidP="00147D83">
            <w:r>
              <w:t>(5723, 0, '2015-05-05 04:03:23'),</w:t>
            </w:r>
          </w:p>
          <w:p w:rsidR="0099030E" w:rsidRDefault="0099030E" w:rsidP="00147D83">
            <w:r>
              <w:t>(5724, 0, '2015-05-05 04:03:26'),</w:t>
            </w:r>
          </w:p>
          <w:p w:rsidR="0099030E" w:rsidRDefault="0099030E" w:rsidP="00147D83">
            <w:r>
              <w:t>(5725, 0, '2015-05-05 04:03:29'),</w:t>
            </w:r>
          </w:p>
          <w:p w:rsidR="0099030E" w:rsidRDefault="0099030E" w:rsidP="00147D83">
            <w:r>
              <w:t>(5726, 0, '2015-05-05 04:03:32'),</w:t>
            </w:r>
          </w:p>
          <w:p w:rsidR="0099030E" w:rsidRDefault="0099030E" w:rsidP="00147D83">
            <w:r>
              <w:t>(5727, 0, '2015-05-05 04:03:35'),</w:t>
            </w:r>
          </w:p>
          <w:p w:rsidR="0099030E" w:rsidRDefault="0099030E" w:rsidP="00147D83">
            <w:r>
              <w:t>(5728, 0, '2015-05-05 04:03:38'),</w:t>
            </w:r>
          </w:p>
          <w:p w:rsidR="0099030E" w:rsidRDefault="0099030E" w:rsidP="00147D83">
            <w:r>
              <w:t>(5729, 0, '2015-05-05 04:03:41'),</w:t>
            </w:r>
          </w:p>
          <w:p w:rsidR="0099030E" w:rsidRDefault="0099030E" w:rsidP="00147D83">
            <w:r>
              <w:t>(5730, 0, '2015-05-05 04:03:44'),</w:t>
            </w:r>
          </w:p>
          <w:p w:rsidR="0099030E" w:rsidRDefault="0099030E" w:rsidP="00147D83">
            <w:r>
              <w:t>(5731, 0, '2015-05-05 04:03:47'),</w:t>
            </w:r>
          </w:p>
          <w:p w:rsidR="0099030E" w:rsidRDefault="0099030E" w:rsidP="00147D83">
            <w:r>
              <w:t>(5732, 0, '2015-05-05 04:03:50'),</w:t>
            </w:r>
          </w:p>
          <w:p w:rsidR="0099030E" w:rsidRDefault="0099030E" w:rsidP="00147D83">
            <w:r>
              <w:t>(5733, 0, '2015-05-05 04:03:54'),</w:t>
            </w:r>
          </w:p>
          <w:p w:rsidR="0099030E" w:rsidRDefault="0099030E" w:rsidP="00147D83">
            <w:r>
              <w:t>(5734, 0, '2015-05-05 04:03:57'),</w:t>
            </w:r>
          </w:p>
          <w:p w:rsidR="0099030E" w:rsidRDefault="0099030E" w:rsidP="00147D83">
            <w:r>
              <w:t>(5735, 0, '2015-05-05 04:04:00'),</w:t>
            </w:r>
          </w:p>
          <w:p w:rsidR="0099030E" w:rsidRDefault="0099030E" w:rsidP="00147D83">
            <w:r>
              <w:t>(5736, 0, '2015-05-05 04:04:03'),</w:t>
            </w:r>
          </w:p>
          <w:p w:rsidR="0099030E" w:rsidRDefault="0099030E" w:rsidP="00147D83">
            <w:r>
              <w:t>(5737, 0, '2015-05-05 04:04:06'),</w:t>
            </w:r>
          </w:p>
          <w:p w:rsidR="0099030E" w:rsidRDefault="0099030E" w:rsidP="00147D83">
            <w:r>
              <w:t>(5738, 0, '2015-05-05 04:04:09'),</w:t>
            </w:r>
          </w:p>
          <w:p w:rsidR="0099030E" w:rsidRDefault="0099030E" w:rsidP="00147D83">
            <w:r>
              <w:t>(5739, 0, '2015-05-05 04:04:12'),</w:t>
            </w:r>
          </w:p>
          <w:p w:rsidR="0099030E" w:rsidRDefault="0099030E" w:rsidP="00147D83">
            <w:r>
              <w:t>(5740, 0, '2015-05-05 04:04:15'),</w:t>
            </w:r>
          </w:p>
          <w:p w:rsidR="0099030E" w:rsidRDefault="0099030E" w:rsidP="00147D83">
            <w:r>
              <w:t>(5741, 0, '2015-05-05 04:04:18'),</w:t>
            </w:r>
          </w:p>
          <w:p w:rsidR="0099030E" w:rsidRDefault="0099030E" w:rsidP="00147D83">
            <w:r>
              <w:t>(5742, 0, '2015-05-05 04:04:21'),</w:t>
            </w:r>
          </w:p>
          <w:p w:rsidR="0099030E" w:rsidRDefault="0099030E" w:rsidP="00147D83">
            <w:r>
              <w:t>(5743, 0, '2015-05-05 04:04:24'),</w:t>
            </w:r>
          </w:p>
          <w:p w:rsidR="0099030E" w:rsidRDefault="0099030E" w:rsidP="00147D83">
            <w:r>
              <w:t>(5744, 0, '2015-05-05 04:04:27'),</w:t>
            </w:r>
          </w:p>
          <w:p w:rsidR="0099030E" w:rsidRDefault="0099030E" w:rsidP="00147D83">
            <w:r>
              <w:t>(5745, 0, '2015-05-05 04:04:30'),</w:t>
            </w:r>
          </w:p>
          <w:p w:rsidR="0099030E" w:rsidRDefault="0099030E" w:rsidP="00147D83">
            <w:r>
              <w:t>(5746, 0, '2015-05-05 04:04:33'),</w:t>
            </w:r>
          </w:p>
          <w:p w:rsidR="0099030E" w:rsidRDefault="0099030E" w:rsidP="00147D83">
            <w:r>
              <w:t>(5747, 0, '2015-05-05 04:04:36'),</w:t>
            </w:r>
          </w:p>
          <w:p w:rsidR="0099030E" w:rsidRDefault="0099030E" w:rsidP="00147D83">
            <w:r>
              <w:t>(5748, 0, '2015-05-05 04:04:39'),</w:t>
            </w:r>
          </w:p>
          <w:p w:rsidR="0099030E" w:rsidRDefault="0099030E" w:rsidP="00147D83">
            <w:r>
              <w:t>(5749, 0, '2015-05-05 04:04:42'),</w:t>
            </w:r>
          </w:p>
          <w:p w:rsidR="0099030E" w:rsidRDefault="0099030E" w:rsidP="00147D83">
            <w:r>
              <w:t>(5750, 0, '2015-05-05 04:04:45'),</w:t>
            </w:r>
          </w:p>
          <w:p w:rsidR="0099030E" w:rsidRDefault="0099030E" w:rsidP="00147D83">
            <w:r>
              <w:t>(5751, 0, '2015-05-05 04:04:48'),</w:t>
            </w:r>
          </w:p>
          <w:p w:rsidR="0099030E" w:rsidRDefault="0099030E" w:rsidP="00147D83">
            <w:r>
              <w:t>(5752, 0, '2015-05-05 04:04:51'),</w:t>
            </w:r>
          </w:p>
          <w:p w:rsidR="0099030E" w:rsidRDefault="0099030E" w:rsidP="00147D83">
            <w:r>
              <w:t>(5753, 0, '2015-05-05 04:04:54'),</w:t>
            </w:r>
          </w:p>
          <w:p w:rsidR="0099030E" w:rsidRDefault="0099030E" w:rsidP="00147D83">
            <w:r>
              <w:t>(5754, 0, '2015-05-05 04:04:57'),</w:t>
            </w:r>
          </w:p>
          <w:p w:rsidR="0099030E" w:rsidRDefault="0099030E" w:rsidP="00147D83">
            <w:r>
              <w:t>(5755, 0, '2015-05-05 04:05:00'),</w:t>
            </w:r>
          </w:p>
          <w:p w:rsidR="0099030E" w:rsidRDefault="0099030E" w:rsidP="00147D83">
            <w:r>
              <w:t>(5756, 0, '2015-05-05 04:05:03'),</w:t>
            </w:r>
          </w:p>
          <w:p w:rsidR="0099030E" w:rsidRDefault="0099030E" w:rsidP="00147D83">
            <w:r>
              <w:t>(5757, 0, '2015-05-05 04:05:06'),</w:t>
            </w:r>
          </w:p>
          <w:p w:rsidR="0099030E" w:rsidRDefault="0099030E" w:rsidP="00147D83">
            <w:r>
              <w:t>(5758, 0, '2015-05-05 04:05:09'),</w:t>
            </w:r>
          </w:p>
          <w:p w:rsidR="0099030E" w:rsidRDefault="0099030E" w:rsidP="00147D83">
            <w:r>
              <w:t>(5759, 0, '2015-05-05 04:05:13'),</w:t>
            </w:r>
          </w:p>
          <w:p w:rsidR="0099030E" w:rsidRDefault="0099030E" w:rsidP="00147D83">
            <w:r>
              <w:t>(5760, 0, '2015-05-05 04:05:16'),</w:t>
            </w:r>
          </w:p>
          <w:p w:rsidR="0099030E" w:rsidRDefault="0099030E" w:rsidP="00147D83">
            <w:r>
              <w:t>(5761, 0, '2015-05-05 04:05:19'),</w:t>
            </w:r>
          </w:p>
          <w:p w:rsidR="0099030E" w:rsidRDefault="0099030E" w:rsidP="00147D83">
            <w:r>
              <w:t>(5762, 0, '2015-05-05 04:05:22'),</w:t>
            </w:r>
          </w:p>
          <w:p w:rsidR="0099030E" w:rsidRDefault="0099030E" w:rsidP="00147D83">
            <w:r>
              <w:t>(5763, 0, '2015-05-05 04:05:25'),</w:t>
            </w:r>
          </w:p>
          <w:p w:rsidR="0099030E" w:rsidRDefault="0099030E" w:rsidP="00147D83">
            <w:r>
              <w:t>(5764, 0, '2015-05-05 04:05:28'),</w:t>
            </w:r>
          </w:p>
          <w:p w:rsidR="0099030E" w:rsidRDefault="0099030E" w:rsidP="00147D83">
            <w:r>
              <w:t>(5765, 0, '2015-05-05 04:05:31'),</w:t>
            </w:r>
          </w:p>
          <w:p w:rsidR="0099030E" w:rsidRDefault="0099030E" w:rsidP="00147D83">
            <w:r>
              <w:t>(5766, 0, '2015-05-05 04:05:34'),</w:t>
            </w:r>
          </w:p>
          <w:p w:rsidR="0099030E" w:rsidRDefault="0099030E" w:rsidP="00147D83">
            <w:r>
              <w:t>(5767, 0, '2015-05-05 04:05:37'),</w:t>
            </w:r>
          </w:p>
          <w:p w:rsidR="0099030E" w:rsidRDefault="0099030E" w:rsidP="00147D83">
            <w:r>
              <w:t>(5768, 0, '2015-05-05 04:05:40'),</w:t>
            </w:r>
          </w:p>
          <w:p w:rsidR="0099030E" w:rsidRDefault="0099030E" w:rsidP="00147D83">
            <w:r>
              <w:t>(5769, 0, '2015-05-05 04:05:43'),</w:t>
            </w:r>
          </w:p>
          <w:p w:rsidR="0099030E" w:rsidRDefault="0099030E" w:rsidP="00147D83">
            <w:r>
              <w:t>(5770, 0, '2015-05-05 04:05:46'),</w:t>
            </w:r>
          </w:p>
          <w:p w:rsidR="0099030E" w:rsidRDefault="0099030E" w:rsidP="00147D83">
            <w:r>
              <w:t>(5771, 0, '2015-05-05 04:05:49'),</w:t>
            </w:r>
          </w:p>
          <w:p w:rsidR="0099030E" w:rsidRDefault="0099030E" w:rsidP="00147D83">
            <w:r>
              <w:t>(5772, 0, '2015-05-05 04:05:52'),</w:t>
            </w:r>
          </w:p>
          <w:p w:rsidR="0099030E" w:rsidRDefault="0099030E" w:rsidP="00147D83">
            <w:r>
              <w:t>(5773, 0, '2015-05-05 04:05:55'),</w:t>
            </w:r>
          </w:p>
          <w:p w:rsidR="0099030E" w:rsidRDefault="0099030E" w:rsidP="00147D83">
            <w:r>
              <w:t>(5774, 0, '2015-05-05 04:05:58'),</w:t>
            </w:r>
          </w:p>
          <w:p w:rsidR="0099030E" w:rsidRDefault="0099030E" w:rsidP="00147D83">
            <w:r>
              <w:t>(5775, 0, '2015-05-05 04:06:01'),</w:t>
            </w:r>
          </w:p>
          <w:p w:rsidR="0099030E" w:rsidRDefault="0099030E" w:rsidP="00147D83">
            <w:r>
              <w:t>(5776, 0, '2015-05-05 04:06:04'),</w:t>
            </w:r>
          </w:p>
          <w:p w:rsidR="0099030E" w:rsidRDefault="0099030E" w:rsidP="00147D83">
            <w:r>
              <w:t>(5777, 0, '2015-05-05 04:06:07'),</w:t>
            </w:r>
          </w:p>
          <w:p w:rsidR="0099030E" w:rsidRDefault="0099030E" w:rsidP="00147D83">
            <w:r>
              <w:t>(5778, 0, '2015-05-05 04:06:10'),</w:t>
            </w:r>
          </w:p>
          <w:p w:rsidR="0099030E" w:rsidRDefault="0099030E" w:rsidP="00147D83">
            <w:r>
              <w:t>(5779, 0, '2015-05-05 04:06:13'),</w:t>
            </w:r>
          </w:p>
          <w:p w:rsidR="0099030E" w:rsidRDefault="0099030E" w:rsidP="00147D83">
            <w:r>
              <w:t>(5780, 0, '2015-05-05 04:06:16'),</w:t>
            </w:r>
          </w:p>
          <w:p w:rsidR="0099030E" w:rsidRDefault="0099030E" w:rsidP="00147D83">
            <w:r>
              <w:t>(5781, 0, '2015-05-05 04:06:19'),</w:t>
            </w:r>
          </w:p>
          <w:p w:rsidR="0099030E" w:rsidRDefault="0099030E" w:rsidP="00147D83">
            <w:r>
              <w:t>(5782, 0, '2015-05-05 04:06:22'),</w:t>
            </w:r>
          </w:p>
          <w:p w:rsidR="0099030E" w:rsidRDefault="0099030E" w:rsidP="00147D83">
            <w:r>
              <w:t>(5783, 0, '2015-05-05 04:06:25'),</w:t>
            </w:r>
          </w:p>
          <w:p w:rsidR="0099030E" w:rsidRDefault="0099030E" w:rsidP="00147D83">
            <w:r>
              <w:t>(5784, 0, '2015-05-05 04:06:28'),</w:t>
            </w:r>
          </w:p>
          <w:p w:rsidR="0099030E" w:rsidRDefault="0099030E" w:rsidP="00147D83">
            <w:r>
              <w:t>(5785, 0, '2015-05-05 04:06:31'),</w:t>
            </w:r>
          </w:p>
          <w:p w:rsidR="0099030E" w:rsidRDefault="0099030E" w:rsidP="00147D83">
            <w:r>
              <w:t>(5786, 0, '2015-05-05 04:06:35'),</w:t>
            </w:r>
          </w:p>
          <w:p w:rsidR="0099030E" w:rsidRDefault="0099030E" w:rsidP="00147D83">
            <w:r>
              <w:t>(5787, 0, '2015-05-05 04:06:38'),</w:t>
            </w:r>
          </w:p>
          <w:p w:rsidR="0099030E" w:rsidRDefault="0099030E" w:rsidP="00147D83">
            <w:r>
              <w:t>(5788, 0, '2015-05-05 04:06:41'),</w:t>
            </w:r>
          </w:p>
          <w:p w:rsidR="0099030E" w:rsidRDefault="0099030E" w:rsidP="00147D83">
            <w:r>
              <w:t>(5789, 0, '2015-05-05 04:06:44'),</w:t>
            </w:r>
          </w:p>
          <w:p w:rsidR="0099030E" w:rsidRDefault="0099030E" w:rsidP="00147D83">
            <w:r>
              <w:t>(5790, 0, '2015-05-05 04:06:47'),</w:t>
            </w:r>
          </w:p>
          <w:p w:rsidR="0099030E" w:rsidRDefault="0099030E" w:rsidP="00147D83">
            <w:r>
              <w:t>(5791, 0, '2015-05-05 04:06:50'),</w:t>
            </w:r>
          </w:p>
          <w:p w:rsidR="0099030E" w:rsidRDefault="0099030E" w:rsidP="00147D83">
            <w:r>
              <w:t>(5792, 0, '2015-05-05 04:06:53'),</w:t>
            </w:r>
          </w:p>
          <w:p w:rsidR="0099030E" w:rsidRDefault="0099030E" w:rsidP="00147D83">
            <w:r>
              <w:t>(5793, 0, '2015-05-05 04:06:56'),</w:t>
            </w:r>
          </w:p>
          <w:p w:rsidR="0099030E" w:rsidRDefault="0099030E" w:rsidP="00147D83">
            <w:r>
              <w:t>(5794, 0, '2015-05-05 04:06:59'),</w:t>
            </w:r>
          </w:p>
          <w:p w:rsidR="0099030E" w:rsidRDefault="0099030E" w:rsidP="00147D83">
            <w:r>
              <w:t>(5795, 0, '2015-05-05 04:07:02'),</w:t>
            </w:r>
          </w:p>
          <w:p w:rsidR="0099030E" w:rsidRDefault="0099030E" w:rsidP="00147D83">
            <w:r>
              <w:t>(5796, 0, '2015-05-05 04:07:05'),</w:t>
            </w:r>
          </w:p>
          <w:p w:rsidR="0099030E" w:rsidRDefault="0099030E" w:rsidP="00147D83">
            <w:r>
              <w:t>(5797, 0, '2015-05-05 04:07:08'),</w:t>
            </w:r>
          </w:p>
          <w:p w:rsidR="0099030E" w:rsidRDefault="0099030E" w:rsidP="00147D83">
            <w:r>
              <w:t>(5798, 0, '2015-05-05 04:07:11'),</w:t>
            </w:r>
          </w:p>
          <w:p w:rsidR="0099030E" w:rsidRDefault="0099030E" w:rsidP="00147D83">
            <w:r>
              <w:t>(5799, 0, '2015-05-05 04:07:14'),</w:t>
            </w:r>
          </w:p>
          <w:p w:rsidR="0099030E" w:rsidRDefault="0099030E" w:rsidP="00147D83">
            <w:r>
              <w:t>(5800, 0, '2015-05-05 04:07:17'),</w:t>
            </w:r>
          </w:p>
          <w:p w:rsidR="0099030E" w:rsidRDefault="0099030E" w:rsidP="00147D83">
            <w:r>
              <w:t>(5801, 0, '2015-05-05 04:07:20'),</w:t>
            </w:r>
          </w:p>
          <w:p w:rsidR="0099030E" w:rsidRDefault="0099030E" w:rsidP="00147D83">
            <w:r>
              <w:t>(5802, 0, '2015-05-05 04:07:23'),</w:t>
            </w:r>
          </w:p>
          <w:p w:rsidR="0099030E" w:rsidRDefault="0099030E" w:rsidP="00147D83">
            <w:r>
              <w:t>(5803, 0, '2015-05-05 04:07:26'),</w:t>
            </w:r>
          </w:p>
          <w:p w:rsidR="0099030E" w:rsidRDefault="0099030E" w:rsidP="00147D83">
            <w:r>
              <w:t>(5804, 0, '2015-05-05 04:07:29'),</w:t>
            </w:r>
          </w:p>
          <w:p w:rsidR="0099030E" w:rsidRDefault="0099030E" w:rsidP="00147D83">
            <w:r>
              <w:t>(5805, 0, '2015-05-05 04:07:32'),</w:t>
            </w:r>
          </w:p>
          <w:p w:rsidR="0099030E" w:rsidRDefault="0099030E" w:rsidP="00147D83">
            <w:r>
              <w:t>(5806, 0, '2015-05-05 04:07:35'),</w:t>
            </w:r>
          </w:p>
          <w:p w:rsidR="0099030E" w:rsidRDefault="0099030E" w:rsidP="00147D83">
            <w:r>
              <w:t>(5807, 0, '2015-05-05 04:07:38'),</w:t>
            </w:r>
          </w:p>
          <w:p w:rsidR="0099030E" w:rsidRDefault="0099030E" w:rsidP="00147D83">
            <w:r>
              <w:t>(5808, 0, '2015-05-05 04:07:41'),</w:t>
            </w:r>
          </w:p>
          <w:p w:rsidR="0099030E" w:rsidRDefault="0099030E" w:rsidP="00147D83">
            <w:r>
              <w:t>(5809, 0, '2015-05-05 04:07:44'),</w:t>
            </w:r>
          </w:p>
          <w:p w:rsidR="0099030E" w:rsidRDefault="0099030E" w:rsidP="00147D83">
            <w:r>
              <w:t>(5810, 0, '2015-05-05 04:07:47'),</w:t>
            </w:r>
          </w:p>
          <w:p w:rsidR="0099030E" w:rsidRDefault="0099030E" w:rsidP="00147D83">
            <w:r>
              <w:t>(5811, 0, '2015-05-05 04:07:50'),</w:t>
            </w:r>
          </w:p>
          <w:p w:rsidR="0099030E" w:rsidRDefault="0099030E" w:rsidP="00147D83">
            <w:r>
              <w:t>(5812, 0, '2015-05-05 04:07:53'),</w:t>
            </w:r>
          </w:p>
          <w:p w:rsidR="0099030E" w:rsidRDefault="0099030E" w:rsidP="00147D83">
            <w:r>
              <w:t>(5813, 0, '2015-05-05 04:07:57'),</w:t>
            </w:r>
          </w:p>
          <w:p w:rsidR="0099030E" w:rsidRDefault="0099030E" w:rsidP="00147D83">
            <w:r>
              <w:t>(5814, 0, '2015-05-05 04:08:00'),</w:t>
            </w:r>
          </w:p>
          <w:p w:rsidR="0099030E" w:rsidRDefault="0099030E" w:rsidP="00147D83">
            <w:r>
              <w:t>(5815, 0, '2015-05-05 04:08:03'),</w:t>
            </w:r>
          </w:p>
          <w:p w:rsidR="0099030E" w:rsidRDefault="0099030E" w:rsidP="00147D83">
            <w:r>
              <w:t>(5816, 0, '2015-05-05 04:08:06'),</w:t>
            </w:r>
          </w:p>
          <w:p w:rsidR="0099030E" w:rsidRDefault="0099030E" w:rsidP="00147D83">
            <w:r>
              <w:t>(5817, 0, '2015-05-05 04:08:09'),</w:t>
            </w:r>
          </w:p>
          <w:p w:rsidR="0099030E" w:rsidRDefault="0099030E" w:rsidP="00147D83">
            <w:r>
              <w:t>(5818, 0, '2015-05-05 04:08:12'),</w:t>
            </w:r>
          </w:p>
          <w:p w:rsidR="0099030E" w:rsidRDefault="0099030E" w:rsidP="00147D83">
            <w:r>
              <w:t>(5819, 0, '2015-05-05 04:08:15'),</w:t>
            </w:r>
          </w:p>
          <w:p w:rsidR="0099030E" w:rsidRDefault="0099030E" w:rsidP="00147D83">
            <w:r>
              <w:t>(5820, 0, '2015-05-05 04:08:18'),</w:t>
            </w:r>
          </w:p>
          <w:p w:rsidR="0099030E" w:rsidRDefault="0099030E" w:rsidP="00147D83">
            <w:r>
              <w:t>(5821, 0, '2015-05-05 04:08:21'),</w:t>
            </w:r>
          </w:p>
          <w:p w:rsidR="0099030E" w:rsidRDefault="0099030E" w:rsidP="00147D83">
            <w:r>
              <w:t>(5822, 0, '2015-05-05 04:08:24'),</w:t>
            </w:r>
          </w:p>
          <w:p w:rsidR="0099030E" w:rsidRDefault="0099030E" w:rsidP="00147D83">
            <w:r>
              <w:t>(5823, 0, '2015-05-05 04:08:27'),</w:t>
            </w:r>
          </w:p>
          <w:p w:rsidR="0099030E" w:rsidRDefault="0099030E" w:rsidP="00147D83">
            <w:r>
              <w:t>(5824, 0, '2015-05-05 04:08:30'),</w:t>
            </w:r>
          </w:p>
          <w:p w:rsidR="0099030E" w:rsidRDefault="0099030E" w:rsidP="00147D83">
            <w:r>
              <w:t>(5825, 0, '2015-05-05 04:08:33'),</w:t>
            </w:r>
          </w:p>
          <w:p w:rsidR="0099030E" w:rsidRDefault="0099030E" w:rsidP="00147D83">
            <w:r>
              <w:t>(5826, 0, '2015-05-05 04:08:36'),</w:t>
            </w:r>
          </w:p>
          <w:p w:rsidR="0099030E" w:rsidRDefault="0099030E" w:rsidP="00147D83">
            <w:r>
              <w:t>(5827, 0, '2015-05-05 04:08:39'),</w:t>
            </w:r>
          </w:p>
          <w:p w:rsidR="0099030E" w:rsidRDefault="0099030E" w:rsidP="00147D83">
            <w:r>
              <w:t>(5828, 0, '2015-05-05 04:08:42'),</w:t>
            </w:r>
          </w:p>
          <w:p w:rsidR="0099030E" w:rsidRDefault="0099030E" w:rsidP="00147D83">
            <w:r>
              <w:t>(5829, 0, '2015-05-05 04:08:45'),</w:t>
            </w:r>
          </w:p>
          <w:p w:rsidR="0099030E" w:rsidRDefault="0099030E" w:rsidP="00147D83">
            <w:r>
              <w:t>(5830, 0, '2015-05-05 04:08:48'),</w:t>
            </w:r>
          </w:p>
          <w:p w:rsidR="0099030E" w:rsidRDefault="0099030E" w:rsidP="00147D83">
            <w:r>
              <w:t>(5831, 0, '2015-05-05 04:08:51'),</w:t>
            </w:r>
          </w:p>
          <w:p w:rsidR="0099030E" w:rsidRDefault="0099030E" w:rsidP="00147D83">
            <w:r>
              <w:t>(5832, 0, '2015-05-05 04:08:54'),</w:t>
            </w:r>
          </w:p>
          <w:p w:rsidR="0099030E" w:rsidRDefault="0099030E" w:rsidP="00147D83">
            <w:r>
              <w:t>(5833, 0, '2015-05-05 04:08:57'),</w:t>
            </w:r>
          </w:p>
          <w:p w:rsidR="0099030E" w:rsidRDefault="0099030E" w:rsidP="00147D83">
            <w:r>
              <w:t>(5834, 0, '2015-05-05 04:09:01'),</w:t>
            </w:r>
          </w:p>
          <w:p w:rsidR="0099030E" w:rsidRDefault="0099030E" w:rsidP="00147D83">
            <w:r>
              <w:t>(5835, 0, '2015-05-05 04:09:04'),</w:t>
            </w:r>
          </w:p>
          <w:p w:rsidR="0099030E" w:rsidRDefault="0099030E" w:rsidP="00147D83">
            <w:r>
              <w:t>(5836, 0, '2015-05-05 04:09:07'),</w:t>
            </w:r>
          </w:p>
          <w:p w:rsidR="0099030E" w:rsidRDefault="0099030E" w:rsidP="00147D83">
            <w:r>
              <w:t>(5837, 0, '2015-05-05 04:09:10'),</w:t>
            </w:r>
          </w:p>
          <w:p w:rsidR="0099030E" w:rsidRDefault="0099030E" w:rsidP="00147D83">
            <w:r>
              <w:t>(5838, 0, '2015-05-05 04:09:13'),</w:t>
            </w:r>
          </w:p>
          <w:p w:rsidR="0099030E" w:rsidRDefault="0099030E" w:rsidP="00147D83">
            <w:r>
              <w:t>(5839, 0, '2015-05-05 04:09:16'),</w:t>
            </w:r>
          </w:p>
          <w:p w:rsidR="0099030E" w:rsidRDefault="0099030E" w:rsidP="00147D83">
            <w:r>
              <w:t>(5840, 0, '2015-05-05 04:09:19'),</w:t>
            </w:r>
          </w:p>
          <w:p w:rsidR="0099030E" w:rsidRDefault="0099030E" w:rsidP="00147D83">
            <w:r>
              <w:t>(5841, 0, '2015-05-05 04:09:22'),</w:t>
            </w:r>
          </w:p>
          <w:p w:rsidR="0099030E" w:rsidRDefault="0099030E" w:rsidP="00147D83">
            <w:r>
              <w:t>(5842, 0, '2015-05-05 04:09:25'),</w:t>
            </w:r>
          </w:p>
          <w:p w:rsidR="0099030E" w:rsidRDefault="0099030E" w:rsidP="00147D83">
            <w:r>
              <w:t>(5843, 0, '2015-05-05 04:09:28'),</w:t>
            </w:r>
          </w:p>
          <w:p w:rsidR="0099030E" w:rsidRDefault="0099030E" w:rsidP="00147D83">
            <w:r>
              <w:t>(5844, 0, '2015-05-05 04:09:31'),</w:t>
            </w:r>
          </w:p>
          <w:p w:rsidR="0099030E" w:rsidRDefault="0099030E" w:rsidP="00147D83">
            <w:r>
              <w:t>(5845, 0, '2015-05-05 04:09:34'),</w:t>
            </w:r>
          </w:p>
          <w:p w:rsidR="0099030E" w:rsidRDefault="0099030E" w:rsidP="00147D83">
            <w:r>
              <w:t>(5846, 0, '2015-05-05 04:09:37'),</w:t>
            </w:r>
          </w:p>
          <w:p w:rsidR="0099030E" w:rsidRDefault="0099030E" w:rsidP="00147D83">
            <w:r>
              <w:t>(5847, 0, '2015-05-05 04:09:40'),</w:t>
            </w:r>
          </w:p>
          <w:p w:rsidR="0099030E" w:rsidRDefault="0099030E" w:rsidP="00147D83">
            <w:r>
              <w:t>(5848, 0, '2015-05-05 04:09:43'),</w:t>
            </w:r>
          </w:p>
          <w:p w:rsidR="0099030E" w:rsidRDefault="0099030E" w:rsidP="00147D83">
            <w:r>
              <w:t>(5849, 0, '2015-05-05 04:09:46'),</w:t>
            </w:r>
          </w:p>
          <w:p w:rsidR="0099030E" w:rsidRDefault="0099030E" w:rsidP="00147D83">
            <w:r>
              <w:t>(5850, 0, '2015-05-05 04:09:49'),</w:t>
            </w:r>
          </w:p>
          <w:p w:rsidR="0099030E" w:rsidRDefault="0099030E" w:rsidP="00147D83">
            <w:r>
              <w:t>(5851, 0, '2015-05-05 04:09:52'),</w:t>
            </w:r>
          </w:p>
          <w:p w:rsidR="0099030E" w:rsidRDefault="0099030E" w:rsidP="00147D83">
            <w:r>
              <w:t>(5852, 0, '2015-05-05 04:09:55'),</w:t>
            </w:r>
          </w:p>
          <w:p w:rsidR="0099030E" w:rsidRDefault="0099030E" w:rsidP="00147D83">
            <w:r>
              <w:t>(5853, 0, '2015-05-05 04:09:58'),</w:t>
            </w:r>
          </w:p>
          <w:p w:rsidR="0099030E" w:rsidRDefault="0099030E" w:rsidP="00147D83">
            <w:r>
              <w:t>(5854, 0, '2015-05-05 04:10:01'),</w:t>
            </w:r>
          </w:p>
          <w:p w:rsidR="0099030E" w:rsidRDefault="0099030E" w:rsidP="00147D83">
            <w:r>
              <w:t>(5855, 0, '2015-05-05 04:10:05'),</w:t>
            </w:r>
          </w:p>
          <w:p w:rsidR="0099030E" w:rsidRDefault="0099030E" w:rsidP="00147D83">
            <w:r>
              <w:t>(5856, 0, '2015-05-05 04:10:08'),</w:t>
            </w:r>
          </w:p>
          <w:p w:rsidR="0099030E" w:rsidRDefault="0099030E" w:rsidP="00147D83">
            <w:r>
              <w:t>(5857, 0, '2015-05-05 04:10:11'),</w:t>
            </w:r>
          </w:p>
          <w:p w:rsidR="0099030E" w:rsidRDefault="0099030E" w:rsidP="00147D83">
            <w:r>
              <w:t>(5858, 0, '2015-05-05 04:10:14'),</w:t>
            </w:r>
          </w:p>
          <w:p w:rsidR="0099030E" w:rsidRDefault="0099030E" w:rsidP="00147D83">
            <w:r>
              <w:t>(5859, 0, '2015-05-05 04:10:17'),</w:t>
            </w:r>
          </w:p>
          <w:p w:rsidR="0099030E" w:rsidRDefault="0099030E" w:rsidP="00147D83">
            <w:r>
              <w:t>(5860, 0, '2015-05-05 04:10:20'),</w:t>
            </w:r>
          </w:p>
          <w:p w:rsidR="0099030E" w:rsidRDefault="0099030E" w:rsidP="00147D83">
            <w:r>
              <w:t>(5861, 0, '2015-05-05 04:10:23'),</w:t>
            </w:r>
          </w:p>
          <w:p w:rsidR="0099030E" w:rsidRDefault="0099030E" w:rsidP="00147D83">
            <w:r>
              <w:t>(5862, 0, '2015-05-05 04:10:26'),</w:t>
            </w:r>
          </w:p>
          <w:p w:rsidR="0099030E" w:rsidRDefault="0099030E" w:rsidP="00147D83">
            <w:r>
              <w:t>(5863, 0, '2015-05-05 04:10:29'),</w:t>
            </w:r>
          </w:p>
          <w:p w:rsidR="0099030E" w:rsidRDefault="0099030E" w:rsidP="00147D83">
            <w:r>
              <w:t>(5864, 0, '2015-05-05 04:10:32'),</w:t>
            </w:r>
          </w:p>
          <w:p w:rsidR="0099030E" w:rsidRDefault="0099030E" w:rsidP="00147D83">
            <w:r>
              <w:t>(5865, 0, '2015-05-05 04:10:35'),</w:t>
            </w:r>
          </w:p>
          <w:p w:rsidR="0099030E" w:rsidRDefault="0099030E" w:rsidP="00147D83">
            <w:r>
              <w:t>(5866, 0, '2015-05-05 04:10:38'),</w:t>
            </w:r>
          </w:p>
          <w:p w:rsidR="0099030E" w:rsidRDefault="0099030E" w:rsidP="00147D83">
            <w:r>
              <w:t>(5867, 0, '2015-05-05 04:10:41'),</w:t>
            </w:r>
          </w:p>
          <w:p w:rsidR="0099030E" w:rsidRDefault="0099030E" w:rsidP="00147D83">
            <w:r>
              <w:t>(5868, 0, '2015-05-05 04:10:44'),</w:t>
            </w:r>
          </w:p>
          <w:p w:rsidR="0099030E" w:rsidRDefault="0099030E" w:rsidP="00147D83">
            <w:r>
              <w:t>(5869, 0, '2015-05-05 04:10:47'),</w:t>
            </w:r>
          </w:p>
          <w:p w:rsidR="0099030E" w:rsidRDefault="0099030E" w:rsidP="00147D83">
            <w:r>
              <w:t>(5870, 0, '2015-05-05 04:10:50'),</w:t>
            </w:r>
          </w:p>
          <w:p w:rsidR="0099030E" w:rsidRDefault="0099030E" w:rsidP="00147D83">
            <w:r>
              <w:t>(5871, 0, '2015-05-05 04:10:53'),</w:t>
            </w:r>
          </w:p>
          <w:p w:rsidR="0099030E" w:rsidRDefault="0099030E" w:rsidP="00147D83">
            <w:r>
              <w:t>(5872, 0, '2015-05-05 04:10:57'),</w:t>
            </w:r>
          </w:p>
          <w:p w:rsidR="0099030E" w:rsidRDefault="0099030E" w:rsidP="00147D83">
            <w:r>
              <w:t>(5873, 0, '2015-05-05 04:11:00'),</w:t>
            </w:r>
          </w:p>
          <w:p w:rsidR="0099030E" w:rsidRDefault="0099030E" w:rsidP="00147D83">
            <w:r>
              <w:t>(5874, 0, '2015-05-05 04:11:03'),</w:t>
            </w:r>
          </w:p>
          <w:p w:rsidR="0099030E" w:rsidRDefault="0099030E" w:rsidP="00147D83">
            <w:r>
              <w:t>(5875, 0, '2015-05-05 04:11:06'),</w:t>
            </w:r>
          </w:p>
          <w:p w:rsidR="0099030E" w:rsidRDefault="0099030E" w:rsidP="00147D83">
            <w:r>
              <w:t>(5876, 0, '2015-05-05 04:11:09'),</w:t>
            </w:r>
          </w:p>
          <w:p w:rsidR="0099030E" w:rsidRDefault="0099030E" w:rsidP="00147D83">
            <w:r>
              <w:t>(5877, 0, '2015-05-05 04:11:12'),</w:t>
            </w:r>
          </w:p>
          <w:p w:rsidR="0099030E" w:rsidRDefault="0099030E" w:rsidP="00147D83">
            <w:r>
              <w:t>(5878, 0, '2015-05-05 04:11:15'),</w:t>
            </w:r>
          </w:p>
          <w:p w:rsidR="0099030E" w:rsidRDefault="0099030E" w:rsidP="00147D83">
            <w:r>
              <w:t>(5879, 0, '2015-05-05 04:11:18'),</w:t>
            </w:r>
          </w:p>
          <w:p w:rsidR="0099030E" w:rsidRDefault="0099030E" w:rsidP="00147D83">
            <w:r>
              <w:t>(5880, 0, '2015-05-05 04:11:21'),</w:t>
            </w:r>
          </w:p>
          <w:p w:rsidR="0099030E" w:rsidRDefault="0099030E" w:rsidP="00147D83">
            <w:r>
              <w:t>(5881, 0, '2015-05-05 04:11:24'),</w:t>
            </w:r>
          </w:p>
          <w:p w:rsidR="0099030E" w:rsidRDefault="0099030E" w:rsidP="00147D83">
            <w:r>
              <w:t>(5882, 0, '2015-05-05 04:11:27'),</w:t>
            </w:r>
          </w:p>
          <w:p w:rsidR="0099030E" w:rsidRDefault="0099030E" w:rsidP="00147D83">
            <w:r>
              <w:t>(5883, 0, '2015-05-05 04:11:30'),</w:t>
            </w:r>
          </w:p>
          <w:p w:rsidR="0099030E" w:rsidRDefault="0099030E" w:rsidP="00147D83">
            <w:r>
              <w:t>(5884, 0, '2015-05-05 04:11:33'),</w:t>
            </w:r>
          </w:p>
          <w:p w:rsidR="0099030E" w:rsidRDefault="0099030E" w:rsidP="00147D83">
            <w:r>
              <w:t>(5885, 0, '2015-05-05 04:11:36'),</w:t>
            </w:r>
          </w:p>
          <w:p w:rsidR="0099030E" w:rsidRDefault="0099030E" w:rsidP="00147D83">
            <w:r>
              <w:t>(5886, 0, '2015-05-05 04:11:39'),</w:t>
            </w:r>
          </w:p>
          <w:p w:rsidR="0099030E" w:rsidRDefault="0099030E" w:rsidP="00147D83">
            <w:r>
              <w:t>(5887, 0, '2015-05-05 04:11:42'),</w:t>
            </w:r>
          </w:p>
          <w:p w:rsidR="0099030E" w:rsidRDefault="0099030E" w:rsidP="00147D83">
            <w:r>
              <w:t>(5888, 0, '2015-05-05 04:11:45'),</w:t>
            </w:r>
          </w:p>
          <w:p w:rsidR="0099030E" w:rsidRDefault="0099030E" w:rsidP="00147D83">
            <w:r>
              <w:t>(5889, 0, '2015-05-05 04:11:48'),</w:t>
            </w:r>
          </w:p>
          <w:p w:rsidR="0099030E" w:rsidRDefault="0099030E" w:rsidP="00147D83">
            <w:r>
              <w:t>(5890, 0, '2015-05-05 04:11:51'),</w:t>
            </w:r>
          </w:p>
          <w:p w:rsidR="0099030E" w:rsidRDefault="0099030E" w:rsidP="00147D83">
            <w:r>
              <w:t>(5891, 0, '2015-05-05 04:11:54'),</w:t>
            </w:r>
          </w:p>
          <w:p w:rsidR="0099030E" w:rsidRDefault="0099030E" w:rsidP="00147D83">
            <w:r>
              <w:t>(5892, 0, '2015-05-05 04:11:57'),</w:t>
            </w:r>
          </w:p>
          <w:p w:rsidR="0099030E" w:rsidRDefault="0099030E" w:rsidP="00147D83">
            <w:r>
              <w:t>(5893, 0, '2015-05-05 04:12:00'),</w:t>
            </w:r>
          </w:p>
          <w:p w:rsidR="0099030E" w:rsidRDefault="0099030E" w:rsidP="00147D83">
            <w:r>
              <w:t>(5894, 0, '2015-05-05 04:12:03'),</w:t>
            </w:r>
          </w:p>
          <w:p w:rsidR="0099030E" w:rsidRDefault="0099030E" w:rsidP="00147D83">
            <w:r>
              <w:t>(5895, 0, '2015-05-05 04:12:06'),</w:t>
            </w:r>
          </w:p>
          <w:p w:rsidR="0099030E" w:rsidRDefault="0099030E" w:rsidP="00147D83">
            <w:r>
              <w:t>(5896, 0, '2015-05-05 04:12:09'),</w:t>
            </w:r>
          </w:p>
          <w:p w:rsidR="0099030E" w:rsidRDefault="0099030E" w:rsidP="00147D83">
            <w:r>
              <w:t>(5897, 0, '2015-05-05 04:12:12'),</w:t>
            </w:r>
          </w:p>
          <w:p w:rsidR="0099030E" w:rsidRDefault="0099030E" w:rsidP="00147D83">
            <w:r>
              <w:t>(5898, 0, '2015-05-05 04:12:15'),</w:t>
            </w:r>
          </w:p>
          <w:p w:rsidR="0099030E" w:rsidRDefault="0099030E" w:rsidP="00147D83">
            <w:r>
              <w:t>(5899, 0, '2015-05-05 04:12:18'),</w:t>
            </w:r>
          </w:p>
          <w:p w:rsidR="0099030E" w:rsidRDefault="0099030E" w:rsidP="00147D83">
            <w:r>
              <w:t>(5900, 0, '2015-05-05 04:12:24'),</w:t>
            </w:r>
          </w:p>
          <w:p w:rsidR="0099030E" w:rsidRDefault="0099030E" w:rsidP="00147D83">
            <w:r>
              <w:t>(5901, 0, '2015-05-05 04:12:27'),</w:t>
            </w:r>
          </w:p>
          <w:p w:rsidR="0099030E" w:rsidRDefault="0099030E" w:rsidP="00147D83">
            <w:r>
              <w:t>(5902, 0, '2015-05-05 04:12:31'),</w:t>
            </w:r>
          </w:p>
          <w:p w:rsidR="0099030E" w:rsidRDefault="0099030E" w:rsidP="00147D83">
            <w:r>
              <w:t>(5903, 0, '2015-05-05 04:12:34'),</w:t>
            </w:r>
          </w:p>
          <w:p w:rsidR="0099030E" w:rsidRDefault="0099030E" w:rsidP="00147D83">
            <w:r>
              <w:t>(5904, 0, '2015-05-05 04:12:37'),</w:t>
            </w:r>
          </w:p>
          <w:p w:rsidR="0099030E" w:rsidRDefault="0099030E" w:rsidP="00147D83">
            <w:r>
              <w:t>(5905, 0, '2015-05-05 04:12:40'),</w:t>
            </w:r>
          </w:p>
          <w:p w:rsidR="0099030E" w:rsidRDefault="0099030E" w:rsidP="00147D83">
            <w:r>
              <w:t>(5906, 0, '2015-05-05 04:12:43'),</w:t>
            </w:r>
          </w:p>
          <w:p w:rsidR="0099030E" w:rsidRDefault="0099030E" w:rsidP="00147D83">
            <w:r>
              <w:t>(5907, 0, '2015-05-05 04:12:46'),</w:t>
            </w:r>
          </w:p>
          <w:p w:rsidR="0099030E" w:rsidRDefault="0099030E" w:rsidP="00147D83">
            <w:r>
              <w:t>(5908, 0, '2015-05-05 04:12:49'),</w:t>
            </w:r>
          </w:p>
          <w:p w:rsidR="0099030E" w:rsidRDefault="0099030E" w:rsidP="00147D83">
            <w:r>
              <w:t>(5909, 0, '2015-05-05 04:12:52'),</w:t>
            </w:r>
          </w:p>
          <w:p w:rsidR="0099030E" w:rsidRDefault="0099030E" w:rsidP="00147D83">
            <w:r>
              <w:t>(5910, 0, '2015-05-05 04:12:55'),</w:t>
            </w:r>
          </w:p>
          <w:p w:rsidR="0099030E" w:rsidRDefault="0099030E" w:rsidP="00147D83">
            <w:r>
              <w:t>(5911, 0, '2015-05-05 04:12:58'),</w:t>
            </w:r>
          </w:p>
          <w:p w:rsidR="0099030E" w:rsidRDefault="0099030E" w:rsidP="00147D83">
            <w:r>
              <w:t>(5912, 0, '2015-05-05 04:13:01'),</w:t>
            </w:r>
          </w:p>
          <w:p w:rsidR="0099030E" w:rsidRDefault="0099030E" w:rsidP="00147D83">
            <w:r>
              <w:t>(5913, 0, '2015-05-05 04:13:04'),</w:t>
            </w:r>
          </w:p>
          <w:p w:rsidR="0099030E" w:rsidRDefault="0099030E" w:rsidP="00147D83">
            <w:r>
              <w:t>(5914, 0, '2015-05-05 04:13:07'),</w:t>
            </w:r>
          </w:p>
          <w:p w:rsidR="0099030E" w:rsidRDefault="0099030E" w:rsidP="00147D83">
            <w:r>
              <w:t>(5915, 0, '2015-05-05 04:13:10'),</w:t>
            </w:r>
          </w:p>
          <w:p w:rsidR="0099030E" w:rsidRDefault="0099030E" w:rsidP="00147D83">
            <w:r>
              <w:t>(5916, 0, '2015-05-05 04:13:13'),</w:t>
            </w:r>
          </w:p>
          <w:p w:rsidR="0099030E" w:rsidRDefault="0099030E" w:rsidP="00147D83">
            <w:r>
              <w:t>(5917, 0, '2015-05-05 04:13:16'),</w:t>
            </w:r>
          </w:p>
          <w:p w:rsidR="0099030E" w:rsidRDefault="0099030E" w:rsidP="00147D83">
            <w:r>
              <w:t>(5918, 0, '2015-05-05 04:13:19'),</w:t>
            </w:r>
          </w:p>
          <w:p w:rsidR="0099030E" w:rsidRDefault="0099030E" w:rsidP="00147D83">
            <w:r>
              <w:t>(5919, 0, '2015-05-05 04:13:22'),</w:t>
            </w:r>
          </w:p>
          <w:p w:rsidR="0099030E" w:rsidRDefault="0099030E" w:rsidP="00147D83">
            <w:r>
              <w:t>(5920, 0, '2015-05-05 04:13:25'),</w:t>
            </w:r>
          </w:p>
          <w:p w:rsidR="0099030E" w:rsidRDefault="0099030E" w:rsidP="00147D83">
            <w:r>
              <w:t>(5921, 0, '2015-05-05 04:13:28'),</w:t>
            </w:r>
          </w:p>
          <w:p w:rsidR="0099030E" w:rsidRDefault="0099030E" w:rsidP="00147D83">
            <w:r>
              <w:t>(5922, 0, '2015-05-05 04:13:31'),</w:t>
            </w:r>
          </w:p>
          <w:p w:rsidR="0099030E" w:rsidRDefault="0099030E" w:rsidP="00147D83">
            <w:r>
              <w:t>(5923, 0, '2015-05-05 04:13:34'),</w:t>
            </w:r>
          </w:p>
          <w:p w:rsidR="0099030E" w:rsidRDefault="0099030E" w:rsidP="00147D83">
            <w:r>
              <w:t>(5924, 0, '2015-05-05 04:13:37'),</w:t>
            </w:r>
          </w:p>
          <w:p w:rsidR="0099030E" w:rsidRDefault="0099030E" w:rsidP="00147D83">
            <w:r>
              <w:t>(5925, 0, '2015-05-05 04:13:40'),</w:t>
            </w:r>
          </w:p>
          <w:p w:rsidR="0099030E" w:rsidRDefault="0099030E" w:rsidP="00147D83">
            <w:r>
              <w:t>(5926, 0, '2015-05-05 04:13:43'),</w:t>
            </w:r>
          </w:p>
          <w:p w:rsidR="0099030E" w:rsidRDefault="0099030E" w:rsidP="00147D83">
            <w:r>
              <w:t>(5927, 0, '2015-05-05 04:13:46'),</w:t>
            </w:r>
          </w:p>
          <w:p w:rsidR="0099030E" w:rsidRDefault="0099030E" w:rsidP="00147D83">
            <w:r>
              <w:t>(5928, 0, '2015-05-05 04:13:49'),</w:t>
            </w:r>
          </w:p>
          <w:p w:rsidR="0099030E" w:rsidRDefault="0099030E" w:rsidP="00147D83">
            <w:r>
              <w:t>(5929, 0, '2015-05-05 04:13:52'),</w:t>
            </w:r>
          </w:p>
          <w:p w:rsidR="0099030E" w:rsidRDefault="0099030E" w:rsidP="00147D83">
            <w:r>
              <w:t>(5930, 0, '2015-05-05 04:13:55'),</w:t>
            </w:r>
          </w:p>
          <w:p w:rsidR="0099030E" w:rsidRDefault="0099030E" w:rsidP="00147D83">
            <w:r>
              <w:t>(5931, 0, '2015-05-05 04:13:59'),</w:t>
            </w:r>
          </w:p>
          <w:p w:rsidR="0099030E" w:rsidRDefault="0099030E" w:rsidP="00147D83">
            <w:r>
              <w:t>(5932, 0, '2015-05-05 04:14:02'),</w:t>
            </w:r>
          </w:p>
          <w:p w:rsidR="0099030E" w:rsidRDefault="0099030E" w:rsidP="00147D83">
            <w:r>
              <w:t>(5933, 0, '2015-05-05 04:14:05'),</w:t>
            </w:r>
          </w:p>
          <w:p w:rsidR="0099030E" w:rsidRDefault="0099030E" w:rsidP="00147D83">
            <w:r>
              <w:t>(5934, 0, '2015-05-05 04:14:08'),</w:t>
            </w:r>
          </w:p>
          <w:p w:rsidR="0099030E" w:rsidRDefault="0099030E" w:rsidP="00147D83">
            <w:r>
              <w:t>(5935, 0, '2015-05-05 04:14:11'),</w:t>
            </w:r>
          </w:p>
          <w:p w:rsidR="0099030E" w:rsidRDefault="0099030E" w:rsidP="00147D83">
            <w:r>
              <w:t>(5936, 0, '2015-05-05 04:14:14'),</w:t>
            </w:r>
          </w:p>
          <w:p w:rsidR="0099030E" w:rsidRDefault="0099030E" w:rsidP="00147D83">
            <w:r>
              <w:t>(5937, 0, '2015-05-05 04:14:17'),</w:t>
            </w:r>
          </w:p>
          <w:p w:rsidR="0099030E" w:rsidRDefault="0099030E" w:rsidP="00147D83">
            <w:r>
              <w:t>(5938, 0, '2015-05-05 04:14:20'),</w:t>
            </w:r>
          </w:p>
          <w:p w:rsidR="0099030E" w:rsidRDefault="0099030E" w:rsidP="00147D83">
            <w:r>
              <w:t>(5939, 0, '2015-05-05 04:14:23'),</w:t>
            </w:r>
          </w:p>
          <w:p w:rsidR="0099030E" w:rsidRDefault="0099030E" w:rsidP="00147D83">
            <w:r>
              <w:t>(5940, 0, '2015-05-05 04:14:26'),</w:t>
            </w:r>
          </w:p>
          <w:p w:rsidR="0099030E" w:rsidRDefault="0099030E" w:rsidP="00147D83">
            <w:r>
              <w:t>(5941, 0, '2015-05-05 04:14:29'),</w:t>
            </w:r>
          </w:p>
          <w:p w:rsidR="0099030E" w:rsidRDefault="0099030E" w:rsidP="00147D83">
            <w:r>
              <w:t>(5942, 0, '2015-05-05 04:14:32'),</w:t>
            </w:r>
          </w:p>
          <w:p w:rsidR="0099030E" w:rsidRDefault="0099030E" w:rsidP="00147D83">
            <w:r>
              <w:t>(5943, 0, '2015-05-05 04:14:35'),</w:t>
            </w:r>
          </w:p>
          <w:p w:rsidR="0099030E" w:rsidRDefault="0099030E" w:rsidP="00147D83">
            <w:r>
              <w:t>(5944, 0, '2015-05-05 04:14:38'),</w:t>
            </w:r>
          </w:p>
          <w:p w:rsidR="0099030E" w:rsidRDefault="0099030E" w:rsidP="00147D83">
            <w:r>
              <w:t>(5945, 0, '2015-05-05 04:14:41'),</w:t>
            </w:r>
          </w:p>
          <w:p w:rsidR="0099030E" w:rsidRDefault="0099030E" w:rsidP="00147D83">
            <w:r>
              <w:t>(5946, 0, '2015-05-05 04:14:44'),</w:t>
            </w:r>
          </w:p>
          <w:p w:rsidR="0099030E" w:rsidRDefault="0099030E" w:rsidP="00147D83">
            <w:r>
              <w:t>(5947, 0, '2015-05-05 04:14:47'),</w:t>
            </w:r>
          </w:p>
          <w:p w:rsidR="0099030E" w:rsidRDefault="0099030E" w:rsidP="00147D83">
            <w:r>
              <w:t>(5948, 0, '2015-05-05 04:14:50'),</w:t>
            </w:r>
          </w:p>
          <w:p w:rsidR="0099030E" w:rsidRDefault="0099030E" w:rsidP="00147D83">
            <w:r>
              <w:t>(5949, 0, '2015-05-05 04:14:53'),</w:t>
            </w:r>
          </w:p>
          <w:p w:rsidR="0099030E" w:rsidRDefault="0099030E" w:rsidP="00147D83">
            <w:r>
              <w:t>(5950, 0, '2015-05-05 04:14:56'),</w:t>
            </w:r>
          </w:p>
          <w:p w:rsidR="0099030E" w:rsidRDefault="0099030E" w:rsidP="00147D83">
            <w:r>
              <w:t>(5951, 0, '2015-05-05 04:14:59'),</w:t>
            </w:r>
          </w:p>
          <w:p w:rsidR="0099030E" w:rsidRDefault="0099030E" w:rsidP="00147D83">
            <w:r>
              <w:t>(5952, 0, '2015-05-05 04:15:02'),</w:t>
            </w:r>
          </w:p>
          <w:p w:rsidR="0099030E" w:rsidRDefault="0099030E" w:rsidP="00147D83">
            <w:r>
              <w:t>(5953, 0, '2015-05-05 04:15:05'),</w:t>
            </w:r>
          </w:p>
          <w:p w:rsidR="0099030E" w:rsidRDefault="0099030E" w:rsidP="00147D83">
            <w:r>
              <w:t>(5954, 0, '2015-05-05 04:15:08'),</w:t>
            </w:r>
          </w:p>
          <w:p w:rsidR="0099030E" w:rsidRDefault="0099030E" w:rsidP="00147D83">
            <w:r>
              <w:t>(5955, 0, '2015-05-05 04:15:11'),</w:t>
            </w:r>
          </w:p>
          <w:p w:rsidR="0099030E" w:rsidRDefault="0099030E" w:rsidP="00147D83">
            <w:r>
              <w:t>(5956, 0, '2015-05-05 04:15:14'),</w:t>
            </w:r>
          </w:p>
          <w:p w:rsidR="0099030E" w:rsidRDefault="0099030E" w:rsidP="00147D83">
            <w:r>
              <w:t>(5957, 0, '2015-05-05 04:15:17'),</w:t>
            </w:r>
          </w:p>
          <w:p w:rsidR="0099030E" w:rsidRDefault="0099030E" w:rsidP="00147D83">
            <w:r>
              <w:t>(5958, 0, '2015-05-05 04:15:20'),</w:t>
            </w:r>
          </w:p>
          <w:p w:rsidR="0099030E" w:rsidRDefault="0099030E" w:rsidP="00147D83">
            <w:r>
              <w:t>(5959, 0, '2015-05-05 04:15:23'),</w:t>
            </w:r>
          </w:p>
          <w:p w:rsidR="0099030E" w:rsidRDefault="0099030E" w:rsidP="00147D83">
            <w:r>
              <w:t>(5960, 0, '2015-05-05 04:15:27'),</w:t>
            </w:r>
          </w:p>
          <w:p w:rsidR="0099030E" w:rsidRDefault="0099030E" w:rsidP="00147D83">
            <w:r>
              <w:t>(5961, 0, '2015-05-05 04:15:30'),</w:t>
            </w:r>
          </w:p>
          <w:p w:rsidR="0099030E" w:rsidRDefault="0099030E" w:rsidP="00147D83">
            <w:r>
              <w:t>(5962, 0, '2015-05-05 04:15:33'),</w:t>
            </w:r>
          </w:p>
          <w:p w:rsidR="0099030E" w:rsidRDefault="0099030E" w:rsidP="00147D83">
            <w:r>
              <w:t>(5963, 0, '2015-05-05 04:15:36'),</w:t>
            </w:r>
          </w:p>
          <w:p w:rsidR="0099030E" w:rsidRDefault="0099030E" w:rsidP="00147D83">
            <w:r>
              <w:t>(5964, 0, '2015-05-05 04:15:39'),</w:t>
            </w:r>
          </w:p>
          <w:p w:rsidR="0099030E" w:rsidRDefault="0099030E" w:rsidP="00147D83">
            <w:r>
              <w:t>(5965, 0, '2015-05-05 04:15:42'),</w:t>
            </w:r>
          </w:p>
          <w:p w:rsidR="0099030E" w:rsidRDefault="0099030E" w:rsidP="00147D83">
            <w:r>
              <w:t>(5966, 0, '2015-05-05 04:15:45'),</w:t>
            </w:r>
          </w:p>
          <w:p w:rsidR="0099030E" w:rsidRDefault="0099030E" w:rsidP="00147D83">
            <w:r>
              <w:t>(5967, 0, '2015-05-05 04:15:48'),</w:t>
            </w:r>
          </w:p>
          <w:p w:rsidR="0099030E" w:rsidRDefault="0099030E" w:rsidP="00147D83">
            <w:r>
              <w:t>(5968, 0, '2015-05-05 04:15:51'),</w:t>
            </w:r>
          </w:p>
          <w:p w:rsidR="0099030E" w:rsidRDefault="0099030E" w:rsidP="00147D83">
            <w:r>
              <w:t>(5969, 0, '2015-05-05 04:15:54'),</w:t>
            </w:r>
          </w:p>
          <w:p w:rsidR="0099030E" w:rsidRDefault="0099030E" w:rsidP="00147D83">
            <w:r>
              <w:t>(5970, 0, '2015-05-05 04:15:57'),</w:t>
            </w:r>
          </w:p>
          <w:p w:rsidR="0099030E" w:rsidRDefault="0099030E" w:rsidP="00147D83">
            <w:r>
              <w:t>(5971, 0, '2015-05-05 04:16:00'),</w:t>
            </w:r>
          </w:p>
          <w:p w:rsidR="0099030E" w:rsidRDefault="0099030E" w:rsidP="00147D83">
            <w:r>
              <w:t>(5972, 0, '2015-05-05 04:16:03'),</w:t>
            </w:r>
          </w:p>
          <w:p w:rsidR="0099030E" w:rsidRDefault="0099030E" w:rsidP="00147D83">
            <w:r>
              <w:t>(5973, 0, '2015-05-05 04:16:06'),</w:t>
            </w:r>
          </w:p>
          <w:p w:rsidR="0099030E" w:rsidRDefault="0099030E" w:rsidP="00147D83">
            <w:r>
              <w:t>(5974, 0, '2015-05-05 04:16:09'),</w:t>
            </w:r>
          </w:p>
          <w:p w:rsidR="0099030E" w:rsidRDefault="0099030E" w:rsidP="00147D83">
            <w:r>
              <w:t>(5975, 0, '2015-05-05 04:16:12'),</w:t>
            </w:r>
          </w:p>
          <w:p w:rsidR="0099030E" w:rsidRDefault="0099030E" w:rsidP="00147D83">
            <w:r>
              <w:t>(5976, 0, '2015-05-05 04:16:15'),</w:t>
            </w:r>
          </w:p>
          <w:p w:rsidR="0099030E" w:rsidRDefault="0099030E" w:rsidP="00147D83">
            <w:r>
              <w:t>(5977, 0, '2015-05-05 04:16:18'),</w:t>
            </w:r>
          </w:p>
          <w:p w:rsidR="0099030E" w:rsidRDefault="0099030E" w:rsidP="00147D83">
            <w:r>
              <w:t>(5978, 0, '2015-05-05 04:16:21'),</w:t>
            </w:r>
          </w:p>
          <w:p w:rsidR="0099030E" w:rsidRDefault="0099030E" w:rsidP="00147D83">
            <w:r>
              <w:t>(5979, 0, '2015-05-05 04:16:24'),</w:t>
            </w:r>
          </w:p>
          <w:p w:rsidR="0099030E" w:rsidRDefault="0099030E" w:rsidP="00147D83">
            <w:r>
              <w:t>(5980, 0, '2015-05-05 04:16:27'),</w:t>
            </w:r>
          </w:p>
          <w:p w:rsidR="0099030E" w:rsidRDefault="0099030E" w:rsidP="00147D83">
            <w:r>
              <w:t>(5981, 0, '2015-05-05 04:16:30'),</w:t>
            </w:r>
          </w:p>
          <w:p w:rsidR="0099030E" w:rsidRDefault="0099030E" w:rsidP="00147D83">
            <w:r>
              <w:t>(5982, 0, '2015-05-05 04:16:33'),</w:t>
            </w:r>
          </w:p>
          <w:p w:rsidR="0099030E" w:rsidRDefault="0099030E" w:rsidP="00147D83">
            <w:r>
              <w:t>(5983, 0, '2015-05-05 04:16:36'),</w:t>
            </w:r>
          </w:p>
          <w:p w:rsidR="0099030E" w:rsidRDefault="0099030E" w:rsidP="00147D83">
            <w:r>
              <w:t>(5984, 0, '2015-05-05 04:16:39'),</w:t>
            </w:r>
          </w:p>
          <w:p w:rsidR="0099030E" w:rsidRDefault="0099030E" w:rsidP="00147D83">
            <w:r>
              <w:t>(5985, 0, '2015-05-05 04:16:42'),</w:t>
            </w:r>
          </w:p>
          <w:p w:rsidR="0099030E" w:rsidRDefault="0099030E" w:rsidP="00147D83">
            <w:r>
              <w:t>(5986, 0, '2015-05-05 04:16:45'),</w:t>
            </w:r>
          </w:p>
          <w:p w:rsidR="0099030E" w:rsidRDefault="0099030E" w:rsidP="00147D83">
            <w:r>
              <w:t>(5987, 0, '2015-05-05 04:16:48'),</w:t>
            </w:r>
          </w:p>
          <w:p w:rsidR="0099030E" w:rsidRDefault="0099030E" w:rsidP="00147D83">
            <w:r>
              <w:t>(5988, 0, '2015-05-05 04:16:51'),</w:t>
            </w:r>
          </w:p>
          <w:p w:rsidR="0099030E" w:rsidRDefault="0099030E" w:rsidP="00147D83">
            <w:r>
              <w:t>(5989, 0, '2015-05-05 04:16:54'),</w:t>
            </w:r>
          </w:p>
          <w:p w:rsidR="0099030E" w:rsidRDefault="0099030E" w:rsidP="00147D83">
            <w:r>
              <w:t>(5990, 0, '2015-05-05 04:16:58'),</w:t>
            </w:r>
          </w:p>
          <w:p w:rsidR="0099030E" w:rsidRDefault="0099030E" w:rsidP="00147D83">
            <w:r>
              <w:t>(5991, 0, '2015-05-05 04:17:01'),</w:t>
            </w:r>
          </w:p>
          <w:p w:rsidR="0099030E" w:rsidRDefault="0099030E" w:rsidP="00147D83">
            <w:r>
              <w:t>(5992, 0, '2015-05-05 04:17:04'),</w:t>
            </w:r>
          </w:p>
          <w:p w:rsidR="0099030E" w:rsidRDefault="0099030E" w:rsidP="00147D83">
            <w:r>
              <w:t>(5993, 0, '2015-05-05 04:17:07'),</w:t>
            </w:r>
          </w:p>
          <w:p w:rsidR="0099030E" w:rsidRDefault="0099030E" w:rsidP="00147D83">
            <w:r>
              <w:t>(5994, 0, '2015-05-05 04:17:10'),</w:t>
            </w:r>
          </w:p>
          <w:p w:rsidR="0099030E" w:rsidRDefault="0099030E" w:rsidP="00147D83">
            <w:r>
              <w:t>(5995, 0, '2015-05-05 04:17:13'),</w:t>
            </w:r>
          </w:p>
          <w:p w:rsidR="0099030E" w:rsidRDefault="0099030E" w:rsidP="00147D83">
            <w:r>
              <w:t>(5996, 0, '2015-05-05 04:17:16'),</w:t>
            </w:r>
          </w:p>
          <w:p w:rsidR="0099030E" w:rsidRDefault="0099030E" w:rsidP="00147D83">
            <w:r>
              <w:t>(5997, 0, '2015-05-05 04:17:19'),</w:t>
            </w:r>
          </w:p>
          <w:p w:rsidR="0099030E" w:rsidRDefault="0099030E" w:rsidP="00147D83">
            <w:r>
              <w:t>(5998, 0, '2015-05-05 04:17:22'),</w:t>
            </w:r>
          </w:p>
          <w:p w:rsidR="0099030E" w:rsidRDefault="0099030E" w:rsidP="00147D83">
            <w:r>
              <w:t>(5999, 0, '2015-05-05 04:17:25'),</w:t>
            </w:r>
          </w:p>
          <w:p w:rsidR="0099030E" w:rsidRDefault="0099030E" w:rsidP="00147D83">
            <w:r>
              <w:t>(6000, 0, '2015-05-05 04:17:28'),</w:t>
            </w:r>
          </w:p>
          <w:p w:rsidR="0099030E" w:rsidRDefault="0099030E" w:rsidP="00147D83">
            <w:r>
              <w:t>(6001, 0, '2015-05-05 04:17:31'),</w:t>
            </w:r>
          </w:p>
          <w:p w:rsidR="0099030E" w:rsidRDefault="0099030E" w:rsidP="00147D83">
            <w:r>
              <w:t>(6002, 0, '2015-05-05 04:17:34'),</w:t>
            </w:r>
          </w:p>
          <w:p w:rsidR="0099030E" w:rsidRDefault="0099030E" w:rsidP="00147D83">
            <w:r>
              <w:t>(6003, 0, '2015-05-05 04:17:37'),</w:t>
            </w:r>
          </w:p>
          <w:p w:rsidR="0099030E" w:rsidRDefault="0099030E" w:rsidP="00147D83">
            <w:r>
              <w:t>(6004, 0, '2015-05-05 04:17:40'),</w:t>
            </w:r>
          </w:p>
          <w:p w:rsidR="0099030E" w:rsidRDefault="0099030E" w:rsidP="00147D83">
            <w:r>
              <w:t>(6005, 0, '2015-05-05 04:17:43'),</w:t>
            </w:r>
          </w:p>
          <w:p w:rsidR="0099030E" w:rsidRDefault="0099030E" w:rsidP="00147D83">
            <w:r>
              <w:t>(6006, 0, '2015-05-05 04:17:46'),</w:t>
            </w:r>
          </w:p>
          <w:p w:rsidR="0099030E" w:rsidRDefault="0099030E" w:rsidP="00147D83">
            <w:r>
              <w:t>(6007, 0, '2015-05-05 04:17:49'),</w:t>
            </w:r>
          </w:p>
          <w:p w:rsidR="0099030E" w:rsidRDefault="0099030E" w:rsidP="00147D83">
            <w:r>
              <w:t>(6008, 0, '2015-05-05 04:17:52'),</w:t>
            </w:r>
          </w:p>
          <w:p w:rsidR="0099030E" w:rsidRDefault="0099030E" w:rsidP="00147D83">
            <w:r>
              <w:t>(6009, 0, '2015-05-05 04:17:55'),</w:t>
            </w:r>
          </w:p>
          <w:p w:rsidR="0099030E" w:rsidRDefault="0099030E" w:rsidP="00147D83">
            <w:r>
              <w:t>(6010, 0, '2015-05-05 04:17:58'),</w:t>
            </w:r>
          </w:p>
          <w:p w:rsidR="0099030E" w:rsidRDefault="0099030E" w:rsidP="00147D83">
            <w:r>
              <w:t>(6011, 0, '2015-05-05 04:18:01'),</w:t>
            </w:r>
          </w:p>
          <w:p w:rsidR="0099030E" w:rsidRDefault="0099030E" w:rsidP="00147D83">
            <w:r>
              <w:t>(6012, 0, '2015-05-05 04:18:04'),</w:t>
            </w:r>
          </w:p>
          <w:p w:rsidR="0099030E" w:rsidRDefault="0099030E" w:rsidP="00147D83">
            <w:r>
              <w:t>(6013, 0, '2015-05-05 04:18:07'),</w:t>
            </w:r>
          </w:p>
          <w:p w:rsidR="0099030E" w:rsidRDefault="0099030E" w:rsidP="00147D83">
            <w:r>
              <w:t>(6014, 0, '2015-05-05 04:18:10'),</w:t>
            </w:r>
          </w:p>
          <w:p w:rsidR="0099030E" w:rsidRDefault="0099030E" w:rsidP="00147D83">
            <w:r>
              <w:t>(6015, 0, '2015-05-05 04:18:13'),</w:t>
            </w:r>
          </w:p>
          <w:p w:rsidR="0099030E" w:rsidRDefault="0099030E" w:rsidP="00147D83">
            <w:r>
              <w:t>(6016, 0, '2015-05-05 04:18:16'),</w:t>
            </w:r>
          </w:p>
          <w:p w:rsidR="0099030E" w:rsidRDefault="0099030E" w:rsidP="00147D83">
            <w:r>
              <w:t>(6017, 0, '2015-05-05 04:18:19'),</w:t>
            </w:r>
          </w:p>
          <w:p w:rsidR="0099030E" w:rsidRDefault="0099030E" w:rsidP="00147D83">
            <w:r>
              <w:t>(6018, 0, '2015-05-05 04:18:22'),</w:t>
            </w:r>
          </w:p>
          <w:p w:rsidR="0099030E" w:rsidRDefault="0099030E" w:rsidP="00147D83">
            <w:r>
              <w:t>(6019, 0, '2015-05-05 04:18:26'),</w:t>
            </w:r>
          </w:p>
          <w:p w:rsidR="0099030E" w:rsidRDefault="0099030E" w:rsidP="00147D83">
            <w:r>
              <w:t>(6020, 0, '2015-05-05 04:18:29'),</w:t>
            </w:r>
          </w:p>
          <w:p w:rsidR="0099030E" w:rsidRDefault="0099030E" w:rsidP="00147D83">
            <w:r>
              <w:t>(6021, 0, '2015-05-05 04:18:32'),</w:t>
            </w:r>
          </w:p>
          <w:p w:rsidR="0099030E" w:rsidRDefault="0099030E" w:rsidP="00147D83">
            <w:r>
              <w:t>(6022, 0, '2015-05-05 04:18:35'),</w:t>
            </w:r>
          </w:p>
          <w:p w:rsidR="0099030E" w:rsidRDefault="0099030E" w:rsidP="00147D83">
            <w:r>
              <w:t>(6023, 0, '2015-05-05 04:18:38'),</w:t>
            </w:r>
          </w:p>
          <w:p w:rsidR="0099030E" w:rsidRDefault="0099030E" w:rsidP="00147D83">
            <w:r>
              <w:t>(6024, 0, '2015-05-05 04:18:41'),</w:t>
            </w:r>
          </w:p>
          <w:p w:rsidR="0099030E" w:rsidRDefault="0099030E" w:rsidP="00147D83">
            <w:r>
              <w:t>(6025, 0, '2015-05-05 04:18:44'),</w:t>
            </w:r>
          </w:p>
          <w:p w:rsidR="0099030E" w:rsidRDefault="0099030E" w:rsidP="00147D83">
            <w:r>
              <w:t>(6026, 0, '2015-05-05 04:18:47'),</w:t>
            </w:r>
          </w:p>
          <w:p w:rsidR="0099030E" w:rsidRDefault="0099030E" w:rsidP="00147D83">
            <w:r>
              <w:t>(6027, 0, '2015-05-05 04:18:50'),</w:t>
            </w:r>
          </w:p>
          <w:p w:rsidR="0099030E" w:rsidRDefault="0099030E" w:rsidP="00147D83">
            <w:r>
              <w:t>(6028, 0, '2015-05-05 04:18:53'),</w:t>
            </w:r>
          </w:p>
          <w:p w:rsidR="0099030E" w:rsidRDefault="0099030E" w:rsidP="00147D83">
            <w:r>
              <w:t>(6029, 0, '2015-05-05 04:18:56'),</w:t>
            </w:r>
          </w:p>
          <w:p w:rsidR="0099030E" w:rsidRDefault="0099030E" w:rsidP="00147D83">
            <w:r>
              <w:t>(6030, 0, '2015-05-05 04:18:59'),</w:t>
            </w:r>
          </w:p>
          <w:p w:rsidR="0099030E" w:rsidRDefault="0099030E" w:rsidP="00147D83">
            <w:r>
              <w:t>(6031, 0, '2015-05-05 04:19:02'),</w:t>
            </w:r>
          </w:p>
          <w:p w:rsidR="0099030E" w:rsidRDefault="0099030E" w:rsidP="00147D83">
            <w:r>
              <w:t>(6032, 0, '2015-05-05 04:19:05'),</w:t>
            </w:r>
          </w:p>
          <w:p w:rsidR="0099030E" w:rsidRDefault="0099030E" w:rsidP="00147D83">
            <w:r>
              <w:t>(6033, 0, '2015-05-05 04:19:08'),</w:t>
            </w:r>
          </w:p>
          <w:p w:rsidR="0099030E" w:rsidRDefault="0099030E" w:rsidP="00147D83">
            <w:r>
              <w:t>(6034, 0, '2015-05-05 04:19:11'),</w:t>
            </w:r>
          </w:p>
          <w:p w:rsidR="0099030E" w:rsidRDefault="0099030E" w:rsidP="00147D83">
            <w:r>
              <w:t>(6035, 0, '2015-05-05 04:19:14'),</w:t>
            </w:r>
          </w:p>
          <w:p w:rsidR="0099030E" w:rsidRDefault="0099030E" w:rsidP="00147D83">
            <w:r>
              <w:t>(6036, 0, '2015-05-05 04:19:17'),</w:t>
            </w:r>
          </w:p>
          <w:p w:rsidR="0099030E" w:rsidRDefault="0099030E" w:rsidP="00147D83">
            <w:r>
              <w:t>(6037, 0, '2015-05-05 04:19:20'),</w:t>
            </w:r>
          </w:p>
          <w:p w:rsidR="0099030E" w:rsidRDefault="0099030E" w:rsidP="00147D83">
            <w:r>
              <w:t>(6038, 0, '2015-05-05 04:19:23'),</w:t>
            </w:r>
          </w:p>
          <w:p w:rsidR="0099030E" w:rsidRDefault="0099030E" w:rsidP="00147D83">
            <w:r>
              <w:t>(6039, 0, '2015-05-05 04:19:26'),</w:t>
            </w:r>
          </w:p>
          <w:p w:rsidR="0099030E" w:rsidRDefault="0099030E" w:rsidP="00147D83">
            <w:r>
              <w:t>(6040, 0, '2015-05-05 04:19:29'),</w:t>
            </w:r>
          </w:p>
          <w:p w:rsidR="0099030E" w:rsidRDefault="0099030E" w:rsidP="00147D83">
            <w:r>
              <w:t>(6041, 0, '2015-05-05 04:19:32'),</w:t>
            </w:r>
          </w:p>
          <w:p w:rsidR="0099030E" w:rsidRDefault="0099030E" w:rsidP="00147D83">
            <w:r>
              <w:t>(6042, 0, '2015-05-05 04:19:35'),</w:t>
            </w:r>
          </w:p>
          <w:p w:rsidR="0099030E" w:rsidRDefault="0099030E" w:rsidP="00147D83">
            <w:r>
              <w:t>(6043, 0, '2015-05-05 04:19:38'),</w:t>
            </w:r>
          </w:p>
          <w:p w:rsidR="0099030E" w:rsidRDefault="0099030E" w:rsidP="00147D83">
            <w:r>
              <w:t>(6044, 0, '2015-05-05 04:19:41'),</w:t>
            </w:r>
          </w:p>
          <w:p w:rsidR="0099030E" w:rsidRDefault="0099030E" w:rsidP="00147D83">
            <w:r>
              <w:t>(6045, 0, '2015-05-05 04:19:44'),</w:t>
            </w:r>
          </w:p>
          <w:p w:rsidR="0099030E" w:rsidRDefault="0099030E" w:rsidP="00147D83">
            <w:r>
              <w:t>(6046, 0, '2015-05-05 04:19:47'),</w:t>
            </w:r>
          </w:p>
          <w:p w:rsidR="0099030E" w:rsidRDefault="0099030E" w:rsidP="00147D83">
            <w:r>
              <w:t>(6047, 0, '2015-05-05 04:19:50'),</w:t>
            </w:r>
          </w:p>
          <w:p w:rsidR="0099030E" w:rsidRDefault="0099030E" w:rsidP="00147D83">
            <w:r>
              <w:t>(6048, 0, '2015-05-05 04:19:53'),</w:t>
            </w:r>
          </w:p>
          <w:p w:rsidR="0099030E" w:rsidRDefault="0099030E" w:rsidP="00147D83">
            <w:r>
              <w:t>(6049, 0, '2015-05-05 04:19:57'),</w:t>
            </w:r>
          </w:p>
          <w:p w:rsidR="0099030E" w:rsidRDefault="0099030E" w:rsidP="00147D83">
            <w:r>
              <w:t>(6050, 0, '2015-05-05 04:20:00'),</w:t>
            </w:r>
          </w:p>
          <w:p w:rsidR="0099030E" w:rsidRDefault="0099030E" w:rsidP="00147D83">
            <w:r>
              <w:t>(6051, 0, '2015-05-05 04:20:03'),</w:t>
            </w:r>
          </w:p>
          <w:p w:rsidR="0099030E" w:rsidRDefault="0099030E" w:rsidP="00147D83">
            <w:r>
              <w:t>(6052, 0, '2015-05-05 04:20:06'),</w:t>
            </w:r>
          </w:p>
          <w:p w:rsidR="0099030E" w:rsidRDefault="0099030E" w:rsidP="00147D83">
            <w:r>
              <w:t>(6053, 0, '2015-05-05 04:20:09'),</w:t>
            </w:r>
          </w:p>
          <w:p w:rsidR="0099030E" w:rsidRDefault="0099030E" w:rsidP="00147D83">
            <w:r>
              <w:t>(6054, 0, '2015-05-05 04:20:12'),</w:t>
            </w:r>
          </w:p>
          <w:p w:rsidR="0099030E" w:rsidRDefault="0099030E" w:rsidP="00147D83">
            <w:r>
              <w:t>(6055, 0, '2015-05-05 04:20:15'),</w:t>
            </w:r>
          </w:p>
          <w:p w:rsidR="0099030E" w:rsidRDefault="0099030E" w:rsidP="00147D83">
            <w:r>
              <w:t>(6056, 0, '2015-05-05 04:20:18'),</w:t>
            </w:r>
          </w:p>
          <w:p w:rsidR="0099030E" w:rsidRDefault="0099030E" w:rsidP="00147D83">
            <w:r>
              <w:t>(6057, 0, '2015-05-05 04:20:21'),</w:t>
            </w:r>
          </w:p>
          <w:p w:rsidR="0099030E" w:rsidRDefault="0099030E" w:rsidP="00147D83">
            <w:r>
              <w:t>(6058, 0, '2015-05-05 04:20:24'),</w:t>
            </w:r>
          </w:p>
          <w:p w:rsidR="0099030E" w:rsidRDefault="0099030E" w:rsidP="00147D83">
            <w:r>
              <w:t>(6059, 0, '2015-05-05 04:20:27'),</w:t>
            </w:r>
          </w:p>
          <w:p w:rsidR="0099030E" w:rsidRDefault="0099030E" w:rsidP="00147D83">
            <w:r>
              <w:t>(6060, 0, '2015-05-05 04:20:30'),</w:t>
            </w:r>
          </w:p>
          <w:p w:rsidR="0099030E" w:rsidRDefault="0099030E" w:rsidP="00147D83">
            <w:r>
              <w:t>(6061, 0, '2015-05-05 04:20:33'),</w:t>
            </w:r>
          </w:p>
          <w:p w:rsidR="0099030E" w:rsidRDefault="0099030E" w:rsidP="00147D83">
            <w:r>
              <w:t>(6062, 0, '2015-05-05 04:20:36'),</w:t>
            </w:r>
          </w:p>
          <w:p w:rsidR="0099030E" w:rsidRDefault="0099030E" w:rsidP="00147D83">
            <w:r>
              <w:t>(6063, 0, '2015-05-05 04:20:39'),</w:t>
            </w:r>
          </w:p>
          <w:p w:rsidR="0099030E" w:rsidRDefault="0099030E" w:rsidP="00147D83">
            <w:r>
              <w:t>(6064, 0, '2015-05-05 04:20:42'),</w:t>
            </w:r>
          </w:p>
          <w:p w:rsidR="0099030E" w:rsidRDefault="0099030E" w:rsidP="00147D83">
            <w:r>
              <w:t>(6065, 0, '2015-05-05 04:20:45'),</w:t>
            </w:r>
          </w:p>
          <w:p w:rsidR="0099030E" w:rsidRDefault="0099030E" w:rsidP="00147D83">
            <w:r>
              <w:t>(6066, 0, '2015-05-05 04:20:48'),</w:t>
            </w:r>
          </w:p>
          <w:p w:rsidR="0099030E" w:rsidRDefault="0099030E" w:rsidP="00147D83">
            <w:r>
              <w:t>(6067, 0, '2015-05-05 04:20:51'),</w:t>
            </w:r>
          </w:p>
          <w:p w:rsidR="0099030E" w:rsidRDefault="0099030E" w:rsidP="00147D83">
            <w:r>
              <w:t>(6068, 0, '2015-05-05 04:20:54'),</w:t>
            </w:r>
          </w:p>
          <w:p w:rsidR="0099030E" w:rsidRDefault="0099030E" w:rsidP="00147D83">
            <w:r>
              <w:t>(6069, 0, '2015-05-05 04:20:57'),</w:t>
            </w:r>
          </w:p>
          <w:p w:rsidR="0099030E" w:rsidRDefault="0099030E" w:rsidP="00147D83">
            <w:r>
              <w:t>(6070, 0, '2015-05-05 04:21:00'),</w:t>
            </w:r>
          </w:p>
          <w:p w:rsidR="0099030E" w:rsidRDefault="0099030E" w:rsidP="00147D83">
            <w:r>
              <w:t>(6071, 0, '2015-05-05 04:21:03'),</w:t>
            </w:r>
          </w:p>
          <w:p w:rsidR="0099030E" w:rsidRDefault="0099030E" w:rsidP="00147D83">
            <w:r>
              <w:t>(6072, 0, '2015-05-05 04:21:06'),</w:t>
            </w:r>
          </w:p>
          <w:p w:rsidR="0099030E" w:rsidRDefault="0099030E" w:rsidP="00147D83">
            <w:r>
              <w:t>(6073, 0, '2015-05-05 04:21:09'),</w:t>
            </w:r>
          </w:p>
          <w:p w:rsidR="0099030E" w:rsidRDefault="0099030E" w:rsidP="00147D83">
            <w:r>
              <w:t>(6074, 0, '2015-05-05 04:21:12'),</w:t>
            </w:r>
          </w:p>
          <w:p w:rsidR="0099030E" w:rsidRDefault="0099030E" w:rsidP="00147D83">
            <w:r>
              <w:t>(6075, 0, '2015-05-05 04:21:15'),</w:t>
            </w:r>
          </w:p>
          <w:p w:rsidR="0099030E" w:rsidRDefault="0099030E" w:rsidP="00147D83">
            <w:r>
              <w:t>(6076, 0, '2015-05-05 04:21:18'),</w:t>
            </w:r>
          </w:p>
          <w:p w:rsidR="0099030E" w:rsidRDefault="0099030E" w:rsidP="00147D83">
            <w:r>
              <w:t>(6077, 0, '2015-05-05 04:21:21'),</w:t>
            </w:r>
          </w:p>
          <w:p w:rsidR="0099030E" w:rsidRDefault="0099030E" w:rsidP="00147D83">
            <w:r>
              <w:t>(6078, 0, '2015-05-05 04:21:24'),</w:t>
            </w:r>
          </w:p>
          <w:p w:rsidR="0099030E" w:rsidRDefault="0099030E" w:rsidP="00147D83">
            <w:r>
              <w:t>(6079, 0, '2015-05-05 04:21:28'),</w:t>
            </w:r>
          </w:p>
          <w:p w:rsidR="0099030E" w:rsidRDefault="0099030E" w:rsidP="00147D83">
            <w:r>
              <w:t>(6080, 0, '2015-05-05 04:21:31'),</w:t>
            </w:r>
          </w:p>
          <w:p w:rsidR="0099030E" w:rsidRDefault="0099030E" w:rsidP="00147D83">
            <w:r>
              <w:t>(6081, 0, '2015-05-05 04:21:34'),</w:t>
            </w:r>
          </w:p>
          <w:p w:rsidR="0099030E" w:rsidRDefault="0099030E" w:rsidP="00147D83">
            <w:r>
              <w:t>(6082, 0, '2015-05-05 04:21:37'),</w:t>
            </w:r>
          </w:p>
          <w:p w:rsidR="0099030E" w:rsidRDefault="0099030E" w:rsidP="00147D83">
            <w:r>
              <w:t>(6083, 0, '2015-05-05 04:21:40'),</w:t>
            </w:r>
          </w:p>
          <w:p w:rsidR="0099030E" w:rsidRDefault="0099030E" w:rsidP="00147D83">
            <w:r>
              <w:t>(6084, 0, '2015-05-05 04:21:43'),</w:t>
            </w:r>
          </w:p>
          <w:p w:rsidR="0099030E" w:rsidRDefault="0099030E" w:rsidP="00147D83">
            <w:r>
              <w:t>(6085, 0, '2015-05-05 04:21:46'),</w:t>
            </w:r>
          </w:p>
          <w:p w:rsidR="0099030E" w:rsidRDefault="0099030E" w:rsidP="00147D83">
            <w:r>
              <w:t>(6086, 0, '2015-05-05 04:21:49'),</w:t>
            </w:r>
          </w:p>
          <w:p w:rsidR="0099030E" w:rsidRDefault="0099030E" w:rsidP="00147D83">
            <w:r>
              <w:t>(6087, 0, '2015-05-05 04:21:52'),</w:t>
            </w:r>
          </w:p>
          <w:p w:rsidR="0099030E" w:rsidRDefault="0099030E" w:rsidP="00147D83">
            <w:r>
              <w:t>(6088, 0, '2015-05-05 04:21:55'),</w:t>
            </w:r>
          </w:p>
          <w:p w:rsidR="0099030E" w:rsidRDefault="0099030E" w:rsidP="00147D83">
            <w:r>
              <w:t>(6089, 0, '2015-05-05 04:21:58'),</w:t>
            </w:r>
          </w:p>
          <w:p w:rsidR="0099030E" w:rsidRDefault="0099030E" w:rsidP="00147D83">
            <w:r>
              <w:t>(6090, 0, '2015-05-05 04:22:01'),</w:t>
            </w:r>
          </w:p>
          <w:p w:rsidR="0099030E" w:rsidRDefault="0099030E" w:rsidP="00147D83">
            <w:r>
              <w:t>(6091, 0, '2015-05-05 04:22:04'),</w:t>
            </w:r>
          </w:p>
          <w:p w:rsidR="0099030E" w:rsidRDefault="0099030E" w:rsidP="00147D83">
            <w:r>
              <w:t>(6092, 0, '2015-05-05 04:22:07'),</w:t>
            </w:r>
          </w:p>
          <w:p w:rsidR="0099030E" w:rsidRDefault="0099030E" w:rsidP="00147D83">
            <w:r>
              <w:t>(6093, 0, '2015-05-05 04:22:10'),</w:t>
            </w:r>
          </w:p>
          <w:p w:rsidR="0099030E" w:rsidRDefault="0099030E" w:rsidP="00147D83">
            <w:r>
              <w:t>(6094, 0, '2015-05-05 04:22:13'),</w:t>
            </w:r>
          </w:p>
          <w:p w:rsidR="0099030E" w:rsidRDefault="0099030E" w:rsidP="00147D83">
            <w:r>
              <w:t>(6095, 0, '2015-05-05 04:22:16'),</w:t>
            </w:r>
          </w:p>
          <w:p w:rsidR="0099030E" w:rsidRDefault="0099030E" w:rsidP="00147D83">
            <w:r>
              <w:t>(6096, 0, '2015-05-05 04:22:19'),</w:t>
            </w:r>
          </w:p>
          <w:p w:rsidR="0099030E" w:rsidRDefault="0099030E" w:rsidP="00147D83">
            <w:r>
              <w:t>(6097, 0, '2015-05-05 04:22:22'),</w:t>
            </w:r>
          </w:p>
          <w:p w:rsidR="0099030E" w:rsidRDefault="0099030E" w:rsidP="00147D83">
            <w:r>
              <w:t>(6098, 0, '2015-05-05 04:22:25'),</w:t>
            </w:r>
          </w:p>
          <w:p w:rsidR="0099030E" w:rsidRDefault="0099030E" w:rsidP="00147D83">
            <w:r>
              <w:t>(6099, 0, '2015-05-05 04:22:28'),</w:t>
            </w:r>
          </w:p>
          <w:p w:rsidR="0099030E" w:rsidRDefault="0099030E" w:rsidP="00147D83">
            <w:r>
              <w:t>(6100, 0, '2015-05-05 04:22:31'),</w:t>
            </w:r>
          </w:p>
          <w:p w:rsidR="0099030E" w:rsidRDefault="0099030E" w:rsidP="00147D83">
            <w:r>
              <w:t>(6101, 0, '2015-05-05 04:22:34'),</w:t>
            </w:r>
          </w:p>
          <w:p w:rsidR="0099030E" w:rsidRDefault="0099030E" w:rsidP="00147D83">
            <w:r>
              <w:t>(6102, 0, '2015-05-05 04:22:37'),</w:t>
            </w:r>
          </w:p>
          <w:p w:rsidR="0099030E" w:rsidRDefault="0099030E" w:rsidP="00147D83">
            <w:r>
              <w:t>(6103, 0, '2015-05-05 04:22:40'),</w:t>
            </w:r>
          </w:p>
          <w:p w:rsidR="0099030E" w:rsidRDefault="0099030E" w:rsidP="00147D83">
            <w:r>
              <w:t>(6104, 0, '2015-05-05 04:22:43'),</w:t>
            </w:r>
          </w:p>
          <w:p w:rsidR="0099030E" w:rsidRDefault="0099030E" w:rsidP="00147D83">
            <w:r>
              <w:t>(6105, 0, '2015-05-05 04:22:46'),</w:t>
            </w:r>
          </w:p>
          <w:p w:rsidR="0099030E" w:rsidRDefault="0099030E" w:rsidP="00147D83">
            <w:r>
              <w:t>(6106, 0, '2015-05-05 04:22:49'),</w:t>
            </w:r>
          </w:p>
          <w:p w:rsidR="0099030E" w:rsidRDefault="0099030E" w:rsidP="00147D83">
            <w:r>
              <w:t>(6107, 0, '2015-05-05 04:22:52'),</w:t>
            </w:r>
          </w:p>
          <w:p w:rsidR="0099030E" w:rsidRDefault="0099030E" w:rsidP="00147D83">
            <w:r>
              <w:t>(6108, 0, '2015-05-05 04:22:56'),</w:t>
            </w:r>
          </w:p>
          <w:p w:rsidR="0099030E" w:rsidRDefault="0099030E" w:rsidP="00147D83">
            <w:r>
              <w:t>(6109, 0, '2015-05-05 04:22:59'),</w:t>
            </w:r>
          </w:p>
          <w:p w:rsidR="0099030E" w:rsidRDefault="0099030E" w:rsidP="00147D83">
            <w:r>
              <w:t>(6110, 0, '2015-05-05 04:23:02'),</w:t>
            </w:r>
          </w:p>
          <w:p w:rsidR="0099030E" w:rsidRDefault="0099030E" w:rsidP="00147D83">
            <w:r>
              <w:t>(6111, 0, '2015-05-05 04:23:05'),</w:t>
            </w:r>
          </w:p>
          <w:p w:rsidR="0099030E" w:rsidRDefault="0099030E" w:rsidP="00147D83">
            <w:r>
              <w:t>(6112, 0, '2015-05-05 04:23:08'),</w:t>
            </w:r>
          </w:p>
          <w:p w:rsidR="0099030E" w:rsidRDefault="0099030E" w:rsidP="00147D83">
            <w:r>
              <w:t>(6113, 0, '2015-05-05 04:23:11'),</w:t>
            </w:r>
          </w:p>
          <w:p w:rsidR="0099030E" w:rsidRDefault="0099030E" w:rsidP="00147D83">
            <w:r>
              <w:t>(6114, 0, '2015-05-05 04:23:14'),</w:t>
            </w:r>
          </w:p>
          <w:p w:rsidR="0099030E" w:rsidRDefault="0099030E" w:rsidP="00147D83">
            <w:r>
              <w:t>(6115, 0, '2015-05-05 04:23:17'),</w:t>
            </w:r>
          </w:p>
          <w:p w:rsidR="0099030E" w:rsidRDefault="0099030E" w:rsidP="00147D83">
            <w:r>
              <w:t>(6116, 0, '2015-05-05 04:23:20'),</w:t>
            </w:r>
          </w:p>
          <w:p w:rsidR="0099030E" w:rsidRDefault="0099030E" w:rsidP="00147D83">
            <w:r>
              <w:t>(6117, 0, '2015-05-05 04:23:23'),</w:t>
            </w:r>
          </w:p>
          <w:p w:rsidR="0099030E" w:rsidRDefault="0099030E" w:rsidP="00147D83">
            <w:r>
              <w:t>(6118, 0, '2015-05-05 04:23:26'),</w:t>
            </w:r>
          </w:p>
          <w:p w:rsidR="0099030E" w:rsidRDefault="0099030E" w:rsidP="00147D83">
            <w:r>
              <w:t>(6119, 0, '2015-05-05 04:23:29'),</w:t>
            </w:r>
          </w:p>
          <w:p w:rsidR="0099030E" w:rsidRDefault="0099030E" w:rsidP="00147D83">
            <w:r>
              <w:t>(6120, 0, '2015-05-05 04:23:32'),</w:t>
            </w:r>
          </w:p>
          <w:p w:rsidR="0099030E" w:rsidRDefault="0099030E" w:rsidP="00147D83">
            <w:r>
              <w:t>(6121, 0, '2015-05-05 04:23:35'),</w:t>
            </w:r>
          </w:p>
          <w:p w:rsidR="0099030E" w:rsidRDefault="0099030E" w:rsidP="00147D83">
            <w:r>
              <w:t>(6122, 0, '2015-05-05 04:23:38'),</w:t>
            </w:r>
          </w:p>
          <w:p w:rsidR="0099030E" w:rsidRDefault="0099030E" w:rsidP="00147D83">
            <w:r>
              <w:t>(6123, 0, '2015-05-05 04:23:41'),</w:t>
            </w:r>
          </w:p>
          <w:p w:rsidR="0099030E" w:rsidRDefault="0099030E" w:rsidP="00147D83">
            <w:r>
              <w:t>(6124, 0, '2015-05-05 04:23:44'),</w:t>
            </w:r>
          </w:p>
          <w:p w:rsidR="0099030E" w:rsidRDefault="0099030E" w:rsidP="00147D83">
            <w:r>
              <w:t>(6125, 0, '2015-05-05 04:23:47'),</w:t>
            </w:r>
          </w:p>
          <w:p w:rsidR="0099030E" w:rsidRDefault="0099030E" w:rsidP="00147D83">
            <w:r>
              <w:t>(6126, 0, '2015-05-05 04:23:50'),</w:t>
            </w:r>
          </w:p>
          <w:p w:rsidR="0099030E" w:rsidRDefault="0099030E" w:rsidP="00147D83">
            <w:r>
              <w:t>(6127, 0, '2015-05-05 04:23:53'),</w:t>
            </w:r>
          </w:p>
          <w:p w:rsidR="0099030E" w:rsidRDefault="0099030E" w:rsidP="00147D83">
            <w:r>
              <w:t>(6128, 0, '2015-05-05 04:23:56'),</w:t>
            </w:r>
          </w:p>
          <w:p w:rsidR="0099030E" w:rsidRDefault="0099030E" w:rsidP="00147D83">
            <w:r>
              <w:t>(6129, 0, '2015-05-05 04:23:59'),</w:t>
            </w:r>
          </w:p>
          <w:p w:rsidR="0099030E" w:rsidRDefault="0099030E" w:rsidP="00147D83">
            <w:r>
              <w:t>(6130, 0, '2015-05-05 04:24:02'),</w:t>
            </w:r>
          </w:p>
          <w:p w:rsidR="0099030E" w:rsidRDefault="0099030E" w:rsidP="00147D83">
            <w:r>
              <w:t>(6131, 0, '2015-05-05 04:24:05'),</w:t>
            </w:r>
          </w:p>
          <w:p w:rsidR="0099030E" w:rsidRDefault="0099030E" w:rsidP="00147D83">
            <w:r>
              <w:t>(6132, 0, '2015-05-05 04:24:08'),</w:t>
            </w:r>
          </w:p>
          <w:p w:rsidR="0099030E" w:rsidRDefault="0099030E" w:rsidP="00147D83">
            <w:r>
              <w:t>(6133, 0, '2015-05-05 04:24:11'),</w:t>
            </w:r>
          </w:p>
          <w:p w:rsidR="0099030E" w:rsidRDefault="0099030E" w:rsidP="00147D83">
            <w:r>
              <w:t>(6134, 0, '2015-05-05 04:24:14'),</w:t>
            </w:r>
          </w:p>
          <w:p w:rsidR="0099030E" w:rsidRDefault="0099030E" w:rsidP="00147D83">
            <w:r>
              <w:t>(6135, 0, '2015-05-05 04:24:17'),</w:t>
            </w:r>
          </w:p>
          <w:p w:rsidR="0099030E" w:rsidRDefault="0099030E" w:rsidP="00147D83">
            <w:r>
              <w:t>(6136, 0, '2015-05-05 04:24:20'),</w:t>
            </w:r>
          </w:p>
          <w:p w:rsidR="0099030E" w:rsidRDefault="0099030E" w:rsidP="00147D83">
            <w:r>
              <w:t>(6137, 0, '2015-05-05 04:24:23'),</w:t>
            </w:r>
          </w:p>
          <w:p w:rsidR="0099030E" w:rsidRDefault="0099030E" w:rsidP="00147D83">
            <w:r>
              <w:t>(6138, 0, '2015-05-05 04:24:27'),</w:t>
            </w:r>
          </w:p>
          <w:p w:rsidR="0099030E" w:rsidRDefault="0099030E" w:rsidP="00147D83">
            <w:r>
              <w:t>(6139, 0, '2015-05-05 04:24:30'),</w:t>
            </w:r>
          </w:p>
          <w:p w:rsidR="0099030E" w:rsidRDefault="0099030E" w:rsidP="00147D83">
            <w:r>
              <w:t>(6140, 0, '2015-05-05 04:24:33'),</w:t>
            </w:r>
          </w:p>
          <w:p w:rsidR="0099030E" w:rsidRDefault="0099030E" w:rsidP="00147D83">
            <w:r>
              <w:t>(6141, 0, '2015-05-05 04:24:36'),</w:t>
            </w:r>
          </w:p>
          <w:p w:rsidR="0099030E" w:rsidRDefault="0099030E" w:rsidP="00147D83">
            <w:r>
              <w:t>(6142, 0, '2015-05-05 04:24:39'),</w:t>
            </w:r>
          </w:p>
          <w:p w:rsidR="0099030E" w:rsidRDefault="0099030E" w:rsidP="00147D83">
            <w:r>
              <w:t>(6143, 0, '2015-05-05 04:24:42'),</w:t>
            </w:r>
          </w:p>
          <w:p w:rsidR="0099030E" w:rsidRDefault="0099030E" w:rsidP="00147D83">
            <w:r>
              <w:t>(6144, 0, '2015-05-05 04:24:45'),</w:t>
            </w:r>
          </w:p>
          <w:p w:rsidR="0099030E" w:rsidRDefault="0099030E" w:rsidP="00147D83">
            <w:r>
              <w:t>(6145, 0, '2015-05-05 04:24:48'),</w:t>
            </w:r>
          </w:p>
          <w:p w:rsidR="0099030E" w:rsidRDefault="0099030E" w:rsidP="00147D83">
            <w:r>
              <w:t>(6146, 0, '2015-05-05 04:24:51'),</w:t>
            </w:r>
          </w:p>
          <w:p w:rsidR="0099030E" w:rsidRDefault="0099030E" w:rsidP="00147D83">
            <w:r>
              <w:t>(6147, 0, '2015-05-05 04:24:54'),</w:t>
            </w:r>
          </w:p>
          <w:p w:rsidR="0099030E" w:rsidRDefault="0099030E" w:rsidP="00147D83">
            <w:r>
              <w:t>(6148, 0, '2015-05-05 04:24:57'),</w:t>
            </w:r>
          </w:p>
          <w:p w:rsidR="0099030E" w:rsidRDefault="0099030E" w:rsidP="00147D83">
            <w:r>
              <w:t>(6149, 0, '2015-05-05 04:25:00'),</w:t>
            </w:r>
          </w:p>
          <w:p w:rsidR="0099030E" w:rsidRDefault="0099030E" w:rsidP="00147D83">
            <w:r>
              <w:t>(6150, 0, '2015-05-05 04:25:03'),</w:t>
            </w:r>
          </w:p>
          <w:p w:rsidR="0099030E" w:rsidRDefault="0099030E" w:rsidP="00147D83">
            <w:r>
              <w:t>(6151, 0, '2015-05-05 04:25:06'),</w:t>
            </w:r>
          </w:p>
          <w:p w:rsidR="0099030E" w:rsidRDefault="0099030E" w:rsidP="00147D83">
            <w:r>
              <w:t>(6152, 0, '2015-05-05 04:25:09'),</w:t>
            </w:r>
          </w:p>
          <w:p w:rsidR="0099030E" w:rsidRDefault="0099030E" w:rsidP="00147D83">
            <w:r>
              <w:t>(6153, 0, '2015-05-05 04:25:12'),</w:t>
            </w:r>
          </w:p>
          <w:p w:rsidR="0099030E" w:rsidRDefault="0099030E" w:rsidP="00147D83">
            <w:r>
              <w:t>(6154, 0, '2015-05-05 04:25:15'),</w:t>
            </w:r>
          </w:p>
          <w:p w:rsidR="0099030E" w:rsidRDefault="0099030E" w:rsidP="00147D83">
            <w:r>
              <w:t>(6155, 0, '2015-05-05 04:25:18'),</w:t>
            </w:r>
          </w:p>
          <w:p w:rsidR="0099030E" w:rsidRDefault="0099030E" w:rsidP="00147D83">
            <w:r>
              <w:t>(6156, 0, '2015-05-05 04:25:21'),</w:t>
            </w:r>
          </w:p>
          <w:p w:rsidR="0099030E" w:rsidRDefault="0099030E" w:rsidP="00147D83">
            <w:r>
              <w:t>(6157, 0, '2015-05-05 04:25:24'),</w:t>
            </w:r>
          </w:p>
          <w:p w:rsidR="0099030E" w:rsidRDefault="0099030E" w:rsidP="00147D83">
            <w:r>
              <w:t>(6158, 0, '2015-05-05 04:25:27'),</w:t>
            </w:r>
          </w:p>
          <w:p w:rsidR="0099030E" w:rsidRDefault="0099030E" w:rsidP="00147D83">
            <w:r>
              <w:t>(6159, 0, '2015-05-05 04:25:30'),</w:t>
            </w:r>
          </w:p>
          <w:p w:rsidR="0099030E" w:rsidRDefault="0099030E" w:rsidP="00147D83">
            <w:r>
              <w:t>(6160, 0, '2015-05-05 04:25:33'),</w:t>
            </w:r>
          </w:p>
          <w:p w:rsidR="0099030E" w:rsidRDefault="0099030E" w:rsidP="00147D83">
            <w:r>
              <w:t>(6161, 0, '2015-05-05 04:25:36'),</w:t>
            </w:r>
          </w:p>
          <w:p w:rsidR="0099030E" w:rsidRDefault="0099030E" w:rsidP="00147D83">
            <w:r>
              <w:t>(6162, 0, '2015-05-05 04:25:39'),</w:t>
            </w:r>
          </w:p>
          <w:p w:rsidR="0099030E" w:rsidRDefault="0099030E" w:rsidP="00147D83">
            <w:r>
              <w:t>(6163, 0, '2015-05-05 04:25:42'),</w:t>
            </w:r>
          </w:p>
          <w:p w:rsidR="0099030E" w:rsidRDefault="0099030E" w:rsidP="00147D83">
            <w:r>
              <w:t>(6164, 0, '2015-05-05 04:25:45'),</w:t>
            </w:r>
          </w:p>
          <w:p w:rsidR="0099030E" w:rsidRDefault="0099030E" w:rsidP="00147D83">
            <w:r>
              <w:t>(6165, 0, '2015-05-05 04:25:48'),</w:t>
            </w:r>
          </w:p>
          <w:p w:rsidR="0099030E" w:rsidRDefault="0099030E" w:rsidP="00147D83">
            <w:r>
              <w:t>(6166, 0, '2015-05-05 04:25:51'),</w:t>
            </w:r>
          </w:p>
          <w:p w:rsidR="0099030E" w:rsidRDefault="0099030E" w:rsidP="00147D83">
            <w:r>
              <w:t>(6167, 0, '2015-05-05 04:25:54'),</w:t>
            </w:r>
          </w:p>
          <w:p w:rsidR="0099030E" w:rsidRDefault="0099030E" w:rsidP="00147D83">
            <w:r>
              <w:t>(6168, 0, '2015-05-05 04:25:58'),</w:t>
            </w:r>
          </w:p>
          <w:p w:rsidR="0099030E" w:rsidRDefault="0099030E" w:rsidP="00147D83">
            <w:r>
              <w:t>(6169, 0, '2015-05-05 04:26:01'),</w:t>
            </w:r>
          </w:p>
          <w:p w:rsidR="0099030E" w:rsidRDefault="0099030E" w:rsidP="00147D83">
            <w:r>
              <w:t>(6170, 0, '2015-05-05 04:26:04'),</w:t>
            </w:r>
          </w:p>
          <w:p w:rsidR="0099030E" w:rsidRDefault="0099030E" w:rsidP="00147D83">
            <w:r>
              <w:t>(6171, 0, '2015-05-05 04:26:07'),</w:t>
            </w:r>
          </w:p>
          <w:p w:rsidR="0099030E" w:rsidRDefault="0099030E" w:rsidP="00147D83">
            <w:r>
              <w:t>(6172, 0, '2015-05-05 04:26:10'),</w:t>
            </w:r>
          </w:p>
          <w:p w:rsidR="0099030E" w:rsidRDefault="0099030E" w:rsidP="00147D83">
            <w:r>
              <w:t>(6173, 0, '2015-05-05 04:26:13'),</w:t>
            </w:r>
          </w:p>
          <w:p w:rsidR="0099030E" w:rsidRDefault="0099030E" w:rsidP="00147D83">
            <w:r>
              <w:t>(6174, 0, '2015-05-05 04:26:16'),</w:t>
            </w:r>
          </w:p>
          <w:p w:rsidR="0099030E" w:rsidRDefault="0099030E" w:rsidP="00147D83">
            <w:r>
              <w:t>(6175, 0, '2015-05-05 04:26:19'),</w:t>
            </w:r>
          </w:p>
          <w:p w:rsidR="0099030E" w:rsidRDefault="0099030E" w:rsidP="00147D83">
            <w:r>
              <w:t>(6176, 0, '2015-05-05 04:26:22'),</w:t>
            </w:r>
          </w:p>
          <w:p w:rsidR="0099030E" w:rsidRDefault="0099030E" w:rsidP="00147D83">
            <w:r>
              <w:t>(6177, 0, '2015-05-05 04:26:25'),</w:t>
            </w:r>
          </w:p>
          <w:p w:rsidR="0099030E" w:rsidRDefault="0099030E" w:rsidP="00147D83">
            <w:r>
              <w:t>(6178, 0, '2015-05-05 04:26:28'),</w:t>
            </w:r>
          </w:p>
          <w:p w:rsidR="0099030E" w:rsidRDefault="0099030E" w:rsidP="00147D83">
            <w:r>
              <w:t>(6179, 0, '2015-05-05 04:26:31'),</w:t>
            </w:r>
          </w:p>
          <w:p w:rsidR="0099030E" w:rsidRDefault="0099030E" w:rsidP="00147D83">
            <w:r>
              <w:t>(6180, 0, '2015-05-05 04:26:34'),</w:t>
            </w:r>
          </w:p>
          <w:p w:rsidR="0099030E" w:rsidRDefault="0099030E" w:rsidP="00147D83">
            <w:r>
              <w:t>(6181, 0, '2015-05-05 04:26:37'),</w:t>
            </w:r>
          </w:p>
          <w:p w:rsidR="0099030E" w:rsidRDefault="0099030E" w:rsidP="00147D83">
            <w:r>
              <w:t>(6182, 0, '2015-05-05 04:26:40'),</w:t>
            </w:r>
          </w:p>
          <w:p w:rsidR="0099030E" w:rsidRDefault="0099030E" w:rsidP="00147D83">
            <w:r>
              <w:t>(6183, 0, '2015-05-05 04:26:43'),</w:t>
            </w:r>
          </w:p>
          <w:p w:rsidR="0099030E" w:rsidRDefault="0099030E" w:rsidP="00147D83">
            <w:r>
              <w:t>(6184, 0, '2015-05-05 04:26:46'),</w:t>
            </w:r>
          </w:p>
          <w:p w:rsidR="0099030E" w:rsidRDefault="0099030E" w:rsidP="00147D83">
            <w:r>
              <w:t>(6185, 0, '2015-05-05 04:26:49'),</w:t>
            </w:r>
          </w:p>
          <w:p w:rsidR="0099030E" w:rsidRDefault="0099030E" w:rsidP="00147D83">
            <w:r>
              <w:t>(6186, 0, '2015-05-05 04:26:52'),</w:t>
            </w:r>
          </w:p>
          <w:p w:rsidR="0099030E" w:rsidRDefault="0099030E" w:rsidP="00147D83">
            <w:r>
              <w:t>(6187, 0, '2015-05-05 04:26:55'),</w:t>
            </w:r>
          </w:p>
          <w:p w:rsidR="0099030E" w:rsidRDefault="0099030E" w:rsidP="00147D83">
            <w:r>
              <w:t>(6188, 0, '2015-05-05 04:26:58'),</w:t>
            </w:r>
          </w:p>
          <w:p w:rsidR="0099030E" w:rsidRDefault="0099030E" w:rsidP="00147D83">
            <w:r>
              <w:t>(6189, 0, '2015-05-05 04:27:01'),</w:t>
            </w:r>
          </w:p>
          <w:p w:rsidR="0099030E" w:rsidRDefault="0099030E" w:rsidP="00147D83">
            <w:r>
              <w:t>(6190, 0, '2015-05-05 04:27:04'),</w:t>
            </w:r>
          </w:p>
          <w:p w:rsidR="0099030E" w:rsidRDefault="0099030E" w:rsidP="00147D83">
            <w:r>
              <w:t>(6191, 0, '2015-05-05 04:27:07'),</w:t>
            </w:r>
          </w:p>
          <w:p w:rsidR="0099030E" w:rsidRDefault="0099030E" w:rsidP="00147D83">
            <w:r>
              <w:t>(6192, 0, '2015-05-05 04:27:10'),</w:t>
            </w:r>
          </w:p>
          <w:p w:rsidR="0099030E" w:rsidRDefault="0099030E" w:rsidP="00147D83">
            <w:r>
              <w:t>(6193, 0, '2015-05-05 04:27:13'),</w:t>
            </w:r>
          </w:p>
          <w:p w:rsidR="0099030E" w:rsidRDefault="0099030E" w:rsidP="00147D83">
            <w:r>
              <w:t>(6194, 0, '2015-05-05 04:27:16'),</w:t>
            </w:r>
          </w:p>
          <w:p w:rsidR="0099030E" w:rsidRDefault="0099030E" w:rsidP="00147D83">
            <w:r>
              <w:t>(6195, 0, '2015-05-05 04:27:19'),</w:t>
            </w:r>
          </w:p>
          <w:p w:rsidR="0099030E" w:rsidRDefault="0099030E" w:rsidP="00147D83">
            <w:r>
              <w:t>(6196, 0, '2015-05-05 04:27:22'),</w:t>
            </w:r>
          </w:p>
          <w:p w:rsidR="0099030E" w:rsidRDefault="0099030E" w:rsidP="00147D83">
            <w:r>
              <w:t>(6197, 0, '2015-05-05 04:27:25'),</w:t>
            </w:r>
          </w:p>
          <w:p w:rsidR="0099030E" w:rsidRDefault="0099030E" w:rsidP="00147D83">
            <w:r>
              <w:t>(6198, 0, '2015-05-05 04:27:29'),</w:t>
            </w:r>
          </w:p>
          <w:p w:rsidR="0099030E" w:rsidRDefault="0099030E" w:rsidP="00147D83">
            <w:r>
              <w:t>(6199, 0, '2015-05-05 04:27:32'),</w:t>
            </w:r>
          </w:p>
          <w:p w:rsidR="0099030E" w:rsidRDefault="0099030E" w:rsidP="00147D83">
            <w:r>
              <w:t>(6200, 0, '2015-05-05 04:27:35'),</w:t>
            </w:r>
          </w:p>
          <w:p w:rsidR="0099030E" w:rsidRDefault="0099030E" w:rsidP="00147D83">
            <w:r>
              <w:t>(6201, 0, '2015-05-05 04:27:38'),</w:t>
            </w:r>
          </w:p>
          <w:p w:rsidR="0099030E" w:rsidRDefault="0099030E" w:rsidP="00147D83">
            <w:r>
              <w:t>(6202, 0, '2015-05-05 04:27:41'),</w:t>
            </w:r>
          </w:p>
          <w:p w:rsidR="0099030E" w:rsidRDefault="0099030E" w:rsidP="00147D83">
            <w:r>
              <w:t>(6203, 0, '2015-05-05 04:27:44'),</w:t>
            </w:r>
          </w:p>
          <w:p w:rsidR="0099030E" w:rsidRDefault="0099030E" w:rsidP="00147D83">
            <w:r>
              <w:t>(6204, 0, '2015-05-05 04:27:47'),</w:t>
            </w:r>
          </w:p>
          <w:p w:rsidR="0099030E" w:rsidRDefault="0099030E" w:rsidP="00147D83">
            <w:r>
              <w:t>(6205, 0, '2015-05-05 04:27:50'),</w:t>
            </w:r>
          </w:p>
          <w:p w:rsidR="0099030E" w:rsidRDefault="0099030E" w:rsidP="00147D83">
            <w:r>
              <w:t>(6206, 0, '2015-05-05 04:27:53'),</w:t>
            </w:r>
          </w:p>
          <w:p w:rsidR="0099030E" w:rsidRDefault="0099030E" w:rsidP="00147D83">
            <w:r>
              <w:t>(6207, 0, '2015-05-05 04:27:56'),</w:t>
            </w:r>
          </w:p>
          <w:p w:rsidR="0099030E" w:rsidRDefault="0099030E" w:rsidP="00147D83">
            <w:r>
              <w:t>(6208, 0, '2015-05-05 04:27:59'),</w:t>
            </w:r>
          </w:p>
          <w:p w:rsidR="0099030E" w:rsidRDefault="0099030E" w:rsidP="00147D83">
            <w:r>
              <w:t>(6209, 0, '2015-05-05 04:28:02'),</w:t>
            </w:r>
          </w:p>
          <w:p w:rsidR="0099030E" w:rsidRDefault="0099030E" w:rsidP="00147D83">
            <w:r>
              <w:t>(6210, 0, '2015-05-05 04:28:05'),</w:t>
            </w:r>
          </w:p>
          <w:p w:rsidR="0099030E" w:rsidRDefault="0099030E" w:rsidP="00147D83">
            <w:r>
              <w:t>(6211, 0, '2015-05-05 04:28:08'),</w:t>
            </w:r>
          </w:p>
          <w:p w:rsidR="0099030E" w:rsidRDefault="0099030E" w:rsidP="00147D83">
            <w:r>
              <w:t>(6212, 0, '2015-05-05 04:28:11'),</w:t>
            </w:r>
          </w:p>
          <w:p w:rsidR="0099030E" w:rsidRDefault="0099030E" w:rsidP="00147D83">
            <w:r>
              <w:t>(6213, 0, '2015-05-05 04:28:14'),</w:t>
            </w:r>
          </w:p>
          <w:p w:rsidR="0099030E" w:rsidRDefault="0099030E" w:rsidP="00147D83">
            <w:r>
              <w:t>(6214, 0, '2015-05-05 04:28:17'),</w:t>
            </w:r>
          </w:p>
          <w:p w:rsidR="0099030E" w:rsidRDefault="0099030E" w:rsidP="00147D83">
            <w:r>
              <w:t>(6215, 0, '2015-05-05 04:28:20'),</w:t>
            </w:r>
          </w:p>
          <w:p w:rsidR="0099030E" w:rsidRDefault="0099030E" w:rsidP="00147D83">
            <w:r>
              <w:t>(6216, 0, '2015-05-05 04:28:23'),</w:t>
            </w:r>
          </w:p>
          <w:p w:rsidR="0099030E" w:rsidRDefault="0099030E" w:rsidP="00147D83">
            <w:r>
              <w:t>(6217, 0, '2015-05-05 04:28:26'),</w:t>
            </w:r>
          </w:p>
          <w:p w:rsidR="0099030E" w:rsidRDefault="0099030E" w:rsidP="00147D83">
            <w:r>
              <w:t>(6218, 0, '2015-05-05 04:28:29'),</w:t>
            </w:r>
          </w:p>
          <w:p w:rsidR="0099030E" w:rsidRDefault="0099030E" w:rsidP="00147D83">
            <w:r>
              <w:t>(6219, 0, '2015-05-05 04:28:32'),</w:t>
            </w:r>
          </w:p>
          <w:p w:rsidR="0099030E" w:rsidRDefault="0099030E" w:rsidP="00147D83">
            <w:r>
              <w:t>(6220, 0, '2015-05-05 04:28:35'),</w:t>
            </w:r>
          </w:p>
          <w:p w:rsidR="0099030E" w:rsidRDefault="0099030E" w:rsidP="00147D83">
            <w:r>
              <w:t>(6221, 0, '2015-05-05 04:28:38'),</w:t>
            </w:r>
          </w:p>
          <w:p w:rsidR="0099030E" w:rsidRDefault="0099030E" w:rsidP="00147D83">
            <w:r>
              <w:t>(6222, 0, '2015-05-05 04:28:41'),</w:t>
            </w:r>
          </w:p>
          <w:p w:rsidR="0099030E" w:rsidRDefault="0099030E" w:rsidP="00147D83">
            <w:r>
              <w:t>(6223, 0, '2015-05-05 04:28:44'),</w:t>
            </w:r>
          </w:p>
          <w:p w:rsidR="0099030E" w:rsidRDefault="0099030E" w:rsidP="00147D83">
            <w:r>
              <w:t>(6224, 0, '2015-05-05 04:28:47'),</w:t>
            </w:r>
          </w:p>
          <w:p w:rsidR="0099030E" w:rsidRDefault="0099030E" w:rsidP="00147D83">
            <w:r>
              <w:t>(6225, 0, '2015-05-05 04:28:50');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(6226, 0, '2015-05-05 04:28:53'),</w:t>
            </w:r>
          </w:p>
          <w:p w:rsidR="0099030E" w:rsidRDefault="0099030E" w:rsidP="00147D83">
            <w:r>
              <w:t>(6227, 0, '2015-05-05 04:28:56'),</w:t>
            </w:r>
          </w:p>
          <w:p w:rsidR="0099030E" w:rsidRDefault="0099030E" w:rsidP="00147D83">
            <w:r>
              <w:t>(6228, 0, '2015-05-05 04:29:00'),</w:t>
            </w:r>
          </w:p>
          <w:p w:rsidR="0099030E" w:rsidRDefault="0099030E" w:rsidP="00147D83">
            <w:r>
              <w:t>(6229, 0, '2015-05-05 04:29:03'),</w:t>
            </w:r>
          </w:p>
          <w:p w:rsidR="0099030E" w:rsidRDefault="0099030E" w:rsidP="00147D83">
            <w:r>
              <w:t>(6230, 0, '2015-05-05 04:29:06'),</w:t>
            </w:r>
          </w:p>
          <w:p w:rsidR="0099030E" w:rsidRDefault="0099030E" w:rsidP="00147D83">
            <w:r>
              <w:t>(6231, 0, '2015-05-05 04:29:09'),</w:t>
            </w:r>
          </w:p>
          <w:p w:rsidR="0099030E" w:rsidRDefault="0099030E" w:rsidP="00147D83">
            <w:r>
              <w:t>(6232, 0, '2015-05-05 04:29:12'),</w:t>
            </w:r>
          </w:p>
          <w:p w:rsidR="0099030E" w:rsidRDefault="0099030E" w:rsidP="00147D83">
            <w:r>
              <w:t>(6233, 0, '2015-05-05 04:29:15'),</w:t>
            </w:r>
          </w:p>
          <w:p w:rsidR="0099030E" w:rsidRDefault="0099030E" w:rsidP="00147D83">
            <w:r>
              <w:t>(6234, 0, '2015-05-05 04:29:18'),</w:t>
            </w:r>
          </w:p>
          <w:p w:rsidR="0099030E" w:rsidRDefault="0099030E" w:rsidP="00147D83">
            <w:r>
              <w:t>(6235, 0, '2015-05-05 04:29:21'),</w:t>
            </w:r>
          </w:p>
          <w:p w:rsidR="0099030E" w:rsidRDefault="0099030E" w:rsidP="00147D83">
            <w:r>
              <w:t>(6236, 0, '2015-05-05 04:29:24'),</w:t>
            </w:r>
          </w:p>
          <w:p w:rsidR="0099030E" w:rsidRDefault="0099030E" w:rsidP="00147D83">
            <w:r>
              <w:t>(6237, 0, '2015-05-05 04:29:27'),</w:t>
            </w:r>
          </w:p>
          <w:p w:rsidR="0099030E" w:rsidRDefault="0099030E" w:rsidP="00147D83">
            <w:r>
              <w:t>(6238, 0, '2015-05-05 04:29:30'),</w:t>
            </w:r>
          </w:p>
          <w:p w:rsidR="0099030E" w:rsidRDefault="0099030E" w:rsidP="00147D83">
            <w:r>
              <w:t>(6239, 0, '2015-05-05 04:29:33'),</w:t>
            </w:r>
          </w:p>
          <w:p w:rsidR="0099030E" w:rsidRDefault="0099030E" w:rsidP="00147D83">
            <w:r>
              <w:t>(6240, 0, '2015-05-05 04:29:36'),</w:t>
            </w:r>
          </w:p>
          <w:p w:rsidR="0099030E" w:rsidRDefault="0099030E" w:rsidP="00147D83">
            <w:r>
              <w:t>(6241, 0, '2015-05-05 04:29:39'),</w:t>
            </w:r>
          </w:p>
          <w:p w:rsidR="0099030E" w:rsidRDefault="0099030E" w:rsidP="00147D83">
            <w:r>
              <w:t>(6242, 0, '2015-05-05 04:29:42'),</w:t>
            </w:r>
          </w:p>
          <w:p w:rsidR="0099030E" w:rsidRDefault="0099030E" w:rsidP="00147D83">
            <w:r>
              <w:t>(6243, 0, '2015-05-05 04:29:45'),</w:t>
            </w:r>
          </w:p>
          <w:p w:rsidR="0099030E" w:rsidRDefault="0099030E" w:rsidP="00147D83">
            <w:r>
              <w:t>(6244, 0, '2015-05-05 04:29:48'),</w:t>
            </w:r>
          </w:p>
          <w:p w:rsidR="0099030E" w:rsidRDefault="0099030E" w:rsidP="00147D83">
            <w:r>
              <w:t>(6245, 0, '2015-05-05 04:29:51'),</w:t>
            </w:r>
          </w:p>
          <w:p w:rsidR="0099030E" w:rsidRDefault="0099030E" w:rsidP="00147D83">
            <w:r>
              <w:t>(6246, 0, '2015-05-05 04:29:54'),</w:t>
            </w:r>
          </w:p>
          <w:p w:rsidR="0099030E" w:rsidRDefault="0099030E" w:rsidP="00147D83">
            <w:r>
              <w:t>(6247, 0, '2015-05-05 04:29:57'),</w:t>
            </w:r>
          </w:p>
          <w:p w:rsidR="0099030E" w:rsidRDefault="0099030E" w:rsidP="00147D83">
            <w:r>
              <w:t>(6248, 0, '2015-05-05 04:30:00'),</w:t>
            </w:r>
          </w:p>
          <w:p w:rsidR="0099030E" w:rsidRDefault="0099030E" w:rsidP="00147D83">
            <w:r>
              <w:t>(6249, 0, '2015-05-05 04:30:03'),</w:t>
            </w:r>
          </w:p>
          <w:p w:rsidR="0099030E" w:rsidRDefault="0099030E" w:rsidP="00147D83">
            <w:r>
              <w:t>(6250, 0, '2015-05-05 04:30:06'),</w:t>
            </w:r>
          </w:p>
          <w:p w:rsidR="0099030E" w:rsidRDefault="0099030E" w:rsidP="00147D83">
            <w:r>
              <w:t>(6251, 0, '2015-05-05 04:30:09'),</w:t>
            </w:r>
          </w:p>
          <w:p w:rsidR="0099030E" w:rsidRDefault="0099030E" w:rsidP="00147D83">
            <w:r>
              <w:t>(6252, 0, '2015-05-05 04:30:12'),</w:t>
            </w:r>
          </w:p>
          <w:p w:rsidR="0099030E" w:rsidRDefault="0099030E" w:rsidP="00147D83">
            <w:r>
              <w:t>(6253, 0, '2015-05-05 04:30:15'),</w:t>
            </w:r>
          </w:p>
          <w:p w:rsidR="0099030E" w:rsidRDefault="0099030E" w:rsidP="00147D83">
            <w:r>
              <w:t>(6254, 0, '2015-05-05 04:30:18'),</w:t>
            </w:r>
          </w:p>
          <w:p w:rsidR="0099030E" w:rsidRDefault="0099030E" w:rsidP="00147D83">
            <w:r>
              <w:t>(6255, 0, '2015-05-05 04:30:21'),</w:t>
            </w:r>
          </w:p>
          <w:p w:rsidR="0099030E" w:rsidRDefault="0099030E" w:rsidP="00147D83">
            <w:r>
              <w:t>(6256, 0, '2015-05-05 04:30:24'),</w:t>
            </w:r>
          </w:p>
          <w:p w:rsidR="0099030E" w:rsidRDefault="0099030E" w:rsidP="00147D83">
            <w:r>
              <w:t>(6257, 0, '2015-05-05 04:30:27'),</w:t>
            </w:r>
          </w:p>
          <w:p w:rsidR="0099030E" w:rsidRDefault="0099030E" w:rsidP="00147D83">
            <w:r>
              <w:t>(6258, 0, '2015-05-05 04:30:31'),</w:t>
            </w:r>
          </w:p>
          <w:p w:rsidR="0099030E" w:rsidRDefault="0099030E" w:rsidP="00147D83">
            <w:r>
              <w:t>(6259, 0, '2015-05-05 04:30:34'),</w:t>
            </w:r>
          </w:p>
          <w:p w:rsidR="0099030E" w:rsidRDefault="0099030E" w:rsidP="00147D83">
            <w:r>
              <w:t>(6260, 0, '2015-05-05 04:30:37'),</w:t>
            </w:r>
          </w:p>
          <w:p w:rsidR="0099030E" w:rsidRDefault="0099030E" w:rsidP="00147D83">
            <w:r>
              <w:t>(6261, 0, '2015-05-05 04:30:40'),</w:t>
            </w:r>
          </w:p>
          <w:p w:rsidR="0099030E" w:rsidRDefault="0099030E" w:rsidP="00147D83">
            <w:r>
              <w:t>(6262, 0, '2015-05-05 04:30:43'),</w:t>
            </w:r>
          </w:p>
          <w:p w:rsidR="0099030E" w:rsidRDefault="0099030E" w:rsidP="00147D83">
            <w:r>
              <w:t>(6263, 0, '2015-05-05 04:30:46'),</w:t>
            </w:r>
          </w:p>
          <w:p w:rsidR="0099030E" w:rsidRDefault="0099030E" w:rsidP="00147D83">
            <w:r>
              <w:t>(6264, 0, '2015-05-05 04:30:49'),</w:t>
            </w:r>
          </w:p>
          <w:p w:rsidR="0099030E" w:rsidRDefault="0099030E" w:rsidP="00147D83">
            <w:r>
              <w:t>(6265, 0, '2015-05-05 04:30:52'),</w:t>
            </w:r>
          </w:p>
          <w:p w:rsidR="0099030E" w:rsidRDefault="0099030E" w:rsidP="00147D83">
            <w:r>
              <w:t>(6266, 0, '2015-05-05 04:30:55'),</w:t>
            </w:r>
          </w:p>
          <w:p w:rsidR="0099030E" w:rsidRDefault="0099030E" w:rsidP="00147D83">
            <w:r>
              <w:t>(6267, 0, '2015-05-05 04:30:58'),</w:t>
            </w:r>
          </w:p>
          <w:p w:rsidR="0099030E" w:rsidRDefault="0099030E" w:rsidP="00147D83">
            <w:r>
              <w:t>(6268, 0, '2015-05-05 04:31:01'),</w:t>
            </w:r>
          </w:p>
          <w:p w:rsidR="0099030E" w:rsidRDefault="0099030E" w:rsidP="00147D83">
            <w:r>
              <w:t>(6269, 0, '2015-05-05 04:31:04'),</w:t>
            </w:r>
          </w:p>
          <w:p w:rsidR="0099030E" w:rsidRDefault="0099030E" w:rsidP="00147D83">
            <w:r>
              <w:t>(6270, 0, '2015-05-05 04:31:07'),</w:t>
            </w:r>
          </w:p>
          <w:p w:rsidR="0099030E" w:rsidRDefault="0099030E" w:rsidP="00147D83">
            <w:r>
              <w:t>(6271, 0, '2015-05-05 04:31:10'),</w:t>
            </w:r>
          </w:p>
          <w:p w:rsidR="0099030E" w:rsidRDefault="0099030E" w:rsidP="00147D83">
            <w:r>
              <w:t>(6272, 0, '2015-05-05 04:31:13'),</w:t>
            </w:r>
          </w:p>
          <w:p w:rsidR="0099030E" w:rsidRDefault="0099030E" w:rsidP="00147D83">
            <w:r>
              <w:t>(6273, 0, '2015-05-05 04:31:16'),</w:t>
            </w:r>
          </w:p>
          <w:p w:rsidR="0099030E" w:rsidRDefault="0099030E" w:rsidP="00147D83">
            <w:r>
              <w:t>(6274, 0, '2015-05-05 04:31:19'),</w:t>
            </w:r>
          </w:p>
          <w:p w:rsidR="0099030E" w:rsidRDefault="0099030E" w:rsidP="00147D83">
            <w:r>
              <w:t>(6275, 0, '2015-05-05 04:31:22'),</w:t>
            </w:r>
          </w:p>
          <w:p w:rsidR="0099030E" w:rsidRDefault="0099030E" w:rsidP="00147D83">
            <w:r>
              <w:t>(6276, 0, '2015-05-05 04:31:25'),</w:t>
            </w:r>
          </w:p>
          <w:p w:rsidR="0099030E" w:rsidRDefault="0099030E" w:rsidP="00147D83">
            <w:r>
              <w:t>(6277, 0, '2015-05-05 04:31:28'),</w:t>
            </w:r>
          </w:p>
          <w:p w:rsidR="0099030E" w:rsidRDefault="0099030E" w:rsidP="00147D83">
            <w:r>
              <w:t>(6278, 0, '2015-05-05 04:31:31'),</w:t>
            </w:r>
          </w:p>
          <w:p w:rsidR="0099030E" w:rsidRDefault="0099030E" w:rsidP="00147D83">
            <w:r>
              <w:t>(6279, 0, '2015-05-05 04:31:34'),</w:t>
            </w:r>
          </w:p>
          <w:p w:rsidR="0099030E" w:rsidRDefault="0099030E" w:rsidP="00147D83">
            <w:r>
              <w:t>(6280, 0, '2015-05-05 04:31:37'),</w:t>
            </w:r>
          </w:p>
          <w:p w:rsidR="0099030E" w:rsidRDefault="0099030E" w:rsidP="00147D83">
            <w:r>
              <w:t>(6281, 0, '2015-05-05 04:31:40'),</w:t>
            </w:r>
          </w:p>
          <w:p w:rsidR="0099030E" w:rsidRDefault="0099030E" w:rsidP="00147D83">
            <w:r>
              <w:t>(6282, 0, '2015-05-05 04:31:43'),</w:t>
            </w:r>
          </w:p>
          <w:p w:rsidR="0099030E" w:rsidRDefault="0099030E" w:rsidP="00147D83">
            <w:r>
              <w:t>(6283, 0, '2015-05-05 04:31:46'),</w:t>
            </w:r>
          </w:p>
          <w:p w:rsidR="0099030E" w:rsidRDefault="0099030E" w:rsidP="00147D83">
            <w:r>
              <w:t>(6284, 0, '2015-05-05 04:31:49'),</w:t>
            </w:r>
          </w:p>
          <w:p w:rsidR="0099030E" w:rsidRDefault="0099030E" w:rsidP="00147D83">
            <w:r>
              <w:t>(6285, 0, '2015-05-05 04:31:53'),</w:t>
            </w:r>
          </w:p>
          <w:p w:rsidR="0099030E" w:rsidRDefault="0099030E" w:rsidP="00147D83">
            <w:r>
              <w:t>(6286, 0, '2015-05-05 04:31:56'),</w:t>
            </w:r>
          </w:p>
          <w:p w:rsidR="0099030E" w:rsidRDefault="0099030E" w:rsidP="00147D83">
            <w:r>
              <w:t>(6287, 0, '2015-05-05 04:31:59'),</w:t>
            </w:r>
          </w:p>
          <w:p w:rsidR="0099030E" w:rsidRDefault="0099030E" w:rsidP="00147D83">
            <w:r>
              <w:t>(6288, 0, '2015-05-05 04:32:02'),</w:t>
            </w:r>
          </w:p>
          <w:p w:rsidR="0099030E" w:rsidRDefault="0099030E" w:rsidP="00147D83">
            <w:r>
              <w:t>(6289, 0, '2015-05-05 04:32:05'),</w:t>
            </w:r>
          </w:p>
          <w:p w:rsidR="0099030E" w:rsidRDefault="0099030E" w:rsidP="00147D83">
            <w:r>
              <w:t>(6290, 0, '2015-05-05 04:32:08'),</w:t>
            </w:r>
          </w:p>
          <w:p w:rsidR="0099030E" w:rsidRDefault="0099030E" w:rsidP="00147D83">
            <w:r>
              <w:t>(6291, 0, '2015-05-05 04:32:11'),</w:t>
            </w:r>
          </w:p>
          <w:p w:rsidR="0099030E" w:rsidRDefault="0099030E" w:rsidP="00147D83">
            <w:r>
              <w:t>(6292, 0, '2015-05-05 04:32:14'),</w:t>
            </w:r>
          </w:p>
          <w:p w:rsidR="0099030E" w:rsidRDefault="0099030E" w:rsidP="00147D83">
            <w:r>
              <w:t>(6293, 0, '2015-05-05 04:32:17'),</w:t>
            </w:r>
          </w:p>
          <w:p w:rsidR="0099030E" w:rsidRDefault="0099030E" w:rsidP="00147D83">
            <w:r>
              <w:t>(6294, 0, '2015-05-05 04:32:20'),</w:t>
            </w:r>
          </w:p>
          <w:p w:rsidR="0099030E" w:rsidRDefault="0099030E" w:rsidP="00147D83">
            <w:r>
              <w:t>(6295, 0, '2015-05-05 04:32:23'),</w:t>
            </w:r>
          </w:p>
          <w:p w:rsidR="0099030E" w:rsidRDefault="0099030E" w:rsidP="00147D83">
            <w:r>
              <w:t>(6296, 0, '2015-05-05 04:32:26'),</w:t>
            </w:r>
          </w:p>
          <w:p w:rsidR="0099030E" w:rsidRDefault="0099030E" w:rsidP="00147D83">
            <w:r>
              <w:t>(6297, 0, '2015-05-05 04:32:29'),</w:t>
            </w:r>
          </w:p>
          <w:p w:rsidR="0099030E" w:rsidRDefault="0099030E" w:rsidP="00147D83">
            <w:r>
              <w:t>(6298, 0, '2015-05-05 04:32:32'),</w:t>
            </w:r>
          </w:p>
          <w:p w:rsidR="0099030E" w:rsidRDefault="0099030E" w:rsidP="00147D83">
            <w:r>
              <w:t>(6299, 0, '2015-05-05 04:32:35'),</w:t>
            </w:r>
          </w:p>
          <w:p w:rsidR="0099030E" w:rsidRDefault="0099030E" w:rsidP="00147D83">
            <w:r>
              <w:t>(6300, 0, '2015-05-05 04:32:38'),</w:t>
            </w:r>
          </w:p>
          <w:p w:rsidR="0099030E" w:rsidRDefault="0099030E" w:rsidP="00147D83">
            <w:r>
              <w:t>(6301, 0, '2015-05-05 04:32:41'),</w:t>
            </w:r>
          </w:p>
          <w:p w:rsidR="0099030E" w:rsidRDefault="0099030E" w:rsidP="00147D83">
            <w:r>
              <w:t>(6302, 0, '2015-05-05 04:32:44'),</w:t>
            </w:r>
          </w:p>
          <w:p w:rsidR="0099030E" w:rsidRDefault="0099030E" w:rsidP="00147D83">
            <w:r>
              <w:t>(6303, 0, '2015-05-05 04:32:47'),</w:t>
            </w:r>
          </w:p>
          <w:p w:rsidR="0099030E" w:rsidRDefault="0099030E" w:rsidP="00147D83">
            <w:r>
              <w:t>(6304, 0, '2015-05-05 04:32:50'),</w:t>
            </w:r>
          </w:p>
          <w:p w:rsidR="0099030E" w:rsidRDefault="0099030E" w:rsidP="00147D83">
            <w:r>
              <w:t>(6305, 0, '2015-05-05 04:32:53'),</w:t>
            </w:r>
          </w:p>
          <w:p w:rsidR="0099030E" w:rsidRDefault="0099030E" w:rsidP="00147D83">
            <w:r>
              <w:t>(6306, 0, '2015-05-05 04:32:56'),</w:t>
            </w:r>
          </w:p>
          <w:p w:rsidR="0099030E" w:rsidRDefault="0099030E" w:rsidP="00147D83">
            <w:r>
              <w:t>(6307, 0, '2015-05-05 04:32:59'),</w:t>
            </w:r>
          </w:p>
          <w:p w:rsidR="0099030E" w:rsidRDefault="0099030E" w:rsidP="00147D83">
            <w:r>
              <w:t>(6308, 0, '2015-05-05 04:33:02'),</w:t>
            </w:r>
          </w:p>
          <w:p w:rsidR="0099030E" w:rsidRDefault="0099030E" w:rsidP="00147D83">
            <w:r>
              <w:t>(6309, 0, '2015-05-05 04:33:05'),</w:t>
            </w:r>
          </w:p>
          <w:p w:rsidR="0099030E" w:rsidRDefault="0099030E" w:rsidP="00147D83">
            <w:r>
              <w:t>(6310, 0, '2015-05-05 04:33:08'),</w:t>
            </w:r>
          </w:p>
          <w:p w:rsidR="0099030E" w:rsidRDefault="0099030E" w:rsidP="00147D83">
            <w:r>
              <w:t>(6311, 0, '2015-05-05 04:33:11'),</w:t>
            </w:r>
          </w:p>
          <w:p w:rsidR="0099030E" w:rsidRDefault="0099030E" w:rsidP="00147D83">
            <w:r>
              <w:t>(6312, 0, '2015-05-05 04:33:14'),</w:t>
            </w:r>
          </w:p>
          <w:p w:rsidR="0099030E" w:rsidRDefault="0099030E" w:rsidP="00147D83">
            <w:r>
              <w:t>(6313, 0, '2015-05-05 04:33:17'),</w:t>
            </w:r>
          </w:p>
          <w:p w:rsidR="0099030E" w:rsidRDefault="0099030E" w:rsidP="00147D83">
            <w:r>
              <w:t>(6314, 0, '2015-05-05 04:33:20'),</w:t>
            </w:r>
          </w:p>
          <w:p w:rsidR="0099030E" w:rsidRDefault="0099030E" w:rsidP="00147D83">
            <w:r>
              <w:t>(6315, 0, '2015-05-05 04:33:24'),</w:t>
            </w:r>
          </w:p>
          <w:p w:rsidR="0099030E" w:rsidRDefault="0099030E" w:rsidP="00147D83">
            <w:r>
              <w:t>(6316, 0, '2015-05-05 04:33:27'),</w:t>
            </w:r>
          </w:p>
          <w:p w:rsidR="0099030E" w:rsidRDefault="0099030E" w:rsidP="00147D83">
            <w:r>
              <w:t>(6317, 0, '2015-05-05 04:33:30'),</w:t>
            </w:r>
          </w:p>
          <w:p w:rsidR="0099030E" w:rsidRDefault="0099030E" w:rsidP="00147D83">
            <w:r>
              <w:t>(6318, 0, '2015-05-05 04:33:33'),</w:t>
            </w:r>
          </w:p>
          <w:p w:rsidR="0099030E" w:rsidRDefault="0099030E" w:rsidP="00147D83">
            <w:r>
              <w:t>(6319, 0, '2015-05-05 04:33:36'),</w:t>
            </w:r>
          </w:p>
          <w:p w:rsidR="0099030E" w:rsidRDefault="0099030E" w:rsidP="00147D83">
            <w:r>
              <w:t>(6320, 0, '2015-05-05 04:33:39'),</w:t>
            </w:r>
          </w:p>
          <w:p w:rsidR="0099030E" w:rsidRDefault="0099030E" w:rsidP="00147D83">
            <w:r>
              <w:t>(6321, 0, '2015-05-05 04:33:42'),</w:t>
            </w:r>
          </w:p>
          <w:p w:rsidR="0099030E" w:rsidRDefault="0099030E" w:rsidP="00147D83">
            <w:r>
              <w:t>(6322, 0, '2015-05-05 04:33:45'),</w:t>
            </w:r>
          </w:p>
          <w:p w:rsidR="0099030E" w:rsidRDefault="0099030E" w:rsidP="00147D83">
            <w:r>
              <w:t>(6323, 0, '2015-05-05 04:33:48'),</w:t>
            </w:r>
          </w:p>
          <w:p w:rsidR="0099030E" w:rsidRDefault="0099030E" w:rsidP="00147D83">
            <w:r>
              <w:t>(6324, 0, '2015-05-05 04:33:51'),</w:t>
            </w:r>
          </w:p>
          <w:p w:rsidR="0099030E" w:rsidRDefault="0099030E" w:rsidP="00147D83">
            <w:r>
              <w:t>(6325, 0, '2015-05-05 04:33:54'),</w:t>
            </w:r>
          </w:p>
          <w:p w:rsidR="0099030E" w:rsidRDefault="0099030E" w:rsidP="00147D83">
            <w:r>
              <w:t>(6326, 0, '2015-05-05 04:33:57'),</w:t>
            </w:r>
          </w:p>
          <w:p w:rsidR="0099030E" w:rsidRDefault="0099030E" w:rsidP="00147D83">
            <w:r>
              <w:t>(6327, 0, '2015-05-05 04:34:00'),</w:t>
            </w:r>
          </w:p>
          <w:p w:rsidR="0099030E" w:rsidRDefault="0099030E" w:rsidP="00147D83">
            <w:r>
              <w:t>(6328, 0, '2015-05-05 04:34:03'),</w:t>
            </w:r>
          </w:p>
          <w:p w:rsidR="0099030E" w:rsidRDefault="0099030E" w:rsidP="00147D83">
            <w:r>
              <w:t>(6329, 0, '2015-05-05 04:34:06'),</w:t>
            </w:r>
          </w:p>
          <w:p w:rsidR="0099030E" w:rsidRDefault="0099030E" w:rsidP="00147D83">
            <w:r>
              <w:t>(6330, 0, '2015-05-05 04:34:09'),</w:t>
            </w:r>
          </w:p>
          <w:p w:rsidR="0099030E" w:rsidRDefault="0099030E" w:rsidP="00147D83">
            <w:r>
              <w:t>(6331, 0, '2015-05-05 04:34:12'),</w:t>
            </w:r>
          </w:p>
          <w:p w:rsidR="0099030E" w:rsidRDefault="0099030E" w:rsidP="00147D83">
            <w:r>
              <w:t>(6332, 0, '2015-05-05 04:34:15'),</w:t>
            </w:r>
          </w:p>
          <w:p w:rsidR="0099030E" w:rsidRDefault="0099030E" w:rsidP="00147D83">
            <w:r>
              <w:t>(6333, 0, '2015-05-05 04:34:18'),</w:t>
            </w:r>
          </w:p>
          <w:p w:rsidR="0099030E" w:rsidRDefault="0099030E" w:rsidP="00147D83">
            <w:r>
              <w:t>(6334, 0, '2015-05-05 04:34:21'),</w:t>
            </w:r>
          </w:p>
          <w:p w:rsidR="0099030E" w:rsidRDefault="0099030E" w:rsidP="00147D83">
            <w:r>
              <w:t>(6335, 0, '2015-05-05 04:34:24'),</w:t>
            </w:r>
          </w:p>
          <w:p w:rsidR="0099030E" w:rsidRDefault="0099030E" w:rsidP="00147D83">
            <w:r>
              <w:t>(6336, 0, '2015-05-05 04:34:27'),</w:t>
            </w:r>
          </w:p>
          <w:p w:rsidR="0099030E" w:rsidRDefault="0099030E" w:rsidP="00147D83">
            <w:r>
              <w:t>(6337, 0, '2015-05-05 04:34:30'),</w:t>
            </w:r>
          </w:p>
          <w:p w:rsidR="0099030E" w:rsidRDefault="0099030E" w:rsidP="00147D83">
            <w:r>
              <w:t>(6338, 0, '2015-05-05 04:34:33'),</w:t>
            </w:r>
          </w:p>
          <w:p w:rsidR="0099030E" w:rsidRDefault="0099030E" w:rsidP="00147D83">
            <w:r>
              <w:t>(6339, 0, '2015-05-05 04:34:36'),</w:t>
            </w:r>
          </w:p>
          <w:p w:rsidR="0099030E" w:rsidRDefault="0099030E" w:rsidP="00147D83">
            <w:r>
              <w:t>(6340, 0, '2015-05-05 04:34:39'),</w:t>
            </w:r>
          </w:p>
          <w:p w:rsidR="0099030E" w:rsidRDefault="0099030E" w:rsidP="00147D83">
            <w:r>
              <w:t>(6341, 0, '2015-05-05 04:34:42'),</w:t>
            </w:r>
          </w:p>
          <w:p w:rsidR="0099030E" w:rsidRDefault="0099030E" w:rsidP="00147D83">
            <w:r>
              <w:t>(6342, 0, '2015-05-05 04:34:45'),</w:t>
            </w:r>
          </w:p>
          <w:p w:rsidR="0099030E" w:rsidRDefault="0099030E" w:rsidP="00147D83">
            <w:r>
              <w:t>(6343, 0, '2015-05-05 04:34:48'),</w:t>
            </w:r>
          </w:p>
          <w:p w:rsidR="0099030E" w:rsidRDefault="0099030E" w:rsidP="00147D83">
            <w:r>
              <w:t>(6344, 0, '2015-05-05 04:34:51'),</w:t>
            </w:r>
          </w:p>
          <w:p w:rsidR="0099030E" w:rsidRDefault="0099030E" w:rsidP="00147D83">
            <w:r>
              <w:t>(6345, 0, '2015-05-05 04:34:55'),</w:t>
            </w:r>
          </w:p>
          <w:p w:rsidR="0099030E" w:rsidRDefault="0099030E" w:rsidP="00147D83">
            <w:r>
              <w:t>(6346, 0, '2015-05-05 04:34:58'),</w:t>
            </w:r>
          </w:p>
          <w:p w:rsidR="0099030E" w:rsidRDefault="0099030E" w:rsidP="00147D83">
            <w:r>
              <w:t>(6347, 0, '2015-05-05 04:35:01'),</w:t>
            </w:r>
          </w:p>
          <w:p w:rsidR="0099030E" w:rsidRDefault="0099030E" w:rsidP="00147D83">
            <w:r>
              <w:t>(6348, 0, '2015-05-05 04:35:04'),</w:t>
            </w:r>
          </w:p>
          <w:p w:rsidR="0099030E" w:rsidRDefault="0099030E" w:rsidP="00147D83">
            <w:r>
              <w:t>(6349, 0, '2015-05-05 04:35:07'),</w:t>
            </w:r>
          </w:p>
          <w:p w:rsidR="0099030E" w:rsidRDefault="0099030E" w:rsidP="00147D83">
            <w:r>
              <w:t>(6350, 0, '2015-05-05 04:35:10'),</w:t>
            </w:r>
          </w:p>
          <w:p w:rsidR="0099030E" w:rsidRDefault="0099030E" w:rsidP="00147D83">
            <w:r>
              <w:t>(6351, 0, '2015-05-05 04:35:13'),</w:t>
            </w:r>
          </w:p>
          <w:p w:rsidR="0099030E" w:rsidRDefault="0099030E" w:rsidP="00147D83">
            <w:r>
              <w:t>(6352, 0, '2015-05-05 04:35:16'),</w:t>
            </w:r>
          </w:p>
          <w:p w:rsidR="0099030E" w:rsidRDefault="0099030E" w:rsidP="00147D83">
            <w:r>
              <w:t>(6353, 0, '2015-05-05 04:35:19'),</w:t>
            </w:r>
          </w:p>
          <w:p w:rsidR="0099030E" w:rsidRDefault="0099030E" w:rsidP="00147D83">
            <w:r>
              <w:t>(6354, 0, '2015-05-05 04:35:22'),</w:t>
            </w:r>
          </w:p>
          <w:p w:rsidR="0099030E" w:rsidRDefault="0099030E" w:rsidP="00147D83">
            <w:r>
              <w:t>(6355, 0, '2015-05-05 04:35:25'),</w:t>
            </w:r>
          </w:p>
          <w:p w:rsidR="0099030E" w:rsidRDefault="0099030E" w:rsidP="00147D83">
            <w:r>
              <w:t>(6356, 0, '2015-05-05 04:35:28'),</w:t>
            </w:r>
          </w:p>
          <w:p w:rsidR="0099030E" w:rsidRDefault="0099030E" w:rsidP="00147D83">
            <w:r>
              <w:t>(6357, 0, '2015-05-05 04:35:31'),</w:t>
            </w:r>
          </w:p>
          <w:p w:rsidR="0099030E" w:rsidRDefault="0099030E" w:rsidP="00147D83">
            <w:r>
              <w:t>(6358, 0, '2015-05-05 04:35:34'),</w:t>
            </w:r>
          </w:p>
          <w:p w:rsidR="0099030E" w:rsidRDefault="0099030E" w:rsidP="00147D83">
            <w:r>
              <w:t>(6359, 0, '2015-05-05 04:35:37'),</w:t>
            </w:r>
          </w:p>
          <w:p w:rsidR="0099030E" w:rsidRDefault="0099030E" w:rsidP="00147D83">
            <w:r>
              <w:t>(6360, 0, '2015-05-05 04:35:40'),</w:t>
            </w:r>
          </w:p>
          <w:p w:rsidR="0099030E" w:rsidRDefault="0099030E" w:rsidP="00147D83">
            <w:r>
              <w:t>(6361, 0, '2015-05-05 04:35:43'),</w:t>
            </w:r>
          </w:p>
          <w:p w:rsidR="0099030E" w:rsidRDefault="0099030E" w:rsidP="00147D83">
            <w:r>
              <w:t>(6362, 0, '2015-05-05 04:35:46'),</w:t>
            </w:r>
          </w:p>
          <w:p w:rsidR="0099030E" w:rsidRDefault="0099030E" w:rsidP="00147D83">
            <w:r>
              <w:t>(6363, 0, '2015-05-05 04:35:49'),</w:t>
            </w:r>
          </w:p>
          <w:p w:rsidR="0099030E" w:rsidRDefault="0099030E" w:rsidP="00147D83">
            <w:r>
              <w:t>(6364, 0, '2015-05-05 04:35:52'),</w:t>
            </w:r>
          </w:p>
          <w:p w:rsidR="0099030E" w:rsidRDefault="0099030E" w:rsidP="00147D83">
            <w:r>
              <w:t>(6365, 0, '2015-05-05 04:35:55'),</w:t>
            </w:r>
          </w:p>
          <w:p w:rsidR="0099030E" w:rsidRDefault="0099030E" w:rsidP="00147D83">
            <w:r>
              <w:t>(6366, 0, '2015-05-05 04:35:58'),</w:t>
            </w:r>
          </w:p>
          <w:p w:rsidR="0099030E" w:rsidRDefault="0099030E" w:rsidP="00147D83">
            <w:r>
              <w:t>(6367, 0, '2015-05-05 04:36:01'),</w:t>
            </w:r>
          </w:p>
          <w:p w:rsidR="0099030E" w:rsidRDefault="0099030E" w:rsidP="00147D83">
            <w:r>
              <w:t>(6368, 0, '2015-05-05 04:36:04'),</w:t>
            </w:r>
          </w:p>
          <w:p w:rsidR="0099030E" w:rsidRDefault="0099030E" w:rsidP="00147D83">
            <w:r>
              <w:t>(6369, 0, '2015-05-05 04:36:07'),</w:t>
            </w:r>
          </w:p>
          <w:p w:rsidR="0099030E" w:rsidRDefault="0099030E" w:rsidP="00147D83">
            <w:r>
              <w:t>(6370, 0, '2015-05-05 04:36:10'),</w:t>
            </w:r>
          </w:p>
          <w:p w:rsidR="0099030E" w:rsidRDefault="0099030E" w:rsidP="00147D83">
            <w:r>
              <w:t>(6371, 0, '2015-05-05 04:36:13'),</w:t>
            </w:r>
          </w:p>
          <w:p w:rsidR="0099030E" w:rsidRDefault="0099030E" w:rsidP="00147D83">
            <w:r>
              <w:t>(6372, 0, '2015-05-05 04:36:16'),</w:t>
            </w:r>
          </w:p>
          <w:p w:rsidR="0099030E" w:rsidRDefault="0099030E" w:rsidP="00147D83">
            <w:r>
              <w:t>(6373, 0, '2015-05-05 04:36:19'),</w:t>
            </w:r>
          </w:p>
          <w:p w:rsidR="0099030E" w:rsidRDefault="0099030E" w:rsidP="00147D83">
            <w:r>
              <w:t>(6374, 0, '2015-05-05 04:36:23'),</w:t>
            </w:r>
          </w:p>
          <w:p w:rsidR="0099030E" w:rsidRDefault="0099030E" w:rsidP="00147D83">
            <w:r>
              <w:t>(6375, 0, '2015-05-05 04:36:26'),</w:t>
            </w:r>
          </w:p>
          <w:p w:rsidR="0099030E" w:rsidRDefault="0099030E" w:rsidP="00147D83">
            <w:r>
              <w:t>(6376, 0, '2015-05-05 04:36:29'),</w:t>
            </w:r>
          </w:p>
          <w:p w:rsidR="0099030E" w:rsidRDefault="0099030E" w:rsidP="00147D83">
            <w:r>
              <w:t>(6377, 0, '2015-05-05 04:36:32'),</w:t>
            </w:r>
          </w:p>
          <w:p w:rsidR="0099030E" w:rsidRDefault="0099030E" w:rsidP="00147D83">
            <w:r>
              <w:t>(6378, 0, '2015-05-05 04:36:35'),</w:t>
            </w:r>
          </w:p>
          <w:p w:rsidR="0099030E" w:rsidRDefault="0099030E" w:rsidP="00147D83">
            <w:r>
              <w:t>(6379, 0, '2015-05-05 04:36:38'),</w:t>
            </w:r>
          </w:p>
          <w:p w:rsidR="0099030E" w:rsidRDefault="0099030E" w:rsidP="00147D83">
            <w:r>
              <w:t>(6380, 0, '2015-05-05 04:36:41'),</w:t>
            </w:r>
          </w:p>
          <w:p w:rsidR="0099030E" w:rsidRDefault="0099030E" w:rsidP="00147D83">
            <w:r>
              <w:t>(6381, 0, '2015-05-05 04:36:44'),</w:t>
            </w:r>
          </w:p>
          <w:p w:rsidR="0099030E" w:rsidRDefault="0099030E" w:rsidP="00147D83">
            <w:r>
              <w:t>(6382, 0, '2015-05-05 04:36:47'),</w:t>
            </w:r>
          </w:p>
          <w:p w:rsidR="0099030E" w:rsidRDefault="0099030E" w:rsidP="00147D83">
            <w:r>
              <w:t>(6383, 0, '2015-05-05 04:36:50'),</w:t>
            </w:r>
          </w:p>
          <w:p w:rsidR="0099030E" w:rsidRDefault="0099030E" w:rsidP="00147D83">
            <w:r>
              <w:t>(6384, 0, '2015-05-05 04:36:53'),</w:t>
            </w:r>
          </w:p>
          <w:p w:rsidR="0099030E" w:rsidRDefault="0099030E" w:rsidP="00147D83">
            <w:r>
              <w:t>(6385, 0, '2015-05-05 04:36:56'),</w:t>
            </w:r>
          </w:p>
          <w:p w:rsidR="0099030E" w:rsidRDefault="0099030E" w:rsidP="00147D83">
            <w:r>
              <w:t>(6386, 0, '2015-05-05 04:36:59'),</w:t>
            </w:r>
          </w:p>
          <w:p w:rsidR="0099030E" w:rsidRDefault="0099030E" w:rsidP="00147D83">
            <w:r>
              <w:t>(6387, 0, '2015-05-05 04:37:02'),</w:t>
            </w:r>
          </w:p>
          <w:p w:rsidR="0099030E" w:rsidRDefault="0099030E" w:rsidP="00147D83">
            <w:r>
              <w:t>(6388, 0, '2015-05-05 04:37:05'),</w:t>
            </w:r>
          </w:p>
          <w:p w:rsidR="0099030E" w:rsidRDefault="0099030E" w:rsidP="00147D83">
            <w:r>
              <w:t>(6389, 0, '2015-05-05 04:37:08'),</w:t>
            </w:r>
          </w:p>
          <w:p w:rsidR="0099030E" w:rsidRDefault="0099030E" w:rsidP="00147D83">
            <w:r>
              <w:t>(6390, 0, '2015-05-05 04:37:11'),</w:t>
            </w:r>
          </w:p>
          <w:p w:rsidR="0099030E" w:rsidRDefault="0099030E" w:rsidP="00147D83">
            <w:r>
              <w:t>(6391, 0, '2015-05-05 04:37:14'),</w:t>
            </w:r>
          </w:p>
          <w:p w:rsidR="0099030E" w:rsidRDefault="0099030E" w:rsidP="00147D83">
            <w:r>
              <w:t>(6392, 0, '2015-05-05 04:37:17'),</w:t>
            </w:r>
          </w:p>
          <w:p w:rsidR="0099030E" w:rsidRDefault="0099030E" w:rsidP="00147D83">
            <w:r>
              <w:t>(6393, 0, '2015-05-05 04:37:20'),</w:t>
            </w:r>
          </w:p>
          <w:p w:rsidR="0099030E" w:rsidRDefault="0099030E" w:rsidP="00147D83">
            <w:r>
              <w:t>(6394, 0, '2015-05-05 04:37:23'),</w:t>
            </w:r>
          </w:p>
          <w:p w:rsidR="0099030E" w:rsidRDefault="0099030E" w:rsidP="00147D83">
            <w:r>
              <w:t>(6395, 0, '2015-05-05 04:37:26'),</w:t>
            </w:r>
          </w:p>
          <w:p w:rsidR="0099030E" w:rsidRDefault="0099030E" w:rsidP="00147D83">
            <w:r>
              <w:t>(6396, 0, '2015-05-05 04:37:29'),</w:t>
            </w:r>
          </w:p>
          <w:p w:rsidR="0099030E" w:rsidRDefault="0099030E" w:rsidP="00147D83">
            <w:r>
              <w:t>(6397, 0, '2015-05-05 04:37:32'),</w:t>
            </w:r>
          </w:p>
          <w:p w:rsidR="0099030E" w:rsidRDefault="0099030E" w:rsidP="00147D83">
            <w:r>
              <w:t>(6398, 0, '2015-05-05 04:37:35'),</w:t>
            </w:r>
          </w:p>
          <w:p w:rsidR="0099030E" w:rsidRDefault="0099030E" w:rsidP="00147D83">
            <w:r>
              <w:t>(6399, 0, '2015-05-05 04:37:38'),</w:t>
            </w:r>
          </w:p>
          <w:p w:rsidR="0099030E" w:rsidRDefault="0099030E" w:rsidP="00147D83">
            <w:r>
              <w:t>(6400, 0, '2015-05-05 04:37:41'),</w:t>
            </w:r>
          </w:p>
          <w:p w:rsidR="0099030E" w:rsidRDefault="0099030E" w:rsidP="00147D83">
            <w:r>
              <w:t>(6401, 0, '2015-05-05 04:37:44'),</w:t>
            </w:r>
          </w:p>
          <w:p w:rsidR="0099030E" w:rsidRDefault="0099030E" w:rsidP="00147D83">
            <w:r>
              <w:t>(6402, 0, '2015-05-05 04:37:47'),</w:t>
            </w:r>
          </w:p>
          <w:p w:rsidR="0099030E" w:rsidRDefault="0099030E" w:rsidP="00147D83">
            <w:r>
              <w:t>(6403, 0, '2015-05-05 04:37:50'),</w:t>
            </w:r>
          </w:p>
          <w:p w:rsidR="0099030E" w:rsidRDefault="0099030E" w:rsidP="00147D83">
            <w:r>
              <w:t>(6404, 0, '2015-05-05 04:37:54'),</w:t>
            </w:r>
          </w:p>
          <w:p w:rsidR="0099030E" w:rsidRDefault="0099030E" w:rsidP="00147D83">
            <w:r>
              <w:t>(6405, 0, '2015-05-05 04:37:57'),</w:t>
            </w:r>
          </w:p>
          <w:p w:rsidR="0099030E" w:rsidRDefault="0099030E" w:rsidP="00147D83">
            <w:r>
              <w:t>(6406, 0, '2015-05-05 04:38:00'),</w:t>
            </w:r>
          </w:p>
          <w:p w:rsidR="0099030E" w:rsidRDefault="0099030E" w:rsidP="00147D83">
            <w:r>
              <w:t>(6407, 0, '2015-05-05 04:38:03'),</w:t>
            </w:r>
          </w:p>
          <w:p w:rsidR="0099030E" w:rsidRDefault="0099030E" w:rsidP="00147D83">
            <w:r>
              <w:t>(6408, 0, '2015-05-05 04:38:06'),</w:t>
            </w:r>
          </w:p>
          <w:p w:rsidR="0099030E" w:rsidRDefault="0099030E" w:rsidP="00147D83">
            <w:r>
              <w:t>(6409, 0, '2015-05-05 04:38:09'),</w:t>
            </w:r>
          </w:p>
          <w:p w:rsidR="0099030E" w:rsidRDefault="0099030E" w:rsidP="00147D83">
            <w:r>
              <w:t>(6410, 0, '2015-05-05 04:38:12'),</w:t>
            </w:r>
          </w:p>
          <w:p w:rsidR="0099030E" w:rsidRDefault="0099030E" w:rsidP="00147D83">
            <w:r>
              <w:t>(6411, 0, '2015-05-05 04:38:15'),</w:t>
            </w:r>
          </w:p>
          <w:p w:rsidR="0099030E" w:rsidRDefault="0099030E" w:rsidP="00147D83">
            <w:r>
              <w:t>(6412, 0, '2015-05-05 04:38:18'),</w:t>
            </w:r>
          </w:p>
          <w:p w:rsidR="0099030E" w:rsidRDefault="0099030E" w:rsidP="00147D83">
            <w:r>
              <w:t>(6413, 0, '2015-05-05 04:38:21'),</w:t>
            </w:r>
          </w:p>
          <w:p w:rsidR="0099030E" w:rsidRDefault="0099030E" w:rsidP="00147D83">
            <w:r>
              <w:t>(6414, 0, '2015-05-05 04:38:24'),</w:t>
            </w:r>
          </w:p>
          <w:p w:rsidR="0099030E" w:rsidRDefault="0099030E" w:rsidP="00147D83">
            <w:r>
              <w:t>(6415, 0, '2015-05-05 04:38:27'),</w:t>
            </w:r>
          </w:p>
          <w:p w:rsidR="0099030E" w:rsidRDefault="0099030E" w:rsidP="00147D83">
            <w:r>
              <w:t>(6416, 0, '2015-05-05 04:38:30'),</w:t>
            </w:r>
          </w:p>
          <w:p w:rsidR="0099030E" w:rsidRDefault="0099030E" w:rsidP="00147D83">
            <w:r>
              <w:t>(6417, 0, '2015-05-05 04:38:33'),</w:t>
            </w:r>
          </w:p>
          <w:p w:rsidR="0099030E" w:rsidRDefault="0099030E" w:rsidP="00147D83">
            <w:r>
              <w:t>(6418, 0, '2015-05-05 04:38:36'),</w:t>
            </w:r>
          </w:p>
          <w:p w:rsidR="0099030E" w:rsidRDefault="0099030E" w:rsidP="00147D83">
            <w:r>
              <w:t>(6419, 0, '2015-05-05 04:38:39'),</w:t>
            </w:r>
          </w:p>
          <w:p w:rsidR="0099030E" w:rsidRDefault="0099030E" w:rsidP="00147D83">
            <w:r>
              <w:t>(6420, 0, '2015-05-05 04:38:42'),</w:t>
            </w:r>
          </w:p>
          <w:p w:rsidR="0099030E" w:rsidRDefault="0099030E" w:rsidP="00147D83">
            <w:r>
              <w:t>(6421, 0, '2015-05-05 04:38:45'),</w:t>
            </w:r>
          </w:p>
          <w:p w:rsidR="0099030E" w:rsidRDefault="0099030E" w:rsidP="00147D83">
            <w:r>
              <w:t>(6422, 0, '2015-05-05 04:38:48'),</w:t>
            </w:r>
          </w:p>
          <w:p w:rsidR="0099030E" w:rsidRDefault="0099030E" w:rsidP="00147D83">
            <w:r>
              <w:t>(6423, 0, '2015-05-05 04:38:51'),</w:t>
            </w:r>
          </w:p>
          <w:p w:rsidR="0099030E" w:rsidRDefault="0099030E" w:rsidP="00147D83">
            <w:r>
              <w:t>(6424, 0, '2015-05-05 04:38:54'),</w:t>
            </w:r>
          </w:p>
          <w:p w:rsidR="0099030E" w:rsidRDefault="0099030E" w:rsidP="00147D83">
            <w:r>
              <w:t>(6425, 0, '2015-05-05 04:38:57'),</w:t>
            </w:r>
          </w:p>
          <w:p w:rsidR="0099030E" w:rsidRDefault="0099030E" w:rsidP="00147D83">
            <w:r>
              <w:t>(6426, 0, '2015-05-05 04:39:00'),</w:t>
            </w:r>
          </w:p>
          <w:p w:rsidR="0099030E" w:rsidRDefault="0099030E" w:rsidP="00147D83">
            <w:r>
              <w:t>(6427, 0, '2015-05-05 04:39:03'),</w:t>
            </w:r>
          </w:p>
          <w:p w:rsidR="0099030E" w:rsidRDefault="0099030E" w:rsidP="00147D83">
            <w:r>
              <w:t>(6428, 0, '2015-05-05 04:39:06'),</w:t>
            </w:r>
          </w:p>
          <w:p w:rsidR="0099030E" w:rsidRDefault="0099030E" w:rsidP="00147D83">
            <w:r>
              <w:t>(6429, 0, '2015-05-05 04:39:09'),</w:t>
            </w:r>
          </w:p>
          <w:p w:rsidR="0099030E" w:rsidRDefault="0099030E" w:rsidP="00147D83">
            <w:r>
              <w:t>(6430, 0, '2015-05-05 04:39:12'),</w:t>
            </w:r>
          </w:p>
          <w:p w:rsidR="0099030E" w:rsidRDefault="0099030E" w:rsidP="00147D83">
            <w:r>
              <w:t>(6431, 0, '2015-05-05 04:39:15'),</w:t>
            </w:r>
          </w:p>
          <w:p w:rsidR="0099030E" w:rsidRDefault="0099030E" w:rsidP="00147D83">
            <w:r>
              <w:t>(6432, 0, '2015-05-05 04:39:18'),</w:t>
            </w:r>
          </w:p>
          <w:p w:rsidR="0099030E" w:rsidRDefault="0099030E" w:rsidP="00147D83">
            <w:r>
              <w:t>(6433, 0, '2015-05-05 04:39:22'),</w:t>
            </w:r>
          </w:p>
          <w:p w:rsidR="0099030E" w:rsidRDefault="0099030E" w:rsidP="00147D83">
            <w:r>
              <w:t>(6434, 0, '2015-05-05 04:39:25'),</w:t>
            </w:r>
          </w:p>
          <w:p w:rsidR="0099030E" w:rsidRDefault="0099030E" w:rsidP="00147D83">
            <w:r>
              <w:t>(6435, 0, '2015-05-05 04:39:28'),</w:t>
            </w:r>
          </w:p>
          <w:p w:rsidR="0099030E" w:rsidRDefault="0099030E" w:rsidP="00147D83">
            <w:r>
              <w:t>(6436, 0, '2015-05-05 04:39:31'),</w:t>
            </w:r>
          </w:p>
          <w:p w:rsidR="0099030E" w:rsidRDefault="0099030E" w:rsidP="00147D83">
            <w:r>
              <w:t>(6437, 0, '2015-05-05 04:39:34'),</w:t>
            </w:r>
          </w:p>
          <w:p w:rsidR="0099030E" w:rsidRDefault="0099030E" w:rsidP="00147D83">
            <w:r>
              <w:t>(6438, 0, '2015-05-05 04:39:37'),</w:t>
            </w:r>
          </w:p>
          <w:p w:rsidR="0099030E" w:rsidRDefault="0099030E" w:rsidP="00147D83">
            <w:r>
              <w:t>(6439, 0, '2015-05-05 04:39:40'),</w:t>
            </w:r>
          </w:p>
          <w:p w:rsidR="0099030E" w:rsidRDefault="0099030E" w:rsidP="00147D83">
            <w:r>
              <w:t>(6440, 0, '2015-05-05 04:39:43'),</w:t>
            </w:r>
          </w:p>
          <w:p w:rsidR="0099030E" w:rsidRDefault="0099030E" w:rsidP="00147D83">
            <w:r>
              <w:t>(6441, 0, '2015-05-05 04:39:46'),</w:t>
            </w:r>
          </w:p>
          <w:p w:rsidR="0099030E" w:rsidRDefault="0099030E" w:rsidP="00147D83">
            <w:r>
              <w:t>(6442, 0, '2015-05-05 04:39:49'),</w:t>
            </w:r>
          </w:p>
          <w:p w:rsidR="0099030E" w:rsidRDefault="0099030E" w:rsidP="00147D83">
            <w:r>
              <w:t>(6443, 0, '2015-05-05 04:39:52'),</w:t>
            </w:r>
          </w:p>
          <w:p w:rsidR="0099030E" w:rsidRDefault="0099030E" w:rsidP="00147D83">
            <w:r>
              <w:t>(6444, 0, '2015-05-05 04:39:55'),</w:t>
            </w:r>
          </w:p>
          <w:p w:rsidR="0099030E" w:rsidRDefault="0099030E" w:rsidP="00147D83">
            <w:r>
              <w:t>(6445, 0, '2015-05-05 04:39:58'),</w:t>
            </w:r>
          </w:p>
          <w:p w:rsidR="0099030E" w:rsidRDefault="0099030E" w:rsidP="00147D83">
            <w:r>
              <w:t>(6446, 0, '2015-05-05 04:40:01'),</w:t>
            </w:r>
          </w:p>
          <w:p w:rsidR="0099030E" w:rsidRDefault="0099030E" w:rsidP="00147D83">
            <w:r>
              <w:t>(6447, 0, '2015-05-05 04:40:04'),</w:t>
            </w:r>
          </w:p>
          <w:p w:rsidR="0099030E" w:rsidRDefault="0099030E" w:rsidP="00147D83">
            <w:r>
              <w:t>(6448, 0, '2015-05-05 04:40:07'),</w:t>
            </w:r>
          </w:p>
          <w:p w:rsidR="0099030E" w:rsidRDefault="0099030E" w:rsidP="00147D83">
            <w:r>
              <w:t>(6449, 0, '2015-05-05 04:40:10'),</w:t>
            </w:r>
          </w:p>
          <w:p w:rsidR="0099030E" w:rsidRDefault="0099030E" w:rsidP="00147D83">
            <w:r>
              <w:t>(6450, 0, '2015-05-05 04:40:13'),</w:t>
            </w:r>
          </w:p>
          <w:p w:rsidR="0099030E" w:rsidRDefault="0099030E" w:rsidP="00147D83">
            <w:r>
              <w:t>(6451, 0, '2015-05-05 04:40:16'),</w:t>
            </w:r>
          </w:p>
          <w:p w:rsidR="0099030E" w:rsidRDefault="0099030E" w:rsidP="00147D83">
            <w:r>
              <w:t>(6452, 0, '2015-05-05 04:40:19'),</w:t>
            </w:r>
          </w:p>
          <w:p w:rsidR="0099030E" w:rsidRDefault="0099030E" w:rsidP="00147D83">
            <w:r>
              <w:t>(6453, 0, '2015-05-05 04:40:22'),</w:t>
            </w:r>
          </w:p>
          <w:p w:rsidR="0099030E" w:rsidRDefault="0099030E" w:rsidP="00147D83">
            <w:r>
              <w:t>(6454, 0, '2015-05-05 04:40:25'),</w:t>
            </w:r>
          </w:p>
          <w:p w:rsidR="0099030E" w:rsidRDefault="0099030E" w:rsidP="00147D83">
            <w:r>
              <w:t>(6455, 0, '2015-05-05 04:40:28'),</w:t>
            </w:r>
          </w:p>
          <w:p w:rsidR="0099030E" w:rsidRDefault="0099030E" w:rsidP="00147D83">
            <w:r>
              <w:t>(6456, 0, '2015-05-05 04:40:31'),</w:t>
            </w:r>
          </w:p>
          <w:p w:rsidR="0099030E" w:rsidRDefault="0099030E" w:rsidP="00147D83">
            <w:r>
              <w:t>(6457, 0, '2015-05-05 04:40:34'),</w:t>
            </w:r>
          </w:p>
          <w:p w:rsidR="0099030E" w:rsidRDefault="0099030E" w:rsidP="00147D83">
            <w:r>
              <w:t>(6458, 0, '2015-05-05 04:40:37'),</w:t>
            </w:r>
          </w:p>
          <w:p w:rsidR="0099030E" w:rsidRDefault="0099030E" w:rsidP="00147D83">
            <w:r>
              <w:t>(6459, 0, '2015-05-05 04:40:40'),</w:t>
            </w:r>
          </w:p>
          <w:p w:rsidR="0099030E" w:rsidRDefault="0099030E" w:rsidP="00147D83">
            <w:r>
              <w:t>(6460, 0, '2015-05-05 04:40:43'),</w:t>
            </w:r>
          </w:p>
          <w:p w:rsidR="0099030E" w:rsidRDefault="0099030E" w:rsidP="00147D83">
            <w:r>
              <w:t>(6461, 0, '2015-05-05 04:40:46'),</w:t>
            </w:r>
          </w:p>
          <w:p w:rsidR="0099030E" w:rsidRDefault="0099030E" w:rsidP="00147D83">
            <w:r>
              <w:t>(6462, 0, '2015-05-05 04:40:50'),</w:t>
            </w:r>
          </w:p>
          <w:p w:rsidR="0099030E" w:rsidRDefault="0099030E" w:rsidP="00147D83">
            <w:r>
              <w:t>(6463, 0, '2015-05-05 04:40:53'),</w:t>
            </w:r>
          </w:p>
          <w:p w:rsidR="0099030E" w:rsidRDefault="0099030E" w:rsidP="00147D83">
            <w:r>
              <w:t>(6464, 0, '2015-05-05 04:40:56'),</w:t>
            </w:r>
          </w:p>
          <w:p w:rsidR="0099030E" w:rsidRDefault="0099030E" w:rsidP="00147D83">
            <w:r>
              <w:t>(6465, 0, '2015-05-05 04:40:59'),</w:t>
            </w:r>
          </w:p>
          <w:p w:rsidR="0099030E" w:rsidRDefault="0099030E" w:rsidP="00147D83">
            <w:r>
              <w:t>(6466, 0, '2015-05-05 04:41:02'),</w:t>
            </w:r>
          </w:p>
          <w:p w:rsidR="0099030E" w:rsidRDefault="0099030E" w:rsidP="00147D83">
            <w:r>
              <w:t>(6467, 0, '2015-05-05 04:41:05'),</w:t>
            </w:r>
          </w:p>
          <w:p w:rsidR="0099030E" w:rsidRDefault="0099030E" w:rsidP="00147D83">
            <w:r>
              <w:t>(6468, 0, '2015-05-05 04:41:08'),</w:t>
            </w:r>
          </w:p>
          <w:p w:rsidR="0099030E" w:rsidRDefault="0099030E" w:rsidP="00147D83">
            <w:r>
              <w:t>(6469, 0, '2015-05-05 04:41:11'),</w:t>
            </w:r>
          </w:p>
          <w:p w:rsidR="0099030E" w:rsidRDefault="0099030E" w:rsidP="00147D83">
            <w:r>
              <w:t>(6470, 0, '2015-05-05 04:41:14'),</w:t>
            </w:r>
          </w:p>
          <w:p w:rsidR="0099030E" w:rsidRDefault="0099030E" w:rsidP="00147D83">
            <w:r>
              <w:t>(6471, 0, '2015-05-05 04:41:17'),</w:t>
            </w:r>
          </w:p>
          <w:p w:rsidR="0099030E" w:rsidRDefault="0099030E" w:rsidP="00147D83">
            <w:r>
              <w:t>(6472, 0, '2015-05-05 04:41:20'),</w:t>
            </w:r>
          </w:p>
          <w:p w:rsidR="0099030E" w:rsidRDefault="0099030E" w:rsidP="00147D83">
            <w:r>
              <w:t>(6473, 0, '2015-05-05 04:41:23'),</w:t>
            </w:r>
          </w:p>
          <w:p w:rsidR="0099030E" w:rsidRDefault="0099030E" w:rsidP="00147D83">
            <w:r>
              <w:t>(6474, 0, '2015-05-05 04:41:26'),</w:t>
            </w:r>
          </w:p>
          <w:p w:rsidR="0099030E" w:rsidRDefault="0099030E" w:rsidP="00147D83">
            <w:r>
              <w:t>(6475, 0, '2015-05-05 04:41:29'),</w:t>
            </w:r>
          </w:p>
          <w:p w:rsidR="0099030E" w:rsidRDefault="0099030E" w:rsidP="00147D83">
            <w:r>
              <w:t>(6476, 0, '2015-05-05 04:41:32'),</w:t>
            </w:r>
          </w:p>
          <w:p w:rsidR="0099030E" w:rsidRDefault="0099030E" w:rsidP="00147D83">
            <w:r>
              <w:t>(6477, 0, '2015-05-05 04:41:35'),</w:t>
            </w:r>
          </w:p>
          <w:p w:rsidR="0099030E" w:rsidRDefault="0099030E" w:rsidP="00147D83">
            <w:r>
              <w:t>(6478, 0, '2015-05-05 04:41:38'),</w:t>
            </w:r>
          </w:p>
          <w:p w:rsidR="0099030E" w:rsidRDefault="0099030E" w:rsidP="00147D83">
            <w:r>
              <w:t>(6479, 0, '2015-05-05 04:41:41'),</w:t>
            </w:r>
          </w:p>
          <w:p w:rsidR="0099030E" w:rsidRDefault="0099030E" w:rsidP="00147D83">
            <w:r>
              <w:t>(6480, 0, '2015-05-05 04:41:44'),</w:t>
            </w:r>
          </w:p>
          <w:p w:rsidR="0099030E" w:rsidRDefault="0099030E" w:rsidP="00147D83">
            <w:r>
              <w:t>(6481, 0, '2015-05-05 04:41:47'),</w:t>
            </w:r>
          </w:p>
          <w:p w:rsidR="0099030E" w:rsidRDefault="0099030E" w:rsidP="00147D83">
            <w:r>
              <w:t>(6482, 0, '2015-05-05 04:41:50'),</w:t>
            </w:r>
          </w:p>
          <w:p w:rsidR="0099030E" w:rsidRDefault="0099030E" w:rsidP="00147D83">
            <w:r>
              <w:t>(6483, 0, '2015-05-05 04:41:53'),</w:t>
            </w:r>
          </w:p>
          <w:p w:rsidR="0099030E" w:rsidRDefault="0099030E" w:rsidP="00147D83">
            <w:r>
              <w:t>(6484, 0, '2015-05-05 04:41:56'),</w:t>
            </w:r>
          </w:p>
          <w:p w:rsidR="0099030E" w:rsidRDefault="0099030E" w:rsidP="00147D83">
            <w:r>
              <w:t>(6485, 0, '2015-05-05 04:41:59'),</w:t>
            </w:r>
          </w:p>
          <w:p w:rsidR="0099030E" w:rsidRDefault="0099030E" w:rsidP="00147D83">
            <w:r>
              <w:t>(6486, 0, '2015-05-05 04:42:02'),</w:t>
            </w:r>
          </w:p>
          <w:p w:rsidR="0099030E" w:rsidRDefault="0099030E" w:rsidP="00147D83">
            <w:r>
              <w:t>(6487, 0, '2015-05-05 04:42:05'),</w:t>
            </w:r>
          </w:p>
          <w:p w:rsidR="0099030E" w:rsidRDefault="0099030E" w:rsidP="00147D83">
            <w:r>
              <w:t>(6488, 0, '2015-05-05 04:42:08'),</w:t>
            </w:r>
          </w:p>
          <w:p w:rsidR="0099030E" w:rsidRDefault="0099030E" w:rsidP="00147D83">
            <w:r>
              <w:t>(6489, 0, '2015-05-05 04:42:11'),</w:t>
            </w:r>
          </w:p>
          <w:p w:rsidR="0099030E" w:rsidRDefault="0099030E" w:rsidP="00147D83">
            <w:r>
              <w:t>(6490, 0, '2015-05-05 04:42:14'),</w:t>
            </w:r>
          </w:p>
          <w:p w:rsidR="0099030E" w:rsidRDefault="0099030E" w:rsidP="00147D83">
            <w:r>
              <w:t>(6491, 0, '2015-05-05 04:42:17'),</w:t>
            </w:r>
          </w:p>
          <w:p w:rsidR="0099030E" w:rsidRDefault="0099030E" w:rsidP="00147D83">
            <w:r>
              <w:t>(6492, 0, '2015-05-05 04:42:21'),</w:t>
            </w:r>
          </w:p>
          <w:p w:rsidR="0099030E" w:rsidRDefault="0099030E" w:rsidP="00147D83">
            <w:r>
              <w:t>(6493, 0, '2015-05-05 04:42:24'),</w:t>
            </w:r>
          </w:p>
          <w:p w:rsidR="0099030E" w:rsidRDefault="0099030E" w:rsidP="00147D83">
            <w:r>
              <w:t>(6494, 0, '2015-05-05 04:42:27'),</w:t>
            </w:r>
          </w:p>
          <w:p w:rsidR="0099030E" w:rsidRDefault="0099030E" w:rsidP="00147D83">
            <w:r>
              <w:t>(6495, 0, '2015-05-05 04:42:30'),</w:t>
            </w:r>
          </w:p>
          <w:p w:rsidR="0099030E" w:rsidRDefault="0099030E" w:rsidP="00147D83">
            <w:r>
              <w:t>(6496, 0, '2015-05-05 04:42:33'),</w:t>
            </w:r>
          </w:p>
          <w:p w:rsidR="0099030E" w:rsidRDefault="0099030E" w:rsidP="00147D83">
            <w:r>
              <w:t>(6497, 0, '2015-05-05 04:42:36'),</w:t>
            </w:r>
          </w:p>
          <w:p w:rsidR="0099030E" w:rsidRDefault="0099030E" w:rsidP="00147D83">
            <w:r>
              <w:t>(6498, 0, '2015-05-05 04:42:39'),</w:t>
            </w:r>
          </w:p>
          <w:p w:rsidR="0099030E" w:rsidRDefault="0099030E" w:rsidP="00147D83">
            <w:r>
              <w:t>(6499, 0, '2015-05-05 04:42:42'),</w:t>
            </w:r>
          </w:p>
          <w:p w:rsidR="0099030E" w:rsidRDefault="0099030E" w:rsidP="00147D83">
            <w:r>
              <w:t>(6500, 0, '2015-05-05 04:42:45'),</w:t>
            </w:r>
          </w:p>
          <w:p w:rsidR="0099030E" w:rsidRDefault="0099030E" w:rsidP="00147D83">
            <w:r>
              <w:t>(6501, 0, '2015-05-05 04:42:48'),</w:t>
            </w:r>
          </w:p>
          <w:p w:rsidR="0099030E" w:rsidRDefault="0099030E" w:rsidP="00147D83">
            <w:r>
              <w:t>(6502, 0, '2015-05-05 04:42:51'),</w:t>
            </w:r>
          </w:p>
          <w:p w:rsidR="0099030E" w:rsidRDefault="0099030E" w:rsidP="00147D83">
            <w:r>
              <w:t>(6503, 0, '2015-05-05 04:42:54'),</w:t>
            </w:r>
          </w:p>
          <w:p w:rsidR="0099030E" w:rsidRDefault="0099030E" w:rsidP="00147D83">
            <w:r>
              <w:t>(6504, 0, '2015-05-05 04:42:57'),</w:t>
            </w:r>
          </w:p>
          <w:p w:rsidR="0099030E" w:rsidRDefault="0099030E" w:rsidP="00147D83">
            <w:r>
              <w:t>(6505, 0, '2015-05-05 04:43:00'),</w:t>
            </w:r>
          </w:p>
          <w:p w:rsidR="0099030E" w:rsidRDefault="0099030E" w:rsidP="00147D83">
            <w:r>
              <w:t>(6506, 0, '2015-05-05 04:43:03'),</w:t>
            </w:r>
          </w:p>
          <w:p w:rsidR="0099030E" w:rsidRDefault="0099030E" w:rsidP="00147D83">
            <w:r>
              <w:t>(6507, 0, '2015-05-05 04:43:06'),</w:t>
            </w:r>
          </w:p>
          <w:p w:rsidR="0099030E" w:rsidRDefault="0099030E" w:rsidP="00147D83">
            <w:r>
              <w:t>(6508, 0, '2015-05-05 04:43:09'),</w:t>
            </w:r>
          </w:p>
          <w:p w:rsidR="0099030E" w:rsidRDefault="0099030E" w:rsidP="00147D83">
            <w:r>
              <w:t>(6509, 0, '2015-05-05 04:43:12'),</w:t>
            </w:r>
          </w:p>
          <w:p w:rsidR="0099030E" w:rsidRDefault="0099030E" w:rsidP="00147D83">
            <w:r>
              <w:t>(6510, 0, '2015-05-05 04:43:15'),</w:t>
            </w:r>
          </w:p>
          <w:p w:rsidR="0099030E" w:rsidRDefault="0099030E" w:rsidP="00147D83">
            <w:r>
              <w:t>(6511, 0, '2015-05-05 04:43:18'),</w:t>
            </w:r>
          </w:p>
          <w:p w:rsidR="0099030E" w:rsidRDefault="0099030E" w:rsidP="00147D83">
            <w:r>
              <w:t>(6512, 0, '2015-05-05 04:43:21'),</w:t>
            </w:r>
          </w:p>
          <w:p w:rsidR="0099030E" w:rsidRDefault="0099030E" w:rsidP="00147D83">
            <w:r>
              <w:t>(6513, 0, '2015-05-05 04:43:24'),</w:t>
            </w:r>
          </w:p>
          <w:p w:rsidR="0099030E" w:rsidRDefault="0099030E" w:rsidP="00147D83">
            <w:r>
              <w:t>(6514, 0, '2015-05-05 04:43:27'),</w:t>
            </w:r>
          </w:p>
          <w:p w:rsidR="0099030E" w:rsidRDefault="0099030E" w:rsidP="00147D83">
            <w:r>
              <w:t>(6515, 0, '2015-05-05 04:43:30'),</w:t>
            </w:r>
          </w:p>
          <w:p w:rsidR="0099030E" w:rsidRDefault="0099030E" w:rsidP="00147D83">
            <w:r>
              <w:t>(6516, 0, '2015-05-05 04:43:34'),</w:t>
            </w:r>
          </w:p>
          <w:p w:rsidR="0099030E" w:rsidRDefault="0099030E" w:rsidP="00147D83">
            <w:r>
              <w:t>(6517, 0, '2015-05-05 04:43:37'),</w:t>
            </w:r>
          </w:p>
          <w:p w:rsidR="0099030E" w:rsidRDefault="0099030E" w:rsidP="00147D83">
            <w:r>
              <w:t>(6518, 0, '2015-05-05 04:43:40'),</w:t>
            </w:r>
          </w:p>
          <w:p w:rsidR="0099030E" w:rsidRDefault="0099030E" w:rsidP="00147D83">
            <w:r>
              <w:t>(6519, 0, '2015-05-05 04:43:43'),</w:t>
            </w:r>
          </w:p>
          <w:p w:rsidR="0099030E" w:rsidRDefault="0099030E" w:rsidP="00147D83">
            <w:r>
              <w:t>(6520, 0, '2015-05-05 04:43:46'),</w:t>
            </w:r>
          </w:p>
          <w:p w:rsidR="0099030E" w:rsidRDefault="0099030E" w:rsidP="00147D83">
            <w:r>
              <w:t>(6521, 0, '2015-05-05 04:43:49'),</w:t>
            </w:r>
          </w:p>
          <w:p w:rsidR="0099030E" w:rsidRDefault="0099030E" w:rsidP="00147D83">
            <w:r>
              <w:t>(6522, 0, '2015-05-05 04:43:52'),</w:t>
            </w:r>
          </w:p>
          <w:p w:rsidR="0099030E" w:rsidRDefault="0099030E" w:rsidP="00147D83">
            <w:r>
              <w:t>(6523, 0, '2015-05-05 04:43:55'),</w:t>
            </w:r>
          </w:p>
          <w:p w:rsidR="0099030E" w:rsidRDefault="0099030E" w:rsidP="00147D83">
            <w:r>
              <w:t>(6524, 0, '2015-05-05 04:43:58'),</w:t>
            </w:r>
          </w:p>
          <w:p w:rsidR="0099030E" w:rsidRDefault="0099030E" w:rsidP="00147D83">
            <w:r>
              <w:t>(6525, 0, '2015-05-05 04:44:01'),</w:t>
            </w:r>
          </w:p>
          <w:p w:rsidR="0099030E" w:rsidRDefault="0099030E" w:rsidP="00147D83">
            <w:r>
              <w:t>(6526, 0, '2015-05-05 04:44:04'),</w:t>
            </w:r>
          </w:p>
          <w:p w:rsidR="0099030E" w:rsidRDefault="0099030E" w:rsidP="00147D83">
            <w:r>
              <w:t>(6527, 0, '2015-05-05 04:44:07'),</w:t>
            </w:r>
          </w:p>
          <w:p w:rsidR="0099030E" w:rsidRDefault="0099030E" w:rsidP="00147D83">
            <w:r>
              <w:t>(6528, 0, '2015-05-05 04:44:10'),</w:t>
            </w:r>
          </w:p>
          <w:p w:rsidR="0099030E" w:rsidRDefault="0099030E" w:rsidP="00147D83">
            <w:r>
              <w:t>(6529, 0, '2015-05-05 04:44:13'),</w:t>
            </w:r>
          </w:p>
          <w:p w:rsidR="0099030E" w:rsidRDefault="0099030E" w:rsidP="00147D83">
            <w:r>
              <w:t>(6530, 0, '2015-05-05 04:44:16'),</w:t>
            </w:r>
          </w:p>
          <w:p w:rsidR="0099030E" w:rsidRDefault="0099030E" w:rsidP="00147D83">
            <w:r>
              <w:t>(6531, 0, '2015-05-05 04:44:19'),</w:t>
            </w:r>
          </w:p>
          <w:p w:rsidR="0099030E" w:rsidRDefault="0099030E" w:rsidP="00147D83">
            <w:r>
              <w:t>(6532, 0, '2015-05-05 04:44:22'),</w:t>
            </w:r>
          </w:p>
          <w:p w:rsidR="0099030E" w:rsidRDefault="0099030E" w:rsidP="00147D83">
            <w:r>
              <w:t>(6533, 0, '2015-05-05 04:44:25'),</w:t>
            </w:r>
          </w:p>
          <w:p w:rsidR="0099030E" w:rsidRDefault="0099030E" w:rsidP="00147D83">
            <w:r>
              <w:t>(6534, 0, '2015-05-05 04:44:28'),</w:t>
            </w:r>
          </w:p>
          <w:p w:rsidR="0099030E" w:rsidRDefault="0099030E" w:rsidP="00147D83">
            <w:r>
              <w:t>(6535, 0, '2015-05-05 04:44:31'),</w:t>
            </w:r>
          </w:p>
          <w:p w:rsidR="0099030E" w:rsidRDefault="0099030E" w:rsidP="00147D83">
            <w:r>
              <w:t>(6536, 0, '2015-05-05 04:44:34'),</w:t>
            </w:r>
          </w:p>
          <w:p w:rsidR="0099030E" w:rsidRDefault="0099030E" w:rsidP="00147D83">
            <w:r>
              <w:t>(6537, 0, '2015-05-05 04:44:37'),</w:t>
            </w:r>
          </w:p>
          <w:p w:rsidR="0099030E" w:rsidRDefault="0099030E" w:rsidP="00147D83">
            <w:r>
              <w:t>(6538, 0, '2015-05-05 04:44:40'),</w:t>
            </w:r>
          </w:p>
          <w:p w:rsidR="0099030E" w:rsidRDefault="0099030E" w:rsidP="00147D83">
            <w:r>
              <w:t>(6539, 0, '2015-05-05 04:44:43'),</w:t>
            </w:r>
          </w:p>
          <w:p w:rsidR="0099030E" w:rsidRDefault="0099030E" w:rsidP="00147D83">
            <w:r>
              <w:t>(6540, 0, '2015-05-05 04:44:46'),</w:t>
            </w:r>
          </w:p>
          <w:p w:rsidR="0099030E" w:rsidRDefault="0099030E" w:rsidP="00147D83">
            <w:r>
              <w:t>(6541, 0, '2015-05-05 04:44:49'),</w:t>
            </w:r>
          </w:p>
          <w:p w:rsidR="0099030E" w:rsidRDefault="0099030E" w:rsidP="00147D83">
            <w:r>
              <w:t>(6542, 0, '2015-05-05 04:44:52'),</w:t>
            </w:r>
          </w:p>
          <w:p w:rsidR="0099030E" w:rsidRDefault="0099030E" w:rsidP="00147D83">
            <w:r>
              <w:t>(6543, 0, '2015-05-05 04:44:56'),</w:t>
            </w:r>
          </w:p>
          <w:p w:rsidR="0099030E" w:rsidRDefault="0099030E" w:rsidP="00147D83">
            <w:r>
              <w:t>(6544, 0, '2015-05-05 04:44:59'),</w:t>
            </w:r>
          </w:p>
          <w:p w:rsidR="0099030E" w:rsidRDefault="0099030E" w:rsidP="00147D83">
            <w:r>
              <w:t>(6545, 0, '2015-05-05 04:45:02'),</w:t>
            </w:r>
          </w:p>
          <w:p w:rsidR="0099030E" w:rsidRDefault="0099030E" w:rsidP="00147D83">
            <w:r>
              <w:t>(6546, 0, '2015-05-05 04:45:05'),</w:t>
            </w:r>
          </w:p>
          <w:p w:rsidR="0099030E" w:rsidRDefault="0099030E" w:rsidP="00147D83">
            <w:r>
              <w:t>(6547, 0, '2015-05-05 04:45:08'),</w:t>
            </w:r>
          </w:p>
          <w:p w:rsidR="0099030E" w:rsidRDefault="0099030E" w:rsidP="00147D83">
            <w:r>
              <w:t>(6548, 0, '2015-05-05 04:45:11'),</w:t>
            </w:r>
          </w:p>
          <w:p w:rsidR="0099030E" w:rsidRDefault="0099030E" w:rsidP="00147D83">
            <w:r>
              <w:t>(6549, 0, '2015-05-05 04:45:14'),</w:t>
            </w:r>
          </w:p>
          <w:p w:rsidR="0099030E" w:rsidRDefault="0099030E" w:rsidP="00147D83">
            <w:r>
              <w:t>(6550, 0, '2015-05-05 04:45:17'),</w:t>
            </w:r>
          </w:p>
          <w:p w:rsidR="0099030E" w:rsidRDefault="0099030E" w:rsidP="00147D83">
            <w:r>
              <w:t>(6551, 0, '2015-05-05 04:45:20'),</w:t>
            </w:r>
          </w:p>
          <w:p w:rsidR="0099030E" w:rsidRDefault="0099030E" w:rsidP="00147D83">
            <w:r>
              <w:t>(6552, 0, '2015-05-05 04:45:23'),</w:t>
            </w:r>
          </w:p>
          <w:p w:rsidR="0099030E" w:rsidRDefault="0099030E" w:rsidP="00147D83">
            <w:r>
              <w:t>(6553, 0, '2015-05-05 04:45:26'),</w:t>
            </w:r>
          </w:p>
          <w:p w:rsidR="0099030E" w:rsidRDefault="0099030E" w:rsidP="00147D83">
            <w:r>
              <w:t>(6554, 0, '2015-05-05 04:45:29'),</w:t>
            </w:r>
          </w:p>
          <w:p w:rsidR="0099030E" w:rsidRDefault="0099030E" w:rsidP="00147D83">
            <w:r>
              <w:t>(6555, 0, '2015-05-05 04:45:32'),</w:t>
            </w:r>
          </w:p>
          <w:p w:rsidR="0099030E" w:rsidRDefault="0099030E" w:rsidP="00147D83">
            <w:r>
              <w:t>(6556, 0, '2015-05-05 04:45:35'),</w:t>
            </w:r>
          </w:p>
          <w:p w:rsidR="0099030E" w:rsidRDefault="0099030E" w:rsidP="00147D83">
            <w:r>
              <w:t>(6557, 0, '2015-05-05 04:45:38'),</w:t>
            </w:r>
          </w:p>
          <w:p w:rsidR="0099030E" w:rsidRDefault="0099030E" w:rsidP="00147D83">
            <w:r>
              <w:t>(6558, 0, '2015-05-05 04:45:42'),</w:t>
            </w:r>
          </w:p>
          <w:p w:rsidR="0099030E" w:rsidRDefault="0099030E" w:rsidP="00147D83">
            <w:r>
              <w:t>(6559, 0, '2015-05-05 04:45:45'),</w:t>
            </w:r>
          </w:p>
          <w:p w:rsidR="0099030E" w:rsidRDefault="0099030E" w:rsidP="00147D83">
            <w:r>
              <w:t>(6560, 0, '2015-05-05 04:45:48'),</w:t>
            </w:r>
          </w:p>
          <w:p w:rsidR="0099030E" w:rsidRDefault="0099030E" w:rsidP="00147D83">
            <w:r>
              <w:t>(6561, 0, '2015-05-05 04:45:51'),</w:t>
            </w:r>
          </w:p>
          <w:p w:rsidR="0099030E" w:rsidRDefault="0099030E" w:rsidP="00147D83">
            <w:r>
              <w:t>(6562, 0, '2015-05-05 04:45:54'),</w:t>
            </w:r>
          </w:p>
          <w:p w:rsidR="0099030E" w:rsidRDefault="0099030E" w:rsidP="00147D83">
            <w:r>
              <w:t>(6563, 0, '2015-05-05 04:45:57'),</w:t>
            </w:r>
          </w:p>
          <w:p w:rsidR="0099030E" w:rsidRDefault="0099030E" w:rsidP="00147D83">
            <w:r>
              <w:t>(6564, 0, '2015-05-05 04:46:00'),</w:t>
            </w:r>
          </w:p>
          <w:p w:rsidR="0099030E" w:rsidRDefault="0099030E" w:rsidP="00147D83">
            <w:r>
              <w:t>(6565, 0, '2015-05-05 04:46:03'),</w:t>
            </w:r>
          </w:p>
          <w:p w:rsidR="0099030E" w:rsidRDefault="0099030E" w:rsidP="00147D83">
            <w:r>
              <w:t>(6566, 0, '2015-05-05 04:46:06'),</w:t>
            </w:r>
          </w:p>
          <w:p w:rsidR="0099030E" w:rsidRDefault="0099030E" w:rsidP="00147D83">
            <w:r>
              <w:t>(6567, 0, '2015-05-05 04:46:09'),</w:t>
            </w:r>
          </w:p>
          <w:p w:rsidR="0099030E" w:rsidRDefault="0099030E" w:rsidP="00147D83">
            <w:r>
              <w:t>(6568, 0, '2015-05-05 04:46:12'),</w:t>
            </w:r>
          </w:p>
          <w:p w:rsidR="0099030E" w:rsidRDefault="0099030E" w:rsidP="00147D83">
            <w:r>
              <w:t>(6569, 0, '2015-05-05 04:46:15'),</w:t>
            </w:r>
          </w:p>
          <w:p w:rsidR="0099030E" w:rsidRDefault="0099030E" w:rsidP="00147D83">
            <w:r>
              <w:t>(6570, 0, '2015-05-05 04:46:18'),</w:t>
            </w:r>
          </w:p>
          <w:p w:rsidR="0099030E" w:rsidRDefault="0099030E" w:rsidP="00147D83">
            <w:r>
              <w:t>(6571, 0, '2015-05-05 04:46:21'),</w:t>
            </w:r>
          </w:p>
          <w:p w:rsidR="0099030E" w:rsidRDefault="0099030E" w:rsidP="00147D83">
            <w:r>
              <w:t>(6572, 0, '2015-05-05 04:46:24'),</w:t>
            </w:r>
          </w:p>
          <w:p w:rsidR="0099030E" w:rsidRDefault="0099030E" w:rsidP="00147D83">
            <w:r>
              <w:t>(6573, 0, '2015-05-05 04:46:27'),</w:t>
            </w:r>
          </w:p>
          <w:p w:rsidR="0099030E" w:rsidRDefault="0099030E" w:rsidP="00147D83">
            <w:r>
              <w:t>(6574, 0, '2015-05-05 04:46:30'),</w:t>
            </w:r>
          </w:p>
          <w:p w:rsidR="0099030E" w:rsidRDefault="0099030E" w:rsidP="00147D83">
            <w:r>
              <w:t>(6575, 0, '2015-05-05 04:46:33'),</w:t>
            </w:r>
          </w:p>
          <w:p w:rsidR="0099030E" w:rsidRDefault="0099030E" w:rsidP="00147D83">
            <w:r>
              <w:t>(6576, 0, '2015-05-05 04:46:36'),</w:t>
            </w:r>
          </w:p>
          <w:p w:rsidR="0099030E" w:rsidRDefault="0099030E" w:rsidP="00147D83">
            <w:r>
              <w:t>(6577, 0, '2015-05-05 04:46:39'),</w:t>
            </w:r>
          </w:p>
          <w:p w:rsidR="0099030E" w:rsidRDefault="0099030E" w:rsidP="00147D83">
            <w:r>
              <w:t>(6578, 0, '2015-05-05 04:46:42'),</w:t>
            </w:r>
          </w:p>
          <w:p w:rsidR="0099030E" w:rsidRDefault="0099030E" w:rsidP="00147D83">
            <w:r>
              <w:t>(6579, 0, '2015-05-05 04:46:45'),</w:t>
            </w:r>
          </w:p>
          <w:p w:rsidR="0099030E" w:rsidRDefault="0099030E" w:rsidP="00147D83">
            <w:r>
              <w:t>(6580, 0, '2015-05-05 04:46:48'),</w:t>
            </w:r>
          </w:p>
          <w:p w:rsidR="0099030E" w:rsidRDefault="0099030E" w:rsidP="00147D83">
            <w:r>
              <w:t>(6581, 0, '2015-05-05 04:46:51'),</w:t>
            </w:r>
          </w:p>
          <w:p w:rsidR="0099030E" w:rsidRDefault="0099030E" w:rsidP="00147D83">
            <w:r>
              <w:t>(6582, 0, '2015-05-05 04:46:54'),</w:t>
            </w:r>
          </w:p>
          <w:p w:rsidR="0099030E" w:rsidRDefault="0099030E" w:rsidP="00147D83">
            <w:r>
              <w:t>(6583, 0, '2015-05-05 04:46:57'),</w:t>
            </w:r>
          </w:p>
          <w:p w:rsidR="0099030E" w:rsidRDefault="0099030E" w:rsidP="00147D83">
            <w:r>
              <w:t>(6584, 0, '2015-05-05 04:47:00'),</w:t>
            </w:r>
          </w:p>
          <w:p w:rsidR="0099030E" w:rsidRDefault="0099030E" w:rsidP="00147D83">
            <w:r>
              <w:t>(6585, 0, '2015-05-05 04:47:03'),</w:t>
            </w:r>
          </w:p>
          <w:p w:rsidR="0099030E" w:rsidRDefault="0099030E" w:rsidP="00147D83">
            <w:r>
              <w:t>(6586, 0, '2015-05-05 04:47:06'),</w:t>
            </w:r>
          </w:p>
          <w:p w:rsidR="0099030E" w:rsidRDefault="0099030E" w:rsidP="00147D83">
            <w:r>
              <w:t>(6587, 0, '2015-05-05 04:47:09'),</w:t>
            </w:r>
          </w:p>
          <w:p w:rsidR="0099030E" w:rsidRDefault="0099030E" w:rsidP="00147D83">
            <w:r>
              <w:t>(6588, 0, '2015-05-05 04:47:13'),</w:t>
            </w:r>
          </w:p>
          <w:p w:rsidR="0099030E" w:rsidRDefault="0099030E" w:rsidP="00147D83">
            <w:r>
              <w:t>(6589, 0, '2015-05-05 04:47:16'),</w:t>
            </w:r>
          </w:p>
          <w:p w:rsidR="0099030E" w:rsidRDefault="0099030E" w:rsidP="00147D83">
            <w:r>
              <w:t>(6590, 0, '2015-05-05 04:47:19'),</w:t>
            </w:r>
          </w:p>
          <w:p w:rsidR="0099030E" w:rsidRDefault="0099030E" w:rsidP="00147D83">
            <w:r>
              <w:t>(6591, 0, '2015-05-05 04:47:22'),</w:t>
            </w:r>
          </w:p>
          <w:p w:rsidR="0099030E" w:rsidRDefault="0099030E" w:rsidP="00147D83">
            <w:r>
              <w:t>(6592, 0, '2015-05-05 04:47:25'),</w:t>
            </w:r>
          </w:p>
          <w:p w:rsidR="0099030E" w:rsidRDefault="0099030E" w:rsidP="00147D83">
            <w:r>
              <w:t>(6593, 0, '2015-05-05 04:47:28'),</w:t>
            </w:r>
          </w:p>
          <w:p w:rsidR="0099030E" w:rsidRDefault="0099030E" w:rsidP="00147D83">
            <w:r>
              <w:t>(6594, 0, '2015-05-05 04:47:31'),</w:t>
            </w:r>
          </w:p>
          <w:p w:rsidR="0099030E" w:rsidRDefault="0099030E" w:rsidP="00147D83">
            <w:r>
              <w:t>(6595, 0, '2015-05-05 04:47:34'),</w:t>
            </w:r>
          </w:p>
          <w:p w:rsidR="0099030E" w:rsidRDefault="0099030E" w:rsidP="00147D83">
            <w:r>
              <w:t>(6596, 0, '2015-05-05 04:47:37'),</w:t>
            </w:r>
          </w:p>
          <w:p w:rsidR="0099030E" w:rsidRDefault="0099030E" w:rsidP="00147D83">
            <w:r>
              <w:t>(6597, 0, '2015-05-05 04:47:40'),</w:t>
            </w:r>
          </w:p>
          <w:p w:rsidR="0099030E" w:rsidRDefault="0099030E" w:rsidP="00147D83">
            <w:r>
              <w:t>(6598, 0, '2015-05-05 04:47:43'),</w:t>
            </w:r>
          </w:p>
          <w:p w:rsidR="0099030E" w:rsidRDefault="0099030E" w:rsidP="00147D83">
            <w:r>
              <w:t>(6599, 0, '2015-05-05 04:47:46'),</w:t>
            </w:r>
          </w:p>
          <w:p w:rsidR="0099030E" w:rsidRDefault="0099030E" w:rsidP="00147D83">
            <w:r>
              <w:t>(6600, 0, '2015-05-05 04:47:49'),</w:t>
            </w:r>
          </w:p>
          <w:p w:rsidR="0099030E" w:rsidRDefault="0099030E" w:rsidP="00147D83">
            <w:r>
              <w:t>(6601, 0, '2015-05-05 04:47:52'),</w:t>
            </w:r>
          </w:p>
          <w:p w:rsidR="0099030E" w:rsidRDefault="0099030E" w:rsidP="00147D83">
            <w:r>
              <w:t>(6602, 0, '2015-05-05 04:47:55'),</w:t>
            </w:r>
          </w:p>
          <w:p w:rsidR="0099030E" w:rsidRDefault="0099030E" w:rsidP="00147D83">
            <w:r>
              <w:t>(6603, 0, '2015-05-05 04:47:58'),</w:t>
            </w:r>
          </w:p>
          <w:p w:rsidR="0099030E" w:rsidRDefault="0099030E" w:rsidP="00147D83">
            <w:r>
              <w:t>(6604, 0, '2015-05-05 04:48:01'),</w:t>
            </w:r>
          </w:p>
          <w:p w:rsidR="0099030E" w:rsidRDefault="0099030E" w:rsidP="00147D83">
            <w:r>
              <w:t>(6605, 0, '2015-05-05 04:48:04'),</w:t>
            </w:r>
          </w:p>
          <w:p w:rsidR="0099030E" w:rsidRDefault="0099030E" w:rsidP="00147D83">
            <w:r>
              <w:t>(6606, 0, '2015-05-05 04:48:07'),</w:t>
            </w:r>
          </w:p>
          <w:p w:rsidR="0099030E" w:rsidRDefault="0099030E" w:rsidP="00147D83">
            <w:r>
              <w:t>(6607, 0, '2015-05-05 04:48:10'),</w:t>
            </w:r>
          </w:p>
          <w:p w:rsidR="0099030E" w:rsidRDefault="0099030E" w:rsidP="00147D83">
            <w:r>
              <w:t>(6608, 0, '2015-05-05 04:48:13'),</w:t>
            </w:r>
          </w:p>
          <w:p w:rsidR="0099030E" w:rsidRDefault="0099030E" w:rsidP="00147D83">
            <w:r>
              <w:t>(6609, 0, '2015-05-05 04:48:16'),</w:t>
            </w:r>
          </w:p>
          <w:p w:rsidR="0099030E" w:rsidRDefault="0099030E" w:rsidP="00147D83">
            <w:r>
              <w:t>(6610, 0, '2015-05-05 04:48:19'),</w:t>
            </w:r>
          </w:p>
          <w:p w:rsidR="0099030E" w:rsidRDefault="0099030E" w:rsidP="00147D83">
            <w:r>
              <w:t>(6611, 0, '2015-05-05 04:48:22'),</w:t>
            </w:r>
          </w:p>
          <w:p w:rsidR="0099030E" w:rsidRDefault="0099030E" w:rsidP="00147D83">
            <w:r>
              <w:t>(6612, 0, '2015-05-05 04:48:25'),</w:t>
            </w:r>
          </w:p>
          <w:p w:rsidR="0099030E" w:rsidRDefault="0099030E" w:rsidP="00147D83">
            <w:r>
              <w:t>(6613, 0, '2015-05-05 04:48:28'),</w:t>
            </w:r>
          </w:p>
          <w:p w:rsidR="0099030E" w:rsidRDefault="0099030E" w:rsidP="00147D83">
            <w:r>
              <w:t>(6614, 0, '2015-05-05 04:48:31'),</w:t>
            </w:r>
          </w:p>
          <w:p w:rsidR="0099030E" w:rsidRDefault="0099030E" w:rsidP="00147D83">
            <w:r>
              <w:t>(6615, 0, '2015-05-05 04:48:34'),</w:t>
            </w:r>
          </w:p>
          <w:p w:rsidR="0099030E" w:rsidRDefault="0099030E" w:rsidP="00147D83">
            <w:r>
              <w:t>(6616, 0, '2015-05-05 04:48:37'),</w:t>
            </w:r>
          </w:p>
          <w:p w:rsidR="0099030E" w:rsidRDefault="0099030E" w:rsidP="00147D83">
            <w:r>
              <w:t>(6617, 0, '2015-05-05 04:48:41'),</w:t>
            </w:r>
          </w:p>
          <w:p w:rsidR="0099030E" w:rsidRDefault="0099030E" w:rsidP="00147D83">
            <w:r>
              <w:t>(6618, 0, '2015-05-05 04:48:44'),</w:t>
            </w:r>
          </w:p>
          <w:p w:rsidR="0099030E" w:rsidRDefault="0099030E" w:rsidP="00147D83">
            <w:r>
              <w:t>(6619, 0, '2015-05-05 04:48:47'),</w:t>
            </w:r>
          </w:p>
          <w:p w:rsidR="0099030E" w:rsidRDefault="0099030E" w:rsidP="00147D83">
            <w:r>
              <w:t>(6620, 0, '2015-05-05 04:48:50'),</w:t>
            </w:r>
          </w:p>
          <w:p w:rsidR="0099030E" w:rsidRDefault="0099030E" w:rsidP="00147D83">
            <w:r>
              <w:t>(6621, 0, '2015-05-05 04:48:53'),</w:t>
            </w:r>
          </w:p>
          <w:p w:rsidR="0099030E" w:rsidRDefault="0099030E" w:rsidP="00147D83">
            <w:r>
              <w:t>(6622, 0, '2015-05-05 04:48:56'),</w:t>
            </w:r>
          </w:p>
          <w:p w:rsidR="0099030E" w:rsidRDefault="0099030E" w:rsidP="00147D83">
            <w:r>
              <w:t>(6623, 0, '2015-05-05 04:48:59'),</w:t>
            </w:r>
          </w:p>
          <w:p w:rsidR="0099030E" w:rsidRDefault="0099030E" w:rsidP="00147D83">
            <w:r>
              <w:t>(6624, 0, '2015-05-05 04:49:02'),</w:t>
            </w:r>
          </w:p>
          <w:p w:rsidR="0099030E" w:rsidRDefault="0099030E" w:rsidP="00147D83">
            <w:r>
              <w:t>(6625, 0, '2015-05-05 04:49:05'),</w:t>
            </w:r>
          </w:p>
          <w:p w:rsidR="0099030E" w:rsidRDefault="0099030E" w:rsidP="00147D83">
            <w:r>
              <w:t>(6626, 0, '2015-05-05 04:49:08'),</w:t>
            </w:r>
          </w:p>
          <w:p w:rsidR="0099030E" w:rsidRDefault="0099030E" w:rsidP="00147D83">
            <w:r>
              <w:t>(6627, 0, '2015-05-05 04:49:11'),</w:t>
            </w:r>
          </w:p>
          <w:p w:rsidR="0099030E" w:rsidRDefault="0099030E" w:rsidP="00147D83">
            <w:r>
              <w:t>(6628, 0, '2015-05-05 04:49:14'),</w:t>
            </w:r>
          </w:p>
          <w:p w:rsidR="0099030E" w:rsidRDefault="0099030E" w:rsidP="00147D83">
            <w:r>
              <w:t>(6629, 0, '2015-05-05 04:49:17'),</w:t>
            </w:r>
          </w:p>
          <w:p w:rsidR="0099030E" w:rsidRDefault="0099030E" w:rsidP="00147D83">
            <w:r>
              <w:t>(6630, 0, '2015-05-05 04:49:20'),</w:t>
            </w:r>
          </w:p>
          <w:p w:rsidR="0099030E" w:rsidRDefault="0099030E" w:rsidP="00147D83">
            <w:r>
              <w:t>(6631, 0, '2015-05-05 04:49:23'),</w:t>
            </w:r>
          </w:p>
          <w:p w:rsidR="0099030E" w:rsidRDefault="0099030E" w:rsidP="00147D83">
            <w:r>
              <w:t>(6632, 0, '2015-05-05 04:49:26'),</w:t>
            </w:r>
          </w:p>
          <w:p w:rsidR="0099030E" w:rsidRDefault="0099030E" w:rsidP="00147D83">
            <w:r>
              <w:t>(6633, 0, '2015-05-05 04:49:29'),</w:t>
            </w:r>
          </w:p>
          <w:p w:rsidR="0099030E" w:rsidRDefault="0099030E" w:rsidP="00147D83">
            <w:r>
              <w:t>(6634, 0, '2015-05-05 04:49:32'),</w:t>
            </w:r>
          </w:p>
          <w:p w:rsidR="0099030E" w:rsidRDefault="0099030E" w:rsidP="00147D83">
            <w:r>
              <w:t>(6635, 0, '2015-05-05 04:49:35'),</w:t>
            </w:r>
          </w:p>
          <w:p w:rsidR="0099030E" w:rsidRDefault="0099030E" w:rsidP="00147D83">
            <w:r>
              <w:t>(6636, 0, '2015-05-05 04:49:38'),</w:t>
            </w:r>
          </w:p>
          <w:p w:rsidR="0099030E" w:rsidRDefault="0099030E" w:rsidP="00147D83">
            <w:r>
              <w:t>(6637, 0, '2015-05-05 04:49:41'),</w:t>
            </w:r>
          </w:p>
          <w:p w:rsidR="0099030E" w:rsidRDefault="0099030E" w:rsidP="00147D83">
            <w:r>
              <w:t>(6638, 0, '2015-05-05 04:49:44'),</w:t>
            </w:r>
          </w:p>
          <w:p w:rsidR="0099030E" w:rsidRDefault="0099030E" w:rsidP="00147D83">
            <w:r>
              <w:t>(6639, 0, '2015-05-05 04:49:47'),</w:t>
            </w:r>
          </w:p>
          <w:p w:rsidR="0099030E" w:rsidRDefault="0099030E" w:rsidP="00147D83">
            <w:r>
              <w:t>(6640, 0, '2015-05-05 04:49:50'),</w:t>
            </w:r>
          </w:p>
          <w:p w:rsidR="0099030E" w:rsidRDefault="0099030E" w:rsidP="00147D83">
            <w:r>
              <w:t>(6641, 0, '2015-05-05 04:49:53'),</w:t>
            </w:r>
          </w:p>
          <w:p w:rsidR="0099030E" w:rsidRDefault="0099030E" w:rsidP="00147D83">
            <w:r>
              <w:t>(6642, 0, '2015-05-05 04:49:56'),</w:t>
            </w:r>
          </w:p>
          <w:p w:rsidR="0099030E" w:rsidRDefault="0099030E" w:rsidP="00147D83">
            <w:r>
              <w:t>(6643, 0, '2015-05-05 04:49:59'),</w:t>
            </w:r>
          </w:p>
          <w:p w:rsidR="0099030E" w:rsidRDefault="0099030E" w:rsidP="00147D83">
            <w:r>
              <w:t>(6644, 0, '2015-05-05 04:50:02'),</w:t>
            </w:r>
          </w:p>
          <w:p w:rsidR="0099030E" w:rsidRDefault="0099030E" w:rsidP="00147D83">
            <w:r>
              <w:t>(6645, 0, '2015-05-05 04:50:05'),</w:t>
            </w:r>
          </w:p>
          <w:p w:rsidR="0099030E" w:rsidRDefault="0099030E" w:rsidP="00147D83">
            <w:r>
              <w:t>(6646, 0, '2015-05-05 04:50:08'),</w:t>
            </w:r>
          </w:p>
          <w:p w:rsidR="0099030E" w:rsidRDefault="0099030E" w:rsidP="00147D83">
            <w:r>
              <w:t>(6647, 0, '2015-05-05 04:50:12'),</w:t>
            </w:r>
          </w:p>
          <w:p w:rsidR="0099030E" w:rsidRDefault="0099030E" w:rsidP="00147D83">
            <w:r>
              <w:t>(6648, 0, '2015-05-05 04:50:15'),</w:t>
            </w:r>
          </w:p>
          <w:p w:rsidR="0099030E" w:rsidRDefault="0099030E" w:rsidP="00147D83">
            <w:r>
              <w:t>(6649, 0, '2015-05-05 04:50:18'),</w:t>
            </w:r>
          </w:p>
          <w:p w:rsidR="0099030E" w:rsidRDefault="0099030E" w:rsidP="00147D83">
            <w:r>
              <w:t>(6650, 0, '2015-05-05 04:50:21'),</w:t>
            </w:r>
          </w:p>
          <w:p w:rsidR="0099030E" w:rsidRDefault="0099030E" w:rsidP="00147D83">
            <w:r>
              <w:t>(6651, 0, '2015-05-05 04:50:24'),</w:t>
            </w:r>
          </w:p>
          <w:p w:rsidR="0099030E" w:rsidRDefault="0099030E" w:rsidP="00147D83">
            <w:r>
              <w:t>(6652, 0, '2015-05-05 04:50:27'),</w:t>
            </w:r>
          </w:p>
          <w:p w:rsidR="0099030E" w:rsidRDefault="0099030E" w:rsidP="00147D83">
            <w:r>
              <w:t>(6653, 0, '2015-05-05 04:50:30'),</w:t>
            </w:r>
          </w:p>
          <w:p w:rsidR="0099030E" w:rsidRDefault="0099030E" w:rsidP="00147D83">
            <w:r>
              <w:t>(6654, 0, '2015-05-05 04:50:33'),</w:t>
            </w:r>
          </w:p>
          <w:p w:rsidR="0099030E" w:rsidRDefault="0099030E" w:rsidP="00147D83">
            <w:r>
              <w:t>(6655, 0, '2015-05-05 04:50:36'),</w:t>
            </w:r>
          </w:p>
          <w:p w:rsidR="0099030E" w:rsidRDefault="0099030E" w:rsidP="00147D83">
            <w:r>
              <w:t>(6656, 0, '2015-05-05 04:50:39'),</w:t>
            </w:r>
          </w:p>
          <w:p w:rsidR="0099030E" w:rsidRDefault="0099030E" w:rsidP="00147D83">
            <w:r>
              <w:t>(6657, 0, '2015-05-05 04:50:42'),</w:t>
            </w:r>
          </w:p>
          <w:p w:rsidR="0099030E" w:rsidRDefault="0099030E" w:rsidP="00147D83">
            <w:r>
              <w:t>(6658, 0, '2015-05-05 04:50:45'),</w:t>
            </w:r>
          </w:p>
          <w:p w:rsidR="0099030E" w:rsidRDefault="0099030E" w:rsidP="00147D83">
            <w:r>
              <w:t>(6659, 0, '2015-05-05 04:50:48'),</w:t>
            </w:r>
          </w:p>
          <w:p w:rsidR="0099030E" w:rsidRDefault="0099030E" w:rsidP="00147D83">
            <w:r>
              <w:t>(6660, 0, '2015-05-05 04:50:51'),</w:t>
            </w:r>
          </w:p>
          <w:p w:rsidR="0099030E" w:rsidRDefault="0099030E" w:rsidP="00147D83">
            <w:r>
              <w:t>(6661, 0, '2015-05-05 04:50:54'),</w:t>
            </w:r>
          </w:p>
          <w:p w:rsidR="0099030E" w:rsidRDefault="0099030E" w:rsidP="00147D83">
            <w:r>
              <w:t>(6662, 0, '2015-05-05 04:50:57'),</w:t>
            </w:r>
          </w:p>
          <w:p w:rsidR="0099030E" w:rsidRDefault="0099030E" w:rsidP="00147D83">
            <w:r>
              <w:t>(6663, 0, '2015-05-05 04:51:00'),</w:t>
            </w:r>
          </w:p>
          <w:p w:rsidR="0099030E" w:rsidRDefault="0099030E" w:rsidP="00147D83">
            <w:r>
              <w:t>(6664, 0, '2015-05-05 04:51:03'),</w:t>
            </w:r>
          </w:p>
          <w:p w:rsidR="0099030E" w:rsidRDefault="0099030E" w:rsidP="00147D83">
            <w:r>
              <w:t>(6665, 0, '2015-05-05 04:51:06'),</w:t>
            </w:r>
          </w:p>
          <w:p w:rsidR="0099030E" w:rsidRDefault="0099030E" w:rsidP="00147D83">
            <w:r>
              <w:t>(6666, 0, '2015-05-05 04:51:09'),</w:t>
            </w:r>
          </w:p>
          <w:p w:rsidR="0099030E" w:rsidRDefault="0099030E" w:rsidP="00147D83">
            <w:r>
              <w:t>(6667, 0, '2015-05-05 04:51:12'),</w:t>
            </w:r>
          </w:p>
          <w:p w:rsidR="0099030E" w:rsidRDefault="0099030E" w:rsidP="00147D83">
            <w:r>
              <w:t>(6668, 0, '2015-05-05 04:51:15'),</w:t>
            </w:r>
          </w:p>
          <w:p w:rsidR="0099030E" w:rsidRDefault="0099030E" w:rsidP="00147D83">
            <w:r>
              <w:t>(6669, 0, '2015-05-05 04:51:18'),</w:t>
            </w:r>
          </w:p>
          <w:p w:rsidR="0099030E" w:rsidRDefault="0099030E" w:rsidP="00147D83">
            <w:r>
              <w:t>(6670, 0, '2015-05-05 04:51:21'),</w:t>
            </w:r>
          </w:p>
          <w:p w:rsidR="0099030E" w:rsidRDefault="0099030E" w:rsidP="00147D83">
            <w:r>
              <w:t>(6671, 0, '2015-05-05 04:51:24'),</w:t>
            </w:r>
          </w:p>
          <w:p w:rsidR="0099030E" w:rsidRDefault="0099030E" w:rsidP="00147D83">
            <w:r>
              <w:t>(6672, 0, '2015-05-05 04:51:27'),</w:t>
            </w:r>
          </w:p>
          <w:p w:rsidR="0099030E" w:rsidRDefault="0099030E" w:rsidP="00147D83">
            <w:r>
              <w:t>(6673, 0, '2015-05-05 04:51:30'),</w:t>
            </w:r>
          </w:p>
          <w:p w:rsidR="0099030E" w:rsidRDefault="0099030E" w:rsidP="00147D83">
            <w:r>
              <w:t>(6674, 0, '2015-05-05 04:51:33'),</w:t>
            </w:r>
          </w:p>
          <w:p w:rsidR="0099030E" w:rsidRDefault="0099030E" w:rsidP="00147D83">
            <w:r>
              <w:t>(6675, 0, '2015-05-05 04:51:36'),</w:t>
            </w:r>
          </w:p>
          <w:p w:rsidR="0099030E" w:rsidRDefault="0099030E" w:rsidP="00147D83">
            <w:r>
              <w:t>(6676, 0, '2015-05-05 04:51:39'),</w:t>
            </w:r>
          </w:p>
          <w:p w:rsidR="0099030E" w:rsidRDefault="0099030E" w:rsidP="00147D83">
            <w:r>
              <w:t>(6677, 0, '2015-05-05 04:51:43'),</w:t>
            </w:r>
          </w:p>
          <w:p w:rsidR="0099030E" w:rsidRDefault="0099030E" w:rsidP="00147D83">
            <w:r>
              <w:t>(6678, 0, '2015-05-05 04:51:46'),</w:t>
            </w:r>
          </w:p>
          <w:p w:rsidR="0099030E" w:rsidRDefault="0099030E" w:rsidP="00147D83">
            <w:r>
              <w:t>(6679, 0, '2015-05-05 04:51:49'),</w:t>
            </w:r>
          </w:p>
          <w:p w:rsidR="0099030E" w:rsidRDefault="0099030E" w:rsidP="00147D83">
            <w:r>
              <w:t>(6680, 0, '2015-05-05 04:51:52'),</w:t>
            </w:r>
          </w:p>
          <w:p w:rsidR="0099030E" w:rsidRDefault="0099030E" w:rsidP="00147D83">
            <w:r>
              <w:t>(6681, 0, '2015-05-05 04:51:55'),</w:t>
            </w:r>
          </w:p>
          <w:p w:rsidR="0099030E" w:rsidRDefault="0099030E" w:rsidP="00147D83">
            <w:r>
              <w:t>(6682, 0, '2015-05-05 04:51:58'),</w:t>
            </w:r>
          </w:p>
          <w:p w:rsidR="0099030E" w:rsidRDefault="0099030E" w:rsidP="00147D83">
            <w:r>
              <w:t>(6683, 0, '2015-05-05 04:52:01'),</w:t>
            </w:r>
          </w:p>
          <w:p w:rsidR="0099030E" w:rsidRDefault="0099030E" w:rsidP="00147D83">
            <w:r>
              <w:t>(6684, 0, '2015-05-05 04:52:04'),</w:t>
            </w:r>
          </w:p>
          <w:p w:rsidR="0099030E" w:rsidRDefault="0099030E" w:rsidP="00147D83">
            <w:r>
              <w:t>(6685, 0, '2015-05-05 04:52:07'),</w:t>
            </w:r>
          </w:p>
          <w:p w:rsidR="0099030E" w:rsidRDefault="0099030E" w:rsidP="00147D83">
            <w:r>
              <w:t>(6686, 0, '2015-05-05 04:52:10'),</w:t>
            </w:r>
          </w:p>
          <w:p w:rsidR="0099030E" w:rsidRDefault="0099030E" w:rsidP="00147D83">
            <w:r>
              <w:t>(6687, 0, '2015-05-05 04:52:13'),</w:t>
            </w:r>
          </w:p>
          <w:p w:rsidR="0099030E" w:rsidRDefault="0099030E" w:rsidP="00147D83">
            <w:r>
              <w:t>(6688, 0, '2015-05-05 04:52:16'),</w:t>
            </w:r>
          </w:p>
          <w:p w:rsidR="0099030E" w:rsidRDefault="0099030E" w:rsidP="00147D83">
            <w:r>
              <w:t>(6689, 0, '2015-05-05 04:52:19'),</w:t>
            </w:r>
          </w:p>
          <w:p w:rsidR="0099030E" w:rsidRDefault="0099030E" w:rsidP="00147D83">
            <w:r>
              <w:t>(6690, 0, '2015-05-05 04:52:22'),</w:t>
            </w:r>
          </w:p>
          <w:p w:rsidR="0099030E" w:rsidRDefault="0099030E" w:rsidP="00147D83">
            <w:r>
              <w:t>(6691, 0, '2015-05-05 04:52:25'),</w:t>
            </w:r>
          </w:p>
          <w:p w:rsidR="0099030E" w:rsidRDefault="0099030E" w:rsidP="00147D83">
            <w:r>
              <w:t>(6692, 0, '2015-05-05 04:52:28'),</w:t>
            </w:r>
          </w:p>
          <w:p w:rsidR="0099030E" w:rsidRDefault="0099030E" w:rsidP="00147D83">
            <w:r>
              <w:t>(6693, 0, '2015-05-05 04:52:31'),</w:t>
            </w:r>
          </w:p>
          <w:p w:rsidR="0099030E" w:rsidRDefault="0099030E" w:rsidP="00147D83">
            <w:r>
              <w:t>(6694, 0, '2015-05-05 04:52:34'),</w:t>
            </w:r>
          </w:p>
          <w:p w:rsidR="0099030E" w:rsidRDefault="0099030E" w:rsidP="00147D83">
            <w:r>
              <w:t>(6695, 0, '2015-05-05 04:52:37'),</w:t>
            </w:r>
          </w:p>
          <w:p w:rsidR="0099030E" w:rsidRDefault="0099030E" w:rsidP="00147D83">
            <w:r>
              <w:t>(6696, 0, '2015-05-05 04:52:40'),</w:t>
            </w:r>
          </w:p>
          <w:p w:rsidR="0099030E" w:rsidRDefault="0099030E" w:rsidP="00147D83">
            <w:r>
              <w:t>(6697, 0, '2015-05-05 04:52:43'),</w:t>
            </w:r>
          </w:p>
          <w:p w:rsidR="0099030E" w:rsidRDefault="0099030E" w:rsidP="00147D83">
            <w:r>
              <w:t>(6698, 0, '2015-05-05 04:52:46'),</w:t>
            </w:r>
          </w:p>
          <w:p w:rsidR="0099030E" w:rsidRDefault="0099030E" w:rsidP="00147D83">
            <w:r>
              <w:t>(6699, 0, '2015-05-05 04:52:49'),</w:t>
            </w:r>
          </w:p>
          <w:p w:rsidR="0099030E" w:rsidRDefault="0099030E" w:rsidP="00147D83">
            <w:r>
              <w:t>(6700, 0, '2015-05-05 04:52:52'),</w:t>
            </w:r>
          </w:p>
          <w:p w:rsidR="0099030E" w:rsidRDefault="0099030E" w:rsidP="00147D83">
            <w:r>
              <w:t>(6701, 0, '2015-05-05 04:52:55'),</w:t>
            </w:r>
          </w:p>
          <w:p w:rsidR="0099030E" w:rsidRDefault="0099030E" w:rsidP="00147D83">
            <w:r>
              <w:t>(6702, 0, '2015-05-05 04:52:58'),</w:t>
            </w:r>
          </w:p>
          <w:p w:rsidR="0099030E" w:rsidRDefault="0099030E" w:rsidP="00147D83">
            <w:r>
              <w:t>(6703, 0, '2015-05-05 04:53:01'),</w:t>
            </w:r>
          </w:p>
          <w:p w:rsidR="0099030E" w:rsidRDefault="0099030E" w:rsidP="00147D83">
            <w:r>
              <w:t>(6704, 0, '2015-05-05 04:53:04'),</w:t>
            </w:r>
          </w:p>
          <w:p w:rsidR="0099030E" w:rsidRDefault="0099030E" w:rsidP="00147D83">
            <w:r>
              <w:t>(6705, 0, '2015-05-05 04:53:07'),</w:t>
            </w:r>
          </w:p>
          <w:p w:rsidR="0099030E" w:rsidRDefault="0099030E" w:rsidP="00147D83">
            <w:r>
              <w:t>(6706, 0, '2015-05-05 04:53:11'),</w:t>
            </w:r>
          </w:p>
          <w:p w:rsidR="0099030E" w:rsidRDefault="0099030E" w:rsidP="00147D83">
            <w:r>
              <w:t>(6707, 0, '2015-05-05 04:53:14'),</w:t>
            </w:r>
          </w:p>
          <w:p w:rsidR="0099030E" w:rsidRDefault="0099030E" w:rsidP="00147D83">
            <w:r>
              <w:t>(6708, 0, '2015-05-05 04:53:17'),</w:t>
            </w:r>
          </w:p>
          <w:p w:rsidR="0099030E" w:rsidRDefault="0099030E" w:rsidP="00147D83">
            <w:r>
              <w:t>(6709, 0, '2015-05-05 04:53:20'),</w:t>
            </w:r>
          </w:p>
          <w:p w:rsidR="0099030E" w:rsidRDefault="0099030E" w:rsidP="00147D83">
            <w:r>
              <w:t>(6710, 0, '2015-05-05 04:53:23'),</w:t>
            </w:r>
          </w:p>
          <w:p w:rsidR="0099030E" w:rsidRDefault="0099030E" w:rsidP="00147D83">
            <w:r>
              <w:t>(6711, 0, '2015-05-05 04:53:26'),</w:t>
            </w:r>
          </w:p>
          <w:p w:rsidR="0099030E" w:rsidRDefault="0099030E" w:rsidP="00147D83">
            <w:r>
              <w:t>(6712, 0, '2015-05-05 04:53:29'),</w:t>
            </w:r>
          </w:p>
          <w:p w:rsidR="0099030E" w:rsidRDefault="0099030E" w:rsidP="00147D83">
            <w:r>
              <w:t>(6713, 0, '2015-05-05 04:53:32'),</w:t>
            </w:r>
          </w:p>
          <w:p w:rsidR="0099030E" w:rsidRDefault="0099030E" w:rsidP="00147D83">
            <w:r>
              <w:t>(6714, 0, '2015-05-05 04:53:35'),</w:t>
            </w:r>
          </w:p>
          <w:p w:rsidR="0099030E" w:rsidRDefault="0099030E" w:rsidP="00147D83">
            <w:r>
              <w:t>(6715, 0, '2015-05-05 04:53:38'),</w:t>
            </w:r>
          </w:p>
          <w:p w:rsidR="0099030E" w:rsidRDefault="0099030E" w:rsidP="00147D83">
            <w:r>
              <w:t>(6716, 0, '2015-05-05 04:53:41'),</w:t>
            </w:r>
          </w:p>
          <w:p w:rsidR="0099030E" w:rsidRDefault="0099030E" w:rsidP="00147D83">
            <w:r>
              <w:t>(6717, 0, '2015-05-05 04:53:44'),</w:t>
            </w:r>
          </w:p>
          <w:p w:rsidR="0099030E" w:rsidRDefault="0099030E" w:rsidP="00147D83">
            <w:r>
              <w:t>(6718, 0, '2015-05-05 04:53:47'),</w:t>
            </w:r>
          </w:p>
          <w:p w:rsidR="0099030E" w:rsidRDefault="0099030E" w:rsidP="00147D83">
            <w:r>
              <w:t>(6719, 0, '2015-05-05 04:53:50'),</w:t>
            </w:r>
          </w:p>
          <w:p w:rsidR="0099030E" w:rsidRDefault="0099030E" w:rsidP="00147D83">
            <w:r>
              <w:t>(6720, 0, '2015-05-05 04:53:53'),</w:t>
            </w:r>
          </w:p>
          <w:p w:rsidR="0099030E" w:rsidRDefault="0099030E" w:rsidP="00147D83">
            <w:r>
              <w:t>(6721, 0, '2015-05-05 04:53:56'),</w:t>
            </w:r>
          </w:p>
          <w:p w:rsidR="0099030E" w:rsidRDefault="0099030E" w:rsidP="00147D83">
            <w:r>
              <w:t>(6722, 0, '2015-05-05 04:53:59'),</w:t>
            </w:r>
          </w:p>
          <w:p w:rsidR="0099030E" w:rsidRDefault="0099030E" w:rsidP="00147D83">
            <w:r>
              <w:t>(6723, 0, '2015-05-05 04:54:02'),</w:t>
            </w:r>
          </w:p>
          <w:p w:rsidR="0099030E" w:rsidRDefault="0099030E" w:rsidP="00147D83">
            <w:r>
              <w:t>(6724, 0, '2015-05-05 04:54:05'),</w:t>
            </w:r>
          </w:p>
          <w:p w:rsidR="0099030E" w:rsidRDefault="0099030E" w:rsidP="00147D83">
            <w:r>
              <w:t>(6725, 0, '2015-05-05 04:54:08'),</w:t>
            </w:r>
          </w:p>
          <w:p w:rsidR="0099030E" w:rsidRDefault="0099030E" w:rsidP="00147D83">
            <w:r>
              <w:t>(6726, 0, '2015-05-05 04:54:11'),</w:t>
            </w:r>
          </w:p>
          <w:p w:rsidR="0099030E" w:rsidRDefault="0099030E" w:rsidP="00147D83">
            <w:r>
              <w:t>(6727, 0, '2015-05-05 04:54:14'),</w:t>
            </w:r>
          </w:p>
          <w:p w:rsidR="0099030E" w:rsidRDefault="0099030E" w:rsidP="00147D83">
            <w:r>
              <w:t>(6728, 0, '2015-05-05 04:54:17'),</w:t>
            </w:r>
          </w:p>
          <w:p w:rsidR="0099030E" w:rsidRDefault="0099030E" w:rsidP="00147D83">
            <w:r>
              <w:t>(6729, 0, '2015-05-05 04:54:20'),</w:t>
            </w:r>
          </w:p>
          <w:p w:rsidR="0099030E" w:rsidRDefault="0099030E" w:rsidP="00147D83">
            <w:r>
              <w:t>(6730, 0, '2015-05-05 04:54:23'),</w:t>
            </w:r>
          </w:p>
          <w:p w:rsidR="0099030E" w:rsidRDefault="0099030E" w:rsidP="00147D83">
            <w:r>
              <w:t>(6731, 0, '2015-05-05 04:54:26'),</w:t>
            </w:r>
          </w:p>
          <w:p w:rsidR="0099030E" w:rsidRDefault="0099030E" w:rsidP="00147D83">
            <w:r>
              <w:t>(6732, 0, '2015-05-05 04:54:29'),</w:t>
            </w:r>
          </w:p>
          <w:p w:rsidR="0099030E" w:rsidRDefault="0099030E" w:rsidP="00147D83">
            <w:r>
              <w:t>(6733, 0, '2015-05-05 04:54:32'),</w:t>
            </w:r>
          </w:p>
          <w:p w:rsidR="0099030E" w:rsidRDefault="0099030E" w:rsidP="00147D83">
            <w:r>
              <w:t>(6734, 0, '2015-05-05 04:54:35'),</w:t>
            </w:r>
          </w:p>
          <w:p w:rsidR="0099030E" w:rsidRDefault="0099030E" w:rsidP="00147D83">
            <w:r>
              <w:t>(6735, 0, '2015-05-05 04:54:38'),</w:t>
            </w:r>
          </w:p>
          <w:p w:rsidR="0099030E" w:rsidRDefault="0099030E" w:rsidP="00147D83">
            <w:r>
              <w:t>(6736, 0, '2015-05-05 04:54:42'),</w:t>
            </w:r>
          </w:p>
          <w:p w:rsidR="0099030E" w:rsidRDefault="0099030E" w:rsidP="00147D83">
            <w:r>
              <w:t>(6737, 0, '2015-05-05 04:54:45'),</w:t>
            </w:r>
          </w:p>
          <w:p w:rsidR="0099030E" w:rsidRDefault="0099030E" w:rsidP="00147D83">
            <w:r>
              <w:t>(6738, 0, '2015-05-05 04:54:48'),</w:t>
            </w:r>
          </w:p>
          <w:p w:rsidR="0099030E" w:rsidRDefault="0099030E" w:rsidP="00147D83">
            <w:r>
              <w:t>(6739, 0, '2015-05-05 04:54:51'),</w:t>
            </w:r>
          </w:p>
          <w:p w:rsidR="0099030E" w:rsidRDefault="0099030E" w:rsidP="00147D83">
            <w:r>
              <w:t>(6740, 0, '2015-05-05 04:54:54'),</w:t>
            </w:r>
          </w:p>
          <w:p w:rsidR="0099030E" w:rsidRDefault="0099030E" w:rsidP="00147D83">
            <w:r>
              <w:t>(6741, 0, '2015-05-05 04:54:57'),</w:t>
            </w:r>
          </w:p>
          <w:p w:rsidR="0099030E" w:rsidRDefault="0099030E" w:rsidP="00147D83">
            <w:r>
              <w:t>(6742, 0, '2015-05-05 04:55:00'),</w:t>
            </w:r>
          </w:p>
          <w:p w:rsidR="0099030E" w:rsidRDefault="0099030E" w:rsidP="00147D83">
            <w:r>
              <w:t>(6743, 0, '2015-05-05 04:55:03'),</w:t>
            </w:r>
          </w:p>
          <w:p w:rsidR="0099030E" w:rsidRDefault="0099030E" w:rsidP="00147D83">
            <w:r>
              <w:t>(6744, 0, '2015-05-05 04:55:06'),</w:t>
            </w:r>
          </w:p>
          <w:p w:rsidR="0099030E" w:rsidRDefault="0099030E" w:rsidP="00147D83">
            <w:r>
              <w:t>(6745, 0, '2015-05-05 04:55:09'),</w:t>
            </w:r>
          </w:p>
          <w:p w:rsidR="0099030E" w:rsidRDefault="0099030E" w:rsidP="00147D83">
            <w:r>
              <w:t>(6746, 0, '2015-05-05 04:55:12'),</w:t>
            </w:r>
          </w:p>
          <w:p w:rsidR="0099030E" w:rsidRDefault="0099030E" w:rsidP="00147D83">
            <w:r>
              <w:t>(6747, 0, '2015-05-05 04:55:15'),</w:t>
            </w:r>
          </w:p>
          <w:p w:rsidR="0099030E" w:rsidRDefault="0099030E" w:rsidP="00147D83">
            <w:r>
              <w:t>(6748, 0, '2015-05-05 04:55:19'),</w:t>
            </w:r>
          </w:p>
          <w:p w:rsidR="0099030E" w:rsidRDefault="0099030E" w:rsidP="00147D83">
            <w:r>
              <w:t>(6749, 0, '2015-05-05 04:55:22'),</w:t>
            </w:r>
          </w:p>
          <w:p w:rsidR="0099030E" w:rsidRDefault="0099030E" w:rsidP="00147D83">
            <w:r>
              <w:t>(6750, 0, '2015-05-05 04:55:25'),</w:t>
            </w:r>
          </w:p>
          <w:p w:rsidR="0099030E" w:rsidRDefault="0099030E" w:rsidP="00147D83">
            <w:r>
              <w:t>(6751, 0, '2015-05-05 04:55:28'),</w:t>
            </w:r>
          </w:p>
          <w:p w:rsidR="0099030E" w:rsidRDefault="0099030E" w:rsidP="00147D83">
            <w:r>
              <w:t>(6752, 0, '2015-05-05 04:55:31'),</w:t>
            </w:r>
          </w:p>
          <w:p w:rsidR="0099030E" w:rsidRDefault="0099030E" w:rsidP="00147D83">
            <w:r>
              <w:t>(6753, 0, '2015-05-05 04:55:34'),</w:t>
            </w:r>
          </w:p>
          <w:p w:rsidR="0099030E" w:rsidRDefault="0099030E" w:rsidP="00147D83">
            <w:r>
              <w:t>(6754, 0, '2015-05-05 04:55:37'),</w:t>
            </w:r>
          </w:p>
          <w:p w:rsidR="0099030E" w:rsidRDefault="0099030E" w:rsidP="00147D83">
            <w:r>
              <w:t>(6755, 0, '2015-05-05 04:55:40'),</w:t>
            </w:r>
          </w:p>
          <w:p w:rsidR="0099030E" w:rsidRDefault="0099030E" w:rsidP="00147D83">
            <w:r>
              <w:t>(6756, 0, '2015-05-05 04:55:43'),</w:t>
            </w:r>
          </w:p>
          <w:p w:rsidR="0099030E" w:rsidRDefault="0099030E" w:rsidP="00147D83">
            <w:r>
              <w:t>(6757, 0, '2015-05-05 04:55:46'),</w:t>
            </w:r>
          </w:p>
          <w:p w:rsidR="0099030E" w:rsidRDefault="0099030E" w:rsidP="00147D83">
            <w:r>
              <w:t>(6758, 0, '2015-05-05 04:55:49'),</w:t>
            </w:r>
          </w:p>
          <w:p w:rsidR="0099030E" w:rsidRDefault="0099030E" w:rsidP="00147D83">
            <w:r>
              <w:t>(6759, 0, '2015-05-05 04:55:52'),</w:t>
            </w:r>
          </w:p>
          <w:p w:rsidR="0099030E" w:rsidRDefault="0099030E" w:rsidP="00147D83">
            <w:r>
              <w:t>(6760, 0, '2015-05-05 04:55:55'),</w:t>
            </w:r>
          </w:p>
          <w:p w:rsidR="0099030E" w:rsidRDefault="0099030E" w:rsidP="00147D83">
            <w:r>
              <w:t>(6761, 0, '2015-05-05 04:55:58'),</w:t>
            </w:r>
          </w:p>
          <w:p w:rsidR="0099030E" w:rsidRDefault="0099030E" w:rsidP="00147D83">
            <w:r>
              <w:t>(6762, 0, '2015-05-05 04:56:01'),</w:t>
            </w:r>
          </w:p>
          <w:p w:rsidR="0099030E" w:rsidRDefault="0099030E" w:rsidP="00147D83">
            <w:r>
              <w:t>(6763, 0, '2015-05-05 04:56:04'),</w:t>
            </w:r>
          </w:p>
          <w:p w:rsidR="0099030E" w:rsidRDefault="0099030E" w:rsidP="00147D83">
            <w:r>
              <w:t>(6764, 0, '2015-05-05 04:56:07'),</w:t>
            </w:r>
          </w:p>
          <w:p w:rsidR="0099030E" w:rsidRDefault="0099030E" w:rsidP="00147D83">
            <w:r>
              <w:t>(6765, 0, '2015-05-05 04:56:10'),</w:t>
            </w:r>
          </w:p>
          <w:p w:rsidR="0099030E" w:rsidRDefault="0099030E" w:rsidP="00147D83">
            <w:r>
              <w:t>(6766, 0, '2015-05-05 04:56:13'),</w:t>
            </w:r>
          </w:p>
          <w:p w:rsidR="0099030E" w:rsidRDefault="0099030E" w:rsidP="00147D83">
            <w:r>
              <w:t>(6767, 0, '2015-05-05 04:56:16'),</w:t>
            </w:r>
          </w:p>
          <w:p w:rsidR="0099030E" w:rsidRDefault="0099030E" w:rsidP="00147D83">
            <w:r>
              <w:t>(6768, 0, '2015-05-05 04:56:19'),</w:t>
            </w:r>
          </w:p>
          <w:p w:rsidR="0099030E" w:rsidRDefault="0099030E" w:rsidP="00147D83">
            <w:r>
              <w:t>(6769, 0, '2015-05-05 04:56:22'),</w:t>
            </w:r>
          </w:p>
          <w:p w:rsidR="0099030E" w:rsidRDefault="0099030E" w:rsidP="00147D83">
            <w:r>
              <w:t>(6770, 0, '2015-05-05 04:56:25'),</w:t>
            </w:r>
          </w:p>
          <w:p w:rsidR="0099030E" w:rsidRDefault="0099030E" w:rsidP="00147D83">
            <w:r>
              <w:t>(6771, 0, '2015-05-05 04:56:28'),</w:t>
            </w:r>
          </w:p>
          <w:p w:rsidR="0099030E" w:rsidRDefault="0099030E" w:rsidP="00147D83">
            <w:r>
              <w:t>(6772, 0, '2015-05-05 04:56:31'),</w:t>
            </w:r>
          </w:p>
          <w:p w:rsidR="0099030E" w:rsidRDefault="0099030E" w:rsidP="00147D83">
            <w:r>
              <w:t>(6773, 0, '2015-05-05 04:56:34'),</w:t>
            </w:r>
          </w:p>
          <w:p w:rsidR="0099030E" w:rsidRDefault="0099030E" w:rsidP="00147D83">
            <w:r>
              <w:t>(6774, 0, '2015-05-05 04:56:38'),</w:t>
            </w:r>
          </w:p>
          <w:p w:rsidR="0099030E" w:rsidRDefault="0099030E" w:rsidP="00147D83">
            <w:r>
              <w:t>(6775, 0, '2015-05-05 04:56:41'),</w:t>
            </w:r>
          </w:p>
          <w:p w:rsidR="0099030E" w:rsidRDefault="0099030E" w:rsidP="00147D83">
            <w:r>
              <w:t>(6776, 0, '2015-05-05 04:56:44'),</w:t>
            </w:r>
          </w:p>
          <w:p w:rsidR="0099030E" w:rsidRDefault="0099030E" w:rsidP="00147D83">
            <w:r>
              <w:t>(6777, 0, '2015-05-05 04:56:47'),</w:t>
            </w:r>
          </w:p>
          <w:p w:rsidR="0099030E" w:rsidRDefault="0099030E" w:rsidP="00147D83">
            <w:r>
              <w:t>(6778, 0, '2015-05-05 04:56:50'),</w:t>
            </w:r>
          </w:p>
          <w:p w:rsidR="0099030E" w:rsidRDefault="0099030E" w:rsidP="00147D83">
            <w:r>
              <w:t>(6779, 0, '2015-05-05 04:56:53'),</w:t>
            </w:r>
          </w:p>
          <w:p w:rsidR="0099030E" w:rsidRDefault="0099030E" w:rsidP="00147D83">
            <w:r>
              <w:t>(6780, 0, '2015-05-05 04:56:56'),</w:t>
            </w:r>
          </w:p>
          <w:p w:rsidR="0099030E" w:rsidRDefault="0099030E" w:rsidP="00147D83">
            <w:r>
              <w:t>(6781, 0, '2015-05-05 04:56:59'),</w:t>
            </w:r>
          </w:p>
          <w:p w:rsidR="0099030E" w:rsidRDefault="0099030E" w:rsidP="00147D83">
            <w:r>
              <w:t>(6782, 0, '2015-05-05 04:57:02'),</w:t>
            </w:r>
          </w:p>
          <w:p w:rsidR="0099030E" w:rsidRDefault="0099030E" w:rsidP="00147D83">
            <w:r>
              <w:t>(6783, 0, '2015-05-05 04:57:05'),</w:t>
            </w:r>
          </w:p>
          <w:p w:rsidR="0099030E" w:rsidRDefault="0099030E" w:rsidP="00147D83">
            <w:r>
              <w:t>(6784, 0, '2015-05-05 04:57:08'),</w:t>
            </w:r>
          </w:p>
          <w:p w:rsidR="0099030E" w:rsidRDefault="0099030E" w:rsidP="00147D83">
            <w:r>
              <w:t>(6785, 0, '2015-05-05 04:57:11'),</w:t>
            </w:r>
          </w:p>
          <w:p w:rsidR="0099030E" w:rsidRDefault="0099030E" w:rsidP="00147D83">
            <w:r>
              <w:t>(6786, 0, '2015-05-05 04:57:14'),</w:t>
            </w:r>
          </w:p>
          <w:p w:rsidR="0099030E" w:rsidRDefault="0099030E" w:rsidP="00147D83">
            <w:r>
              <w:t>(6787, 0, '2015-05-05 04:57:17'),</w:t>
            </w:r>
          </w:p>
          <w:p w:rsidR="0099030E" w:rsidRDefault="0099030E" w:rsidP="00147D83">
            <w:r>
              <w:t>(6788, 0, '2015-05-05 04:57:20'),</w:t>
            </w:r>
          </w:p>
          <w:p w:rsidR="0099030E" w:rsidRDefault="0099030E" w:rsidP="00147D83">
            <w:r>
              <w:t>(6789, 0, '2015-05-05 04:57:23'),</w:t>
            </w:r>
          </w:p>
          <w:p w:rsidR="0099030E" w:rsidRDefault="0099030E" w:rsidP="00147D83">
            <w:r>
              <w:t>(6790, 0, '2015-05-05 04:57:26'),</w:t>
            </w:r>
          </w:p>
          <w:p w:rsidR="0099030E" w:rsidRDefault="0099030E" w:rsidP="00147D83">
            <w:r>
              <w:t>(6791, 0, '2015-05-05 04:57:29'),</w:t>
            </w:r>
          </w:p>
          <w:p w:rsidR="0099030E" w:rsidRDefault="0099030E" w:rsidP="00147D83">
            <w:r>
              <w:t>(6792, 0, '2015-05-05 04:57:32'),</w:t>
            </w:r>
          </w:p>
          <w:p w:rsidR="0099030E" w:rsidRDefault="0099030E" w:rsidP="00147D83">
            <w:r>
              <w:t>(6793, 0, '2015-05-05 04:57:35'),</w:t>
            </w:r>
          </w:p>
          <w:p w:rsidR="0099030E" w:rsidRDefault="0099030E" w:rsidP="00147D83">
            <w:r>
              <w:t>(6794, 0, '2015-05-05 04:57:38'),</w:t>
            </w:r>
          </w:p>
          <w:p w:rsidR="0099030E" w:rsidRDefault="0099030E" w:rsidP="00147D83">
            <w:r>
              <w:t>(6795, 0, '2015-05-05 04:57:41'),</w:t>
            </w:r>
          </w:p>
          <w:p w:rsidR="0099030E" w:rsidRDefault="0099030E" w:rsidP="00147D83">
            <w:r>
              <w:t>(6796, 0, '2015-05-05 04:57:44'),</w:t>
            </w:r>
          </w:p>
          <w:p w:rsidR="0099030E" w:rsidRDefault="0099030E" w:rsidP="00147D83">
            <w:r>
              <w:t>(6797, 0, '2015-05-05 04:57:47'),</w:t>
            </w:r>
          </w:p>
          <w:p w:rsidR="0099030E" w:rsidRDefault="0099030E" w:rsidP="00147D83">
            <w:r>
              <w:t>(6798, 0, '2015-05-05 04:57:50'),</w:t>
            </w:r>
          </w:p>
          <w:p w:rsidR="0099030E" w:rsidRDefault="0099030E" w:rsidP="00147D83">
            <w:r>
              <w:t>(6799, 0, '2015-05-05 04:57:53'),</w:t>
            </w:r>
          </w:p>
          <w:p w:rsidR="0099030E" w:rsidRDefault="0099030E" w:rsidP="00147D83">
            <w:r>
              <w:t>(6800, 0, '2015-05-05 04:57:56'),</w:t>
            </w:r>
          </w:p>
          <w:p w:rsidR="0099030E" w:rsidRDefault="0099030E" w:rsidP="00147D83">
            <w:r>
              <w:t>(6801, 0, '2015-05-05 04:57:59'),</w:t>
            </w:r>
          </w:p>
          <w:p w:rsidR="0099030E" w:rsidRDefault="0099030E" w:rsidP="00147D83">
            <w:r>
              <w:t>(6802, 0, '2015-05-05 04:58:02'),</w:t>
            </w:r>
          </w:p>
          <w:p w:rsidR="0099030E" w:rsidRDefault="0099030E" w:rsidP="00147D83">
            <w:r>
              <w:t>(6803, 0, '2015-05-05 04:58:05'),</w:t>
            </w:r>
          </w:p>
          <w:p w:rsidR="0099030E" w:rsidRDefault="0099030E" w:rsidP="00147D83">
            <w:r>
              <w:t>(6804, 0, '2015-05-05 04:58:09'),</w:t>
            </w:r>
          </w:p>
          <w:p w:rsidR="0099030E" w:rsidRDefault="0099030E" w:rsidP="00147D83">
            <w:r>
              <w:t>(6805, 0, '2015-05-05 04:58:12'),</w:t>
            </w:r>
          </w:p>
          <w:p w:rsidR="0099030E" w:rsidRDefault="0099030E" w:rsidP="00147D83">
            <w:r>
              <w:t>(6806, 0, '2015-05-05 04:58:15'),</w:t>
            </w:r>
          </w:p>
          <w:p w:rsidR="0099030E" w:rsidRDefault="0099030E" w:rsidP="00147D83">
            <w:r>
              <w:t>(6807, 0, '2015-05-05 04:58:18'),</w:t>
            </w:r>
          </w:p>
          <w:p w:rsidR="0099030E" w:rsidRDefault="0099030E" w:rsidP="00147D83">
            <w:r>
              <w:t>(6808, 0, '2015-05-05 04:58:21'),</w:t>
            </w:r>
          </w:p>
          <w:p w:rsidR="0099030E" w:rsidRDefault="0099030E" w:rsidP="00147D83">
            <w:r>
              <w:t>(6809, 0, '2015-05-05 04:58:24'),</w:t>
            </w:r>
          </w:p>
          <w:p w:rsidR="0099030E" w:rsidRDefault="0099030E" w:rsidP="00147D83">
            <w:r>
              <w:t>(6810, 0, '2015-05-05 04:58:27'),</w:t>
            </w:r>
          </w:p>
          <w:p w:rsidR="0099030E" w:rsidRDefault="0099030E" w:rsidP="00147D83">
            <w:r>
              <w:t>(6811, 0, '2015-05-05 04:58:30'),</w:t>
            </w:r>
          </w:p>
          <w:p w:rsidR="0099030E" w:rsidRDefault="0099030E" w:rsidP="00147D83">
            <w:r>
              <w:t>(6812, 0, '2015-05-05 04:58:33'),</w:t>
            </w:r>
          </w:p>
          <w:p w:rsidR="0099030E" w:rsidRDefault="0099030E" w:rsidP="00147D83">
            <w:r>
              <w:t>(6813, 0, '2015-05-05 04:58:36'),</w:t>
            </w:r>
          </w:p>
          <w:p w:rsidR="0099030E" w:rsidRDefault="0099030E" w:rsidP="00147D83">
            <w:r>
              <w:t>(6814, 0, '2015-05-05 04:58:39'),</w:t>
            </w:r>
          </w:p>
          <w:p w:rsidR="0099030E" w:rsidRDefault="0099030E" w:rsidP="00147D83">
            <w:r>
              <w:t>(6815, 0, '2015-05-05 04:58:42'),</w:t>
            </w:r>
          </w:p>
          <w:p w:rsidR="0099030E" w:rsidRDefault="0099030E" w:rsidP="00147D83">
            <w:r>
              <w:t>(6816, 0, '2015-05-05 04:58:45'),</w:t>
            </w:r>
          </w:p>
          <w:p w:rsidR="0099030E" w:rsidRDefault="0099030E" w:rsidP="00147D83">
            <w:r>
              <w:t>(6817, 0, '2015-05-05 04:58:48'),</w:t>
            </w:r>
          </w:p>
          <w:p w:rsidR="0099030E" w:rsidRDefault="0099030E" w:rsidP="00147D83">
            <w:r>
              <w:t>(6818, 0, '2015-05-05 04:58:51'),</w:t>
            </w:r>
          </w:p>
          <w:p w:rsidR="0099030E" w:rsidRDefault="0099030E" w:rsidP="00147D83">
            <w:r>
              <w:t>(6819, 0, '2015-05-05 04:58:54'),</w:t>
            </w:r>
          </w:p>
          <w:p w:rsidR="0099030E" w:rsidRDefault="0099030E" w:rsidP="00147D83">
            <w:r>
              <w:t>(6820, 0, '2015-05-05 04:58:57'),</w:t>
            </w:r>
          </w:p>
          <w:p w:rsidR="0099030E" w:rsidRDefault="0099030E" w:rsidP="00147D83">
            <w:r>
              <w:t>(6821, 0, '2015-05-05 04:59:00'),</w:t>
            </w:r>
          </w:p>
          <w:p w:rsidR="0099030E" w:rsidRDefault="0099030E" w:rsidP="00147D83">
            <w:r>
              <w:t>(6822, 0, '2015-05-05 04:59:03'),</w:t>
            </w:r>
          </w:p>
          <w:p w:rsidR="0099030E" w:rsidRDefault="0099030E" w:rsidP="00147D83">
            <w:r>
              <w:t>(6823, 0, '2015-05-05 04:59:06'),</w:t>
            </w:r>
          </w:p>
          <w:p w:rsidR="0099030E" w:rsidRDefault="0099030E" w:rsidP="00147D83">
            <w:r>
              <w:t>(6824, 0, '2015-05-05 04:59:09'),</w:t>
            </w:r>
          </w:p>
          <w:p w:rsidR="0099030E" w:rsidRDefault="0099030E" w:rsidP="00147D83">
            <w:r>
              <w:t>(6825, 0, '2015-05-05 04:59:12'),</w:t>
            </w:r>
          </w:p>
          <w:p w:rsidR="0099030E" w:rsidRDefault="0099030E" w:rsidP="00147D83">
            <w:r>
              <w:t>(6826, 0, '2015-05-05 04:59:15'),</w:t>
            </w:r>
          </w:p>
          <w:p w:rsidR="0099030E" w:rsidRDefault="0099030E" w:rsidP="00147D83">
            <w:r>
              <w:t>(6827, 0, '2015-05-05 04:59:18'),</w:t>
            </w:r>
          </w:p>
          <w:p w:rsidR="0099030E" w:rsidRDefault="0099030E" w:rsidP="00147D83">
            <w:r>
              <w:t>(6828, 0, '2015-05-05 04:59:21'),</w:t>
            </w:r>
          </w:p>
          <w:p w:rsidR="0099030E" w:rsidRDefault="0099030E" w:rsidP="00147D83">
            <w:r>
              <w:t>(6829, 0, '2015-05-05 04:59:25'),</w:t>
            </w:r>
          </w:p>
          <w:p w:rsidR="0099030E" w:rsidRDefault="0099030E" w:rsidP="00147D83">
            <w:r>
              <w:t>(6830, 0, '2015-05-05 04:59:28'),</w:t>
            </w:r>
          </w:p>
          <w:p w:rsidR="0099030E" w:rsidRDefault="0099030E" w:rsidP="00147D83">
            <w:r>
              <w:t>(6831, 0, '2015-05-05 04:59:31'),</w:t>
            </w:r>
          </w:p>
          <w:p w:rsidR="0099030E" w:rsidRDefault="0099030E" w:rsidP="00147D83">
            <w:r>
              <w:t>(6832, 0, '2015-05-05 04:59:34'),</w:t>
            </w:r>
          </w:p>
          <w:p w:rsidR="0099030E" w:rsidRDefault="0099030E" w:rsidP="00147D83">
            <w:r>
              <w:t>(6833, 0, '2015-05-05 04:59:37'),</w:t>
            </w:r>
          </w:p>
          <w:p w:rsidR="0099030E" w:rsidRDefault="0099030E" w:rsidP="00147D83">
            <w:r>
              <w:t>(6834, 0, '2015-05-05 04:59:40'),</w:t>
            </w:r>
          </w:p>
          <w:p w:rsidR="0099030E" w:rsidRDefault="0099030E" w:rsidP="00147D83">
            <w:r>
              <w:t>(6835, 0, '2015-05-05 04:59:43'),</w:t>
            </w:r>
          </w:p>
          <w:p w:rsidR="0099030E" w:rsidRDefault="0099030E" w:rsidP="00147D83">
            <w:r>
              <w:t>(6836, 0, '2015-05-05 04:59:46'),</w:t>
            </w:r>
          </w:p>
          <w:p w:rsidR="0099030E" w:rsidRDefault="0099030E" w:rsidP="00147D83">
            <w:r>
              <w:t>(6837, 0, '2015-05-05 04:59:49'),</w:t>
            </w:r>
          </w:p>
          <w:p w:rsidR="0099030E" w:rsidRDefault="0099030E" w:rsidP="00147D83">
            <w:r>
              <w:t>(6838, 0, '2015-05-05 04:59:52'),</w:t>
            </w:r>
          </w:p>
          <w:p w:rsidR="0099030E" w:rsidRDefault="0099030E" w:rsidP="00147D83">
            <w:r>
              <w:t>(6839, 0, '2015-05-05 04:59:55'),</w:t>
            </w:r>
          </w:p>
          <w:p w:rsidR="0099030E" w:rsidRDefault="0099030E" w:rsidP="00147D83">
            <w:r>
              <w:t>(6840, 0, '2015-05-05 04:59:58'),</w:t>
            </w:r>
          </w:p>
          <w:p w:rsidR="0099030E" w:rsidRDefault="0099030E" w:rsidP="00147D83">
            <w:r>
              <w:t>(6841, 0, '2015-05-05 05:00:01'),</w:t>
            </w:r>
          </w:p>
          <w:p w:rsidR="0099030E" w:rsidRDefault="0099030E" w:rsidP="00147D83">
            <w:r>
              <w:t>(6842, 0, '2015-05-05 05:00:04'),</w:t>
            </w:r>
          </w:p>
          <w:p w:rsidR="0099030E" w:rsidRDefault="0099030E" w:rsidP="00147D83">
            <w:r>
              <w:t>(6843, 0, '2015-05-05 05:00:07'),</w:t>
            </w:r>
          </w:p>
          <w:p w:rsidR="0099030E" w:rsidRDefault="0099030E" w:rsidP="00147D83">
            <w:r>
              <w:t>(6844, 0, '2015-05-05 05:00:10'),</w:t>
            </w:r>
          </w:p>
          <w:p w:rsidR="0099030E" w:rsidRDefault="0099030E" w:rsidP="00147D83">
            <w:r>
              <w:t>(6845, 0, '2015-05-05 05:00:13'),</w:t>
            </w:r>
          </w:p>
          <w:p w:rsidR="0099030E" w:rsidRDefault="0099030E" w:rsidP="00147D83">
            <w:r>
              <w:t>(6846, 0, '2015-05-05 05:00:16'),</w:t>
            </w:r>
          </w:p>
          <w:p w:rsidR="0099030E" w:rsidRDefault="0099030E" w:rsidP="00147D83">
            <w:r>
              <w:t>(6847, 0, '2015-05-05 05:00:19'),</w:t>
            </w:r>
          </w:p>
          <w:p w:rsidR="0099030E" w:rsidRDefault="0099030E" w:rsidP="00147D83">
            <w:r>
              <w:t>(6848, 0, '2015-05-05 05:00:22'),</w:t>
            </w:r>
          </w:p>
          <w:p w:rsidR="0099030E" w:rsidRDefault="0099030E" w:rsidP="00147D83">
            <w:r>
              <w:t>(6849, 0, '2015-05-05 05:00:25'),</w:t>
            </w:r>
          </w:p>
          <w:p w:rsidR="0099030E" w:rsidRDefault="0099030E" w:rsidP="00147D83">
            <w:r>
              <w:t>(6850, 0, '2015-05-05 05:00:28'),</w:t>
            </w:r>
          </w:p>
          <w:p w:rsidR="0099030E" w:rsidRDefault="0099030E" w:rsidP="00147D83">
            <w:r>
              <w:t>(6851, 0, '2015-05-05 05:00:31'),</w:t>
            </w:r>
          </w:p>
          <w:p w:rsidR="0099030E" w:rsidRDefault="0099030E" w:rsidP="00147D83">
            <w:r>
              <w:t>(6852, 0, '2015-05-05 05:00:34'),</w:t>
            </w:r>
          </w:p>
          <w:p w:rsidR="0099030E" w:rsidRDefault="0099030E" w:rsidP="00147D83">
            <w:r>
              <w:t>(6853, 0, '2015-05-05 05:00:37'),</w:t>
            </w:r>
          </w:p>
          <w:p w:rsidR="0099030E" w:rsidRDefault="0099030E" w:rsidP="00147D83">
            <w:r>
              <w:t>(6854, 0, '2015-05-05 05:00:40'),</w:t>
            </w:r>
          </w:p>
          <w:p w:rsidR="0099030E" w:rsidRDefault="0099030E" w:rsidP="00147D83">
            <w:r>
              <w:t>(6855, 0, '2015-05-05 05:00:43'),</w:t>
            </w:r>
          </w:p>
          <w:p w:rsidR="0099030E" w:rsidRDefault="0099030E" w:rsidP="00147D83">
            <w:r>
              <w:t>(6856, 0, '2015-05-05 05:00:46'),</w:t>
            </w:r>
          </w:p>
          <w:p w:rsidR="0099030E" w:rsidRDefault="0099030E" w:rsidP="00147D83">
            <w:r>
              <w:t>(6857, 0, '2015-05-05 05:00:50'),</w:t>
            </w:r>
          </w:p>
          <w:p w:rsidR="0099030E" w:rsidRDefault="0099030E" w:rsidP="00147D83">
            <w:r>
              <w:t>(6858, 0, '2015-05-05 05:00:53'),</w:t>
            </w:r>
          </w:p>
          <w:p w:rsidR="0099030E" w:rsidRDefault="0099030E" w:rsidP="00147D83">
            <w:r>
              <w:t>(6859, 0, '2015-05-05 05:00:56'),</w:t>
            </w:r>
          </w:p>
          <w:p w:rsidR="0099030E" w:rsidRDefault="0099030E" w:rsidP="00147D83">
            <w:r>
              <w:t>(6860, 0, '2015-05-05 05:00:59'),</w:t>
            </w:r>
          </w:p>
          <w:p w:rsidR="0099030E" w:rsidRDefault="0099030E" w:rsidP="00147D83">
            <w:r>
              <w:t>(6861, 0, '2015-05-05 05:01:02'),</w:t>
            </w:r>
          </w:p>
          <w:p w:rsidR="0099030E" w:rsidRDefault="0099030E" w:rsidP="00147D83">
            <w:r>
              <w:t>(6862, 0, '2015-05-05 05:01:05'),</w:t>
            </w:r>
          </w:p>
          <w:p w:rsidR="0099030E" w:rsidRDefault="0099030E" w:rsidP="00147D83">
            <w:r>
              <w:t>(6863, 0, '2015-05-05 05:01:08'),</w:t>
            </w:r>
          </w:p>
          <w:p w:rsidR="0099030E" w:rsidRDefault="0099030E" w:rsidP="00147D83">
            <w:r>
              <w:t>(6864, 0, '2015-05-05 05:01:11'),</w:t>
            </w:r>
          </w:p>
          <w:p w:rsidR="0099030E" w:rsidRDefault="0099030E" w:rsidP="00147D83">
            <w:r>
              <w:t>(6865, 0, '2015-05-05 05:01:14'),</w:t>
            </w:r>
          </w:p>
          <w:p w:rsidR="0099030E" w:rsidRDefault="0099030E" w:rsidP="00147D83">
            <w:r>
              <w:t>(6866, 0, '2015-05-05 05:01:17'),</w:t>
            </w:r>
          </w:p>
          <w:p w:rsidR="0099030E" w:rsidRDefault="0099030E" w:rsidP="00147D83">
            <w:r>
              <w:t>(6867, 0, '2015-05-05 05:01:20'),</w:t>
            </w:r>
          </w:p>
          <w:p w:rsidR="0099030E" w:rsidRDefault="0099030E" w:rsidP="00147D83">
            <w:r>
              <w:t>(6868, 0, '2015-05-05 05:01:23'),</w:t>
            </w:r>
          </w:p>
          <w:p w:rsidR="0099030E" w:rsidRDefault="0099030E" w:rsidP="00147D83">
            <w:r>
              <w:t>(6869, 0, '2015-05-05 05:01:26'),</w:t>
            </w:r>
          </w:p>
          <w:p w:rsidR="0099030E" w:rsidRDefault="0099030E" w:rsidP="00147D83">
            <w:r>
              <w:t>(6870, 0, '2015-05-05 05:01:29'),</w:t>
            </w:r>
          </w:p>
          <w:p w:rsidR="0099030E" w:rsidRDefault="0099030E" w:rsidP="00147D83">
            <w:r>
              <w:t>(6871, 0, '2015-05-05 05:01:32'),</w:t>
            </w:r>
          </w:p>
          <w:p w:rsidR="0099030E" w:rsidRDefault="0099030E" w:rsidP="00147D83">
            <w:r>
              <w:t>(6872, 0, '2015-05-05 05:01:35'),</w:t>
            </w:r>
          </w:p>
          <w:p w:rsidR="0099030E" w:rsidRDefault="0099030E" w:rsidP="00147D83">
            <w:r>
              <w:t>(6873, 0, '2015-05-05 05:01:38'),</w:t>
            </w:r>
          </w:p>
          <w:p w:rsidR="0099030E" w:rsidRDefault="0099030E" w:rsidP="00147D83">
            <w:r>
              <w:t>(6874, 0, '2015-05-05 05:01:41'),</w:t>
            </w:r>
          </w:p>
          <w:p w:rsidR="0099030E" w:rsidRDefault="0099030E" w:rsidP="00147D83">
            <w:r>
              <w:t>(6875, 0, '2015-05-05 05:01:44'),</w:t>
            </w:r>
          </w:p>
          <w:p w:rsidR="0099030E" w:rsidRDefault="0099030E" w:rsidP="00147D83">
            <w:r>
              <w:t>(6876, 0, '2015-05-05 05:01:47'),</w:t>
            </w:r>
          </w:p>
          <w:p w:rsidR="0099030E" w:rsidRDefault="0099030E" w:rsidP="00147D83">
            <w:r>
              <w:t>(6877, 0, '2015-05-05 05:01:50'),</w:t>
            </w:r>
          </w:p>
          <w:p w:rsidR="0099030E" w:rsidRDefault="0099030E" w:rsidP="00147D83">
            <w:r>
              <w:t>(6878, 0, '2015-05-05 05:01:53'),</w:t>
            </w:r>
          </w:p>
          <w:p w:rsidR="0099030E" w:rsidRDefault="0099030E" w:rsidP="00147D83">
            <w:r>
              <w:t>(6879, 0, '2015-05-05 05:01:56'),</w:t>
            </w:r>
          </w:p>
          <w:p w:rsidR="0099030E" w:rsidRDefault="0099030E" w:rsidP="00147D83">
            <w:r>
              <w:t>(6880, 0, '2015-05-05 05:01:59'),</w:t>
            </w:r>
          </w:p>
          <w:p w:rsidR="0099030E" w:rsidRDefault="0099030E" w:rsidP="00147D83">
            <w:r>
              <w:t>(6881, 0, '2015-05-05 05:02:02'),</w:t>
            </w:r>
          </w:p>
          <w:p w:rsidR="0099030E" w:rsidRDefault="0099030E" w:rsidP="00147D83">
            <w:r>
              <w:t>(6882, 0, '2015-05-05 05:02:05'),</w:t>
            </w:r>
          </w:p>
          <w:p w:rsidR="0099030E" w:rsidRDefault="0099030E" w:rsidP="00147D83">
            <w:r>
              <w:t>(6883, 0, '2015-05-05 05:02:08'),</w:t>
            </w:r>
          </w:p>
          <w:p w:rsidR="0099030E" w:rsidRDefault="0099030E" w:rsidP="00147D83">
            <w:r>
              <w:t>(6884, 0, '2015-05-05 05:02:11'),</w:t>
            </w:r>
          </w:p>
          <w:p w:rsidR="0099030E" w:rsidRDefault="0099030E" w:rsidP="00147D83">
            <w:r>
              <w:t>(6885, 0, '2015-05-05 05:02:15'),</w:t>
            </w:r>
          </w:p>
          <w:p w:rsidR="0099030E" w:rsidRDefault="0099030E" w:rsidP="00147D83">
            <w:r>
              <w:t>(6886, 0, '2015-05-05 05:02:18'),</w:t>
            </w:r>
          </w:p>
          <w:p w:rsidR="0099030E" w:rsidRDefault="0099030E" w:rsidP="00147D83">
            <w:r>
              <w:t>(6887, 0, '2015-05-05 05:02:21'),</w:t>
            </w:r>
          </w:p>
          <w:p w:rsidR="0099030E" w:rsidRDefault="0099030E" w:rsidP="00147D83">
            <w:r>
              <w:t>(6888, 0, '2015-05-05 05:02:24'),</w:t>
            </w:r>
          </w:p>
          <w:p w:rsidR="0099030E" w:rsidRDefault="0099030E" w:rsidP="00147D83">
            <w:r>
              <w:t>(6889, 0, '2015-05-05 05:02:27'),</w:t>
            </w:r>
          </w:p>
          <w:p w:rsidR="0099030E" w:rsidRDefault="0099030E" w:rsidP="00147D83">
            <w:r>
              <w:t>(6890, 0, '2015-05-05 05:02:30'),</w:t>
            </w:r>
          </w:p>
          <w:p w:rsidR="0099030E" w:rsidRDefault="0099030E" w:rsidP="00147D83">
            <w:r>
              <w:t>(6891, 0, '2015-05-05 05:02:33'),</w:t>
            </w:r>
          </w:p>
          <w:p w:rsidR="0099030E" w:rsidRDefault="0099030E" w:rsidP="00147D83">
            <w:r>
              <w:t>(6892, 0, '2015-05-05 05:02:36'),</w:t>
            </w:r>
          </w:p>
          <w:p w:rsidR="0099030E" w:rsidRDefault="0099030E" w:rsidP="00147D83">
            <w:r>
              <w:t>(6893, 0, '2015-05-05 05:02:39'),</w:t>
            </w:r>
          </w:p>
          <w:p w:rsidR="0099030E" w:rsidRDefault="0099030E" w:rsidP="00147D83">
            <w:r>
              <w:t>(6894, 0, '2015-05-05 05:02:42'),</w:t>
            </w:r>
          </w:p>
          <w:p w:rsidR="0099030E" w:rsidRDefault="0099030E" w:rsidP="00147D83">
            <w:r>
              <w:t>(6895, 0, '2015-05-05 05:02:45'),</w:t>
            </w:r>
          </w:p>
          <w:p w:rsidR="0099030E" w:rsidRDefault="0099030E" w:rsidP="00147D83">
            <w:r>
              <w:t>(6896, 0, '2015-05-05 05:02:48'),</w:t>
            </w:r>
          </w:p>
          <w:p w:rsidR="0099030E" w:rsidRDefault="0099030E" w:rsidP="00147D83">
            <w:r>
              <w:t>(6897, 0, '2015-05-05 05:02:51'),</w:t>
            </w:r>
          </w:p>
          <w:p w:rsidR="0099030E" w:rsidRDefault="0099030E" w:rsidP="00147D83">
            <w:r>
              <w:t>(6898, 0, '2015-05-05 05:02:54'),</w:t>
            </w:r>
          </w:p>
          <w:p w:rsidR="0099030E" w:rsidRDefault="0099030E" w:rsidP="00147D83">
            <w:r>
              <w:t>(6899, 0, '2015-05-05 05:02:57'),</w:t>
            </w:r>
          </w:p>
          <w:p w:rsidR="0099030E" w:rsidRDefault="0099030E" w:rsidP="00147D83">
            <w:r>
              <w:t>(6900, 0, '2015-05-05 05:03:00'),</w:t>
            </w:r>
          </w:p>
          <w:p w:rsidR="0099030E" w:rsidRDefault="0099030E" w:rsidP="00147D83">
            <w:r>
              <w:t>(6901, 0, '2015-05-05 05:03:03'),</w:t>
            </w:r>
          </w:p>
          <w:p w:rsidR="0099030E" w:rsidRDefault="0099030E" w:rsidP="00147D83">
            <w:r>
              <w:t>(6902, 0, '2015-05-05 05:03:06'),</w:t>
            </w:r>
          </w:p>
          <w:p w:rsidR="0099030E" w:rsidRDefault="0099030E" w:rsidP="00147D83">
            <w:r>
              <w:t>(6903, 0, '2015-05-05 05:03:09'),</w:t>
            </w:r>
          </w:p>
          <w:p w:rsidR="0099030E" w:rsidRDefault="0099030E" w:rsidP="00147D83">
            <w:r>
              <w:t>(6904, 0, '2015-05-05 05:03:12'),</w:t>
            </w:r>
          </w:p>
          <w:p w:rsidR="0099030E" w:rsidRDefault="0099030E" w:rsidP="00147D83">
            <w:r>
              <w:t>(6905, 0, '2015-05-05 05:03:15'),</w:t>
            </w:r>
          </w:p>
          <w:p w:rsidR="0099030E" w:rsidRDefault="0099030E" w:rsidP="00147D83">
            <w:r>
              <w:t>(6906, 0, '2015-05-05 05:03:18'),</w:t>
            </w:r>
          </w:p>
          <w:p w:rsidR="0099030E" w:rsidRDefault="0099030E" w:rsidP="00147D83">
            <w:r>
              <w:t>(6907, 0, '2015-05-05 05:03:21'),</w:t>
            </w:r>
          </w:p>
          <w:p w:rsidR="0099030E" w:rsidRDefault="0099030E" w:rsidP="00147D83">
            <w:r>
              <w:t>(6908, 0, '2015-05-05 05:03:24'),</w:t>
            </w:r>
          </w:p>
          <w:p w:rsidR="0099030E" w:rsidRDefault="0099030E" w:rsidP="00147D83">
            <w:r>
              <w:t>(6909, 0, '2015-05-05 05:03:27'),</w:t>
            </w:r>
          </w:p>
          <w:p w:rsidR="0099030E" w:rsidRDefault="0099030E" w:rsidP="00147D83">
            <w:r>
              <w:t>(6910, 0, '2015-05-05 05:03:30'),</w:t>
            </w:r>
          </w:p>
          <w:p w:rsidR="0099030E" w:rsidRDefault="0099030E" w:rsidP="00147D83">
            <w:r>
              <w:t>(6911, 0, '2015-05-05 05:03:33'),</w:t>
            </w:r>
          </w:p>
          <w:p w:rsidR="0099030E" w:rsidRDefault="0099030E" w:rsidP="00147D83">
            <w:r>
              <w:t>(6912, 0, '2015-05-05 05:03:36'),</w:t>
            </w:r>
          </w:p>
          <w:p w:rsidR="0099030E" w:rsidRDefault="0099030E" w:rsidP="00147D83">
            <w:r>
              <w:t>(6913, 0, '2015-05-05 05:03:39'),</w:t>
            </w:r>
          </w:p>
          <w:p w:rsidR="0099030E" w:rsidRDefault="0099030E" w:rsidP="00147D83">
            <w:r>
              <w:t>(6914, 0, '2015-05-05 05:03:43'),</w:t>
            </w:r>
          </w:p>
          <w:p w:rsidR="0099030E" w:rsidRDefault="0099030E" w:rsidP="00147D83">
            <w:r>
              <w:t>(6915, 0, '2015-05-05 05:03:46'),</w:t>
            </w:r>
          </w:p>
          <w:p w:rsidR="0099030E" w:rsidRDefault="0099030E" w:rsidP="00147D83">
            <w:r>
              <w:t>(6916, 0, '2015-05-05 05:03:49'),</w:t>
            </w:r>
          </w:p>
          <w:p w:rsidR="0099030E" w:rsidRDefault="0099030E" w:rsidP="00147D83">
            <w:r>
              <w:t>(6917, 0, '2015-05-05 05:03:52'),</w:t>
            </w:r>
          </w:p>
          <w:p w:rsidR="0099030E" w:rsidRDefault="0099030E" w:rsidP="00147D83">
            <w:r>
              <w:t>(6918, 0, '2015-05-05 05:03:55'),</w:t>
            </w:r>
          </w:p>
          <w:p w:rsidR="0099030E" w:rsidRDefault="0099030E" w:rsidP="00147D83">
            <w:r>
              <w:t>(6919, 0, '2015-05-05 05:03:58'),</w:t>
            </w:r>
          </w:p>
          <w:p w:rsidR="0099030E" w:rsidRDefault="0099030E" w:rsidP="00147D83">
            <w:r>
              <w:t>(6920, 0, '2015-05-05 05:04:01'),</w:t>
            </w:r>
          </w:p>
          <w:p w:rsidR="0099030E" w:rsidRDefault="0099030E" w:rsidP="00147D83">
            <w:r>
              <w:t>(6921, 0, '2015-05-05 05:04:04'),</w:t>
            </w:r>
          </w:p>
          <w:p w:rsidR="0099030E" w:rsidRDefault="0099030E" w:rsidP="00147D83">
            <w:r>
              <w:t>(6922, 0, '2015-05-05 05:04:07'),</w:t>
            </w:r>
          </w:p>
          <w:p w:rsidR="0099030E" w:rsidRDefault="0099030E" w:rsidP="00147D83">
            <w:r>
              <w:t>(6923, 0, '2015-05-05 05:04:10'),</w:t>
            </w:r>
          </w:p>
          <w:p w:rsidR="0099030E" w:rsidRDefault="0099030E" w:rsidP="00147D83">
            <w:r>
              <w:t>(6924, 0, '2015-05-05 05:04:13'),</w:t>
            </w:r>
          </w:p>
          <w:p w:rsidR="0099030E" w:rsidRDefault="0099030E" w:rsidP="00147D83">
            <w:r>
              <w:t>(6925, 0, '2015-05-05 05:04:16'),</w:t>
            </w:r>
          </w:p>
          <w:p w:rsidR="0099030E" w:rsidRDefault="0099030E" w:rsidP="00147D83">
            <w:r>
              <w:t>(6926, 0, '2015-05-05 05:04:19'),</w:t>
            </w:r>
          </w:p>
          <w:p w:rsidR="0099030E" w:rsidRDefault="0099030E" w:rsidP="00147D83">
            <w:r>
              <w:t>(6927, 0, '2015-05-05 05:04:22'),</w:t>
            </w:r>
          </w:p>
          <w:p w:rsidR="0099030E" w:rsidRDefault="0099030E" w:rsidP="00147D83">
            <w:r>
              <w:t>(6928, 0, '2015-05-05 05:04:25'),</w:t>
            </w:r>
          </w:p>
          <w:p w:rsidR="0099030E" w:rsidRDefault="0099030E" w:rsidP="00147D83">
            <w:r>
              <w:t>(6929, 0, '2015-05-05 05:04:28'),</w:t>
            </w:r>
          </w:p>
          <w:p w:rsidR="0099030E" w:rsidRDefault="0099030E" w:rsidP="00147D83">
            <w:r>
              <w:t>(6930, 0, '2015-05-05 05:04:31'),</w:t>
            </w:r>
          </w:p>
          <w:p w:rsidR="0099030E" w:rsidRDefault="0099030E" w:rsidP="00147D83">
            <w:r>
              <w:t>(6931, 0, '2015-05-05 05:04:34'),</w:t>
            </w:r>
          </w:p>
          <w:p w:rsidR="0099030E" w:rsidRDefault="0099030E" w:rsidP="00147D83">
            <w:r>
              <w:t>(6932, 0, '2015-05-05 05:04:37'),</w:t>
            </w:r>
          </w:p>
          <w:p w:rsidR="0099030E" w:rsidRDefault="0099030E" w:rsidP="00147D83">
            <w:r>
              <w:t>(6933, 0, '2015-05-05 05:04:40'),</w:t>
            </w:r>
          </w:p>
          <w:p w:rsidR="0099030E" w:rsidRDefault="0099030E" w:rsidP="00147D83">
            <w:r>
              <w:t>(6934, 0, '2015-05-05 05:04:43'),</w:t>
            </w:r>
          </w:p>
          <w:p w:rsidR="0099030E" w:rsidRDefault="0099030E" w:rsidP="00147D83">
            <w:r>
              <w:t>(6935, 0, '2015-05-05 05:04:46'),</w:t>
            </w:r>
          </w:p>
          <w:p w:rsidR="0099030E" w:rsidRDefault="0099030E" w:rsidP="00147D83">
            <w:r>
              <w:t>(6936, 0, '2015-05-05 05:04:49'),</w:t>
            </w:r>
          </w:p>
          <w:p w:rsidR="0099030E" w:rsidRDefault="0099030E" w:rsidP="00147D83">
            <w:r>
              <w:t>(6937, 0, '2015-05-05 05:04:52'),</w:t>
            </w:r>
          </w:p>
          <w:p w:rsidR="0099030E" w:rsidRDefault="0099030E" w:rsidP="00147D83">
            <w:r>
              <w:t>(6938, 0, '2015-05-05 05:04:55'),</w:t>
            </w:r>
          </w:p>
          <w:p w:rsidR="0099030E" w:rsidRDefault="0099030E" w:rsidP="00147D83">
            <w:r>
              <w:t>(6939, 0, '2015-05-05 05:04:58'),</w:t>
            </w:r>
          </w:p>
          <w:p w:rsidR="0099030E" w:rsidRDefault="0099030E" w:rsidP="00147D83">
            <w:r>
              <w:t>(6940, 0, '2015-05-05 05:05:01'),</w:t>
            </w:r>
          </w:p>
          <w:p w:rsidR="0099030E" w:rsidRDefault="0099030E" w:rsidP="00147D83">
            <w:r>
              <w:t>(6941, 0, '2015-05-05 05:05:04'),</w:t>
            </w:r>
          </w:p>
          <w:p w:rsidR="0099030E" w:rsidRDefault="0099030E" w:rsidP="00147D83">
            <w:r>
              <w:t>(6942, 0, '2015-05-05 05:05:07'),</w:t>
            </w:r>
          </w:p>
          <w:p w:rsidR="0099030E" w:rsidRDefault="0099030E" w:rsidP="00147D83">
            <w:r>
              <w:t>(6943, 0, '2015-05-05 05:05:11'),</w:t>
            </w:r>
          </w:p>
          <w:p w:rsidR="0099030E" w:rsidRDefault="0099030E" w:rsidP="00147D83">
            <w:r>
              <w:t>(6944, 0, '2015-05-05 05:05:14'),</w:t>
            </w:r>
          </w:p>
          <w:p w:rsidR="0099030E" w:rsidRDefault="0099030E" w:rsidP="00147D83">
            <w:r>
              <w:t>(6945, 0, '2015-05-05 05:05:17'),</w:t>
            </w:r>
          </w:p>
          <w:p w:rsidR="0099030E" w:rsidRDefault="0099030E" w:rsidP="00147D83">
            <w:r>
              <w:t>(6946, 0, '2015-05-05 05:05:20'),</w:t>
            </w:r>
          </w:p>
          <w:p w:rsidR="0099030E" w:rsidRDefault="0099030E" w:rsidP="00147D83">
            <w:r>
              <w:t>(6947, 0, '2015-05-05 05:05:23'),</w:t>
            </w:r>
          </w:p>
          <w:p w:rsidR="0099030E" w:rsidRDefault="0099030E" w:rsidP="00147D83">
            <w:r>
              <w:t>(6948, 0, '2015-05-05 05:05:26'),</w:t>
            </w:r>
          </w:p>
          <w:p w:rsidR="0099030E" w:rsidRDefault="0099030E" w:rsidP="00147D83">
            <w:r>
              <w:t>(6949, 0, '2015-05-05 05:05:29'),</w:t>
            </w:r>
          </w:p>
          <w:p w:rsidR="0099030E" w:rsidRDefault="0099030E" w:rsidP="00147D83">
            <w:r>
              <w:t>(6950, 0, '2015-05-05 05:05:32'),</w:t>
            </w:r>
          </w:p>
          <w:p w:rsidR="0099030E" w:rsidRDefault="0099030E" w:rsidP="00147D83">
            <w:r>
              <w:t>(6951, 0, '2015-05-05 05:05:35'),</w:t>
            </w:r>
          </w:p>
          <w:p w:rsidR="0099030E" w:rsidRDefault="0099030E" w:rsidP="00147D83">
            <w:r>
              <w:t>(6952, 0, '2015-05-05 05:05:38'),</w:t>
            </w:r>
          </w:p>
          <w:p w:rsidR="0099030E" w:rsidRDefault="0099030E" w:rsidP="00147D83">
            <w:r>
              <w:t>(6953, 0, '2015-05-05 05:05:41'),</w:t>
            </w:r>
          </w:p>
          <w:p w:rsidR="0099030E" w:rsidRDefault="0099030E" w:rsidP="00147D83">
            <w:r>
              <w:t>(6954, 0, '2015-05-05 05:05:44'),</w:t>
            </w:r>
          </w:p>
          <w:p w:rsidR="0099030E" w:rsidRDefault="0099030E" w:rsidP="00147D83">
            <w:r>
              <w:t>(6955, 0, '2015-05-05 05:05:47'),</w:t>
            </w:r>
          </w:p>
          <w:p w:rsidR="0099030E" w:rsidRDefault="0099030E" w:rsidP="00147D83">
            <w:r>
              <w:t>(6956, 0, '2015-05-05 05:05:50'),</w:t>
            </w:r>
          </w:p>
          <w:p w:rsidR="0099030E" w:rsidRDefault="0099030E" w:rsidP="00147D83">
            <w:r>
              <w:t>(6957, 0, '2015-05-05 05:05:53'),</w:t>
            </w:r>
          </w:p>
          <w:p w:rsidR="0099030E" w:rsidRDefault="0099030E" w:rsidP="00147D83">
            <w:r>
              <w:t>(6958, 0, '2015-05-05 05:05:56'),</w:t>
            </w:r>
          </w:p>
          <w:p w:rsidR="0099030E" w:rsidRDefault="0099030E" w:rsidP="00147D83">
            <w:r>
              <w:t>(6959, 0, '2015-05-05 05:05:59'),</w:t>
            </w:r>
          </w:p>
          <w:p w:rsidR="0099030E" w:rsidRDefault="0099030E" w:rsidP="00147D83">
            <w:r>
              <w:t>(6960, 0, '2015-05-05 05:06:02'),</w:t>
            </w:r>
          </w:p>
          <w:p w:rsidR="0099030E" w:rsidRDefault="0099030E" w:rsidP="00147D83">
            <w:r>
              <w:t>(6961, 0, '2015-05-05 05:06:05'),</w:t>
            </w:r>
          </w:p>
          <w:p w:rsidR="0099030E" w:rsidRDefault="0099030E" w:rsidP="00147D83">
            <w:r>
              <w:t>(6962, 0, '2015-05-05 05:06:08'),</w:t>
            </w:r>
          </w:p>
          <w:p w:rsidR="0099030E" w:rsidRDefault="0099030E" w:rsidP="00147D83">
            <w:r>
              <w:t>(6963, 0, '2015-05-05 05:06:11'),</w:t>
            </w:r>
          </w:p>
          <w:p w:rsidR="0099030E" w:rsidRDefault="0099030E" w:rsidP="00147D83">
            <w:r>
              <w:t>(6964, 0, '2015-05-05 05:06:15'),</w:t>
            </w:r>
          </w:p>
          <w:p w:rsidR="0099030E" w:rsidRDefault="0099030E" w:rsidP="00147D83">
            <w:r>
              <w:t>(6965, 0, '2015-05-05 05:06:18'),</w:t>
            </w:r>
          </w:p>
          <w:p w:rsidR="0099030E" w:rsidRDefault="0099030E" w:rsidP="00147D83">
            <w:r>
              <w:t>(6966, 0, '2015-05-05 05:06:21'),</w:t>
            </w:r>
          </w:p>
          <w:p w:rsidR="0099030E" w:rsidRDefault="0099030E" w:rsidP="00147D83">
            <w:r>
              <w:t>(6967, 0, '2015-05-05 05:06:24'),</w:t>
            </w:r>
          </w:p>
          <w:p w:rsidR="0099030E" w:rsidRDefault="0099030E" w:rsidP="00147D83">
            <w:r>
              <w:t>(6968, 0, '2015-05-05 05:06:27'),</w:t>
            </w:r>
          </w:p>
          <w:p w:rsidR="0099030E" w:rsidRDefault="0099030E" w:rsidP="00147D83">
            <w:r>
              <w:t>(6969, 0, '2015-05-05 05:06:30'),</w:t>
            </w:r>
          </w:p>
          <w:p w:rsidR="0099030E" w:rsidRDefault="0099030E" w:rsidP="00147D83">
            <w:r>
              <w:t>(6970, 0, '2015-05-05 05:06:33'),</w:t>
            </w:r>
          </w:p>
          <w:p w:rsidR="0099030E" w:rsidRDefault="0099030E" w:rsidP="00147D83">
            <w:r>
              <w:t>(6971, 0, '2015-05-05 05:06:36'),</w:t>
            </w:r>
          </w:p>
          <w:p w:rsidR="0099030E" w:rsidRDefault="0099030E" w:rsidP="00147D83">
            <w:r>
              <w:t>(6972, 0, '2015-05-05 05:06:39'),</w:t>
            </w:r>
          </w:p>
          <w:p w:rsidR="0099030E" w:rsidRDefault="0099030E" w:rsidP="00147D83">
            <w:r>
              <w:t>(6973, 0, '2015-05-05 05:06:42'),</w:t>
            </w:r>
          </w:p>
          <w:p w:rsidR="0099030E" w:rsidRDefault="0099030E" w:rsidP="00147D83">
            <w:r>
              <w:t>(6974, 0, '2015-05-05 05:06:45'),</w:t>
            </w:r>
          </w:p>
          <w:p w:rsidR="0099030E" w:rsidRDefault="0099030E" w:rsidP="00147D83">
            <w:r>
              <w:t>(6975, 0, '2015-05-05 05:06:48'),</w:t>
            </w:r>
          </w:p>
          <w:p w:rsidR="0099030E" w:rsidRDefault="0099030E" w:rsidP="00147D83">
            <w:r>
              <w:t>(6976, 0, '2015-05-05 05:06:51'),</w:t>
            </w:r>
          </w:p>
          <w:p w:rsidR="0099030E" w:rsidRDefault="0099030E" w:rsidP="00147D83">
            <w:r>
              <w:t>(6977, 0, '2015-05-05 05:06:54'),</w:t>
            </w:r>
          </w:p>
          <w:p w:rsidR="0099030E" w:rsidRDefault="0099030E" w:rsidP="00147D83">
            <w:r>
              <w:t>(6978, 0, '2015-05-05 05:06:57'),</w:t>
            </w:r>
          </w:p>
          <w:p w:rsidR="0099030E" w:rsidRDefault="0099030E" w:rsidP="00147D83">
            <w:r>
              <w:t>(6979, 0, '2015-05-05 05:07:00'),</w:t>
            </w:r>
          </w:p>
          <w:p w:rsidR="0099030E" w:rsidRDefault="0099030E" w:rsidP="00147D83">
            <w:r>
              <w:t>(6980, 0, '2015-05-05 05:07:03'),</w:t>
            </w:r>
          </w:p>
          <w:p w:rsidR="0099030E" w:rsidRDefault="0099030E" w:rsidP="00147D83">
            <w:r>
              <w:t>(6981, 0, '2015-05-05 05:07:06'),</w:t>
            </w:r>
          </w:p>
          <w:p w:rsidR="0099030E" w:rsidRDefault="0099030E" w:rsidP="00147D83">
            <w:r>
              <w:t>(6982, 0, '2015-05-05 05:07:09'),</w:t>
            </w:r>
          </w:p>
          <w:p w:rsidR="0099030E" w:rsidRDefault="0099030E" w:rsidP="00147D83">
            <w:r>
              <w:t>(6983, 0, '2015-05-05 05:07:12'),</w:t>
            </w:r>
          </w:p>
          <w:p w:rsidR="0099030E" w:rsidRDefault="0099030E" w:rsidP="00147D83">
            <w:r>
              <w:t>(6984, 0, '2015-05-05 05:07:15'),</w:t>
            </w:r>
          </w:p>
          <w:p w:rsidR="0099030E" w:rsidRDefault="0099030E" w:rsidP="00147D83">
            <w:r>
              <w:t>(6985, 0, '2015-05-05 05:07:18'),</w:t>
            </w:r>
          </w:p>
          <w:p w:rsidR="0099030E" w:rsidRDefault="0099030E" w:rsidP="00147D83">
            <w:r>
              <w:t>(6986, 0, '2015-05-05 05:07:21'),</w:t>
            </w:r>
          </w:p>
          <w:p w:rsidR="0099030E" w:rsidRDefault="0099030E" w:rsidP="00147D83">
            <w:r>
              <w:t>(6987, 0, '2015-05-05 05:07:24'),</w:t>
            </w:r>
          </w:p>
          <w:p w:rsidR="0099030E" w:rsidRDefault="0099030E" w:rsidP="00147D83">
            <w:r>
              <w:t>(6988, 0, '2015-05-05 05:07:27'),</w:t>
            </w:r>
          </w:p>
          <w:p w:rsidR="0099030E" w:rsidRDefault="0099030E" w:rsidP="00147D83">
            <w:r>
              <w:t>(6989, 0, '2015-05-05 05:07:30'),</w:t>
            </w:r>
          </w:p>
          <w:p w:rsidR="0099030E" w:rsidRDefault="0099030E" w:rsidP="00147D83">
            <w:r>
              <w:t>(6990, 0, '2015-05-05 05:07:33'),</w:t>
            </w:r>
          </w:p>
          <w:p w:rsidR="0099030E" w:rsidRDefault="0099030E" w:rsidP="00147D83">
            <w:r>
              <w:t>(6991, 0, '2015-05-05 05:07:36'),</w:t>
            </w:r>
          </w:p>
          <w:p w:rsidR="0099030E" w:rsidRDefault="0099030E" w:rsidP="00147D83">
            <w:r>
              <w:t>(6992, 0, '2015-05-05 05:07:39'),</w:t>
            </w:r>
          </w:p>
          <w:p w:rsidR="0099030E" w:rsidRDefault="0099030E" w:rsidP="00147D83">
            <w:r>
              <w:t>(6993, 0, '2015-05-05 05:07:42'),</w:t>
            </w:r>
          </w:p>
          <w:p w:rsidR="0099030E" w:rsidRDefault="0099030E" w:rsidP="00147D83">
            <w:r>
              <w:t>(6994, 0, '2015-05-05 05:07:46'),</w:t>
            </w:r>
          </w:p>
          <w:p w:rsidR="0099030E" w:rsidRDefault="0099030E" w:rsidP="00147D83">
            <w:r>
              <w:t>(6995, 0, '2015-05-05 05:07:49'),</w:t>
            </w:r>
          </w:p>
          <w:p w:rsidR="0099030E" w:rsidRDefault="0099030E" w:rsidP="00147D83">
            <w:r>
              <w:t>(6996, 0, '2015-05-05 05:07:52'),</w:t>
            </w:r>
          </w:p>
          <w:p w:rsidR="0099030E" w:rsidRDefault="0099030E" w:rsidP="00147D83">
            <w:r>
              <w:t>(6997, 0, '2015-05-05 05:07:55'),</w:t>
            </w:r>
          </w:p>
          <w:p w:rsidR="0099030E" w:rsidRDefault="0099030E" w:rsidP="00147D83">
            <w:r>
              <w:t>(6998, 0, '2015-05-05 05:07:58'),</w:t>
            </w:r>
          </w:p>
          <w:p w:rsidR="0099030E" w:rsidRDefault="0099030E" w:rsidP="00147D83">
            <w:r>
              <w:t>(6999, 0, '2015-05-05 05:08:01'),</w:t>
            </w:r>
          </w:p>
          <w:p w:rsidR="0099030E" w:rsidRDefault="0099030E" w:rsidP="00147D83">
            <w:r>
              <w:t>(7000, 0, '2015-05-05 05:08:04'),</w:t>
            </w:r>
          </w:p>
          <w:p w:rsidR="0099030E" w:rsidRDefault="0099030E" w:rsidP="00147D83">
            <w:r>
              <w:t>(7001, 0, '2015-05-05 05:08:07'),</w:t>
            </w:r>
          </w:p>
          <w:p w:rsidR="0099030E" w:rsidRDefault="0099030E" w:rsidP="00147D83">
            <w:r>
              <w:t>(7002, 0, '2015-05-05 05:08:10'),</w:t>
            </w:r>
          </w:p>
          <w:p w:rsidR="0099030E" w:rsidRDefault="0099030E" w:rsidP="00147D83">
            <w:r>
              <w:t>(7003, 0, '2015-05-05 05:08:13'),</w:t>
            </w:r>
          </w:p>
          <w:p w:rsidR="0099030E" w:rsidRDefault="0099030E" w:rsidP="00147D83">
            <w:r>
              <w:t>(7004, 0, '2015-05-05 05:08:16'),</w:t>
            </w:r>
          </w:p>
          <w:p w:rsidR="0099030E" w:rsidRDefault="0099030E" w:rsidP="00147D83">
            <w:r>
              <w:t>(7005, 0, '2015-05-05 05:08:19'),</w:t>
            </w:r>
          </w:p>
          <w:p w:rsidR="0099030E" w:rsidRDefault="0099030E" w:rsidP="00147D83">
            <w:r>
              <w:t>(7006, 0, '2015-05-05 05:08:22'),</w:t>
            </w:r>
          </w:p>
          <w:p w:rsidR="0099030E" w:rsidRDefault="0099030E" w:rsidP="00147D83">
            <w:r>
              <w:t>(7007, 0, '2015-05-05 05:08:25'),</w:t>
            </w:r>
          </w:p>
          <w:p w:rsidR="0099030E" w:rsidRDefault="0099030E" w:rsidP="00147D83">
            <w:r>
              <w:t>(7008, 0, '2015-05-05 05:08:28'),</w:t>
            </w:r>
          </w:p>
          <w:p w:rsidR="0099030E" w:rsidRDefault="0099030E" w:rsidP="00147D83">
            <w:r>
              <w:t>(7009, 0, '2015-05-05 05:08:31'),</w:t>
            </w:r>
          </w:p>
          <w:p w:rsidR="0099030E" w:rsidRDefault="0099030E" w:rsidP="00147D83">
            <w:r>
              <w:t>(7010, 0, '2015-05-05 05:08:34'),</w:t>
            </w:r>
          </w:p>
          <w:p w:rsidR="0099030E" w:rsidRDefault="0099030E" w:rsidP="00147D83">
            <w:r>
              <w:t>(7011, 0, '2015-05-05 05:08:37'),</w:t>
            </w:r>
          </w:p>
          <w:p w:rsidR="0099030E" w:rsidRDefault="0099030E" w:rsidP="00147D83">
            <w:r>
              <w:t>(7012, 0, '2015-05-05 05:08:40'),</w:t>
            </w:r>
          </w:p>
          <w:p w:rsidR="0099030E" w:rsidRDefault="0099030E" w:rsidP="00147D83">
            <w:r>
              <w:t>(7013, 0, '2015-05-05 05:08:43'),</w:t>
            </w:r>
          </w:p>
          <w:p w:rsidR="0099030E" w:rsidRDefault="0099030E" w:rsidP="00147D83">
            <w:r>
              <w:t>(7014, 0, '2015-05-05 05:08:46'),</w:t>
            </w:r>
          </w:p>
          <w:p w:rsidR="0099030E" w:rsidRDefault="0099030E" w:rsidP="00147D83">
            <w:r>
              <w:t>(7015, 0, '2015-05-05 05:08:49'),</w:t>
            </w:r>
          </w:p>
          <w:p w:rsidR="0099030E" w:rsidRDefault="0099030E" w:rsidP="00147D83">
            <w:r>
              <w:t>(7016, 0, '2015-05-05 05:08:52'),</w:t>
            </w:r>
          </w:p>
          <w:p w:rsidR="0099030E" w:rsidRDefault="0099030E" w:rsidP="00147D83">
            <w:r>
              <w:t>(7017, 0, '2015-05-05 05:08:55'),</w:t>
            </w:r>
          </w:p>
          <w:p w:rsidR="0099030E" w:rsidRDefault="0099030E" w:rsidP="00147D83">
            <w:r>
              <w:t>(7018, 0, '2015-05-05 05:08:58'),</w:t>
            </w:r>
          </w:p>
          <w:p w:rsidR="0099030E" w:rsidRDefault="0099030E" w:rsidP="00147D83">
            <w:r>
              <w:t>(7019, 0, '2015-05-05 05:09:01'),</w:t>
            </w:r>
          </w:p>
          <w:p w:rsidR="0099030E" w:rsidRDefault="0099030E" w:rsidP="00147D83">
            <w:r>
              <w:t>(7020, 0, '2015-05-05 05:09:04'),</w:t>
            </w:r>
          </w:p>
          <w:p w:rsidR="0099030E" w:rsidRDefault="0099030E" w:rsidP="00147D83">
            <w:r>
              <w:t>(7021, 0, '2015-05-05 05:09:08'),</w:t>
            </w:r>
          </w:p>
          <w:p w:rsidR="0099030E" w:rsidRDefault="0099030E" w:rsidP="00147D83">
            <w:r>
              <w:t>(7022, 0, '2015-05-05 05:09:11'),</w:t>
            </w:r>
          </w:p>
          <w:p w:rsidR="0099030E" w:rsidRDefault="0099030E" w:rsidP="00147D83">
            <w:r>
              <w:t>(7023, 0, '2015-05-05 05:09:14'),</w:t>
            </w:r>
          </w:p>
          <w:p w:rsidR="0099030E" w:rsidRDefault="0099030E" w:rsidP="00147D83">
            <w:r>
              <w:t>(7024, 0, '2015-05-05 05:09:17'),</w:t>
            </w:r>
          </w:p>
          <w:p w:rsidR="0099030E" w:rsidRDefault="0099030E" w:rsidP="00147D83">
            <w:r>
              <w:t>(7025, 0, '2015-05-05 05:09:20'),</w:t>
            </w:r>
          </w:p>
          <w:p w:rsidR="0099030E" w:rsidRDefault="0099030E" w:rsidP="00147D83">
            <w:r>
              <w:t>(7026, 0, '2015-05-05 05:09:23'),</w:t>
            </w:r>
          </w:p>
          <w:p w:rsidR="0099030E" w:rsidRDefault="0099030E" w:rsidP="00147D83">
            <w:r>
              <w:t>(7027, 0, '2015-05-05 05:09:26'),</w:t>
            </w:r>
          </w:p>
          <w:p w:rsidR="0099030E" w:rsidRDefault="0099030E" w:rsidP="00147D83">
            <w:r>
              <w:t>(7028, 0, '2015-05-05 05:09:29'),</w:t>
            </w:r>
          </w:p>
          <w:p w:rsidR="0099030E" w:rsidRDefault="0099030E" w:rsidP="00147D83">
            <w:r>
              <w:t>(7029, 0, '2015-05-05 05:09:32'),</w:t>
            </w:r>
          </w:p>
          <w:p w:rsidR="0099030E" w:rsidRDefault="0099030E" w:rsidP="00147D83">
            <w:r>
              <w:t>(7030, 0, '2015-05-05 05:09:35'),</w:t>
            </w:r>
          </w:p>
          <w:p w:rsidR="0099030E" w:rsidRDefault="0099030E" w:rsidP="00147D83">
            <w:r>
              <w:t>(7031, 0, '2015-05-05 05:09:38'),</w:t>
            </w:r>
          </w:p>
          <w:p w:rsidR="0099030E" w:rsidRDefault="0099030E" w:rsidP="00147D83">
            <w:r>
              <w:t>(7032, 0, '2015-05-05 05:09:41'),</w:t>
            </w:r>
          </w:p>
          <w:p w:rsidR="0099030E" w:rsidRDefault="0099030E" w:rsidP="00147D83">
            <w:r>
              <w:t>(7033, 0, '2015-05-05 05:09:44'),</w:t>
            </w:r>
          </w:p>
          <w:p w:rsidR="0099030E" w:rsidRDefault="0099030E" w:rsidP="00147D83">
            <w:r>
              <w:t>(7034, 0, '2015-05-05 05:09:47'),</w:t>
            </w:r>
          </w:p>
          <w:p w:rsidR="0099030E" w:rsidRDefault="0099030E" w:rsidP="00147D83">
            <w:r>
              <w:t>(7035, 0, '2015-05-05 05:09:50'),</w:t>
            </w:r>
          </w:p>
          <w:p w:rsidR="0099030E" w:rsidRDefault="0099030E" w:rsidP="00147D83">
            <w:r>
              <w:t>(7036, 0, '2015-05-05 05:09:53'),</w:t>
            </w:r>
          </w:p>
          <w:p w:rsidR="0099030E" w:rsidRDefault="0099030E" w:rsidP="00147D83">
            <w:r>
              <w:t>(7037, 0, '2015-05-05 05:09:56'),</w:t>
            </w:r>
          </w:p>
          <w:p w:rsidR="0099030E" w:rsidRDefault="0099030E" w:rsidP="00147D83">
            <w:r>
              <w:t>(7038, 0, '2015-05-05 05:09:59'),</w:t>
            </w:r>
          </w:p>
          <w:p w:rsidR="0099030E" w:rsidRDefault="0099030E" w:rsidP="00147D83">
            <w:r>
              <w:t>(7039, 0, '2015-05-05 05:10:02'),</w:t>
            </w:r>
          </w:p>
          <w:p w:rsidR="0099030E" w:rsidRDefault="0099030E" w:rsidP="00147D83">
            <w:r>
              <w:t>(7040, 0, '2015-05-05 05:10:05'),</w:t>
            </w:r>
          </w:p>
          <w:p w:rsidR="0099030E" w:rsidRDefault="0099030E" w:rsidP="00147D83">
            <w:r>
              <w:t>(7041, 0, '2015-05-05 05:10:08'),</w:t>
            </w:r>
          </w:p>
          <w:p w:rsidR="0099030E" w:rsidRDefault="0099030E" w:rsidP="00147D83">
            <w:r>
              <w:t>(7042, 0, '2015-05-05 05:10:11'),</w:t>
            </w:r>
          </w:p>
          <w:p w:rsidR="0099030E" w:rsidRDefault="0099030E" w:rsidP="00147D83">
            <w:r>
              <w:t>(7043, 0, '2015-05-05 05:10:14'),</w:t>
            </w:r>
          </w:p>
          <w:p w:rsidR="0099030E" w:rsidRDefault="0099030E" w:rsidP="00147D83">
            <w:r>
              <w:t>(7044, 0, '2015-05-05 05:10:17'),</w:t>
            </w:r>
          </w:p>
          <w:p w:rsidR="0099030E" w:rsidRDefault="0099030E" w:rsidP="00147D83">
            <w:r>
              <w:t>(7045, 0, '2015-05-05 05:10:20'),</w:t>
            </w:r>
          </w:p>
          <w:p w:rsidR="0099030E" w:rsidRDefault="0099030E" w:rsidP="00147D83">
            <w:r>
              <w:t>(7046, 0, '2015-05-05 05:10:23'),</w:t>
            </w:r>
          </w:p>
          <w:p w:rsidR="0099030E" w:rsidRDefault="0099030E" w:rsidP="00147D83">
            <w:r>
              <w:t>(7047, 0, '2015-05-05 05:10:26'),</w:t>
            </w:r>
          </w:p>
          <w:p w:rsidR="0099030E" w:rsidRDefault="0099030E" w:rsidP="00147D83">
            <w:r>
              <w:t>(7048, 0, '2015-05-05 05:10:29'),</w:t>
            </w:r>
          </w:p>
          <w:p w:rsidR="0099030E" w:rsidRDefault="0099030E" w:rsidP="00147D83">
            <w:r>
              <w:t>(7049, 0, '2015-05-05 05:10:32'),</w:t>
            </w:r>
          </w:p>
          <w:p w:rsidR="0099030E" w:rsidRDefault="0099030E" w:rsidP="00147D83">
            <w:r>
              <w:t>(7050, 0, '2015-05-05 05:10:35'),</w:t>
            </w:r>
          </w:p>
          <w:p w:rsidR="0099030E" w:rsidRDefault="0099030E" w:rsidP="00147D83">
            <w:r>
              <w:t>(7051, 0, '2015-05-05 05:10:39'),</w:t>
            </w:r>
          </w:p>
          <w:p w:rsidR="0099030E" w:rsidRDefault="0099030E" w:rsidP="00147D83">
            <w:r>
              <w:t>(7052, 0, '2015-05-05 05:10:42'),</w:t>
            </w:r>
          </w:p>
          <w:p w:rsidR="0099030E" w:rsidRDefault="0099030E" w:rsidP="00147D83">
            <w:r>
              <w:t>(7053, 0, '2015-05-05 05:10:45'),</w:t>
            </w:r>
          </w:p>
          <w:p w:rsidR="0099030E" w:rsidRDefault="0099030E" w:rsidP="00147D83">
            <w:r>
              <w:t>(7054, 0, '2015-05-05 05:10:48'),</w:t>
            </w:r>
          </w:p>
          <w:p w:rsidR="0099030E" w:rsidRDefault="0099030E" w:rsidP="00147D83">
            <w:r>
              <w:t>(7055, 0, '2015-05-05 05:10:51'),</w:t>
            </w:r>
          </w:p>
          <w:p w:rsidR="0099030E" w:rsidRDefault="0099030E" w:rsidP="00147D83">
            <w:r>
              <w:t>(7056, 0, '2015-05-05 05:10:54'),</w:t>
            </w:r>
          </w:p>
          <w:p w:rsidR="0099030E" w:rsidRDefault="0099030E" w:rsidP="00147D83">
            <w:r>
              <w:t>(7057, 0, '2015-05-05 05:10:57'),</w:t>
            </w:r>
          </w:p>
          <w:p w:rsidR="0099030E" w:rsidRDefault="0099030E" w:rsidP="00147D83">
            <w:r>
              <w:t>(7058, 0, '2015-05-05 05:11:00'),</w:t>
            </w:r>
          </w:p>
          <w:p w:rsidR="0099030E" w:rsidRDefault="0099030E" w:rsidP="00147D83">
            <w:r>
              <w:t>(7059, 0, '2015-05-05 05:11:03'),</w:t>
            </w:r>
          </w:p>
          <w:p w:rsidR="0099030E" w:rsidRDefault="0099030E" w:rsidP="00147D83">
            <w:r>
              <w:t>(7060, 0, '2015-05-05 05:11:06'),</w:t>
            </w:r>
          </w:p>
          <w:p w:rsidR="0099030E" w:rsidRDefault="0099030E" w:rsidP="00147D83">
            <w:r>
              <w:t>(7061, 0, '2015-05-05 05:11:09'),</w:t>
            </w:r>
          </w:p>
          <w:p w:rsidR="0099030E" w:rsidRDefault="0099030E" w:rsidP="00147D83">
            <w:r>
              <w:t>(7062, 0, '2015-05-05 05:11:12'),</w:t>
            </w:r>
          </w:p>
          <w:p w:rsidR="0099030E" w:rsidRDefault="0099030E" w:rsidP="00147D83">
            <w:r>
              <w:t>(7063, 0, '2015-05-05 05:11:15'),</w:t>
            </w:r>
          </w:p>
          <w:p w:rsidR="0099030E" w:rsidRDefault="0099030E" w:rsidP="00147D83">
            <w:r>
              <w:t>(7064, 0, '2015-05-05 05:11:18'),</w:t>
            </w:r>
          </w:p>
          <w:p w:rsidR="0099030E" w:rsidRDefault="0099030E" w:rsidP="00147D83">
            <w:r>
              <w:t>(7065, 0, '2015-05-05 05:11:21'),</w:t>
            </w:r>
          </w:p>
          <w:p w:rsidR="0099030E" w:rsidRDefault="0099030E" w:rsidP="00147D83">
            <w:r>
              <w:t>(7066, 0, '2015-05-05 05:11:24'),</w:t>
            </w:r>
          </w:p>
          <w:p w:rsidR="0099030E" w:rsidRDefault="0099030E" w:rsidP="00147D83">
            <w:r>
              <w:t>(7067, 0, '2015-05-05 05:11:27'),</w:t>
            </w:r>
          </w:p>
          <w:p w:rsidR="0099030E" w:rsidRDefault="0099030E" w:rsidP="00147D83">
            <w:r>
              <w:t>(7068, 0, '2015-05-05 05:11:30'),</w:t>
            </w:r>
          </w:p>
          <w:p w:rsidR="0099030E" w:rsidRDefault="0099030E" w:rsidP="00147D83">
            <w:r>
              <w:t>(7069, 0, '2015-05-05 05:11:33'),</w:t>
            </w:r>
          </w:p>
          <w:p w:rsidR="0099030E" w:rsidRDefault="0099030E" w:rsidP="00147D83">
            <w:r>
              <w:t>(7070, 0, '2015-05-05 05:11:36'),</w:t>
            </w:r>
          </w:p>
          <w:p w:rsidR="0099030E" w:rsidRDefault="0099030E" w:rsidP="00147D83">
            <w:r>
              <w:t>(7071, 0, '2015-05-05 05:11:39'),</w:t>
            </w:r>
          </w:p>
          <w:p w:rsidR="0099030E" w:rsidRDefault="0099030E" w:rsidP="00147D83">
            <w:r>
              <w:t>(7072, 0, '2015-05-05 05:11:42'),</w:t>
            </w:r>
          </w:p>
          <w:p w:rsidR="0099030E" w:rsidRDefault="0099030E" w:rsidP="00147D83">
            <w:r>
              <w:t>(7073, 0, '2015-05-05 05:11:45'),</w:t>
            </w:r>
          </w:p>
          <w:p w:rsidR="0099030E" w:rsidRDefault="0099030E" w:rsidP="00147D83">
            <w:r>
              <w:t>(7074, 0, '2015-05-05 05:11:48'),</w:t>
            </w:r>
          </w:p>
          <w:p w:rsidR="0099030E" w:rsidRDefault="0099030E" w:rsidP="00147D83">
            <w:r>
              <w:t>(7075, 0, '2015-05-05 05:11:51'),</w:t>
            </w:r>
          </w:p>
          <w:p w:rsidR="0099030E" w:rsidRDefault="0099030E" w:rsidP="00147D83">
            <w:r>
              <w:t>(7076, 0, '2015-05-05 05:11:54'),</w:t>
            </w:r>
          </w:p>
          <w:p w:rsidR="0099030E" w:rsidRDefault="0099030E" w:rsidP="00147D83">
            <w:r>
              <w:t>(7077, 0, '2015-05-05 05:11:57'),</w:t>
            </w:r>
          </w:p>
          <w:p w:rsidR="0099030E" w:rsidRDefault="0099030E" w:rsidP="00147D83">
            <w:r>
              <w:t>(7078, 0, '2015-05-05 05:12:00'),</w:t>
            </w:r>
          </w:p>
          <w:p w:rsidR="0099030E" w:rsidRDefault="0099030E" w:rsidP="00147D83">
            <w:r>
              <w:t>(7079, 0, '2015-05-05 05:12:04'),</w:t>
            </w:r>
          </w:p>
          <w:p w:rsidR="0099030E" w:rsidRDefault="0099030E" w:rsidP="00147D83">
            <w:r>
              <w:t>(7080, 0, '2015-05-05 05:12:07'),</w:t>
            </w:r>
          </w:p>
          <w:p w:rsidR="0099030E" w:rsidRDefault="0099030E" w:rsidP="00147D83">
            <w:r>
              <w:t>(7081, 0, '2015-05-05 05:12:10'),</w:t>
            </w:r>
          </w:p>
          <w:p w:rsidR="0099030E" w:rsidRDefault="0099030E" w:rsidP="00147D83">
            <w:r>
              <w:t>(7082, 0, '2015-05-05 05:12:13'),</w:t>
            </w:r>
          </w:p>
          <w:p w:rsidR="0099030E" w:rsidRDefault="0099030E" w:rsidP="00147D83">
            <w:r>
              <w:t>(7083, 0, '2015-05-05 05:12:16'),</w:t>
            </w:r>
          </w:p>
          <w:p w:rsidR="0099030E" w:rsidRDefault="0099030E" w:rsidP="00147D83">
            <w:r>
              <w:t>(7084, 0, '2015-05-05 05:12:19'),</w:t>
            </w:r>
          </w:p>
          <w:p w:rsidR="0099030E" w:rsidRDefault="0099030E" w:rsidP="00147D83">
            <w:r>
              <w:t>(7085, 0, '2015-05-05 05:12:22'),</w:t>
            </w:r>
          </w:p>
          <w:p w:rsidR="0099030E" w:rsidRDefault="0099030E" w:rsidP="00147D83">
            <w:r>
              <w:t>(7086, 0, '2015-05-05 05:12:25'),</w:t>
            </w:r>
          </w:p>
          <w:p w:rsidR="0099030E" w:rsidRDefault="0099030E" w:rsidP="00147D83">
            <w:r>
              <w:t>(7087, 0, '2015-05-05 05:12:28'),</w:t>
            </w:r>
          </w:p>
          <w:p w:rsidR="0099030E" w:rsidRDefault="0099030E" w:rsidP="00147D83">
            <w:r>
              <w:t>(7088, 0, '2015-05-05 05:12:31'),</w:t>
            </w:r>
          </w:p>
          <w:p w:rsidR="0099030E" w:rsidRDefault="0099030E" w:rsidP="00147D83">
            <w:r>
              <w:t>(7089, 0, '2015-05-05 05:12:34'),</w:t>
            </w:r>
          </w:p>
          <w:p w:rsidR="0099030E" w:rsidRDefault="0099030E" w:rsidP="00147D83">
            <w:r>
              <w:t>(7090, 0, '2015-05-05 05:12:37'),</w:t>
            </w:r>
          </w:p>
          <w:p w:rsidR="0099030E" w:rsidRDefault="0099030E" w:rsidP="00147D83">
            <w:r>
              <w:t>(7091, 0, '2015-05-05 05:12:40'),</w:t>
            </w:r>
          </w:p>
          <w:p w:rsidR="0099030E" w:rsidRDefault="0099030E" w:rsidP="00147D83">
            <w:r>
              <w:t>(7092, 0, '2015-05-05 05:12:43'),</w:t>
            </w:r>
          </w:p>
          <w:p w:rsidR="0099030E" w:rsidRDefault="0099030E" w:rsidP="00147D83">
            <w:r>
              <w:t>(7093, 0, '2015-05-05 05:12:46'),</w:t>
            </w:r>
          </w:p>
          <w:p w:rsidR="0099030E" w:rsidRDefault="0099030E" w:rsidP="00147D83">
            <w:r>
              <w:t>(7094, 0, '2015-05-05 05:12:49'),</w:t>
            </w:r>
          </w:p>
          <w:p w:rsidR="0099030E" w:rsidRDefault="0099030E" w:rsidP="00147D83">
            <w:r>
              <w:t>(7095, 0, '2015-05-05 05:12:52'),</w:t>
            </w:r>
          </w:p>
          <w:p w:rsidR="0099030E" w:rsidRDefault="0099030E" w:rsidP="00147D83">
            <w:r>
              <w:t>(7096, 0, '2015-05-05 05:12:55'),</w:t>
            </w:r>
          </w:p>
          <w:p w:rsidR="0099030E" w:rsidRDefault="0099030E" w:rsidP="00147D83">
            <w:r>
              <w:t>(7097, 0, '2015-05-05 05:12:58'),</w:t>
            </w:r>
          </w:p>
          <w:p w:rsidR="0099030E" w:rsidRDefault="0099030E" w:rsidP="00147D83">
            <w:r>
              <w:t>(7098, 0, '2015-05-05 05:13:01'),</w:t>
            </w:r>
          </w:p>
          <w:p w:rsidR="0099030E" w:rsidRDefault="0099030E" w:rsidP="00147D83">
            <w:r>
              <w:t>(7099, 0, '2015-05-05 05:13:04'),</w:t>
            </w:r>
          </w:p>
          <w:p w:rsidR="0099030E" w:rsidRDefault="0099030E" w:rsidP="00147D83">
            <w:r>
              <w:t>(7100, 0, '2015-05-05 05:13:07'),</w:t>
            </w:r>
          </w:p>
          <w:p w:rsidR="0099030E" w:rsidRDefault="0099030E" w:rsidP="00147D83">
            <w:r>
              <w:t>(7101, 0, '2015-05-05 05:13:10'),</w:t>
            </w:r>
          </w:p>
          <w:p w:rsidR="0099030E" w:rsidRDefault="0099030E" w:rsidP="00147D83">
            <w:r>
              <w:t>(7102, 0, '2015-05-05 05:13:13'),</w:t>
            </w:r>
          </w:p>
          <w:p w:rsidR="0099030E" w:rsidRDefault="0099030E" w:rsidP="00147D83">
            <w:r>
              <w:t>(7103, 0, '2015-05-05 05:13:16'),</w:t>
            </w:r>
          </w:p>
          <w:p w:rsidR="0099030E" w:rsidRDefault="0099030E" w:rsidP="00147D83">
            <w:r>
              <w:t>(7104, 0, '2015-05-05 05:13:19'),</w:t>
            </w:r>
          </w:p>
          <w:p w:rsidR="0099030E" w:rsidRDefault="0099030E" w:rsidP="00147D83">
            <w:r>
              <w:t>(7105, 0, '2015-05-05 05:13:22'),</w:t>
            </w:r>
          </w:p>
          <w:p w:rsidR="0099030E" w:rsidRDefault="0099030E" w:rsidP="00147D83">
            <w:r>
              <w:t>(7106, 0, '2015-05-05 05:13:25'),</w:t>
            </w:r>
          </w:p>
          <w:p w:rsidR="0099030E" w:rsidRDefault="0099030E" w:rsidP="00147D83">
            <w:r>
              <w:t>(7107, 0, '2015-05-05 05:13:28'),</w:t>
            </w:r>
          </w:p>
          <w:p w:rsidR="0099030E" w:rsidRDefault="0099030E" w:rsidP="00147D83">
            <w:r>
              <w:t>(7108, 0, '2015-05-05 05:13:32'),</w:t>
            </w:r>
          </w:p>
          <w:p w:rsidR="0099030E" w:rsidRDefault="0099030E" w:rsidP="00147D83">
            <w:r>
              <w:t>(7109, 0, '2015-05-05 05:13:35'),</w:t>
            </w:r>
          </w:p>
          <w:p w:rsidR="0099030E" w:rsidRDefault="0099030E" w:rsidP="00147D83">
            <w:r>
              <w:t>(7110, 0, '2015-05-05 05:13:38'),</w:t>
            </w:r>
          </w:p>
          <w:p w:rsidR="0099030E" w:rsidRDefault="0099030E" w:rsidP="00147D83">
            <w:r>
              <w:t>(7111, 0, '2015-05-05 05:13:41'),</w:t>
            </w:r>
          </w:p>
          <w:p w:rsidR="0099030E" w:rsidRDefault="0099030E" w:rsidP="00147D83">
            <w:r>
              <w:t>(7112, 0, '2015-05-05 05:13:44'),</w:t>
            </w:r>
          </w:p>
          <w:p w:rsidR="0099030E" w:rsidRDefault="0099030E" w:rsidP="00147D83">
            <w:r>
              <w:t>(7113, 0, '2015-05-05 05:13:47'),</w:t>
            </w:r>
          </w:p>
          <w:p w:rsidR="0099030E" w:rsidRDefault="0099030E" w:rsidP="00147D83">
            <w:r>
              <w:t>(7114, 0, '2015-05-05 05:13:50'),</w:t>
            </w:r>
          </w:p>
          <w:p w:rsidR="0099030E" w:rsidRDefault="0099030E" w:rsidP="00147D83">
            <w:r>
              <w:t>(7115, 0, '2015-05-05 05:13:53'),</w:t>
            </w:r>
          </w:p>
          <w:p w:rsidR="0099030E" w:rsidRDefault="0099030E" w:rsidP="00147D83">
            <w:r>
              <w:t>(7116, 0, '2015-05-05 05:13:56'),</w:t>
            </w:r>
          </w:p>
          <w:p w:rsidR="0099030E" w:rsidRDefault="0099030E" w:rsidP="00147D83">
            <w:r>
              <w:t>(7117, 0, '2015-05-05 05:13:59'),</w:t>
            </w:r>
          </w:p>
          <w:p w:rsidR="0099030E" w:rsidRDefault="0099030E" w:rsidP="00147D83">
            <w:r>
              <w:t>(7118, 0, '2015-05-05 05:14:02'),</w:t>
            </w:r>
          </w:p>
          <w:p w:rsidR="0099030E" w:rsidRDefault="0099030E" w:rsidP="00147D83">
            <w:r>
              <w:t>(7119, 0, '2015-05-05 05:14:05'),</w:t>
            </w:r>
          </w:p>
          <w:p w:rsidR="0099030E" w:rsidRDefault="0099030E" w:rsidP="00147D83">
            <w:r>
              <w:t>(7120, 0, '2015-05-05 05:14:08'),</w:t>
            </w:r>
          </w:p>
          <w:p w:rsidR="0099030E" w:rsidRDefault="0099030E" w:rsidP="00147D83">
            <w:r>
              <w:t>(7121, 0, '2015-05-05 05:14:11'),</w:t>
            </w:r>
          </w:p>
          <w:p w:rsidR="0099030E" w:rsidRDefault="0099030E" w:rsidP="00147D83">
            <w:r>
              <w:t>(7122, 0, '2015-05-05 05:14:14'),</w:t>
            </w:r>
          </w:p>
          <w:p w:rsidR="0099030E" w:rsidRDefault="0099030E" w:rsidP="00147D83">
            <w:r>
              <w:t>(7123, 0, '2015-05-05 05:14:17'),</w:t>
            </w:r>
          </w:p>
          <w:p w:rsidR="0099030E" w:rsidRDefault="0099030E" w:rsidP="00147D83">
            <w:r>
              <w:t>(7124, 0, '2015-05-05 05:14:20'),</w:t>
            </w:r>
          </w:p>
          <w:p w:rsidR="0099030E" w:rsidRDefault="0099030E" w:rsidP="00147D83">
            <w:r>
              <w:t>(7125, 0, '2015-05-05 05:14:23'),</w:t>
            </w:r>
          </w:p>
          <w:p w:rsidR="0099030E" w:rsidRDefault="0099030E" w:rsidP="00147D83">
            <w:r>
              <w:t>(7126, 0, '2015-05-05 05:14:26'),</w:t>
            </w:r>
          </w:p>
          <w:p w:rsidR="0099030E" w:rsidRDefault="0099030E" w:rsidP="00147D83">
            <w:r>
              <w:t>(7127, 0, '2015-05-05 05:14:29'),</w:t>
            </w:r>
          </w:p>
          <w:p w:rsidR="0099030E" w:rsidRDefault="0099030E" w:rsidP="00147D83">
            <w:r>
              <w:t>(7128, 0, '2015-05-05 05:14:32'),</w:t>
            </w:r>
          </w:p>
          <w:p w:rsidR="0099030E" w:rsidRDefault="0099030E" w:rsidP="00147D83">
            <w:r>
              <w:t>(7129, 0, '2015-05-05 05:14:35'),</w:t>
            </w:r>
          </w:p>
          <w:p w:rsidR="0099030E" w:rsidRDefault="0099030E" w:rsidP="00147D83">
            <w:r>
              <w:t>(7130, 0, '2015-05-05 05:14:38'),</w:t>
            </w:r>
          </w:p>
          <w:p w:rsidR="0099030E" w:rsidRDefault="0099030E" w:rsidP="00147D83">
            <w:r>
              <w:t>(7131, 0, '2015-05-05 05:14:41'),</w:t>
            </w:r>
          </w:p>
          <w:p w:rsidR="0099030E" w:rsidRDefault="0099030E" w:rsidP="00147D83">
            <w:r>
              <w:t>(7132, 0, '2015-05-05 05:14:44'),</w:t>
            </w:r>
          </w:p>
          <w:p w:rsidR="0099030E" w:rsidRDefault="0099030E" w:rsidP="00147D83">
            <w:r>
              <w:t>(7133, 0, '2015-05-05 05:14:47'),</w:t>
            </w:r>
          </w:p>
          <w:p w:rsidR="0099030E" w:rsidRDefault="0099030E" w:rsidP="00147D83">
            <w:r>
              <w:t>(7134, 0, '2015-05-05 05:14:50'),</w:t>
            </w:r>
          </w:p>
          <w:p w:rsidR="0099030E" w:rsidRDefault="0099030E" w:rsidP="00147D83">
            <w:r>
              <w:t>(7135, 0, '2015-05-05 05:14:53'),</w:t>
            </w:r>
          </w:p>
          <w:p w:rsidR="0099030E" w:rsidRDefault="0099030E" w:rsidP="00147D83">
            <w:r>
              <w:t>(7136, 0, '2015-05-05 05:14:56'),</w:t>
            </w:r>
          </w:p>
          <w:p w:rsidR="0099030E" w:rsidRDefault="0099030E" w:rsidP="00147D83">
            <w:r>
              <w:t>(7137, 0, '2015-05-05 05:14:59'),</w:t>
            </w:r>
          </w:p>
          <w:p w:rsidR="0099030E" w:rsidRDefault="0099030E" w:rsidP="00147D83">
            <w:r>
              <w:t>(7138, 0, '2015-05-05 05:15:03'),</w:t>
            </w:r>
          </w:p>
          <w:p w:rsidR="0099030E" w:rsidRDefault="0099030E" w:rsidP="00147D83">
            <w:r>
              <w:t>(7139, 0, '2015-05-05 05:15:06'),</w:t>
            </w:r>
          </w:p>
          <w:p w:rsidR="0099030E" w:rsidRDefault="0099030E" w:rsidP="00147D83">
            <w:r>
              <w:t>(7140, 0, '2015-05-05 05:15:09'),</w:t>
            </w:r>
          </w:p>
          <w:p w:rsidR="0099030E" w:rsidRDefault="0099030E" w:rsidP="00147D83">
            <w:r>
              <w:t>(7141, 0, '2015-05-05 05:15:12'),</w:t>
            </w:r>
          </w:p>
          <w:p w:rsidR="0099030E" w:rsidRDefault="0099030E" w:rsidP="00147D83">
            <w:r>
              <w:t>(7142, 0, '2015-05-05 05:15:15'),</w:t>
            </w:r>
          </w:p>
          <w:p w:rsidR="0099030E" w:rsidRDefault="0099030E" w:rsidP="00147D83">
            <w:r>
              <w:t>(7143, 0, '2015-05-05 05:15:18'),</w:t>
            </w:r>
          </w:p>
          <w:p w:rsidR="0099030E" w:rsidRDefault="0099030E" w:rsidP="00147D83">
            <w:r>
              <w:t>(7144, 0, '2015-05-05 05:15:21'),</w:t>
            </w:r>
          </w:p>
          <w:p w:rsidR="0099030E" w:rsidRDefault="0099030E" w:rsidP="00147D83">
            <w:r>
              <w:t>(7145, 0, '2015-05-05 05:15:24'),</w:t>
            </w:r>
          </w:p>
          <w:p w:rsidR="0099030E" w:rsidRDefault="0099030E" w:rsidP="00147D83">
            <w:r>
              <w:t>(7146, 0, '2015-05-05 05:15:27'),</w:t>
            </w:r>
          </w:p>
          <w:p w:rsidR="0099030E" w:rsidRDefault="0099030E" w:rsidP="00147D83">
            <w:r>
              <w:t>(7147, 0, '2015-05-05 05:15:30'),</w:t>
            </w:r>
          </w:p>
          <w:p w:rsidR="0099030E" w:rsidRDefault="0099030E" w:rsidP="00147D83">
            <w:r>
              <w:t>(7148, 0, '2015-05-05 05:15:33'),</w:t>
            </w:r>
          </w:p>
          <w:p w:rsidR="0099030E" w:rsidRDefault="0099030E" w:rsidP="00147D83">
            <w:r>
              <w:t>(7149, 0, '2015-05-05 05:15:36'),</w:t>
            </w:r>
          </w:p>
          <w:p w:rsidR="0099030E" w:rsidRDefault="0099030E" w:rsidP="00147D83">
            <w:r>
              <w:t>(7150, 0, '2015-05-05 05:15:39'),</w:t>
            </w:r>
          </w:p>
          <w:p w:rsidR="0099030E" w:rsidRDefault="0099030E" w:rsidP="00147D83">
            <w:r>
              <w:t>(7151, 0, '2015-05-05 05:15:42'),</w:t>
            </w:r>
          </w:p>
          <w:p w:rsidR="0099030E" w:rsidRDefault="0099030E" w:rsidP="00147D83">
            <w:r>
              <w:t>(7152, 0, '2015-05-05 05:15:45'),</w:t>
            </w:r>
          </w:p>
          <w:p w:rsidR="0099030E" w:rsidRDefault="0099030E" w:rsidP="00147D83">
            <w:r>
              <w:t>(7153, 0, '2015-05-05 05:15:48'),</w:t>
            </w:r>
          </w:p>
          <w:p w:rsidR="0099030E" w:rsidRDefault="0099030E" w:rsidP="00147D83">
            <w:r>
              <w:t>(7154, 0, '2015-05-05 05:15:51'),</w:t>
            </w:r>
          </w:p>
          <w:p w:rsidR="0099030E" w:rsidRDefault="0099030E" w:rsidP="00147D83">
            <w:r>
              <w:t>(7155, 0, '2015-05-05 05:15:54'),</w:t>
            </w:r>
          </w:p>
          <w:p w:rsidR="0099030E" w:rsidRDefault="0099030E" w:rsidP="00147D83">
            <w:r>
              <w:t>(7156, 0, '2015-05-05 05:15:57'),</w:t>
            </w:r>
          </w:p>
          <w:p w:rsidR="0099030E" w:rsidRDefault="0099030E" w:rsidP="00147D83">
            <w:r>
              <w:t>(7157, 0, '2015-05-05 05:16:00'),</w:t>
            </w:r>
          </w:p>
          <w:p w:rsidR="0099030E" w:rsidRDefault="0099030E" w:rsidP="00147D83">
            <w:r>
              <w:t>(7158, 0, '2015-05-05 05:16:03'),</w:t>
            </w:r>
          </w:p>
          <w:p w:rsidR="0099030E" w:rsidRDefault="0099030E" w:rsidP="00147D83">
            <w:r>
              <w:t>(7159, 0, '2015-05-05 05:16:06'),</w:t>
            </w:r>
          </w:p>
          <w:p w:rsidR="0099030E" w:rsidRDefault="0099030E" w:rsidP="00147D83">
            <w:r>
              <w:t>(7160, 0, '2015-05-05 05:16:09'),</w:t>
            </w:r>
          </w:p>
          <w:p w:rsidR="0099030E" w:rsidRDefault="0099030E" w:rsidP="00147D83">
            <w:r>
              <w:t>(7161, 0, '2015-05-05 05:16:12'),</w:t>
            </w:r>
          </w:p>
          <w:p w:rsidR="0099030E" w:rsidRDefault="0099030E" w:rsidP="00147D83">
            <w:r>
              <w:t>(7162, 0, '2015-05-05 05:16:15'),</w:t>
            </w:r>
          </w:p>
          <w:p w:rsidR="0099030E" w:rsidRDefault="0099030E" w:rsidP="00147D83">
            <w:r>
              <w:t>(7163, 0, '2015-05-05 05:16:18'),</w:t>
            </w:r>
          </w:p>
          <w:p w:rsidR="0099030E" w:rsidRDefault="0099030E" w:rsidP="00147D83">
            <w:r>
              <w:t>(7164, 0, '2015-05-05 05:16:21'),</w:t>
            </w:r>
          </w:p>
          <w:p w:rsidR="0099030E" w:rsidRDefault="0099030E" w:rsidP="00147D83">
            <w:r>
              <w:t>(7165, 0, '2015-05-05 05:16:24'),</w:t>
            </w:r>
          </w:p>
          <w:p w:rsidR="0099030E" w:rsidRDefault="0099030E" w:rsidP="00147D83">
            <w:r>
              <w:t>(7166, 0, '2015-05-05 05:16:27'),</w:t>
            </w:r>
          </w:p>
          <w:p w:rsidR="0099030E" w:rsidRDefault="0099030E" w:rsidP="00147D83">
            <w:r>
              <w:t>(7167, 0, '2015-05-05 05:16:31'),</w:t>
            </w:r>
          </w:p>
          <w:p w:rsidR="0099030E" w:rsidRDefault="0099030E" w:rsidP="00147D83">
            <w:r>
              <w:t>(7168, 0, '2015-05-05 05:16:34'),</w:t>
            </w:r>
          </w:p>
          <w:p w:rsidR="0099030E" w:rsidRDefault="0099030E" w:rsidP="00147D83">
            <w:r>
              <w:t>(7169, 0, '2015-05-05 05:16:37'),</w:t>
            </w:r>
          </w:p>
          <w:p w:rsidR="0099030E" w:rsidRDefault="0099030E" w:rsidP="00147D83">
            <w:r>
              <w:t>(7170, 0, '2015-05-05 05:16:40'),</w:t>
            </w:r>
          </w:p>
          <w:p w:rsidR="0099030E" w:rsidRDefault="0099030E" w:rsidP="00147D83">
            <w:r>
              <w:t>(7171, 0, '2015-05-05 05:16:43'),</w:t>
            </w:r>
          </w:p>
          <w:p w:rsidR="0099030E" w:rsidRDefault="0099030E" w:rsidP="00147D83">
            <w:r>
              <w:t>(7172, 0, '2015-05-05 05:16:46'),</w:t>
            </w:r>
          </w:p>
          <w:p w:rsidR="0099030E" w:rsidRDefault="0099030E" w:rsidP="00147D83">
            <w:r>
              <w:t>(7173, 0, '2015-05-05 05:16:49'),</w:t>
            </w:r>
          </w:p>
          <w:p w:rsidR="0099030E" w:rsidRDefault="0099030E" w:rsidP="00147D83">
            <w:r>
              <w:t>(7174, 0, '2015-05-05 05:16:52'),</w:t>
            </w:r>
          </w:p>
          <w:p w:rsidR="0099030E" w:rsidRDefault="0099030E" w:rsidP="00147D83">
            <w:r>
              <w:t>(7175, 0, '2015-05-05 05:16:55'),</w:t>
            </w:r>
          </w:p>
          <w:p w:rsidR="0099030E" w:rsidRDefault="0099030E" w:rsidP="00147D83">
            <w:r>
              <w:t>(7176, 0, '2015-05-05 05:16:58'),</w:t>
            </w:r>
          </w:p>
          <w:p w:rsidR="0099030E" w:rsidRDefault="0099030E" w:rsidP="00147D83">
            <w:r>
              <w:t>(7177, 0, '2015-05-05 05:17:01'),</w:t>
            </w:r>
          </w:p>
          <w:p w:rsidR="0099030E" w:rsidRDefault="0099030E" w:rsidP="00147D83">
            <w:r>
              <w:t>(7178, 0, '2015-05-05 05:17:04'),</w:t>
            </w:r>
          </w:p>
          <w:p w:rsidR="0099030E" w:rsidRDefault="0099030E" w:rsidP="00147D83">
            <w:r>
              <w:t>(7179, 0, '2015-05-05 05:17:07'),</w:t>
            </w:r>
          </w:p>
          <w:p w:rsidR="0099030E" w:rsidRDefault="0099030E" w:rsidP="00147D83">
            <w:r>
              <w:t>(7180, 0, '2015-05-05 05:17:10'),</w:t>
            </w:r>
          </w:p>
          <w:p w:rsidR="0099030E" w:rsidRDefault="0099030E" w:rsidP="00147D83">
            <w:r>
              <w:t>(7181, 0, '2015-05-05 05:17:13'),</w:t>
            </w:r>
          </w:p>
          <w:p w:rsidR="0099030E" w:rsidRDefault="0099030E" w:rsidP="00147D83">
            <w:r>
              <w:t>(7182, 0, '2015-05-05 05:17:16'),</w:t>
            </w:r>
          </w:p>
          <w:p w:rsidR="0099030E" w:rsidRDefault="0099030E" w:rsidP="00147D83">
            <w:r>
              <w:t>(7183, 0, '2015-05-05 05:17:19'),</w:t>
            </w:r>
          </w:p>
          <w:p w:rsidR="0099030E" w:rsidRDefault="0099030E" w:rsidP="00147D83">
            <w:r>
              <w:t>(7184, 0, '2015-05-05 05:17:22'),</w:t>
            </w:r>
          </w:p>
          <w:p w:rsidR="0099030E" w:rsidRDefault="0099030E" w:rsidP="00147D83">
            <w:r>
              <w:t>(7185, 0, '2015-05-05 05:17:25'),</w:t>
            </w:r>
          </w:p>
          <w:p w:rsidR="0099030E" w:rsidRDefault="0099030E" w:rsidP="00147D83">
            <w:r>
              <w:t>(7186, 0, '2015-05-05 05:17:28'),</w:t>
            </w:r>
          </w:p>
          <w:p w:rsidR="0099030E" w:rsidRDefault="0099030E" w:rsidP="00147D83">
            <w:r>
              <w:t>(7187, 0, '2015-05-05 05:17:31'),</w:t>
            </w:r>
          </w:p>
          <w:p w:rsidR="0099030E" w:rsidRDefault="0099030E" w:rsidP="00147D83">
            <w:r>
              <w:t>(7188, 0, '2015-05-05 05:17:34'),</w:t>
            </w:r>
          </w:p>
          <w:p w:rsidR="0099030E" w:rsidRDefault="0099030E" w:rsidP="00147D83">
            <w:r>
              <w:t>(7189, 0, '2015-05-05 05:17:37'),</w:t>
            </w:r>
          </w:p>
          <w:p w:rsidR="0099030E" w:rsidRDefault="0099030E" w:rsidP="00147D83">
            <w:r>
              <w:t>(7190, 0, '2015-05-05 05:17:40'),</w:t>
            </w:r>
          </w:p>
          <w:p w:rsidR="0099030E" w:rsidRDefault="0099030E" w:rsidP="00147D83">
            <w:r>
              <w:t>(7191, 0, '2015-05-05 05:17:43'),</w:t>
            </w:r>
          </w:p>
          <w:p w:rsidR="0099030E" w:rsidRDefault="0099030E" w:rsidP="00147D83">
            <w:r>
              <w:t>(7192, 0, '2015-05-05 05:17:46'),</w:t>
            </w:r>
          </w:p>
          <w:p w:rsidR="0099030E" w:rsidRDefault="0099030E" w:rsidP="00147D83">
            <w:r>
              <w:t>(7193, 0, '2015-05-05 05:17:49'),</w:t>
            </w:r>
          </w:p>
          <w:p w:rsidR="0099030E" w:rsidRDefault="0099030E" w:rsidP="00147D83">
            <w:r>
              <w:t>(7194, 0, '2015-05-05 05:17:52'),</w:t>
            </w:r>
          </w:p>
          <w:p w:rsidR="0099030E" w:rsidRDefault="0099030E" w:rsidP="00147D83">
            <w:r>
              <w:t>(7195, 0, '2015-05-05 05:17:55'),</w:t>
            </w:r>
          </w:p>
          <w:p w:rsidR="0099030E" w:rsidRDefault="0099030E" w:rsidP="00147D83">
            <w:r>
              <w:t>(7196, 0, '2015-05-05 05:17:58'),</w:t>
            </w:r>
          </w:p>
          <w:p w:rsidR="0099030E" w:rsidRDefault="0099030E" w:rsidP="00147D83">
            <w:r>
              <w:t>(7197, 0, '2015-05-05 05:18:02'),</w:t>
            </w:r>
          </w:p>
          <w:p w:rsidR="0099030E" w:rsidRDefault="0099030E" w:rsidP="00147D83">
            <w:r>
              <w:t>(7198, 0, '2015-05-05 05:18:05'),</w:t>
            </w:r>
          </w:p>
          <w:p w:rsidR="0099030E" w:rsidRDefault="0099030E" w:rsidP="00147D83">
            <w:r>
              <w:t>(7199, 0, '2015-05-05 05:18:08'),</w:t>
            </w:r>
          </w:p>
          <w:p w:rsidR="0099030E" w:rsidRDefault="0099030E" w:rsidP="00147D83">
            <w:r>
              <w:t>(7200, 0, '2015-05-05 05:18:11'),</w:t>
            </w:r>
          </w:p>
          <w:p w:rsidR="0099030E" w:rsidRDefault="0099030E" w:rsidP="00147D83">
            <w:r>
              <w:t>(7201, 0, '2015-05-05 05:18:14'),</w:t>
            </w:r>
          </w:p>
          <w:p w:rsidR="0099030E" w:rsidRDefault="0099030E" w:rsidP="00147D83">
            <w:r>
              <w:t>(7202, 0, '2015-05-05 05:18:17'),</w:t>
            </w:r>
          </w:p>
          <w:p w:rsidR="0099030E" w:rsidRDefault="0099030E" w:rsidP="00147D83">
            <w:r>
              <w:t>(7203, 0, '2015-05-05 05:18:20'),</w:t>
            </w:r>
          </w:p>
          <w:p w:rsidR="0099030E" w:rsidRDefault="0099030E" w:rsidP="00147D83">
            <w:r>
              <w:t>(7204, 0, '2015-05-05 05:18:23'),</w:t>
            </w:r>
          </w:p>
          <w:p w:rsidR="0099030E" w:rsidRDefault="0099030E" w:rsidP="00147D83">
            <w:r>
              <w:t>(7205, 0, '2015-05-05 05:18:26'),</w:t>
            </w:r>
          </w:p>
          <w:p w:rsidR="0099030E" w:rsidRDefault="0099030E" w:rsidP="00147D83">
            <w:r>
              <w:t>(7206, 0, '2015-05-05 05:18:29'),</w:t>
            </w:r>
          </w:p>
          <w:p w:rsidR="0099030E" w:rsidRDefault="0099030E" w:rsidP="00147D83">
            <w:r>
              <w:t>(7207, 0, '2015-05-05 05:18:32'),</w:t>
            </w:r>
          </w:p>
          <w:p w:rsidR="0099030E" w:rsidRDefault="0099030E" w:rsidP="00147D83">
            <w:r>
              <w:t>(7208, 0, '2015-05-05 05:18:35'),</w:t>
            </w:r>
          </w:p>
          <w:p w:rsidR="0099030E" w:rsidRDefault="0099030E" w:rsidP="00147D83">
            <w:r>
              <w:t>(7209, 0, '2015-05-05 05:18:38'),</w:t>
            </w:r>
          </w:p>
          <w:p w:rsidR="0099030E" w:rsidRDefault="0099030E" w:rsidP="00147D83">
            <w:r>
              <w:t>(7210, 0, '2015-05-05 05:18:41'),</w:t>
            </w:r>
          </w:p>
          <w:p w:rsidR="0099030E" w:rsidRDefault="0099030E" w:rsidP="00147D83">
            <w:r>
              <w:t>(7211, 0, '2015-05-05 05:18:44'),</w:t>
            </w:r>
          </w:p>
          <w:p w:rsidR="0099030E" w:rsidRDefault="0099030E" w:rsidP="00147D83">
            <w:r>
              <w:t>(7212, 0, '2015-05-05 05:18:47'),</w:t>
            </w:r>
          </w:p>
          <w:p w:rsidR="0099030E" w:rsidRDefault="0099030E" w:rsidP="00147D83">
            <w:r>
              <w:t>(7213, 0, '2015-05-05 05:18:50'),</w:t>
            </w:r>
          </w:p>
          <w:p w:rsidR="0099030E" w:rsidRDefault="0099030E" w:rsidP="00147D83">
            <w:r>
              <w:t>(7214, 0, '2015-05-05 05:18:53'),</w:t>
            </w:r>
          </w:p>
          <w:p w:rsidR="0099030E" w:rsidRDefault="0099030E" w:rsidP="00147D83">
            <w:r>
              <w:t>(7215, 0, '2015-05-05 05:18:56'),</w:t>
            </w:r>
          </w:p>
          <w:p w:rsidR="0099030E" w:rsidRDefault="0099030E" w:rsidP="00147D83">
            <w:r>
              <w:t>(7216, 0, '2015-05-05 05:18:59'),</w:t>
            </w:r>
          </w:p>
          <w:p w:rsidR="0099030E" w:rsidRDefault="0099030E" w:rsidP="00147D83">
            <w:r>
              <w:t>(7217, 0, '2015-05-05 05:19:02'),</w:t>
            </w:r>
          </w:p>
          <w:p w:rsidR="0099030E" w:rsidRDefault="0099030E" w:rsidP="00147D83">
            <w:r>
              <w:t>(7218, 0, '2015-05-05 05:19:05'),</w:t>
            </w:r>
          </w:p>
          <w:p w:rsidR="0099030E" w:rsidRDefault="0099030E" w:rsidP="00147D83">
            <w:r>
              <w:t>(7219, 0, '2015-05-05 05:19:08'),</w:t>
            </w:r>
          </w:p>
          <w:p w:rsidR="0099030E" w:rsidRDefault="0099030E" w:rsidP="00147D83">
            <w:r>
              <w:t>(7220, 0, '2015-05-05 05:19:11'),</w:t>
            </w:r>
          </w:p>
          <w:p w:rsidR="0099030E" w:rsidRDefault="0099030E" w:rsidP="00147D83">
            <w:r>
              <w:t>(7221, 0, '2015-05-05 05:19:14'),</w:t>
            </w:r>
          </w:p>
          <w:p w:rsidR="0099030E" w:rsidRDefault="0099030E" w:rsidP="00147D83">
            <w:r>
              <w:t>(7222, 0, '2015-05-05 05:19:17'),</w:t>
            </w:r>
          </w:p>
          <w:p w:rsidR="0099030E" w:rsidRDefault="0099030E" w:rsidP="00147D83">
            <w:r>
              <w:t>(7223, 0, '2015-05-05 05:19:20'),</w:t>
            </w:r>
          </w:p>
          <w:p w:rsidR="0099030E" w:rsidRDefault="0099030E" w:rsidP="00147D83">
            <w:r>
              <w:t>(7224, 0, '2015-05-05 05:19:23'),</w:t>
            </w:r>
          </w:p>
          <w:p w:rsidR="0099030E" w:rsidRDefault="0099030E" w:rsidP="00147D83">
            <w:r>
              <w:t>(7225, 0, '2015-05-05 05:19:26'),</w:t>
            </w:r>
          </w:p>
          <w:p w:rsidR="0099030E" w:rsidRDefault="0099030E" w:rsidP="00147D83">
            <w:r>
              <w:t>(7226, 0, '2015-05-05 05:19:29'),</w:t>
            </w:r>
          </w:p>
          <w:p w:rsidR="0099030E" w:rsidRDefault="0099030E" w:rsidP="00147D83">
            <w:r>
              <w:t>(7227, 0, '2015-05-05 05:19:33'),</w:t>
            </w:r>
          </w:p>
          <w:p w:rsidR="0099030E" w:rsidRDefault="0099030E" w:rsidP="00147D83">
            <w:r>
              <w:t>(7228, 0, '2015-05-05 05:19:36'),</w:t>
            </w:r>
          </w:p>
          <w:p w:rsidR="0099030E" w:rsidRDefault="0099030E" w:rsidP="00147D83">
            <w:r>
              <w:t>(7229, 0, '2015-05-05 05:19:39'),</w:t>
            </w:r>
          </w:p>
          <w:p w:rsidR="0099030E" w:rsidRDefault="0099030E" w:rsidP="00147D83">
            <w:r>
              <w:t>(7230, 0, '2015-05-05 05:19:42'),</w:t>
            </w:r>
          </w:p>
          <w:p w:rsidR="0099030E" w:rsidRDefault="0099030E" w:rsidP="00147D83">
            <w:r>
              <w:t>(7231, 0, '2015-05-05 05:19:45'),</w:t>
            </w:r>
          </w:p>
          <w:p w:rsidR="0099030E" w:rsidRDefault="0099030E" w:rsidP="00147D83">
            <w:r>
              <w:t>(7232, 0, '2015-05-05 05:19:48'),</w:t>
            </w:r>
          </w:p>
          <w:p w:rsidR="0099030E" w:rsidRDefault="0099030E" w:rsidP="00147D83">
            <w:r>
              <w:t>(7233, 0, '2015-05-05 05:19:51'),</w:t>
            </w:r>
          </w:p>
          <w:p w:rsidR="0099030E" w:rsidRDefault="0099030E" w:rsidP="00147D83">
            <w:r>
              <w:t>(7234, 0, '2015-05-05 05:19:54'),</w:t>
            </w:r>
          </w:p>
          <w:p w:rsidR="0099030E" w:rsidRDefault="0099030E" w:rsidP="00147D83">
            <w:r>
              <w:t>(7235, 0, '2015-05-05 05:19:57'),</w:t>
            </w:r>
          </w:p>
          <w:p w:rsidR="0099030E" w:rsidRDefault="0099030E" w:rsidP="00147D83">
            <w:r>
              <w:t>(7236, 0, '2015-05-05 05:20:00'),</w:t>
            </w:r>
          </w:p>
          <w:p w:rsidR="0099030E" w:rsidRDefault="0099030E" w:rsidP="00147D83">
            <w:r>
              <w:t>(7237, 0, '2015-05-05 05:20:03'),</w:t>
            </w:r>
          </w:p>
          <w:p w:rsidR="0099030E" w:rsidRDefault="0099030E" w:rsidP="00147D83">
            <w:r>
              <w:t>(7238, 0, '2015-05-05 05:20:06'),</w:t>
            </w:r>
          </w:p>
          <w:p w:rsidR="0099030E" w:rsidRDefault="0099030E" w:rsidP="00147D83">
            <w:r>
              <w:t>(7239, 0, '2015-05-05 05:20:09'),</w:t>
            </w:r>
          </w:p>
          <w:p w:rsidR="0099030E" w:rsidRDefault="0099030E" w:rsidP="00147D83">
            <w:r>
              <w:t>(7240, 0, '2015-05-05 05:20:12'),</w:t>
            </w:r>
          </w:p>
          <w:p w:rsidR="0099030E" w:rsidRDefault="0099030E" w:rsidP="00147D83">
            <w:r>
              <w:t>(7241, 0, '2015-05-05 05:20:15'),</w:t>
            </w:r>
          </w:p>
          <w:p w:rsidR="0099030E" w:rsidRDefault="0099030E" w:rsidP="00147D83">
            <w:r>
              <w:t>(7242, 0, '2015-05-05 05:20:18'),</w:t>
            </w:r>
          </w:p>
          <w:p w:rsidR="0099030E" w:rsidRDefault="0099030E" w:rsidP="00147D83">
            <w:r>
              <w:t>(7243, 0, '2015-05-05 05:20:21'),</w:t>
            </w:r>
          </w:p>
          <w:p w:rsidR="0099030E" w:rsidRDefault="0099030E" w:rsidP="00147D83">
            <w:r>
              <w:t>(7244, 0, '2015-05-05 05:20:24'),</w:t>
            </w:r>
          </w:p>
          <w:p w:rsidR="0099030E" w:rsidRDefault="0099030E" w:rsidP="00147D83">
            <w:r>
              <w:t>(7245, 0, '2015-05-05 05:20:27'),</w:t>
            </w:r>
          </w:p>
          <w:p w:rsidR="0099030E" w:rsidRDefault="0099030E" w:rsidP="00147D83">
            <w:r>
              <w:t>(7246, 0, '2015-05-05 05:20:30'),</w:t>
            </w:r>
          </w:p>
          <w:p w:rsidR="0099030E" w:rsidRDefault="0099030E" w:rsidP="00147D83">
            <w:r>
              <w:t>(7247, 0, '2015-05-05 05:20:33'),</w:t>
            </w:r>
          </w:p>
          <w:p w:rsidR="0099030E" w:rsidRDefault="0099030E" w:rsidP="00147D83">
            <w:r>
              <w:t>(7248, 0, '2015-05-05 05:20:36'),</w:t>
            </w:r>
          </w:p>
          <w:p w:rsidR="0099030E" w:rsidRDefault="0099030E" w:rsidP="00147D83">
            <w:r>
              <w:t>(7249, 0, '2015-05-05 05:20:39'),</w:t>
            </w:r>
          </w:p>
          <w:p w:rsidR="0099030E" w:rsidRDefault="0099030E" w:rsidP="00147D83">
            <w:r>
              <w:t>(7250, 0, '2015-05-05 05:20:42'),</w:t>
            </w:r>
          </w:p>
          <w:p w:rsidR="0099030E" w:rsidRDefault="0099030E" w:rsidP="00147D83">
            <w:r>
              <w:t>(7251, 0, '2015-05-05 05:20:45'),</w:t>
            </w:r>
          </w:p>
          <w:p w:rsidR="0099030E" w:rsidRDefault="0099030E" w:rsidP="00147D83">
            <w:r>
              <w:t>(7252, 0, '2015-05-05 05:20:48'),</w:t>
            </w:r>
          </w:p>
          <w:p w:rsidR="0099030E" w:rsidRDefault="0099030E" w:rsidP="00147D83">
            <w:r>
              <w:t>(7253, 0, '2015-05-05 05:20:51'),</w:t>
            </w:r>
          </w:p>
          <w:p w:rsidR="0099030E" w:rsidRDefault="0099030E" w:rsidP="00147D83">
            <w:r>
              <w:t>(7254, 0, '2015-05-05 05:20:54'),</w:t>
            </w:r>
          </w:p>
          <w:p w:rsidR="0099030E" w:rsidRDefault="0099030E" w:rsidP="00147D83">
            <w:r>
              <w:t>(7255, 0, '2015-05-05 05:20:57'),</w:t>
            </w:r>
          </w:p>
          <w:p w:rsidR="0099030E" w:rsidRDefault="0099030E" w:rsidP="00147D83">
            <w:r>
              <w:t>(7256, 0, '2015-05-05 05:21:01'),</w:t>
            </w:r>
          </w:p>
          <w:p w:rsidR="0099030E" w:rsidRDefault="0099030E" w:rsidP="00147D83">
            <w:r>
              <w:t>(7257, 0, '2015-05-05 05:21:04'),</w:t>
            </w:r>
          </w:p>
          <w:p w:rsidR="0099030E" w:rsidRDefault="0099030E" w:rsidP="00147D83">
            <w:r>
              <w:t>(7258, 0, '2015-05-05 05:21:07'),</w:t>
            </w:r>
          </w:p>
          <w:p w:rsidR="0099030E" w:rsidRDefault="0099030E" w:rsidP="00147D83">
            <w:r>
              <w:t>(7259, 0, '2015-05-05 05:21:10'),</w:t>
            </w:r>
          </w:p>
          <w:p w:rsidR="0099030E" w:rsidRDefault="0099030E" w:rsidP="00147D83">
            <w:r>
              <w:t>(7260, 0, '2015-05-05 05:21:13'),</w:t>
            </w:r>
          </w:p>
          <w:p w:rsidR="0099030E" w:rsidRDefault="0099030E" w:rsidP="00147D83">
            <w:r>
              <w:t>(7261, 0, '2015-05-05 05:21:16'),</w:t>
            </w:r>
          </w:p>
          <w:p w:rsidR="0099030E" w:rsidRDefault="0099030E" w:rsidP="00147D83">
            <w:r>
              <w:t>(7262, 0, '2015-05-05 05:21:19'),</w:t>
            </w:r>
          </w:p>
          <w:p w:rsidR="0099030E" w:rsidRDefault="0099030E" w:rsidP="00147D83">
            <w:r>
              <w:t>(7263, 0, '2015-05-05 05:21:22'),</w:t>
            </w:r>
          </w:p>
          <w:p w:rsidR="0099030E" w:rsidRDefault="0099030E" w:rsidP="00147D83">
            <w:r>
              <w:t>(7264, 0, '2015-05-05 05:21:25'),</w:t>
            </w:r>
          </w:p>
          <w:p w:rsidR="0099030E" w:rsidRDefault="0099030E" w:rsidP="00147D83">
            <w:r>
              <w:t>(7265, 0, '2015-05-05 05:21:28'),</w:t>
            </w:r>
          </w:p>
          <w:p w:rsidR="0099030E" w:rsidRDefault="0099030E" w:rsidP="00147D83">
            <w:r>
              <w:t>(7266, 0, '2015-05-05 05:21:31'),</w:t>
            </w:r>
          </w:p>
          <w:p w:rsidR="0099030E" w:rsidRDefault="0099030E" w:rsidP="00147D83">
            <w:r>
              <w:t>(7267, 0, '2015-05-05 05:21:34'),</w:t>
            </w:r>
          </w:p>
          <w:p w:rsidR="0099030E" w:rsidRDefault="0099030E" w:rsidP="00147D83">
            <w:r>
              <w:t>(7268, 0, '2015-05-05 05:21:37'),</w:t>
            </w:r>
          </w:p>
          <w:p w:rsidR="0099030E" w:rsidRDefault="0099030E" w:rsidP="00147D83">
            <w:r>
              <w:t>(7269, 0, '2015-05-05 05:21:40'),</w:t>
            </w:r>
          </w:p>
          <w:p w:rsidR="0099030E" w:rsidRDefault="0099030E" w:rsidP="00147D83">
            <w:r>
              <w:t>(7270, 0, '2015-05-05 05:21:43'),</w:t>
            </w:r>
          </w:p>
          <w:p w:rsidR="0099030E" w:rsidRDefault="0099030E" w:rsidP="00147D83">
            <w:r>
              <w:t>(7271, 0, '2015-05-05 05:21:46'),</w:t>
            </w:r>
          </w:p>
          <w:p w:rsidR="0099030E" w:rsidRDefault="0099030E" w:rsidP="00147D83">
            <w:r>
              <w:t>(7272, 0, '2015-05-05 05:21:49'),</w:t>
            </w:r>
          </w:p>
          <w:p w:rsidR="0099030E" w:rsidRDefault="0099030E" w:rsidP="00147D83">
            <w:r>
              <w:t>(7273, 0, '2015-05-05 05:21:52'),</w:t>
            </w:r>
          </w:p>
          <w:p w:rsidR="0099030E" w:rsidRDefault="0099030E" w:rsidP="00147D83">
            <w:r>
              <w:t>(7274, 0, '2015-05-05 05:21:55'),</w:t>
            </w:r>
          </w:p>
          <w:p w:rsidR="0099030E" w:rsidRDefault="0099030E" w:rsidP="00147D83">
            <w:r>
              <w:t>(7275, 0, '2015-05-05 05:21:58'),</w:t>
            </w:r>
          </w:p>
          <w:p w:rsidR="0099030E" w:rsidRDefault="0099030E" w:rsidP="00147D83">
            <w:r>
              <w:t>(7276, 0, '2015-05-05 05:22:01'),</w:t>
            </w:r>
          </w:p>
          <w:p w:rsidR="0099030E" w:rsidRDefault="0099030E" w:rsidP="00147D83">
            <w:r>
              <w:t>(7277, 0, '2015-05-05 05:22:04'),</w:t>
            </w:r>
          </w:p>
          <w:p w:rsidR="0099030E" w:rsidRDefault="0099030E" w:rsidP="00147D83">
            <w:r>
              <w:t>(7278, 0, '2015-05-05 05:22:07'),</w:t>
            </w:r>
          </w:p>
          <w:p w:rsidR="0099030E" w:rsidRDefault="0099030E" w:rsidP="00147D83">
            <w:r>
              <w:t>(7279, 0, '2015-05-05 05:22:10'),</w:t>
            </w:r>
          </w:p>
          <w:p w:rsidR="0099030E" w:rsidRDefault="0099030E" w:rsidP="00147D83">
            <w:r>
              <w:t>(7280, 0, '2015-05-05 05:22:13'),</w:t>
            </w:r>
          </w:p>
          <w:p w:rsidR="0099030E" w:rsidRDefault="0099030E" w:rsidP="00147D83">
            <w:r>
              <w:t>(7281, 0, '2015-05-05 05:22:16'),</w:t>
            </w:r>
          </w:p>
          <w:p w:rsidR="0099030E" w:rsidRDefault="0099030E" w:rsidP="00147D83">
            <w:r>
              <w:t>(7282, 0, '2015-05-05 05:22:19'),</w:t>
            </w:r>
          </w:p>
          <w:p w:rsidR="0099030E" w:rsidRDefault="0099030E" w:rsidP="00147D83">
            <w:r>
              <w:t>(7283, 0, '2015-05-05 05:22:22'),</w:t>
            </w:r>
          </w:p>
          <w:p w:rsidR="0099030E" w:rsidRDefault="0099030E" w:rsidP="00147D83">
            <w:r>
              <w:t>(7284, 0, '2015-05-05 05:22:25'),</w:t>
            </w:r>
          </w:p>
          <w:p w:rsidR="0099030E" w:rsidRDefault="0099030E" w:rsidP="00147D83">
            <w:r>
              <w:t>(7285, 0, '2015-05-05 05:22:28'),</w:t>
            </w:r>
          </w:p>
          <w:p w:rsidR="0099030E" w:rsidRDefault="0099030E" w:rsidP="00147D83">
            <w:r>
              <w:t>(7286, 0, '2015-05-05 05:22:32'),</w:t>
            </w:r>
          </w:p>
          <w:p w:rsidR="0099030E" w:rsidRDefault="0099030E" w:rsidP="00147D83">
            <w:r>
              <w:t>(7287, 0, '2015-05-05 05:22:35'),</w:t>
            </w:r>
          </w:p>
          <w:p w:rsidR="0099030E" w:rsidRDefault="0099030E" w:rsidP="00147D83">
            <w:r>
              <w:t>(7288, 0, '2015-05-05 05:22:38'),</w:t>
            </w:r>
          </w:p>
          <w:p w:rsidR="0099030E" w:rsidRDefault="0099030E" w:rsidP="00147D83">
            <w:r>
              <w:t>(7289, 0, '2015-05-05 05:22:41'),</w:t>
            </w:r>
          </w:p>
          <w:p w:rsidR="0099030E" w:rsidRDefault="0099030E" w:rsidP="00147D83">
            <w:r>
              <w:t>(7290, 0, '2015-05-05 05:22:44'),</w:t>
            </w:r>
          </w:p>
          <w:p w:rsidR="0099030E" w:rsidRDefault="0099030E" w:rsidP="00147D83">
            <w:r>
              <w:t>(7291, 0, '2015-05-05 05:22:47'),</w:t>
            </w:r>
          </w:p>
          <w:p w:rsidR="0099030E" w:rsidRDefault="0099030E" w:rsidP="00147D83">
            <w:r>
              <w:t>(7292, 0, '2015-05-05 05:22:50'),</w:t>
            </w:r>
          </w:p>
          <w:p w:rsidR="0099030E" w:rsidRDefault="0099030E" w:rsidP="00147D83">
            <w:r>
              <w:t>(7293, 0, '2015-05-05 05:22:53'),</w:t>
            </w:r>
          </w:p>
          <w:p w:rsidR="0099030E" w:rsidRDefault="0099030E" w:rsidP="00147D83">
            <w:r>
              <w:t>(7294, 0, '2015-05-05 05:22:56'),</w:t>
            </w:r>
          </w:p>
          <w:p w:rsidR="0099030E" w:rsidRDefault="0099030E" w:rsidP="00147D83">
            <w:r>
              <w:t>(7295, 0, '2015-05-05 05:22:59'),</w:t>
            </w:r>
          </w:p>
          <w:p w:rsidR="0099030E" w:rsidRDefault="0099030E" w:rsidP="00147D83">
            <w:r>
              <w:t>(7296, 0, '2015-05-05 05:23:02'),</w:t>
            </w:r>
          </w:p>
          <w:p w:rsidR="0099030E" w:rsidRDefault="0099030E" w:rsidP="00147D83">
            <w:r>
              <w:t>(7297, 0, '2015-05-05 05:23:05'),</w:t>
            </w:r>
          </w:p>
          <w:p w:rsidR="0099030E" w:rsidRDefault="0099030E" w:rsidP="00147D83">
            <w:r>
              <w:t>(7298, 0, '2015-05-05 05:23:08'),</w:t>
            </w:r>
          </w:p>
          <w:p w:rsidR="0099030E" w:rsidRDefault="0099030E" w:rsidP="00147D83">
            <w:r>
              <w:t>(7299, 0, '2015-05-05 05:23:11'),</w:t>
            </w:r>
          </w:p>
          <w:p w:rsidR="0099030E" w:rsidRDefault="0099030E" w:rsidP="00147D83">
            <w:r>
              <w:t>(7300, 0, '2015-05-05 05:23:14'),</w:t>
            </w:r>
          </w:p>
          <w:p w:rsidR="0099030E" w:rsidRDefault="0099030E" w:rsidP="00147D83">
            <w:r>
              <w:t>(7301, 0, '2015-05-05 05:23:17'),</w:t>
            </w:r>
          </w:p>
          <w:p w:rsidR="0099030E" w:rsidRDefault="0099030E" w:rsidP="00147D83">
            <w:r>
              <w:t>(7302, 0, '2015-05-05 05:23:20'),</w:t>
            </w:r>
          </w:p>
          <w:p w:rsidR="0099030E" w:rsidRDefault="0099030E" w:rsidP="00147D83">
            <w:r>
              <w:t>(7303, 0, '2015-05-05 05:23:23'),</w:t>
            </w:r>
          </w:p>
          <w:p w:rsidR="0099030E" w:rsidRDefault="0099030E" w:rsidP="00147D83">
            <w:r>
              <w:t>(7304, 0, '2015-05-05 05:23:26'),</w:t>
            </w:r>
          </w:p>
          <w:p w:rsidR="0099030E" w:rsidRDefault="0099030E" w:rsidP="00147D83">
            <w:r>
              <w:t>(7305, 0, '2015-05-05 05:23:29'),</w:t>
            </w:r>
          </w:p>
          <w:p w:rsidR="0099030E" w:rsidRDefault="0099030E" w:rsidP="00147D83">
            <w:r>
              <w:t>(7306, 0, '2015-05-05 05:23:32'),</w:t>
            </w:r>
          </w:p>
          <w:p w:rsidR="0099030E" w:rsidRDefault="0099030E" w:rsidP="00147D83">
            <w:r>
              <w:t>(7307, 0, '2015-05-05 05:23:35'),</w:t>
            </w:r>
          </w:p>
          <w:p w:rsidR="0099030E" w:rsidRDefault="0099030E" w:rsidP="00147D83">
            <w:r>
              <w:t>(7308, 0, '2015-05-05 05:23:38'),</w:t>
            </w:r>
          </w:p>
          <w:p w:rsidR="0099030E" w:rsidRDefault="0099030E" w:rsidP="00147D83">
            <w:r>
              <w:t>(7309, 0, '2015-05-05 05:23:41'),</w:t>
            </w:r>
          </w:p>
          <w:p w:rsidR="0099030E" w:rsidRDefault="0099030E" w:rsidP="00147D83">
            <w:r>
              <w:t>(7310, 0, '2015-05-05 05:23:44'),</w:t>
            </w:r>
          </w:p>
          <w:p w:rsidR="0099030E" w:rsidRDefault="0099030E" w:rsidP="00147D83">
            <w:r>
              <w:t>(7311, 0, '2015-05-05 05:23:47'),</w:t>
            </w:r>
          </w:p>
          <w:p w:rsidR="0099030E" w:rsidRDefault="0099030E" w:rsidP="00147D83">
            <w:r>
              <w:t>(7312, 0, '2015-05-05 05:23:50'),</w:t>
            </w:r>
          </w:p>
          <w:p w:rsidR="0099030E" w:rsidRDefault="0099030E" w:rsidP="00147D83">
            <w:r>
              <w:t>(7313, 0, '2015-05-05 05:23:53'),</w:t>
            </w:r>
          </w:p>
          <w:p w:rsidR="0099030E" w:rsidRDefault="0099030E" w:rsidP="00147D83">
            <w:r>
              <w:t>(7314, 0, '2015-05-05 05:23:56'),</w:t>
            </w:r>
          </w:p>
          <w:p w:rsidR="0099030E" w:rsidRDefault="0099030E" w:rsidP="00147D83">
            <w:r>
              <w:t>(7315, 0, '2015-05-05 05:24:00'),</w:t>
            </w:r>
          </w:p>
          <w:p w:rsidR="0099030E" w:rsidRDefault="0099030E" w:rsidP="00147D83">
            <w:r>
              <w:t>(7316, 0, '2015-05-05 05:24:03'),</w:t>
            </w:r>
          </w:p>
          <w:p w:rsidR="0099030E" w:rsidRDefault="0099030E" w:rsidP="00147D83">
            <w:r>
              <w:t>(7317, 0, '2015-05-05 05:24:06'),</w:t>
            </w:r>
          </w:p>
          <w:p w:rsidR="0099030E" w:rsidRDefault="0099030E" w:rsidP="00147D83">
            <w:r>
              <w:t>(7318, 0, '2015-05-05 05:24:09'),</w:t>
            </w:r>
          </w:p>
          <w:p w:rsidR="0099030E" w:rsidRDefault="0099030E" w:rsidP="00147D83">
            <w:r>
              <w:t>(7319, 0, '2015-05-05 05:24:12'),</w:t>
            </w:r>
          </w:p>
          <w:p w:rsidR="0099030E" w:rsidRDefault="0099030E" w:rsidP="00147D83">
            <w:r>
              <w:t>(7320, 0, '2015-05-05 05:24:15'),</w:t>
            </w:r>
          </w:p>
          <w:p w:rsidR="0099030E" w:rsidRDefault="0099030E" w:rsidP="00147D83">
            <w:r>
              <w:t>(7321, 0, '2015-05-05 05:24:18'),</w:t>
            </w:r>
          </w:p>
          <w:p w:rsidR="0099030E" w:rsidRDefault="0099030E" w:rsidP="00147D83">
            <w:r>
              <w:t>(7322, 0, '2015-05-05 05:24:21'),</w:t>
            </w:r>
          </w:p>
          <w:p w:rsidR="0099030E" w:rsidRDefault="0099030E" w:rsidP="00147D83">
            <w:r>
              <w:t>(7323, 0, '2015-05-05 05:24:24'),</w:t>
            </w:r>
          </w:p>
          <w:p w:rsidR="0099030E" w:rsidRDefault="0099030E" w:rsidP="00147D83">
            <w:r>
              <w:t>(7324, 0, '2015-05-05 05:24:27'),</w:t>
            </w:r>
          </w:p>
          <w:p w:rsidR="0099030E" w:rsidRDefault="0099030E" w:rsidP="00147D83">
            <w:r>
              <w:t>(7325, 0, '2015-05-05 05:24:30'),</w:t>
            </w:r>
          </w:p>
          <w:p w:rsidR="0099030E" w:rsidRDefault="0099030E" w:rsidP="00147D83">
            <w:r>
              <w:t>(7326, 0, '2015-05-05 05:24:33'),</w:t>
            </w:r>
          </w:p>
          <w:p w:rsidR="0099030E" w:rsidRDefault="0099030E" w:rsidP="00147D83">
            <w:r>
              <w:t>(7327, 0, '2015-05-05 05:24:36'),</w:t>
            </w:r>
          </w:p>
          <w:p w:rsidR="0099030E" w:rsidRDefault="0099030E" w:rsidP="00147D83">
            <w:r>
              <w:t>(7328, 0, '2015-05-05 05:24:39'),</w:t>
            </w:r>
          </w:p>
          <w:p w:rsidR="0099030E" w:rsidRDefault="0099030E" w:rsidP="00147D83">
            <w:r>
              <w:t>(7329, 0, '2015-05-05 05:24:42'),</w:t>
            </w:r>
          </w:p>
          <w:p w:rsidR="0099030E" w:rsidRDefault="0099030E" w:rsidP="00147D83">
            <w:r>
              <w:t>(7330, 0, '2015-05-05 05:24:45'),</w:t>
            </w:r>
          </w:p>
          <w:p w:rsidR="0099030E" w:rsidRDefault="0099030E" w:rsidP="00147D83">
            <w:r>
              <w:t>(7331, 0, '2015-05-05 05:24:48'),</w:t>
            </w:r>
          </w:p>
          <w:p w:rsidR="0099030E" w:rsidRDefault="0099030E" w:rsidP="00147D83">
            <w:r>
              <w:t>(7332, 0, '2015-05-05 05:24:51'),</w:t>
            </w:r>
          </w:p>
          <w:p w:rsidR="0099030E" w:rsidRDefault="0099030E" w:rsidP="00147D83">
            <w:r>
              <w:t>(7333, 0, '2015-05-05 05:24:54'),</w:t>
            </w:r>
          </w:p>
          <w:p w:rsidR="0099030E" w:rsidRDefault="0099030E" w:rsidP="00147D83">
            <w:r>
              <w:t>(7334, 0, '2015-05-05 05:24:57'),</w:t>
            </w:r>
          </w:p>
          <w:p w:rsidR="0099030E" w:rsidRDefault="0099030E" w:rsidP="00147D83">
            <w:r>
              <w:t>(7335, 0, '2015-05-05 05:25:00'),</w:t>
            </w:r>
          </w:p>
          <w:p w:rsidR="0099030E" w:rsidRDefault="0099030E" w:rsidP="00147D83">
            <w:r>
              <w:t>(7336, 0, '2015-05-05 05:25:03'),</w:t>
            </w:r>
          </w:p>
          <w:p w:rsidR="0099030E" w:rsidRDefault="0099030E" w:rsidP="00147D83">
            <w:r>
              <w:t>(7337, 0, '2015-05-05 05:25:06'),</w:t>
            </w:r>
          </w:p>
          <w:p w:rsidR="0099030E" w:rsidRDefault="0099030E" w:rsidP="00147D83">
            <w:r>
              <w:t>(7338, 0, '2015-05-05 05:25:09'),</w:t>
            </w:r>
          </w:p>
          <w:p w:rsidR="0099030E" w:rsidRDefault="0099030E" w:rsidP="00147D83">
            <w:r>
              <w:t>(7339, 0, '2015-05-05 05:25:12'),</w:t>
            </w:r>
          </w:p>
          <w:p w:rsidR="0099030E" w:rsidRDefault="0099030E" w:rsidP="00147D83">
            <w:r>
              <w:t>(7340, 0, '2015-05-05 05:25:15'),</w:t>
            </w:r>
          </w:p>
          <w:p w:rsidR="0099030E" w:rsidRDefault="0099030E" w:rsidP="00147D83">
            <w:r>
              <w:t>(7341, 0, '2015-05-05 05:25:18'),</w:t>
            </w:r>
          </w:p>
          <w:p w:rsidR="0099030E" w:rsidRDefault="0099030E" w:rsidP="00147D83">
            <w:r>
              <w:t>(7342, 0, '2015-05-05 05:25:22'),</w:t>
            </w:r>
          </w:p>
          <w:p w:rsidR="0099030E" w:rsidRDefault="0099030E" w:rsidP="00147D83">
            <w:r>
              <w:t>(7343, 0, '2015-05-05 05:25:25'),</w:t>
            </w:r>
          </w:p>
          <w:p w:rsidR="0099030E" w:rsidRDefault="0099030E" w:rsidP="00147D83">
            <w:r>
              <w:t>(7344, 0, '2015-05-05 05:25:28'),</w:t>
            </w:r>
          </w:p>
          <w:p w:rsidR="0099030E" w:rsidRDefault="0099030E" w:rsidP="00147D83">
            <w:r>
              <w:t>(7345, 0, '2015-05-05 05:25:31'),</w:t>
            </w:r>
          </w:p>
          <w:p w:rsidR="0099030E" w:rsidRDefault="0099030E" w:rsidP="00147D83">
            <w:r>
              <w:t>(7346, 0, '2015-05-05 05:25:34'),</w:t>
            </w:r>
          </w:p>
          <w:p w:rsidR="0099030E" w:rsidRDefault="0099030E" w:rsidP="00147D83">
            <w:r>
              <w:t>(7347, 0, '2015-05-05 05:25:37'),</w:t>
            </w:r>
          </w:p>
          <w:p w:rsidR="0099030E" w:rsidRDefault="0099030E" w:rsidP="00147D83">
            <w:r>
              <w:t>(7348, 0, '2015-05-05 05:25:40'),</w:t>
            </w:r>
          </w:p>
          <w:p w:rsidR="0099030E" w:rsidRDefault="0099030E" w:rsidP="00147D83">
            <w:r>
              <w:t>(7349, 0, '2015-05-05 05:25:43'),</w:t>
            </w:r>
          </w:p>
          <w:p w:rsidR="0099030E" w:rsidRDefault="0099030E" w:rsidP="00147D83">
            <w:r>
              <w:t>(7350, 0, '2015-05-05 05:25:46'),</w:t>
            </w:r>
          </w:p>
          <w:p w:rsidR="0099030E" w:rsidRDefault="0099030E" w:rsidP="00147D83">
            <w:r>
              <w:t>(7351, 0, '2015-05-05 05:25:49'),</w:t>
            </w:r>
          </w:p>
          <w:p w:rsidR="0099030E" w:rsidRDefault="0099030E" w:rsidP="00147D83">
            <w:r>
              <w:t>(7352, 0, '2015-05-05 05:25:52'),</w:t>
            </w:r>
          </w:p>
          <w:p w:rsidR="0099030E" w:rsidRDefault="0099030E" w:rsidP="00147D83">
            <w:r>
              <w:t>(7353, 0, '2015-05-05 05:25:55'),</w:t>
            </w:r>
          </w:p>
          <w:p w:rsidR="0099030E" w:rsidRDefault="0099030E" w:rsidP="00147D83">
            <w:r>
              <w:t>(7354, 0, '2015-05-05 05:25:58'),</w:t>
            </w:r>
          </w:p>
          <w:p w:rsidR="0099030E" w:rsidRDefault="0099030E" w:rsidP="00147D83">
            <w:r>
              <w:t>(7355, 0, '2015-05-05 05:26:01'),</w:t>
            </w:r>
          </w:p>
          <w:p w:rsidR="0099030E" w:rsidRDefault="0099030E" w:rsidP="00147D83">
            <w:r>
              <w:t>(7356, 0, '2015-05-05 05:26:04'),</w:t>
            </w:r>
          </w:p>
          <w:p w:rsidR="0099030E" w:rsidRDefault="0099030E" w:rsidP="00147D83">
            <w:r>
              <w:t>(7357, 0, '2015-05-05 05:26:07'),</w:t>
            </w:r>
          </w:p>
          <w:p w:rsidR="0099030E" w:rsidRDefault="0099030E" w:rsidP="00147D83">
            <w:r>
              <w:t>(7358, 0, '2015-05-05 05:26:10'),</w:t>
            </w:r>
          </w:p>
          <w:p w:rsidR="0099030E" w:rsidRDefault="0099030E" w:rsidP="00147D83">
            <w:r>
              <w:t>(7359, 0, '2015-05-05 05:26:13'),</w:t>
            </w:r>
          </w:p>
          <w:p w:rsidR="0099030E" w:rsidRDefault="0099030E" w:rsidP="00147D83">
            <w:r>
              <w:t>(7360, 0, '2015-05-05 05:26:16'),</w:t>
            </w:r>
          </w:p>
          <w:p w:rsidR="0099030E" w:rsidRDefault="0099030E" w:rsidP="00147D83">
            <w:r>
              <w:t>(7361, 0, '2015-05-05 05:26:19'),</w:t>
            </w:r>
          </w:p>
          <w:p w:rsidR="0099030E" w:rsidRDefault="0099030E" w:rsidP="00147D83">
            <w:r>
              <w:t>(7362, 0, '2015-05-05 05:26:22'),</w:t>
            </w:r>
          </w:p>
          <w:p w:rsidR="0099030E" w:rsidRDefault="0099030E" w:rsidP="00147D83">
            <w:r>
              <w:t>(7363, 0, '2015-05-05 05:26:25'),</w:t>
            </w:r>
          </w:p>
          <w:p w:rsidR="0099030E" w:rsidRDefault="0099030E" w:rsidP="00147D83">
            <w:r>
              <w:t>(7364, 0, '2015-05-05 05:26:28'),</w:t>
            </w:r>
          </w:p>
          <w:p w:rsidR="0099030E" w:rsidRDefault="0099030E" w:rsidP="00147D83">
            <w:r>
              <w:t>(7365, 0, '2015-05-05 05:26:32'),</w:t>
            </w:r>
          </w:p>
          <w:p w:rsidR="0099030E" w:rsidRDefault="0099030E" w:rsidP="00147D83">
            <w:r>
              <w:t>(7366, 0, '2015-05-05 05:26:35'),</w:t>
            </w:r>
          </w:p>
          <w:p w:rsidR="0099030E" w:rsidRDefault="0099030E" w:rsidP="00147D83">
            <w:r>
              <w:t>(7367, 0, '2015-05-05 05:26:38'),</w:t>
            </w:r>
          </w:p>
          <w:p w:rsidR="0099030E" w:rsidRDefault="0099030E" w:rsidP="00147D83">
            <w:r>
              <w:t>(7368, 0, '2015-05-05 05:26:41'),</w:t>
            </w:r>
          </w:p>
          <w:p w:rsidR="0099030E" w:rsidRDefault="0099030E" w:rsidP="00147D83">
            <w:r>
              <w:t>(7369, 0, '2015-05-05 05:26:44'),</w:t>
            </w:r>
          </w:p>
          <w:p w:rsidR="0099030E" w:rsidRDefault="0099030E" w:rsidP="00147D83">
            <w:r>
              <w:t>(7370, 0, '2015-05-05 05:26:47'),</w:t>
            </w:r>
          </w:p>
          <w:p w:rsidR="0099030E" w:rsidRDefault="0099030E" w:rsidP="00147D83">
            <w:r>
              <w:t>(7371, 0, '2015-05-05 05:26:50'),</w:t>
            </w:r>
          </w:p>
          <w:p w:rsidR="0099030E" w:rsidRDefault="0099030E" w:rsidP="00147D83">
            <w:r>
              <w:t>(7372, 0, '2015-05-05 05:26:53'),</w:t>
            </w:r>
          </w:p>
          <w:p w:rsidR="0099030E" w:rsidRDefault="0099030E" w:rsidP="00147D83">
            <w:r>
              <w:t>(7373, 0, '2015-05-05 05:26:56'),</w:t>
            </w:r>
          </w:p>
          <w:p w:rsidR="0099030E" w:rsidRDefault="0099030E" w:rsidP="00147D83">
            <w:r>
              <w:t>(7374, 0, '2015-05-05 05:26:59'),</w:t>
            </w:r>
          </w:p>
          <w:p w:rsidR="0099030E" w:rsidRDefault="0099030E" w:rsidP="00147D83">
            <w:r>
              <w:t>(7375, 0, '2015-05-05 05:27:02'),</w:t>
            </w:r>
          </w:p>
          <w:p w:rsidR="0099030E" w:rsidRDefault="0099030E" w:rsidP="00147D83">
            <w:r>
              <w:t>(7376, 0, '2015-05-05 05:27:05'),</w:t>
            </w:r>
          </w:p>
          <w:p w:rsidR="0099030E" w:rsidRDefault="0099030E" w:rsidP="00147D83">
            <w:r>
              <w:t>(7377, 0, '2015-05-05 05:27:08'),</w:t>
            </w:r>
          </w:p>
          <w:p w:rsidR="0099030E" w:rsidRDefault="0099030E" w:rsidP="00147D83">
            <w:r>
              <w:t>(7378, 0, '2015-05-05 05:27:11'),</w:t>
            </w:r>
          </w:p>
          <w:p w:rsidR="0099030E" w:rsidRDefault="0099030E" w:rsidP="00147D83">
            <w:r>
              <w:t>(7379, 0, '2015-05-05 05:27:14'),</w:t>
            </w:r>
          </w:p>
          <w:p w:rsidR="0099030E" w:rsidRDefault="0099030E" w:rsidP="00147D83">
            <w:r>
              <w:t>(7380, 0, '2015-05-05 05:27:17'),</w:t>
            </w:r>
          </w:p>
          <w:p w:rsidR="0099030E" w:rsidRDefault="0099030E" w:rsidP="00147D83">
            <w:r>
              <w:t>(7381, 0, '2015-05-05 05:27:20'),</w:t>
            </w:r>
          </w:p>
          <w:p w:rsidR="0099030E" w:rsidRDefault="0099030E" w:rsidP="00147D83">
            <w:r>
              <w:t>(7382, 0, '2015-05-05 05:27:23'),</w:t>
            </w:r>
          </w:p>
          <w:p w:rsidR="0099030E" w:rsidRDefault="0099030E" w:rsidP="00147D83">
            <w:r>
              <w:t>(7383, 0, '2015-05-05 05:27:26'),</w:t>
            </w:r>
          </w:p>
          <w:p w:rsidR="0099030E" w:rsidRDefault="0099030E" w:rsidP="00147D83">
            <w:r>
              <w:t>(7384, 0, '2015-05-05 05:27:29'),</w:t>
            </w:r>
          </w:p>
          <w:p w:rsidR="0099030E" w:rsidRDefault="0099030E" w:rsidP="00147D83">
            <w:r>
              <w:t>(7385, 0, '2015-05-05 05:27:32'),</w:t>
            </w:r>
          </w:p>
          <w:p w:rsidR="0099030E" w:rsidRDefault="0099030E" w:rsidP="00147D83">
            <w:r>
              <w:t>(7386, 0, '2015-05-05 05:27:35'),</w:t>
            </w:r>
          </w:p>
          <w:p w:rsidR="0099030E" w:rsidRDefault="0099030E" w:rsidP="00147D83">
            <w:r>
              <w:t>(7387, 0, '2015-05-05 05:27:38'),</w:t>
            </w:r>
          </w:p>
          <w:p w:rsidR="0099030E" w:rsidRDefault="0099030E" w:rsidP="00147D83">
            <w:r>
              <w:t>(7388, 0, '2015-05-05 05:27:41'),</w:t>
            </w:r>
          </w:p>
          <w:p w:rsidR="0099030E" w:rsidRDefault="0099030E" w:rsidP="00147D83">
            <w:r>
              <w:t>(7389, 0, '2015-05-05 05:27:44'),</w:t>
            </w:r>
          </w:p>
          <w:p w:rsidR="0099030E" w:rsidRDefault="0099030E" w:rsidP="00147D83">
            <w:r>
              <w:t>(7390, 0, '2015-05-05 05:27:47'),</w:t>
            </w:r>
          </w:p>
          <w:p w:rsidR="0099030E" w:rsidRDefault="0099030E" w:rsidP="00147D83">
            <w:r>
              <w:t>(7391, 0, '2015-05-05 05:27:50'),</w:t>
            </w:r>
          </w:p>
          <w:p w:rsidR="0099030E" w:rsidRDefault="0099030E" w:rsidP="00147D83">
            <w:r>
              <w:t>(7392, 0, '2015-05-05 05:27:53'),</w:t>
            </w:r>
          </w:p>
          <w:p w:rsidR="0099030E" w:rsidRDefault="0099030E" w:rsidP="00147D83">
            <w:r>
              <w:t>(7393, 0, '2015-05-05 05:27:56'),</w:t>
            </w:r>
          </w:p>
          <w:p w:rsidR="0099030E" w:rsidRDefault="0099030E" w:rsidP="00147D83">
            <w:r>
              <w:t>(7394, 0, '2015-05-05 05:27:59'),</w:t>
            </w:r>
          </w:p>
          <w:p w:rsidR="0099030E" w:rsidRDefault="0099030E" w:rsidP="00147D83">
            <w:r>
              <w:t>(7395, 0, '2015-05-05 05:28:03'),</w:t>
            </w:r>
          </w:p>
          <w:p w:rsidR="0099030E" w:rsidRDefault="0099030E" w:rsidP="00147D83">
            <w:r>
              <w:t>(7396, 0, '2015-05-05 05:28:06'),</w:t>
            </w:r>
          </w:p>
          <w:p w:rsidR="0099030E" w:rsidRDefault="0099030E" w:rsidP="00147D83">
            <w:r>
              <w:t>(7397, 0, '2015-05-05 05:28:09'),</w:t>
            </w:r>
          </w:p>
          <w:p w:rsidR="0099030E" w:rsidRDefault="0099030E" w:rsidP="00147D83">
            <w:r>
              <w:t>(7398, 0, '2015-05-05 05:28:12'),</w:t>
            </w:r>
          </w:p>
          <w:p w:rsidR="0099030E" w:rsidRDefault="0099030E" w:rsidP="00147D83">
            <w:r>
              <w:t>(7399, 0, '2015-05-05 05:28:15'),</w:t>
            </w:r>
          </w:p>
          <w:p w:rsidR="0099030E" w:rsidRDefault="0099030E" w:rsidP="00147D83">
            <w:r>
              <w:t>(7400, 0, '2015-05-05 05:28:18'),</w:t>
            </w:r>
          </w:p>
          <w:p w:rsidR="0099030E" w:rsidRDefault="0099030E" w:rsidP="00147D83">
            <w:r>
              <w:t>(7401, 0, '2015-05-05 05:28:21'),</w:t>
            </w:r>
          </w:p>
          <w:p w:rsidR="0099030E" w:rsidRDefault="0099030E" w:rsidP="00147D83">
            <w:r>
              <w:t>(7402, 0, '2015-05-05 05:28:24'),</w:t>
            </w:r>
          </w:p>
          <w:p w:rsidR="0099030E" w:rsidRDefault="0099030E" w:rsidP="00147D83">
            <w:r>
              <w:t>(7403, 0, '2015-05-05 05:28:27'),</w:t>
            </w:r>
          </w:p>
          <w:p w:rsidR="0099030E" w:rsidRDefault="0099030E" w:rsidP="00147D83">
            <w:r>
              <w:t>(7404, 0, '2015-05-05 05:28:30'),</w:t>
            </w:r>
          </w:p>
          <w:p w:rsidR="0099030E" w:rsidRDefault="0099030E" w:rsidP="00147D83">
            <w:r>
              <w:t>(7405, 0, '2015-05-05 05:28:33'),</w:t>
            </w:r>
          </w:p>
          <w:p w:rsidR="0099030E" w:rsidRDefault="0099030E" w:rsidP="00147D83">
            <w:r>
              <w:t>(7406, 0, '2015-05-05 05:28:36'),</w:t>
            </w:r>
          </w:p>
          <w:p w:rsidR="0099030E" w:rsidRDefault="0099030E" w:rsidP="00147D83">
            <w:r>
              <w:t>(7407, 0, '2015-05-05 05:28:39'),</w:t>
            </w:r>
          </w:p>
          <w:p w:rsidR="0099030E" w:rsidRDefault="0099030E" w:rsidP="00147D83">
            <w:r>
              <w:t>(7408, 0, '2015-05-05 05:28:42'),</w:t>
            </w:r>
          </w:p>
          <w:p w:rsidR="0099030E" w:rsidRDefault="0099030E" w:rsidP="00147D83">
            <w:r>
              <w:t>(7409, 0, '2015-05-05 05:28:45'),</w:t>
            </w:r>
          </w:p>
          <w:p w:rsidR="0099030E" w:rsidRDefault="0099030E" w:rsidP="00147D83">
            <w:r>
              <w:t>(7410, 0, '2015-05-05 05:28:48'),</w:t>
            </w:r>
          </w:p>
          <w:p w:rsidR="0099030E" w:rsidRDefault="0099030E" w:rsidP="00147D83">
            <w:r>
              <w:t>(7411, 0, '2015-05-05 05:28:51'),</w:t>
            </w:r>
          </w:p>
          <w:p w:rsidR="0099030E" w:rsidRDefault="0099030E" w:rsidP="00147D83">
            <w:r>
              <w:t>(7412, 0, '2015-05-05 05:28:54'),</w:t>
            </w:r>
          </w:p>
          <w:p w:rsidR="0099030E" w:rsidRDefault="0099030E" w:rsidP="00147D83">
            <w:r>
              <w:t>(7413, 0, '2015-05-05 05:28:57'),</w:t>
            </w:r>
          </w:p>
          <w:p w:rsidR="0099030E" w:rsidRDefault="0099030E" w:rsidP="00147D83">
            <w:r>
              <w:t>(7414, 0, '2015-05-05 05:29:00'),</w:t>
            </w:r>
          </w:p>
          <w:p w:rsidR="0099030E" w:rsidRDefault="0099030E" w:rsidP="00147D83">
            <w:r>
              <w:t>(7415, 0, '2015-05-05 05:29:03'),</w:t>
            </w:r>
          </w:p>
          <w:p w:rsidR="0099030E" w:rsidRDefault="0099030E" w:rsidP="00147D83">
            <w:r>
              <w:t>(7416, 0, '2015-05-05 05:29:06'),</w:t>
            </w:r>
          </w:p>
          <w:p w:rsidR="0099030E" w:rsidRDefault="0099030E" w:rsidP="00147D83">
            <w:r>
              <w:t>(7417, 0, '2015-05-05 05:29:09'),</w:t>
            </w:r>
          </w:p>
          <w:p w:rsidR="0099030E" w:rsidRDefault="0099030E" w:rsidP="00147D83">
            <w:r>
              <w:t>(7418, 0, '2015-05-05 05:29:12'),</w:t>
            </w:r>
          </w:p>
          <w:p w:rsidR="0099030E" w:rsidRDefault="0099030E" w:rsidP="00147D83">
            <w:r>
              <w:t>(7419, 0, '2015-05-05 05:29:15'),</w:t>
            </w:r>
          </w:p>
          <w:p w:rsidR="0099030E" w:rsidRDefault="0099030E" w:rsidP="00147D83">
            <w:r>
              <w:t>(7420, 0, '2015-05-05 05:29:18'),</w:t>
            </w:r>
          </w:p>
          <w:p w:rsidR="0099030E" w:rsidRDefault="0099030E" w:rsidP="00147D83">
            <w:r>
              <w:t>(7421, 0, '2015-05-05 05:29:21'),</w:t>
            </w:r>
          </w:p>
          <w:p w:rsidR="0099030E" w:rsidRDefault="0099030E" w:rsidP="00147D83">
            <w:r>
              <w:t>(7422, 0, '2015-05-05 05:29:24'),</w:t>
            </w:r>
          </w:p>
          <w:p w:rsidR="0099030E" w:rsidRDefault="0099030E" w:rsidP="00147D83">
            <w:r>
              <w:t>(7423, 0, '2015-05-05 05:29:27'),</w:t>
            </w:r>
          </w:p>
          <w:p w:rsidR="0099030E" w:rsidRDefault="0099030E" w:rsidP="00147D83">
            <w:r>
              <w:t>(7424, 0, '2015-05-05 05:29:30'),</w:t>
            </w:r>
          </w:p>
          <w:p w:rsidR="0099030E" w:rsidRDefault="0099030E" w:rsidP="00147D83">
            <w:r>
              <w:t>(7425, 0, '2015-05-05 05:29:34'),</w:t>
            </w:r>
          </w:p>
          <w:p w:rsidR="0099030E" w:rsidRDefault="0099030E" w:rsidP="00147D83">
            <w:r>
              <w:t>(7426, 0, '2015-05-05 05:29:37'),</w:t>
            </w:r>
          </w:p>
          <w:p w:rsidR="0099030E" w:rsidRDefault="0099030E" w:rsidP="00147D83">
            <w:r>
              <w:t>(7427, 0, '2015-05-05 05:29:40'),</w:t>
            </w:r>
          </w:p>
          <w:p w:rsidR="0099030E" w:rsidRDefault="0099030E" w:rsidP="00147D83">
            <w:r>
              <w:t>(7428, 0, '2015-05-05 05:29:43'),</w:t>
            </w:r>
          </w:p>
          <w:p w:rsidR="0099030E" w:rsidRDefault="0099030E" w:rsidP="00147D83">
            <w:r>
              <w:t>(7429, 0, '2015-05-05 05:29:46'),</w:t>
            </w:r>
          </w:p>
          <w:p w:rsidR="0099030E" w:rsidRDefault="0099030E" w:rsidP="00147D83">
            <w:r>
              <w:t>(7430, 0, '2015-05-05 05:29:49'),</w:t>
            </w:r>
          </w:p>
          <w:p w:rsidR="0099030E" w:rsidRDefault="0099030E" w:rsidP="00147D83">
            <w:r>
              <w:t>(7431, 0, '2015-05-05 05:29:52'),</w:t>
            </w:r>
          </w:p>
          <w:p w:rsidR="0099030E" w:rsidRDefault="0099030E" w:rsidP="00147D83">
            <w:r>
              <w:t>(7432, 0, '2015-05-05 05:29:55'),</w:t>
            </w:r>
          </w:p>
          <w:p w:rsidR="0099030E" w:rsidRDefault="0099030E" w:rsidP="00147D83">
            <w:r>
              <w:t>(7433, 0, '2015-05-05 05:29:58'),</w:t>
            </w:r>
          </w:p>
          <w:p w:rsidR="0099030E" w:rsidRDefault="0099030E" w:rsidP="00147D83">
            <w:r>
              <w:t>(7434, 0, '2015-05-05 05:30:01'),</w:t>
            </w:r>
          </w:p>
          <w:p w:rsidR="0099030E" w:rsidRDefault="0099030E" w:rsidP="00147D83">
            <w:r>
              <w:t>(7435, 0, '2015-05-05 05:30:04'),</w:t>
            </w:r>
          </w:p>
          <w:p w:rsidR="0099030E" w:rsidRDefault="0099030E" w:rsidP="00147D83">
            <w:r>
              <w:t>(7436, 0, '2015-05-05 05:30:07'),</w:t>
            </w:r>
          </w:p>
          <w:p w:rsidR="0099030E" w:rsidRDefault="0099030E" w:rsidP="00147D83">
            <w:r>
              <w:t>(7437, 0, '2015-05-05 05:30:10'),</w:t>
            </w:r>
          </w:p>
          <w:p w:rsidR="0099030E" w:rsidRDefault="0099030E" w:rsidP="00147D83">
            <w:r>
              <w:t>(7438, 0, '2015-05-05 05:30:13'),</w:t>
            </w:r>
          </w:p>
          <w:p w:rsidR="0099030E" w:rsidRDefault="0099030E" w:rsidP="00147D83">
            <w:r>
              <w:t>(7439, 0, '2015-05-05 05:30:16'),</w:t>
            </w:r>
          </w:p>
          <w:p w:rsidR="0099030E" w:rsidRDefault="0099030E" w:rsidP="00147D83">
            <w:r>
              <w:t>(7440, 0, '2015-05-05 05:30:19'),</w:t>
            </w:r>
          </w:p>
          <w:p w:rsidR="0099030E" w:rsidRDefault="0099030E" w:rsidP="00147D83">
            <w:r>
              <w:t>(7441, 0, '2015-05-05 05:30:22'),</w:t>
            </w:r>
          </w:p>
          <w:p w:rsidR="0099030E" w:rsidRDefault="0099030E" w:rsidP="00147D83">
            <w:r>
              <w:t>(7442, 0, '2015-05-05 05:30:25'),</w:t>
            </w:r>
          </w:p>
          <w:p w:rsidR="0099030E" w:rsidRDefault="0099030E" w:rsidP="00147D83">
            <w:r>
              <w:t>(7443, 0, '2015-05-05 05:30:28'),</w:t>
            </w:r>
          </w:p>
          <w:p w:rsidR="0099030E" w:rsidRDefault="0099030E" w:rsidP="00147D83">
            <w:r>
              <w:t>(7444, 0, '2015-05-05 05:30:31'),</w:t>
            </w:r>
          </w:p>
          <w:p w:rsidR="0099030E" w:rsidRDefault="0099030E" w:rsidP="00147D83">
            <w:r>
              <w:t>(7445, 0, '2015-05-05 05:30:34'),</w:t>
            </w:r>
          </w:p>
          <w:p w:rsidR="0099030E" w:rsidRDefault="0099030E" w:rsidP="00147D83">
            <w:r>
              <w:t>(7446, 0, '2015-05-05 05:30:37'),</w:t>
            </w:r>
          </w:p>
          <w:p w:rsidR="0099030E" w:rsidRDefault="0099030E" w:rsidP="00147D83">
            <w:r>
              <w:t>(7447, 0, '2015-05-05 05:30:40'),</w:t>
            </w:r>
          </w:p>
          <w:p w:rsidR="0099030E" w:rsidRDefault="0099030E" w:rsidP="00147D83">
            <w:r>
              <w:t>(7448, 0, '2015-05-05 05:30:43'),</w:t>
            </w:r>
          </w:p>
          <w:p w:rsidR="0099030E" w:rsidRDefault="0099030E" w:rsidP="00147D83">
            <w:r>
              <w:t>(7449, 0, '2015-05-05 05:30:46'),</w:t>
            </w:r>
          </w:p>
          <w:p w:rsidR="0099030E" w:rsidRDefault="0099030E" w:rsidP="00147D83">
            <w:r>
              <w:t>(7450, 0, '2015-05-05 05:30:49'),</w:t>
            </w:r>
          </w:p>
          <w:p w:rsidR="0099030E" w:rsidRDefault="0099030E" w:rsidP="00147D83">
            <w:r>
              <w:t>(7451, 0, '2015-05-05 05:30:52'),</w:t>
            </w:r>
          </w:p>
          <w:p w:rsidR="0099030E" w:rsidRDefault="0099030E" w:rsidP="00147D83">
            <w:r>
              <w:t>(7452, 0, '2015-05-05 05:30:55'),</w:t>
            </w:r>
          </w:p>
          <w:p w:rsidR="0099030E" w:rsidRDefault="0099030E" w:rsidP="00147D83">
            <w:r>
              <w:t>(7453, 0, '2015-05-05 05:30:58'),</w:t>
            </w:r>
          </w:p>
          <w:p w:rsidR="0099030E" w:rsidRDefault="0099030E" w:rsidP="00147D83">
            <w:r>
              <w:t>(7454, 0, '2015-05-05 05:31:02'),</w:t>
            </w:r>
          </w:p>
          <w:p w:rsidR="0099030E" w:rsidRDefault="0099030E" w:rsidP="00147D83">
            <w:r>
              <w:t>(7455, 0, '2015-05-05 05:31:05'),</w:t>
            </w:r>
          </w:p>
          <w:p w:rsidR="0099030E" w:rsidRDefault="0099030E" w:rsidP="00147D83">
            <w:r>
              <w:t>(7456, 0, '2015-05-05 05:31:08'),</w:t>
            </w:r>
          </w:p>
          <w:p w:rsidR="0099030E" w:rsidRDefault="0099030E" w:rsidP="00147D83">
            <w:r>
              <w:t>(7457, 0, '2015-05-05 05:31:11'),</w:t>
            </w:r>
          </w:p>
          <w:p w:rsidR="0099030E" w:rsidRDefault="0099030E" w:rsidP="00147D83">
            <w:r>
              <w:t>(7458, 0, '2015-05-05 05:31:14'),</w:t>
            </w:r>
          </w:p>
          <w:p w:rsidR="0099030E" w:rsidRDefault="0099030E" w:rsidP="00147D83">
            <w:r>
              <w:t>(7459, 0, '2015-05-05 05:31:17'),</w:t>
            </w:r>
          </w:p>
          <w:p w:rsidR="0099030E" w:rsidRDefault="0099030E" w:rsidP="00147D83">
            <w:r>
              <w:t>(7460, 0, '2015-05-05 05:31:20'),</w:t>
            </w:r>
          </w:p>
          <w:p w:rsidR="0099030E" w:rsidRDefault="0099030E" w:rsidP="00147D83">
            <w:r>
              <w:t>(7461, 0, '2015-05-05 05:31:23'),</w:t>
            </w:r>
          </w:p>
          <w:p w:rsidR="0099030E" w:rsidRDefault="0099030E" w:rsidP="00147D83">
            <w:r>
              <w:t>(7462, 0, '2015-05-05 05:31:26'),</w:t>
            </w:r>
          </w:p>
          <w:p w:rsidR="0099030E" w:rsidRDefault="0099030E" w:rsidP="00147D83">
            <w:r>
              <w:t>(7463, 0, '2015-05-05 05:31:29'),</w:t>
            </w:r>
          </w:p>
          <w:p w:rsidR="0099030E" w:rsidRDefault="0099030E" w:rsidP="00147D83">
            <w:r>
              <w:t>(7464, 0, '2015-05-05 05:31:32'),</w:t>
            </w:r>
          </w:p>
          <w:p w:rsidR="0099030E" w:rsidRDefault="0099030E" w:rsidP="00147D83">
            <w:r>
              <w:t>(7465, 0, '2015-05-05 05:31:35'),</w:t>
            </w:r>
          </w:p>
          <w:p w:rsidR="0099030E" w:rsidRDefault="0099030E" w:rsidP="00147D83">
            <w:r>
              <w:t>(7466, 0, '2015-05-05 05:31:38'),</w:t>
            </w:r>
          </w:p>
          <w:p w:rsidR="0099030E" w:rsidRDefault="0099030E" w:rsidP="00147D83">
            <w:r>
              <w:t>(7467, 0, '2015-05-05 05:31:41'),</w:t>
            </w:r>
          </w:p>
          <w:p w:rsidR="0099030E" w:rsidRDefault="0099030E" w:rsidP="00147D83">
            <w:r>
              <w:t>(7468, 0, '2015-05-05 05:31:44'),</w:t>
            </w:r>
          </w:p>
          <w:p w:rsidR="0099030E" w:rsidRDefault="0099030E" w:rsidP="00147D83">
            <w:r>
              <w:t>(7469, 0, '2015-05-05 05:31:47'),</w:t>
            </w:r>
          </w:p>
          <w:p w:rsidR="0099030E" w:rsidRDefault="0099030E" w:rsidP="00147D83">
            <w:r>
              <w:t>(7470, 0, '2015-05-05 05:31:50'),</w:t>
            </w:r>
          </w:p>
          <w:p w:rsidR="0099030E" w:rsidRDefault="0099030E" w:rsidP="00147D83">
            <w:r>
              <w:t>(7471, 0, '2015-05-05 05:31:53'),</w:t>
            </w:r>
          </w:p>
          <w:p w:rsidR="0099030E" w:rsidRDefault="0099030E" w:rsidP="00147D83">
            <w:r>
              <w:t>(7472, 0, '2015-05-05 05:31:56'),</w:t>
            </w:r>
          </w:p>
          <w:p w:rsidR="0099030E" w:rsidRDefault="0099030E" w:rsidP="00147D83">
            <w:r>
              <w:t>(7473, 0, '2015-05-05 05:31:59'),</w:t>
            </w:r>
          </w:p>
          <w:p w:rsidR="0099030E" w:rsidRDefault="0099030E" w:rsidP="00147D83">
            <w:r>
              <w:t>(7474, 0, '2015-05-05 05:32:02'),</w:t>
            </w:r>
          </w:p>
          <w:p w:rsidR="0099030E" w:rsidRDefault="0099030E" w:rsidP="00147D83">
            <w:r>
              <w:t>(7475, 0, '2015-05-05 05:32:05'),</w:t>
            </w:r>
          </w:p>
          <w:p w:rsidR="0099030E" w:rsidRDefault="0099030E" w:rsidP="00147D83">
            <w:r>
              <w:t>(7476, 0, '2015-05-05 05:32:08'),</w:t>
            </w:r>
          </w:p>
          <w:p w:rsidR="0099030E" w:rsidRDefault="0099030E" w:rsidP="00147D83">
            <w:r>
              <w:t>(7477, 0, '2015-05-05 05:32:11'),</w:t>
            </w:r>
          </w:p>
          <w:p w:rsidR="0099030E" w:rsidRDefault="0099030E" w:rsidP="00147D83">
            <w:r>
              <w:t>(7478, 0, '2015-05-05 05:32:14'),</w:t>
            </w:r>
          </w:p>
          <w:p w:rsidR="0099030E" w:rsidRDefault="0099030E" w:rsidP="00147D83">
            <w:r>
              <w:t>(7479, 0, '2015-05-05 05:32:17'),</w:t>
            </w:r>
          </w:p>
          <w:p w:rsidR="0099030E" w:rsidRDefault="0099030E" w:rsidP="00147D83">
            <w:r>
              <w:t>(7480, 0, '2015-05-05 05:32:20'),</w:t>
            </w:r>
          </w:p>
          <w:p w:rsidR="0099030E" w:rsidRDefault="0099030E" w:rsidP="00147D83">
            <w:r>
              <w:t>(7481, 0, '2015-05-05 05:32:24'),</w:t>
            </w:r>
          </w:p>
          <w:p w:rsidR="0099030E" w:rsidRDefault="0099030E" w:rsidP="00147D83">
            <w:r>
              <w:t>(7482, 0, '2015-05-05 05:32:27'),</w:t>
            </w:r>
          </w:p>
          <w:p w:rsidR="0099030E" w:rsidRDefault="0099030E" w:rsidP="00147D83">
            <w:r>
              <w:t>(7483, 0, '2015-05-05 05:32:30'),</w:t>
            </w:r>
          </w:p>
          <w:p w:rsidR="0099030E" w:rsidRDefault="0099030E" w:rsidP="00147D83">
            <w:r>
              <w:t>(7484, 0, '2015-05-05 05:32:33'),</w:t>
            </w:r>
          </w:p>
          <w:p w:rsidR="0099030E" w:rsidRDefault="0099030E" w:rsidP="00147D83">
            <w:r>
              <w:t>(7485, 0, '2015-05-05 05:32:36'),</w:t>
            </w:r>
          </w:p>
          <w:p w:rsidR="0099030E" w:rsidRDefault="0099030E" w:rsidP="00147D83">
            <w:r>
              <w:t>(7486, 0, '2015-05-05 05:32:39'),</w:t>
            </w:r>
          </w:p>
          <w:p w:rsidR="0099030E" w:rsidRDefault="0099030E" w:rsidP="00147D83">
            <w:r>
              <w:t>(7487, 0, '2015-05-05 05:32:42'),</w:t>
            </w:r>
          </w:p>
          <w:p w:rsidR="0099030E" w:rsidRDefault="0099030E" w:rsidP="00147D83">
            <w:r>
              <w:t>(7488, 0, '2015-05-05 05:32:45'),</w:t>
            </w:r>
          </w:p>
          <w:p w:rsidR="0099030E" w:rsidRDefault="0099030E" w:rsidP="00147D83">
            <w:r>
              <w:t>(7489, 0, '2015-05-05 05:32:48'),</w:t>
            </w:r>
          </w:p>
          <w:p w:rsidR="0099030E" w:rsidRDefault="0099030E" w:rsidP="00147D83">
            <w:r>
              <w:t>(7490, 0, '2015-05-05 05:32:51'),</w:t>
            </w:r>
          </w:p>
          <w:p w:rsidR="0099030E" w:rsidRDefault="0099030E" w:rsidP="00147D83">
            <w:r>
              <w:t>(7491, 0, '2015-05-05 05:32:54'),</w:t>
            </w:r>
          </w:p>
          <w:p w:rsidR="0099030E" w:rsidRDefault="0099030E" w:rsidP="00147D83">
            <w:r>
              <w:t>(7492, 0, '2015-05-05 05:32:57'),</w:t>
            </w:r>
          </w:p>
          <w:p w:rsidR="0099030E" w:rsidRDefault="0099030E" w:rsidP="00147D83">
            <w:r>
              <w:t>(7493, 0, '2015-05-05 05:33:00'),</w:t>
            </w:r>
          </w:p>
          <w:p w:rsidR="0099030E" w:rsidRDefault="0099030E" w:rsidP="00147D83">
            <w:r>
              <w:t>(7494, 0, '2015-05-05 05:33:03'),</w:t>
            </w:r>
          </w:p>
          <w:p w:rsidR="0099030E" w:rsidRDefault="0099030E" w:rsidP="00147D83">
            <w:r>
              <w:t>(7495, 0, '2015-05-05 05:33:06'),</w:t>
            </w:r>
          </w:p>
          <w:p w:rsidR="0099030E" w:rsidRDefault="0099030E" w:rsidP="00147D83">
            <w:r>
              <w:t>(7496, 0, '2015-05-05 05:33:09'),</w:t>
            </w:r>
          </w:p>
          <w:p w:rsidR="0099030E" w:rsidRDefault="0099030E" w:rsidP="00147D83">
            <w:r>
              <w:t>(7497, 0, '2015-05-05 05:33:12'),</w:t>
            </w:r>
          </w:p>
          <w:p w:rsidR="0099030E" w:rsidRDefault="0099030E" w:rsidP="00147D83">
            <w:r>
              <w:t>(7498, 0, '2015-05-05 05:33:15'),</w:t>
            </w:r>
          </w:p>
          <w:p w:rsidR="0099030E" w:rsidRDefault="0099030E" w:rsidP="00147D83">
            <w:r>
              <w:t>(7499, 0, '2015-05-05 05:33:18'),</w:t>
            </w:r>
          </w:p>
          <w:p w:rsidR="0099030E" w:rsidRDefault="0099030E" w:rsidP="00147D83">
            <w:r>
              <w:t>(7500, 0, '2015-05-05 05:33:21'),</w:t>
            </w:r>
          </w:p>
          <w:p w:rsidR="0099030E" w:rsidRDefault="0099030E" w:rsidP="00147D83">
            <w:r>
              <w:t>(7501, 0, '2015-05-05 05:33:24'),</w:t>
            </w:r>
          </w:p>
          <w:p w:rsidR="0099030E" w:rsidRDefault="0099030E" w:rsidP="00147D83">
            <w:r>
              <w:t>(7502, 0, '2015-05-05 05:33:27'),</w:t>
            </w:r>
          </w:p>
          <w:p w:rsidR="0099030E" w:rsidRDefault="0099030E" w:rsidP="00147D83">
            <w:r>
              <w:t>(7503, 0, '2015-05-05 05:33:30'),</w:t>
            </w:r>
          </w:p>
          <w:p w:rsidR="0099030E" w:rsidRDefault="0099030E" w:rsidP="00147D83">
            <w:r>
              <w:t>(7504, 0, '2015-05-05 05:33:33'),</w:t>
            </w:r>
          </w:p>
          <w:p w:rsidR="0099030E" w:rsidRDefault="0099030E" w:rsidP="00147D83">
            <w:r>
              <w:t>(7505, 0, '2015-05-05 05:33:36'),</w:t>
            </w:r>
          </w:p>
          <w:p w:rsidR="0099030E" w:rsidRDefault="0099030E" w:rsidP="00147D83">
            <w:r>
              <w:t>(7506, 0, '2015-05-05 05:33:39'),</w:t>
            </w:r>
          </w:p>
          <w:p w:rsidR="0099030E" w:rsidRDefault="0099030E" w:rsidP="00147D83">
            <w:r>
              <w:t>(7507, 0, '2015-05-05 05:33:42'),</w:t>
            </w:r>
          </w:p>
          <w:p w:rsidR="0099030E" w:rsidRDefault="0099030E" w:rsidP="00147D83">
            <w:r>
              <w:t>(7508, 0, '2015-05-05 05:33:45'),</w:t>
            </w:r>
          </w:p>
          <w:p w:rsidR="0099030E" w:rsidRDefault="0099030E" w:rsidP="00147D83">
            <w:r>
              <w:t>(7509, 0, '2015-05-05 05:33:48'),</w:t>
            </w:r>
          </w:p>
          <w:p w:rsidR="0099030E" w:rsidRDefault="0099030E" w:rsidP="00147D83">
            <w:r>
              <w:t>(7510, 0, '2015-05-05 05:33:51'),</w:t>
            </w:r>
          </w:p>
          <w:p w:rsidR="0099030E" w:rsidRDefault="0099030E" w:rsidP="00147D83">
            <w:r>
              <w:t>(7511, 0, '2015-05-05 05:33:55'),</w:t>
            </w:r>
          </w:p>
          <w:p w:rsidR="0099030E" w:rsidRDefault="0099030E" w:rsidP="00147D83">
            <w:r>
              <w:t>(7512, 0, '2015-05-05 05:33:58'),</w:t>
            </w:r>
          </w:p>
          <w:p w:rsidR="0099030E" w:rsidRDefault="0099030E" w:rsidP="00147D83">
            <w:r>
              <w:t>(7513, 0, '2015-05-05 05:34:01'),</w:t>
            </w:r>
          </w:p>
          <w:p w:rsidR="0099030E" w:rsidRDefault="0099030E" w:rsidP="00147D83">
            <w:r>
              <w:t>(7514, 0, '2015-05-05 05:34:04'),</w:t>
            </w:r>
          </w:p>
          <w:p w:rsidR="0099030E" w:rsidRDefault="0099030E" w:rsidP="00147D83">
            <w:r>
              <w:t>(7515, 0, '2015-05-05 05:34:07'),</w:t>
            </w:r>
          </w:p>
          <w:p w:rsidR="0099030E" w:rsidRDefault="0099030E" w:rsidP="00147D83">
            <w:r>
              <w:t>(7516, 0, '2015-05-05 05:34:10'),</w:t>
            </w:r>
          </w:p>
          <w:p w:rsidR="0099030E" w:rsidRDefault="0099030E" w:rsidP="00147D83">
            <w:r>
              <w:t>(7517, 0, '2015-05-05 05:34:13'),</w:t>
            </w:r>
          </w:p>
          <w:p w:rsidR="0099030E" w:rsidRDefault="0099030E" w:rsidP="00147D83">
            <w:r>
              <w:t>(7518, 0, '2015-05-05 05:34:16'),</w:t>
            </w:r>
          </w:p>
          <w:p w:rsidR="0099030E" w:rsidRDefault="0099030E" w:rsidP="00147D83">
            <w:r>
              <w:t>(7519, 0, '2015-05-05 05:34:19'),</w:t>
            </w:r>
          </w:p>
          <w:p w:rsidR="0099030E" w:rsidRDefault="0099030E" w:rsidP="00147D83">
            <w:r>
              <w:t>(7520, 0, '2015-05-05 05:34:22'),</w:t>
            </w:r>
          </w:p>
          <w:p w:rsidR="0099030E" w:rsidRDefault="0099030E" w:rsidP="00147D83">
            <w:r>
              <w:t>(7521, 0, '2015-05-05 05:34:25'),</w:t>
            </w:r>
          </w:p>
          <w:p w:rsidR="0099030E" w:rsidRDefault="0099030E" w:rsidP="00147D83">
            <w:r>
              <w:t>(7522, 0, '2015-05-05 05:34:28'),</w:t>
            </w:r>
          </w:p>
          <w:p w:rsidR="0099030E" w:rsidRDefault="0099030E" w:rsidP="00147D83">
            <w:r>
              <w:t>(7523, 0, '2015-05-05 05:34:31'),</w:t>
            </w:r>
          </w:p>
          <w:p w:rsidR="0099030E" w:rsidRDefault="0099030E" w:rsidP="00147D83">
            <w:r>
              <w:t>(7524, 0, '2015-05-05 05:34:34'),</w:t>
            </w:r>
          </w:p>
          <w:p w:rsidR="0099030E" w:rsidRDefault="0099030E" w:rsidP="00147D83">
            <w:r>
              <w:t>(7525, 0, '2015-05-05 05:34:37'),</w:t>
            </w:r>
          </w:p>
          <w:p w:rsidR="0099030E" w:rsidRDefault="0099030E" w:rsidP="00147D83">
            <w:r>
              <w:t>(7526, 0, '2015-05-05 05:34:40'),</w:t>
            </w:r>
          </w:p>
          <w:p w:rsidR="0099030E" w:rsidRDefault="0099030E" w:rsidP="00147D83">
            <w:r>
              <w:t>(7527, 0, '2015-05-05 05:34:43'),</w:t>
            </w:r>
          </w:p>
          <w:p w:rsidR="0099030E" w:rsidRDefault="0099030E" w:rsidP="00147D83">
            <w:r>
              <w:t>(7528, 0, '2015-05-05 05:34:46'),</w:t>
            </w:r>
          </w:p>
          <w:p w:rsidR="0099030E" w:rsidRDefault="0099030E" w:rsidP="00147D83">
            <w:r>
              <w:t>(7529, 0, '2015-05-05 05:34:49'),</w:t>
            </w:r>
          </w:p>
          <w:p w:rsidR="0099030E" w:rsidRDefault="0099030E" w:rsidP="00147D83">
            <w:r>
              <w:t>(7530, 0, '2015-05-05 05:34:52'),</w:t>
            </w:r>
          </w:p>
          <w:p w:rsidR="0099030E" w:rsidRDefault="0099030E" w:rsidP="00147D83">
            <w:r>
              <w:t>(7531, 0, '2015-05-05 05:34:55'),</w:t>
            </w:r>
          </w:p>
          <w:p w:rsidR="0099030E" w:rsidRDefault="0099030E" w:rsidP="00147D83">
            <w:r>
              <w:t>(7532, 0, '2015-05-05 05:34:58'),</w:t>
            </w:r>
          </w:p>
          <w:p w:rsidR="0099030E" w:rsidRDefault="0099030E" w:rsidP="00147D83">
            <w:r>
              <w:t>(7533, 0, '2015-05-05 05:35:01'),</w:t>
            </w:r>
          </w:p>
          <w:p w:rsidR="0099030E" w:rsidRDefault="0099030E" w:rsidP="00147D83">
            <w:r>
              <w:t>(7534, 0, '2015-05-05 05:35:04'),</w:t>
            </w:r>
          </w:p>
          <w:p w:rsidR="0099030E" w:rsidRDefault="0099030E" w:rsidP="00147D83">
            <w:r>
              <w:t>(7535, 0, '2015-05-05 05:35:07'),</w:t>
            </w:r>
          </w:p>
          <w:p w:rsidR="0099030E" w:rsidRDefault="0099030E" w:rsidP="00147D83">
            <w:r>
              <w:t>(7536, 0, '2015-05-05 05:35:10'),</w:t>
            </w:r>
          </w:p>
          <w:p w:rsidR="0099030E" w:rsidRDefault="0099030E" w:rsidP="00147D83">
            <w:r>
              <w:t>(7537, 0, '2015-05-05 05:35:13'),</w:t>
            </w:r>
          </w:p>
          <w:p w:rsidR="0099030E" w:rsidRDefault="0099030E" w:rsidP="00147D83">
            <w:r>
              <w:t>(7538, 0, '2015-05-05 05:35:16'),</w:t>
            </w:r>
          </w:p>
          <w:p w:rsidR="0099030E" w:rsidRDefault="0099030E" w:rsidP="00147D83">
            <w:r>
              <w:t>(7539, 0, '2015-05-05 05:35:19'),</w:t>
            </w:r>
          </w:p>
          <w:p w:rsidR="0099030E" w:rsidRDefault="0099030E" w:rsidP="00147D83">
            <w:r>
              <w:t>(7540, 0, '2015-05-05 05:35:23'),</w:t>
            </w:r>
          </w:p>
          <w:p w:rsidR="0099030E" w:rsidRDefault="0099030E" w:rsidP="00147D83">
            <w:r>
              <w:t>(7541, 0, '2015-05-05 05:35:26'),</w:t>
            </w:r>
          </w:p>
          <w:p w:rsidR="0099030E" w:rsidRDefault="0099030E" w:rsidP="00147D83">
            <w:r>
              <w:t>(7542, 0, '2015-05-05 05:35:29'),</w:t>
            </w:r>
          </w:p>
          <w:p w:rsidR="0099030E" w:rsidRDefault="0099030E" w:rsidP="00147D83">
            <w:r>
              <w:t>(7543, 0, '2015-05-05 05:35:32'),</w:t>
            </w:r>
          </w:p>
          <w:p w:rsidR="0099030E" w:rsidRDefault="0099030E" w:rsidP="00147D83">
            <w:r>
              <w:t>(7544, 0, '2015-05-05 05:35:35'),</w:t>
            </w:r>
          </w:p>
          <w:p w:rsidR="0099030E" w:rsidRDefault="0099030E" w:rsidP="00147D83">
            <w:r>
              <w:t>(7545, 0, '2015-05-05 05:35:38'),</w:t>
            </w:r>
          </w:p>
          <w:p w:rsidR="0099030E" w:rsidRDefault="0099030E" w:rsidP="00147D83">
            <w:r>
              <w:t>(7546, 0, '2015-05-05 05:35:41'),</w:t>
            </w:r>
          </w:p>
          <w:p w:rsidR="0099030E" w:rsidRDefault="0099030E" w:rsidP="00147D83">
            <w:r>
              <w:t>(7547, 0, '2015-05-05 05:35:44'),</w:t>
            </w:r>
          </w:p>
          <w:p w:rsidR="0099030E" w:rsidRDefault="0099030E" w:rsidP="00147D83">
            <w:r>
              <w:t>(7548, 0, '2015-05-05 05:35:47'),</w:t>
            </w:r>
          </w:p>
          <w:p w:rsidR="0099030E" w:rsidRDefault="0099030E" w:rsidP="00147D83">
            <w:r>
              <w:t>(7549, 0, '2015-05-05 05:35:50'),</w:t>
            </w:r>
          </w:p>
          <w:p w:rsidR="0099030E" w:rsidRDefault="0099030E" w:rsidP="00147D83">
            <w:r>
              <w:t>(7550, 0, '2015-05-05 05:35:53'),</w:t>
            </w:r>
          </w:p>
          <w:p w:rsidR="0099030E" w:rsidRDefault="0099030E" w:rsidP="00147D83">
            <w:r>
              <w:t>(7551, 0, '2015-05-05 05:35:56'),</w:t>
            </w:r>
          </w:p>
          <w:p w:rsidR="0099030E" w:rsidRDefault="0099030E" w:rsidP="00147D83">
            <w:r>
              <w:t>(7552, 0, '2015-05-05 05:35:59'),</w:t>
            </w:r>
          </w:p>
          <w:p w:rsidR="0099030E" w:rsidRDefault="0099030E" w:rsidP="00147D83">
            <w:r>
              <w:t>(7553, 0, '2015-05-05 05:36:02'),</w:t>
            </w:r>
          </w:p>
          <w:p w:rsidR="0099030E" w:rsidRDefault="0099030E" w:rsidP="00147D83">
            <w:r>
              <w:t>(7554, 0, '2015-05-05 05:36:05'),</w:t>
            </w:r>
          </w:p>
          <w:p w:rsidR="0099030E" w:rsidRDefault="0099030E" w:rsidP="00147D83">
            <w:r>
              <w:t>(7555, 0, '2015-05-05 05:36:08'),</w:t>
            </w:r>
          </w:p>
          <w:p w:rsidR="0099030E" w:rsidRDefault="0099030E" w:rsidP="00147D83">
            <w:r>
              <w:t>(7556, 0, '2015-05-05 05:36:11'),</w:t>
            </w:r>
          </w:p>
          <w:p w:rsidR="0099030E" w:rsidRDefault="0099030E" w:rsidP="00147D83">
            <w:r>
              <w:t>(7557, 0, '2015-05-05 05:36:14'),</w:t>
            </w:r>
          </w:p>
          <w:p w:rsidR="0099030E" w:rsidRDefault="0099030E" w:rsidP="00147D83">
            <w:r>
              <w:t>(7558, 0, '2015-05-05 05:36:17'),</w:t>
            </w:r>
          </w:p>
          <w:p w:rsidR="0099030E" w:rsidRDefault="0099030E" w:rsidP="00147D83">
            <w:r>
              <w:t>(7559, 0, '2015-05-05 05:36:20'),</w:t>
            </w:r>
          </w:p>
          <w:p w:rsidR="0099030E" w:rsidRDefault="0099030E" w:rsidP="00147D83">
            <w:r>
              <w:t>(7560, 0, '2015-05-05 05:36:23'),</w:t>
            </w:r>
          </w:p>
          <w:p w:rsidR="0099030E" w:rsidRDefault="0099030E" w:rsidP="00147D83">
            <w:r>
              <w:t>(7561, 0, '2015-05-05 05:36:26'),</w:t>
            </w:r>
          </w:p>
          <w:p w:rsidR="0099030E" w:rsidRDefault="0099030E" w:rsidP="00147D83">
            <w:r>
              <w:t>(7562, 0, '2015-05-05 05:36:29'),</w:t>
            </w:r>
          </w:p>
          <w:p w:rsidR="0099030E" w:rsidRDefault="0099030E" w:rsidP="00147D83">
            <w:r>
              <w:t>(7563, 0, '2015-05-05 05:36:32'),</w:t>
            </w:r>
          </w:p>
          <w:p w:rsidR="0099030E" w:rsidRDefault="0099030E" w:rsidP="00147D83">
            <w:r>
              <w:t>(7564, 0, '2015-05-05 05:36:35'),</w:t>
            </w:r>
          </w:p>
          <w:p w:rsidR="0099030E" w:rsidRDefault="0099030E" w:rsidP="00147D83">
            <w:r>
              <w:t>(7565, 0, '2015-05-05 05:36:38'),</w:t>
            </w:r>
          </w:p>
          <w:p w:rsidR="0099030E" w:rsidRDefault="0099030E" w:rsidP="00147D83">
            <w:r>
              <w:t>(7566, 0, '2015-05-05 05:36:41'),</w:t>
            </w:r>
          </w:p>
          <w:p w:rsidR="0099030E" w:rsidRDefault="0099030E" w:rsidP="00147D83">
            <w:r>
              <w:t>(7567, 0, '2015-05-05 05:36:44'),</w:t>
            </w:r>
          </w:p>
          <w:p w:rsidR="0099030E" w:rsidRDefault="0099030E" w:rsidP="00147D83">
            <w:r>
              <w:t>(7568, 0, '2015-05-05 05:36:47'),</w:t>
            </w:r>
          </w:p>
          <w:p w:rsidR="0099030E" w:rsidRDefault="0099030E" w:rsidP="00147D83">
            <w:r>
              <w:t>(7569, 0, '2015-05-05 05:36:50'),</w:t>
            </w:r>
          </w:p>
          <w:p w:rsidR="0099030E" w:rsidRDefault="0099030E" w:rsidP="00147D83">
            <w:r>
              <w:t>(7570, 0, '2015-05-05 05:36:54'),</w:t>
            </w:r>
          </w:p>
          <w:p w:rsidR="0099030E" w:rsidRDefault="0099030E" w:rsidP="00147D83">
            <w:r>
              <w:t>(7571, 0, '2015-05-05 05:36:57'),</w:t>
            </w:r>
          </w:p>
          <w:p w:rsidR="0099030E" w:rsidRDefault="0099030E" w:rsidP="00147D83">
            <w:r>
              <w:t>(7572, 0, '2015-05-05 05:37:00'),</w:t>
            </w:r>
          </w:p>
          <w:p w:rsidR="0099030E" w:rsidRDefault="0099030E" w:rsidP="00147D83">
            <w:r>
              <w:t>(7573, 0, '2015-05-05 05:37:03'),</w:t>
            </w:r>
          </w:p>
          <w:p w:rsidR="0099030E" w:rsidRDefault="0099030E" w:rsidP="00147D83">
            <w:r>
              <w:t>(7574, 0, '2015-05-05 05:37:06'),</w:t>
            </w:r>
          </w:p>
          <w:p w:rsidR="0099030E" w:rsidRDefault="0099030E" w:rsidP="00147D83">
            <w:r>
              <w:t>(7575, 0, '2015-05-05 05:37:09'),</w:t>
            </w:r>
          </w:p>
          <w:p w:rsidR="0099030E" w:rsidRDefault="0099030E" w:rsidP="00147D83">
            <w:r>
              <w:t>(7576, 0, '2015-05-05 05:37:12'),</w:t>
            </w:r>
          </w:p>
          <w:p w:rsidR="0099030E" w:rsidRDefault="0099030E" w:rsidP="00147D83">
            <w:r>
              <w:t>(7577, 0, '2015-05-05 05:37:15'),</w:t>
            </w:r>
          </w:p>
          <w:p w:rsidR="0099030E" w:rsidRDefault="0099030E" w:rsidP="00147D83">
            <w:r>
              <w:t>(7578, 0, '2015-05-05 05:37:18'),</w:t>
            </w:r>
          </w:p>
          <w:p w:rsidR="0099030E" w:rsidRDefault="0099030E" w:rsidP="00147D83">
            <w:r>
              <w:t>(7579, 0, '2015-05-05 05:37:21'),</w:t>
            </w:r>
          </w:p>
          <w:p w:rsidR="0099030E" w:rsidRDefault="0099030E" w:rsidP="00147D83">
            <w:r>
              <w:t>(7580, 0, '2015-05-05 05:37:24'),</w:t>
            </w:r>
          </w:p>
          <w:p w:rsidR="0099030E" w:rsidRDefault="0099030E" w:rsidP="00147D83">
            <w:r>
              <w:t>(7581, 0, '2015-05-05 05:37:27'),</w:t>
            </w:r>
          </w:p>
          <w:p w:rsidR="0099030E" w:rsidRDefault="0099030E" w:rsidP="00147D83">
            <w:r>
              <w:t>(7582, 0, '2015-05-05 05:37:30'),</w:t>
            </w:r>
          </w:p>
          <w:p w:rsidR="0099030E" w:rsidRDefault="0099030E" w:rsidP="00147D83">
            <w:r>
              <w:t>(7583, 0, '2015-05-05 05:37:33'),</w:t>
            </w:r>
          </w:p>
          <w:p w:rsidR="0099030E" w:rsidRDefault="0099030E" w:rsidP="00147D83">
            <w:r>
              <w:t>(7584, 0, '2015-05-05 05:37:36'),</w:t>
            </w:r>
          </w:p>
          <w:p w:rsidR="0099030E" w:rsidRDefault="0099030E" w:rsidP="00147D83">
            <w:r>
              <w:t>(7585, 0, '2015-05-05 05:37:39'),</w:t>
            </w:r>
          </w:p>
          <w:p w:rsidR="0099030E" w:rsidRDefault="0099030E" w:rsidP="00147D83">
            <w:r>
              <w:t>(7586, 0, '2015-05-05 05:37:42'),</w:t>
            </w:r>
          </w:p>
          <w:p w:rsidR="0099030E" w:rsidRDefault="0099030E" w:rsidP="00147D83">
            <w:r>
              <w:t>(7587, 0, '2015-05-05 05:37:45'),</w:t>
            </w:r>
          </w:p>
          <w:p w:rsidR="0099030E" w:rsidRDefault="0099030E" w:rsidP="00147D83">
            <w:r>
              <w:t>(7588, 0, '2015-05-05 05:37:48'),</w:t>
            </w:r>
          </w:p>
          <w:p w:rsidR="0099030E" w:rsidRDefault="0099030E" w:rsidP="00147D83">
            <w:r>
              <w:t>(7589, 0, '2015-05-05 05:37:51'),</w:t>
            </w:r>
          </w:p>
          <w:p w:rsidR="0099030E" w:rsidRDefault="0099030E" w:rsidP="00147D83">
            <w:r>
              <w:t>(7590, 0, '2015-05-05 05:37:54'),</w:t>
            </w:r>
          </w:p>
          <w:p w:rsidR="0099030E" w:rsidRDefault="0099030E" w:rsidP="00147D83">
            <w:r>
              <w:t>(7591, 0, '2015-05-05 05:37:58'),</w:t>
            </w:r>
          </w:p>
          <w:p w:rsidR="0099030E" w:rsidRDefault="0099030E" w:rsidP="00147D83">
            <w:r>
              <w:t>(7592, 0, '2015-05-05 05:38:01'),</w:t>
            </w:r>
          </w:p>
          <w:p w:rsidR="0099030E" w:rsidRDefault="0099030E" w:rsidP="00147D83">
            <w:r>
              <w:t>(7593, 0, '2015-05-05 05:38:04'),</w:t>
            </w:r>
          </w:p>
          <w:p w:rsidR="0099030E" w:rsidRDefault="0099030E" w:rsidP="00147D83">
            <w:r>
              <w:t>(7594, 0, '2015-05-05 05:38:07'),</w:t>
            </w:r>
          </w:p>
          <w:p w:rsidR="0099030E" w:rsidRDefault="0099030E" w:rsidP="00147D83">
            <w:r>
              <w:t>(7595, 0, '2015-05-05 05:38:10'),</w:t>
            </w:r>
          </w:p>
          <w:p w:rsidR="0099030E" w:rsidRDefault="0099030E" w:rsidP="00147D83">
            <w:r>
              <w:t>(7596, 0, '2015-05-05 05:38:13'),</w:t>
            </w:r>
          </w:p>
          <w:p w:rsidR="0099030E" w:rsidRDefault="0099030E" w:rsidP="00147D83">
            <w:r>
              <w:t>(7597, 0, '2015-05-05 05:38:16'),</w:t>
            </w:r>
          </w:p>
          <w:p w:rsidR="0099030E" w:rsidRDefault="0099030E" w:rsidP="00147D83">
            <w:r>
              <w:t>(7598, 0, '2015-05-05 05:38:19'),</w:t>
            </w:r>
          </w:p>
          <w:p w:rsidR="0099030E" w:rsidRDefault="0099030E" w:rsidP="00147D83">
            <w:r>
              <w:t>(7599, 0, '2015-05-05 05:38:22'),</w:t>
            </w:r>
          </w:p>
          <w:p w:rsidR="0099030E" w:rsidRDefault="0099030E" w:rsidP="00147D83">
            <w:r>
              <w:t>(7600, 0, '2015-05-05 05:38:25'),</w:t>
            </w:r>
          </w:p>
          <w:p w:rsidR="0099030E" w:rsidRDefault="0099030E" w:rsidP="00147D83">
            <w:r>
              <w:t>(7601, 0, '2015-05-05 05:38:28'),</w:t>
            </w:r>
          </w:p>
          <w:p w:rsidR="0099030E" w:rsidRDefault="0099030E" w:rsidP="00147D83">
            <w:r>
              <w:t>(7602, 0, '2015-05-05 05:38:31'),</w:t>
            </w:r>
          </w:p>
          <w:p w:rsidR="0099030E" w:rsidRDefault="0099030E" w:rsidP="00147D83">
            <w:r>
              <w:t>(7603, 0, '2015-05-05 05:38:34'),</w:t>
            </w:r>
          </w:p>
          <w:p w:rsidR="0099030E" w:rsidRDefault="0099030E" w:rsidP="00147D83">
            <w:r>
              <w:t>(7604, 0, '2015-05-05 05:38:37'),</w:t>
            </w:r>
          </w:p>
          <w:p w:rsidR="0099030E" w:rsidRDefault="0099030E" w:rsidP="00147D83">
            <w:r>
              <w:t>(7605, 0, '2015-05-05 05:38:40'),</w:t>
            </w:r>
          </w:p>
          <w:p w:rsidR="0099030E" w:rsidRDefault="0099030E" w:rsidP="00147D83">
            <w:r>
              <w:t>(7606, 0, '2015-05-05 05:38:43'),</w:t>
            </w:r>
          </w:p>
          <w:p w:rsidR="0099030E" w:rsidRDefault="0099030E" w:rsidP="00147D83">
            <w:r>
              <w:t>(7607, 0, '2015-05-05 05:38:46'),</w:t>
            </w:r>
          </w:p>
          <w:p w:rsidR="0099030E" w:rsidRDefault="0099030E" w:rsidP="00147D83">
            <w:r>
              <w:t>(7608, 0, '2015-05-05 05:38:49'),</w:t>
            </w:r>
          </w:p>
          <w:p w:rsidR="0099030E" w:rsidRDefault="0099030E" w:rsidP="00147D83">
            <w:r>
              <w:t>(7609, 0, '2015-05-05 05:38:52'),</w:t>
            </w:r>
          </w:p>
          <w:p w:rsidR="0099030E" w:rsidRDefault="0099030E" w:rsidP="00147D83">
            <w:r>
              <w:t>(7610, 0, '2015-05-05 05:38:55'),</w:t>
            </w:r>
          </w:p>
          <w:p w:rsidR="0099030E" w:rsidRDefault="0099030E" w:rsidP="00147D83">
            <w:r>
              <w:t>(7611, 0, '2015-05-05 05:38:58'),</w:t>
            </w:r>
          </w:p>
          <w:p w:rsidR="0099030E" w:rsidRDefault="0099030E" w:rsidP="00147D83">
            <w:r>
              <w:t>(7612, 0, '2015-05-05 05:39:01'),</w:t>
            </w:r>
          </w:p>
          <w:p w:rsidR="0099030E" w:rsidRDefault="0099030E" w:rsidP="00147D83">
            <w:r>
              <w:t>(7613, 0, '2015-05-05 05:39:04'),</w:t>
            </w:r>
          </w:p>
          <w:p w:rsidR="0099030E" w:rsidRDefault="0099030E" w:rsidP="00147D83">
            <w:r>
              <w:t>(7614, 0, '2015-05-05 05:39:07'),</w:t>
            </w:r>
          </w:p>
          <w:p w:rsidR="0099030E" w:rsidRDefault="0099030E" w:rsidP="00147D83">
            <w:r>
              <w:t>(7615, 0, '2015-05-05 05:39:11'),</w:t>
            </w:r>
          </w:p>
          <w:p w:rsidR="0099030E" w:rsidRDefault="0099030E" w:rsidP="00147D83">
            <w:r>
              <w:t>(7616, 0, '2015-05-05 05:39:14'),</w:t>
            </w:r>
          </w:p>
          <w:p w:rsidR="0099030E" w:rsidRDefault="0099030E" w:rsidP="00147D83">
            <w:r>
              <w:t>(7617, 0, '2015-05-05 05:39:17'),</w:t>
            </w:r>
          </w:p>
          <w:p w:rsidR="0099030E" w:rsidRDefault="0099030E" w:rsidP="00147D83">
            <w:r>
              <w:t>(7618, 0, '2015-05-05 05:39:20'),</w:t>
            </w:r>
          </w:p>
          <w:p w:rsidR="0099030E" w:rsidRDefault="0099030E" w:rsidP="00147D83">
            <w:r>
              <w:t>(7619, 0, '2015-05-05 05:39:23'),</w:t>
            </w:r>
          </w:p>
          <w:p w:rsidR="0099030E" w:rsidRDefault="0099030E" w:rsidP="00147D83">
            <w:r>
              <w:t>(7620, 0, '2015-05-05 05:39:26'),</w:t>
            </w:r>
          </w:p>
          <w:p w:rsidR="0099030E" w:rsidRDefault="0099030E" w:rsidP="00147D83">
            <w:r>
              <w:t>(7621, 0, '2015-05-05 05:39:29'),</w:t>
            </w:r>
          </w:p>
          <w:p w:rsidR="0099030E" w:rsidRDefault="0099030E" w:rsidP="00147D83">
            <w:r>
              <w:t>(7622, 0, '2015-05-05 05:39:32'),</w:t>
            </w:r>
          </w:p>
          <w:p w:rsidR="0099030E" w:rsidRDefault="0099030E" w:rsidP="00147D83">
            <w:r>
              <w:t>(7623, 0, '2015-05-05 05:39:35'),</w:t>
            </w:r>
          </w:p>
          <w:p w:rsidR="0099030E" w:rsidRDefault="0099030E" w:rsidP="00147D83">
            <w:r>
              <w:t>(7624, 0, '2015-05-05 05:39:38'),</w:t>
            </w:r>
          </w:p>
          <w:p w:rsidR="0099030E" w:rsidRDefault="0099030E" w:rsidP="00147D83">
            <w:r>
              <w:t>(7625, 0, '2015-05-05 05:39:41'),</w:t>
            </w:r>
          </w:p>
          <w:p w:rsidR="0099030E" w:rsidRDefault="0099030E" w:rsidP="00147D83">
            <w:r>
              <w:t>(7626, 0, '2015-05-05 05:39:44'),</w:t>
            </w:r>
          </w:p>
          <w:p w:rsidR="0099030E" w:rsidRDefault="0099030E" w:rsidP="00147D83">
            <w:r>
              <w:t>(7627, 0, '2015-05-05 05:39:47'),</w:t>
            </w:r>
          </w:p>
          <w:p w:rsidR="0099030E" w:rsidRDefault="0099030E" w:rsidP="00147D83">
            <w:r>
              <w:t>(7628, 0, '2015-05-05 05:39:50'),</w:t>
            </w:r>
          </w:p>
          <w:p w:rsidR="0099030E" w:rsidRDefault="0099030E" w:rsidP="00147D83">
            <w:r>
              <w:t>(7629, 0, '2015-05-05 05:39:53'),</w:t>
            </w:r>
          </w:p>
          <w:p w:rsidR="0099030E" w:rsidRDefault="0099030E" w:rsidP="00147D83">
            <w:r>
              <w:t>(7630, 0, '2015-05-05 05:39:56'),</w:t>
            </w:r>
          </w:p>
          <w:p w:rsidR="0099030E" w:rsidRDefault="0099030E" w:rsidP="00147D83">
            <w:r>
              <w:t>(7631, 0, '2015-05-05 05:39:59'),</w:t>
            </w:r>
          </w:p>
          <w:p w:rsidR="0099030E" w:rsidRDefault="0099030E" w:rsidP="00147D83">
            <w:r>
              <w:t>(7632, 0, '2015-05-05 05:40:02'),</w:t>
            </w:r>
          </w:p>
          <w:p w:rsidR="0099030E" w:rsidRDefault="0099030E" w:rsidP="00147D83">
            <w:r>
              <w:t>(7633, 0, '2015-05-05 05:40:05'),</w:t>
            </w:r>
          </w:p>
          <w:p w:rsidR="0099030E" w:rsidRDefault="0099030E" w:rsidP="00147D83">
            <w:r>
              <w:t>(7634, 0, '2015-05-05 05:40:08'),</w:t>
            </w:r>
          </w:p>
          <w:p w:rsidR="0099030E" w:rsidRDefault="0099030E" w:rsidP="00147D83">
            <w:r>
              <w:t>(7635, 0, '2015-05-05 05:40:11'),</w:t>
            </w:r>
          </w:p>
          <w:p w:rsidR="0099030E" w:rsidRDefault="0099030E" w:rsidP="00147D83">
            <w:r>
              <w:t>(7636, 0, '2015-05-05 05:40:14'),</w:t>
            </w:r>
          </w:p>
          <w:p w:rsidR="0099030E" w:rsidRDefault="0099030E" w:rsidP="00147D83">
            <w:r>
              <w:t>(7637, 0, '2015-05-05 05:40:17'),</w:t>
            </w:r>
          </w:p>
          <w:p w:rsidR="0099030E" w:rsidRDefault="0099030E" w:rsidP="00147D83">
            <w:r>
              <w:t>(7638, 0, '2015-05-05 05:40:20'),</w:t>
            </w:r>
          </w:p>
          <w:p w:rsidR="0099030E" w:rsidRDefault="0099030E" w:rsidP="00147D83">
            <w:r>
              <w:t>(7639, 0, '2015-05-05 05:40:23'),</w:t>
            </w:r>
          </w:p>
          <w:p w:rsidR="0099030E" w:rsidRDefault="0099030E" w:rsidP="00147D83">
            <w:r>
              <w:t>(7640, 0, '2015-05-05 05:40:26'),</w:t>
            </w:r>
          </w:p>
          <w:p w:rsidR="0099030E" w:rsidRDefault="0099030E" w:rsidP="00147D83">
            <w:r>
              <w:t>(7641, 0, '2015-05-05 05:40:29'),</w:t>
            </w:r>
          </w:p>
          <w:p w:rsidR="0099030E" w:rsidRDefault="0099030E" w:rsidP="00147D83">
            <w:r>
              <w:t>(7642, 0, '2015-05-05 05:40:32'),</w:t>
            </w:r>
          </w:p>
          <w:p w:rsidR="0099030E" w:rsidRDefault="0099030E" w:rsidP="00147D83">
            <w:r>
              <w:t>(7643, 0, '2015-05-05 05:40:35'),</w:t>
            </w:r>
          </w:p>
          <w:p w:rsidR="0099030E" w:rsidRDefault="0099030E" w:rsidP="00147D83">
            <w:r>
              <w:t>(7644, 0, '2015-05-05 05:40:39'),</w:t>
            </w:r>
          </w:p>
          <w:p w:rsidR="0099030E" w:rsidRDefault="0099030E" w:rsidP="00147D83">
            <w:r>
              <w:t>(7645, 0, '2015-05-05 05:40:42'),</w:t>
            </w:r>
          </w:p>
          <w:p w:rsidR="0099030E" w:rsidRDefault="0099030E" w:rsidP="00147D83">
            <w:r>
              <w:t>(7646, 0, '2015-05-05 05:40:45'),</w:t>
            </w:r>
          </w:p>
          <w:p w:rsidR="0099030E" w:rsidRDefault="0099030E" w:rsidP="00147D83">
            <w:r>
              <w:t>(7647, 0, '2015-05-05 05:40:48'),</w:t>
            </w:r>
          </w:p>
          <w:p w:rsidR="0099030E" w:rsidRDefault="0099030E" w:rsidP="00147D83">
            <w:r>
              <w:t>(7648, 0, '2015-05-05 05:40:51'),</w:t>
            </w:r>
          </w:p>
          <w:p w:rsidR="0099030E" w:rsidRDefault="0099030E" w:rsidP="00147D83">
            <w:r>
              <w:t>(7649, 0, '2015-05-05 05:40:54'),</w:t>
            </w:r>
          </w:p>
          <w:p w:rsidR="0099030E" w:rsidRDefault="0099030E" w:rsidP="00147D83">
            <w:r>
              <w:t>(7650, 0, '2015-05-05 05:40:57'),</w:t>
            </w:r>
          </w:p>
          <w:p w:rsidR="0099030E" w:rsidRDefault="0099030E" w:rsidP="00147D83">
            <w:r>
              <w:t>(7651, 0, '2015-05-05 05:41:00'),</w:t>
            </w:r>
          </w:p>
          <w:p w:rsidR="0099030E" w:rsidRDefault="0099030E" w:rsidP="00147D83">
            <w:r>
              <w:t>(7652, 0, '2015-05-05 05:41:03'),</w:t>
            </w:r>
          </w:p>
          <w:p w:rsidR="0099030E" w:rsidRDefault="0099030E" w:rsidP="00147D83">
            <w:r>
              <w:t>(7653, 0, '2015-05-05 05:41:06'),</w:t>
            </w:r>
          </w:p>
          <w:p w:rsidR="0099030E" w:rsidRDefault="0099030E" w:rsidP="00147D83">
            <w:r>
              <w:t>(7654, 0, '2015-05-05 05:41:09'),</w:t>
            </w:r>
          </w:p>
          <w:p w:rsidR="0099030E" w:rsidRDefault="0099030E" w:rsidP="00147D83">
            <w:r>
              <w:t>(7655, 0, '2015-05-05 05:41:12'),</w:t>
            </w:r>
          </w:p>
          <w:p w:rsidR="0099030E" w:rsidRDefault="0099030E" w:rsidP="00147D83">
            <w:r>
              <w:t>(7656, 0, '2015-05-05 05:41:15'),</w:t>
            </w:r>
          </w:p>
          <w:p w:rsidR="0099030E" w:rsidRDefault="0099030E" w:rsidP="00147D83">
            <w:r>
              <w:t>(7657, 0, '2015-05-05 05:41:18'),</w:t>
            </w:r>
          </w:p>
          <w:p w:rsidR="0099030E" w:rsidRDefault="0099030E" w:rsidP="00147D83">
            <w:r>
              <w:t>(7658, 0, '2015-05-05 05:41:21'),</w:t>
            </w:r>
          </w:p>
          <w:p w:rsidR="0099030E" w:rsidRDefault="0099030E" w:rsidP="00147D83">
            <w:r>
              <w:t>(7659, 0, '2015-05-05 05:41:24'),</w:t>
            </w:r>
          </w:p>
          <w:p w:rsidR="0099030E" w:rsidRDefault="0099030E" w:rsidP="00147D83">
            <w:r>
              <w:t>(7660, 0, '2015-05-05 05:41:27'),</w:t>
            </w:r>
          </w:p>
          <w:p w:rsidR="0099030E" w:rsidRDefault="0099030E" w:rsidP="00147D83">
            <w:r>
              <w:t>(7661, 0, '2015-05-05 05:41:30'),</w:t>
            </w:r>
          </w:p>
          <w:p w:rsidR="0099030E" w:rsidRDefault="0099030E" w:rsidP="00147D83">
            <w:r>
              <w:t>(7662, 0, '2015-05-05 05:41:33'),</w:t>
            </w:r>
          </w:p>
          <w:p w:rsidR="0099030E" w:rsidRDefault="0099030E" w:rsidP="00147D83">
            <w:r>
              <w:t>(7663, 0, '2015-05-05 05:41:36'),</w:t>
            </w:r>
          </w:p>
          <w:p w:rsidR="0099030E" w:rsidRDefault="0099030E" w:rsidP="00147D83">
            <w:r>
              <w:t>(7664, 0, '2015-05-05 05:41:39'),</w:t>
            </w:r>
          </w:p>
          <w:p w:rsidR="0099030E" w:rsidRDefault="0099030E" w:rsidP="00147D83">
            <w:r>
              <w:t>(7665, 0, '2015-05-05 05:41:42'),</w:t>
            </w:r>
          </w:p>
          <w:p w:rsidR="0099030E" w:rsidRDefault="0099030E" w:rsidP="00147D83">
            <w:r>
              <w:t>(7666, 0, '2015-05-05 05:41:45'),</w:t>
            </w:r>
          </w:p>
          <w:p w:rsidR="0099030E" w:rsidRDefault="0099030E" w:rsidP="00147D83">
            <w:r>
              <w:t>(7667, 0, '2015-05-05 05:41:48'),</w:t>
            </w:r>
          </w:p>
          <w:p w:rsidR="0099030E" w:rsidRDefault="0099030E" w:rsidP="00147D83">
            <w:r>
              <w:t>(7668, 0, '2015-05-05 05:41:51'),</w:t>
            </w:r>
          </w:p>
          <w:p w:rsidR="0099030E" w:rsidRDefault="0099030E" w:rsidP="00147D83">
            <w:r>
              <w:t>(7669, 0, '2015-05-05 05:41:54'),</w:t>
            </w:r>
          </w:p>
          <w:p w:rsidR="0099030E" w:rsidRDefault="0099030E" w:rsidP="00147D83">
            <w:r>
              <w:t>(7670, 0, '2015-05-05 05:41:57'),</w:t>
            </w:r>
          </w:p>
          <w:p w:rsidR="0099030E" w:rsidRDefault="0099030E" w:rsidP="00147D83">
            <w:r>
              <w:t>(7671, 0, '2015-05-05 05:42:00'),</w:t>
            </w:r>
          </w:p>
          <w:p w:rsidR="0099030E" w:rsidRDefault="0099030E" w:rsidP="00147D83">
            <w:r>
              <w:t>(7672, 0, '2015-05-05 05:42:03'),</w:t>
            </w:r>
          </w:p>
          <w:p w:rsidR="0099030E" w:rsidRDefault="0099030E" w:rsidP="00147D83">
            <w:r>
              <w:t>(7673, 0, '2015-05-05 05:42:06'),</w:t>
            </w:r>
          </w:p>
          <w:p w:rsidR="0099030E" w:rsidRDefault="0099030E" w:rsidP="00147D83">
            <w:r>
              <w:t>(7674, 0, '2015-05-05 05:42:10'),</w:t>
            </w:r>
          </w:p>
          <w:p w:rsidR="0099030E" w:rsidRDefault="0099030E" w:rsidP="00147D83">
            <w:r>
              <w:t>(7675, 0, '2015-05-05 05:42:13'),</w:t>
            </w:r>
          </w:p>
          <w:p w:rsidR="0099030E" w:rsidRDefault="0099030E" w:rsidP="00147D83">
            <w:r>
              <w:t>(7676, 0, '2015-05-05 05:42:16'),</w:t>
            </w:r>
          </w:p>
          <w:p w:rsidR="0099030E" w:rsidRDefault="0099030E" w:rsidP="00147D83">
            <w:r>
              <w:t>(7677, 0, '2015-05-05 05:42:19'),</w:t>
            </w:r>
          </w:p>
          <w:p w:rsidR="0099030E" w:rsidRDefault="0099030E" w:rsidP="00147D83">
            <w:r>
              <w:t>(7678, 0, '2015-05-05 05:42:22'),</w:t>
            </w:r>
          </w:p>
          <w:p w:rsidR="0099030E" w:rsidRDefault="0099030E" w:rsidP="00147D83">
            <w:r>
              <w:t>(7679, 0, '2015-05-05 05:42:25'),</w:t>
            </w:r>
          </w:p>
          <w:p w:rsidR="0099030E" w:rsidRDefault="0099030E" w:rsidP="00147D83">
            <w:r>
              <w:t>(7680, 0, '2015-05-05 05:42:28'),</w:t>
            </w:r>
          </w:p>
          <w:p w:rsidR="0099030E" w:rsidRDefault="0099030E" w:rsidP="00147D83">
            <w:r>
              <w:t>(7681, 0, '2015-05-05 05:42:31'),</w:t>
            </w:r>
          </w:p>
          <w:p w:rsidR="0099030E" w:rsidRDefault="0099030E" w:rsidP="00147D83">
            <w:r>
              <w:t>(7682, 0, '2015-05-05 05:42:34'),</w:t>
            </w:r>
          </w:p>
          <w:p w:rsidR="0099030E" w:rsidRDefault="0099030E" w:rsidP="00147D83">
            <w:r>
              <w:t>(7683, 0, '2015-05-05 05:42:37'),</w:t>
            </w:r>
          </w:p>
          <w:p w:rsidR="0099030E" w:rsidRDefault="0099030E" w:rsidP="00147D83">
            <w:r>
              <w:t>(7684, 0, '2015-05-05 05:42:40'),</w:t>
            </w:r>
          </w:p>
          <w:p w:rsidR="0099030E" w:rsidRDefault="0099030E" w:rsidP="00147D83">
            <w:r>
              <w:t>(7685, 0, '2015-05-05 05:42:43'),</w:t>
            </w:r>
          </w:p>
          <w:p w:rsidR="0099030E" w:rsidRDefault="0099030E" w:rsidP="00147D83">
            <w:r>
              <w:t>(7686, 0, '2015-05-05 05:42:46'),</w:t>
            </w:r>
          </w:p>
          <w:p w:rsidR="0099030E" w:rsidRDefault="0099030E" w:rsidP="00147D83">
            <w:r>
              <w:t>(7687, 0, '2015-05-05 05:42:49'),</w:t>
            </w:r>
          </w:p>
          <w:p w:rsidR="0099030E" w:rsidRDefault="0099030E" w:rsidP="00147D83">
            <w:r>
              <w:t>(7688, 0, '2015-05-05 05:42:52'),</w:t>
            </w:r>
          </w:p>
          <w:p w:rsidR="0099030E" w:rsidRDefault="0099030E" w:rsidP="00147D83">
            <w:r>
              <w:t>(7689, 0, '2015-05-05 05:42:55'),</w:t>
            </w:r>
          </w:p>
          <w:p w:rsidR="0099030E" w:rsidRDefault="0099030E" w:rsidP="00147D83">
            <w:r>
              <w:t>(7690, 0, '2015-05-05 05:42:58'),</w:t>
            </w:r>
          </w:p>
          <w:p w:rsidR="0099030E" w:rsidRDefault="0099030E" w:rsidP="00147D83">
            <w:r>
              <w:t>(7691, 0, '2015-05-05 05:43:01'),</w:t>
            </w:r>
          </w:p>
          <w:p w:rsidR="0099030E" w:rsidRDefault="0099030E" w:rsidP="00147D83">
            <w:r>
              <w:t>(7692, 0, '2015-05-05 05:43:04'),</w:t>
            </w:r>
          </w:p>
          <w:p w:rsidR="0099030E" w:rsidRDefault="0099030E" w:rsidP="00147D83">
            <w:r>
              <w:t>(7693, 0, '2015-05-05 05:43:07'),</w:t>
            </w:r>
          </w:p>
          <w:p w:rsidR="0099030E" w:rsidRDefault="0099030E" w:rsidP="00147D83">
            <w:r>
              <w:t>(7694, 0, '2015-05-05 05:43:10'),</w:t>
            </w:r>
          </w:p>
          <w:p w:rsidR="0099030E" w:rsidRDefault="0099030E" w:rsidP="00147D83">
            <w:r>
              <w:t>(7695, 0, '2015-05-05 05:43:13'),</w:t>
            </w:r>
          </w:p>
          <w:p w:rsidR="0099030E" w:rsidRDefault="0099030E" w:rsidP="00147D83">
            <w:r>
              <w:t>(7696, 0, '2015-05-05 05:43:16'),</w:t>
            </w:r>
          </w:p>
          <w:p w:rsidR="0099030E" w:rsidRDefault="0099030E" w:rsidP="00147D83">
            <w:r>
              <w:t>(7697, 0, '2015-05-05 05:43:19'),</w:t>
            </w:r>
          </w:p>
          <w:p w:rsidR="0099030E" w:rsidRDefault="0099030E" w:rsidP="00147D83">
            <w:r>
              <w:t>(7698, 0, '2015-05-05 05:43:22'),</w:t>
            </w:r>
          </w:p>
          <w:p w:rsidR="0099030E" w:rsidRDefault="0099030E" w:rsidP="00147D83">
            <w:r>
              <w:t>(7699, 0, '2015-05-05 05:43:25'),</w:t>
            </w:r>
          </w:p>
          <w:p w:rsidR="0099030E" w:rsidRDefault="0099030E" w:rsidP="00147D83">
            <w:r>
              <w:t>(7700, 0, '2015-05-05 05:43:28'),</w:t>
            </w:r>
          </w:p>
          <w:p w:rsidR="0099030E" w:rsidRDefault="0099030E" w:rsidP="00147D83">
            <w:r>
              <w:t>(7701, 0, '2015-05-05 05:43:32'),</w:t>
            </w:r>
          </w:p>
          <w:p w:rsidR="0099030E" w:rsidRDefault="0099030E" w:rsidP="00147D83">
            <w:r>
              <w:t>(7702, 0, '2015-05-05 05:43:35'),</w:t>
            </w:r>
          </w:p>
          <w:p w:rsidR="0099030E" w:rsidRDefault="0099030E" w:rsidP="00147D83">
            <w:r>
              <w:t>(7703, 0, '2015-05-05 05:43:38'),</w:t>
            </w:r>
          </w:p>
          <w:p w:rsidR="0099030E" w:rsidRDefault="0099030E" w:rsidP="00147D83">
            <w:r>
              <w:t>(7704, 0, '2015-05-05 05:43:41'),</w:t>
            </w:r>
          </w:p>
          <w:p w:rsidR="0099030E" w:rsidRDefault="0099030E" w:rsidP="00147D83">
            <w:r>
              <w:t>(7705, 0, '2015-05-05 05:43:44'),</w:t>
            </w:r>
          </w:p>
          <w:p w:rsidR="0099030E" w:rsidRDefault="0099030E" w:rsidP="00147D83">
            <w:r>
              <w:t>(7706, 0, '2015-05-05 05:43:47'),</w:t>
            </w:r>
          </w:p>
          <w:p w:rsidR="0099030E" w:rsidRDefault="0099030E" w:rsidP="00147D83">
            <w:r>
              <w:t>(7707, 0, '2015-05-05 05:43:50'),</w:t>
            </w:r>
          </w:p>
          <w:p w:rsidR="0099030E" w:rsidRDefault="0099030E" w:rsidP="00147D83">
            <w:r>
              <w:t>(7708, 0, '2015-05-05 05:43:53'),</w:t>
            </w:r>
          </w:p>
          <w:p w:rsidR="0099030E" w:rsidRDefault="0099030E" w:rsidP="00147D83">
            <w:r>
              <w:t>(7709, 0, '2015-05-05 05:43:56'),</w:t>
            </w:r>
          </w:p>
          <w:p w:rsidR="0099030E" w:rsidRDefault="0099030E" w:rsidP="00147D83">
            <w:r>
              <w:t>(7710, 0, '2015-05-05 05:43:59'),</w:t>
            </w:r>
          </w:p>
          <w:p w:rsidR="0099030E" w:rsidRDefault="0099030E" w:rsidP="00147D83">
            <w:r>
              <w:t>(7711, 0, '2015-05-05 05:44:02'),</w:t>
            </w:r>
          </w:p>
          <w:p w:rsidR="0099030E" w:rsidRDefault="0099030E" w:rsidP="00147D83">
            <w:r>
              <w:t>(7712, 0, '2015-05-05 05:44:05'),</w:t>
            </w:r>
          </w:p>
          <w:p w:rsidR="0099030E" w:rsidRDefault="0099030E" w:rsidP="00147D83">
            <w:r>
              <w:t>(7713, 0, '2015-05-05 05:44:08'),</w:t>
            </w:r>
          </w:p>
          <w:p w:rsidR="0099030E" w:rsidRDefault="0099030E" w:rsidP="00147D83">
            <w:r>
              <w:t>(7714, 0, '2015-05-05 05:44:11'),</w:t>
            </w:r>
          </w:p>
          <w:p w:rsidR="0099030E" w:rsidRDefault="0099030E" w:rsidP="00147D83">
            <w:r>
              <w:t>(7715, 0, '2015-05-05 05:44:14'),</w:t>
            </w:r>
          </w:p>
          <w:p w:rsidR="0099030E" w:rsidRDefault="0099030E" w:rsidP="00147D83">
            <w:r>
              <w:t>(7716, 0, '2015-05-05 05:44:17'),</w:t>
            </w:r>
          </w:p>
          <w:p w:rsidR="0099030E" w:rsidRDefault="0099030E" w:rsidP="00147D83">
            <w:r>
              <w:t>(7717, 0, '2015-05-05 05:44:20'),</w:t>
            </w:r>
          </w:p>
          <w:p w:rsidR="0099030E" w:rsidRDefault="0099030E" w:rsidP="00147D83">
            <w:r>
              <w:t>(7718, 0, '2015-05-05 05:44:23'),</w:t>
            </w:r>
          </w:p>
          <w:p w:rsidR="0099030E" w:rsidRDefault="0099030E" w:rsidP="00147D83">
            <w:r>
              <w:t>(7719, 0, '2015-05-05 05:44:26'),</w:t>
            </w:r>
          </w:p>
          <w:p w:rsidR="0099030E" w:rsidRDefault="0099030E" w:rsidP="00147D83">
            <w:r>
              <w:t>(7720, 0, '2015-05-05 05:44:29'),</w:t>
            </w:r>
          </w:p>
          <w:p w:rsidR="0099030E" w:rsidRDefault="0099030E" w:rsidP="00147D83">
            <w:r>
              <w:t>(7721, 0, '2015-05-05 05:44:32'),</w:t>
            </w:r>
          </w:p>
          <w:p w:rsidR="0099030E" w:rsidRDefault="0099030E" w:rsidP="00147D83">
            <w:r>
              <w:t>(7722, 0, '2015-05-05 05:44:35'),</w:t>
            </w:r>
          </w:p>
          <w:p w:rsidR="0099030E" w:rsidRDefault="0099030E" w:rsidP="00147D83">
            <w:r>
              <w:t>(7723, 0, '2015-05-05 05:44:38'),</w:t>
            </w:r>
          </w:p>
          <w:p w:rsidR="0099030E" w:rsidRDefault="0099030E" w:rsidP="00147D83">
            <w:r>
              <w:t>(7724, 0, '2015-05-05 05:44:41'),</w:t>
            </w:r>
          </w:p>
          <w:p w:rsidR="0099030E" w:rsidRDefault="0099030E" w:rsidP="00147D83">
            <w:r>
              <w:t>(7725, 0, '2015-05-05 05:44:44'),</w:t>
            </w:r>
          </w:p>
          <w:p w:rsidR="0099030E" w:rsidRDefault="0099030E" w:rsidP="00147D83">
            <w:r>
              <w:t>(7726, 0, '2015-05-05 05:44:47'),</w:t>
            </w:r>
          </w:p>
          <w:p w:rsidR="0099030E" w:rsidRDefault="0099030E" w:rsidP="00147D83">
            <w:r>
              <w:t>(7727, 0, '2015-05-05 05:44:50'),</w:t>
            </w:r>
          </w:p>
          <w:p w:rsidR="0099030E" w:rsidRDefault="0099030E" w:rsidP="00147D83">
            <w:r>
              <w:t>(7728, 0, '2015-05-05 05:44:53'),</w:t>
            </w:r>
          </w:p>
          <w:p w:rsidR="0099030E" w:rsidRDefault="0099030E" w:rsidP="00147D83">
            <w:r>
              <w:t>(7729, 0, '2015-05-05 05:44:56'),</w:t>
            </w:r>
          </w:p>
          <w:p w:rsidR="0099030E" w:rsidRDefault="0099030E" w:rsidP="00147D83">
            <w:r>
              <w:t>(7730, 0, '2015-05-05 05:45:00'),</w:t>
            </w:r>
          </w:p>
          <w:p w:rsidR="0099030E" w:rsidRDefault="0099030E" w:rsidP="00147D83">
            <w:r>
              <w:t>(7731, 0, '2015-05-05 05:45:03'),</w:t>
            </w:r>
          </w:p>
          <w:p w:rsidR="0099030E" w:rsidRDefault="0099030E" w:rsidP="00147D83">
            <w:r>
              <w:t>(7732, 0, '2015-05-05 05:45:06'),</w:t>
            </w:r>
          </w:p>
          <w:p w:rsidR="0099030E" w:rsidRDefault="0099030E" w:rsidP="00147D83">
            <w:r>
              <w:t>(7733, 0, '2015-05-05 05:45:09'),</w:t>
            </w:r>
          </w:p>
          <w:p w:rsidR="0099030E" w:rsidRDefault="0099030E" w:rsidP="00147D83">
            <w:r>
              <w:t>(7734, 0, '2015-05-05 05:45:12'),</w:t>
            </w:r>
          </w:p>
          <w:p w:rsidR="0099030E" w:rsidRDefault="0099030E" w:rsidP="00147D83">
            <w:r>
              <w:t>(7735, 0, '2015-05-05 05:45:15'),</w:t>
            </w:r>
          </w:p>
          <w:p w:rsidR="0099030E" w:rsidRDefault="0099030E" w:rsidP="00147D83">
            <w:r>
              <w:t>(7736, 0, '2015-05-05 05:45:18'),</w:t>
            </w:r>
          </w:p>
          <w:p w:rsidR="0099030E" w:rsidRDefault="0099030E" w:rsidP="00147D83">
            <w:r>
              <w:t>(7737, 0, '2015-05-05 05:45:21'),</w:t>
            </w:r>
          </w:p>
          <w:p w:rsidR="0099030E" w:rsidRDefault="0099030E" w:rsidP="00147D83">
            <w:r>
              <w:t>(7738, 0, '2015-05-05 05:45:24'),</w:t>
            </w:r>
          </w:p>
          <w:p w:rsidR="0099030E" w:rsidRDefault="0099030E" w:rsidP="00147D83">
            <w:r>
              <w:t>(7739, 0, '2015-05-05 05:45:27'),</w:t>
            </w:r>
          </w:p>
          <w:p w:rsidR="0099030E" w:rsidRDefault="0099030E" w:rsidP="00147D83">
            <w:r>
              <w:t>(7740, 0, '2015-05-05 05:45:30'),</w:t>
            </w:r>
          </w:p>
          <w:p w:rsidR="0099030E" w:rsidRDefault="0099030E" w:rsidP="00147D83">
            <w:r>
              <w:t>(7741, 0, '2015-05-05 05:45:33'),</w:t>
            </w:r>
          </w:p>
          <w:p w:rsidR="0099030E" w:rsidRDefault="0099030E" w:rsidP="00147D83">
            <w:r>
              <w:t>(7742, 0, '2015-05-05 05:45:36'),</w:t>
            </w:r>
          </w:p>
          <w:p w:rsidR="0099030E" w:rsidRDefault="0099030E" w:rsidP="00147D83">
            <w:r>
              <w:t>(7743, 0, '2015-05-05 05:45:39'),</w:t>
            </w:r>
          </w:p>
          <w:p w:rsidR="0099030E" w:rsidRDefault="0099030E" w:rsidP="00147D83">
            <w:r>
              <w:t>(7744, 0, '2015-05-05 05:45:42'),</w:t>
            </w:r>
          </w:p>
          <w:p w:rsidR="0099030E" w:rsidRDefault="0099030E" w:rsidP="00147D83">
            <w:r>
              <w:t>(7745, 0, '2015-05-05 05:45:45'),</w:t>
            </w:r>
          </w:p>
          <w:p w:rsidR="0099030E" w:rsidRDefault="0099030E" w:rsidP="00147D83">
            <w:r>
              <w:t>(7746, 0, '2015-05-05 05:45:48'),</w:t>
            </w:r>
          </w:p>
          <w:p w:rsidR="0099030E" w:rsidRDefault="0099030E" w:rsidP="00147D83">
            <w:r>
              <w:t>(7747, 0, '2015-05-05 05:45:51'),</w:t>
            </w:r>
          </w:p>
          <w:p w:rsidR="0099030E" w:rsidRDefault="0099030E" w:rsidP="00147D83">
            <w:r>
              <w:t>(7748, 0, '2015-05-05 05:45:54'),</w:t>
            </w:r>
          </w:p>
          <w:p w:rsidR="0099030E" w:rsidRDefault="0099030E" w:rsidP="00147D83">
            <w:r>
              <w:t>(7749, 0, '2015-05-05 05:45:57'),</w:t>
            </w:r>
          </w:p>
          <w:p w:rsidR="0099030E" w:rsidRDefault="0099030E" w:rsidP="00147D83">
            <w:r>
              <w:t>(7750, 0, '2015-05-05 05:46:00'),</w:t>
            </w:r>
          </w:p>
          <w:p w:rsidR="0099030E" w:rsidRDefault="0099030E" w:rsidP="00147D83">
            <w:r>
              <w:t>(7751, 0, '2015-05-05 05:46:03'),</w:t>
            </w:r>
          </w:p>
          <w:p w:rsidR="0099030E" w:rsidRDefault="0099030E" w:rsidP="00147D83">
            <w:r>
              <w:t>(7752, 0, '2015-05-05 05:46:06'),</w:t>
            </w:r>
          </w:p>
          <w:p w:rsidR="0099030E" w:rsidRDefault="0099030E" w:rsidP="00147D83">
            <w:r>
              <w:t>(7753, 0, '2015-05-05 05:46:10'),</w:t>
            </w:r>
          </w:p>
          <w:p w:rsidR="0099030E" w:rsidRDefault="0099030E" w:rsidP="00147D83">
            <w:r>
              <w:t>(7754, 0, '2015-05-05 05:46:13'),</w:t>
            </w:r>
          </w:p>
          <w:p w:rsidR="0099030E" w:rsidRDefault="0099030E" w:rsidP="00147D83">
            <w:r>
              <w:t>(7755, 0, '2015-05-05 05:46:16'),</w:t>
            </w:r>
          </w:p>
          <w:p w:rsidR="0099030E" w:rsidRDefault="0099030E" w:rsidP="00147D83">
            <w:r>
              <w:t>(7756, 0, '2015-05-05 05:46:19'),</w:t>
            </w:r>
          </w:p>
          <w:p w:rsidR="0099030E" w:rsidRDefault="0099030E" w:rsidP="00147D83">
            <w:r>
              <w:t>(7757, 0, '2015-05-05 05:46:22'),</w:t>
            </w:r>
          </w:p>
          <w:p w:rsidR="0099030E" w:rsidRDefault="0099030E" w:rsidP="00147D83">
            <w:r>
              <w:t>(7758, 0, '2015-05-05 05:46:25'),</w:t>
            </w:r>
          </w:p>
          <w:p w:rsidR="0099030E" w:rsidRDefault="0099030E" w:rsidP="00147D83">
            <w:r>
              <w:t>(7759, 0, '2015-05-05 05:46:28'),</w:t>
            </w:r>
          </w:p>
          <w:p w:rsidR="0099030E" w:rsidRDefault="0099030E" w:rsidP="00147D83">
            <w:r>
              <w:t>(7760, 0, '2015-05-05 05:46:31'),</w:t>
            </w:r>
          </w:p>
          <w:p w:rsidR="0099030E" w:rsidRDefault="0099030E" w:rsidP="00147D83">
            <w:r>
              <w:t>(7761, 0, '2015-05-05 05:46:34'),</w:t>
            </w:r>
          </w:p>
          <w:p w:rsidR="0099030E" w:rsidRDefault="0099030E" w:rsidP="00147D83">
            <w:r>
              <w:t>(7762, 0, '2015-05-05 05:46:37'),</w:t>
            </w:r>
          </w:p>
          <w:p w:rsidR="0099030E" w:rsidRDefault="0099030E" w:rsidP="00147D83">
            <w:r>
              <w:t>(7763, 0, '2015-05-05 05:46:40'),</w:t>
            </w:r>
          </w:p>
          <w:p w:rsidR="0099030E" w:rsidRDefault="0099030E" w:rsidP="00147D83">
            <w:r>
              <w:t>(7764, 0, '2015-05-05 05:46:43'),</w:t>
            </w:r>
          </w:p>
          <w:p w:rsidR="0099030E" w:rsidRDefault="0099030E" w:rsidP="00147D83">
            <w:r>
              <w:t>(7765, 0, '2015-05-05 05:46:46'),</w:t>
            </w:r>
          </w:p>
          <w:p w:rsidR="0099030E" w:rsidRDefault="0099030E" w:rsidP="00147D83">
            <w:r>
              <w:t>(7766, 0, '2015-05-05 05:46:49'),</w:t>
            </w:r>
          </w:p>
          <w:p w:rsidR="0099030E" w:rsidRDefault="0099030E" w:rsidP="00147D83">
            <w:r>
              <w:t>(7767, 0, '2015-05-05 05:46:52'),</w:t>
            </w:r>
          </w:p>
          <w:p w:rsidR="0099030E" w:rsidRDefault="0099030E" w:rsidP="00147D83">
            <w:r>
              <w:t>(7768, 0, '2015-05-05 05:46:55'),</w:t>
            </w:r>
          </w:p>
          <w:p w:rsidR="0099030E" w:rsidRDefault="0099030E" w:rsidP="00147D83">
            <w:r>
              <w:t>(7769, 0, '2015-05-05 05:46:58'),</w:t>
            </w:r>
          </w:p>
          <w:p w:rsidR="0099030E" w:rsidRDefault="0099030E" w:rsidP="00147D83">
            <w:r>
              <w:t>(7770, 0, '2015-05-05 05:47:01'),</w:t>
            </w:r>
          </w:p>
          <w:p w:rsidR="0099030E" w:rsidRDefault="0099030E" w:rsidP="00147D83">
            <w:r>
              <w:t>(7771, 0, '2015-05-05 05:47:04'),</w:t>
            </w:r>
          </w:p>
          <w:p w:rsidR="0099030E" w:rsidRDefault="0099030E" w:rsidP="00147D83">
            <w:r>
              <w:t>(7772, 0, '2015-05-05 05:47:07'),</w:t>
            </w:r>
          </w:p>
          <w:p w:rsidR="0099030E" w:rsidRDefault="0099030E" w:rsidP="00147D83">
            <w:r>
              <w:t>(7773, 0, '2015-05-05 05:47:10'),</w:t>
            </w:r>
          </w:p>
          <w:p w:rsidR="0099030E" w:rsidRDefault="0099030E" w:rsidP="00147D83">
            <w:r>
              <w:t>(7774, 0, '2015-05-05 05:47:13'),</w:t>
            </w:r>
          </w:p>
          <w:p w:rsidR="0099030E" w:rsidRDefault="0099030E" w:rsidP="00147D83">
            <w:r>
              <w:t>(7775, 0, '2015-05-05 05:47:16'),</w:t>
            </w:r>
          </w:p>
          <w:p w:rsidR="0099030E" w:rsidRDefault="0099030E" w:rsidP="00147D83">
            <w:r>
              <w:t>(7776, 0, '2015-05-05 05:47:19'),</w:t>
            </w:r>
          </w:p>
          <w:p w:rsidR="0099030E" w:rsidRDefault="0099030E" w:rsidP="00147D83">
            <w:r>
              <w:t>(7777, 0, '2015-05-05 05:47:22'),</w:t>
            </w:r>
          </w:p>
          <w:p w:rsidR="0099030E" w:rsidRDefault="0099030E" w:rsidP="00147D83">
            <w:r>
              <w:t>(7778, 0, '2015-05-05 05:47:25'),</w:t>
            </w:r>
          </w:p>
          <w:p w:rsidR="0099030E" w:rsidRDefault="0099030E" w:rsidP="00147D83">
            <w:r>
              <w:t>(7779, 0, '2015-05-05 05:47:28'),</w:t>
            </w:r>
          </w:p>
          <w:p w:rsidR="0099030E" w:rsidRDefault="0099030E" w:rsidP="00147D83">
            <w:r>
              <w:t>(7780, 0, '2015-05-05 05:47:31'),</w:t>
            </w:r>
          </w:p>
          <w:p w:rsidR="0099030E" w:rsidRDefault="0099030E" w:rsidP="00147D83">
            <w:r>
              <w:t>(7781, 0, '2015-05-05 05:47:34'),</w:t>
            </w:r>
          </w:p>
          <w:p w:rsidR="0099030E" w:rsidRDefault="0099030E" w:rsidP="00147D83">
            <w:r>
              <w:t>(7782, 0, '2015-05-05 05:47:37'),</w:t>
            </w:r>
          </w:p>
          <w:p w:rsidR="0099030E" w:rsidRDefault="0099030E" w:rsidP="00147D83">
            <w:r>
              <w:t>(7783, 0, '2015-05-05 05:47:41'),</w:t>
            </w:r>
          </w:p>
          <w:p w:rsidR="0099030E" w:rsidRDefault="0099030E" w:rsidP="00147D83">
            <w:r>
              <w:t>(7784, 0, '2015-05-05 05:47:44'),</w:t>
            </w:r>
          </w:p>
          <w:p w:rsidR="0099030E" w:rsidRDefault="0099030E" w:rsidP="00147D83">
            <w:r>
              <w:t>(7785, 0, '2015-05-05 05:47:47');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(7786, 0, '2015-05-05 05:47:50'),</w:t>
            </w:r>
          </w:p>
          <w:p w:rsidR="0099030E" w:rsidRDefault="0099030E" w:rsidP="00147D83">
            <w:r>
              <w:t>(7787, 0, '2015-05-05 05:47:53'),</w:t>
            </w:r>
          </w:p>
          <w:p w:rsidR="0099030E" w:rsidRDefault="0099030E" w:rsidP="00147D83">
            <w:r>
              <w:t>(7788, 0, '2015-05-05 05:47:56'),</w:t>
            </w:r>
          </w:p>
          <w:p w:rsidR="0099030E" w:rsidRDefault="0099030E" w:rsidP="00147D83">
            <w:r>
              <w:t>(7789, 0, '2015-05-05 05:47:59'),</w:t>
            </w:r>
          </w:p>
          <w:p w:rsidR="0099030E" w:rsidRDefault="0099030E" w:rsidP="00147D83">
            <w:r>
              <w:t>(7790, 0, '2015-05-05 05:48:02'),</w:t>
            </w:r>
          </w:p>
          <w:p w:rsidR="0099030E" w:rsidRDefault="0099030E" w:rsidP="00147D83">
            <w:r>
              <w:t>(7791, 0, '2015-05-05 05:48:05'),</w:t>
            </w:r>
          </w:p>
          <w:p w:rsidR="0099030E" w:rsidRDefault="0099030E" w:rsidP="00147D83">
            <w:r>
              <w:t>(7792, 0, '2015-05-05 05:48:08'),</w:t>
            </w:r>
          </w:p>
          <w:p w:rsidR="0099030E" w:rsidRDefault="0099030E" w:rsidP="00147D83">
            <w:r>
              <w:t>(7793, 0, '2015-05-05 05:48:11'),</w:t>
            </w:r>
          </w:p>
          <w:p w:rsidR="0099030E" w:rsidRDefault="0099030E" w:rsidP="00147D83">
            <w:r>
              <w:t>(7794, 0, '2015-05-05 05:48:14'),</w:t>
            </w:r>
          </w:p>
          <w:p w:rsidR="0099030E" w:rsidRDefault="0099030E" w:rsidP="00147D83">
            <w:r>
              <w:t>(7795, 0, '2015-05-05 05:48:17'),</w:t>
            </w:r>
          </w:p>
          <w:p w:rsidR="0099030E" w:rsidRDefault="0099030E" w:rsidP="00147D83">
            <w:r>
              <w:t>(7796, 0, '2015-05-05 05:48:20'),</w:t>
            </w:r>
          </w:p>
          <w:p w:rsidR="0099030E" w:rsidRDefault="0099030E" w:rsidP="00147D83">
            <w:r>
              <w:t>(7797, 0, '2015-05-05 05:48:23'),</w:t>
            </w:r>
          </w:p>
          <w:p w:rsidR="0099030E" w:rsidRDefault="0099030E" w:rsidP="00147D83">
            <w:r>
              <w:t>(7798, 0, '2015-05-05 05:48:26'),</w:t>
            </w:r>
          </w:p>
          <w:p w:rsidR="0099030E" w:rsidRDefault="0099030E" w:rsidP="00147D83">
            <w:r>
              <w:t>(7799, 0, '2015-05-05 05:48:29'),</w:t>
            </w:r>
          </w:p>
          <w:p w:rsidR="0099030E" w:rsidRDefault="0099030E" w:rsidP="00147D83">
            <w:r>
              <w:t>(7800, 0, '2015-05-05 05:48:32'),</w:t>
            </w:r>
          </w:p>
          <w:p w:rsidR="0099030E" w:rsidRDefault="0099030E" w:rsidP="00147D83">
            <w:r>
              <w:t>(7801, 0, '2015-05-05 05:48:35'),</w:t>
            </w:r>
          </w:p>
          <w:p w:rsidR="0099030E" w:rsidRDefault="0099030E" w:rsidP="00147D83">
            <w:r>
              <w:t>(7802, 0, '2015-05-05 05:48:38'),</w:t>
            </w:r>
          </w:p>
          <w:p w:rsidR="0099030E" w:rsidRDefault="0099030E" w:rsidP="00147D83">
            <w:r>
              <w:t>(7803, 0, '2015-05-05 05:48:41'),</w:t>
            </w:r>
          </w:p>
          <w:p w:rsidR="0099030E" w:rsidRDefault="0099030E" w:rsidP="00147D83">
            <w:r>
              <w:t>(7804, 0, '2015-05-05 05:48:44'),</w:t>
            </w:r>
          </w:p>
          <w:p w:rsidR="0099030E" w:rsidRDefault="0099030E" w:rsidP="00147D83">
            <w:r>
              <w:t>(7805, 0, '2015-05-05 05:48:47'),</w:t>
            </w:r>
          </w:p>
          <w:p w:rsidR="0099030E" w:rsidRDefault="0099030E" w:rsidP="00147D83">
            <w:r>
              <w:t>(7806, 0, '2015-05-05 05:48:50'),</w:t>
            </w:r>
          </w:p>
          <w:p w:rsidR="0099030E" w:rsidRDefault="0099030E" w:rsidP="00147D83">
            <w:r>
              <w:t>(7807, 0, '2015-05-05 05:48:54'),</w:t>
            </w:r>
          </w:p>
          <w:p w:rsidR="0099030E" w:rsidRDefault="0099030E" w:rsidP="00147D83">
            <w:r>
              <w:t>(7808, 0, '2015-05-05 05:48:57'),</w:t>
            </w:r>
          </w:p>
          <w:p w:rsidR="0099030E" w:rsidRDefault="0099030E" w:rsidP="00147D83">
            <w:r>
              <w:t>(7809, 0, '2015-05-05 05:49:00'),</w:t>
            </w:r>
          </w:p>
          <w:p w:rsidR="0099030E" w:rsidRDefault="0099030E" w:rsidP="00147D83">
            <w:r>
              <w:t>(7810, 0, '2015-05-05 05:49:03'),</w:t>
            </w:r>
          </w:p>
          <w:p w:rsidR="0099030E" w:rsidRDefault="0099030E" w:rsidP="00147D83">
            <w:r>
              <w:t>(7811, 0, '2015-05-05 05:49:06'),</w:t>
            </w:r>
          </w:p>
          <w:p w:rsidR="0099030E" w:rsidRDefault="0099030E" w:rsidP="00147D83">
            <w:r>
              <w:t>(7812, 0, '2015-05-05 05:49:09'),</w:t>
            </w:r>
          </w:p>
          <w:p w:rsidR="0099030E" w:rsidRDefault="0099030E" w:rsidP="00147D83">
            <w:r>
              <w:t>(7813, 0, '2015-05-05 05:49:12'),</w:t>
            </w:r>
          </w:p>
          <w:p w:rsidR="0099030E" w:rsidRDefault="0099030E" w:rsidP="00147D83">
            <w:r>
              <w:t>(7814, 0, '2015-05-05 05:49:15'),</w:t>
            </w:r>
          </w:p>
          <w:p w:rsidR="0099030E" w:rsidRDefault="0099030E" w:rsidP="00147D83">
            <w:r>
              <w:t>(7815, 0, '2015-05-05 05:49:18'),</w:t>
            </w:r>
          </w:p>
          <w:p w:rsidR="0099030E" w:rsidRDefault="0099030E" w:rsidP="00147D83">
            <w:r>
              <w:t>(7816, 0, '2015-05-05 05:49:21'),</w:t>
            </w:r>
          </w:p>
          <w:p w:rsidR="0099030E" w:rsidRDefault="0099030E" w:rsidP="00147D83">
            <w:r>
              <w:t>(7817, 0, '2015-05-05 05:49:24'),</w:t>
            </w:r>
          </w:p>
          <w:p w:rsidR="0099030E" w:rsidRDefault="0099030E" w:rsidP="00147D83">
            <w:r>
              <w:t>(7818, 0, '2015-05-05 05:49:27'),</w:t>
            </w:r>
          </w:p>
          <w:p w:rsidR="0099030E" w:rsidRDefault="0099030E" w:rsidP="00147D83">
            <w:r>
              <w:t>(7819, 0, '2015-05-05 05:49:30'),</w:t>
            </w:r>
          </w:p>
          <w:p w:rsidR="0099030E" w:rsidRDefault="0099030E" w:rsidP="00147D83">
            <w:r>
              <w:t>(7820, 0, '2015-05-05 05:49:33'),</w:t>
            </w:r>
          </w:p>
          <w:p w:rsidR="0099030E" w:rsidRDefault="0099030E" w:rsidP="00147D83">
            <w:r>
              <w:t>(7821, 0, '2015-05-05 05:49:36'),</w:t>
            </w:r>
          </w:p>
          <w:p w:rsidR="0099030E" w:rsidRDefault="0099030E" w:rsidP="00147D83">
            <w:r>
              <w:t>(7822, 0, '2015-05-05 05:49:39'),</w:t>
            </w:r>
          </w:p>
          <w:p w:rsidR="0099030E" w:rsidRDefault="0099030E" w:rsidP="00147D83">
            <w:r>
              <w:t>(7823, 0, '2015-05-05 05:49:42'),</w:t>
            </w:r>
          </w:p>
          <w:p w:rsidR="0099030E" w:rsidRDefault="0099030E" w:rsidP="00147D83">
            <w:r>
              <w:t>(7824, 0, '2015-05-05 05:49:45'),</w:t>
            </w:r>
          </w:p>
          <w:p w:rsidR="0099030E" w:rsidRDefault="0099030E" w:rsidP="00147D83">
            <w:r>
              <w:t>(7825, 0, '2015-05-05 05:49:48'),</w:t>
            </w:r>
          </w:p>
          <w:p w:rsidR="0099030E" w:rsidRDefault="0099030E" w:rsidP="00147D83">
            <w:r>
              <w:t>(7826, 0, '2015-05-05 05:49:51'),</w:t>
            </w:r>
          </w:p>
          <w:p w:rsidR="0099030E" w:rsidRDefault="0099030E" w:rsidP="00147D83">
            <w:r>
              <w:t>(7827, 0, '2015-05-05 05:49:54'),</w:t>
            </w:r>
          </w:p>
          <w:p w:rsidR="0099030E" w:rsidRDefault="0099030E" w:rsidP="00147D83">
            <w:r>
              <w:t>(7828, 0, '2015-05-05 05:49:57'),</w:t>
            </w:r>
          </w:p>
          <w:p w:rsidR="0099030E" w:rsidRDefault="0099030E" w:rsidP="00147D83">
            <w:r>
              <w:t>(7829, 0, '2015-05-05 05:50:00'),</w:t>
            </w:r>
          </w:p>
          <w:p w:rsidR="0099030E" w:rsidRDefault="0099030E" w:rsidP="00147D83">
            <w:r>
              <w:t>(7830, 0, '2015-05-05 05:50:03'),</w:t>
            </w:r>
          </w:p>
          <w:p w:rsidR="0099030E" w:rsidRDefault="0099030E" w:rsidP="00147D83">
            <w:r>
              <w:t>(7831, 0, '2015-05-05 05:50:06'),</w:t>
            </w:r>
          </w:p>
          <w:p w:rsidR="0099030E" w:rsidRDefault="0099030E" w:rsidP="00147D83">
            <w:r>
              <w:t>(7832, 0, '2015-05-05 05:50:09'),</w:t>
            </w:r>
          </w:p>
          <w:p w:rsidR="0099030E" w:rsidRDefault="0099030E" w:rsidP="00147D83">
            <w:r>
              <w:t>(7833, 0, '2015-05-05 05:50:12'),</w:t>
            </w:r>
          </w:p>
          <w:p w:rsidR="0099030E" w:rsidRDefault="0099030E" w:rsidP="00147D83">
            <w:r>
              <w:t>(7834, 0, '2015-05-05 05:50:15'),</w:t>
            </w:r>
          </w:p>
          <w:p w:rsidR="0099030E" w:rsidRDefault="0099030E" w:rsidP="00147D83">
            <w:r>
              <w:t>(7835, 0, '2015-05-05 05:50:18'),</w:t>
            </w:r>
          </w:p>
          <w:p w:rsidR="0099030E" w:rsidRDefault="0099030E" w:rsidP="00147D83">
            <w:r>
              <w:t>(7836, 0, '2015-05-05 05:50:21'),</w:t>
            </w:r>
          </w:p>
          <w:p w:rsidR="0099030E" w:rsidRDefault="0099030E" w:rsidP="00147D83">
            <w:r>
              <w:t>(7837, 0, '2015-05-05 05:50:25'),</w:t>
            </w:r>
          </w:p>
          <w:p w:rsidR="0099030E" w:rsidRDefault="0099030E" w:rsidP="00147D83">
            <w:r>
              <w:t>(7838, 0, '2015-05-05 05:50:28'),</w:t>
            </w:r>
          </w:p>
          <w:p w:rsidR="0099030E" w:rsidRDefault="0099030E" w:rsidP="00147D83">
            <w:r>
              <w:t>(7839, 0, '2015-05-05 05:50:31'),</w:t>
            </w:r>
          </w:p>
          <w:p w:rsidR="0099030E" w:rsidRDefault="0099030E" w:rsidP="00147D83">
            <w:r>
              <w:t>(7840, 0, '2015-05-05 05:50:34'),</w:t>
            </w:r>
          </w:p>
          <w:p w:rsidR="0099030E" w:rsidRDefault="0099030E" w:rsidP="00147D83">
            <w:r>
              <w:t>(7841, 0, '2015-05-05 05:50:37'),</w:t>
            </w:r>
          </w:p>
          <w:p w:rsidR="0099030E" w:rsidRDefault="0099030E" w:rsidP="00147D83">
            <w:r>
              <w:t>(7842, 0, '2015-05-05 05:50:40'),</w:t>
            </w:r>
          </w:p>
          <w:p w:rsidR="0099030E" w:rsidRDefault="0099030E" w:rsidP="00147D83">
            <w:r>
              <w:t>(7843, 0, '2015-05-05 05:50:43'),</w:t>
            </w:r>
          </w:p>
          <w:p w:rsidR="0099030E" w:rsidRDefault="0099030E" w:rsidP="00147D83">
            <w:r>
              <w:t>(7844, 0, '2015-05-05 05:50:46'),</w:t>
            </w:r>
          </w:p>
          <w:p w:rsidR="0099030E" w:rsidRDefault="0099030E" w:rsidP="00147D83">
            <w:r>
              <w:t>(7845, 0, '2015-05-05 05:50:49'),</w:t>
            </w:r>
          </w:p>
          <w:p w:rsidR="0099030E" w:rsidRDefault="0099030E" w:rsidP="00147D83">
            <w:r>
              <w:t>(7846, 0, '2015-05-05 05:50:52'),</w:t>
            </w:r>
          </w:p>
          <w:p w:rsidR="0099030E" w:rsidRDefault="0099030E" w:rsidP="00147D83">
            <w:r>
              <w:t>(7847, 0, '2015-05-05 05:50:55'),</w:t>
            </w:r>
          </w:p>
          <w:p w:rsidR="0099030E" w:rsidRDefault="0099030E" w:rsidP="00147D83">
            <w:r>
              <w:t>(7848, 0, '2015-05-05 05:50:58'),</w:t>
            </w:r>
          </w:p>
          <w:p w:rsidR="0099030E" w:rsidRDefault="0099030E" w:rsidP="00147D83">
            <w:r>
              <w:t>(7849, 0, '2015-05-05 05:51:01'),</w:t>
            </w:r>
          </w:p>
          <w:p w:rsidR="0099030E" w:rsidRDefault="0099030E" w:rsidP="00147D83">
            <w:r>
              <w:t>(7850, 0, '2015-05-05 05:51:04'),</w:t>
            </w:r>
          </w:p>
          <w:p w:rsidR="0099030E" w:rsidRDefault="0099030E" w:rsidP="00147D83">
            <w:r>
              <w:t>(7851, 0, '2015-05-05 05:51:07'),</w:t>
            </w:r>
          </w:p>
          <w:p w:rsidR="0099030E" w:rsidRDefault="0099030E" w:rsidP="00147D83">
            <w:r>
              <w:t>(7852, 0, '2015-05-05 05:51:10'),</w:t>
            </w:r>
          </w:p>
          <w:p w:rsidR="0099030E" w:rsidRDefault="0099030E" w:rsidP="00147D83">
            <w:r>
              <w:t>(7853, 0, '2015-05-05 05:51:13'),</w:t>
            </w:r>
          </w:p>
          <w:p w:rsidR="0099030E" w:rsidRDefault="0099030E" w:rsidP="00147D83">
            <w:r>
              <w:t>(7854, 0, '2015-05-05 05:51:16'),</w:t>
            </w:r>
          </w:p>
          <w:p w:rsidR="0099030E" w:rsidRDefault="0099030E" w:rsidP="00147D83">
            <w:r>
              <w:t>(7855, 0, '2015-05-05 05:51:19'),</w:t>
            </w:r>
          </w:p>
          <w:p w:rsidR="0099030E" w:rsidRDefault="0099030E" w:rsidP="00147D83">
            <w:r>
              <w:t>(7856, 0, '2015-05-05 05:51:22'),</w:t>
            </w:r>
          </w:p>
          <w:p w:rsidR="0099030E" w:rsidRDefault="0099030E" w:rsidP="00147D83">
            <w:r>
              <w:t>(7857, 0, '2015-05-05 05:51:25'),</w:t>
            </w:r>
          </w:p>
          <w:p w:rsidR="0099030E" w:rsidRDefault="0099030E" w:rsidP="00147D83">
            <w:r>
              <w:t>(7858, 0, '2015-05-05 05:51:28'),</w:t>
            </w:r>
          </w:p>
          <w:p w:rsidR="0099030E" w:rsidRDefault="0099030E" w:rsidP="00147D83">
            <w:r>
              <w:t>(7859, 0, '2015-05-05 05:51:31'),</w:t>
            </w:r>
          </w:p>
          <w:p w:rsidR="0099030E" w:rsidRDefault="0099030E" w:rsidP="00147D83">
            <w:r>
              <w:t>(7860, 0, '2015-05-05 05:51:34'),</w:t>
            </w:r>
          </w:p>
          <w:p w:rsidR="0099030E" w:rsidRDefault="0099030E" w:rsidP="00147D83">
            <w:r>
              <w:t>(7861, 0, '2015-05-05 05:51:37'),</w:t>
            </w:r>
          </w:p>
          <w:p w:rsidR="0099030E" w:rsidRDefault="0099030E" w:rsidP="00147D83">
            <w:r>
              <w:t>(7862, 0, '2015-05-05 05:51:40'),</w:t>
            </w:r>
          </w:p>
          <w:p w:rsidR="0099030E" w:rsidRDefault="0099030E" w:rsidP="00147D83">
            <w:r>
              <w:t>(7863, 0, '2015-05-05 05:51:43'),</w:t>
            </w:r>
          </w:p>
          <w:p w:rsidR="0099030E" w:rsidRDefault="0099030E" w:rsidP="00147D83">
            <w:r>
              <w:t>(7864, 0, '2015-05-05 05:51:46'),</w:t>
            </w:r>
          </w:p>
          <w:p w:rsidR="0099030E" w:rsidRDefault="0099030E" w:rsidP="00147D83">
            <w:r>
              <w:t>(7865, 0, '2015-05-05 05:51:50'),</w:t>
            </w:r>
          </w:p>
          <w:p w:rsidR="0099030E" w:rsidRDefault="0099030E" w:rsidP="00147D83">
            <w:r>
              <w:t>(7866, 0, '2015-05-05 05:51:53'),</w:t>
            </w:r>
          </w:p>
          <w:p w:rsidR="0099030E" w:rsidRDefault="0099030E" w:rsidP="00147D83">
            <w:r>
              <w:t>(7867, 0, '2015-05-05 05:51:56'),</w:t>
            </w:r>
          </w:p>
          <w:p w:rsidR="0099030E" w:rsidRDefault="0099030E" w:rsidP="00147D83">
            <w:r>
              <w:t>(7868, 0, '2015-05-05 05:51:59'),</w:t>
            </w:r>
          </w:p>
          <w:p w:rsidR="0099030E" w:rsidRDefault="0099030E" w:rsidP="00147D83">
            <w:r>
              <w:t>(7869, 0, '2015-05-05 05:52:02'),</w:t>
            </w:r>
          </w:p>
          <w:p w:rsidR="0099030E" w:rsidRDefault="0099030E" w:rsidP="00147D83">
            <w:r>
              <w:t>(7870, 0, '2015-05-05 05:52:05'),</w:t>
            </w:r>
          </w:p>
          <w:p w:rsidR="0099030E" w:rsidRDefault="0099030E" w:rsidP="00147D83">
            <w:r>
              <w:t>(7871, 0, '2015-05-05 05:52:08'),</w:t>
            </w:r>
          </w:p>
          <w:p w:rsidR="0099030E" w:rsidRDefault="0099030E" w:rsidP="00147D83">
            <w:r>
              <w:t>(7872, 0, '2015-05-05 05:52:11'),</w:t>
            </w:r>
          </w:p>
          <w:p w:rsidR="0099030E" w:rsidRDefault="0099030E" w:rsidP="00147D83">
            <w:r>
              <w:t>(7873, 0, '2015-05-05 05:52:14'),</w:t>
            </w:r>
          </w:p>
          <w:p w:rsidR="0099030E" w:rsidRDefault="0099030E" w:rsidP="00147D83">
            <w:r>
              <w:t>(7874, 0, '2015-05-05 05:52:17'),</w:t>
            </w:r>
          </w:p>
          <w:p w:rsidR="0099030E" w:rsidRDefault="0099030E" w:rsidP="00147D83">
            <w:r>
              <w:t>(7875, 0, '2015-05-05 05:52:20'),</w:t>
            </w:r>
          </w:p>
          <w:p w:rsidR="0099030E" w:rsidRDefault="0099030E" w:rsidP="00147D83">
            <w:r>
              <w:t>(7876, 0, '2015-05-05 05:52:23'),</w:t>
            </w:r>
          </w:p>
          <w:p w:rsidR="0099030E" w:rsidRDefault="0099030E" w:rsidP="00147D83">
            <w:r>
              <w:t>(7877, 0, '2015-05-05 05:52:26'),</w:t>
            </w:r>
          </w:p>
          <w:p w:rsidR="0099030E" w:rsidRDefault="0099030E" w:rsidP="00147D83">
            <w:r>
              <w:t>(7878, 0, '2015-05-05 05:52:29'),</w:t>
            </w:r>
          </w:p>
          <w:p w:rsidR="0099030E" w:rsidRDefault="0099030E" w:rsidP="00147D83">
            <w:r>
              <w:t>(7879, 0, '2015-05-05 05:52:32'),</w:t>
            </w:r>
          </w:p>
          <w:p w:rsidR="0099030E" w:rsidRDefault="0099030E" w:rsidP="00147D83">
            <w:r>
              <w:t>(7880, 0, '2015-05-05 05:52:35'),</w:t>
            </w:r>
          </w:p>
          <w:p w:rsidR="0099030E" w:rsidRDefault="0099030E" w:rsidP="00147D83">
            <w:r>
              <w:t>(7881, 0, '2015-05-05 05:52:38'),</w:t>
            </w:r>
          </w:p>
          <w:p w:rsidR="0099030E" w:rsidRDefault="0099030E" w:rsidP="00147D83">
            <w:r>
              <w:t>(7882, 0, '2015-05-05 05:52:41'),</w:t>
            </w:r>
          </w:p>
          <w:p w:rsidR="0099030E" w:rsidRDefault="0099030E" w:rsidP="00147D83">
            <w:r>
              <w:t>(7883, 0, '2015-05-05 05:52:44'),</w:t>
            </w:r>
          </w:p>
          <w:p w:rsidR="0099030E" w:rsidRDefault="0099030E" w:rsidP="00147D83">
            <w:r>
              <w:t>(7884, 0, '2015-05-05 05:52:47'),</w:t>
            </w:r>
          </w:p>
          <w:p w:rsidR="0099030E" w:rsidRDefault="0099030E" w:rsidP="00147D83">
            <w:r>
              <w:t>(7885, 0, '2015-05-05 05:52:50'),</w:t>
            </w:r>
          </w:p>
          <w:p w:rsidR="0099030E" w:rsidRDefault="0099030E" w:rsidP="00147D83">
            <w:r>
              <w:t>(7886, 0, '2015-05-05 05:52:53'),</w:t>
            </w:r>
          </w:p>
          <w:p w:rsidR="0099030E" w:rsidRDefault="0099030E" w:rsidP="00147D83">
            <w:r>
              <w:t>(7887, 0, '2015-05-05 05:52:56'),</w:t>
            </w:r>
          </w:p>
          <w:p w:rsidR="0099030E" w:rsidRDefault="0099030E" w:rsidP="00147D83">
            <w:r>
              <w:t>(7888, 0, '2015-05-05 05:52:59'),</w:t>
            </w:r>
          </w:p>
          <w:p w:rsidR="0099030E" w:rsidRDefault="0099030E" w:rsidP="00147D83">
            <w:r>
              <w:t>(7889, 0, '2015-05-05 05:53:02'),</w:t>
            </w:r>
          </w:p>
          <w:p w:rsidR="0099030E" w:rsidRDefault="0099030E" w:rsidP="00147D83">
            <w:r>
              <w:t>(7890, 0, '2015-05-05 05:53:05'),</w:t>
            </w:r>
          </w:p>
          <w:p w:rsidR="0099030E" w:rsidRDefault="0099030E" w:rsidP="00147D83">
            <w:r>
              <w:t>(7891, 0, '2015-05-05 05:53:08'),</w:t>
            </w:r>
          </w:p>
          <w:p w:rsidR="0099030E" w:rsidRDefault="0099030E" w:rsidP="00147D83">
            <w:r>
              <w:t>(7892, 0, '2015-05-05 05:53:11'),</w:t>
            </w:r>
          </w:p>
          <w:p w:rsidR="0099030E" w:rsidRDefault="0099030E" w:rsidP="00147D83">
            <w:r>
              <w:t>(7893, 0, '2015-05-05 05:53:14'),</w:t>
            </w:r>
          </w:p>
          <w:p w:rsidR="0099030E" w:rsidRDefault="0099030E" w:rsidP="00147D83">
            <w:r>
              <w:t>(7894, 0, '2015-05-05 05:53:17'),</w:t>
            </w:r>
          </w:p>
          <w:p w:rsidR="0099030E" w:rsidRDefault="0099030E" w:rsidP="00147D83">
            <w:r>
              <w:t>(7895, 0, '2015-05-05 05:53:21'),</w:t>
            </w:r>
          </w:p>
          <w:p w:rsidR="0099030E" w:rsidRDefault="0099030E" w:rsidP="00147D83">
            <w:r>
              <w:t>(7896, 0, '2015-05-05 05:53:24'),</w:t>
            </w:r>
          </w:p>
          <w:p w:rsidR="0099030E" w:rsidRDefault="0099030E" w:rsidP="00147D83">
            <w:r>
              <w:t>(7897, 0, '2015-05-05 05:53:27'),</w:t>
            </w:r>
          </w:p>
          <w:p w:rsidR="0099030E" w:rsidRDefault="0099030E" w:rsidP="00147D83">
            <w:r>
              <w:t>(7898, 0, '2015-05-05 05:53:30'),</w:t>
            </w:r>
          </w:p>
          <w:p w:rsidR="0099030E" w:rsidRDefault="0099030E" w:rsidP="00147D83">
            <w:r>
              <w:t>(7899, 0, '2015-05-05 05:53:33'),</w:t>
            </w:r>
          </w:p>
          <w:p w:rsidR="0099030E" w:rsidRDefault="0099030E" w:rsidP="00147D83">
            <w:r>
              <w:t>(7900, 0, '2015-05-05 05:53:36'),</w:t>
            </w:r>
          </w:p>
          <w:p w:rsidR="0099030E" w:rsidRDefault="0099030E" w:rsidP="00147D83">
            <w:r>
              <w:t>(7901, 0, '2015-05-05 05:53:39'),</w:t>
            </w:r>
          </w:p>
          <w:p w:rsidR="0099030E" w:rsidRDefault="0099030E" w:rsidP="00147D83">
            <w:r>
              <w:t>(7902, 0, '2015-05-05 05:53:42'),</w:t>
            </w:r>
          </w:p>
          <w:p w:rsidR="0099030E" w:rsidRDefault="0099030E" w:rsidP="00147D83">
            <w:r>
              <w:t>(7903, 0, '2015-05-05 05:53:45'),</w:t>
            </w:r>
          </w:p>
          <w:p w:rsidR="0099030E" w:rsidRDefault="0099030E" w:rsidP="00147D83">
            <w:r>
              <w:t>(7904, 0, '2015-05-05 05:53:48'),</w:t>
            </w:r>
          </w:p>
          <w:p w:rsidR="0099030E" w:rsidRDefault="0099030E" w:rsidP="00147D83">
            <w:r>
              <w:t>(7905, 0, '2015-05-05 05:53:51'),</w:t>
            </w:r>
          </w:p>
          <w:p w:rsidR="0099030E" w:rsidRDefault="0099030E" w:rsidP="00147D83">
            <w:r>
              <w:t>(7906, 0, '2015-05-05 05:53:54'),</w:t>
            </w:r>
          </w:p>
          <w:p w:rsidR="0099030E" w:rsidRDefault="0099030E" w:rsidP="00147D83">
            <w:r>
              <w:t>(7907, 0, '2015-05-05 05:53:57'),</w:t>
            </w:r>
          </w:p>
          <w:p w:rsidR="0099030E" w:rsidRDefault="0099030E" w:rsidP="00147D83">
            <w:r>
              <w:t>(7908, 0, '2015-05-05 05:54:00'),</w:t>
            </w:r>
          </w:p>
          <w:p w:rsidR="0099030E" w:rsidRDefault="0099030E" w:rsidP="00147D83">
            <w:r>
              <w:t>(7909, 0, '2015-05-05 05:54:03'),</w:t>
            </w:r>
          </w:p>
          <w:p w:rsidR="0099030E" w:rsidRDefault="0099030E" w:rsidP="00147D83">
            <w:r>
              <w:t>(7910, 0, '2015-05-05 05:54:06'),</w:t>
            </w:r>
          </w:p>
          <w:p w:rsidR="0099030E" w:rsidRDefault="0099030E" w:rsidP="00147D83">
            <w:r>
              <w:t>(7911, 0, '2015-05-05 05:54:09'),</w:t>
            </w:r>
          </w:p>
          <w:p w:rsidR="0099030E" w:rsidRDefault="0099030E" w:rsidP="00147D83">
            <w:r>
              <w:t>(7912, 0, '2015-05-05 05:54:12'),</w:t>
            </w:r>
          </w:p>
          <w:p w:rsidR="0099030E" w:rsidRDefault="0099030E" w:rsidP="00147D83">
            <w:r>
              <w:t>(7913, 0, '2015-05-05 05:54:15'),</w:t>
            </w:r>
          </w:p>
          <w:p w:rsidR="0099030E" w:rsidRDefault="0099030E" w:rsidP="00147D83">
            <w:r>
              <w:t>(7914, 0, '2015-05-05 05:54:18'),</w:t>
            </w:r>
          </w:p>
          <w:p w:rsidR="0099030E" w:rsidRDefault="0099030E" w:rsidP="00147D83">
            <w:r>
              <w:t>(7915, 0, '2015-05-05 05:54:21'),</w:t>
            </w:r>
          </w:p>
          <w:p w:rsidR="0099030E" w:rsidRDefault="0099030E" w:rsidP="00147D83">
            <w:r>
              <w:t>(7916, 0, '2015-05-05 05:54:24'),</w:t>
            </w:r>
          </w:p>
          <w:p w:rsidR="0099030E" w:rsidRDefault="0099030E" w:rsidP="00147D83">
            <w:r>
              <w:t>(7917, 0, '2015-05-05 05:54:27'),</w:t>
            </w:r>
          </w:p>
          <w:p w:rsidR="0099030E" w:rsidRDefault="0099030E" w:rsidP="00147D83">
            <w:r>
              <w:t>(7918, 0, '2015-05-05 05:54:30'),</w:t>
            </w:r>
          </w:p>
          <w:p w:rsidR="0099030E" w:rsidRDefault="0099030E" w:rsidP="00147D83">
            <w:r>
              <w:t>(7919, 0, '2015-05-05 05:54:33'),</w:t>
            </w:r>
          </w:p>
          <w:p w:rsidR="0099030E" w:rsidRDefault="0099030E" w:rsidP="00147D83">
            <w:r>
              <w:t>(7920, 0, '2015-05-05 05:54:36'),</w:t>
            </w:r>
          </w:p>
          <w:p w:rsidR="0099030E" w:rsidRDefault="0099030E" w:rsidP="00147D83">
            <w:r>
              <w:t>(7921, 0, '2015-05-05 05:54:39'),</w:t>
            </w:r>
          </w:p>
          <w:p w:rsidR="0099030E" w:rsidRDefault="0099030E" w:rsidP="00147D83">
            <w:r>
              <w:t>(7922, 0, '2015-05-05 05:54:43'),</w:t>
            </w:r>
          </w:p>
          <w:p w:rsidR="0099030E" w:rsidRDefault="0099030E" w:rsidP="00147D83">
            <w:r>
              <w:t>(7923, 0, '2015-05-05 05:54:46'),</w:t>
            </w:r>
          </w:p>
          <w:p w:rsidR="0099030E" w:rsidRDefault="0099030E" w:rsidP="00147D83">
            <w:r>
              <w:t>(7924, 0, '2015-05-05 05:54:49'),</w:t>
            </w:r>
          </w:p>
          <w:p w:rsidR="0099030E" w:rsidRDefault="0099030E" w:rsidP="00147D83">
            <w:r>
              <w:t>(7925, 0, '2015-05-05 05:54:52'),</w:t>
            </w:r>
          </w:p>
          <w:p w:rsidR="0099030E" w:rsidRDefault="0099030E" w:rsidP="00147D83">
            <w:r>
              <w:t>(7926, 0, '2015-05-05 05:54:55'),</w:t>
            </w:r>
          </w:p>
          <w:p w:rsidR="0099030E" w:rsidRDefault="0099030E" w:rsidP="00147D83">
            <w:r>
              <w:t>(7927, 0, '2015-05-05 05:54:58'),</w:t>
            </w:r>
          </w:p>
          <w:p w:rsidR="0099030E" w:rsidRDefault="0099030E" w:rsidP="00147D83">
            <w:r>
              <w:t>(7928, 0, '2015-05-05 05:55:01'),</w:t>
            </w:r>
          </w:p>
          <w:p w:rsidR="0099030E" w:rsidRDefault="0099030E" w:rsidP="00147D83">
            <w:r>
              <w:t>(7929, 0, '2015-05-05 05:55:04'),</w:t>
            </w:r>
          </w:p>
          <w:p w:rsidR="0099030E" w:rsidRDefault="0099030E" w:rsidP="00147D83">
            <w:r>
              <w:t>(7930, 0, '2015-05-05 05:55:07'),</w:t>
            </w:r>
          </w:p>
          <w:p w:rsidR="0099030E" w:rsidRDefault="0099030E" w:rsidP="00147D83">
            <w:r>
              <w:t>(7931, 0, '2015-05-05 05:55:10'),</w:t>
            </w:r>
          </w:p>
          <w:p w:rsidR="0099030E" w:rsidRDefault="0099030E" w:rsidP="00147D83">
            <w:r>
              <w:t>(7932, 0, '2015-05-05 05:55:13'),</w:t>
            </w:r>
          </w:p>
          <w:p w:rsidR="0099030E" w:rsidRDefault="0099030E" w:rsidP="00147D83">
            <w:r>
              <w:t>(7933, 0, '2015-05-05 05:55:16'),</w:t>
            </w:r>
          </w:p>
          <w:p w:rsidR="0099030E" w:rsidRDefault="0099030E" w:rsidP="00147D83">
            <w:r>
              <w:t>(7934, 0, '2015-05-05 05:55:19'),</w:t>
            </w:r>
          </w:p>
          <w:p w:rsidR="0099030E" w:rsidRDefault="0099030E" w:rsidP="00147D83">
            <w:r>
              <w:t>(7935, 0, '2015-05-05 05:55:22'),</w:t>
            </w:r>
          </w:p>
          <w:p w:rsidR="0099030E" w:rsidRDefault="0099030E" w:rsidP="00147D83">
            <w:r>
              <w:t>(7936, 0, '2015-05-05 05:55:25'),</w:t>
            </w:r>
          </w:p>
          <w:p w:rsidR="0099030E" w:rsidRDefault="0099030E" w:rsidP="00147D83">
            <w:r>
              <w:t>(7937, 0, '2015-05-05 05:55:28'),</w:t>
            </w:r>
          </w:p>
          <w:p w:rsidR="0099030E" w:rsidRDefault="0099030E" w:rsidP="00147D83">
            <w:r>
              <w:t>(7938, 0, '2015-05-05 05:55:31'),</w:t>
            </w:r>
          </w:p>
          <w:p w:rsidR="0099030E" w:rsidRDefault="0099030E" w:rsidP="00147D83">
            <w:r>
              <w:t>(7939, 0, '2015-05-05 05:55:34'),</w:t>
            </w:r>
          </w:p>
          <w:p w:rsidR="0099030E" w:rsidRDefault="0099030E" w:rsidP="00147D83">
            <w:r>
              <w:t>(7940, 0, '2015-05-05 05:55:37'),</w:t>
            </w:r>
          </w:p>
          <w:p w:rsidR="0099030E" w:rsidRDefault="0099030E" w:rsidP="00147D83">
            <w:r>
              <w:t>(7941, 0, '2015-05-05 05:55:40'),</w:t>
            </w:r>
          </w:p>
          <w:p w:rsidR="0099030E" w:rsidRDefault="0099030E" w:rsidP="00147D83">
            <w:r>
              <w:t>(7942, 0, '2015-05-05 05:55:43'),</w:t>
            </w:r>
          </w:p>
          <w:p w:rsidR="0099030E" w:rsidRDefault="0099030E" w:rsidP="00147D83">
            <w:r>
              <w:t>(7943, 0, '2015-05-05 05:55:46'),</w:t>
            </w:r>
          </w:p>
          <w:p w:rsidR="0099030E" w:rsidRDefault="0099030E" w:rsidP="00147D83">
            <w:r>
              <w:t>(7944, 0, '2015-05-05 05:55:49'),</w:t>
            </w:r>
          </w:p>
          <w:p w:rsidR="0099030E" w:rsidRDefault="0099030E" w:rsidP="00147D83">
            <w:r>
              <w:t>(7945, 0, '2015-05-05 05:55:52'),</w:t>
            </w:r>
          </w:p>
          <w:p w:rsidR="0099030E" w:rsidRDefault="0099030E" w:rsidP="00147D83">
            <w:r>
              <w:t>(7946, 0, '2015-05-05 05:55:55'),</w:t>
            </w:r>
          </w:p>
          <w:p w:rsidR="0099030E" w:rsidRDefault="0099030E" w:rsidP="00147D83">
            <w:r>
              <w:t>(7947, 0, '2015-05-05 05:55:58'),</w:t>
            </w:r>
          </w:p>
          <w:p w:rsidR="0099030E" w:rsidRDefault="0099030E" w:rsidP="00147D83">
            <w:r>
              <w:t>(7948, 0, '2015-05-05 05:56:01'),</w:t>
            </w:r>
          </w:p>
          <w:p w:rsidR="0099030E" w:rsidRDefault="0099030E" w:rsidP="00147D83">
            <w:r>
              <w:t>(7949, 0, '2015-05-05 05:56:04'),</w:t>
            </w:r>
          </w:p>
          <w:p w:rsidR="0099030E" w:rsidRDefault="0099030E" w:rsidP="00147D83">
            <w:r>
              <w:t>(7950, 0, '2015-05-05 05:56:07'),</w:t>
            </w:r>
          </w:p>
          <w:p w:rsidR="0099030E" w:rsidRDefault="0099030E" w:rsidP="00147D83">
            <w:r>
              <w:t>(7951, 0, '2015-05-05 05:56:10'),</w:t>
            </w:r>
          </w:p>
          <w:p w:rsidR="0099030E" w:rsidRDefault="0099030E" w:rsidP="00147D83">
            <w:r>
              <w:t>(7952, 0, '2015-05-05 05:56:14'),</w:t>
            </w:r>
          </w:p>
          <w:p w:rsidR="0099030E" w:rsidRDefault="0099030E" w:rsidP="00147D83">
            <w:r>
              <w:t>(7953, 0, '2015-05-05 05:56:17'),</w:t>
            </w:r>
          </w:p>
          <w:p w:rsidR="0099030E" w:rsidRDefault="0099030E" w:rsidP="00147D83">
            <w:r>
              <w:t>(7954, 0, '2015-05-05 05:56:20'),</w:t>
            </w:r>
          </w:p>
          <w:p w:rsidR="0099030E" w:rsidRDefault="0099030E" w:rsidP="00147D83">
            <w:r>
              <w:t>(7955, 0, '2015-05-05 05:56:23'),</w:t>
            </w:r>
          </w:p>
          <w:p w:rsidR="0099030E" w:rsidRDefault="0099030E" w:rsidP="00147D83">
            <w:r>
              <w:t>(7956, 0, '2015-05-05 05:56:26'),</w:t>
            </w:r>
          </w:p>
          <w:p w:rsidR="0099030E" w:rsidRDefault="0099030E" w:rsidP="00147D83">
            <w:r>
              <w:t>(7957, 0, '2015-05-05 05:56:29'),</w:t>
            </w:r>
          </w:p>
          <w:p w:rsidR="0099030E" w:rsidRDefault="0099030E" w:rsidP="00147D83">
            <w:r>
              <w:t>(7958, 0, '2015-05-05 05:56:32'),</w:t>
            </w:r>
          </w:p>
          <w:p w:rsidR="0099030E" w:rsidRDefault="0099030E" w:rsidP="00147D83">
            <w:r>
              <w:t>(7959, 0, '2015-05-05 05:56:35'),</w:t>
            </w:r>
          </w:p>
          <w:p w:rsidR="0099030E" w:rsidRDefault="0099030E" w:rsidP="00147D83">
            <w:r>
              <w:t>(7960, 0, '2015-05-05 05:56:38'),</w:t>
            </w:r>
          </w:p>
          <w:p w:rsidR="0099030E" w:rsidRDefault="0099030E" w:rsidP="00147D83">
            <w:r>
              <w:t>(7961, 0, '2015-05-05 05:56:41'),</w:t>
            </w:r>
          </w:p>
          <w:p w:rsidR="0099030E" w:rsidRDefault="0099030E" w:rsidP="00147D83">
            <w:r>
              <w:t>(7962, 0, '2015-05-05 05:56:44'),</w:t>
            </w:r>
          </w:p>
          <w:p w:rsidR="0099030E" w:rsidRDefault="0099030E" w:rsidP="00147D83">
            <w:r>
              <w:t>(7963, 0, '2015-05-05 05:56:47'),</w:t>
            </w:r>
          </w:p>
          <w:p w:rsidR="0099030E" w:rsidRDefault="0099030E" w:rsidP="00147D83">
            <w:r>
              <w:t>(7964, 0, '2015-05-05 05:56:50'),</w:t>
            </w:r>
          </w:p>
          <w:p w:rsidR="0099030E" w:rsidRDefault="0099030E" w:rsidP="00147D83">
            <w:r>
              <w:t>(7965, 0, '2015-05-05 05:56:53'),</w:t>
            </w:r>
          </w:p>
          <w:p w:rsidR="0099030E" w:rsidRDefault="0099030E" w:rsidP="00147D83">
            <w:r>
              <w:t>(7966, 0, '2015-05-05 05:56:56'),</w:t>
            </w:r>
          </w:p>
          <w:p w:rsidR="0099030E" w:rsidRDefault="0099030E" w:rsidP="00147D83">
            <w:r>
              <w:t>(7967, 0, '2015-05-05 05:56:59'),</w:t>
            </w:r>
          </w:p>
          <w:p w:rsidR="0099030E" w:rsidRDefault="0099030E" w:rsidP="00147D83">
            <w:r>
              <w:t>(7968, 0, '2015-05-05 05:57:02'),</w:t>
            </w:r>
          </w:p>
          <w:p w:rsidR="0099030E" w:rsidRDefault="0099030E" w:rsidP="00147D83">
            <w:r>
              <w:t>(7969, 0, '2015-05-05 05:57:05'),</w:t>
            </w:r>
          </w:p>
          <w:p w:rsidR="0099030E" w:rsidRDefault="0099030E" w:rsidP="00147D83">
            <w:r>
              <w:t>(7970, 0, '2015-05-05 05:57:08'),</w:t>
            </w:r>
          </w:p>
          <w:p w:rsidR="0099030E" w:rsidRDefault="0099030E" w:rsidP="00147D83">
            <w:r>
              <w:t>(7971, 0, '2015-05-05 05:57:11'),</w:t>
            </w:r>
          </w:p>
          <w:p w:rsidR="0099030E" w:rsidRDefault="0099030E" w:rsidP="00147D83">
            <w:r>
              <w:t>(7972, 0, '2015-05-05 05:57:14'),</w:t>
            </w:r>
          </w:p>
          <w:p w:rsidR="0099030E" w:rsidRDefault="0099030E" w:rsidP="00147D83">
            <w:r>
              <w:t>(7973, 0, '2015-05-05 05:57:17'),</w:t>
            </w:r>
          </w:p>
          <w:p w:rsidR="0099030E" w:rsidRDefault="0099030E" w:rsidP="00147D83">
            <w:r>
              <w:t>(7974, 0, '2015-05-05 05:57:20'),</w:t>
            </w:r>
          </w:p>
          <w:p w:rsidR="0099030E" w:rsidRDefault="0099030E" w:rsidP="00147D83">
            <w:r>
              <w:t>(7975, 0, '2015-05-05 05:57:23'),</w:t>
            </w:r>
          </w:p>
          <w:p w:rsidR="0099030E" w:rsidRDefault="0099030E" w:rsidP="00147D83">
            <w:r>
              <w:t>(7976, 0, '2015-05-05 05:57:26'),</w:t>
            </w:r>
          </w:p>
          <w:p w:rsidR="0099030E" w:rsidRDefault="0099030E" w:rsidP="00147D83">
            <w:r>
              <w:t>(7977, 0, '2015-05-05 05:57:29'),</w:t>
            </w:r>
          </w:p>
          <w:p w:rsidR="0099030E" w:rsidRDefault="0099030E" w:rsidP="00147D83">
            <w:r>
              <w:t>(7978, 0, '2015-05-05 05:57:32'),</w:t>
            </w:r>
          </w:p>
          <w:p w:rsidR="0099030E" w:rsidRDefault="0099030E" w:rsidP="00147D83">
            <w:r>
              <w:t>(7979, 0, '2015-05-05 05:57:35'),</w:t>
            </w:r>
          </w:p>
          <w:p w:rsidR="0099030E" w:rsidRDefault="0099030E" w:rsidP="00147D83">
            <w:r>
              <w:t>(7980, 0, '2015-05-05 05:57:38'),</w:t>
            </w:r>
          </w:p>
          <w:p w:rsidR="0099030E" w:rsidRDefault="0099030E" w:rsidP="00147D83">
            <w:r>
              <w:t>(7981, 0, '2015-05-05 05:57:42'),</w:t>
            </w:r>
          </w:p>
          <w:p w:rsidR="0099030E" w:rsidRDefault="0099030E" w:rsidP="00147D83">
            <w:r>
              <w:t>(7982, 0, '2015-05-05 05:57:45'),</w:t>
            </w:r>
          </w:p>
          <w:p w:rsidR="0099030E" w:rsidRDefault="0099030E" w:rsidP="00147D83">
            <w:r>
              <w:t>(7983, 0, '2015-05-05 05:57:48'),</w:t>
            </w:r>
          </w:p>
          <w:p w:rsidR="0099030E" w:rsidRDefault="0099030E" w:rsidP="00147D83">
            <w:r>
              <w:t>(7984, 0, '2015-05-05 05:57:51'),</w:t>
            </w:r>
          </w:p>
          <w:p w:rsidR="0099030E" w:rsidRDefault="0099030E" w:rsidP="00147D83">
            <w:r>
              <w:t>(7985, 0, '2015-05-05 05:57:54'),</w:t>
            </w:r>
          </w:p>
          <w:p w:rsidR="0099030E" w:rsidRDefault="0099030E" w:rsidP="00147D83">
            <w:r>
              <w:t>(7986, 0, '2015-05-05 05:57:57'),</w:t>
            </w:r>
          </w:p>
          <w:p w:rsidR="0099030E" w:rsidRDefault="0099030E" w:rsidP="00147D83">
            <w:r>
              <w:t>(7987, 0, '2015-05-05 05:58:00'),</w:t>
            </w:r>
          </w:p>
          <w:p w:rsidR="0099030E" w:rsidRDefault="0099030E" w:rsidP="00147D83">
            <w:r>
              <w:t>(7988, 0, '2015-05-05 05:58:03'),</w:t>
            </w:r>
          </w:p>
          <w:p w:rsidR="0099030E" w:rsidRDefault="0099030E" w:rsidP="00147D83">
            <w:r>
              <w:t>(7989, 0, '2015-05-05 05:58:06'),</w:t>
            </w:r>
          </w:p>
          <w:p w:rsidR="0099030E" w:rsidRDefault="0099030E" w:rsidP="00147D83">
            <w:r>
              <w:t>(7990, 0, '2015-05-05 05:58:09'),</w:t>
            </w:r>
          </w:p>
          <w:p w:rsidR="0099030E" w:rsidRDefault="0099030E" w:rsidP="00147D83">
            <w:r>
              <w:t>(7991, 0, '2015-05-05 05:58:12'),</w:t>
            </w:r>
          </w:p>
          <w:p w:rsidR="0099030E" w:rsidRDefault="0099030E" w:rsidP="00147D83">
            <w:r>
              <w:t>(7992, 0, '2015-05-05 05:58:15'),</w:t>
            </w:r>
          </w:p>
          <w:p w:rsidR="0099030E" w:rsidRDefault="0099030E" w:rsidP="00147D83">
            <w:r>
              <w:t>(7993, 0, '2015-05-05 05:58:18'),</w:t>
            </w:r>
          </w:p>
          <w:p w:rsidR="0099030E" w:rsidRDefault="0099030E" w:rsidP="00147D83">
            <w:r>
              <w:t>(7994, 0, '2015-05-05 05:58:21'),</w:t>
            </w:r>
          </w:p>
          <w:p w:rsidR="0099030E" w:rsidRDefault="0099030E" w:rsidP="00147D83">
            <w:r>
              <w:t>(7995, 0, '2015-05-05 05:58:24'),</w:t>
            </w:r>
          </w:p>
          <w:p w:rsidR="0099030E" w:rsidRDefault="0099030E" w:rsidP="00147D83">
            <w:r>
              <w:t>(7996, 0, '2015-05-05 05:58:27'),</w:t>
            </w:r>
          </w:p>
          <w:p w:rsidR="0099030E" w:rsidRDefault="0099030E" w:rsidP="00147D83">
            <w:r>
              <w:t>(7997, 0, '2015-05-05 05:58:30'),</w:t>
            </w:r>
          </w:p>
          <w:p w:rsidR="0099030E" w:rsidRDefault="0099030E" w:rsidP="00147D83">
            <w:r>
              <w:t>(7998, 0, '2015-05-05 05:58:33'),</w:t>
            </w:r>
          </w:p>
          <w:p w:rsidR="0099030E" w:rsidRDefault="0099030E" w:rsidP="00147D83">
            <w:r>
              <w:t>(7999, 0, '2015-05-05 05:58:36'),</w:t>
            </w:r>
          </w:p>
          <w:p w:rsidR="0099030E" w:rsidRDefault="0099030E" w:rsidP="00147D83">
            <w:r>
              <w:t>(8000, 0, '2015-05-05 05:58:39'),</w:t>
            </w:r>
          </w:p>
          <w:p w:rsidR="0099030E" w:rsidRDefault="0099030E" w:rsidP="00147D83">
            <w:r>
              <w:t>(8001, 0, '2015-05-05 05:58:42'),</w:t>
            </w:r>
          </w:p>
          <w:p w:rsidR="0099030E" w:rsidRDefault="0099030E" w:rsidP="00147D83">
            <w:r>
              <w:t>(8002, 0, '2015-05-05 05:58:45'),</w:t>
            </w:r>
          </w:p>
          <w:p w:rsidR="0099030E" w:rsidRDefault="0099030E" w:rsidP="00147D83">
            <w:r>
              <w:t>(8003, 0, '2015-05-05 05:58:48'),</w:t>
            </w:r>
          </w:p>
          <w:p w:rsidR="0099030E" w:rsidRDefault="0099030E" w:rsidP="00147D83">
            <w:r>
              <w:t>(8004, 0, '2015-05-05 05:58:51'),</w:t>
            </w:r>
          </w:p>
          <w:p w:rsidR="0099030E" w:rsidRDefault="0099030E" w:rsidP="00147D83">
            <w:r>
              <w:t>(8005, 0, '2015-05-05 05:58:54'),</w:t>
            </w:r>
          </w:p>
          <w:p w:rsidR="0099030E" w:rsidRDefault="0099030E" w:rsidP="00147D83">
            <w:r>
              <w:t>(8006, 0, '2015-05-05 05:58:57'),</w:t>
            </w:r>
          </w:p>
          <w:p w:rsidR="0099030E" w:rsidRDefault="0099030E" w:rsidP="00147D83">
            <w:r>
              <w:t>(8007, 0, '2015-05-05 05:59:00'),</w:t>
            </w:r>
          </w:p>
          <w:p w:rsidR="0099030E" w:rsidRDefault="0099030E" w:rsidP="00147D83">
            <w:r>
              <w:t>(8008, 0, '2015-05-05 05:59:03'),</w:t>
            </w:r>
          </w:p>
          <w:p w:rsidR="0099030E" w:rsidRDefault="0099030E" w:rsidP="00147D83">
            <w:r>
              <w:t>(8009, 0, '2015-05-05 05:59:06'),</w:t>
            </w:r>
          </w:p>
          <w:p w:rsidR="0099030E" w:rsidRDefault="0099030E" w:rsidP="00147D83">
            <w:r>
              <w:t>(8010, 0, '2015-05-05 05:59:09'),</w:t>
            </w:r>
          </w:p>
          <w:p w:rsidR="0099030E" w:rsidRDefault="0099030E" w:rsidP="00147D83">
            <w:r>
              <w:t>(8011, 0, '2015-05-05 05:59:13'),</w:t>
            </w:r>
          </w:p>
          <w:p w:rsidR="0099030E" w:rsidRDefault="0099030E" w:rsidP="00147D83">
            <w:r>
              <w:t>(8012, 0, '2015-05-05 05:59:16'),</w:t>
            </w:r>
          </w:p>
          <w:p w:rsidR="0099030E" w:rsidRDefault="0099030E" w:rsidP="00147D83">
            <w:r>
              <w:t>(8013, 0, '2015-05-05 05:59:19'),</w:t>
            </w:r>
          </w:p>
          <w:p w:rsidR="0099030E" w:rsidRDefault="0099030E" w:rsidP="00147D83">
            <w:r>
              <w:t>(8014, 0, '2015-05-05 05:59:22'),</w:t>
            </w:r>
          </w:p>
          <w:p w:rsidR="0099030E" w:rsidRDefault="0099030E" w:rsidP="00147D83">
            <w:r>
              <w:t>(8015, 0, '2015-05-05 05:59:25'),</w:t>
            </w:r>
          </w:p>
          <w:p w:rsidR="0099030E" w:rsidRDefault="0099030E" w:rsidP="00147D83">
            <w:r>
              <w:t>(8016, 0, '2015-05-05 05:59:28'),</w:t>
            </w:r>
          </w:p>
          <w:p w:rsidR="0099030E" w:rsidRDefault="0099030E" w:rsidP="00147D83">
            <w:r>
              <w:t>(8017, 0, '2015-05-05 05:59:31'),</w:t>
            </w:r>
          </w:p>
          <w:p w:rsidR="0099030E" w:rsidRDefault="0099030E" w:rsidP="00147D83">
            <w:r>
              <w:t>(8018, 0, '2015-05-05 05:59:34'),</w:t>
            </w:r>
          </w:p>
          <w:p w:rsidR="0099030E" w:rsidRDefault="0099030E" w:rsidP="00147D83">
            <w:r>
              <w:t>(8019, 0, '2015-05-05 05:59:37'),</w:t>
            </w:r>
          </w:p>
          <w:p w:rsidR="0099030E" w:rsidRDefault="0099030E" w:rsidP="00147D83">
            <w:r>
              <w:t>(8020, 0, '2015-05-05 05:59:40'),</w:t>
            </w:r>
          </w:p>
          <w:p w:rsidR="0099030E" w:rsidRDefault="0099030E" w:rsidP="00147D83">
            <w:r>
              <w:t>(8021, 0, '2015-05-05 05:59:43'),</w:t>
            </w:r>
          </w:p>
          <w:p w:rsidR="0099030E" w:rsidRDefault="0099030E" w:rsidP="00147D83">
            <w:r>
              <w:t>(8022, 0, '2015-05-05 05:59:46'),</w:t>
            </w:r>
          </w:p>
          <w:p w:rsidR="0099030E" w:rsidRDefault="0099030E" w:rsidP="00147D83">
            <w:r>
              <w:t>(8023, 0, '2015-05-05 05:59:49'),</w:t>
            </w:r>
          </w:p>
          <w:p w:rsidR="0099030E" w:rsidRDefault="0099030E" w:rsidP="00147D83">
            <w:r>
              <w:t>(8024, 0, '2015-05-05 05:59:52'),</w:t>
            </w:r>
          </w:p>
          <w:p w:rsidR="0099030E" w:rsidRDefault="0099030E" w:rsidP="00147D83">
            <w:r>
              <w:t>(8025, 0, '2015-05-05 05:59:55'),</w:t>
            </w:r>
          </w:p>
          <w:p w:rsidR="0099030E" w:rsidRDefault="0099030E" w:rsidP="00147D83">
            <w:r>
              <w:t>(8026, 0, '2015-05-05 05:59:58'),</w:t>
            </w:r>
          </w:p>
          <w:p w:rsidR="0099030E" w:rsidRDefault="0099030E" w:rsidP="00147D83">
            <w:r>
              <w:t>(8027, 0, '2015-05-05 06:00:01'),</w:t>
            </w:r>
          </w:p>
          <w:p w:rsidR="0099030E" w:rsidRDefault="0099030E" w:rsidP="00147D83">
            <w:r>
              <w:t>(8028, 0, '2015-05-05 06:00:04'),</w:t>
            </w:r>
          </w:p>
          <w:p w:rsidR="0099030E" w:rsidRDefault="0099030E" w:rsidP="00147D83">
            <w:r>
              <w:t>(8029, 0, '2015-05-05 06:00:07'),</w:t>
            </w:r>
          </w:p>
          <w:p w:rsidR="0099030E" w:rsidRDefault="0099030E" w:rsidP="00147D83">
            <w:r>
              <w:t>(8030, 0, '2015-05-05 06:00:10'),</w:t>
            </w:r>
          </w:p>
          <w:p w:rsidR="0099030E" w:rsidRDefault="0099030E" w:rsidP="00147D83">
            <w:r>
              <w:t>(8031, 0, '2015-05-05 06:00:13'),</w:t>
            </w:r>
          </w:p>
          <w:p w:rsidR="0099030E" w:rsidRDefault="0099030E" w:rsidP="00147D83">
            <w:r>
              <w:t>(8032, 0, '2015-05-05 06:00:16'),</w:t>
            </w:r>
          </w:p>
          <w:p w:rsidR="0099030E" w:rsidRDefault="0099030E" w:rsidP="00147D83">
            <w:r>
              <w:t>(8033, 0, '2015-05-05 06:00:19'),</w:t>
            </w:r>
          </w:p>
          <w:p w:rsidR="0099030E" w:rsidRDefault="0099030E" w:rsidP="00147D83">
            <w:r>
              <w:t>(8034, 0, '2015-05-05 06:00:22'),</w:t>
            </w:r>
          </w:p>
          <w:p w:rsidR="0099030E" w:rsidRDefault="0099030E" w:rsidP="00147D83">
            <w:r>
              <w:t>(8035, 0, '2015-05-05 06:00:26'),</w:t>
            </w:r>
          </w:p>
          <w:p w:rsidR="0099030E" w:rsidRDefault="0099030E" w:rsidP="00147D83">
            <w:r>
              <w:t>(8036, 0, '2015-05-05 06:00:29'),</w:t>
            </w:r>
          </w:p>
          <w:p w:rsidR="0099030E" w:rsidRDefault="0099030E" w:rsidP="00147D83">
            <w:r>
              <w:t>(8037, 0, '2015-05-05 06:00:32'),</w:t>
            </w:r>
          </w:p>
          <w:p w:rsidR="0099030E" w:rsidRDefault="0099030E" w:rsidP="00147D83">
            <w:r>
              <w:t>(8038, 0, '2015-05-05 06:00:35'),</w:t>
            </w:r>
          </w:p>
          <w:p w:rsidR="0099030E" w:rsidRDefault="0099030E" w:rsidP="00147D83">
            <w:r>
              <w:t>(8039, 0, '2015-05-05 06:00:38'),</w:t>
            </w:r>
          </w:p>
          <w:p w:rsidR="0099030E" w:rsidRDefault="0099030E" w:rsidP="00147D83">
            <w:r>
              <w:t>(8040, 0, '2015-05-05 06:00:41'),</w:t>
            </w:r>
          </w:p>
          <w:p w:rsidR="0099030E" w:rsidRDefault="0099030E" w:rsidP="00147D83">
            <w:r>
              <w:t>(8041, 0, '2015-05-05 06:00:44'),</w:t>
            </w:r>
          </w:p>
          <w:p w:rsidR="0099030E" w:rsidRDefault="0099030E" w:rsidP="00147D83">
            <w:r>
              <w:t>(8042, 0, '2015-05-05 06:00:47'),</w:t>
            </w:r>
          </w:p>
          <w:p w:rsidR="0099030E" w:rsidRDefault="0099030E" w:rsidP="00147D83">
            <w:r>
              <w:t>(8043, 0, '2015-05-05 06:00:50'),</w:t>
            </w:r>
          </w:p>
          <w:p w:rsidR="0099030E" w:rsidRDefault="0099030E" w:rsidP="00147D83">
            <w:r>
              <w:t>(8044, 0, '2015-05-05 06:00:53'),</w:t>
            </w:r>
          </w:p>
          <w:p w:rsidR="0099030E" w:rsidRDefault="0099030E" w:rsidP="00147D83">
            <w:r>
              <w:t>(8045, 0, '2015-05-05 06:00:56'),</w:t>
            </w:r>
          </w:p>
          <w:p w:rsidR="0099030E" w:rsidRDefault="0099030E" w:rsidP="00147D83">
            <w:r>
              <w:t>(8046, 0, '2015-05-05 06:00:59'),</w:t>
            </w:r>
          </w:p>
          <w:p w:rsidR="0099030E" w:rsidRDefault="0099030E" w:rsidP="00147D83">
            <w:r>
              <w:t>(8047, 0, '2015-05-05 06:01:02'),</w:t>
            </w:r>
          </w:p>
          <w:p w:rsidR="0099030E" w:rsidRDefault="0099030E" w:rsidP="00147D83">
            <w:r>
              <w:t>(8048, 0, '2015-05-05 06:01:05'),</w:t>
            </w:r>
          </w:p>
          <w:p w:rsidR="0099030E" w:rsidRDefault="0099030E" w:rsidP="00147D83">
            <w:r>
              <w:t>(8049, 0, '2015-05-05 06:01:08'),</w:t>
            </w:r>
          </w:p>
          <w:p w:rsidR="0099030E" w:rsidRDefault="0099030E" w:rsidP="00147D83">
            <w:r>
              <w:t>(8050, 0, '2015-05-05 06:01:11'),</w:t>
            </w:r>
          </w:p>
          <w:p w:rsidR="0099030E" w:rsidRDefault="0099030E" w:rsidP="00147D83">
            <w:r>
              <w:t>(8051, 0, '2015-05-05 06:01:14'),</w:t>
            </w:r>
          </w:p>
          <w:p w:rsidR="0099030E" w:rsidRDefault="0099030E" w:rsidP="00147D83">
            <w:r>
              <w:t>(8052, 0, '2015-05-05 06:01:17'),</w:t>
            </w:r>
          </w:p>
          <w:p w:rsidR="0099030E" w:rsidRDefault="0099030E" w:rsidP="00147D83">
            <w:r>
              <w:t>(8053, 0, '2015-05-05 06:01:20'),</w:t>
            </w:r>
          </w:p>
          <w:p w:rsidR="0099030E" w:rsidRDefault="0099030E" w:rsidP="00147D83">
            <w:r>
              <w:t>(8054, 0, '2015-05-05 06:01:23'),</w:t>
            </w:r>
          </w:p>
          <w:p w:rsidR="0099030E" w:rsidRDefault="0099030E" w:rsidP="00147D83">
            <w:r>
              <w:t>(8055, 0, '2015-05-05 06:01:26'),</w:t>
            </w:r>
          </w:p>
          <w:p w:rsidR="0099030E" w:rsidRDefault="0099030E" w:rsidP="00147D83">
            <w:r>
              <w:t>(8056, 0, '2015-05-05 06:01:29'),</w:t>
            </w:r>
          </w:p>
          <w:p w:rsidR="0099030E" w:rsidRDefault="0099030E" w:rsidP="00147D83">
            <w:r>
              <w:t>(8057, 0, '2015-05-05 06:01:32'),</w:t>
            </w:r>
          </w:p>
          <w:p w:rsidR="0099030E" w:rsidRDefault="0099030E" w:rsidP="00147D83">
            <w:r>
              <w:t>(8058, 0, '2015-05-05 06:01:35'),</w:t>
            </w:r>
          </w:p>
          <w:p w:rsidR="0099030E" w:rsidRDefault="0099030E" w:rsidP="00147D83">
            <w:r>
              <w:t>(8059, 0, '2015-05-05 06:01:38'),</w:t>
            </w:r>
          </w:p>
          <w:p w:rsidR="0099030E" w:rsidRDefault="0099030E" w:rsidP="00147D83">
            <w:r>
              <w:t>(8060, 0, '2015-05-05 06:01:41'),</w:t>
            </w:r>
          </w:p>
          <w:p w:rsidR="0099030E" w:rsidRDefault="0099030E" w:rsidP="00147D83">
            <w:r>
              <w:t>(8061, 0, '2015-05-05 06:01:44'),</w:t>
            </w:r>
          </w:p>
          <w:p w:rsidR="0099030E" w:rsidRDefault="0099030E" w:rsidP="00147D83">
            <w:r>
              <w:t>(8062, 0, '2015-05-05 06:01:47'),</w:t>
            </w:r>
          </w:p>
          <w:p w:rsidR="0099030E" w:rsidRDefault="0099030E" w:rsidP="00147D83">
            <w:r>
              <w:t>(8063, 0, '2015-05-05 06:01:50'),</w:t>
            </w:r>
          </w:p>
          <w:p w:rsidR="0099030E" w:rsidRDefault="0099030E" w:rsidP="00147D83">
            <w:r>
              <w:t>(8064, 0, '2015-05-05 06:01:53'),</w:t>
            </w:r>
          </w:p>
          <w:p w:rsidR="0099030E" w:rsidRDefault="0099030E" w:rsidP="00147D83">
            <w:r>
              <w:t>(8065, 0, '2015-05-05 06:01:57'),</w:t>
            </w:r>
          </w:p>
          <w:p w:rsidR="0099030E" w:rsidRDefault="0099030E" w:rsidP="00147D83">
            <w:r>
              <w:t>(8066, 0, '2015-05-05 06:02:00'),</w:t>
            </w:r>
          </w:p>
          <w:p w:rsidR="0099030E" w:rsidRDefault="0099030E" w:rsidP="00147D83">
            <w:r>
              <w:t>(8067, 0, '2015-05-05 06:02:03'),</w:t>
            </w:r>
          </w:p>
          <w:p w:rsidR="0099030E" w:rsidRDefault="0099030E" w:rsidP="00147D83">
            <w:r>
              <w:t>(8068, 0, '2015-05-05 06:02:06'),</w:t>
            </w:r>
          </w:p>
          <w:p w:rsidR="0099030E" w:rsidRDefault="0099030E" w:rsidP="00147D83">
            <w:r>
              <w:t>(8069, 0, '2015-05-05 06:02:09'),</w:t>
            </w:r>
          </w:p>
          <w:p w:rsidR="0099030E" w:rsidRDefault="0099030E" w:rsidP="00147D83">
            <w:r>
              <w:t>(8070, 0, '2015-05-05 06:02:12'),</w:t>
            </w:r>
          </w:p>
          <w:p w:rsidR="0099030E" w:rsidRDefault="0099030E" w:rsidP="00147D83">
            <w:r>
              <w:t>(8071, 0, '2015-05-05 06:02:15'),</w:t>
            </w:r>
          </w:p>
          <w:p w:rsidR="0099030E" w:rsidRDefault="0099030E" w:rsidP="00147D83">
            <w:r>
              <w:t>(8072, 0, '2015-05-05 06:02:18'),</w:t>
            </w:r>
          </w:p>
          <w:p w:rsidR="0099030E" w:rsidRDefault="0099030E" w:rsidP="00147D83">
            <w:r>
              <w:t>(8073, 0, '2015-05-05 06:02:21'),</w:t>
            </w:r>
          </w:p>
          <w:p w:rsidR="0099030E" w:rsidRDefault="0099030E" w:rsidP="00147D83">
            <w:r>
              <w:t>(8074, 0, '2015-05-05 06:02:24'),</w:t>
            </w:r>
          </w:p>
          <w:p w:rsidR="0099030E" w:rsidRDefault="0099030E" w:rsidP="00147D83">
            <w:r>
              <w:t>(8075, 0, '2015-05-05 06:02:27'),</w:t>
            </w:r>
          </w:p>
          <w:p w:rsidR="0099030E" w:rsidRDefault="0099030E" w:rsidP="00147D83">
            <w:r>
              <w:t>(8076, 1, '2015-05-05 06:02:30'),</w:t>
            </w:r>
          </w:p>
          <w:p w:rsidR="0099030E" w:rsidRDefault="0099030E" w:rsidP="00147D83">
            <w:r>
              <w:t>(8077, 0, '2015-05-05 06:02:33'),</w:t>
            </w:r>
          </w:p>
          <w:p w:rsidR="0099030E" w:rsidRDefault="0099030E" w:rsidP="00147D83">
            <w:r>
              <w:t>(8078, 0, '2015-05-05 06:02:36'),</w:t>
            </w:r>
          </w:p>
          <w:p w:rsidR="0099030E" w:rsidRDefault="0099030E" w:rsidP="00147D83">
            <w:r>
              <w:t>(8079, 1, '2015-05-05 06:02:39'),</w:t>
            </w:r>
          </w:p>
          <w:p w:rsidR="0099030E" w:rsidRDefault="0099030E" w:rsidP="00147D83">
            <w:r>
              <w:t>(8080, 1, '2015-05-05 06:02:42'),</w:t>
            </w:r>
          </w:p>
          <w:p w:rsidR="0099030E" w:rsidRDefault="0099030E" w:rsidP="00147D83">
            <w:r>
              <w:t>(8081, 1, '2015-05-05 06:02:45'),</w:t>
            </w:r>
          </w:p>
          <w:p w:rsidR="0099030E" w:rsidRDefault="0099030E" w:rsidP="00147D83">
            <w:r>
              <w:t>(8082, 1, '2015-05-05 06:02:48'),</w:t>
            </w:r>
          </w:p>
          <w:p w:rsidR="0099030E" w:rsidRDefault="0099030E" w:rsidP="00147D83">
            <w:r>
              <w:t>(8083, 1, '2015-05-05 06:02:51'),</w:t>
            </w:r>
          </w:p>
          <w:p w:rsidR="0099030E" w:rsidRDefault="0099030E" w:rsidP="00147D83">
            <w:r>
              <w:t>(8084, 1, '2015-05-05 06:02:54'),</w:t>
            </w:r>
          </w:p>
          <w:p w:rsidR="0099030E" w:rsidRDefault="0099030E" w:rsidP="00147D83">
            <w:r>
              <w:t>(8085, 1, '2015-05-05 06:02:57'),</w:t>
            </w:r>
          </w:p>
          <w:p w:rsidR="0099030E" w:rsidRDefault="0099030E" w:rsidP="00147D83">
            <w:r>
              <w:t>(8086, 1, '2015-05-05 06:03:00'),</w:t>
            </w:r>
          </w:p>
          <w:p w:rsidR="0099030E" w:rsidRDefault="0099030E" w:rsidP="00147D83">
            <w:r>
              <w:t>(8087, 1, '2015-05-05 06:03:03'),</w:t>
            </w:r>
          </w:p>
          <w:p w:rsidR="0099030E" w:rsidRDefault="0099030E" w:rsidP="00147D83">
            <w:r>
              <w:t>(8088, 1, '2015-05-05 06:03:06'),</w:t>
            </w:r>
          </w:p>
          <w:p w:rsidR="0099030E" w:rsidRDefault="0099030E" w:rsidP="00147D83">
            <w:r>
              <w:t>(8089, 1, '2015-05-05 06:03:09'),</w:t>
            </w:r>
          </w:p>
          <w:p w:rsidR="0099030E" w:rsidRDefault="0099030E" w:rsidP="00147D83">
            <w:r>
              <w:t>(8090, 1, '2015-05-05 06:03:12'),</w:t>
            </w:r>
          </w:p>
          <w:p w:rsidR="0099030E" w:rsidRDefault="0099030E" w:rsidP="00147D83">
            <w:r>
              <w:t>(8091, 1, '2015-05-05 06:03:15'),</w:t>
            </w:r>
          </w:p>
          <w:p w:rsidR="0099030E" w:rsidRDefault="0099030E" w:rsidP="00147D83">
            <w:r>
              <w:t>(8092, 1, '2015-05-05 06:03:18'),</w:t>
            </w:r>
          </w:p>
          <w:p w:rsidR="0099030E" w:rsidRDefault="0099030E" w:rsidP="00147D83">
            <w:r>
              <w:t>(8093, 1, '2015-05-05 06:03:21'),</w:t>
            </w:r>
          </w:p>
          <w:p w:rsidR="0099030E" w:rsidRDefault="0099030E" w:rsidP="00147D83">
            <w:r>
              <w:t>(8094, 1, '2015-05-05 06:03:24'),</w:t>
            </w:r>
          </w:p>
          <w:p w:rsidR="0099030E" w:rsidRDefault="0099030E" w:rsidP="00147D83">
            <w:r>
              <w:t>(8095, 1, '2015-05-05 06:03:28'),</w:t>
            </w:r>
          </w:p>
          <w:p w:rsidR="0099030E" w:rsidRDefault="0099030E" w:rsidP="00147D83">
            <w:r>
              <w:t>(8096, 1, '2015-05-05 06:03:31'),</w:t>
            </w:r>
          </w:p>
          <w:p w:rsidR="0099030E" w:rsidRDefault="0099030E" w:rsidP="00147D83">
            <w:r>
              <w:t>(8097, 1, '2015-05-05 06:03:34'),</w:t>
            </w:r>
          </w:p>
          <w:p w:rsidR="0099030E" w:rsidRDefault="0099030E" w:rsidP="00147D83">
            <w:r>
              <w:t>(8098, 1, '2015-05-05 06:03:37'),</w:t>
            </w:r>
          </w:p>
          <w:p w:rsidR="0099030E" w:rsidRDefault="0099030E" w:rsidP="00147D83">
            <w:r>
              <w:t>(8099, 1, '2015-05-05 06:03:40'),</w:t>
            </w:r>
          </w:p>
          <w:p w:rsidR="0099030E" w:rsidRDefault="0099030E" w:rsidP="00147D83">
            <w:r>
              <w:t>(8100, 1, '2015-05-05 06:03:43'),</w:t>
            </w:r>
          </w:p>
          <w:p w:rsidR="0099030E" w:rsidRDefault="0099030E" w:rsidP="00147D83">
            <w:r>
              <w:t>(8101, 1, '2015-05-05 06:03:46'),</w:t>
            </w:r>
          </w:p>
          <w:p w:rsidR="0099030E" w:rsidRDefault="0099030E" w:rsidP="00147D83">
            <w:r>
              <w:t>(8102, 1, '2015-05-05 06:03:49'),</w:t>
            </w:r>
          </w:p>
          <w:p w:rsidR="0099030E" w:rsidRDefault="0099030E" w:rsidP="00147D83">
            <w:r>
              <w:t>(8103, 1, '2015-05-05 06:03:52'),</w:t>
            </w:r>
          </w:p>
          <w:p w:rsidR="0099030E" w:rsidRDefault="0099030E" w:rsidP="00147D83">
            <w:r>
              <w:t>(8104, 1, '2015-05-05 06:03:55'),</w:t>
            </w:r>
          </w:p>
          <w:p w:rsidR="0099030E" w:rsidRDefault="0099030E" w:rsidP="00147D83">
            <w:r>
              <w:t>(8105, 1, '2015-05-05 06:03:58'),</w:t>
            </w:r>
          </w:p>
          <w:p w:rsidR="0099030E" w:rsidRDefault="0099030E" w:rsidP="00147D83">
            <w:r>
              <w:t>(8106, 1, '2015-05-05 06:04:01'),</w:t>
            </w:r>
          </w:p>
          <w:p w:rsidR="0099030E" w:rsidRDefault="0099030E" w:rsidP="00147D83">
            <w:r>
              <w:t>(8107, 1, '2015-05-05 06:04:04'),</w:t>
            </w:r>
          </w:p>
          <w:p w:rsidR="0099030E" w:rsidRDefault="0099030E" w:rsidP="00147D83">
            <w:r>
              <w:t>(8108, 1, '2015-05-05 06:04:07'),</w:t>
            </w:r>
          </w:p>
          <w:p w:rsidR="0099030E" w:rsidRDefault="0099030E" w:rsidP="00147D83">
            <w:r>
              <w:t>(8109, 1, '2015-05-05 06:04:10'),</w:t>
            </w:r>
          </w:p>
          <w:p w:rsidR="0099030E" w:rsidRDefault="0099030E" w:rsidP="00147D83">
            <w:r>
              <w:t>(8110, 1, '2015-05-05 06:04:13'),</w:t>
            </w:r>
          </w:p>
          <w:p w:rsidR="0099030E" w:rsidRDefault="0099030E" w:rsidP="00147D83">
            <w:r>
              <w:t>(8111, 1, '2015-05-05 06:04:16'),</w:t>
            </w:r>
          </w:p>
          <w:p w:rsidR="0099030E" w:rsidRDefault="0099030E" w:rsidP="00147D83">
            <w:r>
              <w:t>(8112, 1, '2015-05-05 06:04:19'),</w:t>
            </w:r>
          </w:p>
          <w:p w:rsidR="0099030E" w:rsidRDefault="0099030E" w:rsidP="00147D83">
            <w:r>
              <w:t>(8113, 1, '2015-05-05 06:04:22'),</w:t>
            </w:r>
          </w:p>
          <w:p w:rsidR="0099030E" w:rsidRDefault="0099030E" w:rsidP="00147D83">
            <w:r>
              <w:t>(8114, 1, '2015-05-05 06:04:25'),</w:t>
            </w:r>
          </w:p>
          <w:p w:rsidR="0099030E" w:rsidRDefault="0099030E" w:rsidP="00147D83">
            <w:r>
              <w:t>(8115, 1, '2015-05-05 06:04:28'),</w:t>
            </w:r>
          </w:p>
          <w:p w:rsidR="0099030E" w:rsidRDefault="0099030E" w:rsidP="00147D83">
            <w:r>
              <w:t>(8116, 1, '2015-05-05 06:04:31'),</w:t>
            </w:r>
          </w:p>
          <w:p w:rsidR="0099030E" w:rsidRDefault="0099030E" w:rsidP="00147D83">
            <w:r>
              <w:t>(8117, 1, '2015-05-05 06:04:34'),</w:t>
            </w:r>
          </w:p>
          <w:p w:rsidR="0099030E" w:rsidRDefault="0099030E" w:rsidP="00147D83">
            <w:r>
              <w:t>(8118, 1, '2015-05-05 06:04:37'),</w:t>
            </w:r>
          </w:p>
          <w:p w:rsidR="0099030E" w:rsidRDefault="0099030E" w:rsidP="00147D83">
            <w:r>
              <w:t>(8119, 1, '2015-05-05 06:04:40'),</w:t>
            </w:r>
          </w:p>
          <w:p w:rsidR="0099030E" w:rsidRDefault="0099030E" w:rsidP="00147D83">
            <w:r>
              <w:t>(8120, 1, '2015-05-05 06:04:43'),</w:t>
            </w:r>
          </w:p>
          <w:p w:rsidR="0099030E" w:rsidRDefault="0099030E" w:rsidP="00147D83">
            <w:r>
              <w:t>(8121, 1, '2015-05-05 06:04:46'),</w:t>
            </w:r>
          </w:p>
          <w:p w:rsidR="0099030E" w:rsidRDefault="0099030E" w:rsidP="00147D83">
            <w:r>
              <w:t>(8122, 1, '2015-05-05 06:04:49'),</w:t>
            </w:r>
          </w:p>
          <w:p w:rsidR="0099030E" w:rsidRDefault="0099030E" w:rsidP="00147D83">
            <w:r>
              <w:t>(8123, 1, '2015-05-05 06:04:52'),</w:t>
            </w:r>
          </w:p>
          <w:p w:rsidR="0099030E" w:rsidRDefault="0099030E" w:rsidP="00147D83">
            <w:r>
              <w:t>(8124, 1, '2015-05-05 06:04:56'),</w:t>
            </w:r>
          </w:p>
          <w:p w:rsidR="0099030E" w:rsidRDefault="0099030E" w:rsidP="00147D83">
            <w:r>
              <w:t>(8125, 1, '2015-05-05 06:04:59'),</w:t>
            </w:r>
          </w:p>
          <w:p w:rsidR="0099030E" w:rsidRDefault="0099030E" w:rsidP="00147D83">
            <w:r>
              <w:t>(8126, 1, '2015-05-05 06:05:02'),</w:t>
            </w:r>
          </w:p>
          <w:p w:rsidR="0099030E" w:rsidRDefault="0099030E" w:rsidP="00147D83">
            <w:r>
              <w:t>(8127, 1, '2015-05-05 06:05:05'),</w:t>
            </w:r>
          </w:p>
          <w:p w:rsidR="0099030E" w:rsidRDefault="0099030E" w:rsidP="00147D83">
            <w:r>
              <w:t>(8128, 1, '2015-05-05 06:05:08'),</w:t>
            </w:r>
          </w:p>
          <w:p w:rsidR="0099030E" w:rsidRDefault="0099030E" w:rsidP="00147D83">
            <w:r>
              <w:t>(8129, 1, '2015-05-05 06:05:11'),</w:t>
            </w:r>
          </w:p>
          <w:p w:rsidR="0099030E" w:rsidRDefault="0099030E" w:rsidP="00147D83">
            <w:r>
              <w:t>(8130, 1, '2015-05-05 06:05:14'),</w:t>
            </w:r>
          </w:p>
          <w:p w:rsidR="0099030E" w:rsidRDefault="0099030E" w:rsidP="00147D83">
            <w:r>
              <w:t>(8131, 1, '2015-05-05 06:05:17'),</w:t>
            </w:r>
          </w:p>
          <w:p w:rsidR="0099030E" w:rsidRDefault="0099030E" w:rsidP="00147D83">
            <w:r>
              <w:t>(8132, 1, '2015-05-05 06:05:20'),</w:t>
            </w:r>
          </w:p>
          <w:p w:rsidR="0099030E" w:rsidRDefault="0099030E" w:rsidP="00147D83">
            <w:r>
              <w:t>(8133, 1, '2015-05-05 06:05:23'),</w:t>
            </w:r>
          </w:p>
          <w:p w:rsidR="0099030E" w:rsidRDefault="0099030E" w:rsidP="00147D83">
            <w:r>
              <w:t>(8134, 1, '2015-05-05 06:05:26'),</w:t>
            </w:r>
          </w:p>
          <w:p w:rsidR="0099030E" w:rsidRDefault="0099030E" w:rsidP="00147D83">
            <w:r>
              <w:t>(8135, 1, '2015-05-05 06:05:29'),</w:t>
            </w:r>
          </w:p>
          <w:p w:rsidR="0099030E" w:rsidRDefault="0099030E" w:rsidP="00147D83">
            <w:r>
              <w:t>(8136, 1, '2015-05-05 06:05:32'),</w:t>
            </w:r>
          </w:p>
          <w:p w:rsidR="0099030E" w:rsidRDefault="0099030E" w:rsidP="00147D83">
            <w:r>
              <w:t>(8137, 1, '2015-05-05 06:05:35'),</w:t>
            </w:r>
          </w:p>
          <w:p w:rsidR="0099030E" w:rsidRDefault="0099030E" w:rsidP="00147D83">
            <w:r>
              <w:t>(8138, 1, '2015-05-05 06:05:38'),</w:t>
            </w:r>
          </w:p>
          <w:p w:rsidR="0099030E" w:rsidRDefault="0099030E" w:rsidP="00147D83">
            <w:r>
              <w:t>(8139, 1, '2015-05-05 06:05:41'),</w:t>
            </w:r>
          </w:p>
          <w:p w:rsidR="0099030E" w:rsidRDefault="0099030E" w:rsidP="00147D83">
            <w:r>
              <w:t>(8140, 1, '2015-05-05 06:05:44'),</w:t>
            </w:r>
          </w:p>
          <w:p w:rsidR="0099030E" w:rsidRDefault="0099030E" w:rsidP="00147D83">
            <w:r>
              <w:t>(8141, 1, '2015-05-05 06:05:47'),</w:t>
            </w:r>
          </w:p>
          <w:p w:rsidR="0099030E" w:rsidRDefault="0099030E" w:rsidP="00147D83">
            <w:r>
              <w:t>(8142, 1, '2015-05-05 06:05:50'),</w:t>
            </w:r>
          </w:p>
          <w:p w:rsidR="0099030E" w:rsidRDefault="0099030E" w:rsidP="00147D83">
            <w:r>
              <w:t>(8143, 1, '2015-05-05 06:05:53'),</w:t>
            </w:r>
          </w:p>
          <w:p w:rsidR="0099030E" w:rsidRDefault="0099030E" w:rsidP="00147D83">
            <w:r>
              <w:t>(8144, 1, '2015-05-05 06:05:56'),</w:t>
            </w:r>
          </w:p>
          <w:p w:rsidR="0099030E" w:rsidRDefault="0099030E" w:rsidP="00147D83">
            <w:r>
              <w:t>(8145, 1, '2015-05-05 06:05:59'),</w:t>
            </w:r>
          </w:p>
          <w:p w:rsidR="0099030E" w:rsidRDefault="0099030E" w:rsidP="00147D83">
            <w:r>
              <w:t>(8146, 1, '2015-05-05 06:06:02'),</w:t>
            </w:r>
          </w:p>
          <w:p w:rsidR="0099030E" w:rsidRDefault="0099030E" w:rsidP="00147D83">
            <w:r>
              <w:t>(8147, 1, '2015-05-05 06:06:05'),</w:t>
            </w:r>
          </w:p>
          <w:p w:rsidR="0099030E" w:rsidRDefault="0099030E" w:rsidP="00147D83">
            <w:r>
              <w:t>(8148, 1, '2015-05-05 06:06:08'),</w:t>
            </w:r>
          </w:p>
          <w:p w:rsidR="0099030E" w:rsidRDefault="0099030E" w:rsidP="00147D83">
            <w:r>
              <w:t>(8149, 1, '2015-05-05 06:06:11'),</w:t>
            </w:r>
          </w:p>
          <w:p w:rsidR="0099030E" w:rsidRDefault="0099030E" w:rsidP="00147D83">
            <w:r>
              <w:t>(8150, 1, '2015-05-05 06:06:14'),</w:t>
            </w:r>
          </w:p>
          <w:p w:rsidR="0099030E" w:rsidRDefault="0099030E" w:rsidP="00147D83">
            <w:r>
              <w:t>(8151, 1, '2015-05-05 06:06:18'),</w:t>
            </w:r>
          </w:p>
          <w:p w:rsidR="0099030E" w:rsidRDefault="0099030E" w:rsidP="00147D83">
            <w:r>
              <w:t>(8152, 1, '2015-05-05 06:06:21'),</w:t>
            </w:r>
          </w:p>
          <w:p w:rsidR="0099030E" w:rsidRDefault="0099030E" w:rsidP="00147D83">
            <w:r>
              <w:t>(8153, 1, '2015-05-05 06:06:24'),</w:t>
            </w:r>
          </w:p>
          <w:p w:rsidR="0099030E" w:rsidRDefault="0099030E" w:rsidP="00147D83">
            <w:r>
              <w:t>(8154, 1, '2015-05-05 06:06:27'),</w:t>
            </w:r>
          </w:p>
          <w:p w:rsidR="0099030E" w:rsidRDefault="0099030E" w:rsidP="00147D83">
            <w:r>
              <w:t>(8155, 1, '2015-05-05 06:06:30'),</w:t>
            </w:r>
          </w:p>
          <w:p w:rsidR="0099030E" w:rsidRDefault="0099030E" w:rsidP="00147D83">
            <w:r>
              <w:t>(8156, 1, '2015-05-05 06:06:33'),</w:t>
            </w:r>
          </w:p>
          <w:p w:rsidR="0099030E" w:rsidRDefault="0099030E" w:rsidP="00147D83">
            <w:r>
              <w:t>(8157, 1, '2015-05-05 06:06:36'),</w:t>
            </w:r>
          </w:p>
          <w:p w:rsidR="0099030E" w:rsidRDefault="0099030E" w:rsidP="00147D83">
            <w:r>
              <w:t>(8158, 1, '2015-05-05 06:06:39'),</w:t>
            </w:r>
          </w:p>
          <w:p w:rsidR="0099030E" w:rsidRDefault="0099030E" w:rsidP="00147D83">
            <w:r>
              <w:t>(8159, 1, '2015-05-05 06:06:42'),</w:t>
            </w:r>
          </w:p>
          <w:p w:rsidR="0099030E" w:rsidRDefault="0099030E" w:rsidP="00147D83">
            <w:r>
              <w:t>(8160, 1, '2015-05-05 06:06:45'),</w:t>
            </w:r>
          </w:p>
          <w:p w:rsidR="0099030E" w:rsidRDefault="0099030E" w:rsidP="00147D83">
            <w:r>
              <w:t>(8161, 1, '2015-05-05 06:06:48'),</w:t>
            </w:r>
          </w:p>
          <w:p w:rsidR="0099030E" w:rsidRDefault="0099030E" w:rsidP="00147D83">
            <w:r>
              <w:t>(8162, 1, '2015-05-05 06:06:51'),</w:t>
            </w:r>
          </w:p>
          <w:p w:rsidR="0099030E" w:rsidRDefault="0099030E" w:rsidP="00147D83">
            <w:r>
              <w:t>(8163, 1, '2015-05-05 06:06:54'),</w:t>
            </w:r>
          </w:p>
          <w:p w:rsidR="0099030E" w:rsidRDefault="0099030E" w:rsidP="00147D83">
            <w:r>
              <w:t>(8164, 1, '2015-05-05 06:06:57'),</w:t>
            </w:r>
          </w:p>
          <w:p w:rsidR="0099030E" w:rsidRDefault="0099030E" w:rsidP="00147D83">
            <w:r>
              <w:t>(8165, 1, '2015-05-05 06:07:00'),</w:t>
            </w:r>
          </w:p>
          <w:p w:rsidR="0099030E" w:rsidRDefault="0099030E" w:rsidP="00147D83">
            <w:r>
              <w:t>(8166, 1, '2015-05-05 06:07:03'),</w:t>
            </w:r>
          </w:p>
          <w:p w:rsidR="0099030E" w:rsidRDefault="0099030E" w:rsidP="00147D83">
            <w:r>
              <w:t>(8167, 1, '2015-05-05 06:07:06'),</w:t>
            </w:r>
          </w:p>
          <w:p w:rsidR="0099030E" w:rsidRDefault="0099030E" w:rsidP="00147D83">
            <w:r>
              <w:t>(8168, 1, '2015-05-05 06:07:09'),</w:t>
            </w:r>
          </w:p>
          <w:p w:rsidR="0099030E" w:rsidRDefault="0099030E" w:rsidP="00147D83">
            <w:r>
              <w:t>(8169, 1, '2015-05-05 06:07:12'),</w:t>
            </w:r>
          </w:p>
          <w:p w:rsidR="0099030E" w:rsidRDefault="0099030E" w:rsidP="00147D83">
            <w:r>
              <w:t>(8170, 1, '2015-05-05 06:07:15'),</w:t>
            </w:r>
          </w:p>
          <w:p w:rsidR="0099030E" w:rsidRDefault="0099030E" w:rsidP="00147D83">
            <w:r>
              <w:t>(8171, 1, '2015-05-05 06:07:18'),</w:t>
            </w:r>
          </w:p>
          <w:p w:rsidR="0099030E" w:rsidRDefault="0099030E" w:rsidP="00147D83">
            <w:r>
              <w:t>(8172, 1, '2015-05-05 06:07:21'),</w:t>
            </w:r>
          </w:p>
          <w:p w:rsidR="0099030E" w:rsidRDefault="0099030E" w:rsidP="00147D83">
            <w:r>
              <w:t>(8173, 1, '2015-05-05 06:07:24'),</w:t>
            </w:r>
          </w:p>
          <w:p w:rsidR="0099030E" w:rsidRDefault="0099030E" w:rsidP="00147D83">
            <w:r>
              <w:t>(8174, 1, '2015-05-05 06:07:27'),</w:t>
            </w:r>
          </w:p>
          <w:p w:rsidR="0099030E" w:rsidRDefault="0099030E" w:rsidP="00147D83">
            <w:r>
              <w:t>(8175, 1, '2015-05-05 06:07:30'),</w:t>
            </w:r>
          </w:p>
          <w:p w:rsidR="0099030E" w:rsidRDefault="0099030E" w:rsidP="00147D83">
            <w:r>
              <w:t>(8176, 1, '2015-05-05 06:07:33'),</w:t>
            </w:r>
          </w:p>
          <w:p w:rsidR="0099030E" w:rsidRDefault="0099030E" w:rsidP="00147D83">
            <w:r>
              <w:t>(8177, 1, '2015-05-05 06:07:36'),</w:t>
            </w:r>
          </w:p>
          <w:p w:rsidR="0099030E" w:rsidRDefault="0099030E" w:rsidP="00147D83">
            <w:r>
              <w:t>(8178, 1, '2015-05-05 06:07:39'),</w:t>
            </w:r>
          </w:p>
          <w:p w:rsidR="0099030E" w:rsidRDefault="0099030E" w:rsidP="00147D83">
            <w:r>
              <w:t>(8179, 1, '2015-05-05 06:07:42'),</w:t>
            </w:r>
          </w:p>
          <w:p w:rsidR="0099030E" w:rsidRDefault="0099030E" w:rsidP="00147D83">
            <w:r>
              <w:t>(8180, 1, '2015-05-05 06:07:45'),</w:t>
            </w:r>
          </w:p>
          <w:p w:rsidR="0099030E" w:rsidRDefault="0099030E" w:rsidP="00147D83">
            <w:r>
              <w:t>(8181, 1, '2015-05-05 06:07:49'),</w:t>
            </w:r>
          </w:p>
          <w:p w:rsidR="0099030E" w:rsidRDefault="0099030E" w:rsidP="00147D83">
            <w:r>
              <w:t>(8182, 1, '2015-05-05 06:07:52'),</w:t>
            </w:r>
          </w:p>
          <w:p w:rsidR="0099030E" w:rsidRDefault="0099030E" w:rsidP="00147D83">
            <w:r>
              <w:t>(8183, 1, '2015-05-05 06:07:55'),</w:t>
            </w:r>
          </w:p>
          <w:p w:rsidR="0099030E" w:rsidRDefault="0099030E" w:rsidP="00147D83">
            <w:r>
              <w:t>(8184, 1, '2015-05-05 06:07:58'),</w:t>
            </w:r>
          </w:p>
          <w:p w:rsidR="0099030E" w:rsidRDefault="0099030E" w:rsidP="00147D83">
            <w:r>
              <w:t>(8185, 1, '2015-05-05 06:08:01'),</w:t>
            </w:r>
          </w:p>
          <w:p w:rsidR="0099030E" w:rsidRDefault="0099030E" w:rsidP="00147D83">
            <w:r>
              <w:t>(8186, 1, '2015-05-05 06:08:04'),</w:t>
            </w:r>
          </w:p>
          <w:p w:rsidR="0099030E" w:rsidRDefault="0099030E" w:rsidP="00147D83">
            <w:r>
              <w:t>(8187, 1, '2015-05-05 06:08:07'),</w:t>
            </w:r>
          </w:p>
          <w:p w:rsidR="0099030E" w:rsidRDefault="0099030E" w:rsidP="00147D83">
            <w:r>
              <w:t>(8188, 1, '2015-05-05 06:08:10'),</w:t>
            </w:r>
          </w:p>
          <w:p w:rsidR="0099030E" w:rsidRDefault="0099030E" w:rsidP="00147D83">
            <w:r>
              <w:t>(8189, 1, '2015-05-05 06:08:13'),</w:t>
            </w:r>
          </w:p>
          <w:p w:rsidR="0099030E" w:rsidRDefault="0099030E" w:rsidP="00147D83">
            <w:r>
              <w:t>(8190, 1, '2015-05-05 06:08:16'),</w:t>
            </w:r>
          </w:p>
          <w:p w:rsidR="0099030E" w:rsidRDefault="0099030E" w:rsidP="00147D83">
            <w:r>
              <w:t>(8191, 1, '2015-05-05 06:08:19'),</w:t>
            </w:r>
          </w:p>
          <w:p w:rsidR="0099030E" w:rsidRDefault="0099030E" w:rsidP="00147D83">
            <w:r>
              <w:t>(8192, 1, '2015-05-05 06:08:22'),</w:t>
            </w:r>
          </w:p>
          <w:p w:rsidR="0099030E" w:rsidRDefault="0099030E" w:rsidP="00147D83">
            <w:r>
              <w:t>(8193, 1, '2015-05-05 06:08:25'),</w:t>
            </w:r>
          </w:p>
          <w:p w:rsidR="0099030E" w:rsidRDefault="0099030E" w:rsidP="00147D83">
            <w:r>
              <w:t>(8194, 1, '2015-05-05 06:08:28'),</w:t>
            </w:r>
          </w:p>
          <w:p w:rsidR="0099030E" w:rsidRDefault="0099030E" w:rsidP="00147D83">
            <w:r>
              <w:t>(8195, 1, '2015-05-05 06:08:31'),</w:t>
            </w:r>
          </w:p>
          <w:p w:rsidR="0099030E" w:rsidRDefault="0099030E" w:rsidP="00147D83">
            <w:r>
              <w:t>(8196, 1, '2015-05-05 06:08:34'),</w:t>
            </w:r>
          </w:p>
          <w:p w:rsidR="0099030E" w:rsidRDefault="0099030E" w:rsidP="00147D83">
            <w:r>
              <w:t>(8197, 1, '2015-05-05 06:08:37'),</w:t>
            </w:r>
          </w:p>
          <w:p w:rsidR="0099030E" w:rsidRDefault="0099030E" w:rsidP="00147D83">
            <w:r>
              <w:t>(8198, 1, '2015-05-05 06:08:40'),</w:t>
            </w:r>
          </w:p>
          <w:p w:rsidR="0099030E" w:rsidRDefault="0099030E" w:rsidP="00147D83">
            <w:r>
              <w:t>(8199, 1, '2015-05-05 06:08:43'),</w:t>
            </w:r>
          </w:p>
          <w:p w:rsidR="0099030E" w:rsidRDefault="0099030E" w:rsidP="00147D83">
            <w:r>
              <w:t>(8200, 1, '2015-05-05 06:08:46'),</w:t>
            </w:r>
          </w:p>
          <w:p w:rsidR="0099030E" w:rsidRDefault="0099030E" w:rsidP="00147D83">
            <w:r>
              <w:t>(8201, 1, '2015-05-05 06:08:49'),</w:t>
            </w:r>
          </w:p>
          <w:p w:rsidR="0099030E" w:rsidRDefault="0099030E" w:rsidP="00147D83">
            <w:r>
              <w:t>(8202, 1, '2015-05-05 06:08:52'),</w:t>
            </w:r>
          </w:p>
          <w:p w:rsidR="0099030E" w:rsidRDefault="0099030E" w:rsidP="00147D83">
            <w:r>
              <w:t>(8203, 1, '2015-05-05 06:08:55'),</w:t>
            </w:r>
          </w:p>
          <w:p w:rsidR="0099030E" w:rsidRDefault="0099030E" w:rsidP="00147D83">
            <w:r>
              <w:t>(8204, 1, '2015-05-05 06:08:58'),</w:t>
            </w:r>
          </w:p>
          <w:p w:rsidR="0099030E" w:rsidRDefault="0099030E" w:rsidP="00147D83">
            <w:r>
              <w:t>(8205, 1, '2015-05-05 06:09:01'),</w:t>
            </w:r>
          </w:p>
          <w:p w:rsidR="0099030E" w:rsidRDefault="0099030E" w:rsidP="00147D83">
            <w:r>
              <w:t>(8206, 1, '2015-05-05 06:09:05'),</w:t>
            </w:r>
          </w:p>
          <w:p w:rsidR="0099030E" w:rsidRDefault="0099030E" w:rsidP="00147D83">
            <w:r>
              <w:t>(8207, 1, '2015-05-05 06:09:08'),</w:t>
            </w:r>
          </w:p>
          <w:p w:rsidR="0099030E" w:rsidRDefault="0099030E" w:rsidP="00147D83">
            <w:r>
              <w:t>(8208, 1, '2015-05-05 06:09:11'),</w:t>
            </w:r>
          </w:p>
          <w:p w:rsidR="0099030E" w:rsidRDefault="0099030E" w:rsidP="00147D83">
            <w:r>
              <w:t>(8209, 1, '2015-05-05 06:09:14'),</w:t>
            </w:r>
          </w:p>
          <w:p w:rsidR="0099030E" w:rsidRDefault="0099030E" w:rsidP="00147D83">
            <w:r>
              <w:t>(8210, 1, '2015-05-05 06:09:17'),</w:t>
            </w:r>
          </w:p>
          <w:p w:rsidR="0099030E" w:rsidRDefault="0099030E" w:rsidP="00147D83">
            <w:r>
              <w:t>(8211, 1, '2015-05-05 06:09:20'),</w:t>
            </w:r>
          </w:p>
          <w:p w:rsidR="0099030E" w:rsidRDefault="0099030E" w:rsidP="00147D83">
            <w:r>
              <w:t>(8212, 1, '2015-05-05 06:09:23'),</w:t>
            </w:r>
          </w:p>
          <w:p w:rsidR="0099030E" w:rsidRDefault="0099030E" w:rsidP="00147D83">
            <w:r>
              <w:t>(8213, 1, '2015-05-05 06:09:26'),</w:t>
            </w:r>
          </w:p>
          <w:p w:rsidR="0099030E" w:rsidRDefault="0099030E" w:rsidP="00147D83">
            <w:r>
              <w:t>(8214, 1, '2015-05-05 06:09:29'),</w:t>
            </w:r>
          </w:p>
          <w:p w:rsidR="0099030E" w:rsidRDefault="0099030E" w:rsidP="00147D83">
            <w:r>
              <w:t>(8215, 1, '2015-05-05 06:09:32'),</w:t>
            </w:r>
          </w:p>
          <w:p w:rsidR="0099030E" w:rsidRDefault="0099030E" w:rsidP="00147D83">
            <w:r>
              <w:t>(8216, 1, '2015-05-05 06:09:35'),</w:t>
            </w:r>
          </w:p>
          <w:p w:rsidR="0099030E" w:rsidRDefault="0099030E" w:rsidP="00147D83">
            <w:r>
              <w:t>(8217, 1, '2015-05-05 06:09:38'),</w:t>
            </w:r>
          </w:p>
          <w:p w:rsidR="0099030E" w:rsidRDefault="0099030E" w:rsidP="00147D83">
            <w:r>
              <w:t>(8218, 1, '2015-05-05 06:09:41'),</w:t>
            </w:r>
          </w:p>
          <w:p w:rsidR="0099030E" w:rsidRDefault="0099030E" w:rsidP="00147D83">
            <w:r>
              <w:t>(8219, 1, '2015-05-05 06:09:44'),</w:t>
            </w:r>
          </w:p>
          <w:p w:rsidR="0099030E" w:rsidRDefault="0099030E" w:rsidP="00147D83">
            <w:r>
              <w:t>(8220, 1, '2015-05-05 06:09:47'),</w:t>
            </w:r>
          </w:p>
          <w:p w:rsidR="0099030E" w:rsidRDefault="0099030E" w:rsidP="00147D83">
            <w:r>
              <w:t>(8221, 1, '2015-05-05 06:09:50'),</w:t>
            </w:r>
          </w:p>
          <w:p w:rsidR="0099030E" w:rsidRDefault="0099030E" w:rsidP="00147D83">
            <w:r>
              <w:t>(8222, 1, '2015-05-05 06:09:54'),</w:t>
            </w:r>
          </w:p>
          <w:p w:rsidR="0099030E" w:rsidRDefault="0099030E" w:rsidP="00147D83">
            <w:r>
              <w:t>(8223, 1, '2015-05-05 06:09:57'),</w:t>
            </w:r>
          </w:p>
          <w:p w:rsidR="0099030E" w:rsidRDefault="0099030E" w:rsidP="00147D83">
            <w:r>
              <w:t>(8224, 1, '2015-05-05 06:10:00'),</w:t>
            </w:r>
          </w:p>
          <w:p w:rsidR="0099030E" w:rsidRDefault="0099030E" w:rsidP="00147D83">
            <w:r>
              <w:t>(8225, 1, '2015-05-05 06:10:03'),</w:t>
            </w:r>
          </w:p>
          <w:p w:rsidR="0099030E" w:rsidRDefault="0099030E" w:rsidP="00147D83">
            <w:r>
              <w:t>(8226, 1, '2015-05-05 06:10:06'),</w:t>
            </w:r>
          </w:p>
          <w:p w:rsidR="0099030E" w:rsidRDefault="0099030E" w:rsidP="00147D83">
            <w:r>
              <w:t>(8227, 1, '2015-05-05 06:10:09'),</w:t>
            </w:r>
          </w:p>
          <w:p w:rsidR="0099030E" w:rsidRDefault="0099030E" w:rsidP="00147D83">
            <w:r>
              <w:t>(8228, 1, '2015-05-05 06:10:12'),</w:t>
            </w:r>
          </w:p>
          <w:p w:rsidR="0099030E" w:rsidRDefault="0099030E" w:rsidP="00147D83">
            <w:r>
              <w:t>(8229, 1, '2015-05-05 06:10:15'),</w:t>
            </w:r>
          </w:p>
          <w:p w:rsidR="0099030E" w:rsidRDefault="0099030E" w:rsidP="00147D83">
            <w:r>
              <w:t>(8230, 1, '2015-05-05 06:10:18'),</w:t>
            </w:r>
          </w:p>
          <w:p w:rsidR="0099030E" w:rsidRDefault="0099030E" w:rsidP="00147D83">
            <w:r>
              <w:t>(8231, 1, '2015-05-05 06:10:21'),</w:t>
            </w:r>
          </w:p>
          <w:p w:rsidR="0099030E" w:rsidRDefault="0099030E" w:rsidP="00147D83">
            <w:r>
              <w:t>(8232, 1, '2015-05-05 06:10:24'),</w:t>
            </w:r>
          </w:p>
          <w:p w:rsidR="0099030E" w:rsidRDefault="0099030E" w:rsidP="00147D83">
            <w:r>
              <w:t>(8233, 1, '2015-05-05 06:10:27'),</w:t>
            </w:r>
          </w:p>
          <w:p w:rsidR="0099030E" w:rsidRDefault="0099030E" w:rsidP="00147D83">
            <w:r>
              <w:t>(8234, 1, '2015-05-05 06:10:30'),</w:t>
            </w:r>
          </w:p>
          <w:p w:rsidR="0099030E" w:rsidRDefault="0099030E" w:rsidP="00147D83">
            <w:r>
              <w:t>(8235, 1, '2015-05-05 06:10:33'),</w:t>
            </w:r>
          </w:p>
          <w:p w:rsidR="0099030E" w:rsidRDefault="0099030E" w:rsidP="00147D83">
            <w:r>
              <w:t>(8236, 1, '2015-05-05 06:10:36'),</w:t>
            </w:r>
          </w:p>
          <w:p w:rsidR="0099030E" w:rsidRDefault="0099030E" w:rsidP="00147D83">
            <w:r>
              <w:t>(8237, 1, '2015-05-05 06:10:39'),</w:t>
            </w:r>
          </w:p>
          <w:p w:rsidR="0099030E" w:rsidRDefault="0099030E" w:rsidP="00147D83">
            <w:r>
              <w:t>(8238, 1, '2015-05-05 06:10:42'),</w:t>
            </w:r>
          </w:p>
          <w:p w:rsidR="0099030E" w:rsidRDefault="0099030E" w:rsidP="00147D83">
            <w:r>
              <w:t>(8239, 1, '2015-05-05 06:10:45'),</w:t>
            </w:r>
          </w:p>
          <w:p w:rsidR="0099030E" w:rsidRDefault="0099030E" w:rsidP="00147D83">
            <w:r>
              <w:t>(8240, 1, '2015-05-05 06:10:48'),</w:t>
            </w:r>
          </w:p>
          <w:p w:rsidR="0099030E" w:rsidRDefault="0099030E" w:rsidP="00147D83">
            <w:r>
              <w:t>(8241, 1, '2015-05-05 06:10:51'),</w:t>
            </w:r>
          </w:p>
          <w:p w:rsidR="0099030E" w:rsidRDefault="0099030E" w:rsidP="00147D83">
            <w:r>
              <w:t>(8242, 1, '2015-05-05 06:10:54'),</w:t>
            </w:r>
          </w:p>
          <w:p w:rsidR="0099030E" w:rsidRDefault="0099030E" w:rsidP="00147D83">
            <w:r>
              <w:t>(8243, 1, '2015-05-05 06:10:57'),</w:t>
            </w:r>
          </w:p>
          <w:p w:rsidR="0099030E" w:rsidRDefault="0099030E" w:rsidP="00147D83">
            <w:r>
              <w:t>(8244, 1, '2015-05-05 06:11:01'),</w:t>
            </w:r>
          </w:p>
          <w:p w:rsidR="0099030E" w:rsidRDefault="0099030E" w:rsidP="00147D83">
            <w:r>
              <w:t>(8245, 1, '2015-05-05 06:11:04'),</w:t>
            </w:r>
          </w:p>
          <w:p w:rsidR="0099030E" w:rsidRDefault="0099030E" w:rsidP="00147D83">
            <w:r>
              <w:t>(8246, 1, '2015-05-05 06:11:07'),</w:t>
            </w:r>
          </w:p>
          <w:p w:rsidR="0099030E" w:rsidRDefault="0099030E" w:rsidP="00147D83">
            <w:r>
              <w:t>(8247, 1, '2015-05-05 06:11:10'),</w:t>
            </w:r>
          </w:p>
          <w:p w:rsidR="0099030E" w:rsidRDefault="0099030E" w:rsidP="00147D83">
            <w:r>
              <w:t>(8248, 1, '2015-05-05 06:11:13'),</w:t>
            </w:r>
          </w:p>
          <w:p w:rsidR="0099030E" w:rsidRDefault="0099030E" w:rsidP="00147D83">
            <w:r>
              <w:t>(8249, 1, '2015-05-05 06:11:16'),</w:t>
            </w:r>
          </w:p>
          <w:p w:rsidR="0099030E" w:rsidRDefault="0099030E" w:rsidP="00147D83">
            <w:r>
              <w:t>(8250, 1, '2015-05-05 06:11:19'),</w:t>
            </w:r>
          </w:p>
          <w:p w:rsidR="0099030E" w:rsidRDefault="0099030E" w:rsidP="00147D83">
            <w:r>
              <w:t>(8251, 1, '2015-05-05 06:11:22'),</w:t>
            </w:r>
          </w:p>
          <w:p w:rsidR="0099030E" w:rsidRDefault="0099030E" w:rsidP="00147D83">
            <w:r>
              <w:t>(8252, 1, '2015-05-05 06:11:25'),</w:t>
            </w:r>
          </w:p>
          <w:p w:rsidR="0099030E" w:rsidRDefault="0099030E" w:rsidP="00147D83">
            <w:r>
              <w:t>(8253, 1, '2015-05-05 06:11:28'),</w:t>
            </w:r>
          </w:p>
          <w:p w:rsidR="0099030E" w:rsidRDefault="0099030E" w:rsidP="00147D83">
            <w:r>
              <w:t>(8254, 1, '2015-05-05 06:11:31'),</w:t>
            </w:r>
          </w:p>
          <w:p w:rsidR="0099030E" w:rsidRDefault="0099030E" w:rsidP="00147D83">
            <w:r>
              <w:t>(8255, 1, '2015-05-05 06:11:34'),</w:t>
            </w:r>
          </w:p>
          <w:p w:rsidR="0099030E" w:rsidRDefault="0099030E" w:rsidP="00147D83">
            <w:r>
              <w:t>(8256, 1, '2015-05-05 06:11:37'),</w:t>
            </w:r>
          </w:p>
          <w:p w:rsidR="0099030E" w:rsidRDefault="0099030E" w:rsidP="00147D83">
            <w:r>
              <w:t>(8257, 1, '2015-05-05 06:11:40'),</w:t>
            </w:r>
          </w:p>
          <w:p w:rsidR="0099030E" w:rsidRDefault="0099030E" w:rsidP="00147D83">
            <w:r>
              <w:t>(8258, 1, '2015-05-05 06:11:43'),</w:t>
            </w:r>
          </w:p>
          <w:p w:rsidR="0099030E" w:rsidRDefault="0099030E" w:rsidP="00147D83">
            <w:r>
              <w:t>(8259, 1, '2015-05-05 06:11:46'),</w:t>
            </w:r>
          </w:p>
          <w:p w:rsidR="0099030E" w:rsidRDefault="0099030E" w:rsidP="00147D83">
            <w:r>
              <w:t>(8260, 1, '2015-05-05 06:11:49'),</w:t>
            </w:r>
          </w:p>
          <w:p w:rsidR="0099030E" w:rsidRDefault="0099030E" w:rsidP="00147D83">
            <w:r>
              <w:t>(8261, 1, '2015-05-05 06:11:52'),</w:t>
            </w:r>
          </w:p>
          <w:p w:rsidR="0099030E" w:rsidRDefault="0099030E" w:rsidP="00147D83">
            <w:r>
              <w:t>(8262, 1, '2015-05-05 06:11:55'),</w:t>
            </w:r>
          </w:p>
          <w:p w:rsidR="0099030E" w:rsidRDefault="0099030E" w:rsidP="00147D83">
            <w:r>
              <w:t>(8263, 1, '2015-05-05 06:11:58'),</w:t>
            </w:r>
          </w:p>
          <w:p w:rsidR="0099030E" w:rsidRDefault="0099030E" w:rsidP="00147D83">
            <w:r>
              <w:t>(8264, 1, '2015-05-05 06:12:01'),</w:t>
            </w:r>
          </w:p>
          <w:p w:rsidR="0099030E" w:rsidRDefault="0099030E" w:rsidP="00147D83">
            <w:r>
              <w:t>(8265, 1, '2015-05-05 06:12:04'),</w:t>
            </w:r>
          </w:p>
          <w:p w:rsidR="0099030E" w:rsidRDefault="0099030E" w:rsidP="00147D83">
            <w:r>
              <w:t>(8266, 1, '2015-05-05 06:12:07'),</w:t>
            </w:r>
          </w:p>
          <w:p w:rsidR="0099030E" w:rsidRDefault="0099030E" w:rsidP="00147D83">
            <w:r>
              <w:t>(8267, 1, '2015-05-05 06:12:10'),</w:t>
            </w:r>
          </w:p>
          <w:p w:rsidR="0099030E" w:rsidRDefault="0099030E" w:rsidP="00147D83">
            <w:r>
              <w:t>(8268, 1, '2015-05-05 06:12:13'),</w:t>
            </w:r>
          </w:p>
          <w:p w:rsidR="0099030E" w:rsidRDefault="0099030E" w:rsidP="00147D83">
            <w:r>
              <w:t>(8269, 1, '2015-05-05 06:12:16'),</w:t>
            </w:r>
          </w:p>
          <w:p w:rsidR="0099030E" w:rsidRDefault="0099030E" w:rsidP="00147D83">
            <w:r>
              <w:t>(8270, 1, '2015-05-05 06:12:19'),</w:t>
            </w:r>
          </w:p>
          <w:p w:rsidR="0099030E" w:rsidRDefault="0099030E" w:rsidP="00147D83">
            <w:r>
              <w:t>(8271, 1, '2015-05-05 06:12:22'),</w:t>
            </w:r>
          </w:p>
          <w:p w:rsidR="0099030E" w:rsidRDefault="0099030E" w:rsidP="00147D83">
            <w:r>
              <w:t>(8272, 1, '2015-05-05 06:12:25'),</w:t>
            </w:r>
          </w:p>
          <w:p w:rsidR="0099030E" w:rsidRDefault="0099030E" w:rsidP="00147D83">
            <w:r>
              <w:t>(8273, 1, '2015-05-05 06:12:29'),</w:t>
            </w:r>
          </w:p>
          <w:p w:rsidR="0099030E" w:rsidRDefault="0099030E" w:rsidP="00147D83">
            <w:r>
              <w:t>(8274, 1, '2015-05-05 06:12:32'),</w:t>
            </w:r>
          </w:p>
          <w:p w:rsidR="0099030E" w:rsidRDefault="0099030E" w:rsidP="00147D83">
            <w:r>
              <w:t>(8275, 1, '2015-05-05 06:12:35'),</w:t>
            </w:r>
          </w:p>
          <w:p w:rsidR="0099030E" w:rsidRDefault="0099030E" w:rsidP="00147D83">
            <w:r>
              <w:t>(8276, 1, '2015-05-05 06:12:38'),</w:t>
            </w:r>
          </w:p>
          <w:p w:rsidR="0099030E" w:rsidRDefault="0099030E" w:rsidP="00147D83">
            <w:r>
              <w:t>(8277, 1, '2015-05-05 06:12:41'),</w:t>
            </w:r>
          </w:p>
          <w:p w:rsidR="0099030E" w:rsidRDefault="0099030E" w:rsidP="00147D83">
            <w:r>
              <w:t>(8278, 1, '2015-05-05 06:12:44'),</w:t>
            </w:r>
          </w:p>
          <w:p w:rsidR="0099030E" w:rsidRDefault="0099030E" w:rsidP="00147D83">
            <w:r>
              <w:t>(8279, 1, '2015-05-05 06:12:47'),</w:t>
            </w:r>
          </w:p>
          <w:p w:rsidR="0099030E" w:rsidRDefault="0099030E" w:rsidP="00147D83">
            <w:r>
              <w:t>(8280, 1, '2015-05-05 06:12:50'),</w:t>
            </w:r>
          </w:p>
          <w:p w:rsidR="0099030E" w:rsidRDefault="0099030E" w:rsidP="00147D83">
            <w:r>
              <w:t>(8281, 1, '2015-05-05 06:12:53'),</w:t>
            </w:r>
          </w:p>
          <w:p w:rsidR="0099030E" w:rsidRDefault="0099030E" w:rsidP="00147D83">
            <w:r>
              <w:t>(8282, 1, '2015-05-05 06:12:56'),</w:t>
            </w:r>
          </w:p>
          <w:p w:rsidR="0099030E" w:rsidRDefault="0099030E" w:rsidP="00147D83">
            <w:r>
              <w:t>(8283, 1, '2015-05-05 06:12:59'),</w:t>
            </w:r>
          </w:p>
          <w:p w:rsidR="0099030E" w:rsidRDefault="0099030E" w:rsidP="00147D83">
            <w:r>
              <w:t>(8284, 1, '2015-05-05 06:13:02'),</w:t>
            </w:r>
          </w:p>
          <w:p w:rsidR="0099030E" w:rsidRDefault="0099030E" w:rsidP="00147D83">
            <w:r>
              <w:t>(8285, 1, '2015-05-05 06:13:05'),</w:t>
            </w:r>
          </w:p>
          <w:p w:rsidR="0099030E" w:rsidRDefault="0099030E" w:rsidP="00147D83">
            <w:r>
              <w:t>(8286, 1, '2015-05-05 06:13:08'),</w:t>
            </w:r>
          </w:p>
          <w:p w:rsidR="0099030E" w:rsidRDefault="0099030E" w:rsidP="00147D83">
            <w:r>
              <w:t>(8287, 1, '2015-05-05 06:13:11'),</w:t>
            </w:r>
          </w:p>
          <w:p w:rsidR="0099030E" w:rsidRDefault="0099030E" w:rsidP="00147D83">
            <w:r>
              <w:t>(8288, 1, '2015-05-05 06:13:14'),</w:t>
            </w:r>
          </w:p>
          <w:p w:rsidR="0099030E" w:rsidRDefault="0099030E" w:rsidP="00147D83">
            <w:r>
              <w:t>(8289, 1, '2015-05-05 06:13:17'),</w:t>
            </w:r>
          </w:p>
          <w:p w:rsidR="0099030E" w:rsidRDefault="0099030E" w:rsidP="00147D83">
            <w:r>
              <w:t>(8290, 1, '2015-05-05 06:13:20'),</w:t>
            </w:r>
          </w:p>
          <w:p w:rsidR="0099030E" w:rsidRDefault="0099030E" w:rsidP="00147D83">
            <w:r>
              <w:t>(8291, 1, '2015-05-05 06:13:23'),</w:t>
            </w:r>
          </w:p>
          <w:p w:rsidR="0099030E" w:rsidRDefault="0099030E" w:rsidP="00147D83">
            <w:r>
              <w:t>(8292, 1, '2015-05-05 06:13:26'),</w:t>
            </w:r>
          </w:p>
          <w:p w:rsidR="0099030E" w:rsidRDefault="0099030E" w:rsidP="00147D83">
            <w:r>
              <w:t>(8293, 1, '2015-05-05 06:13:29'),</w:t>
            </w:r>
          </w:p>
          <w:p w:rsidR="0099030E" w:rsidRDefault="0099030E" w:rsidP="00147D83">
            <w:r>
              <w:t>(8294, 1, '2015-05-05 06:13:32'),</w:t>
            </w:r>
          </w:p>
          <w:p w:rsidR="0099030E" w:rsidRDefault="0099030E" w:rsidP="00147D83">
            <w:r>
              <w:t>(8295, 1, '2015-05-05 06:13:35'),</w:t>
            </w:r>
          </w:p>
          <w:p w:rsidR="0099030E" w:rsidRDefault="0099030E" w:rsidP="00147D83">
            <w:r>
              <w:t>(8296, 1, '2015-05-05 06:13:38'),</w:t>
            </w:r>
          </w:p>
          <w:p w:rsidR="0099030E" w:rsidRDefault="0099030E" w:rsidP="00147D83">
            <w:r>
              <w:t>(8297, 1, '2015-05-05 06:13:41'),</w:t>
            </w:r>
          </w:p>
          <w:p w:rsidR="0099030E" w:rsidRDefault="0099030E" w:rsidP="00147D83">
            <w:r>
              <w:t>(8298, 1, '2015-05-05 06:13:44'),</w:t>
            </w:r>
          </w:p>
          <w:p w:rsidR="0099030E" w:rsidRDefault="0099030E" w:rsidP="00147D83">
            <w:r>
              <w:t>(8299, 1, '2015-05-05 06:13:47'),</w:t>
            </w:r>
          </w:p>
          <w:p w:rsidR="0099030E" w:rsidRDefault="0099030E" w:rsidP="00147D83">
            <w:r>
              <w:t>(8300, 1, '2015-05-05 06:13:50'),</w:t>
            </w:r>
          </w:p>
          <w:p w:rsidR="0099030E" w:rsidRDefault="0099030E" w:rsidP="00147D83">
            <w:r>
              <w:t>(8301, 1, '2015-05-05 06:13:53'),</w:t>
            </w:r>
          </w:p>
          <w:p w:rsidR="0099030E" w:rsidRDefault="0099030E" w:rsidP="00147D83">
            <w:r>
              <w:t>(8302, 1, '2015-05-05 06:13:56'),</w:t>
            </w:r>
          </w:p>
          <w:p w:rsidR="0099030E" w:rsidRDefault="0099030E" w:rsidP="00147D83">
            <w:r>
              <w:t>(8303, 1, '2015-05-05 06:14:00'),</w:t>
            </w:r>
          </w:p>
          <w:p w:rsidR="0099030E" w:rsidRDefault="0099030E" w:rsidP="00147D83">
            <w:r>
              <w:t>(8304, 1, '2015-05-05 06:14:03'),</w:t>
            </w:r>
          </w:p>
          <w:p w:rsidR="0099030E" w:rsidRDefault="0099030E" w:rsidP="00147D83">
            <w:r>
              <w:t>(8305, 1, '2015-05-05 06:14:06'),</w:t>
            </w:r>
          </w:p>
          <w:p w:rsidR="0099030E" w:rsidRDefault="0099030E" w:rsidP="00147D83">
            <w:r>
              <w:t>(8306, 1, '2015-05-05 06:14:09'),</w:t>
            </w:r>
          </w:p>
          <w:p w:rsidR="0099030E" w:rsidRDefault="0099030E" w:rsidP="00147D83">
            <w:r>
              <w:t>(8307, 1, '2015-05-05 06:14:12'),</w:t>
            </w:r>
          </w:p>
          <w:p w:rsidR="0099030E" w:rsidRDefault="0099030E" w:rsidP="00147D83">
            <w:r>
              <w:t>(8308, 1, '2015-05-05 06:14:15'),</w:t>
            </w:r>
          </w:p>
          <w:p w:rsidR="0099030E" w:rsidRDefault="0099030E" w:rsidP="00147D83">
            <w:r>
              <w:t>(8309, 1, '2015-05-05 06:14:18'),</w:t>
            </w:r>
          </w:p>
          <w:p w:rsidR="0099030E" w:rsidRDefault="0099030E" w:rsidP="00147D83">
            <w:r>
              <w:t>(8310, 1, '2015-05-05 06:14:21'),</w:t>
            </w:r>
          </w:p>
          <w:p w:rsidR="0099030E" w:rsidRDefault="0099030E" w:rsidP="00147D83">
            <w:r>
              <w:t>(8311, 1, '2015-05-05 06:14:24'),</w:t>
            </w:r>
          </w:p>
          <w:p w:rsidR="0099030E" w:rsidRDefault="0099030E" w:rsidP="00147D83">
            <w:r>
              <w:t>(8312, 1, '2015-05-05 06:14:27'),</w:t>
            </w:r>
          </w:p>
          <w:p w:rsidR="0099030E" w:rsidRDefault="0099030E" w:rsidP="00147D83">
            <w:r>
              <w:t>(8313, 1, '2015-05-05 06:14:30'),</w:t>
            </w:r>
          </w:p>
          <w:p w:rsidR="0099030E" w:rsidRDefault="0099030E" w:rsidP="00147D83">
            <w:r>
              <w:t>(8314, 1, '2015-05-05 06:14:33'),</w:t>
            </w:r>
          </w:p>
          <w:p w:rsidR="0099030E" w:rsidRDefault="0099030E" w:rsidP="00147D83">
            <w:r>
              <w:t>(8315, 1, '2015-05-05 06:14:36'),</w:t>
            </w:r>
          </w:p>
          <w:p w:rsidR="0099030E" w:rsidRDefault="0099030E" w:rsidP="00147D83">
            <w:r>
              <w:t>(8316, 1, '2015-05-05 06:14:39'),</w:t>
            </w:r>
          </w:p>
          <w:p w:rsidR="0099030E" w:rsidRDefault="0099030E" w:rsidP="00147D83">
            <w:r>
              <w:t>(8317, 1, '2015-05-05 06:14:42'),</w:t>
            </w:r>
          </w:p>
          <w:p w:rsidR="0099030E" w:rsidRDefault="0099030E" w:rsidP="00147D83">
            <w:r>
              <w:t>(8318, 1, '2015-05-05 06:14:45'),</w:t>
            </w:r>
          </w:p>
          <w:p w:rsidR="0099030E" w:rsidRDefault="0099030E" w:rsidP="00147D83">
            <w:r>
              <w:t>(8319, 1, '2015-05-05 06:14:48'),</w:t>
            </w:r>
          </w:p>
          <w:p w:rsidR="0099030E" w:rsidRDefault="0099030E" w:rsidP="00147D83">
            <w:r>
              <w:t>(8320, 1, '2015-05-05 06:14:51'),</w:t>
            </w:r>
          </w:p>
          <w:p w:rsidR="0099030E" w:rsidRDefault="0099030E" w:rsidP="00147D83">
            <w:r>
              <w:t>(8321, 1, '2015-05-05 06:14:54'),</w:t>
            </w:r>
          </w:p>
          <w:p w:rsidR="0099030E" w:rsidRDefault="0099030E" w:rsidP="00147D83">
            <w:r>
              <w:t>(8322, 1, '2015-05-05 06:14:57'),</w:t>
            </w:r>
          </w:p>
          <w:p w:rsidR="0099030E" w:rsidRDefault="0099030E" w:rsidP="00147D83">
            <w:r>
              <w:t>(8323, 1, '2015-05-05 06:15:00'),</w:t>
            </w:r>
          </w:p>
          <w:p w:rsidR="0099030E" w:rsidRDefault="0099030E" w:rsidP="00147D83">
            <w:r>
              <w:t>(8324, 1, '2015-05-05 06:15:03'),</w:t>
            </w:r>
          </w:p>
          <w:p w:rsidR="0099030E" w:rsidRDefault="0099030E" w:rsidP="00147D83">
            <w:r>
              <w:t>(8325, 1, '2015-05-05 06:15:06'),</w:t>
            </w:r>
          </w:p>
          <w:p w:rsidR="0099030E" w:rsidRDefault="0099030E" w:rsidP="00147D83">
            <w:r>
              <w:t>(8326, 1, '2015-05-05 06:15:09'),</w:t>
            </w:r>
          </w:p>
          <w:p w:rsidR="0099030E" w:rsidRDefault="0099030E" w:rsidP="00147D83">
            <w:r>
              <w:t>(8327, 1, '2015-05-05 06:15:12'),</w:t>
            </w:r>
          </w:p>
          <w:p w:rsidR="0099030E" w:rsidRDefault="0099030E" w:rsidP="00147D83">
            <w:r>
              <w:t>(8328, 1, '2015-05-05 06:15:15'),</w:t>
            </w:r>
          </w:p>
          <w:p w:rsidR="0099030E" w:rsidRDefault="0099030E" w:rsidP="00147D83">
            <w:r>
              <w:t>(8329, 1, '2015-05-05 06:15:18'),</w:t>
            </w:r>
          </w:p>
          <w:p w:rsidR="0099030E" w:rsidRDefault="0099030E" w:rsidP="00147D83">
            <w:r>
              <w:t>(8330, 1, '2015-05-05 06:15:21'),</w:t>
            </w:r>
          </w:p>
          <w:p w:rsidR="0099030E" w:rsidRDefault="0099030E" w:rsidP="00147D83">
            <w:r>
              <w:t>(8331, 1, '2015-05-05 06:15:25'),</w:t>
            </w:r>
          </w:p>
          <w:p w:rsidR="0099030E" w:rsidRDefault="0099030E" w:rsidP="00147D83">
            <w:r>
              <w:t>(8332, 1, '2015-05-05 06:15:28'),</w:t>
            </w:r>
          </w:p>
          <w:p w:rsidR="0099030E" w:rsidRDefault="0099030E" w:rsidP="00147D83">
            <w:r>
              <w:t>(8333, 1, '2015-05-05 06:15:31'),</w:t>
            </w:r>
          </w:p>
          <w:p w:rsidR="0099030E" w:rsidRDefault="0099030E" w:rsidP="00147D83">
            <w:r>
              <w:t>(8334, 1, '2015-05-05 06:15:34'),</w:t>
            </w:r>
          </w:p>
          <w:p w:rsidR="0099030E" w:rsidRDefault="0099030E" w:rsidP="00147D83">
            <w:r>
              <w:t>(8335, 1, '2015-05-05 06:15:37'),</w:t>
            </w:r>
          </w:p>
          <w:p w:rsidR="0099030E" w:rsidRDefault="0099030E" w:rsidP="00147D83">
            <w:r>
              <w:t>(8336, 1, '2015-05-05 06:15:40'),</w:t>
            </w:r>
          </w:p>
          <w:p w:rsidR="0099030E" w:rsidRDefault="0099030E" w:rsidP="00147D83">
            <w:r>
              <w:t>(8337, 1, '2015-05-05 06:15:43'),</w:t>
            </w:r>
          </w:p>
          <w:p w:rsidR="0099030E" w:rsidRDefault="0099030E" w:rsidP="00147D83">
            <w:r>
              <w:t>(8338, 1, '2015-05-05 06:15:46'),</w:t>
            </w:r>
          </w:p>
          <w:p w:rsidR="0099030E" w:rsidRDefault="0099030E" w:rsidP="00147D83">
            <w:r>
              <w:t>(8339, 1, '2015-05-05 06:15:49'),</w:t>
            </w:r>
          </w:p>
          <w:p w:rsidR="0099030E" w:rsidRDefault="0099030E" w:rsidP="00147D83">
            <w:r>
              <w:t>(8340, 1, '2015-05-05 06:15:52'),</w:t>
            </w:r>
          </w:p>
          <w:p w:rsidR="0099030E" w:rsidRDefault="0099030E" w:rsidP="00147D83">
            <w:r>
              <w:t>(8341, 1, '2015-05-05 06:15:55'),</w:t>
            </w:r>
          </w:p>
          <w:p w:rsidR="0099030E" w:rsidRDefault="0099030E" w:rsidP="00147D83">
            <w:r>
              <w:t>(8342, 1, '2015-05-05 06:15:58'),</w:t>
            </w:r>
          </w:p>
          <w:p w:rsidR="0099030E" w:rsidRDefault="0099030E" w:rsidP="00147D83">
            <w:r>
              <w:t>(8343, 1, '2015-05-05 06:16:01'),</w:t>
            </w:r>
          </w:p>
          <w:p w:rsidR="0099030E" w:rsidRDefault="0099030E" w:rsidP="00147D83">
            <w:r>
              <w:t>(8344, 1, '2015-05-05 06:16:04'),</w:t>
            </w:r>
          </w:p>
          <w:p w:rsidR="0099030E" w:rsidRDefault="0099030E" w:rsidP="00147D83">
            <w:r>
              <w:t>(8345, 1, '2015-05-05 06:16:07'),</w:t>
            </w:r>
          </w:p>
          <w:p w:rsidR="0099030E" w:rsidRDefault="0099030E" w:rsidP="00147D83">
            <w:r>
              <w:t>(8346, 1, '2015-05-05 06:16:10'),</w:t>
            </w:r>
          </w:p>
          <w:p w:rsidR="0099030E" w:rsidRDefault="0099030E" w:rsidP="00147D83">
            <w:r>
              <w:t>(8347, 1, '2015-05-05 06:16:13'),</w:t>
            </w:r>
          </w:p>
          <w:p w:rsidR="0099030E" w:rsidRDefault="0099030E" w:rsidP="00147D83">
            <w:r>
              <w:t>(8348, 1, '2015-05-05 06:16:16'),</w:t>
            </w:r>
          </w:p>
          <w:p w:rsidR="0099030E" w:rsidRDefault="0099030E" w:rsidP="00147D83">
            <w:r>
              <w:t>(8349, 1, '2015-05-05 06:16:19'),</w:t>
            </w:r>
          </w:p>
          <w:p w:rsidR="0099030E" w:rsidRDefault="0099030E" w:rsidP="00147D83">
            <w:r>
              <w:t>(8350, 1, '2015-05-05 06:16:22'),</w:t>
            </w:r>
          </w:p>
          <w:p w:rsidR="0099030E" w:rsidRDefault="0099030E" w:rsidP="00147D83">
            <w:r>
              <w:t>(8351, 1, '2015-05-05 06:16:25'),</w:t>
            </w:r>
          </w:p>
          <w:p w:rsidR="0099030E" w:rsidRDefault="0099030E" w:rsidP="00147D83">
            <w:r>
              <w:t>(8352, 2, '2015-05-05 06:16:28'),</w:t>
            </w:r>
          </w:p>
          <w:p w:rsidR="0099030E" w:rsidRDefault="0099030E" w:rsidP="00147D83">
            <w:r>
              <w:t>(8353, 1, '2015-05-05 06:16:31'),</w:t>
            </w:r>
          </w:p>
          <w:p w:rsidR="0099030E" w:rsidRDefault="0099030E" w:rsidP="00147D83">
            <w:r>
              <w:t>(8354, 2, '2015-05-05 06:16:34'),</w:t>
            </w:r>
          </w:p>
          <w:p w:rsidR="0099030E" w:rsidRDefault="0099030E" w:rsidP="00147D83">
            <w:r>
              <w:t>(8355, 2, '2015-05-05 06:16:37'),</w:t>
            </w:r>
          </w:p>
          <w:p w:rsidR="0099030E" w:rsidRDefault="0099030E" w:rsidP="00147D83">
            <w:r>
              <w:t>(8356, 1, '2015-05-05 06:16:40'),</w:t>
            </w:r>
          </w:p>
          <w:p w:rsidR="0099030E" w:rsidRDefault="0099030E" w:rsidP="00147D83">
            <w:r>
              <w:t>(8357, 1, '2015-05-05 06:16:43'),</w:t>
            </w:r>
          </w:p>
          <w:p w:rsidR="0099030E" w:rsidRDefault="0099030E" w:rsidP="00147D83">
            <w:r>
              <w:t>(8358, 1, '2015-05-05 06:16:47'),</w:t>
            </w:r>
          </w:p>
          <w:p w:rsidR="0099030E" w:rsidRDefault="0099030E" w:rsidP="00147D83">
            <w:r>
              <w:t>(8359, 1, '2015-05-05 06:16:50'),</w:t>
            </w:r>
          </w:p>
          <w:p w:rsidR="0099030E" w:rsidRDefault="0099030E" w:rsidP="00147D83">
            <w:r>
              <w:t>(8360, 1, '2015-05-05 06:16:53'),</w:t>
            </w:r>
          </w:p>
          <w:p w:rsidR="0099030E" w:rsidRDefault="0099030E" w:rsidP="00147D83">
            <w:r>
              <w:t>(8361, 1, '2015-05-05 06:16:56'),</w:t>
            </w:r>
          </w:p>
          <w:p w:rsidR="0099030E" w:rsidRDefault="0099030E" w:rsidP="00147D83">
            <w:r>
              <w:t>(8362, 2, '2015-05-05 06:16:59'),</w:t>
            </w:r>
          </w:p>
          <w:p w:rsidR="0099030E" w:rsidRDefault="0099030E" w:rsidP="00147D83">
            <w:r>
              <w:t>(8363, 2, '2015-05-05 06:17:02'),</w:t>
            </w:r>
          </w:p>
          <w:p w:rsidR="0099030E" w:rsidRDefault="0099030E" w:rsidP="00147D83">
            <w:r>
              <w:t>(8364, 2, '2015-05-05 06:17:05'),</w:t>
            </w:r>
          </w:p>
          <w:p w:rsidR="0099030E" w:rsidRDefault="0099030E" w:rsidP="00147D83">
            <w:r>
              <w:t>(8365, 1, '2015-05-05 06:17:08'),</w:t>
            </w:r>
          </w:p>
          <w:p w:rsidR="0099030E" w:rsidRDefault="0099030E" w:rsidP="00147D83">
            <w:r>
              <w:t>(8366, 2, '2015-05-05 06:17:11'),</w:t>
            </w:r>
          </w:p>
          <w:p w:rsidR="0099030E" w:rsidRDefault="0099030E" w:rsidP="00147D83">
            <w:r>
              <w:t>(8367, 2, '2015-05-05 06:17:14'),</w:t>
            </w:r>
          </w:p>
          <w:p w:rsidR="0099030E" w:rsidRDefault="0099030E" w:rsidP="00147D83">
            <w:r>
              <w:t>(8368, 2, '2015-05-05 06:17:17'),</w:t>
            </w:r>
          </w:p>
          <w:p w:rsidR="0099030E" w:rsidRDefault="0099030E" w:rsidP="00147D83">
            <w:r>
              <w:t>(8369, 2, '2015-05-05 06:17:20'),</w:t>
            </w:r>
          </w:p>
          <w:p w:rsidR="0099030E" w:rsidRDefault="0099030E" w:rsidP="00147D83">
            <w:r>
              <w:t>(8370, 2, '2015-05-05 06:17:23'),</w:t>
            </w:r>
          </w:p>
          <w:p w:rsidR="0099030E" w:rsidRDefault="0099030E" w:rsidP="00147D83">
            <w:r>
              <w:t>(8371, 2, '2015-05-05 06:17:26'),</w:t>
            </w:r>
          </w:p>
          <w:p w:rsidR="0099030E" w:rsidRDefault="0099030E" w:rsidP="00147D83">
            <w:r>
              <w:t>(8372, 2, '2015-05-05 06:17:29'),</w:t>
            </w:r>
          </w:p>
          <w:p w:rsidR="0099030E" w:rsidRDefault="0099030E" w:rsidP="00147D83">
            <w:r>
              <w:t>(8373, 2, '2015-05-05 06:17:32'),</w:t>
            </w:r>
          </w:p>
          <w:p w:rsidR="0099030E" w:rsidRDefault="0099030E" w:rsidP="00147D83">
            <w:r>
              <w:t>(8374, 2, '2015-05-05 06:17:35'),</w:t>
            </w:r>
          </w:p>
          <w:p w:rsidR="0099030E" w:rsidRDefault="0099030E" w:rsidP="00147D83">
            <w:r>
              <w:t>(8375, 2, '2015-05-05 06:17:38'),</w:t>
            </w:r>
          </w:p>
          <w:p w:rsidR="0099030E" w:rsidRDefault="0099030E" w:rsidP="00147D83">
            <w:r>
              <w:t>(8376, 2, '2015-05-05 06:17:41'),</w:t>
            </w:r>
          </w:p>
          <w:p w:rsidR="0099030E" w:rsidRDefault="0099030E" w:rsidP="00147D83">
            <w:r>
              <w:t>(8377, 2, '2015-05-05 06:17:44'),</w:t>
            </w:r>
          </w:p>
          <w:p w:rsidR="0099030E" w:rsidRDefault="0099030E" w:rsidP="00147D83">
            <w:r>
              <w:t>(8378, 2, '2015-05-05 06:17:47'),</w:t>
            </w:r>
          </w:p>
          <w:p w:rsidR="0099030E" w:rsidRDefault="0099030E" w:rsidP="00147D83">
            <w:r>
              <w:t>(8379, 2, '2015-05-05 06:17:50'),</w:t>
            </w:r>
          </w:p>
          <w:p w:rsidR="0099030E" w:rsidRDefault="0099030E" w:rsidP="00147D83">
            <w:r>
              <w:t>(8380, 2, '2015-05-05 06:17:53'),</w:t>
            </w:r>
          </w:p>
          <w:p w:rsidR="0099030E" w:rsidRDefault="0099030E" w:rsidP="00147D83">
            <w:r>
              <w:t>(8381, 2, '2015-05-05 06:17:56'),</w:t>
            </w:r>
          </w:p>
          <w:p w:rsidR="0099030E" w:rsidRDefault="0099030E" w:rsidP="00147D83">
            <w:r>
              <w:t>(8382, 2, '2015-05-05 06:17:59'),</w:t>
            </w:r>
          </w:p>
          <w:p w:rsidR="0099030E" w:rsidRDefault="0099030E" w:rsidP="00147D83">
            <w:r>
              <w:t>(8383, 2, '2015-05-05 06:18:02'),</w:t>
            </w:r>
          </w:p>
          <w:p w:rsidR="0099030E" w:rsidRDefault="0099030E" w:rsidP="00147D83">
            <w:r>
              <w:t>(8384, 2, '2015-05-05 06:18:05'),</w:t>
            </w:r>
          </w:p>
          <w:p w:rsidR="0099030E" w:rsidRDefault="0099030E" w:rsidP="00147D83">
            <w:r>
              <w:t>(8385, 2, '2015-05-05 06:18:08'),</w:t>
            </w:r>
          </w:p>
          <w:p w:rsidR="0099030E" w:rsidRDefault="0099030E" w:rsidP="00147D83">
            <w:r>
              <w:t>(8386, 2, '2015-05-05 06:18:11'),</w:t>
            </w:r>
          </w:p>
          <w:p w:rsidR="0099030E" w:rsidRDefault="0099030E" w:rsidP="00147D83">
            <w:r>
              <w:t>(8387, 2, '2015-05-05 06:18:14'),</w:t>
            </w:r>
          </w:p>
          <w:p w:rsidR="0099030E" w:rsidRDefault="0099030E" w:rsidP="00147D83">
            <w:r>
              <w:t>(8388, 2, '2015-05-05 06:18:18'),</w:t>
            </w:r>
          </w:p>
          <w:p w:rsidR="0099030E" w:rsidRDefault="0099030E" w:rsidP="00147D83">
            <w:r>
              <w:t>(8389, 2, '2015-05-05 06:18:21'),</w:t>
            </w:r>
          </w:p>
          <w:p w:rsidR="0099030E" w:rsidRDefault="0099030E" w:rsidP="00147D83">
            <w:r>
              <w:t>(8390, 2, '2015-05-05 06:18:24'),</w:t>
            </w:r>
          </w:p>
          <w:p w:rsidR="0099030E" w:rsidRDefault="0099030E" w:rsidP="00147D83">
            <w:r>
              <w:t>(8391, 2, '2015-05-05 06:18:27'),</w:t>
            </w:r>
          </w:p>
          <w:p w:rsidR="0099030E" w:rsidRDefault="0099030E" w:rsidP="00147D83">
            <w:r>
              <w:t>(8392, 2, '2015-05-05 06:18:30'),</w:t>
            </w:r>
          </w:p>
          <w:p w:rsidR="0099030E" w:rsidRDefault="0099030E" w:rsidP="00147D83">
            <w:r>
              <w:t>(8393, 2, '2015-05-05 06:18:33'),</w:t>
            </w:r>
          </w:p>
          <w:p w:rsidR="0099030E" w:rsidRDefault="0099030E" w:rsidP="00147D83">
            <w:r>
              <w:t>(8394, 2, '2015-05-05 06:18:36'),</w:t>
            </w:r>
          </w:p>
          <w:p w:rsidR="0099030E" w:rsidRDefault="0099030E" w:rsidP="00147D83">
            <w:r>
              <w:t>(8395, 2, '2015-05-05 06:18:39'),</w:t>
            </w:r>
          </w:p>
          <w:p w:rsidR="0099030E" w:rsidRDefault="0099030E" w:rsidP="00147D83">
            <w:r>
              <w:t>(8396, 2, '2015-05-05 06:18:42'),</w:t>
            </w:r>
          </w:p>
          <w:p w:rsidR="0099030E" w:rsidRDefault="0099030E" w:rsidP="00147D83">
            <w:r>
              <w:t>(8397, 2, '2015-05-05 06:18:45'),</w:t>
            </w:r>
          </w:p>
          <w:p w:rsidR="0099030E" w:rsidRDefault="0099030E" w:rsidP="00147D83">
            <w:r>
              <w:t>(8398, 2, '2015-05-05 06:18:48'),</w:t>
            </w:r>
          </w:p>
          <w:p w:rsidR="0099030E" w:rsidRDefault="0099030E" w:rsidP="00147D83">
            <w:r>
              <w:t>(8399, 2, '2015-05-05 06:18:51'),</w:t>
            </w:r>
          </w:p>
          <w:p w:rsidR="0099030E" w:rsidRDefault="0099030E" w:rsidP="00147D83">
            <w:r>
              <w:t>(8400, 2, '2015-05-05 06:18:54'),</w:t>
            </w:r>
          </w:p>
          <w:p w:rsidR="0099030E" w:rsidRDefault="0099030E" w:rsidP="00147D83">
            <w:r>
              <w:t>(8401, 2, '2015-05-05 06:18:57'),</w:t>
            </w:r>
          </w:p>
          <w:p w:rsidR="0099030E" w:rsidRDefault="0099030E" w:rsidP="00147D83">
            <w:r>
              <w:t>(8402, 2, '2015-05-05 06:19:00'),</w:t>
            </w:r>
          </w:p>
          <w:p w:rsidR="0099030E" w:rsidRDefault="0099030E" w:rsidP="00147D83">
            <w:r>
              <w:t>(8403, 2, '2015-05-05 06:19:03'),</w:t>
            </w:r>
          </w:p>
          <w:p w:rsidR="0099030E" w:rsidRDefault="0099030E" w:rsidP="00147D83">
            <w:r>
              <w:t>(8404, 2, '2015-05-05 06:19:06'),</w:t>
            </w:r>
          </w:p>
          <w:p w:rsidR="0099030E" w:rsidRDefault="0099030E" w:rsidP="00147D83">
            <w:r>
              <w:t>(8405, 2, '2015-05-05 06:19:09'),</w:t>
            </w:r>
          </w:p>
          <w:p w:rsidR="0099030E" w:rsidRDefault="0099030E" w:rsidP="00147D83">
            <w:r>
              <w:t>(8406, 2, '2015-05-05 06:19:12'),</w:t>
            </w:r>
          </w:p>
          <w:p w:rsidR="0099030E" w:rsidRDefault="0099030E" w:rsidP="00147D83">
            <w:r>
              <w:t>(8407, 2, '2015-05-05 06:19:15'),</w:t>
            </w:r>
          </w:p>
          <w:p w:rsidR="0099030E" w:rsidRDefault="0099030E" w:rsidP="00147D83">
            <w:r>
              <w:t>(8408, 2, '2015-05-05 06:19:18'),</w:t>
            </w:r>
          </w:p>
          <w:p w:rsidR="0099030E" w:rsidRDefault="0099030E" w:rsidP="00147D83">
            <w:r>
              <w:t>(8409, 2, '2015-05-05 06:19:21'),</w:t>
            </w:r>
          </w:p>
          <w:p w:rsidR="0099030E" w:rsidRDefault="0099030E" w:rsidP="00147D83">
            <w:r>
              <w:t>(8410, 2, '2015-05-05 06:19:24'),</w:t>
            </w:r>
          </w:p>
          <w:p w:rsidR="0099030E" w:rsidRDefault="0099030E" w:rsidP="00147D83">
            <w:r>
              <w:t>(8411, 2, '2015-05-05 06:19:27'),</w:t>
            </w:r>
          </w:p>
          <w:p w:rsidR="0099030E" w:rsidRDefault="0099030E" w:rsidP="00147D83">
            <w:r>
              <w:t>(8412, 2, '2015-05-05 06:19:30'),</w:t>
            </w:r>
          </w:p>
          <w:p w:rsidR="0099030E" w:rsidRDefault="0099030E" w:rsidP="00147D83">
            <w:r>
              <w:t>(8413, 2, '2015-05-05 06:19:33'),</w:t>
            </w:r>
          </w:p>
          <w:p w:rsidR="0099030E" w:rsidRDefault="0099030E" w:rsidP="00147D83">
            <w:r>
              <w:t>(8414, 2, '2015-05-05 06:19:36'),</w:t>
            </w:r>
          </w:p>
          <w:p w:rsidR="0099030E" w:rsidRDefault="0099030E" w:rsidP="00147D83">
            <w:r>
              <w:t>(8415, 2, '2015-05-05 06:19:39'),</w:t>
            </w:r>
          </w:p>
          <w:p w:rsidR="0099030E" w:rsidRDefault="0099030E" w:rsidP="00147D83">
            <w:r>
              <w:t>(8416, 2, '2015-05-05 06:19:42'),</w:t>
            </w:r>
          </w:p>
          <w:p w:rsidR="0099030E" w:rsidRDefault="0099030E" w:rsidP="00147D83">
            <w:r>
              <w:t>(8417, 2, '2015-05-05 06:19:45'),</w:t>
            </w:r>
          </w:p>
          <w:p w:rsidR="0099030E" w:rsidRDefault="0099030E" w:rsidP="00147D83">
            <w:r>
              <w:t>(8418, 2, '2015-05-05 06:19:49'),</w:t>
            </w:r>
          </w:p>
          <w:p w:rsidR="0099030E" w:rsidRDefault="0099030E" w:rsidP="00147D83">
            <w:r>
              <w:t>(8419, 2, '2015-05-05 06:19:52'),</w:t>
            </w:r>
          </w:p>
          <w:p w:rsidR="0099030E" w:rsidRDefault="0099030E" w:rsidP="00147D83">
            <w:r>
              <w:t>(8420, 2, '2015-05-05 06:19:55'),</w:t>
            </w:r>
          </w:p>
          <w:p w:rsidR="0099030E" w:rsidRDefault="0099030E" w:rsidP="00147D83">
            <w:r>
              <w:t>(8421, 2, '2015-05-05 06:19:58'),</w:t>
            </w:r>
          </w:p>
          <w:p w:rsidR="0099030E" w:rsidRDefault="0099030E" w:rsidP="00147D83">
            <w:r>
              <w:t>(8422, 2, '2015-05-05 06:20:01'),</w:t>
            </w:r>
          </w:p>
          <w:p w:rsidR="0099030E" w:rsidRDefault="0099030E" w:rsidP="00147D83">
            <w:r>
              <w:t>(8423, 2, '2015-05-05 06:20:04'),</w:t>
            </w:r>
          </w:p>
          <w:p w:rsidR="0099030E" w:rsidRDefault="0099030E" w:rsidP="00147D83">
            <w:r>
              <w:t>(8424, 2, '2015-05-05 06:20:07'),</w:t>
            </w:r>
          </w:p>
          <w:p w:rsidR="0099030E" w:rsidRDefault="0099030E" w:rsidP="00147D83">
            <w:r>
              <w:t>(8425, 2, '2015-05-05 06:20:10'),</w:t>
            </w:r>
          </w:p>
          <w:p w:rsidR="0099030E" w:rsidRDefault="0099030E" w:rsidP="00147D83">
            <w:r>
              <w:t>(8426, 2, '2015-05-05 06:20:13'),</w:t>
            </w:r>
          </w:p>
          <w:p w:rsidR="0099030E" w:rsidRDefault="0099030E" w:rsidP="00147D83">
            <w:r>
              <w:t>(8427, 2, '2015-05-05 06:20:16'),</w:t>
            </w:r>
          </w:p>
          <w:p w:rsidR="0099030E" w:rsidRDefault="0099030E" w:rsidP="00147D83">
            <w:r>
              <w:t>(8428, 2, '2015-05-05 06:20:19'),</w:t>
            </w:r>
          </w:p>
          <w:p w:rsidR="0099030E" w:rsidRDefault="0099030E" w:rsidP="00147D83">
            <w:r>
              <w:t>(8429, 2, '2015-05-05 06:20:22'),</w:t>
            </w:r>
          </w:p>
          <w:p w:rsidR="0099030E" w:rsidRDefault="0099030E" w:rsidP="00147D83">
            <w:r>
              <w:t>(8430, 2, '2015-05-05 06:20:25'),</w:t>
            </w:r>
          </w:p>
          <w:p w:rsidR="0099030E" w:rsidRDefault="0099030E" w:rsidP="00147D83">
            <w:r>
              <w:t>(8431, 2, '2015-05-05 06:20:28'),</w:t>
            </w:r>
          </w:p>
          <w:p w:rsidR="0099030E" w:rsidRDefault="0099030E" w:rsidP="00147D83">
            <w:r>
              <w:t>(8432, 2, '2015-05-05 06:20:31'),</w:t>
            </w:r>
          </w:p>
          <w:p w:rsidR="0099030E" w:rsidRDefault="0099030E" w:rsidP="00147D83">
            <w:r>
              <w:t>(8433, 2, '2015-05-05 06:20:34'),</w:t>
            </w:r>
          </w:p>
          <w:p w:rsidR="0099030E" w:rsidRDefault="0099030E" w:rsidP="00147D83">
            <w:r>
              <w:t>(8434, 2, '2015-05-05 06:20:37'),</w:t>
            </w:r>
          </w:p>
          <w:p w:rsidR="0099030E" w:rsidRDefault="0099030E" w:rsidP="00147D83">
            <w:r>
              <w:t>(8435, 2, '2015-05-05 06:20:40'),</w:t>
            </w:r>
          </w:p>
          <w:p w:rsidR="0099030E" w:rsidRDefault="0099030E" w:rsidP="00147D83">
            <w:r>
              <w:t>(8436, 2, '2015-05-05 06:20:43'),</w:t>
            </w:r>
          </w:p>
          <w:p w:rsidR="0099030E" w:rsidRDefault="0099030E" w:rsidP="00147D83">
            <w:r>
              <w:t>(8437, 2, '2015-05-05 06:20:46'),</w:t>
            </w:r>
          </w:p>
          <w:p w:rsidR="0099030E" w:rsidRDefault="0099030E" w:rsidP="00147D83">
            <w:r>
              <w:t>(8438, 2, '2015-05-05 06:20:49'),</w:t>
            </w:r>
          </w:p>
          <w:p w:rsidR="0099030E" w:rsidRDefault="0099030E" w:rsidP="00147D83">
            <w:r>
              <w:t>(8439, 2, '2015-05-05 06:20:52'),</w:t>
            </w:r>
          </w:p>
          <w:p w:rsidR="0099030E" w:rsidRDefault="0099030E" w:rsidP="00147D83">
            <w:r>
              <w:t>(8440, 2, '2015-05-05 06:20:55'),</w:t>
            </w:r>
          </w:p>
          <w:p w:rsidR="0099030E" w:rsidRDefault="0099030E" w:rsidP="00147D83">
            <w:r>
              <w:t>(8441, 2, '2015-05-05 06:20:58'),</w:t>
            </w:r>
          </w:p>
          <w:p w:rsidR="0099030E" w:rsidRDefault="0099030E" w:rsidP="00147D83">
            <w:r>
              <w:t>(8442, 2, '2015-05-05 06:21:01'),</w:t>
            </w:r>
          </w:p>
          <w:p w:rsidR="0099030E" w:rsidRDefault="0099030E" w:rsidP="00147D83">
            <w:r>
              <w:t>(8443, 2, '2015-05-05 06:21:04'),</w:t>
            </w:r>
          </w:p>
          <w:p w:rsidR="0099030E" w:rsidRDefault="0099030E" w:rsidP="00147D83">
            <w:r>
              <w:t>(8444, 2, '2015-05-05 06:21:07'),</w:t>
            </w:r>
          </w:p>
          <w:p w:rsidR="0099030E" w:rsidRDefault="0099030E" w:rsidP="00147D83">
            <w:r>
              <w:t>(8445, 2, '2015-05-05 06:21:10'),</w:t>
            </w:r>
          </w:p>
          <w:p w:rsidR="0099030E" w:rsidRDefault="0099030E" w:rsidP="00147D83">
            <w:r>
              <w:t>(8446, 2, '2015-05-05 06:21:13'),</w:t>
            </w:r>
          </w:p>
          <w:p w:rsidR="0099030E" w:rsidRDefault="0099030E" w:rsidP="00147D83">
            <w:r>
              <w:t>(8447, 2, '2015-05-05 06:21:17'),</w:t>
            </w:r>
          </w:p>
          <w:p w:rsidR="0099030E" w:rsidRDefault="0099030E" w:rsidP="00147D83">
            <w:r>
              <w:t>(8448, 2, '2015-05-05 06:21:20'),</w:t>
            </w:r>
          </w:p>
          <w:p w:rsidR="0099030E" w:rsidRDefault="0099030E" w:rsidP="00147D83">
            <w:r>
              <w:t>(8449, 2, '2015-05-05 06:21:23'),</w:t>
            </w:r>
          </w:p>
          <w:p w:rsidR="0099030E" w:rsidRDefault="0099030E" w:rsidP="00147D83">
            <w:r>
              <w:t>(8450, 2, '2015-05-05 06:21:26'),</w:t>
            </w:r>
          </w:p>
          <w:p w:rsidR="0099030E" w:rsidRDefault="0099030E" w:rsidP="00147D83">
            <w:r>
              <w:t>(8451, 2, '2015-05-05 06:21:29'),</w:t>
            </w:r>
          </w:p>
          <w:p w:rsidR="0099030E" w:rsidRDefault="0099030E" w:rsidP="00147D83">
            <w:r>
              <w:t>(8452, 2, '2015-05-05 06:21:32'),</w:t>
            </w:r>
          </w:p>
          <w:p w:rsidR="0099030E" w:rsidRDefault="0099030E" w:rsidP="00147D83">
            <w:r>
              <w:t>(8453, 2, '2015-05-05 06:21:35'),</w:t>
            </w:r>
          </w:p>
          <w:p w:rsidR="0099030E" w:rsidRDefault="0099030E" w:rsidP="00147D83">
            <w:r>
              <w:t>(8454, 2, '2015-05-05 06:21:38'),</w:t>
            </w:r>
          </w:p>
          <w:p w:rsidR="0099030E" w:rsidRDefault="0099030E" w:rsidP="00147D83">
            <w:r>
              <w:t>(8455, 2, '2015-05-05 06:21:41'),</w:t>
            </w:r>
          </w:p>
          <w:p w:rsidR="0099030E" w:rsidRDefault="0099030E" w:rsidP="00147D83">
            <w:r>
              <w:t>(8456, 2, '2015-05-05 06:21:44'),</w:t>
            </w:r>
          </w:p>
          <w:p w:rsidR="0099030E" w:rsidRDefault="0099030E" w:rsidP="00147D83">
            <w:r>
              <w:t>(8457, 2, '2015-05-05 06:21:47'),</w:t>
            </w:r>
          </w:p>
          <w:p w:rsidR="0099030E" w:rsidRDefault="0099030E" w:rsidP="00147D83">
            <w:r>
              <w:t>(8458, 2, '2015-05-05 06:21:50'),</w:t>
            </w:r>
          </w:p>
          <w:p w:rsidR="0099030E" w:rsidRDefault="0099030E" w:rsidP="00147D83">
            <w:r>
              <w:t>(8459, 2, '2015-05-05 06:21:53'),</w:t>
            </w:r>
          </w:p>
          <w:p w:rsidR="0099030E" w:rsidRDefault="0099030E" w:rsidP="00147D83">
            <w:r>
              <w:t>(8460, 2, '2015-05-05 06:21:56'),</w:t>
            </w:r>
          </w:p>
          <w:p w:rsidR="0099030E" w:rsidRDefault="0099030E" w:rsidP="00147D83">
            <w:r>
              <w:t>(8461, 2, '2015-05-05 06:21:59'),</w:t>
            </w:r>
          </w:p>
          <w:p w:rsidR="0099030E" w:rsidRDefault="0099030E" w:rsidP="00147D83">
            <w:r>
              <w:t>(8462, 2, '2015-05-05 06:22:02'),</w:t>
            </w:r>
          </w:p>
          <w:p w:rsidR="0099030E" w:rsidRDefault="0099030E" w:rsidP="00147D83">
            <w:r>
              <w:t>(8463, 2, '2015-05-05 06:22:05'),</w:t>
            </w:r>
          </w:p>
          <w:p w:rsidR="0099030E" w:rsidRDefault="0099030E" w:rsidP="00147D83">
            <w:r>
              <w:t>(8464, 2, '2015-05-05 06:22:08'),</w:t>
            </w:r>
          </w:p>
          <w:p w:rsidR="0099030E" w:rsidRDefault="0099030E" w:rsidP="00147D83">
            <w:r>
              <w:t>(8465, 2, '2015-05-05 06:22:11'),</w:t>
            </w:r>
          </w:p>
          <w:p w:rsidR="0099030E" w:rsidRDefault="0099030E" w:rsidP="00147D83">
            <w:r>
              <w:t>(8466, 2, '2015-05-05 06:22:14'),</w:t>
            </w:r>
          </w:p>
          <w:p w:rsidR="0099030E" w:rsidRDefault="0099030E" w:rsidP="00147D83">
            <w:r>
              <w:t>(8467, 2, '2015-05-05 06:22:17'),</w:t>
            </w:r>
          </w:p>
          <w:p w:rsidR="0099030E" w:rsidRDefault="0099030E" w:rsidP="00147D83">
            <w:r>
              <w:t>(8468, 2, '2015-05-05 06:22:20'),</w:t>
            </w:r>
          </w:p>
          <w:p w:rsidR="0099030E" w:rsidRDefault="0099030E" w:rsidP="00147D83">
            <w:r>
              <w:t>(8469, 2, '2015-05-05 06:22:23'),</w:t>
            </w:r>
          </w:p>
          <w:p w:rsidR="0099030E" w:rsidRDefault="0099030E" w:rsidP="00147D83">
            <w:r>
              <w:t>(8470, 2, '2015-05-05 06:22:26'),</w:t>
            </w:r>
          </w:p>
          <w:p w:rsidR="0099030E" w:rsidRDefault="0099030E" w:rsidP="00147D83">
            <w:r>
              <w:t>(8471, 2, '2015-05-05 06:22:29'),</w:t>
            </w:r>
          </w:p>
          <w:p w:rsidR="0099030E" w:rsidRDefault="0099030E" w:rsidP="00147D83">
            <w:r>
              <w:t>(8472, 2, '2015-05-05 06:22:32'),</w:t>
            </w:r>
          </w:p>
          <w:p w:rsidR="0099030E" w:rsidRDefault="0099030E" w:rsidP="00147D83">
            <w:r>
              <w:t>(8473, 2, '2015-05-05 06:22:35'),</w:t>
            </w:r>
          </w:p>
          <w:p w:rsidR="0099030E" w:rsidRDefault="0099030E" w:rsidP="00147D83">
            <w:r>
              <w:t>(8474, 2, '2015-05-05 06:22:38'),</w:t>
            </w:r>
          </w:p>
          <w:p w:rsidR="0099030E" w:rsidRDefault="0099030E" w:rsidP="00147D83">
            <w:r>
              <w:t>(8475, 2, '2015-05-05 06:22:41'),</w:t>
            </w:r>
          </w:p>
          <w:p w:rsidR="0099030E" w:rsidRDefault="0099030E" w:rsidP="00147D83">
            <w:r>
              <w:t>(8476, 2, '2015-05-05 06:22:44'),</w:t>
            </w:r>
          </w:p>
          <w:p w:rsidR="0099030E" w:rsidRDefault="0099030E" w:rsidP="00147D83">
            <w:r>
              <w:t>(8477, 2, '2015-05-05 06:22:48'),</w:t>
            </w:r>
          </w:p>
          <w:p w:rsidR="0099030E" w:rsidRDefault="0099030E" w:rsidP="00147D83">
            <w:r>
              <w:t>(8478, 2, '2015-05-05 06:22:51'),</w:t>
            </w:r>
          </w:p>
          <w:p w:rsidR="0099030E" w:rsidRDefault="0099030E" w:rsidP="00147D83">
            <w:r>
              <w:t>(8479, 2, '2015-05-05 06:22:54'),</w:t>
            </w:r>
          </w:p>
          <w:p w:rsidR="0099030E" w:rsidRDefault="0099030E" w:rsidP="00147D83">
            <w:r>
              <w:t>(8480, 2, '2015-05-05 06:22:57'),</w:t>
            </w:r>
          </w:p>
          <w:p w:rsidR="0099030E" w:rsidRDefault="0099030E" w:rsidP="00147D83">
            <w:r>
              <w:t>(8481, 2, '2015-05-05 06:23:00'),</w:t>
            </w:r>
          </w:p>
          <w:p w:rsidR="0099030E" w:rsidRDefault="0099030E" w:rsidP="00147D83">
            <w:r>
              <w:t>(8482, 2, '2015-05-05 06:23:03'),</w:t>
            </w:r>
          </w:p>
          <w:p w:rsidR="0099030E" w:rsidRDefault="0099030E" w:rsidP="00147D83">
            <w:r>
              <w:t>(8483, 2, '2015-05-05 06:23:06'),</w:t>
            </w:r>
          </w:p>
          <w:p w:rsidR="0099030E" w:rsidRDefault="0099030E" w:rsidP="00147D83">
            <w:r>
              <w:t>(8484, 2, '2015-05-05 06:23:09'),</w:t>
            </w:r>
          </w:p>
          <w:p w:rsidR="0099030E" w:rsidRDefault="0099030E" w:rsidP="00147D83">
            <w:r>
              <w:t>(8485, 2, '2015-05-05 06:23:12'),</w:t>
            </w:r>
          </w:p>
          <w:p w:rsidR="0099030E" w:rsidRDefault="0099030E" w:rsidP="00147D83">
            <w:r>
              <w:t>(8486, 2, '2015-05-05 06:23:15'),</w:t>
            </w:r>
          </w:p>
          <w:p w:rsidR="0099030E" w:rsidRDefault="0099030E" w:rsidP="00147D83">
            <w:r>
              <w:t>(8487, 2, '2015-05-05 06:23:18'),</w:t>
            </w:r>
          </w:p>
          <w:p w:rsidR="0099030E" w:rsidRDefault="0099030E" w:rsidP="00147D83">
            <w:r>
              <w:t>(8488, 2, '2015-05-05 06:23:21'),</w:t>
            </w:r>
          </w:p>
          <w:p w:rsidR="0099030E" w:rsidRDefault="0099030E" w:rsidP="00147D83">
            <w:r>
              <w:t>(8489, 2, '2015-05-05 06:23:24'),</w:t>
            </w:r>
          </w:p>
          <w:p w:rsidR="0099030E" w:rsidRDefault="0099030E" w:rsidP="00147D83">
            <w:r>
              <w:t>(8490, 2, '2015-05-05 06:23:27'),</w:t>
            </w:r>
          </w:p>
          <w:p w:rsidR="0099030E" w:rsidRDefault="0099030E" w:rsidP="00147D83">
            <w:r>
              <w:t>(8491, 2, '2015-05-05 06:23:30'),</w:t>
            </w:r>
          </w:p>
          <w:p w:rsidR="0099030E" w:rsidRDefault="0099030E" w:rsidP="00147D83">
            <w:r>
              <w:t>(8492, 2, '2015-05-05 06:23:33'),</w:t>
            </w:r>
          </w:p>
          <w:p w:rsidR="0099030E" w:rsidRDefault="0099030E" w:rsidP="00147D83">
            <w:r>
              <w:t>(8493, 2, '2015-05-05 06:23:36'),</w:t>
            </w:r>
          </w:p>
          <w:p w:rsidR="0099030E" w:rsidRDefault="0099030E" w:rsidP="00147D83">
            <w:r>
              <w:t>(8494, 2, '2015-05-05 06:23:39'),</w:t>
            </w:r>
          </w:p>
          <w:p w:rsidR="0099030E" w:rsidRDefault="0099030E" w:rsidP="00147D83">
            <w:r>
              <w:t>(8495, 1, '2015-05-05 06:23:42'),</w:t>
            </w:r>
          </w:p>
          <w:p w:rsidR="0099030E" w:rsidRDefault="0099030E" w:rsidP="00147D83">
            <w:r>
              <w:t>(8496, 1, '2015-05-05 06:23:45'),</w:t>
            </w:r>
          </w:p>
          <w:p w:rsidR="0099030E" w:rsidRDefault="0099030E" w:rsidP="00147D83">
            <w:r>
              <w:t>(8497, 2, '2015-05-05 06:23:48'),</w:t>
            </w:r>
          </w:p>
          <w:p w:rsidR="0099030E" w:rsidRDefault="0099030E" w:rsidP="00147D83">
            <w:r>
              <w:t>(8498, 2, '2015-05-05 06:23:51'),</w:t>
            </w:r>
          </w:p>
          <w:p w:rsidR="0099030E" w:rsidRDefault="0099030E" w:rsidP="00147D83">
            <w:r>
              <w:t>(8499, 1, '2015-05-05 06:23:54'),</w:t>
            </w:r>
          </w:p>
          <w:p w:rsidR="0099030E" w:rsidRDefault="0099030E" w:rsidP="00147D83">
            <w:r>
              <w:t>(8500, 1, '2015-05-05 06:23:57'),</w:t>
            </w:r>
          </w:p>
          <w:p w:rsidR="0099030E" w:rsidRDefault="0099030E" w:rsidP="00147D83">
            <w:r>
              <w:t>(8501, 1, '2015-05-05 06:24:00'),</w:t>
            </w:r>
          </w:p>
          <w:p w:rsidR="0099030E" w:rsidRDefault="0099030E" w:rsidP="00147D83">
            <w:r>
              <w:t>(8502, 2, '2015-05-05 06:24:03'),</w:t>
            </w:r>
          </w:p>
          <w:p w:rsidR="0099030E" w:rsidRDefault="0099030E" w:rsidP="00147D83">
            <w:r>
              <w:t>(8503, 1, '2015-05-05 06:24:06'),</w:t>
            </w:r>
          </w:p>
          <w:p w:rsidR="0099030E" w:rsidRDefault="0099030E" w:rsidP="00147D83">
            <w:r>
              <w:t>(8504, 1, '2015-05-05 06:24:09'),</w:t>
            </w:r>
          </w:p>
          <w:p w:rsidR="0099030E" w:rsidRDefault="0099030E" w:rsidP="00147D83">
            <w:r>
              <w:t>(8505, 1, '2015-05-05 06:24:12'),</w:t>
            </w:r>
          </w:p>
          <w:p w:rsidR="0099030E" w:rsidRDefault="0099030E" w:rsidP="00147D83">
            <w:r>
              <w:t>(8506, 2, '2015-05-05 06:24:15'),</w:t>
            </w:r>
          </w:p>
          <w:p w:rsidR="0099030E" w:rsidRDefault="0099030E" w:rsidP="00147D83">
            <w:r>
              <w:t>(8507, 1, '2015-05-05 06:24:19'),</w:t>
            </w:r>
          </w:p>
          <w:p w:rsidR="0099030E" w:rsidRDefault="0099030E" w:rsidP="00147D83">
            <w:r>
              <w:t>(8508, 1, '2015-05-05 06:24:22'),</w:t>
            </w:r>
          </w:p>
          <w:p w:rsidR="0099030E" w:rsidRDefault="0099030E" w:rsidP="00147D83">
            <w:r>
              <w:t>(8509, 1, '2015-05-05 06:24:25'),</w:t>
            </w:r>
          </w:p>
          <w:p w:rsidR="0099030E" w:rsidRDefault="0099030E" w:rsidP="00147D83">
            <w:r>
              <w:t>(8510, 2, '2015-05-05 06:24:28'),</w:t>
            </w:r>
          </w:p>
          <w:p w:rsidR="0099030E" w:rsidRDefault="0099030E" w:rsidP="00147D83">
            <w:r>
              <w:t>(8511, 1, '2015-05-05 06:24:31'),</w:t>
            </w:r>
          </w:p>
          <w:p w:rsidR="0099030E" w:rsidRDefault="0099030E" w:rsidP="00147D83">
            <w:r>
              <w:t>(8512, 1, '2015-05-05 06:24:34'),</w:t>
            </w:r>
          </w:p>
          <w:p w:rsidR="0099030E" w:rsidRDefault="0099030E" w:rsidP="00147D83">
            <w:r>
              <w:t>(8513, 1, '2015-05-05 06:24:37'),</w:t>
            </w:r>
          </w:p>
          <w:p w:rsidR="0099030E" w:rsidRDefault="0099030E" w:rsidP="00147D83">
            <w:r>
              <w:t>(8514, 1, '2015-05-05 06:24:40'),</w:t>
            </w:r>
          </w:p>
          <w:p w:rsidR="0099030E" w:rsidRDefault="0099030E" w:rsidP="00147D83">
            <w:r>
              <w:t>(8515, 1, '2015-05-05 06:24:43'),</w:t>
            </w:r>
          </w:p>
          <w:p w:rsidR="0099030E" w:rsidRDefault="0099030E" w:rsidP="00147D83">
            <w:r>
              <w:t>(8516, 1, '2015-05-05 06:24:46'),</w:t>
            </w:r>
          </w:p>
          <w:p w:rsidR="0099030E" w:rsidRDefault="0099030E" w:rsidP="00147D83">
            <w:r>
              <w:t>(8517, 2, '2015-05-05 06:24:49'),</w:t>
            </w:r>
          </w:p>
          <w:p w:rsidR="0099030E" w:rsidRDefault="0099030E" w:rsidP="00147D83">
            <w:r>
              <w:t>(8518, 1, '2015-05-05 06:24:52'),</w:t>
            </w:r>
          </w:p>
          <w:p w:rsidR="0099030E" w:rsidRDefault="0099030E" w:rsidP="00147D83">
            <w:r>
              <w:t>(8519, 1, '2015-05-05 06:24:55'),</w:t>
            </w:r>
          </w:p>
          <w:p w:rsidR="0099030E" w:rsidRDefault="0099030E" w:rsidP="00147D83">
            <w:r>
              <w:t>(8520, 1, '2015-05-05 06:24:58'),</w:t>
            </w:r>
          </w:p>
          <w:p w:rsidR="0099030E" w:rsidRDefault="0099030E" w:rsidP="00147D83">
            <w:r>
              <w:t>(8521, 1, '2015-05-05 06:25:01'),</w:t>
            </w:r>
          </w:p>
          <w:p w:rsidR="0099030E" w:rsidRDefault="0099030E" w:rsidP="00147D83">
            <w:r>
              <w:t>(8522, 2, '2015-05-05 06:25:04'),</w:t>
            </w:r>
          </w:p>
          <w:p w:rsidR="0099030E" w:rsidRDefault="0099030E" w:rsidP="00147D83">
            <w:r>
              <w:t>(8523, 2, '2015-05-05 06:25:07'),</w:t>
            </w:r>
          </w:p>
          <w:p w:rsidR="0099030E" w:rsidRDefault="0099030E" w:rsidP="00147D83">
            <w:r>
              <w:t>(8524, 2, '2015-05-05 06:25:10'),</w:t>
            </w:r>
          </w:p>
          <w:p w:rsidR="0099030E" w:rsidRDefault="0099030E" w:rsidP="00147D83">
            <w:r>
              <w:t>(8525, 2, '2015-05-05 06:25:13'),</w:t>
            </w:r>
          </w:p>
          <w:p w:rsidR="0099030E" w:rsidRDefault="0099030E" w:rsidP="00147D83">
            <w:r>
              <w:t>(8526, 1, '2015-05-05 06:25:16'),</w:t>
            </w:r>
          </w:p>
          <w:p w:rsidR="0099030E" w:rsidRDefault="0099030E" w:rsidP="00147D83">
            <w:r>
              <w:t>(8527, 2, '2015-05-05 06:25:19'),</w:t>
            </w:r>
          </w:p>
          <w:p w:rsidR="0099030E" w:rsidRDefault="0099030E" w:rsidP="00147D83">
            <w:r>
              <w:t>(8528, 1, '2015-05-05 06:25:22'),</w:t>
            </w:r>
          </w:p>
          <w:p w:rsidR="0099030E" w:rsidRDefault="0099030E" w:rsidP="00147D83">
            <w:r>
              <w:t>(8529, 1, '2015-05-05 06:25:25'),</w:t>
            </w:r>
          </w:p>
          <w:p w:rsidR="0099030E" w:rsidRDefault="0099030E" w:rsidP="00147D83">
            <w:r>
              <w:t>(8530, 1, '2015-05-05 06:25:28'),</w:t>
            </w:r>
          </w:p>
          <w:p w:rsidR="0099030E" w:rsidRDefault="0099030E" w:rsidP="00147D83">
            <w:r>
              <w:t>(8531, 2, '2015-05-05 06:25:31'),</w:t>
            </w:r>
          </w:p>
          <w:p w:rsidR="0099030E" w:rsidRDefault="0099030E" w:rsidP="00147D83">
            <w:r>
              <w:t>(8532, 2, '2015-05-05 06:25:34'),</w:t>
            </w:r>
          </w:p>
          <w:p w:rsidR="0099030E" w:rsidRDefault="0099030E" w:rsidP="00147D83">
            <w:r>
              <w:t>(8533, 2, '2015-05-05 06:25:37'),</w:t>
            </w:r>
          </w:p>
          <w:p w:rsidR="0099030E" w:rsidRDefault="0099030E" w:rsidP="00147D83">
            <w:r>
              <w:t>(8534, 2, '2015-05-05 06:25:40'),</w:t>
            </w:r>
          </w:p>
          <w:p w:rsidR="0099030E" w:rsidRDefault="0099030E" w:rsidP="00147D83">
            <w:r>
              <w:t>(8535, 2, '2015-05-05 06:25:43'),</w:t>
            </w:r>
          </w:p>
          <w:p w:rsidR="0099030E" w:rsidRDefault="0099030E" w:rsidP="00147D83">
            <w:r>
              <w:t>(8536, 2, '2015-05-05 06:25:47'),</w:t>
            </w:r>
          </w:p>
          <w:p w:rsidR="0099030E" w:rsidRDefault="0099030E" w:rsidP="00147D83">
            <w:r>
              <w:t>(8537, 2, '2015-05-05 06:25:50'),</w:t>
            </w:r>
          </w:p>
          <w:p w:rsidR="0099030E" w:rsidRDefault="0099030E" w:rsidP="00147D83">
            <w:r>
              <w:t>(8538, 2, '2015-05-05 06:25:53'),</w:t>
            </w:r>
          </w:p>
          <w:p w:rsidR="0099030E" w:rsidRDefault="0099030E" w:rsidP="00147D83">
            <w:r>
              <w:t>(8539, 2, '2015-05-05 06:25:56'),</w:t>
            </w:r>
          </w:p>
          <w:p w:rsidR="0099030E" w:rsidRDefault="0099030E" w:rsidP="00147D83">
            <w:r>
              <w:t>(8540, 2, '2015-05-05 06:25:59'),</w:t>
            </w:r>
          </w:p>
          <w:p w:rsidR="0099030E" w:rsidRDefault="0099030E" w:rsidP="00147D83">
            <w:r>
              <w:t>(8541, 2, '2015-05-05 06:26:02'),</w:t>
            </w:r>
          </w:p>
          <w:p w:rsidR="0099030E" w:rsidRDefault="0099030E" w:rsidP="00147D83">
            <w:r>
              <w:t>(8542, 2, '2015-05-05 06:26:05'),</w:t>
            </w:r>
          </w:p>
          <w:p w:rsidR="0099030E" w:rsidRDefault="0099030E" w:rsidP="00147D83">
            <w:r>
              <w:t>(8543, 2, '2015-05-05 06:26:08'),</w:t>
            </w:r>
          </w:p>
          <w:p w:rsidR="0099030E" w:rsidRDefault="0099030E" w:rsidP="00147D83">
            <w:r>
              <w:t>(8544, 2, '2015-05-05 06:26:11'),</w:t>
            </w:r>
          </w:p>
          <w:p w:rsidR="0099030E" w:rsidRDefault="0099030E" w:rsidP="00147D83">
            <w:r>
              <w:t>(8545, 2, '2015-05-05 06:26:14'),</w:t>
            </w:r>
          </w:p>
          <w:p w:rsidR="0099030E" w:rsidRDefault="0099030E" w:rsidP="00147D83">
            <w:r>
              <w:t>(8546, 2, '2015-05-05 06:26:17'),</w:t>
            </w:r>
          </w:p>
          <w:p w:rsidR="0099030E" w:rsidRDefault="0099030E" w:rsidP="00147D83">
            <w:r>
              <w:t>(8547, 2, '2015-05-05 06:26:20'),</w:t>
            </w:r>
          </w:p>
          <w:p w:rsidR="0099030E" w:rsidRDefault="0099030E" w:rsidP="00147D83">
            <w:r>
              <w:t>(8548, 2, '2015-05-05 06:26:23'),</w:t>
            </w:r>
          </w:p>
          <w:p w:rsidR="0099030E" w:rsidRDefault="0099030E" w:rsidP="00147D83">
            <w:r>
              <w:t>(8549, 2, '2015-05-05 06:26:26'),</w:t>
            </w:r>
          </w:p>
          <w:p w:rsidR="0099030E" w:rsidRDefault="0099030E" w:rsidP="00147D83">
            <w:r>
              <w:t>(8550, 2, '2015-05-05 06:26:29'),</w:t>
            </w:r>
          </w:p>
          <w:p w:rsidR="0099030E" w:rsidRDefault="0099030E" w:rsidP="00147D83">
            <w:r>
              <w:t>(8551, 2, '2015-05-05 06:26:32'),</w:t>
            </w:r>
          </w:p>
          <w:p w:rsidR="0099030E" w:rsidRDefault="0099030E" w:rsidP="00147D83">
            <w:r>
              <w:t>(8552, 2, '2015-05-05 06:26:35'),</w:t>
            </w:r>
          </w:p>
          <w:p w:rsidR="0099030E" w:rsidRDefault="0099030E" w:rsidP="00147D83">
            <w:r>
              <w:t>(8553, 2, '2015-05-05 06:26:38'),</w:t>
            </w:r>
          </w:p>
          <w:p w:rsidR="0099030E" w:rsidRDefault="0099030E" w:rsidP="00147D83">
            <w:r>
              <w:t>(8554, 2, '2015-05-05 06:26:41'),</w:t>
            </w:r>
          </w:p>
          <w:p w:rsidR="0099030E" w:rsidRDefault="0099030E" w:rsidP="00147D83">
            <w:r>
              <w:t>(8555, 2, '2015-05-05 06:26:44'),</w:t>
            </w:r>
          </w:p>
          <w:p w:rsidR="0099030E" w:rsidRDefault="0099030E" w:rsidP="00147D83">
            <w:r>
              <w:t>(8556, 2, '2015-05-05 06:26:47'),</w:t>
            </w:r>
          </w:p>
          <w:p w:rsidR="0099030E" w:rsidRDefault="0099030E" w:rsidP="00147D83">
            <w:r>
              <w:t>(8557, 2, '2015-05-05 06:26:50'),</w:t>
            </w:r>
          </w:p>
          <w:p w:rsidR="0099030E" w:rsidRDefault="0099030E" w:rsidP="00147D83">
            <w:r>
              <w:t>(8558, 2, '2015-05-05 06:26:53'),</w:t>
            </w:r>
          </w:p>
          <w:p w:rsidR="0099030E" w:rsidRDefault="0099030E" w:rsidP="00147D83">
            <w:r>
              <w:t>(8559, 2, '2015-05-05 06:26:56'),</w:t>
            </w:r>
          </w:p>
          <w:p w:rsidR="0099030E" w:rsidRDefault="0099030E" w:rsidP="00147D83">
            <w:r>
              <w:t>(8560, 2, '2015-05-05 06:26:59'),</w:t>
            </w:r>
          </w:p>
          <w:p w:rsidR="0099030E" w:rsidRDefault="0099030E" w:rsidP="00147D83">
            <w:r>
              <w:t>(8561, 2, '2015-05-05 06:27:02'),</w:t>
            </w:r>
          </w:p>
          <w:p w:rsidR="0099030E" w:rsidRDefault="0099030E" w:rsidP="00147D83">
            <w:r>
              <w:t>(8562, 2, '2015-05-05 06:27:05'),</w:t>
            </w:r>
          </w:p>
          <w:p w:rsidR="0099030E" w:rsidRDefault="0099030E" w:rsidP="00147D83">
            <w:r>
              <w:t>(8563, 2, '2015-05-05 06:27:08'),</w:t>
            </w:r>
          </w:p>
          <w:p w:rsidR="0099030E" w:rsidRDefault="0099030E" w:rsidP="00147D83">
            <w:r>
              <w:t>(8564, 2, '2015-05-05 06:27:11'),</w:t>
            </w:r>
          </w:p>
          <w:p w:rsidR="0099030E" w:rsidRDefault="0099030E" w:rsidP="00147D83">
            <w:r>
              <w:t>(8565, 2, '2015-05-05 06:27:14'),</w:t>
            </w:r>
          </w:p>
          <w:p w:rsidR="0099030E" w:rsidRDefault="0099030E" w:rsidP="00147D83">
            <w:r>
              <w:t>(8566, 2, '2015-05-05 06:27:18'),</w:t>
            </w:r>
          </w:p>
          <w:p w:rsidR="0099030E" w:rsidRDefault="0099030E" w:rsidP="00147D83">
            <w:r>
              <w:t>(8567, 2, '2015-05-05 06:27:21'),</w:t>
            </w:r>
          </w:p>
          <w:p w:rsidR="0099030E" w:rsidRDefault="0099030E" w:rsidP="00147D83">
            <w:r>
              <w:t>(8568, 2, '2015-05-05 06:27:24'),</w:t>
            </w:r>
          </w:p>
          <w:p w:rsidR="0099030E" w:rsidRDefault="0099030E" w:rsidP="00147D83">
            <w:r>
              <w:t>(8569, 2, '2015-05-05 06:27:27'),</w:t>
            </w:r>
          </w:p>
          <w:p w:rsidR="0099030E" w:rsidRDefault="0099030E" w:rsidP="00147D83">
            <w:r>
              <w:t>(8570, 2, '2015-05-05 06:27:30'),</w:t>
            </w:r>
          </w:p>
          <w:p w:rsidR="0099030E" w:rsidRDefault="0099030E" w:rsidP="00147D83">
            <w:r>
              <w:t>(8571, 2, '2015-05-05 06:27:33'),</w:t>
            </w:r>
          </w:p>
          <w:p w:rsidR="0099030E" w:rsidRDefault="0099030E" w:rsidP="00147D83">
            <w:r>
              <w:t>(8572, 2, '2015-05-05 06:27:36'),</w:t>
            </w:r>
          </w:p>
          <w:p w:rsidR="0099030E" w:rsidRDefault="0099030E" w:rsidP="00147D83">
            <w:r>
              <w:t>(8573, 2, '2015-05-05 06:27:39'),</w:t>
            </w:r>
          </w:p>
          <w:p w:rsidR="0099030E" w:rsidRDefault="0099030E" w:rsidP="00147D83">
            <w:r>
              <w:t>(8574, 2, '2015-05-05 06:27:42'),</w:t>
            </w:r>
          </w:p>
          <w:p w:rsidR="0099030E" w:rsidRDefault="0099030E" w:rsidP="00147D83">
            <w:r>
              <w:t>(8575, 2, '2015-05-05 06:27:45'),</w:t>
            </w:r>
          </w:p>
          <w:p w:rsidR="0099030E" w:rsidRDefault="0099030E" w:rsidP="00147D83">
            <w:r>
              <w:t>(8576, 2, '2015-05-05 06:27:48'),</w:t>
            </w:r>
          </w:p>
          <w:p w:rsidR="0099030E" w:rsidRDefault="0099030E" w:rsidP="00147D83">
            <w:r>
              <w:t>(8577, 2, '2015-05-05 06:27:51'),</w:t>
            </w:r>
          </w:p>
          <w:p w:rsidR="0099030E" w:rsidRDefault="0099030E" w:rsidP="00147D83">
            <w:r>
              <w:t>(8578, 2, '2015-05-05 06:27:54'),</w:t>
            </w:r>
          </w:p>
          <w:p w:rsidR="0099030E" w:rsidRDefault="0099030E" w:rsidP="00147D83">
            <w:r>
              <w:t>(8579, 2, '2015-05-05 06:27:57'),</w:t>
            </w:r>
          </w:p>
          <w:p w:rsidR="0099030E" w:rsidRDefault="0099030E" w:rsidP="00147D83">
            <w:r>
              <w:t>(8580, 2, '2015-05-05 06:28:00'),</w:t>
            </w:r>
          </w:p>
          <w:p w:rsidR="0099030E" w:rsidRDefault="0099030E" w:rsidP="00147D83">
            <w:r>
              <w:t>(8581, 2, '2015-05-05 06:28:03'),</w:t>
            </w:r>
          </w:p>
          <w:p w:rsidR="0099030E" w:rsidRDefault="0099030E" w:rsidP="00147D83">
            <w:r>
              <w:t>(8582, 2, '2015-05-05 06:28:06'),</w:t>
            </w:r>
          </w:p>
          <w:p w:rsidR="0099030E" w:rsidRDefault="0099030E" w:rsidP="00147D83">
            <w:r>
              <w:t>(8583, 2, '2015-05-05 06:28:09'),</w:t>
            </w:r>
          </w:p>
          <w:p w:rsidR="0099030E" w:rsidRDefault="0099030E" w:rsidP="00147D83">
            <w:r>
              <w:t>(8584, 2, '2015-05-05 06:28:12'),</w:t>
            </w:r>
          </w:p>
          <w:p w:rsidR="0099030E" w:rsidRDefault="0099030E" w:rsidP="00147D83">
            <w:r>
              <w:t>(8585, 2, '2015-05-05 06:28:15'),</w:t>
            </w:r>
          </w:p>
          <w:p w:rsidR="0099030E" w:rsidRDefault="0099030E" w:rsidP="00147D83">
            <w:r>
              <w:t>(8586, 2, '2015-05-05 06:28:18'),</w:t>
            </w:r>
          </w:p>
          <w:p w:rsidR="0099030E" w:rsidRDefault="0099030E" w:rsidP="00147D83">
            <w:r>
              <w:t>(8587, 2, '2015-05-05 06:28:21'),</w:t>
            </w:r>
          </w:p>
          <w:p w:rsidR="0099030E" w:rsidRDefault="0099030E" w:rsidP="00147D83">
            <w:r>
              <w:t>(8588, 2, '2015-05-05 06:28:24'),</w:t>
            </w:r>
          </w:p>
          <w:p w:rsidR="0099030E" w:rsidRDefault="0099030E" w:rsidP="00147D83">
            <w:r>
              <w:t>(8589, 2, '2015-05-05 06:28:27'),</w:t>
            </w:r>
          </w:p>
          <w:p w:rsidR="0099030E" w:rsidRDefault="0099030E" w:rsidP="00147D83">
            <w:r>
              <w:t>(8590, 2, '2015-05-05 06:28:30'),</w:t>
            </w:r>
          </w:p>
          <w:p w:rsidR="0099030E" w:rsidRDefault="0099030E" w:rsidP="00147D83">
            <w:r>
              <w:t>(8591, 2, '2015-05-05 06:28:33'),</w:t>
            </w:r>
          </w:p>
          <w:p w:rsidR="0099030E" w:rsidRDefault="0099030E" w:rsidP="00147D83">
            <w:r>
              <w:t>(8592, 2, '2015-05-05 06:28:36'),</w:t>
            </w:r>
          </w:p>
          <w:p w:rsidR="0099030E" w:rsidRDefault="0099030E" w:rsidP="00147D83">
            <w:r>
              <w:t>(8593, 2, '2015-05-05 06:28:39'),</w:t>
            </w:r>
          </w:p>
          <w:p w:rsidR="0099030E" w:rsidRDefault="0099030E" w:rsidP="00147D83">
            <w:r>
              <w:t>(8594, 2, '2015-05-05 06:28:42'),</w:t>
            </w:r>
          </w:p>
          <w:p w:rsidR="0099030E" w:rsidRDefault="0099030E" w:rsidP="00147D83">
            <w:r>
              <w:t>(8595, 2, '2015-05-05 06:28:45'),</w:t>
            </w:r>
          </w:p>
          <w:p w:rsidR="0099030E" w:rsidRDefault="0099030E" w:rsidP="00147D83">
            <w:r>
              <w:t>(8596, 2, '2015-05-05 06:28:49'),</w:t>
            </w:r>
          </w:p>
          <w:p w:rsidR="0099030E" w:rsidRDefault="0099030E" w:rsidP="00147D83">
            <w:r>
              <w:t>(8597, 2, '2015-05-05 06:28:52'),</w:t>
            </w:r>
          </w:p>
          <w:p w:rsidR="0099030E" w:rsidRDefault="0099030E" w:rsidP="00147D83">
            <w:r>
              <w:t>(8598, 2, '2015-05-05 06:28:55'),</w:t>
            </w:r>
          </w:p>
          <w:p w:rsidR="0099030E" w:rsidRDefault="0099030E" w:rsidP="00147D83">
            <w:r>
              <w:t>(8599, 2, '2015-05-05 06:28:58'),</w:t>
            </w:r>
          </w:p>
          <w:p w:rsidR="0099030E" w:rsidRDefault="0099030E" w:rsidP="00147D83">
            <w:r>
              <w:t>(8600, 2, '2015-05-05 06:29:01'),</w:t>
            </w:r>
          </w:p>
          <w:p w:rsidR="0099030E" w:rsidRDefault="0099030E" w:rsidP="00147D83">
            <w:r>
              <w:t>(8601, 2, '2015-05-05 06:29:04'),</w:t>
            </w:r>
          </w:p>
          <w:p w:rsidR="0099030E" w:rsidRDefault="0099030E" w:rsidP="00147D83">
            <w:r>
              <w:t>(8602, 2, '2015-05-05 06:29:07'),</w:t>
            </w:r>
          </w:p>
          <w:p w:rsidR="0099030E" w:rsidRDefault="0099030E" w:rsidP="00147D83">
            <w:r>
              <w:t>(8603, 2, '2015-05-05 06:29:10'),</w:t>
            </w:r>
          </w:p>
          <w:p w:rsidR="0099030E" w:rsidRDefault="0099030E" w:rsidP="00147D83">
            <w:r>
              <w:t>(8604, 2, '2015-05-05 06:29:13'),</w:t>
            </w:r>
          </w:p>
          <w:p w:rsidR="0099030E" w:rsidRDefault="0099030E" w:rsidP="00147D83">
            <w:r>
              <w:t>(8605, 2, '2015-05-05 06:29:16'),</w:t>
            </w:r>
          </w:p>
          <w:p w:rsidR="0099030E" w:rsidRDefault="0099030E" w:rsidP="00147D83">
            <w:r>
              <w:t>(8606, 2, '2015-05-05 06:29:19'),</w:t>
            </w:r>
          </w:p>
          <w:p w:rsidR="0099030E" w:rsidRDefault="0099030E" w:rsidP="00147D83">
            <w:r>
              <w:t>(8607, 2, '2015-05-05 06:29:22'),</w:t>
            </w:r>
          </w:p>
          <w:p w:rsidR="0099030E" w:rsidRDefault="0099030E" w:rsidP="00147D83">
            <w:r>
              <w:t>(8608, 2, '2015-05-05 06:29:25'),</w:t>
            </w:r>
          </w:p>
          <w:p w:rsidR="0099030E" w:rsidRDefault="0099030E" w:rsidP="00147D83">
            <w:r>
              <w:t>(8609, 2, '2015-05-05 06:29:28'),</w:t>
            </w:r>
          </w:p>
          <w:p w:rsidR="0099030E" w:rsidRDefault="0099030E" w:rsidP="00147D83">
            <w:r>
              <w:t>(8610, 2, '2015-05-05 06:29:31'),</w:t>
            </w:r>
          </w:p>
          <w:p w:rsidR="0099030E" w:rsidRDefault="0099030E" w:rsidP="00147D83">
            <w:r>
              <w:t>(8611, 2, '2015-05-05 06:29:34'),</w:t>
            </w:r>
          </w:p>
          <w:p w:rsidR="0099030E" w:rsidRDefault="0099030E" w:rsidP="00147D83">
            <w:r>
              <w:t>(8612, 2, '2015-05-05 06:29:37'),</w:t>
            </w:r>
          </w:p>
          <w:p w:rsidR="0099030E" w:rsidRDefault="0099030E" w:rsidP="00147D83">
            <w:r>
              <w:t>(8613, 2, '2015-05-05 06:29:40'),</w:t>
            </w:r>
          </w:p>
          <w:p w:rsidR="0099030E" w:rsidRDefault="0099030E" w:rsidP="00147D83">
            <w:r>
              <w:t>(8614, 2, '2015-05-05 06:29:43'),</w:t>
            </w:r>
          </w:p>
          <w:p w:rsidR="0099030E" w:rsidRDefault="0099030E" w:rsidP="00147D83">
            <w:r>
              <w:t>(8615, 2, '2015-05-05 06:29:46'),</w:t>
            </w:r>
          </w:p>
          <w:p w:rsidR="0099030E" w:rsidRDefault="0099030E" w:rsidP="00147D83">
            <w:r>
              <w:t>(8616, 2, '2015-05-05 06:29:49'),</w:t>
            </w:r>
          </w:p>
          <w:p w:rsidR="0099030E" w:rsidRDefault="0099030E" w:rsidP="00147D83">
            <w:r>
              <w:t>(8617, 2, '2015-05-05 06:29:52'),</w:t>
            </w:r>
          </w:p>
          <w:p w:rsidR="0099030E" w:rsidRDefault="0099030E" w:rsidP="00147D83">
            <w:r>
              <w:t>(8618, 2, '2015-05-05 06:29:55'),</w:t>
            </w:r>
          </w:p>
          <w:p w:rsidR="0099030E" w:rsidRDefault="0099030E" w:rsidP="00147D83">
            <w:r>
              <w:t>(8619, 2, '2015-05-05 06:29:58'),</w:t>
            </w:r>
          </w:p>
          <w:p w:rsidR="0099030E" w:rsidRDefault="0099030E" w:rsidP="00147D83">
            <w:r>
              <w:t>(8620, 2, '2015-05-05 06:30:01'),</w:t>
            </w:r>
          </w:p>
          <w:p w:rsidR="0099030E" w:rsidRDefault="0099030E" w:rsidP="00147D83">
            <w:r>
              <w:t>(8621, 2, '2015-05-05 06:30:04'),</w:t>
            </w:r>
          </w:p>
          <w:p w:rsidR="0099030E" w:rsidRDefault="0099030E" w:rsidP="00147D83">
            <w:r>
              <w:t>(8622, 2, '2015-05-05 06:30:07'),</w:t>
            </w:r>
          </w:p>
          <w:p w:rsidR="0099030E" w:rsidRDefault="0099030E" w:rsidP="00147D83">
            <w:r>
              <w:t>(8623, 2, '2015-05-05 06:30:10'),</w:t>
            </w:r>
          </w:p>
          <w:p w:rsidR="0099030E" w:rsidRDefault="0099030E" w:rsidP="00147D83">
            <w:r>
              <w:t>(8624, 2, '2015-05-05 06:30:14'),</w:t>
            </w:r>
          </w:p>
          <w:p w:rsidR="0099030E" w:rsidRDefault="0099030E" w:rsidP="00147D83">
            <w:r>
              <w:t>(8625, 2, '2015-05-05 06:30:17'),</w:t>
            </w:r>
          </w:p>
          <w:p w:rsidR="0099030E" w:rsidRDefault="0099030E" w:rsidP="00147D83">
            <w:r>
              <w:t>(8626, 2, '2015-05-05 06:30:20'),</w:t>
            </w:r>
          </w:p>
          <w:p w:rsidR="0099030E" w:rsidRDefault="0099030E" w:rsidP="00147D83">
            <w:r>
              <w:t>(8627, 2, '2015-05-05 06:30:23'),</w:t>
            </w:r>
          </w:p>
          <w:p w:rsidR="0099030E" w:rsidRDefault="0099030E" w:rsidP="00147D83">
            <w:r>
              <w:t>(8628, 2, '2015-05-05 06:30:26'),</w:t>
            </w:r>
          </w:p>
          <w:p w:rsidR="0099030E" w:rsidRDefault="0099030E" w:rsidP="00147D83">
            <w:r>
              <w:t>(8629, 2, '2015-05-05 06:30:29'),</w:t>
            </w:r>
          </w:p>
          <w:p w:rsidR="0099030E" w:rsidRDefault="0099030E" w:rsidP="00147D83">
            <w:r>
              <w:t>(8630, 2, '2015-05-05 06:30:32'),</w:t>
            </w:r>
          </w:p>
          <w:p w:rsidR="0099030E" w:rsidRDefault="0099030E" w:rsidP="00147D83">
            <w:r>
              <w:t>(8631, 3, '2015-05-05 06:30:35'),</w:t>
            </w:r>
          </w:p>
          <w:p w:rsidR="0099030E" w:rsidRDefault="0099030E" w:rsidP="00147D83">
            <w:r>
              <w:t>(8632, 3, '2015-05-05 06:30:38'),</w:t>
            </w:r>
          </w:p>
          <w:p w:rsidR="0099030E" w:rsidRDefault="0099030E" w:rsidP="00147D83">
            <w:r>
              <w:t>(8633, 3, '2015-05-05 06:30:41'),</w:t>
            </w:r>
          </w:p>
          <w:p w:rsidR="0099030E" w:rsidRDefault="0099030E" w:rsidP="00147D83">
            <w:r>
              <w:t>(8634, 3, '2015-05-05 06:30:44'),</w:t>
            </w:r>
          </w:p>
          <w:p w:rsidR="0099030E" w:rsidRDefault="0099030E" w:rsidP="00147D83">
            <w:r>
              <w:t>(8635, 3, '2015-05-05 06:30:47'),</w:t>
            </w:r>
          </w:p>
          <w:p w:rsidR="0099030E" w:rsidRDefault="0099030E" w:rsidP="00147D83">
            <w:r>
              <w:t>(8636, 3, '2015-05-05 06:30:50'),</w:t>
            </w:r>
          </w:p>
          <w:p w:rsidR="0099030E" w:rsidRDefault="0099030E" w:rsidP="00147D83">
            <w:r>
              <w:t>(8637, 3, '2015-05-05 06:30:53'),</w:t>
            </w:r>
          </w:p>
          <w:p w:rsidR="0099030E" w:rsidRDefault="0099030E" w:rsidP="00147D83">
            <w:r>
              <w:t>(8638, 3, '2015-05-05 06:30:56'),</w:t>
            </w:r>
          </w:p>
          <w:p w:rsidR="0099030E" w:rsidRDefault="0099030E" w:rsidP="00147D83">
            <w:r>
              <w:t>(8639, 3, '2015-05-05 06:30:59'),</w:t>
            </w:r>
          </w:p>
          <w:p w:rsidR="0099030E" w:rsidRDefault="0099030E" w:rsidP="00147D83">
            <w:r>
              <w:t>(8640, 3, '2015-05-05 06:31:02'),</w:t>
            </w:r>
          </w:p>
          <w:p w:rsidR="0099030E" w:rsidRDefault="0099030E" w:rsidP="00147D83">
            <w:r>
              <w:t>(8641, 3, '2015-05-05 06:31:05'),</w:t>
            </w:r>
          </w:p>
          <w:p w:rsidR="0099030E" w:rsidRDefault="0099030E" w:rsidP="00147D83">
            <w:r>
              <w:t>(8642, 3, '2015-05-05 06:31:08'),</w:t>
            </w:r>
          </w:p>
          <w:p w:rsidR="0099030E" w:rsidRDefault="0099030E" w:rsidP="00147D83">
            <w:r>
              <w:t>(8643, 3, '2015-05-05 06:31:11'),</w:t>
            </w:r>
          </w:p>
          <w:p w:rsidR="0099030E" w:rsidRDefault="0099030E" w:rsidP="00147D83">
            <w:r>
              <w:t>(8644, 3, '2015-05-05 06:31:14'),</w:t>
            </w:r>
          </w:p>
          <w:p w:rsidR="0099030E" w:rsidRDefault="0099030E" w:rsidP="00147D83">
            <w:r>
              <w:t>(8645, 3, '2015-05-05 06:31:17'),</w:t>
            </w:r>
          </w:p>
          <w:p w:rsidR="0099030E" w:rsidRDefault="0099030E" w:rsidP="00147D83">
            <w:r>
              <w:t>(8646, 3, '2015-05-05 06:31:20'),</w:t>
            </w:r>
          </w:p>
          <w:p w:rsidR="0099030E" w:rsidRDefault="0099030E" w:rsidP="00147D83">
            <w:r>
              <w:t>(8647, 3, '2015-05-05 06:31:23'),</w:t>
            </w:r>
          </w:p>
          <w:p w:rsidR="0099030E" w:rsidRDefault="0099030E" w:rsidP="00147D83">
            <w:r>
              <w:t>(8648, 3, '2015-05-05 06:31:26'),</w:t>
            </w:r>
          </w:p>
          <w:p w:rsidR="0099030E" w:rsidRDefault="0099030E" w:rsidP="00147D83">
            <w:r>
              <w:t>(8649, 3, '2015-05-05 06:31:29'),</w:t>
            </w:r>
          </w:p>
          <w:p w:rsidR="0099030E" w:rsidRDefault="0099030E" w:rsidP="00147D83">
            <w:r>
              <w:t>(8650, 3, '2015-05-05 06:31:32'),</w:t>
            </w:r>
          </w:p>
          <w:p w:rsidR="0099030E" w:rsidRDefault="0099030E" w:rsidP="00147D83">
            <w:r>
              <w:t>(8651, 3, '2015-05-05 06:31:36'),</w:t>
            </w:r>
          </w:p>
          <w:p w:rsidR="0099030E" w:rsidRDefault="0099030E" w:rsidP="00147D83">
            <w:r>
              <w:t>(8652, 3, '2015-05-05 06:31:39'),</w:t>
            </w:r>
          </w:p>
          <w:p w:rsidR="0099030E" w:rsidRDefault="0099030E" w:rsidP="00147D83">
            <w:r>
              <w:t>(8653, 3, '2015-05-05 06:31:42'),</w:t>
            </w:r>
          </w:p>
          <w:p w:rsidR="0099030E" w:rsidRDefault="0099030E" w:rsidP="00147D83">
            <w:r>
              <w:t>(8654, 3, '2015-05-05 06:31:45'),</w:t>
            </w:r>
          </w:p>
          <w:p w:rsidR="0099030E" w:rsidRDefault="0099030E" w:rsidP="00147D83">
            <w:r>
              <w:t>(8655, 3, '2015-05-05 06:31:48'),</w:t>
            </w:r>
          </w:p>
          <w:p w:rsidR="0099030E" w:rsidRDefault="0099030E" w:rsidP="00147D83">
            <w:r>
              <w:t>(8656, 3, '2015-05-05 06:31:51'),</w:t>
            </w:r>
          </w:p>
          <w:p w:rsidR="0099030E" w:rsidRDefault="0099030E" w:rsidP="00147D83">
            <w:r>
              <w:t>(8657, 3, '2015-05-05 06:31:54'),</w:t>
            </w:r>
          </w:p>
          <w:p w:rsidR="0099030E" w:rsidRDefault="0099030E" w:rsidP="00147D83">
            <w:r>
              <w:t>(8658, 3, '2015-05-05 06:31:57'),</w:t>
            </w:r>
          </w:p>
          <w:p w:rsidR="0099030E" w:rsidRDefault="0099030E" w:rsidP="00147D83">
            <w:r>
              <w:t>(8659, 3, '2015-05-05 06:32:00'),</w:t>
            </w:r>
          </w:p>
          <w:p w:rsidR="0099030E" w:rsidRDefault="0099030E" w:rsidP="00147D83">
            <w:r>
              <w:t>(8660, 3, '2015-05-05 06:32:03'),</w:t>
            </w:r>
          </w:p>
          <w:p w:rsidR="0099030E" w:rsidRDefault="0099030E" w:rsidP="00147D83">
            <w:r>
              <w:t>(8661, 3, '2015-05-05 06:32:06'),</w:t>
            </w:r>
          </w:p>
          <w:p w:rsidR="0099030E" w:rsidRDefault="0099030E" w:rsidP="00147D83">
            <w:r>
              <w:t>(8662, 3, '2015-05-05 06:32:09'),</w:t>
            </w:r>
          </w:p>
          <w:p w:rsidR="0099030E" w:rsidRDefault="0099030E" w:rsidP="00147D83">
            <w:r>
              <w:t>(8663, 3, '2015-05-05 06:32:12'),</w:t>
            </w:r>
          </w:p>
          <w:p w:rsidR="0099030E" w:rsidRDefault="0099030E" w:rsidP="00147D83">
            <w:r>
              <w:t>(8664, 3, '2015-05-05 06:32:15'),</w:t>
            </w:r>
          </w:p>
          <w:p w:rsidR="0099030E" w:rsidRDefault="0099030E" w:rsidP="00147D83">
            <w:r>
              <w:t>(8665, 3, '2015-05-05 06:32:18'),</w:t>
            </w:r>
          </w:p>
          <w:p w:rsidR="0099030E" w:rsidRDefault="0099030E" w:rsidP="00147D83">
            <w:r>
              <w:t>(8666, 3, '2015-05-05 06:32:21'),</w:t>
            </w:r>
          </w:p>
          <w:p w:rsidR="0099030E" w:rsidRDefault="0099030E" w:rsidP="00147D83">
            <w:r>
              <w:t>(8667, 3, '2015-05-05 06:32:24'),</w:t>
            </w:r>
          </w:p>
          <w:p w:rsidR="0099030E" w:rsidRDefault="0099030E" w:rsidP="00147D83">
            <w:r>
              <w:t>(8668, 3, '2015-05-05 06:32:27'),</w:t>
            </w:r>
          </w:p>
          <w:p w:rsidR="0099030E" w:rsidRDefault="0099030E" w:rsidP="00147D83">
            <w:r>
              <w:t>(8669, 3, '2015-05-05 06:32:30'),</w:t>
            </w:r>
          </w:p>
          <w:p w:rsidR="0099030E" w:rsidRDefault="0099030E" w:rsidP="00147D83">
            <w:r>
              <w:t>(8670, 3, '2015-05-05 06:32:33'),</w:t>
            </w:r>
          </w:p>
          <w:p w:rsidR="0099030E" w:rsidRDefault="0099030E" w:rsidP="00147D83">
            <w:r>
              <w:t>(8671, 3, '2015-05-05 06:32:36'),</w:t>
            </w:r>
          </w:p>
          <w:p w:rsidR="0099030E" w:rsidRDefault="0099030E" w:rsidP="00147D83">
            <w:r>
              <w:t>(8672, 3, '2015-05-05 06:32:39'),</w:t>
            </w:r>
          </w:p>
          <w:p w:rsidR="0099030E" w:rsidRDefault="0099030E" w:rsidP="00147D83">
            <w:r>
              <w:t>(8673, 3, '2015-05-05 06:32:42'),</w:t>
            </w:r>
          </w:p>
          <w:p w:rsidR="0099030E" w:rsidRDefault="0099030E" w:rsidP="00147D83">
            <w:r>
              <w:t>(8674, 3, '2015-05-05 06:32:45'),</w:t>
            </w:r>
          </w:p>
          <w:p w:rsidR="0099030E" w:rsidRDefault="0099030E" w:rsidP="00147D83">
            <w:r>
              <w:t>(8675, 3, '2015-05-05 06:32:48'),</w:t>
            </w:r>
          </w:p>
          <w:p w:rsidR="0099030E" w:rsidRDefault="0099030E" w:rsidP="00147D83">
            <w:r>
              <w:t>(8676, 3, '2015-05-05 06:32:51'),</w:t>
            </w:r>
          </w:p>
          <w:p w:rsidR="0099030E" w:rsidRDefault="0099030E" w:rsidP="00147D83">
            <w:r>
              <w:t>(8677, 3, '2015-05-05 06:32:54'),</w:t>
            </w:r>
          </w:p>
          <w:p w:rsidR="0099030E" w:rsidRDefault="0099030E" w:rsidP="00147D83">
            <w:r>
              <w:t>(8678, 3, '2015-05-05 06:32:58'),</w:t>
            </w:r>
          </w:p>
          <w:p w:rsidR="0099030E" w:rsidRDefault="0099030E" w:rsidP="00147D83">
            <w:r>
              <w:t>(8679, 3, '2015-05-05 06:33:01'),</w:t>
            </w:r>
          </w:p>
          <w:p w:rsidR="0099030E" w:rsidRDefault="0099030E" w:rsidP="00147D83">
            <w:r>
              <w:t>(8680, 3, '2015-05-05 06:33:04'),</w:t>
            </w:r>
          </w:p>
          <w:p w:rsidR="0099030E" w:rsidRDefault="0099030E" w:rsidP="00147D83">
            <w:r>
              <w:t>(8681, 3, '2015-05-05 06:33:07'),</w:t>
            </w:r>
          </w:p>
          <w:p w:rsidR="0099030E" w:rsidRDefault="0099030E" w:rsidP="00147D83">
            <w:r>
              <w:t>(8682, 3, '2015-05-05 06:33:10'),</w:t>
            </w:r>
          </w:p>
          <w:p w:rsidR="0099030E" w:rsidRDefault="0099030E" w:rsidP="00147D83">
            <w:r>
              <w:t>(8683, 3, '2015-05-05 06:33:13'),</w:t>
            </w:r>
          </w:p>
          <w:p w:rsidR="0099030E" w:rsidRDefault="0099030E" w:rsidP="00147D83">
            <w:r>
              <w:t>(8684, 3, '2015-05-05 06:33:16'),</w:t>
            </w:r>
          </w:p>
          <w:p w:rsidR="0099030E" w:rsidRDefault="0099030E" w:rsidP="00147D83">
            <w:r>
              <w:t>(8685, 3, '2015-05-05 06:33:19'),</w:t>
            </w:r>
          </w:p>
          <w:p w:rsidR="0099030E" w:rsidRDefault="0099030E" w:rsidP="00147D83">
            <w:r>
              <w:t>(8686, 3, '2015-05-05 06:33:22'),</w:t>
            </w:r>
          </w:p>
          <w:p w:rsidR="0099030E" w:rsidRDefault="0099030E" w:rsidP="00147D83">
            <w:r>
              <w:t>(8687, 3, '2015-05-05 06:33:25'),</w:t>
            </w:r>
          </w:p>
          <w:p w:rsidR="0099030E" w:rsidRDefault="0099030E" w:rsidP="00147D83">
            <w:r>
              <w:t>(8688, 3, '2015-05-05 06:33:28'),</w:t>
            </w:r>
          </w:p>
          <w:p w:rsidR="0099030E" w:rsidRDefault="0099030E" w:rsidP="00147D83">
            <w:r>
              <w:t>(8689, 3, '2015-05-05 06:33:31'),</w:t>
            </w:r>
          </w:p>
          <w:p w:rsidR="0099030E" w:rsidRDefault="0099030E" w:rsidP="00147D83">
            <w:r>
              <w:t>(8690, 3, '2015-05-05 06:33:34'),</w:t>
            </w:r>
          </w:p>
          <w:p w:rsidR="0099030E" w:rsidRDefault="0099030E" w:rsidP="00147D83">
            <w:r>
              <w:t>(8691, 3, '2015-05-05 06:33:37'),</w:t>
            </w:r>
          </w:p>
          <w:p w:rsidR="0099030E" w:rsidRDefault="0099030E" w:rsidP="00147D83">
            <w:r>
              <w:t>(8692, 3, '2015-05-05 06:33:40'),</w:t>
            </w:r>
          </w:p>
          <w:p w:rsidR="0099030E" w:rsidRDefault="0099030E" w:rsidP="00147D83">
            <w:r>
              <w:t>(8693, 3, '2015-05-05 06:33:43'),</w:t>
            </w:r>
          </w:p>
          <w:p w:rsidR="0099030E" w:rsidRDefault="0099030E" w:rsidP="00147D83">
            <w:r>
              <w:t>(8694, 3, '2015-05-05 06:33:46'),</w:t>
            </w:r>
          </w:p>
          <w:p w:rsidR="0099030E" w:rsidRDefault="0099030E" w:rsidP="00147D83">
            <w:r>
              <w:t>(8695, 3, '2015-05-05 06:33:49'),</w:t>
            </w:r>
          </w:p>
          <w:p w:rsidR="0099030E" w:rsidRDefault="0099030E" w:rsidP="00147D83">
            <w:r>
              <w:t>(8696, 3, '2015-05-05 06:33:52'),</w:t>
            </w:r>
          </w:p>
          <w:p w:rsidR="0099030E" w:rsidRDefault="0099030E" w:rsidP="00147D83">
            <w:r>
              <w:t>(8697, 3, '2015-05-05 06:33:55'),</w:t>
            </w:r>
          </w:p>
          <w:p w:rsidR="0099030E" w:rsidRDefault="0099030E" w:rsidP="00147D83">
            <w:r>
              <w:t>(8698, 3, '2015-05-05 06:33:58'),</w:t>
            </w:r>
          </w:p>
          <w:p w:rsidR="0099030E" w:rsidRDefault="0099030E" w:rsidP="00147D83">
            <w:r>
              <w:t>(8699, 3, '2015-05-05 06:34:01'),</w:t>
            </w:r>
          </w:p>
          <w:p w:rsidR="0099030E" w:rsidRDefault="0099030E" w:rsidP="00147D83">
            <w:r>
              <w:t>(8700, 3, '2015-05-05 06:34:04'),</w:t>
            </w:r>
          </w:p>
          <w:p w:rsidR="0099030E" w:rsidRDefault="0099030E" w:rsidP="00147D83">
            <w:r>
              <w:t>(8701, 3, '2015-05-05 06:34:07'),</w:t>
            </w:r>
          </w:p>
          <w:p w:rsidR="0099030E" w:rsidRDefault="0099030E" w:rsidP="00147D83">
            <w:r>
              <w:t>(8702, 3, '2015-05-05 06:34:10'),</w:t>
            </w:r>
          </w:p>
          <w:p w:rsidR="0099030E" w:rsidRDefault="0099030E" w:rsidP="00147D83">
            <w:r>
              <w:t>(8703, 3, '2015-05-05 06:34:13'),</w:t>
            </w:r>
          </w:p>
          <w:p w:rsidR="0099030E" w:rsidRDefault="0099030E" w:rsidP="00147D83">
            <w:r>
              <w:t>(8704, 3, '2015-05-05 06:34:16'),</w:t>
            </w:r>
          </w:p>
          <w:p w:rsidR="0099030E" w:rsidRDefault="0099030E" w:rsidP="00147D83">
            <w:r>
              <w:t>(8705, 3, '2015-05-05 06:34:19'),</w:t>
            </w:r>
          </w:p>
          <w:p w:rsidR="0099030E" w:rsidRDefault="0099030E" w:rsidP="00147D83">
            <w:r>
              <w:t>(8706, 3, '2015-05-05 06:34:23'),</w:t>
            </w:r>
          </w:p>
          <w:p w:rsidR="0099030E" w:rsidRDefault="0099030E" w:rsidP="00147D83">
            <w:r>
              <w:t>(8707, 3, '2015-05-05 06:34:26'),</w:t>
            </w:r>
          </w:p>
          <w:p w:rsidR="0099030E" w:rsidRDefault="0099030E" w:rsidP="00147D83">
            <w:r>
              <w:t>(8708, 3, '2015-05-05 06:34:29'),</w:t>
            </w:r>
          </w:p>
          <w:p w:rsidR="0099030E" w:rsidRDefault="0099030E" w:rsidP="00147D83">
            <w:r>
              <w:t>(8709, 3, '2015-05-05 06:34:32'),</w:t>
            </w:r>
          </w:p>
          <w:p w:rsidR="0099030E" w:rsidRDefault="0099030E" w:rsidP="00147D83">
            <w:r>
              <w:t>(8710, 3, '2015-05-05 06:34:35'),</w:t>
            </w:r>
          </w:p>
          <w:p w:rsidR="0099030E" w:rsidRDefault="0099030E" w:rsidP="00147D83">
            <w:r>
              <w:t>(8711, 3, '2015-05-05 06:34:38'),</w:t>
            </w:r>
          </w:p>
          <w:p w:rsidR="0099030E" w:rsidRDefault="0099030E" w:rsidP="00147D83">
            <w:r>
              <w:t>(8712, 3, '2015-05-05 06:34:41'),</w:t>
            </w:r>
          </w:p>
          <w:p w:rsidR="0099030E" w:rsidRDefault="0099030E" w:rsidP="00147D83">
            <w:r>
              <w:t>(8713, 3, '2015-05-05 06:34:44'),</w:t>
            </w:r>
          </w:p>
          <w:p w:rsidR="0099030E" w:rsidRDefault="0099030E" w:rsidP="00147D83">
            <w:r>
              <w:t>(8714, 3, '2015-05-05 06:34:47'),</w:t>
            </w:r>
          </w:p>
          <w:p w:rsidR="0099030E" w:rsidRDefault="0099030E" w:rsidP="00147D83">
            <w:r>
              <w:t>(8715, 3, '2015-05-05 06:34:50'),</w:t>
            </w:r>
          </w:p>
          <w:p w:rsidR="0099030E" w:rsidRDefault="0099030E" w:rsidP="00147D83">
            <w:r>
              <w:t>(8716, 3, '2015-05-05 06:34:53'),</w:t>
            </w:r>
          </w:p>
          <w:p w:rsidR="0099030E" w:rsidRDefault="0099030E" w:rsidP="00147D83">
            <w:r>
              <w:t>(8717, 3, '2015-05-05 06:34:56'),</w:t>
            </w:r>
          </w:p>
          <w:p w:rsidR="0099030E" w:rsidRDefault="0099030E" w:rsidP="00147D83">
            <w:r>
              <w:t>(8718, 3, '2015-05-05 06:34:59'),</w:t>
            </w:r>
          </w:p>
          <w:p w:rsidR="0099030E" w:rsidRDefault="0099030E" w:rsidP="00147D83">
            <w:r>
              <w:t>(8719, 3, '2015-05-05 06:35:02'),</w:t>
            </w:r>
          </w:p>
          <w:p w:rsidR="0099030E" w:rsidRDefault="0099030E" w:rsidP="00147D83">
            <w:r>
              <w:t>(8720, 3, '2015-05-05 06:35:05'),</w:t>
            </w:r>
          </w:p>
          <w:p w:rsidR="0099030E" w:rsidRDefault="0099030E" w:rsidP="00147D83">
            <w:r>
              <w:t>(8721, 3, '2015-05-05 06:35:08'),</w:t>
            </w:r>
          </w:p>
          <w:p w:rsidR="0099030E" w:rsidRDefault="0099030E" w:rsidP="00147D83">
            <w:r>
              <w:t>(8722, 3, '2015-05-05 06:35:11'),</w:t>
            </w:r>
          </w:p>
          <w:p w:rsidR="0099030E" w:rsidRDefault="0099030E" w:rsidP="00147D83">
            <w:r>
              <w:t>(8723, 3, '2015-05-05 06:35:14'),</w:t>
            </w:r>
          </w:p>
          <w:p w:rsidR="0099030E" w:rsidRDefault="0099030E" w:rsidP="00147D83">
            <w:r>
              <w:t>(8724, 3, '2015-05-05 06:35:17'),</w:t>
            </w:r>
          </w:p>
          <w:p w:rsidR="0099030E" w:rsidRDefault="0099030E" w:rsidP="00147D83">
            <w:r>
              <w:t>(8725, 3, '2015-05-05 06:35:20'),</w:t>
            </w:r>
          </w:p>
          <w:p w:rsidR="0099030E" w:rsidRDefault="0099030E" w:rsidP="00147D83">
            <w:r>
              <w:t>(8726, 3, '2015-05-05 06:35:23'),</w:t>
            </w:r>
          </w:p>
          <w:p w:rsidR="0099030E" w:rsidRDefault="0099030E" w:rsidP="00147D83">
            <w:r>
              <w:t>(8727, 3, '2015-05-05 06:35:26'),</w:t>
            </w:r>
          </w:p>
          <w:p w:rsidR="0099030E" w:rsidRDefault="0099030E" w:rsidP="00147D83">
            <w:r>
              <w:t>(8728, 3, '2015-05-05 06:35:29'),</w:t>
            </w:r>
          </w:p>
          <w:p w:rsidR="0099030E" w:rsidRDefault="0099030E" w:rsidP="00147D83">
            <w:r>
              <w:t>(8729, 3, '2015-05-05 06:35:32'),</w:t>
            </w:r>
          </w:p>
          <w:p w:rsidR="0099030E" w:rsidRDefault="0099030E" w:rsidP="00147D83">
            <w:r>
              <w:t>(8730, 3, '2015-05-05 06:35:35'),</w:t>
            </w:r>
          </w:p>
          <w:p w:rsidR="0099030E" w:rsidRDefault="0099030E" w:rsidP="00147D83">
            <w:r>
              <w:t>(8731, 3, '2015-05-05 06:35:38'),</w:t>
            </w:r>
          </w:p>
          <w:p w:rsidR="0099030E" w:rsidRDefault="0099030E" w:rsidP="00147D83">
            <w:r>
              <w:t>(8732, 3, '2015-05-05 06:35:41'),</w:t>
            </w:r>
          </w:p>
          <w:p w:rsidR="0099030E" w:rsidRDefault="0099030E" w:rsidP="00147D83">
            <w:r>
              <w:t>(8733, 3, '2015-05-05 06:35:44'),</w:t>
            </w:r>
          </w:p>
          <w:p w:rsidR="0099030E" w:rsidRDefault="0099030E" w:rsidP="00147D83">
            <w:r>
              <w:t>(8734, 3, '2015-05-05 06:35:47'),</w:t>
            </w:r>
          </w:p>
          <w:p w:rsidR="0099030E" w:rsidRDefault="0099030E" w:rsidP="00147D83">
            <w:r>
              <w:t>(8735, 3, '2015-05-05 06:35:50'),</w:t>
            </w:r>
          </w:p>
          <w:p w:rsidR="0099030E" w:rsidRDefault="0099030E" w:rsidP="00147D83">
            <w:r>
              <w:t>(8736, 3, '2015-05-05 06:35:54'),</w:t>
            </w:r>
          </w:p>
          <w:p w:rsidR="0099030E" w:rsidRDefault="0099030E" w:rsidP="00147D83">
            <w:r>
              <w:t>(8737, 3, '2015-05-05 06:35:57'),</w:t>
            </w:r>
          </w:p>
          <w:p w:rsidR="0099030E" w:rsidRDefault="0099030E" w:rsidP="00147D83">
            <w:r>
              <w:t>(8738, 3, '2015-05-05 06:36:00'),</w:t>
            </w:r>
          </w:p>
          <w:p w:rsidR="0099030E" w:rsidRDefault="0099030E" w:rsidP="00147D83">
            <w:r>
              <w:t>(8739, 3, '2015-05-05 06:36:03'),</w:t>
            </w:r>
          </w:p>
          <w:p w:rsidR="0099030E" w:rsidRDefault="0099030E" w:rsidP="00147D83">
            <w:r>
              <w:t>(8740, 3, '2015-05-05 06:36:06'),</w:t>
            </w:r>
          </w:p>
          <w:p w:rsidR="0099030E" w:rsidRDefault="0099030E" w:rsidP="00147D83">
            <w:r>
              <w:t>(8741, 3, '2015-05-05 06:36:09'),</w:t>
            </w:r>
          </w:p>
          <w:p w:rsidR="0099030E" w:rsidRDefault="0099030E" w:rsidP="00147D83">
            <w:r>
              <w:t>(8742, 3, '2015-05-05 06:36:12'),</w:t>
            </w:r>
          </w:p>
          <w:p w:rsidR="0099030E" w:rsidRDefault="0099030E" w:rsidP="00147D83">
            <w:r>
              <w:t>(8743, 3, '2015-05-05 06:36:15'),</w:t>
            </w:r>
          </w:p>
          <w:p w:rsidR="0099030E" w:rsidRDefault="0099030E" w:rsidP="00147D83">
            <w:r>
              <w:t>(8744, 3, '2015-05-05 06:36:18'),</w:t>
            </w:r>
          </w:p>
          <w:p w:rsidR="0099030E" w:rsidRDefault="0099030E" w:rsidP="00147D83">
            <w:r>
              <w:t>(8745, 3, '2015-05-05 06:36:21'),</w:t>
            </w:r>
          </w:p>
          <w:p w:rsidR="0099030E" w:rsidRDefault="0099030E" w:rsidP="00147D83">
            <w:r>
              <w:t>(8746, 3, '2015-05-05 06:36:24'),</w:t>
            </w:r>
          </w:p>
          <w:p w:rsidR="0099030E" w:rsidRDefault="0099030E" w:rsidP="00147D83">
            <w:r>
              <w:t>(8747, 3, '2015-05-05 06:36:27'),</w:t>
            </w:r>
          </w:p>
          <w:p w:rsidR="0099030E" w:rsidRDefault="0099030E" w:rsidP="00147D83">
            <w:r>
              <w:t>(8748, 3, '2015-05-05 06:36:30'),</w:t>
            </w:r>
          </w:p>
          <w:p w:rsidR="0099030E" w:rsidRDefault="0099030E" w:rsidP="00147D83">
            <w:r>
              <w:t>(8749, 3, '2015-05-05 06:36:33'),</w:t>
            </w:r>
          </w:p>
          <w:p w:rsidR="0099030E" w:rsidRDefault="0099030E" w:rsidP="00147D83">
            <w:r>
              <w:t>(8750, 3, '2015-05-05 06:36:36'),</w:t>
            </w:r>
          </w:p>
          <w:p w:rsidR="0099030E" w:rsidRDefault="0099030E" w:rsidP="00147D83">
            <w:r>
              <w:t>(8751, 3, '2015-05-05 06:36:39'),</w:t>
            </w:r>
          </w:p>
          <w:p w:rsidR="0099030E" w:rsidRDefault="0099030E" w:rsidP="00147D83">
            <w:r>
              <w:t>(8752, 3, '2015-05-05 06:36:42'),</w:t>
            </w:r>
          </w:p>
          <w:p w:rsidR="0099030E" w:rsidRDefault="0099030E" w:rsidP="00147D83">
            <w:r>
              <w:t>(8753, 3, '2015-05-05 06:36:45'),</w:t>
            </w:r>
          </w:p>
          <w:p w:rsidR="0099030E" w:rsidRDefault="0099030E" w:rsidP="00147D83">
            <w:r>
              <w:t>(8754, 3, '2015-05-05 06:36:48'),</w:t>
            </w:r>
          </w:p>
          <w:p w:rsidR="0099030E" w:rsidRDefault="0099030E" w:rsidP="00147D83">
            <w:r>
              <w:t>(8755, 3, '2015-05-05 06:36:51'),</w:t>
            </w:r>
          </w:p>
          <w:p w:rsidR="0099030E" w:rsidRDefault="0099030E" w:rsidP="00147D83">
            <w:r>
              <w:t>(8756, 3, '2015-05-05 06:36:54'),</w:t>
            </w:r>
          </w:p>
          <w:p w:rsidR="0099030E" w:rsidRDefault="0099030E" w:rsidP="00147D83">
            <w:r>
              <w:t>(8757, 3, '2015-05-05 06:36:57'),</w:t>
            </w:r>
          </w:p>
          <w:p w:rsidR="0099030E" w:rsidRDefault="0099030E" w:rsidP="00147D83">
            <w:r>
              <w:t>(8758, 3, '2015-05-05 06:37:00'),</w:t>
            </w:r>
          </w:p>
          <w:p w:rsidR="0099030E" w:rsidRDefault="0099030E" w:rsidP="00147D83">
            <w:r>
              <w:t>(8759, 3, '2015-05-05 06:37:03'),</w:t>
            </w:r>
          </w:p>
          <w:p w:rsidR="0099030E" w:rsidRDefault="0099030E" w:rsidP="00147D83">
            <w:r>
              <w:t>(8760, 3, '2015-05-05 06:37:06'),</w:t>
            </w:r>
          </w:p>
          <w:p w:rsidR="0099030E" w:rsidRDefault="0099030E" w:rsidP="00147D83">
            <w:r>
              <w:t>(8761, 3, '2015-05-05 06:37:09'),</w:t>
            </w:r>
          </w:p>
          <w:p w:rsidR="0099030E" w:rsidRDefault="0099030E" w:rsidP="00147D83">
            <w:r>
              <w:t>(8762, 3, '2015-05-05 06:37:12'),</w:t>
            </w:r>
          </w:p>
          <w:p w:rsidR="0099030E" w:rsidRDefault="0099030E" w:rsidP="00147D83">
            <w:r>
              <w:t>(8763, 3, '2015-05-05 06:37:15'),</w:t>
            </w:r>
          </w:p>
          <w:p w:rsidR="0099030E" w:rsidRDefault="0099030E" w:rsidP="00147D83">
            <w:r>
              <w:t>(8764, 3, '2015-05-05 06:37:19'),</w:t>
            </w:r>
          </w:p>
          <w:p w:rsidR="0099030E" w:rsidRDefault="0099030E" w:rsidP="00147D83">
            <w:r>
              <w:t>(8765, 3, '2015-05-05 06:37:22'),</w:t>
            </w:r>
          </w:p>
          <w:p w:rsidR="0099030E" w:rsidRDefault="0099030E" w:rsidP="00147D83">
            <w:r>
              <w:t>(8766, 3, '2015-05-05 06:37:25'),</w:t>
            </w:r>
          </w:p>
          <w:p w:rsidR="0099030E" w:rsidRDefault="0099030E" w:rsidP="00147D83">
            <w:r>
              <w:t>(8767, 3, '2015-05-05 06:37:28'),</w:t>
            </w:r>
          </w:p>
          <w:p w:rsidR="0099030E" w:rsidRDefault="0099030E" w:rsidP="00147D83">
            <w:r>
              <w:t>(8768, 3, '2015-05-05 06:37:31'),</w:t>
            </w:r>
          </w:p>
          <w:p w:rsidR="0099030E" w:rsidRDefault="0099030E" w:rsidP="00147D83">
            <w:r>
              <w:t>(8769, 3, '2015-05-05 06:37:34'),</w:t>
            </w:r>
          </w:p>
          <w:p w:rsidR="0099030E" w:rsidRDefault="0099030E" w:rsidP="00147D83">
            <w:r>
              <w:t>(8770, 3, '2015-05-05 06:37:37'),</w:t>
            </w:r>
          </w:p>
          <w:p w:rsidR="0099030E" w:rsidRDefault="0099030E" w:rsidP="00147D83">
            <w:r>
              <w:t>(8771, 3, '2015-05-05 06:37:40'),</w:t>
            </w:r>
          </w:p>
          <w:p w:rsidR="0099030E" w:rsidRDefault="0099030E" w:rsidP="00147D83">
            <w:r>
              <w:t>(8772, 3, '2015-05-05 06:37:43'),</w:t>
            </w:r>
          </w:p>
          <w:p w:rsidR="0099030E" w:rsidRDefault="0099030E" w:rsidP="00147D83">
            <w:r>
              <w:t>(8773, 3, '2015-05-05 06:37:46'),</w:t>
            </w:r>
          </w:p>
          <w:p w:rsidR="0099030E" w:rsidRDefault="0099030E" w:rsidP="00147D83">
            <w:r>
              <w:t>(8774, 3, '2015-05-05 06:37:49'),</w:t>
            </w:r>
          </w:p>
          <w:p w:rsidR="0099030E" w:rsidRDefault="0099030E" w:rsidP="00147D83">
            <w:r>
              <w:t>(8775, 3, '2015-05-05 06:37:52'),</w:t>
            </w:r>
          </w:p>
          <w:p w:rsidR="0099030E" w:rsidRDefault="0099030E" w:rsidP="00147D83">
            <w:r>
              <w:t>(8776, 3, '2015-05-05 06:37:55'),</w:t>
            </w:r>
          </w:p>
          <w:p w:rsidR="0099030E" w:rsidRDefault="0099030E" w:rsidP="00147D83">
            <w:r>
              <w:t>(8777, 3, '2015-05-05 06:37:58'),</w:t>
            </w:r>
          </w:p>
          <w:p w:rsidR="0099030E" w:rsidRDefault="0099030E" w:rsidP="00147D83">
            <w:r>
              <w:t>(8778, 3, '2015-05-05 06:38:01'),</w:t>
            </w:r>
          </w:p>
          <w:p w:rsidR="0099030E" w:rsidRDefault="0099030E" w:rsidP="00147D83">
            <w:r>
              <w:t>(8779, 3, '2015-05-05 06:38:04'),</w:t>
            </w:r>
          </w:p>
          <w:p w:rsidR="0099030E" w:rsidRDefault="0099030E" w:rsidP="00147D83">
            <w:r>
              <w:t>(8780, 3, '2015-05-05 06:38:07'),</w:t>
            </w:r>
          </w:p>
          <w:p w:rsidR="0099030E" w:rsidRDefault="0099030E" w:rsidP="00147D83">
            <w:r>
              <w:t>(8781, 3, '2015-05-05 06:38:10'),</w:t>
            </w:r>
          </w:p>
          <w:p w:rsidR="0099030E" w:rsidRDefault="0099030E" w:rsidP="00147D83">
            <w:r>
              <w:t>(8782, 3, '2015-05-05 06:38:13'),</w:t>
            </w:r>
          </w:p>
          <w:p w:rsidR="0099030E" w:rsidRDefault="0099030E" w:rsidP="00147D83">
            <w:r>
              <w:t>(8783, 3, '2015-05-05 06:38:16'),</w:t>
            </w:r>
          </w:p>
          <w:p w:rsidR="0099030E" w:rsidRDefault="0099030E" w:rsidP="00147D83">
            <w:r>
              <w:t>(8784, 3, '2015-05-05 06:38:19'),</w:t>
            </w:r>
          </w:p>
          <w:p w:rsidR="0099030E" w:rsidRDefault="0099030E" w:rsidP="00147D83">
            <w:r>
              <w:t>(8785, 3, '2015-05-05 06:38:22'),</w:t>
            </w:r>
          </w:p>
          <w:p w:rsidR="0099030E" w:rsidRDefault="0099030E" w:rsidP="00147D83">
            <w:r>
              <w:t>(8786, 3, '2015-05-05 06:38:25'),</w:t>
            </w:r>
          </w:p>
          <w:p w:rsidR="0099030E" w:rsidRDefault="0099030E" w:rsidP="00147D83">
            <w:r>
              <w:t>(8787, 3, '2015-05-05 06:38:28'),</w:t>
            </w:r>
          </w:p>
          <w:p w:rsidR="0099030E" w:rsidRDefault="0099030E" w:rsidP="00147D83">
            <w:r>
              <w:t>(8788, 3, '2015-05-05 06:38:31'),</w:t>
            </w:r>
          </w:p>
          <w:p w:rsidR="0099030E" w:rsidRDefault="0099030E" w:rsidP="00147D83">
            <w:r>
              <w:t>(8789, 3, '2015-05-05 06:38:34'),</w:t>
            </w:r>
          </w:p>
          <w:p w:rsidR="0099030E" w:rsidRDefault="0099030E" w:rsidP="00147D83">
            <w:r>
              <w:t>(8790, 3, '2015-05-05 06:38:37'),</w:t>
            </w:r>
          </w:p>
          <w:p w:rsidR="0099030E" w:rsidRDefault="0099030E" w:rsidP="00147D83">
            <w:r>
              <w:t>(8791, 3, '2015-05-05 06:38:40'),</w:t>
            </w:r>
          </w:p>
          <w:p w:rsidR="0099030E" w:rsidRDefault="0099030E" w:rsidP="00147D83">
            <w:r>
              <w:t>(8792, 3, '2015-05-05 06:38:43'),</w:t>
            </w:r>
          </w:p>
          <w:p w:rsidR="0099030E" w:rsidRDefault="0099030E" w:rsidP="00147D83">
            <w:r>
              <w:t>(8793, 3, '2015-05-05 06:38:47'),</w:t>
            </w:r>
          </w:p>
          <w:p w:rsidR="0099030E" w:rsidRDefault="0099030E" w:rsidP="00147D83">
            <w:r>
              <w:t>(8794, 3, '2015-05-05 06:38:50'),</w:t>
            </w:r>
          </w:p>
          <w:p w:rsidR="0099030E" w:rsidRDefault="0099030E" w:rsidP="00147D83">
            <w:r>
              <w:t>(8795, 3, '2015-05-05 06:38:53'),</w:t>
            </w:r>
          </w:p>
          <w:p w:rsidR="0099030E" w:rsidRDefault="0099030E" w:rsidP="00147D83">
            <w:r>
              <w:t>(8796, 3, '2015-05-05 06:38:56'),</w:t>
            </w:r>
          </w:p>
          <w:p w:rsidR="0099030E" w:rsidRDefault="0099030E" w:rsidP="00147D83">
            <w:r>
              <w:t>(8797, 3, '2015-05-05 06:38:59'),</w:t>
            </w:r>
          </w:p>
          <w:p w:rsidR="0099030E" w:rsidRDefault="0099030E" w:rsidP="00147D83">
            <w:r>
              <w:t>(8798, 3, '2015-05-05 06:39:02'),</w:t>
            </w:r>
          </w:p>
          <w:p w:rsidR="0099030E" w:rsidRDefault="0099030E" w:rsidP="00147D83">
            <w:r>
              <w:t>(8799, 3, '2015-05-05 06:39:05'),</w:t>
            </w:r>
          </w:p>
          <w:p w:rsidR="0099030E" w:rsidRDefault="0099030E" w:rsidP="00147D83">
            <w:r>
              <w:t>(8800, 3, '2015-05-05 06:39:08'),</w:t>
            </w:r>
          </w:p>
          <w:p w:rsidR="0099030E" w:rsidRDefault="0099030E" w:rsidP="00147D83">
            <w:r>
              <w:t>(8801, 3, '2015-05-05 06:39:11'),</w:t>
            </w:r>
          </w:p>
          <w:p w:rsidR="0099030E" w:rsidRDefault="0099030E" w:rsidP="00147D83">
            <w:r>
              <w:t>(8802, 3, '2015-05-05 06:39:14'),</w:t>
            </w:r>
          </w:p>
          <w:p w:rsidR="0099030E" w:rsidRDefault="0099030E" w:rsidP="00147D83">
            <w:r>
              <w:t>(8803, 3, '2015-05-05 06:39:17'),</w:t>
            </w:r>
          </w:p>
          <w:p w:rsidR="0099030E" w:rsidRDefault="0099030E" w:rsidP="00147D83">
            <w:r>
              <w:t>(8804, 3, '2015-05-05 06:39:20'),</w:t>
            </w:r>
          </w:p>
          <w:p w:rsidR="0099030E" w:rsidRDefault="0099030E" w:rsidP="00147D83">
            <w:r>
              <w:t>(8805, 3, '2015-05-05 06:39:23'),</w:t>
            </w:r>
          </w:p>
          <w:p w:rsidR="0099030E" w:rsidRDefault="0099030E" w:rsidP="00147D83">
            <w:r>
              <w:t>(8806, 3, '2015-05-05 06:39:26'),</w:t>
            </w:r>
          </w:p>
          <w:p w:rsidR="0099030E" w:rsidRDefault="0099030E" w:rsidP="00147D83">
            <w:r>
              <w:t>(8807, 3, '2015-05-05 06:39:29'),</w:t>
            </w:r>
          </w:p>
          <w:p w:rsidR="0099030E" w:rsidRDefault="0099030E" w:rsidP="00147D83">
            <w:r>
              <w:t>(8808, 3, '2015-05-05 06:39:32'),</w:t>
            </w:r>
          </w:p>
          <w:p w:rsidR="0099030E" w:rsidRDefault="0099030E" w:rsidP="00147D83">
            <w:r>
              <w:t>(8809, 3, '2015-05-05 06:39:35'),</w:t>
            </w:r>
          </w:p>
          <w:p w:rsidR="0099030E" w:rsidRDefault="0099030E" w:rsidP="00147D83">
            <w:r>
              <w:t>(8810, 3, '2015-05-05 06:39:38'),</w:t>
            </w:r>
          </w:p>
          <w:p w:rsidR="0099030E" w:rsidRDefault="0099030E" w:rsidP="00147D83">
            <w:r>
              <w:t>(8811, 3, '2015-05-05 06:39:41'),</w:t>
            </w:r>
          </w:p>
          <w:p w:rsidR="0099030E" w:rsidRDefault="0099030E" w:rsidP="00147D83">
            <w:r>
              <w:t>(8812, 3, '2015-05-05 06:39:44'),</w:t>
            </w:r>
          </w:p>
          <w:p w:rsidR="0099030E" w:rsidRDefault="0099030E" w:rsidP="00147D83">
            <w:r>
              <w:t>(8813, 3, '2015-05-05 06:39:47'),</w:t>
            </w:r>
          </w:p>
          <w:p w:rsidR="0099030E" w:rsidRDefault="0099030E" w:rsidP="00147D83">
            <w:r>
              <w:t>(8814, 3, '2015-05-05 06:39:50'),</w:t>
            </w:r>
          </w:p>
          <w:p w:rsidR="0099030E" w:rsidRDefault="0099030E" w:rsidP="00147D83">
            <w:r>
              <w:t>(8815, 3, '2015-05-05 06:39:53'),</w:t>
            </w:r>
          </w:p>
          <w:p w:rsidR="0099030E" w:rsidRDefault="0099030E" w:rsidP="00147D83">
            <w:r>
              <w:t>(8816, 3, '2015-05-05 06:39:56'),</w:t>
            </w:r>
          </w:p>
          <w:p w:rsidR="0099030E" w:rsidRDefault="0099030E" w:rsidP="00147D83">
            <w:r>
              <w:t>(8817, 3, '2015-05-05 06:39:59'),</w:t>
            </w:r>
          </w:p>
          <w:p w:rsidR="0099030E" w:rsidRDefault="0099030E" w:rsidP="00147D83">
            <w:r>
              <w:t>(8818, 3, '2015-05-05 06:40:02'),</w:t>
            </w:r>
          </w:p>
          <w:p w:rsidR="0099030E" w:rsidRDefault="0099030E" w:rsidP="00147D83">
            <w:r>
              <w:t>(8819, 3, '2015-05-05 06:40:05'),</w:t>
            </w:r>
          </w:p>
          <w:p w:rsidR="0099030E" w:rsidRDefault="0099030E" w:rsidP="00147D83">
            <w:r>
              <w:t>(8820, 3, '2015-05-05 06:40:08'),</w:t>
            </w:r>
          </w:p>
          <w:p w:rsidR="0099030E" w:rsidRDefault="0099030E" w:rsidP="00147D83">
            <w:r>
              <w:t>(8821, 3, '2015-05-05 06:40:11'),</w:t>
            </w:r>
          </w:p>
          <w:p w:rsidR="0099030E" w:rsidRDefault="0099030E" w:rsidP="00147D83">
            <w:r>
              <w:t>(8822, 3, '2015-05-05 06:40:14'),</w:t>
            </w:r>
          </w:p>
          <w:p w:rsidR="0099030E" w:rsidRDefault="0099030E" w:rsidP="00147D83">
            <w:r>
              <w:t>(8823, 3, '2015-05-05 06:40:18'),</w:t>
            </w:r>
          </w:p>
          <w:p w:rsidR="0099030E" w:rsidRDefault="0099030E" w:rsidP="00147D83">
            <w:r>
              <w:t>(8824, 3, '2015-05-05 06:40:21'),</w:t>
            </w:r>
          </w:p>
          <w:p w:rsidR="0099030E" w:rsidRDefault="0099030E" w:rsidP="00147D83">
            <w:r>
              <w:t>(8825, 3, '2015-05-05 06:40:24'),</w:t>
            </w:r>
          </w:p>
          <w:p w:rsidR="0099030E" w:rsidRDefault="0099030E" w:rsidP="00147D83">
            <w:r>
              <w:t>(8826, 3, '2015-05-05 06:40:27'),</w:t>
            </w:r>
          </w:p>
          <w:p w:rsidR="0099030E" w:rsidRDefault="0099030E" w:rsidP="00147D83">
            <w:r>
              <w:t>(8827, 3, '2015-05-05 06:40:30'),</w:t>
            </w:r>
          </w:p>
          <w:p w:rsidR="0099030E" w:rsidRDefault="0099030E" w:rsidP="00147D83">
            <w:r>
              <w:t>(8828, 3, '2015-05-05 06:40:33'),</w:t>
            </w:r>
          </w:p>
          <w:p w:rsidR="0099030E" w:rsidRDefault="0099030E" w:rsidP="00147D83">
            <w:r>
              <w:t>(8829, 3, '2015-05-05 06:40:36'),</w:t>
            </w:r>
          </w:p>
          <w:p w:rsidR="0099030E" w:rsidRDefault="0099030E" w:rsidP="00147D83">
            <w:r>
              <w:t>(8830, 3, '2015-05-05 06:40:39'),</w:t>
            </w:r>
          </w:p>
          <w:p w:rsidR="0099030E" w:rsidRDefault="0099030E" w:rsidP="00147D83">
            <w:r>
              <w:t>(8831, 3, '2015-05-05 06:40:42'),</w:t>
            </w:r>
          </w:p>
          <w:p w:rsidR="0099030E" w:rsidRDefault="0099030E" w:rsidP="00147D83">
            <w:r>
              <w:t>(8832, 3, '2015-05-05 06:40:45'),</w:t>
            </w:r>
          </w:p>
          <w:p w:rsidR="0099030E" w:rsidRDefault="0099030E" w:rsidP="00147D83">
            <w:r>
              <w:t>(8833, 3, '2015-05-05 06:40:48'),</w:t>
            </w:r>
          </w:p>
          <w:p w:rsidR="0099030E" w:rsidRDefault="0099030E" w:rsidP="00147D83">
            <w:r>
              <w:t>(8834, 3, '2015-05-05 06:40:51'),</w:t>
            </w:r>
          </w:p>
          <w:p w:rsidR="0099030E" w:rsidRDefault="0099030E" w:rsidP="00147D83">
            <w:r>
              <w:t>(8835, 3, '2015-05-05 06:40:54'),</w:t>
            </w:r>
          </w:p>
          <w:p w:rsidR="0099030E" w:rsidRDefault="0099030E" w:rsidP="00147D83">
            <w:r>
              <w:t>(8836, 3, '2015-05-05 06:40:57'),</w:t>
            </w:r>
          </w:p>
          <w:p w:rsidR="0099030E" w:rsidRDefault="0099030E" w:rsidP="00147D83">
            <w:r>
              <w:t>(8837, 3, '2015-05-05 06:41:00'),</w:t>
            </w:r>
          </w:p>
          <w:p w:rsidR="0099030E" w:rsidRDefault="0099030E" w:rsidP="00147D83">
            <w:r>
              <w:t>(8838, 3, '2015-05-05 06:41:03'),</w:t>
            </w:r>
          </w:p>
          <w:p w:rsidR="0099030E" w:rsidRDefault="0099030E" w:rsidP="00147D83">
            <w:r>
              <w:t>(8839, 3, '2015-05-05 06:41:06'),</w:t>
            </w:r>
          </w:p>
          <w:p w:rsidR="0099030E" w:rsidRDefault="0099030E" w:rsidP="00147D83">
            <w:r>
              <w:t>(8840, 3, '2015-05-05 06:41:09'),</w:t>
            </w:r>
          </w:p>
          <w:p w:rsidR="0099030E" w:rsidRDefault="0099030E" w:rsidP="00147D83">
            <w:r>
              <w:t>(8841, 3, '2015-05-05 06:41:12'),</w:t>
            </w:r>
          </w:p>
          <w:p w:rsidR="0099030E" w:rsidRDefault="0099030E" w:rsidP="00147D83">
            <w:r>
              <w:t>(8842, 3, '2015-05-05 06:41:15'),</w:t>
            </w:r>
          </w:p>
          <w:p w:rsidR="0099030E" w:rsidRDefault="0099030E" w:rsidP="00147D83">
            <w:r>
              <w:t>(8843, 3, '2015-05-05 06:41:18'),</w:t>
            </w:r>
          </w:p>
          <w:p w:rsidR="0099030E" w:rsidRDefault="0099030E" w:rsidP="00147D83">
            <w:r>
              <w:t>(8844, 3, '2015-05-05 06:41:21'),</w:t>
            </w:r>
          </w:p>
          <w:p w:rsidR="0099030E" w:rsidRDefault="0099030E" w:rsidP="00147D83">
            <w:r>
              <w:t>(8845, 3, '2015-05-05 06:41:24'),</w:t>
            </w:r>
          </w:p>
          <w:p w:rsidR="0099030E" w:rsidRDefault="0099030E" w:rsidP="00147D83">
            <w:r>
              <w:t>(8846, 3, '2015-05-05 06:41:27'),</w:t>
            </w:r>
          </w:p>
          <w:p w:rsidR="0099030E" w:rsidRDefault="0099030E" w:rsidP="00147D83">
            <w:r>
              <w:t>(8847, 3, '2015-05-05 06:41:30'),</w:t>
            </w:r>
          </w:p>
          <w:p w:rsidR="0099030E" w:rsidRDefault="0099030E" w:rsidP="00147D83">
            <w:r>
              <w:t>(8848, 3, '2015-05-05 06:41:33'),</w:t>
            </w:r>
          </w:p>
          <w:p w:rsidR="0099030E" w:rsidRDefault="0099030E" w:rsidP="00147D83">
            <w:r>
              <w:t>(8849, 3, '2015-05-05 06:41:36'),</w:t>
            </w:r>
          </w:p>
          <w:p w:rsidR="0099030E" w:rsidRDefault="0099030E" w:rsidP="00147D83">
            <w:r>
              <w:t>(8850, 3, '2015-05-05 06:41:39'),</w:t>
            </w:r>
          </w:p>
          <w:p w:rsidR="0099030E" w:rsidRDefault="0099030E" w:rsidP="00147D83">
            <w:r>
              <w:t>(8851, 3, '2015-05-05 06:41:42'),</w:t>
            </w:r>
          </w:p>
          <w:p w:rsidR="0099030E" w:rsidRDefault="0099030E" w:rsidP="00147D83">
            <w:r>
              <w:t>(8852, 3, '2015-05-05 06:41:45'),</w:t>
            </w:r>
          </w:p>
          <w:p w:rsidR="0099030E" w:rsidRDefault="0099030E" w:rsidP="00147D83">
            <w:r>
              <w:t>(8853, 3, '2015-05-05 06:41:49'),</w:t>
            </w:r>
          </w:p>
          <w:p w:rsidR="0099030E" w:rsidRDefault="0099030E" w:rsidP="00147D83">
            <w:r>
              <w:t>(8854, 3, '2015-05-05 06:41:52'),</w:t>
            </w:r>
          </w:p>
          <w:p w:rsidR="0099030E" w:rsidRDefault="0099030E" w:rsidP="00147D83">
            <w:r>
              <w:t>(8855, 3, '2015-05-05 06:41:55'),</w:t>
            </w:r>
          </w:p>
          <w:p w:rsidR="0099030E" w:rsidRDefault="0099030E" w:rsidP="00147D83">
            <w:r>
              <w:t>(8856, 3, '2015-05-05 06:41:58'),</w:t>
            </w:r>
          </w:p>
          <w:p w:rsidR="0099030E" w:rsidRDefault="0099030E" w:rsidP="00147D83">
            <w:r>
              <w:t>(8857, 3, '2015-05-05 06:42:01'),</w:t>
            </w:r>
          </w:p>
          <w:p w:rsidR="0099030E" w:rsidRDefault="0099030E" w:rsidP="00147D83">
            <w:r>
              <w:t>(8858, 3, '2015-05-05 06:42:04'),</w:t>
            </w:r>
          </w:p>
          <w:p w:rsidR="0099030E" w:rsidRDefault="0099030E" w:rsidP="00147D83">
            <w:r>
              <w:t>(8859, 3, '2015-05-05 06:42:07'),</w:t>
            </w:r>
          </w:p>
          <w:p w:rsidR="0099030E" w:rsidRDefault="0099030E" w:rsidP="00147D83">
            <w:r>
              <w:t>(8860, 3, '2015-05-05 06:42:10'),</w:t>
            </w:r>
          </w:p>
          <w:p w:rsidR="0099030E" w:rsidRDefault="0099030E" w:rsidP="00147D83">
            <w:r>
              <w:t>(8861, 3, '2015-05-05 06:42:13'),</w:t>
            </w:r>
          </w:p>
          <w:p w:rsidR="0099030E" w:rsidRDefault="0099030E" w:rsidP="00147D83">
            <w:r>
              <w:t>(8862, 3, '2015-05-05 06:42:16'),</w:t>
            </w:r>
          </w:p>
          <w:p w:rsidR="0099030E" w:rsidRDefault="0099030E" w:rsidP="00147D83">
            <w:r>
              <w:t>(8863, 3, '2015-05-05 06:42:19'),</w:t>
            </w:r>
          </w:p>
          <w:p w:rsidR="0099030E" w:rsidRDefault="0099030E" w:rsidP="00147D83">
            <w:r>
              <w:t>(8864, 3, '2015-05-05 06:42:22'),</w:t>
            </w:r>
          </w:p>
          <w:p w:rsidR="0099030E" w:rsidRDefault="0099030E" w:rsidP="00147D83">
            <w:r>
              <w:t>(8865, 3, '2015-05-05 06:42:25'),</w:t>
            </w:r>
          </w:p>
          <w:p w:rsidR="0099030E" w:rsidRDefault="0099030E" w:rsidP="00147D83">
            <w:r>
              <w:t>(8866, 3, '2015-05-05 06:42:28'),</w:t>
            </w:r>
          </w:p>
          <w:p w:rsidR="0099030E" w:rsidRDefault="0099030E" w:rsidP="00147D83">
            <w:r>
              <w:t>(8867, 3, '2015-05-05 06:42:31'),</w:t>
            </w:r>
          </w:p>
          <w:p w:rsidR="0099030E" w:rsidRDefault="0099030E" w:rsidP="00147D83">
            <w:r>
              <w:t>(8868, 3, '2015-05-05 06:42:34'),</w:t>
            </w:r>
          </w:p>
          <w:p w:rsidR="0099030E" w:rsidRDefault="0099030E" w:rsidP="00147D83">
            <w:r>
              <w:t>(8869, 3, '2015-05-05 06:42:37'),</w:t>
            </w:r>
          </w:p>
          <w:p w:rsidR="0099030E" w:rsidRDefault="0099030E" w:rsidP="00147D83">
            <w:r>
              <w:t>(8870, 3, '2015-05-05 06:42:40'),</w:t>
            </w:r>
          </w:p>
          <w:p w:rsidR="0099030E" w:rsidRDefault="0099030E" w:rsidP="00147D83">
            <w:r>
              <w:t>(8871, 3, '2015-05-05 06:42:43'),</w:t>
            </w:r>
          </w:p>
          <w:p w:rsidR="0099030E" w:rsidRDefault="0099030E" w:rsidP="00147D83">
            <w:r>
              <w:t>(8872, 3, '2015-05-05 06:42:46'),</w:t>
            </w:r>
          </w:p>
          <w:p w:rsidR="0099030E" w:rsidRDefault="0099030E" w:rsidP="00147D83">
            <w:r>
              <w:t>(8873, 3, '2015-05-05 06:42:49'),</w:t>
            </w:r>
          </w:p>
          <w:p w:rsidR="0099030E" w:rsidRDefault="0099030E" w:rsidP="00147D83">
            <w:r>
              <w:t>(8874, 3, '2015-05-05 06:42:52'),</w:t>
            </w:r>
          </w:p>
          <w:p w:rsidR="0099030E" w:rsidRDefault="0099030E" w:rsidP="00147D83">
            <w:r>
              <w:t>(8875, 3, '2015-05-05 06:42:55'),</w:t>
            </w:r>
          </w:p>
          <w:p w:rsidR="0099030E" w:rsidRDefault="0099030E" w:rsidP="00147D83">
            <w:r>
              <w:t>(8876, 3, '2015-05-05 06:42:59'),</w:t>
            </w:r>
          </w:p>
          <w:p w:rsidR="0099030E" w:rsidRDefault="0099030E" w:rsidP="00147D83">
            <w:r>
              <w:t>(8877, 3, '2015-05-05 06:43:02'),</w:t>
            </w:r>
          </w:p>
          <w:p w:rsidR="0099030E" w:rsidRDefault="0099030E" w:rsidP="00147D83">
            <w:r>
              <w:t>(8878, 3, '2015-05-05 06:43:05'),</w:t>
            </w:r>
          </w:p>
          <w:p w:rsidR="0099030E" w:rsidRDefault="0099030E" w:rsidP="00147D83">
            <w:r>
              <w:t>(8879, 3, '2015-05-05 06:43:08'),</w:t>
            </w:r>
          </w:p>
          <w:p w:rsidR="0099030E" w:rsidRDefault="0099030E" w:rsidP="00147D83">
            <w:r>
              <w:t>(8880, 3, '2015-05-05 06:43:11'),</w:t>
            </w:r>
          </w:p>
          <w:p w:rsidR="0099030E" w:rsidRDefault="0099030E" w:rsidP="00147D83">
            <w:r>
              <w:t>(8881, 3, '2015-05-05 06:43:14'),</w:t>
            </w:r>
          </w:p>
          <w:p w:rsidR="0099030E" w:rsidRDefault="0099030E" w:rsidP="00147D83">
            <w:r>
              <w:t>(8882, 3, '2015-05-05 06:43:17'),</w:t>
            </w:r>
          </w:p>
          <w:p w:rsidR="0099030E" w:rsidRDefault="0099030E" w:rsidP="00147D83">
            <w:r>
              <w:t>(8883, 3, '2015-05-05 06:43:20'),</w:t>
            </w:r>
          </w:p>
          <w:p w:rsidR="0099030E" w:rsidRDefault="0099030E" w:rsidP="00147D83">
            <w:r>
              <w:t>(8884, 3, '2015-05-05 06:43:23'),</w:t>
            </w:r>
          </w:p>
          <w:p w:rsidR="0099030E" w:rsidRDefault="0099030E" w:rsidP="00147D83">
            <w:r>
              <w:t>(8885, 3, '2015-05-05 06:43:26'),</w:t>
            </w:r>
          </w:p>
          <w:p w:rsidR="0099030E" w:rsidRDefault="0099030E" w:rsidP="00147D83">
            <w:r>
              <w:t>(8886, 3, '2015-05-05 06:43:29'),</w:t>
            </w:r>
          </w:p>
          <w:p w:rsidR="0099030E" w:rsidRDefault="0099030E" w:rsidP="00147D83">
            <w:r>
              <w:t>(8887, 3, '2015-05-05 06:43:32'),</w:t>
            </w:r>
          </w:p>
          <w:p w:rsidR="0099030E" w:rsidRDefault="0099030E" w:rsidP="00147D83">
            <w:r>
              <w:t>(8888, 3, '2015-05-05 06:43:35'),</w:t>
            </w:r>
          </w:p>
          <w:p w:rsidR="0099030E" w:rsidRDefault="0099030E" w:rsidP="00147D83">
            <w:r>
              <w:t>(8889, 3, '2015-05-05 06:43:38'),</w:t>
            </w:r>
          </w:p>
          <w:p w:rsidR="0099030E" w:rsidRDefault="0099030E" w:rsidP="00147D83">
            <w:r>
              <w:t>(8890, 3, '2015-05-05 06:43:41'),</w:t>
            </w:r>
          </w:p>
          <w:p w:rsidR="0099030E" w:rsidRDefault="0099030E" w:rsidP="00147D83">
            <w:r>
              <w:t>(8891, 3, '2015-05-05 06:43:44'),</w:t>
            </w:r>
          </w:p>
          <w:p w:rsidR="0099030E" w:rsidRDefault="0099030E" w:rsidP="00147D83">
            <w:r>
              <w:t>(8892, 3, '2015-05-05 06:43:47'),</w:t>
            </w:r>
          </w:p>
          <w:p w:rsidR="0099030E" w:rsidRDefault="0099030E" w:rsidP="00147D83">
            <w:r>
              <w:t>(8893, 3, '2015-05-05 06:43:50'),</w:t>
            </w:r>
          </w:p>
          <w:p w:rsidR="0099030E" w:rsidRDefault="0099030E" w:rsidP="00147D83">
            <w:r>
              <w:t>(8894, 3, '2015-05-05 06:43:53'),</w:t>
            </w:r>
          </w:p>
          <w:p w:rsidR="0099030E" w:rsidRDefault="0099030E" w:rsidP="00147D83">
            <w:r>
              <w:t>(8895, 3, '2015-05-05 06:43:56'),</w:t>
            </w:r>
          </w:p>
          <w:p w:rsidR="0099030E" w:rsidRDefault="0099030E" w:rsidP="00147D83">
            <w:r>
              <w:t>(8896, 3, '2015-05-05 06:43:59'),</w:t>
            </w:r>
          </w:p>
          <w:p w:rsidR="0099030E" w:rsidRDefault="0099030E" w:rsidP="00147D83">
            <w:r>
              <w:t>(8897, 3, '2015-05-05 06:44:02'),</w:t>
            </w:r>
          </w:p>
          <w:p w:rsidR="0099030E" w:rsidRDefault="0099030E" w:rsidP="00147D83">
            <w:r>
              <w:t>(8898, 3, '2015-05-05 06:44:05'),</w:t>
            </w:r>
          </w:p>
          <w:p w:rsidR="0099030E" w:rsidRDefault="0099030E" w:rsidP="00147D83">
            <w:r>
              <w:t>(8899, 3, '2015-05-05 06:44:08'),</w:t>
            </w:r>
          </w:p>
          <w:p w:rsidR="0099030E" w:rsidRDefault="0099030E" w:rsidP="00147D83">
            <w:r>
              <w:t>(8900, 3, '2015-05-05 06:44:11'),</w:t>
            </w:r>
          </w:p>
          <w:p w:rsidR="0099030E" w:rsidRDefault="0099030E" w:rsidP="00147D83">
            <w:r>
              <w:t>(8901, 3, '2015-05-05 06:44:14'),</w:t>
            </w:r>
          </w:p>
          <w:p w:rsidR="0099030E" w:rsidRDefault="0099030E" w:rsidP="00147D83">
            <w:r>
              <w:t>(8902, 3, '2015-05-05 06:44:17'),</w:t>
            </w:r>
          </w:p>
          <w:p w:rsidR="0099030E" w:rsidRDefault="0099030E" w:rsidP="00147D83">
            <w:r>
              <w:t>(8903, 3, '2015-05-05 06:44:20'),</w:t>
            </w:r>
          </w:p>
          <w:p w:rsidR="0099030E" w:rsidRDefault="0099030E" w:rsidP="00147D83">
            <w:r>
              <w:t>(8904, 3, '2015-05-05 06:44:23'),</w:t>
            </w:r>
          </w:p>
          <w:p w:rsidR="0099030E" w:rsidRDefault="0099030E" w:rsidP="00147D83">
            <w:r>
              <w:t>(8905, 3, '2015-05-05 06:44:26'),</w:t>
            </w:r>
          </w:p>
          <w:p w:rsidR="0099030E" w:rsidRDefault="0099030E" w:rsidP="00147D83">
            <w:r>
              <w:t>(8906, 3, '2015-05-05 06:44:30'),</w:t>
            </w:r>
          </w:p>
          <w:p w:rsidR="0099030E" w:rsidRDefault="0099030E" w:rsidP="00147D83">
            <w:r>
              <w:t>(8907, 3, '2015-05-05 06:44:33'),</w:t>
            </w:r>
          </w:p>
          <w:p w:rsidR="0099030E" w:rsidRDefault="0099030E" w:rsidP="00147D83">
            <w:r>
              <w:t>(8908, 3, '2015-05-05 06:44:36'),</w:t>
            </w:r>
          </w:p>
          <w:p w:rsidR="0099030E" w:rsidRDefault="0099030E" w:rsidP="00147D83">
            <w:r>
              <w:t>(8909, 3, '2015-05-05 06:44:39'),</w:t>
            </w:r>
          </w:p>
          <w:p w:rsidR="0099030E" w:rsidRDefault="0099030E" w:rsidP="00147D83">
            <w:r>
              <w:t>(8910, 3, '2015-05-05 06:44:42'),</w:t>
            </w:r>
          </w:p>
          <w:p w:rsidR="0099030E" w:rsidRDefault="0099030E" w:rsidP="00147D83">
            <w:r>
              <w:t>(8911, 3, '2015-05-05 06:44:45'),</w:t>
            </w:r>
          </w:p>
          <w:p w:rsidR="0099030E" w:rsidRDefault="0099030E" w:rsidP="00147D83">
            <w:r>
              <w:t>(8912, 3, '2015-05-05 06:44:48'),</w:t>
            </w:r>
          </w:p>
          <w:p w:rsidR="0099030E" w:rsidRDefault="0099030E" w:rsidP="00147D83">
            <w:r>
              <w:t>(8913, 3, '2015-05-05 06:44:51'),</w:t>
            </w:r>
          </w:p>
          <w:p w:rsidR="0099030E" w:rsidRDefault="0099030E" w:rsidP="00147D83">
            <w:r>
              <w:t>(8914, 3, '2015-05-05 06:44:54'),</w:t>
            </w:r>
          </w:p>
          <w:p w:rsidR="0099030E" w:rsidRDefault="0099030E" w:rsidP="00147D83">
            <w:r>
              <w:t>(8915, 3, '2015-05-05 06:44:57'),</w:t>
            </w:r>
          </w:p>
          <w:p w:rsidR="0099030E" w:rsidRDefault="0099030E" w:rsidP="00147D83">
            <w:r>
              <w:t>(8916, 3, '2015-05-05 06:45:00'),</w:t>
            </w:r>
          </w:p>
          <w:p w:rsidR="0099030E" w:rsidRDefault="0099030E" w:rsidP="00147D83">
            <w:r>
              <w:t>(8917, 3, '2015-05-05 06:45:03'),</w:t>
            </w:r>
          </w:p>
          <w:p w:rsidR="0099030E" w:rsidRDefault="0099030E" w:rsidP="00147D83">
            <w:r>
              <w:t>(8918, 3, '2015-05-05 06:45:06'),</w:t>
            </w:r>
          </w:p>
          <w:p w:rsidR="0099030E" w:rsidRDefault="0099030E" w:rsidP="00147D83">
            <w:r>
              <w:t>(8919, 3, '2015-05-05 06:45:09'),</w:t>
            </w:r>
          </w:p>
          <w:p w:rsidR="0099030E" w:rsidRDefault="0099030E" w:rsidP="00147D83">
            <w:r>
              <w:t>(8920, 3, '2015-05-05 06:45:12'),</w:t>
            </w:r>
          </w:p>
          <w:p w:rsidR="0099030E" w:rsidRDefault="0099030E" w:rsidP="00147D83">
            <w:r>
              <w:t>(8921, 3, '2015-05-05 06:45:15'),</w:t>
            </w:r>
          </w:p>
          <w:p w:rsidR="0099030E" w:rsidRDefault="0099030E" w:rsidP="00147D83">
            <w:r>
              <w:t>(8922, 3, '2015-05-05 06:45:18'),</w:t>
            </w:r>
          </w:p>
          <w:p w:rsidR="0099030E" w:rsidRDefault="0099030E" w:rsidP="00147D83">
            <w:r>
              <w:t>(8923, 3, '2015-05-05 06:45:21'),</w:t>
            </w:r>
          </w:p>
          <w:p w:rsidR="0099030E" w:rsidRDefault="0099030E" w:rsidP="00147D83">
            <w:r>
              <w:t>(8924, 3, '2015-05-05 06:45:24'),</w:t>
            </w:r>
          </w:p>
          <w:p w:rsidR="0099030E" w:rsidRDefault="0099030E" w:rsidP="00147D83">
            <w:r>
              <w:t>(8925, 3, '2015-05-05 06:45:27'),</w:t>
            </w:r>
          </w:p>
          <w:p w:rsidR="0099030E" w:rsidRDefault="0099030E" w:rsidP="00147D83">
            <w:r>
              <w:t>(8926, 3, '2015-05-05 06:45:30'),</w:t>
            </w:r>
          </w:p>
          <w:p w:rsidR="0099030E" w:rsidRDefault="0099030E" w:rsidP="00147D83">
            <w:r>
              <w:t>(8927, 3, '2015-05-05 06:45:33'),</w:t>
            </w:r>
          </w:p>
          <w:p w:rsidR="0099030E" w:rsidRDefault="0099030E" w:rsidP="00147D83">
            <w:r>
              <w:t>(8928, 3, '2015-05-05 06:45:36'),</w:t>
            </w:r>
          </w:p>
          <w:p w:rsidR="0099030E" w:rsidRDefault="0099030E" w:rsidP="00147D83">
            <w:r>
              <w:t>(8929, 3, '2015-05-05 06:45:39'),</w:t>
            </w:r>
          </w:p>
          <w:p w:rsidR="0099030E" w:rsidRDefault="0099030E" w:rsidP="00147D83">
            <w:r>
              <w:t>(8930, 3, '2015-05-05 06:45:42'),</w:t>
            </w:r>
          </w:p>
          <w:p w:rsidR="0099030E" w:rsidRDefault="0099030E" w:rsidP="00147D83">
            <w:r>
              <w:t>(8931, 3, '2015-05-05 06:45:45'),</w:t>
            </w:r>
          </w:p>
          <w:p w:rsidR="0099030E" w:rsidRDefault="0099030E" w:rsidP="00147D83">
            <w:r>
              <w:t>(8932, 3, '2015-05-05 06:45:48'),</w:t>
            </w:r>
          </w:p>
          <w:p w:rsidR="0099030E" w:rsidRDefault="0099030E" w:rsidP="00147D83">
            <w:r>
              <w:t>(8933, 3, '2015-05-05 06:45:51'),</w:t>
            </w:r>
          </w:p>
          <w:p w:rsidR="0099030E" w:rsidRDefault="0099030E" w:rsidP="00147D83">
            <w:r>
              <w:t>(8934, 3, '2015-05-05 06:45:54'),</w:t>
            </w:r>
          </w:p>
          <w:p w:rsidR="0099030E" w:rsidRDefault="0099030E" w:rsidP="00147D83">
            <w:r>
              <w:t>(8935, 3, '2015-05-05 06:45:57'),</w:t>
            </w:r>
          </w:p>
          <w:p w:rsidR="0099030E" w:rsidRDefault="0099030E" w:rsidP="00147D83">
            <w:r>
              <w:t>(8936, 3, '2015-05-05 06:46:01'),</w:t>
            </w:r>
          </w:p>
          <w:p w:rsidR="0099030E" w:rsidRDefault="0099030E" w:rsidP="00147D83">
            <w:r>
              <w:t>(8937, 3, '2015-05-05 06:46:04'),</w:t>
            </w:r>
          </w:p>
          <w:p w:rsidR="0099030E" w:rsidRDefault="0099030E" w:rsidP="00147D83">
            <w:r>
              <w:t>(8938, 3, '2015-05-05 06:46:07'),</w:t>
            </w:r>
          </w:p>
          <w:p w:rsidR="0099030E" w:rsidRDefault="0099030E" w:rsidP="00147D83">
            <w:r>
              <w:t>(8939, 3, '2015-05-05 06:46:10'),</w:t>
            </w:r>
          </w:p>
          <w:p w:rsidR="0099030E" w:rsidRDefault="0099030E" w:rsidP="00147D83">
            <w:r>
              <w:t>(8940, 3, '2015-05-05 06:46:13'),</w:t>
            </w:r>
          </w:p>
          <w:p w:rsidR="0099030E" w:rsidRDefault="0099030E" w:rsidP="00147D83">
            <w:r>
              <w:t>(8941, 3, '2015-05-05 06:46:16'),</w:t>
            </w:r>
          </w:p>
          <w:p w:rsidR="0099030E" w:rsidRDefault="0099030E" w:rsidP="00147D83">
            <w:r>
              <w:t>(8942, 3, '2015-05-05 06:46:19'),</w:t>
            </w:r>
          </w:p>
          <w:p w:rsidR="0099030E" w:rsidRDefault="0099030E" w:rsidP="00147D83">
            <w:r>
              <w:t>(8943, 3, '2015-05-05 06:46:22'),</w:t>
            </w:r>
          </w:p>
          <w:p w:rsidR="0099030E" w:rsidRDefault="0099030E" w:rsidP="00147D83">
            <w:r>
              <w:t>(8944, 3, '2015-05-05 06:46:25'),</w:t>
            </w:r>
          </w:p>
          <w:p w:rsidR="0099030E" w:rsidRDefault="0099030E" w:rsidP="00147D83">
            <w:r>
              <w:t>(8945, 3, '2015-05-05 06:46:28'),</w:t>
            </w:r>
          </w:p>
          <w:p w:rsidR="0099030E" w:rsidRDefault="0099030E" w:rsidP="00147D83">
            <w:r>
              <w:t>(8946, 3, '2015-05-05 06:46:31'),</w:t>
            </w:r>
          </w:p>
          <w:p w:rsidR="0099030E" w:rsidRDefault="0099030E" w:rsidP="00147D83">
            <w:r>
              <w:t>(8947, 3, '2015-05-05 06:46:34'),</w:t>
            </w:r>
          </w:p>
          <w:p w:rsidR="0099030E" w:rsidRDefault="0099030E" w:rsidP="00147D83">
            <w:r>
              <w:t>(8948, 3, '2015-05-05 06:46:37'),</w:t>
            </w:r>
          </w:p>
          <w:p w:rsidR="0099030E" w:rsidRDefault="0099030E" w:rsidP="00147D83">
            <w:r>
              <w:t>(8949, 3, '2015-05-05 06:46:40'),</w:t>
            </w:r>
          </w:p>
          <w:p w:rsidR="0099030E" w:rsidRDefault="0099030E" w:rsidP="00147D83">
            <w:r>
              <w:t>(8950, 3, '2015-05-05 06:46:43'),</w:t>
            </w:r>
          </w:p>
          <w:p w:rsidR="0099030E" w:rsidRDefault="0099030E" w:rsidP="00147D83">
            <w:r>
              <w:t>(8951, 3, '2015-05-05 06:46:46'),</w:t>
            </w:r>
          </w:p>
          <w:p w:rsidR="0099030E" w:rsidRDefault="0099030E" w:rsidP="00147D83">
            <w:r>
              <w:t>(8952, 3, '2015-05-05 06:46:49'),</w:t>
            </w:r>
          </w:p>
          <w:p w:rsidR="0099030E" w:rsidRDefault="0099030E" w:rsidP="00147D83">
            <w:r>
              <w:t>(8953, 3, '2015-05-05 06:46:52'),</w:t>
            </w:r>
          </w:p>
          <w:p w:rsidR="0099030E" w:rsidRDefault="0099030E" w:rsidP="00147D83">
            <w:r>
              <w:t>(8954, 3, '2015-05-05 06:46:55'),</w:t>
            </w:r>
          </w:p>
          <w:p w:rsidR="0099030E" w:rsidRDefault="0099030E" w:rsidP="00147D83">
            <w:r>
              <w:t>(8955, 3, '2015-05-05 06:46:58'),</w:t>
            </w:r>
          </w:p>
          <w:p w:rsidR="0099030E" w:rsidRDefault="0099030E" w:rsidP="00147D83">
            <w:r>
              <w:t>(8956, 3, '2015-05-05 06:47:01'),</w:t>
            </w:r>
          </w:p>
          <w:p w:rsidR="0099030E" w:rsidRDefault="0099030E" w:rsidP="00147D83">
            <w:r>
              <w:t>(8957, 3, '2015-05-05 06:47:04'),</w:t>
            </w:r>
          </w:p>
          <w:p w:rsidR="0099030E" w:rsidRDefault="0099030E" w:rsidP="00147D83">
            <w:r>
              <w:t>(8958, 3, '2015-05-05 06:47:07'),</w:t>
            </w:r>
          </w:p>
          <w:p w:rsidR="0099030E" w:rsidRDefault="0099030E" w:rsidP="00147D83">
            <w:r>
              <w:t>(8959, 3, '2015-05-05 06:47:10'),</w:t>
            </w:r>
          </w:p>
          <w:p w:rsidR="0099030E" w:rsidRDefault="0099030E" w:rsidP="00147D83">
            <w:r>
              <w:t>(8960, 3, '2015-05-05 06:47:13'),</w:t>
            </w:r>
          </w:p>
          <w:p w:rsidR="0099030E" w:rsidRDefault="0099030E" w:rsidP="00147D83">
            <w:r>
              <w:t>(8961, 3, '2015-05-05 06:47:16'),</w:t>
            </w:r>
          </w:p>
          <w:p w:rsidR="0099030E" w:rsidRDefault="0099030E" w:rsidP="00147D83">
            <w:r>
              <w:t>(8962, 3, '2015-05-05 06:47:19'),</w:t>
            </w:r>
          </w:p>
          <w:p w:rsidR="0099030E" w:rsidRDefault="0099030E" w:rsidP="00147D83">
            <w:r>
              <w:t>(8963, 3, '2015-05-05 06:47:22'),</w:t>
            </w:r>
          </w:p>
          <w:p w:rsidR="0099030E" w:rsidRDefault="0099030E" w:rsidP="00147D83">
            <w:r>
              <w:t>(8964, 3, '2015-05-05 06:47:26'),</w:t>
            </w:r>
          </w:p>
          <w:p w:rsidR="0099030E" w:rsidRDefault="0099030E" w:rsidP="00147D83">
            <w:r>
              <w:t>(8965, 3, '2015-05-05 06:47:29'),</w:t>
            </w:r>
          </w:p>
          <w:p w:rsidR="0099030E" w:rsidRDefault="0099030E" w:rsidP="00147D83">
            <w:r>
              <w:t>(8966, 3, '2015-05-05 06:47:32'),</w:t>
            </w:r>
          </w:p>
          <w:p w:rsidR="0099030E" w:rsidRDefault="0099030E" w:rsidP="00147D83">
            <w:r>
              <w:t>(8967, 3, '2015-05-05 06:47:35'),</w:t>
            </w:r>
          </w:p>
          <w:p w:rsidR="0099030E" w:rsidRDefault="0099030E" w:rsidP="00147D83">
            <w:r>
              <w:t>(8968, 3, '2015-05-05 06:47:38'),</w:t>
            </w:r>
          </w:p>
          <w:p w:rsidR="0099030E" w:rsidRDefault="0099030E" w:rsidP="00147D83">
            <w:r>
              <w:t>(8969, 3, '2015-05-05 06:47:41'),</w:t>
            </w:r>
          </w:p>
          <w:p w:rsidR="0099030E" w:rsidRDefault="0099030E" w:rsidP="00147D83">
            <w:r>
              <w:t>(8970, 3, '2015-05-05 06:47:44'),</w:t>
            </w:r>
          </w:p>
          <w:p w:rsidR="0099030E" w:rsidRDefault="0099030E" w:rsidP="00147D83">
            <w:r>
              <w:t>(8971, 3, '2015-05-05 06:47:47'),</w:t>
            </w:r>
          </w:p>
          <w:p w:rsidR="0099030E" w:rsidRDefault="0099030E" w:rsidP="00147D83">
            <w:r>
              <w:t>(8972, 3, '2015-05-05 06:47:50'),</w:t>
            </w:r>
          </w:p>
          <w:p w:rsidR="0099030E" w:rsidRDefault="0099030E" w:rsidP="00147D83">
            <w:r>
              <w:t>(8973, 3, '2015-05-05 06:47:53'),</w:t>
            </w:r>
          </w:p>
          <w:p w:rsidR="0099030E" w:rsidRDefault="0099030E" w:rsidP="00147D83">
            <w:r>
              <w:t>(8974, 3, '2015-05-05 06:47:56'),</w:t>
            </w:r>
          </w:p>
          <w:p w:rsidR="0099030E" w:rsidRDefault="0099030E" w:rsidP="00147D83">
            <w:r>
              <w:t>(8975, 3, '2015-05-05 06:47:59'),</w:t>
            </w:r>
          </w:p>
          <w:p w:rsidR="0099030E" w:rsidRDefault="0099030E" w:rsidP="00147D83">
            <w:r>
              <w:t>(8976, 3, '2015-05-05 06:48:02'),</w:t>
            </w:r>
          </w:p>
          <w:p w:rsidR="0099030E" w:rsidRDefault="0099030E" w:rsidP="00147D83">
            <w:r>
              <w:t>(8977, 3, '2015-05-05 06:48:05'),</w:t>
            </w:r>
          </w:p>
          <w:p w:rsidR="0099030E" w:rsidRDefault="0099030E" w:rsidP="00147D83">
            <w:r>
              <w:t>(8978, 3, '2015-05-05 06:48:08'),</w:t>
            </w:r>
          </w:p>
          <w:p w:rsidR="0099030E" w:rsidRDefault="0099030E" w:rsidP="00147D83">
            <w:r>
              <w:t>(8979, 3, '2015-05-05 06:48:11'),</w:t>
            </w:r>
          </w:p>
          <w:p w:rsidR="0099030E" w:rsidRDefault="0099030E" w:rsidP="00147D83">
            <w:r>
              <w:t>(8980, 3, '2015-05-05 06:48:14'),</w:t>
            </w:r>
          </w:p>
          <w:p w:rsidR="0099030E" w:rsidRDefault="0099030E" w:rsidP="00147D83">
            <w:r>
              <w:t>(8981, 3, '2015-05-05 06:48:17'),</w:t>
            </w:r>
          </w:p>
          <w:p w:rsidR="0099030E" w:rsidRDefault="0099030E" w:rsidP="00147D83">
            <w:r>
              <w:t>(8982, 3, '2015-05-05 06:48:20'),</w:t>
            </w:r>
          </w:p>
          <w:p w:rsidR="0099030E" w:rsidRDefault="0099030E" w:rsidP="00147D83">
            <w:r>
              <w:t>(8983, 3, '2015-05-05 06:48:23'),</w:t>
            </w:r>
          </w:p>
          <w:p w:rsidR="0099030E" w:rsidRDefault="0099030E" w:rsidP="00147D83">
            <w:r>
              <w:t>(8984, 3, '2015-05-05 06:48:26'),</w:t>
            </w:r>
          </w:p>
          <w:p w:rsidR="0099030E" w:rsidRDefault="0099030E" w:rsidP="00147D83">
            <w:r>
              <w:t>(8985, 3, '2015-05-05 06:48:30'),</w:t>
            </w:r>
          </w:p>
          <w:p w:rsidR="0099030E" w:rsidRDefault="0099030E" w:rsidP="00147D83">
            <w:r>
              <w:t>(8986, 3, '2015-05-05 06:48:33'),</w:t>
            </w:r>
          </w:p>
          <w:p w:rsidR="0099030E" w:rsidRDefault="0099030E" w:rsidP="00147D83">
            <w:r>
              <w:t>(8987, 3, '2015-05-05 06:48:36'),</w:t>
            </w:r>
          </w:p>
          <w:p w:rsidR="0099030E" w:rsidRDefault="0099030E" w:rsidP="00147D83">
            <w:r>
              <w:t>(8988, 3, '2015-05-05 06:48:39'),</w:t>
            </w:r>
          </w:p>
          <w:p w:rsidR="0099030E" w:rsidRDefault="0099030E" w:rsidP="00147D83">
            <w:r>
              <w:t>(8989, 3, '2015-05-05 06:48:42'),</w:t>
            </w:r>
          </w:p>
          <w:p w:rsidR="0099030E" w:rsidRDefault="0099030E" w:rsidP="00147D83">
            <w:r>
              <w:t>(8990, 3, '2015-05-05 06:48:45'),</w:t>
            </w:r>
          </w:p>
          <w:p w:rsidR="0099030E" w:rsidRDefault="0099030E" w:rsidP="00147D83">
            <w:r>
              <w:t>(8991, 3, '2015-05-05 06:48:48'),</w:t>
            </w:r>
          </w:p>
          <w:p w:rsidR="0099030E" w:rsidRDefault="0099030E" w:rsidP="00147D83">
            <w:r>
              <w:t>(8992, 3, '2015-05-05 06:48:51'),</w:t>
            </w:r>
          </w:p>
          <w:p w:rsidR="0099030E" w:rsidRDefault="0099030E" w:rsidP="00147D83">
            <w:r>
              <w:t>(8993, 3, '2015-05-05 06:48:54'),</w:t>
            </w:r>
          </w:p>
          <w:p w:rsidR="0099030E" w:rsidRDefault="0099030E" w:rsidP="00147D83">
            <w:r>
              <w:t>(8994, 3, '2015-05-05 06:48:57'),</w:t>
            </w:r>
          </w:p>
          <w:p w:rsidR="0099030E" w:rsidRDefault="0099030E" w:rsidP="00147D83">
            <w:r>
              <w:t>(8995, 3, '2015-05-05 06:49:00'),</w:t>
            </w:r>
          </w:p>
          <w:p w:rsidR="0099030E" w:rsidRDefault="0099030E" w:rsidP="00147D83">
            <w:r>
              <w:t>(8996, 3, '2015-05-05 06:49:03'),</w:t>
            </w:r>
          </w:p>
          <w:p w:rsidR="0099030E" w:rsidRDefault="0099030E" w:rsidP="00147D83">
            <w:r>
              <w:t>(8997, 3, '2015-05-05 06:49:06'),</w:t>
            </w:r>
          </w:p>
          <w:p w:rsidR="0099030E" w:rsidRDefault="0099030E" w:rsidP="00147D83">
            <w:r>
              <w:t>(8998, 3, '2015-05-05 06:49:09'),</w:t>
            </w:r>
          </w:p>
          <w:p w:rsidR="0099030E" w:rsidRDefault="0099030E" w:rsidP="00147D83">
            <w:r>
              <w:t>(8999, 3, '2015-05-05 06:49:12'),</w:t>
            </w:r>
          </w:p>
          <w:p w:rsidR="0099030E" w:rsidRDefault="0099030E" w:rsidP="00147D83">
            <w:r>
              <w:t>(9000, 3, '2015-05-05 06:49:15'),</w:t>
            </w:r>
          </w:p>
          <w:p w:rsidR="0099030E" w:rsidRDefault="0099030E" w:rsidP="00147D83">
            <w:r>
              <w:t>(9001, 3, '2015-05-05 06:49:18'),</w:t>
            </w:r>
          </w:p>
          <w:p w:rsidR="0099030E" w:rsidRDefault="0099030E" w:rsidP="00147D83">
            <w:r>
              <w:t>(9002, 3, '2015-05-05 06:49:21'),</w:t>
            </w:r>
          </w:p>
          <w:p w:rsidR="0099030E" w:rsidRDefault="0099030E" w:rsidP="00147D83">
            <w:r>
              <w:t>(9003, 3, '2015-05-05 06:49:24'),</w:t>
            </w:r>
          </w:p>
          <w:p w:rsidR="0099030E" w:rsidRDefault="0099030E" w:rsidP="00147D83">
            <w:r>
              <w:t>(9004, 3, '2015-05-05 06:49:27'),</w:t>
            </w:r>
          </w:p>
          <w:p w:rsidR="0099030E" w:rsidRDefault="0099030E" w:rsidP="00147D83">
            <w:r>
              <w:t>(9005, 3, '2015-05-05 06:49:30'),</w:t>
            </w:r>
          </w:p>
          <w:p w:rsidR="0099030E" w:rsidRDefault="0099030E" w:rsidP="00147D83">
            <w:r>
              <w:t>(9006, 3, '2015-05-05 06:49:33'),</w:t>
            </w:r>
          </w:p>
          <w:p w:rsidR="0099030E" w:rsidRDefault="0099030E" w:rsidP="00147D83">
            <w:r>
              <w:t>(9007, 3, '2015-05-05 06:49:37'),</w:t>
            </w:r>
          </w:p>
          <w:p w:rsidR="0099030E" w:rsidRDefault="0099030E" w:rsidP="00147D83">
            <w:r>
              <w:t>(9008, 3, '2015-05-05 06:49:40'),</w:t>
            </w:r>
          </w:p>
          <w:p w:rsidR="0099030E" w:rsidRDefault="0099030E" w:rsidP="00147D83">
            <w:r>
              <w:t>(9009, 3, '2015-05-05 06:49:43'),</w:t>
            </w:r>
          </w:p>
          <w:p w:rsidR="0099030E" w:rsidRDefault="0099030E" w:rsidP="00147D83">
            <w:r>
              <w:t>(9010, 3, '2015-05-05 06:49:46'),</w:t>
            </w:r>
          </w:p>
          <w:p w:rsidR="0099030E" w:rsidRDefault="0099030E" w:rsidP="00147D83">
            <w:r>
              <w:t>(9011, 3, '2015-05-05 06:49:49'),</w:t>
            </w:r>
          </w:p>
          <w:p w:rsidR="0099030E" w:rsidRDefault="0099030E" w:rsidP="00147D83">
            <w:r>
              <w:t>(9012, 3, '2015-05-05 06:49:52'),</w:t>
            </w:r>
          </w:p>
          <w:p w:rsidR="0099030E" w:rsidRDefault="0099030E" w:rsidP="00147D83">
            <w:r>
              <w:t>(9013, 3, '2015-05-05 06:49:55'),</w:t>
            </w:r>
          </w:p>
          <w:p w:rsidR="0099030E" w:rsidRDefault="0099030E" w:rsidP="00147D83">
            <w:r>
              <w:t>(9014, 3, '2015-05-05 06:49:58'),</w:t>
            </w:r>
          </w:p>
          <w:p w:rsidR="0099030E" w:rsidRDefault="0099030E" w:rsidP="00147D83">
            <w:r>
              <w:t>(9015, 3, '2015-05-05 06:50:01'),</w:t>
            </w:r>
          </w:p>
          <w:p w:rsidR="0099030E" w:rsidRDefault="0099030E" w:rsidP="00147D83">
            <w:r>
              <w:t>(9016, 3, '2015-05-05 06:50:04'),</w:t>
            </w:r>
          </w:p>
          <w:p w:rsidR="0099030E" w:rsidRDefault="0099030E" w:rsidP="00147D83">
            <w:r>
              <w:t>(9017, 3, '2015-05-05 06:50:07'),</w:t>
            </w:r>
          </w:p>
          <w:p w:rsidR="0099030E" w:rsidRDefault="0099030E" w:rsidP="00147D83">
            <w:r>
              <w:t>(9018, 3, '2015-05-05 06:50:10'),</w:t>
            </w:r>
          </w:p>
          <w:p w:rsidR="0099030E" w:rsidRDefault="0099030E" w:rsidP="00147D83">
            <w:r>
              <w:t>(9019, 3, '2015-05-05 06:50:13'),</w:t>
            </w:r>
          </w:p>
          <w:p w:rsidR="0099030E" w:rsidRDefault="0099030E" w:rsidP="00147D83">
            <w:r>
              <w:t>(9020, 3, '2015-05-05 06:50:16'),</w:t>
            </w:r>
          </w:p>
          <w:p w:rsidR="0099030E" w:rsidRDefault="0099030E" w:rsidP="00147D83">
            <w:r>
              <w:t>(9021, 3, '2015-05-05 06:50:19'),</w:t>
            </w:r>
          </w:p>
          <w:p w:rsidR="0099030E" w:rsidRDefault="0099030E" w:rsidP="00147D83">
            <w:r>
              <w:t>(9022, 3, '2015-05-05 06:50:22'),</w:t>
            </w:r>
          </w:p>
          <w:p w:rsidR="0099030E" w:rsidRDefault="0099030E" w:rsidP="00147D83">
            <w:r>
              <w:t>(9023, 3, '2015-05-05 06:50:25'),</w:t>
            </w:r>
          </w:p>
          <w:p w:rsidR="0099030E" w:rsidRDefault="0099030E" w:rsidP="00147D83">
            <w:r>
              <w:t>(9024, 3, '2015-05-05 06:50:28'),</w:t>
            </w:r>
          </w:p>
          <w:p w:rsidR="0099030E" w:rsidRDefault="0099030E" w:rsidP="00147D83">
            <w:r>
              <w:t>(9025, 3, '2015-05-05 06:50:31'),</w:t>
            </w:r>
          </w:p>
          <w:p w:rsidR="0099030E" w:rsidRDefault="0099030E" w:rsidP="00147D83">
            <w:r>
              <w:t>(9026, 3, '2015-05-05 06:50:34'),</w:t>
            </w:r>
          </w:p>
          <w:p w:rsidR="0099030E" w:rsidRDefault="0099030E" w:rsidP="00147D83">
            <w:r>
              <w:t>(9027, 3, '2015-05-05 06:50:37'),</w:t>
            </w:r>
          </w:p>
          <w:p w:rsidR="0099030E" w:rsidRDefault="0099030E" w:rsidP="00147D83">
            <w:r>
              <w:t>(9028, 3, '2015-05-05 06:50:40'),</w:t>
            </w:r>
          </w:p>
          <w:p w:rsidR="0099030E" w:rsidRDefault="0099030E" w:rsidP="00147D83">
            <w:r>
              <w:t>(9029, 3, '2015-05-05 06:50:43'),</w:t>
            </w:r>
          </w:p>
          <w:p w:rsidR="0099030E" w:rsidRDefault="0099030E" w:rsidP="00147D83">
            <w:r>
              <w:t>(9030, 3, '2015-05-05 06:50:46'),</w:t>
            </w:r>
          </w:p>
          <w:p w:rsidR="0099030E" w:rsidRDefault="0099030E" w:rsidP="00147D83">
            <w:r>
              <w:t>(9031, 3, '2015-05-05 06:50:49'),</w:t>
            </w:r>
          </w:p>
          <w:p w:rsidR="0099030E" w:rsidRDefault="0099030E" w:rsidP="00147D83">
            <w:r>
              <w:t>(9032, 3, '2015-05-05 06:50:52'),</w:t>
            </w:r>
          </w:p>
          <w:p w:rsidR="0099030E" w:rsidRDefault="0099030E" w:rsidP="00147D83">
            <w:r>
              <w:t>(9033, 3, '2015-05-05 06:50:55'),</w:t>
            </w:r>
          </w:p>
          <w:p w:rsidR="0099030E" w:rsidRDefault="0099030E" w:rsidP="00147D83">
            <w:r>
              <w:t>(9034, 2, '2015-05-05 06:50:58'),</w:t>
            </w:r>
          </w:p>
          <w:p w:rsidR="0099030E" w:rsidRDefault="0099030E" w:rsidP="00147D83">
            <w:r>
              <w:t>(9035, 2, '2015-05-05 06:51:01'),</w:t>
            </w:r>
          </w:p>
          <w:p w:rsidR="0099030E" w:rsidRDefault="0099030E" w:rsidP="00147D83">
            <w:r>
              <w:t>(9036, 2, '2015-05-05 06:51:05'),</w:t>
            </w:r>
          </w:p>
          <w:p w:rsidR="0099030E" w:rsidRDefault="0099030E" w:rsidP="00147D83">
            <w:r>
              <w:t>(9037, 2, '2015-05-05 06:51:08'),</w:t>
            </w:r>
          </w:p>
          <w:p w:rsidR="0099030E" w:rsidRDefault="0099030E" w:rsidP="00147D83">
            <w:r>
              <w:t>(9038, 2, '2015-05-05 06:51:11'),</w:t>
            </w:r>
          </w:p>
          <w:p w:rsidR="0099030E" w:rsidRDefault="0099030E" w:rsidP="00147D83">
            <w:r>
              <w:t>(9039, 2, '2015-05-05 06:51:14'),</w:t>
            </w:r>
          </w:p>
          <w:p w:rsidR="0099030E" w:rsidRDefault="0099030E" w:rsidP="00147D83">
            <w:r>
              <w:t>(9040, 2, '2015-05-05 06:51:17'),</w:t>
            </w:r>
          </w:p>
          <w:p w:rsidR="0099030E" w:rsidRDefault="0099030E" w:rsidP="00147D83">
            <w:r>
              <w:t>(9041, 2, '2015-05-05 06:51:20'),</w:t>
            </w:r>
          </w:p>
          <w:p w:rsidR="0099030E" w:rsidRDefault="0099030E" w:rsidP="00147D83">
            <w:r>
              <w:t>(9042, 2, '2015-05-05 06:51:23'),</w:t>
            </w:r>
          </w:p>
          <w:p w:rsidR="0099030E" w:rsidRDefault="0099030E" w:rsidP="00147D83">
            <w:r>
              <w:t>(9043, 2, '2015-05-05 06:51:26'),</w:t>
            </w:r>
          </w:p>
          <w:p w:rsidR="0099030E" w:rsidRDefault="0099030E" w:rsidP="00147D83">
            <w:r>
              <w:t>(9044, 2, '2015-05-05 06:51:29'),</w:t>
            </w:r>
          </w:p>
          <w:p w:rsidR="0099030E" w:rsidRDefault="0099030E" w:rsidP="00147D83">
            <w:r>
              <w:t>(9045, 2, '2015-05-05 06:51:32'),</w:t>
            </w:r>
          </w:p>
          <w:p w:rsidR="0099030E" w:rsidRDefault="0099030E" w:rsidP="00147D83">
            <w:r>
              <w:t>(9046, 2, '2015-05-05 06:51:35'),</w:t>
            </w:r>
          </w:p>
          <w:p w:rsidR="0099030E" w:rsidRDefault="0099030E" w:rsidP="00147D83">
            <w:r>
              <w:t>(9047, 2, '2015-05-05 06:51:38'),</w:t>
            </w:r>
          </w:p>
          <w:p w:rsidR="0099030E" w:rsidRDefault="0099030E" w:rsidP="00147D83">
            <w:r>
              <w:t>(9048, 2, '2015-05-05 06:51:41'),</w:t>
            </w:r>
          </w:p>
          <w:p w:rsidR="0099030E" w:rsidRDefault="0099030E" w:rsidP="00147D83">
            <w:r>
              <w:t>(9049, 2, '2015-05-05 06:51:44'),</w:t>
            </w:r>
          </w:p>
          <w:p w:rsidR="0099030E" w:rsidRDefault="0099030E" w:rsidP="00147D83">
            <w:r>
              <w:t>(9050, 2, '2015-05-05 06:51:47'),</w:t>
            </w:r>
          </w:p>
          <w:p w:rsidR="0099030E" w:rsidRDefault="0099030E" w:rsidP="00147D83">
            <w:r>
              <w:t>(9051, 2, '2015-05-05 06:51:50'),</w:t>
            </w:r>
          </w:p>
          <w:p w:rsidR="0099030E" w:rsidRDefault="0099030E" w:rsidP="00147D83">
            <w:r>
              <w:t>(9052, 2, '2015-05-05 06:51:53'),</w:t>
            </w:r>
          </w:p>
          <w:p w:rsidR="0099030E" w:rsidRDefault="0099030E" w:rsidP="00147D83">
            <w:r>
              <w:t>(9053, 2, '2015-05-05 06:51:56'),</w:t>
            </w:r>
          </w:p>
          <w:p w:rsidR="0099030E" w:rsidRDefault="0099030E" w:rsidP="00147D83">
            <w:r>
              <w:t>(9054, 2, '2015-05-05 06:51:59'),</w:t>
            </w:r>
          </w:p>
          <w:p w:rsidR="0099030E" w:rsidRDefault="0099030E" w:rsidP="00147D83">
            <w:r>
              <w:t>(9055, 2, '2015-05-05 06:52:02'),</w:t>
            </w:r>
          </w:p>
          <w:p w:rsidR="0099030E" w:rsidRDefault="0099030E" w:rsidP="00147D83">
            <w:r>
              <w:t>(9056, 2, '2015-05-05 06:52:05'),</w:t>
            </w:r>
          </w:p>
          <w:p w:rsidR="0099030E" w:rsidRDefault="0099030E" w:rsidP="00147D83">
            <w:r>
              <w:t>(9057, 2, '2015-05-05 06:52:08'),</w:t>
            </w:r>
          </w:p>
          <w:p w:rsidR="0099030E" w:rsidRDefault="0099030E" w:rsidP="00147D83">
            <w:r>
              <w:t>(9058, 2, '2015-05-05 06:52:11'),</w:t>
            </w:r>
          </w:p>
          <w:p w:rsidR="0099030E" w:rsidRDefault="0099030E" w:rsidP="00147D83">
            <w:r>
              <w:t>(9059, 2, '2015-05-05 06:52:14'),</w:t>
            </w:r>
          </w:p>
          <w:p w:rsidR="0099030E" w:rsidRDefault="0099030E" w:rsidP="00147D83">
            <w:r>
              <w:t>(9060, 2, '2015-05-05 06:52:18'),</w:t>
            </w:r>
          </w:p>
          <w:p w:rsidR="0099030E" w:rsidRDefault="0099030E" w:rsidP="00147D83">
            <w:r>
              <w:t>(9061, 2, '2015-05-05 06:52:21'),</w:t>
            </w:r>
          </w:p>
          <w:p w:rsidR="0099030E" w:rsidRDefault="0099030E" w:rsidP="00147D83">
            <w:r>
              <w:t>(9062, 2, '2015-05-05 06:52:24'),</w:t>
            </w:r>
          </w:p>
          <w:p w:rsidR="0099030E" w:rsidRDefault="0099030E" w:rsidP="00147D83">
            <w:r>
              <w:t>(9063, 2, '2015-05-05 06:52:27'),</w:t>
            </w:r>
          </w:p>
          <w:p w:rsidR="0099030E" w:rsidRDefault="0099030E" w:rsidP="00147D83">
            <w:r>
              <w:t>(9064, 2, '2015-05-05 06:52:30'),</w:t>
            </w:r>
          </w:p>
          <w:p w:rsidR="0099030E" w:rsidRDefault="0099030E" w:rsidP="00147D83">
            <w:r>
              <w:t>(9065, 2, '2015-05-05 06:52:33'),</w:t>
            </w:r>
          </w:p>
          <w:p w:rsidR="0099030E" w:rsidRDefault="0099030E" w:rsidP="00147D83">
            <w:r>
              <w:t>(9066, 2, '2015-05-05 06:52:36'),</w:t>
            </w:r>
          </w:p>
          <w:p w:rsidR="0099030E" w:rsidRDefault="0099030E" w:rsidP="00147D83">
            <w:r>
              <w:t>(9067, 2, '2015-05-05 06:52:39'),</w:t>
            </w:r>
          </w:p>
          <w:p w:rsidR="0099030E" w:rsidRDefault="0099030E" w:rsidP="00147D83">
            <w:r>
              <w:t>(9068, 2, '2015-05-05 06:52:42'),</w:t>
            </w:r>
          </w:p>
          <w:p w:rsidR="0099030E" w:rsidRDefault="0099030E" w:rsidP="00147D83">
            <w:r>
              <w:t>(9069, 2, '2015-05-05 06:52:45'),</w:t>
            </w:r>
          </w:p>
          <w:p w:rsidR="0099030E" w:rsidRDefault="0099030E" w:rsidP="00147D83">
            <w:r>
              <w:t>(9070, 2, '2015-05-05 06:52:48'),</w:t>
            </w:r>
          </w:p>
          <w:p w:rsidR="0099030E" w:rsidRDefault="0099030E" w:rsidP="00147D83">
            <w:r>
              <w:t>(9071, 2, '2015-05-05 06:52:51'),</w:t>
            </w:r>
          </w:p>
          <w:p w:rsidR="0099030E" w:rsidRDefault="0099030E" w:rsidP="00147D83">
            <w:r>
              <w:t>(9072, 2, '2015-05-05 06:52:54'),</w:t>
            </w:r>
          </w:p>
          <w:p w:rsidR="0099030E" w:rsidRDefault="0099030E" w:rsidP="00147D83">
            <w:r>
              <w:t>(9073, 2, '2015-05-05 06:52:57'),</w:t>
            </w:r>
          </w:p>
          <w:p w:rsidR="0099030E" w:rsidRDefault="0099030E" w:rsidP="00147D83">
            <w:r>
              <w:t>(9074, 2, '2015-05-05 06:53:00'),</w:t>
            </w:r>
          </w:p>
          <w:p w:rsidR="0099030E" w:rsidRDefault="0099030E" w:rsidP="00147D83">
            <w:r>
              <w:t>(9075, 2, '2015-05-05 06:53:03'),</w:t>
            </w:r>
          </w:p>
          <w:p w:rsidR="0099030E" w:rsidRDefault="0099030E" w:rsidP="00147D83">
            <w:r>
              <w:t>(9076, 2, '2015-05-05 06:53:06'),</w:t>
            </w:r>
          </w:p>
          <w:p w:rsidR="0099030E" w:rsidRDefault="0099030E" w:rsidP="00147D83">
            <w:r>
              <w:t>(9077, 2, '2015-05-05 06:53:09'),</w:t>
            </w:r>
          </w:p>
          <w:p w:rsidR="0099030E" w:rsidRDefault="0099030E" w:rsidP="00147D83">
            <w:r>
              <w:t>(9078, 2, '2015-05-05 06:53:12'),</w:t>
            </w:r>
          </w:p>
          <w:p w:rsidR="0099030E" w:rsidRDefault="0099030E" w:rsidP="00147D83">
            <w:r>
              <w:t>(9079, 2, '2015-05-05 06:53:15'),</w:t>
            </w:r>
          </w:p>
          <w:p w:rsidR="0099030E" w:rsidRDefault="0099030E" w:rsidP="00147D83">
            <w:r>
              <w:t>(9080, 2, '2015-05-05 06:53:18'),</w:t>
            </w:r>
          </w:p>
          <w:p w:rsidR="0099030E" w:rsidRDefault="0099030E" w:rsidP="00147D83">
            <w:r>
              <w:t>(9081, 2, '2015-05-05 06:53:21'),</w:t>
            </w:r>
          </w:p>
          <w:p w:rsidR="0099030E" w:rsidRDefault="0099030E" w:rsidP="00147D83">
            <w:r>
              <w:t>(9082, 2, '2015-05-05 06:53:24'),</w:t>
            </w:r>
          </w:p>
          <w:p w:rsidR="0099030E" w:rsidRDefault="0099030E" w:rsidP="00147D83">
            <w:r>
              <w:t>(9083, 2, '2015-05-05 06:53:27'),</w:t>
            </w:r>
          </w:p>
          <w:p w:rsidR="0099030E" w:rsidRDefault="0099030E" w:rsidP="00147D83">
            <w:r>
              <w:t>(9084, 2, '2015-05-05 06:53:30'),</w:t>
            </w:r>
          </w:p>
          <w:p w:rsidR="0099030E" w:rsidRDefault="0099030E" w:rsidP="00147D83">
            <w:r>
              <w:t>(9085, 2, '2015-05-05 06:53:33'),</w:t>
            </w:r>
          </w:p>
          <w:p w:rsidR="0099030E" w:rsidRDefault="0099030E" w:rsidP="00147D83">
            <w:r>
              <w:t>(9086, 2, '2015-05-05 06:53:36'),</w:t>
            </w:r>
          </w:p>
          <w:p w:rsidR="0099030E" w:rsidRDefault="0099030E" w:rsidP="00147D83">
            <w:r>
              <w:t>(9087, 2, '2015-05-05 06:53:39'),</w:t>
            </w:r>
          </w:p>
          <w:p w:rsidR="0099030E" w:rsidRDefault="0099030E" w:rsidP="00147D83">
            <w:r>
              <w:t>(9088, 2, '2015-05-05 06:53:42'),</w:t>
            </w:r>
          </w:p>
          <w:p w:rsidR="0099030E" w:rsidRDefault="0099030E" w:rsidP="00147D83">
            <w:r>
              <w:t>(9089, 2, '2015-05-05 06:53:46'),</w:t>
            </w:r>
          </w:p>
          <w:p w:rsidR="0099030E" w:rsidRDefault="0099030E" w:rsidP="00147D83">
            <w:r>
              <w:t>(9090, 2, '2015-05-05 06:53:49'),</w:t>
            </w:r>
          </w:p>
          <w:p w:rsidR="0099030E" w:rsidRDefault="0099030E" w:rsidP="00147D83">
            <w:r>
              <w:t>(9091, 2, '2015-05-05 06:53:52'),</w:t>
            </w:r>
          </w:p>
          <w:p w:rsidR="0099030E" w:rsidRDefault="0099030E" w:rsidP="00147D83">
            <w:r>
              <w:t>(9092, 2, '2015-05-05 06:53:55'),</w:t>
            </w:r>
          </w:p>
          <w:p w:rsidR="0099030E" w:rsidRDefault="0099030E" w:rsidP="00147D83">
            <w:r>
              <w:t>(9093, 2, '2015-05-05 06:53:58'),</w:t>
            </w:r>
          </w:p>
          <w:p w:rsidR="0099030E" w:rsidRDefault="0099030E" w:rsidP="00147D83">
            <w:r>
              <w:t>(9094, 2, '2015-05-05 06:54:01'),</w:t>
            </w:r>
          </w:p>
          <w:p w:rsidR="0099030E" w:rsidRDefault="0099030E" w:rsidP="00147D83">
            <w:r>
              <w:t>(9095, 2, '2015-05-05 06:54:04'),</w:t>
            </w:r>
          </w:p>
          <w:p w:rsidR="0099030E" w:rsidRDefault="0099030E" w:rsidP="00147D83">
            <w:r>
              <w:t>(9096, 2, '2015-05-05 06:54:07'),</w:t>
            </w:r>
          </w:p>
          <w:p w:rsidR="0099030E" w:rsidRDefault="0099030E" w:rsidP="00147D83">
            <w:r>
              <w:t>(9097, 2, '2015-05-05 06:54:10'),</w:t>
            </w:r>
          </w:p>
          <w:p w:rsidR="0099030E" w:rsidRDefault="0099030E" w:rsidP="00147D83">
            <w:r>
              <w:t>(9098, 2, '2015-05-05 06:54:13'),</w:t>
            </w:r>
          </w:p>
          <w:p w:rsidR="0099030E" w:rsidRDefault="0099030E" w:rsidP="00147D83">
            <w:r>
              <w:t>(9099, 2, '2015-05-05 06:54:16'),</w:t>
            </w:r>
          </w:p>
          <w:p w:rsidR="0099030E" w:rsidRDefault="0099030E" w:rsidP="00147D83">
            <w:r>
              <w:t>(9100, 2, '2015-05-05 06:54:19'),</w:t>
            </w:r>
          </w:p>
          <w:p w:rsidR="0099030E" w:rsidRDefault="0099030E" w:rsidP="00147D83">
            <w:r>
              <w:t>(9101, 2, '2015-05-05 06:54:22'),</w:t>
            </w:r>
          </w:p>
          <w:p w:rsidR="0099030E" w:rsidRDefault="0099030E" w:rsidP="00147D83">
            <w:r>
              <w:t>(9102, 2, '2015-05-05 06:54:25'),</w:t>
            </w:r>
          </w:p>
          <w:p w:rsidR="0099030E" w:rsidRDefault="0099030E" w:rsidP="00147D83">
            <w:r>
              <w:t>(9103, 3, '2015-05-05 06:54:28'),</w:t>
            </w:r>
          </w:p>
          <w:p w:rsidR="0099030E" w:rsidRDefault="0099030E" w:rsidP="00147D83">
            <w:r>
              <w:t>(9104, 2, '2015-05-05 06:54:31'),</w:t>
            </w:r>
          </w:p>
          <w:p w:rsidR="0099030E" w:rsidRDefault="0099030E" w:rsidP="00147D83">
            <w:r>
              <w:t>(9105, 2, '2015-05-05 06:54:34'),</w:t>
            </w:r>
          </w:p>
          <w:p w:rsidR="0099030E" w:rsidRDefault="0099030E" w:rsidP="00147D83">
            <w:r>
              <w:t>(9106, 3, '2015-05-05 06:54:37'),</w:t>
            </w:r>
          </w:p>
          <w:p w:rsidR="0099030E" w:rsidRDefault="0099030E" w:rsidP="00147D83">
            <w:r>
              <w:t>(9107, 2, '2015-05-05 06:54:40'),</w:t>
            </w:r>
          </w:p>
          <w:p w:rsidR="0099030E" w:rsidRDefault="0099030E" w:rsidP="00147D83">
            <w:r>
              <w:t>(9108, 2, '2015-05-05 06:54:43'),</w:t>
            </w:r>
          </w:p>
          <w:p w:rsidR="0099030E" w:rsidRDefault="0099030E" w:rsidP="00147D83">
            <w:r>
              <w:t>(9109, 2, '2015-05-05 06:54:46'),</w:t>
            </w:r>
          </w:p>
          <w:p w:rsidR="0099030E" w:rsidRDefault="0099030E" w:rsidP="00147D83">
            <w:r>
              <w:t>(9110, 2, '2015-05-05 06:54:49'),</w:t>
            </w:r>
          </w:p>
          <w:p w:rsidR="0099030E" w:rsidRDefault="0099030E" w:rsidP="00147D83">
            <w:r>
              <w:t>(9111, 2, '2015-05-05 06:54:52'),</w:t>
            </w:r>
          </w:p>
          <w:p w:rsidR="0099030E" w:rsidRDefault="0099030E" w:rsidP="00147D83">
            <w:r>
              <w:t>(9112, 2, '2015-05-05 06:54:55'),</w:t>
            </w:r>
          </w:p>
          <w:p w:rsidR="0099030E" w:rsidRDefault="0099030E" w:rsidP="00147D83">
            <w:r>
              <w:t>(9113, 3, '2015-05-05 06:54:58'),</w:t>
            </w:r>
          </w:p>
          <w:p w:rsidR="0099030E" w:rsidRDefault="0099030E" w:rsidP="00147D83">
            <w:r>
              <w:t>(9114, 3, '2015-05-05 06:55:01'),</w:t>
            </w:r>
          </w:p>
          <w:p w:rsidR="0099030E" w:rsidRDefault="0099030E" w:rsidP="00147D83">
            <w:r>
              <w:t>(9115, 3, '2015-05-05 06:55:04'),</w:t>
            </w:r>
          </w:p>
          <w:p w:rsidR="0099030E" w:rsidRDefault="0099030E" w:rsidP="00147D83">
            <w:r>
              <w:t>(9116, 3, '2015-05-05 06:55:07'),</w:t>
            </w:r>
          </w:p>
          <w:p w:rsidR="0099030E" w:rsidRDefault="0099030E" w:rsidP="00147D83">
            <w:r>
              <w:t>(9117, 3, '2015-05-05 06:55:10'),</w:t>
            </w:r>
          </w:p>
          <w:p w:rsidR="0099030E" w:rsidRDefault="0099030E" w:rsidP="00147D83">
            <w:r>
              <w:t>(9118, 3, '2015-05-05 06:55:13'),</w:t>
            </w:r>
          </w:p>
          <w:p w:rsidR="0099030E" w:rsidRDefault="0099030E" w:rsidP="00147D83">
            <w:r>
              <w:t>(9119, 3, '2015-05-05 06:55:17'),</w:t>
            </w:r>
          </w:p>
          <w:p w:rsidR="0099030E" w:rsidRDefault="0099030E" w:rsidP="00147D83">
            <w:r>
              <w:t>(9120, 3, '2015-05-05 06:55:20'),</w:t>
            </w:r>
          </w:p>
          <w:p w:rsidR="0099030E" w:rsidRDefault="0099030E" w:rsidP="00147D83">
            <w:r>
              <w:t>(9121, 3, '2015-05-05 06:55:23'),</w:t>
            </w:r>
          </w:p>
          <w:p w:rsidR="0099030E" w:rsidRDefault="0099030E" w:rsidP="00147D83">
            <w:r>
              <w:t>(9122, 3, '2015-05-05 06:55:26'),</w:t>
            </w:r>
          </w:p>
          <w:p w:rsidR="0099030E" w:rsidRDefault="0099030E" w:rsidP="00147D83">
            <w:r>
              <w:t>(9123, 3, '2015-05-05 06:55:29'),</w:t>
            </w:r>
          </w:p>
          <w:p w:rsidR="0099030E" w:rsidRDefault="0099030E" w:rsidP="00147D83">
            <w:r>
              <w:t>(9124, 3, '2015-05-05 06:55:32'),</w:t>
            </w:r>
          </w:p>
          <w:p w:rsidR="0099030E" w:rsidRDefault="0099030E" w:rsidP="00147D83">
            <w:r>
              <w:t>(9125, 3, '2015-05-05 06:55:35'),</w:t>
            </w:r>
          </w:p>
          <w:p w:rsidR="0099030E" w:rsidRDefault="0099030E" w:rsidP="00147D83">
            <w:r>
              <w:t>(9126, 3, '2015-05-05 06:55:38'),</w:t>
            </w:r>
          </w:p>
          <w:p w:rsidR="0099030E" w:rsidRDefault="0099030E" w:rsidP="00147D83">
            <w:r>
              <w:t>(9127, 3, '2015-05-05 06:55:41'),</w:t>
            </w:r>
          </w:p>
          <w:p w:rsidR="0099030E" w:rsidRDefault="0099030E" w:rsidP="00147D83">
            <w:r>
              <w:t>(9128, 3, '2015-05-05 06:55:44'),</w:t>
            </w:r>
          </w:p>
          <w:p w:rsidR="0099030E" w:rsidRDefault="0099030E" w:rsidP="00147D83">
            <w:r>
              <w:t>(9129, 3, '2015-05-05 06:55:47'),</w:t>
            </w:r>
          </w:p>
          <w:p w:rsidR="0099030E" w:rsidRDefault="0099030E" w:rsidP="00147D83">
            <w:r>
              <w:t>(9130, 3, '2015-05-05 06:55:50'),</w:t>
            </w:r>
          </w:p>
          <w:p w:rsidR="0099030E" w:rsidRDefault="0099030E" w:rsidP="00147D83">
            <w:r>
              <w:t>(9131, 3, '2015-05-05 06:55:53'),</w:t>
            </w:r>
          </w:p>
          <w:p w:rsidR="0099030E" w:rsidRDefault="0099030E" w:rsidP="00147D83">
            <w:r>
              <w:t>(9132, 3, '2015-05-05 06:55:56'),</w:t>
            </w:r>
          </w:p>
          <w:p w:rsidR="0099030E" w:rsidRDefault="0099030E" w:rsidP="00147D83">
            <w:r>
              <w:t>(9133, 3, '2015-05-05 06:55:59'),</w:t>
            </w:r>
          </w:p>
          <w:p w:rsidR="0099030E" w:rsidRDefault="0099030E" w:rsidP="00147D83">
            <w:r>
              <w:t>(9134, 3, '2015-05-05 06:56:02'),</w:t>
            </w:r>
          </w:p>
          <w:p w:rsidR="0099030E" w:rsidRDefault="0099030E" w:rsidP="00147D83">
            <w:r>
              <w:t>(9135, 3, '2015-05-05 06:56:05'),</w:t>
            </w:r>
          </w:p>
          <w:p w:rsidR="0099030E" w:rsidRDefault="0099030E" w:rsidP="00147D83">
            <w:r>
              <w:t>(9136, 3, '2015-05-05 06:56:08'),</w:t>
            </w:r>
          </w:p>
          <w:p w:rsidR="0099030E" w:rsidRDefault="0099030E" w:rsidP="00147D83">
            <w:r>
              <w:t>(9137, 3, '2015-05-05 06:56:11'),</w:t>
            </w:r>
          </w:p>
          <w:p w:rsidR="0099030E" w:rsidRDefault="0099030E" w:rsidP="00147D83">
            <w:r>
              <w:t>(9138, 3, '2015-05-05 06:56:14'),</w:t>
            </w:r>
          </w:p>
          <w:p w:rsidR="0099030E" w:rsidRDefault="0099030E" w:rsidP="00147D83">
            <w:r>
              <w:t>(9139, 3, '2015-05-05 06:56:17'),</w:t>
            </w:r>
          </w:p>
          <w:p w:rsidR="0099030E" w:rsidRDefault="0099030E" w:rsidP="00147D83">
            <w:r>
              <w:t>(9140, 3, '2015-05-05 06:56:20'),</w:t>
            </w:r>
          </w:p>
          <w:p w:rsidR="0099030E" w:rsidRDefault="0099030E" w:rsidP="00147D83">
            <w:r>
              <w:t>(9141, 3, '2015-05-05 06:56:23'),</w:t>
            </w:r>
          </w:p>
          <w:p w:rsidR="0099030E" w:rsidRDefault="0099030E" w:rsidP="00147D83">
            <w:r>
              <w:t>(9142, 3, '2015-05-05 06:56:26'),</w:t>
            </w:r>
          </w:p>
          <w:p w:rsidR="0099030E" w:rsidRDefault="0099030E" w:rsidP="00147D83">
            <w:r>
              <w:t>(9143, 3, '2015-05-05 06:56:29'),</w:t>
            </w:r>
          </w:p>
          <w:p w:rsidR="0099030E" w:rsidRDefault="0099030E" w:rsidP="00147D83">
            <w:r>
              <w:t>(9144, 3, '2015-05-05 06:56:32'),</w:t>
            </w:r>
          </w:p>
          <w:p w:rsidR="0099030E" w:rsidRDefault="0099030E" w:rsidP="00147D83">
            <w:r>
              <w:t>(9145, 3, '2015-05-05 06:56:35'),</w:t>
            </w:r>
          </w:p>
          <w:p w:rsidR="0099030E" w:rsidRDefault="0099030E" w:rsidP="00147D83">
            <w:r>
              <w:t>(9146, 3, '2015-05-05 06:56:38'),</w:t>
            </w:r>
          </w:p>
          <w:p w:rsidR="0099030E" w:rsidRDefault="0099030E" w:rsidP="00147D83">
            <w:r>
              <w:t>(9147, 3, '2015-05-05 06:56:42'),</w:t>
            </w:r>
          </w:p>
          <w:p w:rsidR="0099030E" w:rsidRDefault="0099030E" w:rsidP="00147D83">
            <w:r>
              <w:t>(9148, 3, '2015-05-05 06:56:45'),</w:t>
            </w:r>
          </w:p>
          <w:p w:rsidR="0099030E" w:rsidRDefault="0099030E" w:rsidP="00147D83">
            <w:r>
              <w:t>(9149, 3, '2015-05-05 06:56:48'),</w:t>
            </w:r>
          </w:p>
          <w:p w:rsidR="0099030E" w:rsidRDefault="0099030E" w:rsidP="00147D83">
            <w:r>
              <w:t>(9150, 3, '2015-05-05 06:56:51'),</w:t>
            </w:r>
          </w:p>
          <w:p w:rsidR="0099030E" w:rsidRDefault="0099030E" w:rsidP="00147D83">
            <w:r>
              <w:t>(9151, 3, '2015-05-05 06:56:54'),</w:t>
            </w:r>
          </w:p>
          <w:p w:rsidR="0099030E" w:rsidRDefault="0099030E" w:rsidP="00147D83">
            <w:r>
              <w:t>(9152, 3, '2015-05-05 06:56:57'),</w:t>
            </w:r>
          </w:p>
          <w:p w:rsidR="0099030E" w:rsidRDefault="0099030E" w:rsidP="00147D83">
            <w:r>
              <w:t>(9153, 3, '2015-05-05 06:57:00'),</w:t>
            </w:r>
          </w:p>
          <w:p w:rsidR="0099030E" w:rsidRDefault="0099030E" w:rsidP="00147D83">
            <w:r>
              <w:t>(9154, 3, '2015-05-05 06:57:03'),</w:t>
            </w:r>
          </w:p>
          <w:p w:rsidR="0099030E" w:rsidRDefault="0099030E" w:rsidP="00147D83">
            <w:r>
              <w:t>(9155, 3, '2015-05-05 06:57:06'),</w:t>
            </w:r>
          </w:p>
          <w:p w:rsidR="0099030E" w:rsidRDefault="0099030E" w:rsidP="00147D83">
            <w:r>
              <w:t>(9156, 3, '2015-05-05 06:57:09'),</w:t>
            </w:r>
          </w:p>
          <w:p w:rsidR="0099030E" w:rsidRDefault="0099030E" w:rsidP="00147D83">
            <w:r>
              <w:t>(9157, 3, '2015-05-05 06:57:12'),</w:t>
            </w:r>
          </w:p>
          <w:p w:rsidR="0099030E" w:rsidRDefault="0099030E" w:rsidP="00147D83">
            <w:r>
              <w:t>(9158, 3, '2015-05-05 06:57:15'),</w:t>
            </w:r>
          </w:p>
          <w:p w:rsidR="0099030E" w:rsidRDefault="0099030E" w:rsidP="00147D83">
            <w:r>
              <w:t>(9159, 3, '2015-05-05 06:57:18'),</w:t>
            </w:r>
          </w:p>
          <w:p w:rsidR="0099030E" w:rsidRDefault="0099030E" w:rsidP="00147D83">
            <w:r>
              <w:t>(9160, 3, '2015-05-05 06:57:21'),</w:t>
            </w:r>
          </w:p>
          <w:p w:rsidR="0099030E" w:rsidRDefault="0099030E" w:rsidP="00147D83">
            <w:r>
              <w:t>(9161, 3, '2015-05-05 06:57:24'),</w:t>
            </w:r>
          </w:p>
          <w:p w:rsidR="0099030E" w:rsidRDefault="0099030E" w:rsidP="00147D83">
            <w:r>
              <w:t>(9162, 3, '2015-05-05 06:57:27'),</w:t>
            </w:r>
          </w:p>
          <w:p w:rsidR="0099030E" w:rsidRDefault="0099030E" w:rsidP="00147D83">
            <w:r>
              <w:t>(9163, 3, '2015-05-05 06:57:30'),</w:t>
            </w:r>
          </w:p>
          <w:p w:rsidR="0099030E" w:rsidRDefault="0099030E" w:rsidP="00147D83">
            <w:r>
              <w:t>(9164, 3, '2015-05-05 06:57:33'),</w:t>
            </w:r>
          </w:p>
          <w:p w:rsidR="0099030E" w:rsidRDefault="0099030E" w:rsidP="00147D83">
            <w:r>
              <w:t>(9165, 3, '2015-05-05 06:57:36'),</w:t>
            </w:r>
          </w:p>
          <w:p w:rsidR="0099030E" w:rsidRDefault="0099030E" w:rsidP="00147D83">
            <w:r>
              <w:t>(9166, 3, '2015-05-05 06:57:39'),</w:t>
            </w:r>
          </w:p>
          <w:p w:rsidR="0099030E" w:rsidRDefault="0099030E" w:rsidP="00147D83">
            <w:r>
              <w:t>(9167, 3, '2015-05-05 06:57:42'),</w:t>
            </w:r>
          </w:p>
          <w:p w:rsidR="0099030E" w:rsidRDefault="0099030E" w:rsidP="00147D83">
            <w:r>
              <w:t>(9168, 3, '2015-05-05 06:57:45'),</w:t>
            </w:r>
          </w:p>
          <w:p w:rsidR="0099030E" w:rsidRDefault="0099030E" w:rsidP="00147D83">
            <w:r>
              <w:t>(9169, 3, '2015-05-05 06:57:48'),</w:t>
            </w:r>
          </w:p>
          <w:p w:rsidR="0099030E" w:rsidRDefault="0099030E" w:rsidP="00147D83">
            <w:r>
              <w:t>(9170, 3, '2015-05-05 06:57:51'),</w:t>
            </w:r>
          </w:p>
          <w:p w:rsidR="0099030E" w:rsidRDefault="0099030E" w:rsidP="00147D83">
            <w:r>
              <w:t>(9171, 3, '2015-05-05 06:57:54'),</w:t>
            </w:r>
          </w:p>
          <w:p w:rsidR="0099030E" w:rsidRDefault="0099030E" w:rsidP="00147D83">
            <w:r>
              <w:t>(9172, 3, '2015-05-05 06:57:57'),</w:t>
            </w:r>
          </w:p>
          <w:p w:rsidR="0099030E" w:rsidRDefault="0099030E" w:rsidP="00147D83">
            <w:r>
              <w:t>(9173, 3, '2015-05-05 06:58:00'),</w:t>
            </w:r>
          </w:p>
          <w:p w:rsidR="0099030E" w:rsidRDefault="0099030E" w:rsidP="00147D83">
            <w:r>
              <w:t>(9174, 3, '2015-05-05 06:58:03'),</w:t>
            </w:r>
          </w:p>
          <w:p w:rsidR="0099030E" w:rsidRDefault="0099030E" w:rsidP="00147D83">
            <w:r>
              <w:t>(9175, 3, '2015-05-05 06:58:06'),</w:t>
            </w:r>
          </w:p>
          <w:p w:rsidR="0099030E" w:rsidRDefault="0099030E" w:rsidP="00147D83">
            <w:r>
              <w:t>(9176, 3, '2015-05-05 06:58:09'),</w:t>
            </w:r>
          </w:p>
          <w:p w:rsidR="0099030E" w:rsidRDefault="0099030E" w:rsidP="00147D83">
            <w:r>
              <w:t>(9177, 3, '2015-05-05 06:58:13'),</w:t>
            </w:r>
          </w:p>
          <w:p w:rsidR="0099030E" w:rsidRDefault="0099030E" w:rsidP="00147D83">
            <w:r>
              <w:t>(9178, 3, '2015-05-05 06:58:16'),</w:t>
            </w:r>
          </w:p>
          <w:p w:rsidR="0099030E" w:rsidRDefault="0099030E" w:rsidP="00147D83">
            <w:r>
              <w:t>(9179, 3, '2015-05-05 06:58:19'),</w:t>
            </w:r>
          </w:p>
          <w:p w:rsidR="0099030E" w:rsidRDefault="0099030E" w:rsidP="00147D83">
            <w:r>
              <w:t>(9180, 3, '2015-05-05 06:58:22'),</w:t>
            </w:r>
          </w:p>
          <w:p w:rsidR="0099030E" w:rsidRDefault="0099030E" w:rsidP="00147D83">
            <w:r>
              <w:t>(9181, 3, '2015-05-05 06:58:25'),</w:t>
            </w:r>
          </w:p>
          <w:p w:rsidR="0099030E" w:rsidRDefault="0099030E" w:rsidP="00147D83">
            <w:r>
              <w:t>(9182, 3, '2015-05-05 06:58:28'),</w:t>
            </w:r>
          </w:p>
          <w:p w:rsidR="0099030E" w:rsidRDefault="0099030E" w:rsidP="00147D83">
            <w:r>
              <w:t>(9183, 3, '2015-05-05 06:58:31'),</w:t>
            </w:r>
          </w:p>
          <w:p w:rsidR="0099030E" w:rsidRDefault="0099030E" w:rsidP="00147D83">
            <w:r>
              <w:t>(9184, 3, '2015-05-05 06:58:34'),</w:t>
            </w:r>
          </w:p>
          <w:p w:rsidR="0099030E" w:rsidRDefault="0099030E" w:rsidP="00147D83">
            <w:r>
              <w:t>(9185, 3, '2015-05-05 06:58:37'),</w:t>
            </w:r>
          </w:p>
          <w:p w:rsidR="0099030E" w:rsidRDefault="0099030E" w:rsidP="00147D83">
            <w:r>
              <w:t>(9186, 3, '2015-05-05 06:58:40'),</w:t>
            </w:r>
          </w:p>
          <w:p w:rsidR="0099030E" w:rsidRDefault="0099030E" w:rsidP="00147D83">
            <w:r>
              <w:t>(9187, 3, '2015-05-05 06:58:43'),</w:t>
            </w:r>
          </w:p>
          <w:p w:rsidR="0099030E" w:rsidRDefault="0099030E" w:rsidP="00147D83">
            <w:r>
              <w:t>(9188, 3, '2015-05-05 06:58:46'),</w:t>
            </w:r>
          </w:p>
          <w:p w:rsidR="0099030E" w:rsidRDefault="0099030E" w:rsidP="00147D83">
            <w:r>
              <w:t>(9189, 3, '2015-05-05 06:58:49'),</w:t>
            </w:r>
          </w:p>
          <w:p w:rsidR="0099030E" w:rsidRDefault="0099030E" w:rsidP="00147D83">
            <w:r>
              <w:t>(9190, 3, '2015-05-05 06:58:52'),</w:t>
            </w:r>
          </w:p>
          <w:p w:rsidR="0099030E" w:rsidRDefault="0099030E" w:rsidP="00147D83">
            <w:r>
              <w:t>(9191, 3, '2015-05-05 06:58:55'),</w:t>
            </w:r>
          </w:p>
          <w:p w:rsidR="0099030E" w:rsidRDefault="0099030E" w:rsidP="00147D83">
            <w:r>
              <w:t>(9192, 3, '2015-05-05 06:58:58'),</w:t>
            </w:r>
          </w:p>
          <w:p w:rsidR="0099030E" w:rsidRDefault="0099030E" w:rsidP="00147D83">
            <w:r>
              <w:t>(9193, 3, '2015-05-05 06:59:01'),</w:t>
            </w:r>
          </w:p>
          <w:p w:rsidR="0099030E" w:rsidRDefault="0099030E" w:rsidP="00147D83">
            <w:r>
              <w:t>(9194, 3, '2015-05-05 06:59:05'),</w:t>
            </w:r>
          </w:p>
          <w:p w:rsidR="0099030E" w:rsidRDefault="0099030E" w:rsidP="00147D83">
            <w:r>
              <w:t>(9195, 3, '2015-05-05 06:59:08'),</w:t>
            </w:r>
          </w:p>
          <w:p w:rsidR="0099030E" w:rsidRDefault="0099030E" w:rsidP="00147D83">
            <w:r>
              <w:t>(9196, 3, '2015-05-05 06:59:11'),</w:t>
            </w:r>
          </w:p>
          <w:p w:rsidR="0099030E" w:rsidRDefault="0099030E" w:rsidP="00147D83">
            <w:r>
              <w:t>(9197, 3, '2015-05-05 06:59:14'),</w:t>
            </w:r>
          </w:p>
          <w:p w:rsidR="0099030E" w:rsidRDefault="0099030E" w:rsidP="00147D83">
            <w:r>
              <w:t>(9198, 3, '2015-05-05 06:59:17'),</w:t>
            </w:r>
          </w:p>
          <w:p w:rsidR="0099030E" w:rsidRDefault="0099030E" w:rsidP="00147D83">
            <w:r>
              <w:t>(9199, 3, '2015-05-05 06:59:20'),</w:t>
            </w:r>
          </w:p>
          <w:p w:rsidR="0099030E" w:rsidRDefault="0099030E" w:rsidP="00147D83">
            <w:r>
              <w:t>(9200, 3, '2015-05-05 06:59:23'),</w:t>
            </w:r>
          </w:p>
          <w:p w:rsidR="0099030E" w:rsidRDefault="0099030E" w:rsidP="00147D83">
            <w:r>
              <w:t>(9201, 3, '2015-05-05 06:59:26'),</w:t>
            </w:r>
          </w:p>
          <w:p w:rsidR="0099030E" w:rsidRDefault="0099030E" w:rsidP="00147D83">
            <w:r>
              <w:t>(9202, 3, '2015-05-05 06:59:29'),</w:t>
            </w:r>
          </w:p>
          <w:p w:rsidR="0099030E" w:rsidRDefault="0099030E" w:rsidP="00147D83">
            <w:r>
              <w:t>(9203, 3, '2015-05-05 06:59:32'),</w:t>
            </w:r>
          </w:p>
          <w:p w:rsidR="0099030E" w:rsidRDefault="0099030E" w:rsidP="00147D83">
            <w:r>
              <w:t>(9204, 3, '2015-05-05 06:59:35'),</w:t>
            </w:r>
          </w:p>
          <w:p w:rsidR="0099030E" w:rsidRDefault="0099030E" w:rsidP="00147D83">
            <w:r>
              <w:t>(9205, 3, '2015-05-05 06:59:38'),</w:t>
            </w:r>
          </w:p>
          <w:p w:rsidR="0099030E" w:rsidRDefault="0099030E" w:rsidP="00147D83">
            <w:r>
              <w:t>(9206, 3, '2015-05-05 06:59:41'),</w:t>
            </w:r>
          </w:p>
          <w:p w:rsidR="0099030E" w:rsidRDefault="0099030E" w:rsidP="00147D83">
            <w:r>
              <w:t>(9207, 3, '2015-05-05 06:59:44'),</w:t>
            </w:r>
          </w:p>
          <w:p w:rsidR="0099030E" w:rsidRDefault="0099030E" w:rsidP="00147D83">
            <w:r>
              <w:t>(9208, 3, '2015-05-05 06:59:47'),</w:t>
            </w:r>
          </w:p>
          <w:p w:rsidR="0099030E" w:rsidRDefault="0099030E" w:rsidP="00147D83">
            <w:r>
              <w:t>(9209, 3, '2015-05-05 06:59:50'),</w:t>
            </w:r>
          </w:p>
          <w:p w:rsidR="0099030E" w:rsidRDefault="0099030E" w:rsidP="00147D83">
            <w:r>
              <w:t>(9210, 3, '2015-05-05 06:59:53'),</w:t>
            </w:r>
          </w:p>
          <w:p w:rsidR="0099030E" w:rsidRDefault="0099030E" w:rsidP="00147D83">
            <w:r>
              <w:t>(9211, 3, '2015-05-05 06:59:56'),</w:t>
            </w:r>
          </w:p>
          <w:p w:rsidR="0099030E" w:rsidRDefault="0099030E" w:rsidP="00147D83">
            <w:r>
              <w:t>(9212, 3, '2015-05-05 06:59:59'),</w:t>
            </w:r>
          </w:p>
          <w:p w:rsidR="0099030E" w:rsidRDefault="0099030E" w:rsidP="00147D83">
            <w:r>
              <w:t>(9213, 3, '2015-05-05 07:00:02'),</w:t>
            </w:r>
          </w:p>
          <w:p w:rsidR="0099030E" w:rsidRDefault="0099030E" w:rsidP="00147D83">
            <w:r>
              <w:t>(9214, 3, '2015-05-05 07:00:05'),</w:t>
            </w:r>
          </w:p>
          <w:p w:rsidR="0099030E" w:rsidRDefault="0099030E" w:rsidP="00147D83">
            <w:r>
              <w:t>(9215, 3, '2015-05-05 07:00:08'),</w:t>
            </w:r>
          </w:p>
          <w:p w:rsidR="0099030E" w:rsidRDefault="0099030E" w:rsidP="00147D83">
            <w:r>
              <w:t>(9216, 3, '2015-05-05 07:00:11'),</w:t>
            </w:r>
          </w:p>
          <w:p w:rsidR="0099030E" w:rsidRDefault="0099030E" w:rsidP="00147D83">
            <w:r>
              <w:t>(9217, 3, '2015-05-05 07:00:14'),</w:t>
            </w:r>
          </w:p>
          <w:p w:rsidR="0099030E" w:rsidRDefault="0099030E" w:rsidP="00147D83">
            <w:r>
              <w:t>(9218, 3, '2015-05-05 07:00:17'),</w:t>
            </w:r>
          </w:p>
          <w:p w:rsidR="0099030E" w:rsidRDefault="0099030E" w:rsidP="00147D83">
            <w:r>
              <w:t>(9219, 3, '2015-05-05 07:00:20'),</w:t>
            </w:r>
          </w:p>
          <w:p w:rsidR="0099030E" w:rsidRDefault="0099030E" w:rsidP="00147D83">
            <w:r>
              <w:t>(9220, 3, '2015-05-05 07:00:23'),</w:t>
            </w:r>
          </w:p>
          <w:p w:rsidR="0099030E" w:rsidRDefault="0099030E" w:rsidP="00147D83">
            <w:r>
              <w:t>(9221, 3, '2015-05-05 07:00:27'),</w:t>
            </w:r>
          </w:p>
          <w:p w:rsidR="0099030E" w:rsidRDefault="0099030E" w:rsidP="00147D83">
            <w:r>
              <w:t>(9222, 3, '2015-05-05 07:00:30'),</w:t>
            </w:r>
          </w:p>
          <w:p w:rsidR="0099030E" w:rsidRDefault="0099030E" w:rsidP="00147D83">
            <w:r>
              <w:t>(9223, 3, '2015-05-05 07:00:33'),</w:t>
            </w:r>
          </w:p>
          <w:p w:rsidR="0099030E" w:rsidRDefault="0099030E" w:rsidP="00147D83">
            <w:r>
              <w:t>(9224, 3, '2015-05-05 07:00:36'),</w:t>
            </w:r>
          </w:p>
          <w:p w:rsidR="0099030E" w:rsidRDefault="0099030E" w:rsidP="00147D83">
            <w:r>
              <w:t>(9225, 3, '2015-05-05 07:00:39'),</w:t>
            </w:r>
          </w:p>
          <w:p w:rsidR="0099030E" w:rsidRDefault="0099030E" w:rsidP="00147D83">
            <w:r>
              <w:t>(9226, 3, '2015-05-05 07:00:42'),</w:t>
            </w:r>
          </w:p>
          <w:p w:rsidR="0099030E" w:rsidRDefault="0099030E" w:rsidP="00147D83">
            <w:r>
              <w:t>(9227, 3, '2015-05-05 07:00:45'),</w:t>
            </w:r>
          </w:p>
          <w:p w:rsidR="0099030E" w:rsidRDefault="0099030E" w:rsidP="00147D83">
            <w:r>
              <w:t>(9228, 3, '2015-05-05 07:00:48'),</w:t>
            </w:r>
          </w:p>
          <w:p w:rsidR="0099030E" w:rsidRDefault="0099030E" w:rsidP="00147D83">
            <w:r>
              <w:t>(9229, 3, '2015-05-05 07:00:51'),</w:t>
            </w:r>
          </w:p>
          <w:p w:rsidR="0099030E" w:rsidRDefault="0099030E" w:rsidP="00147D83">
            <w:r>
              <w:t>(9230, 3, '2015-05-05 07:00:54'),</w:t>
            </w:r>
          </w:p>
          <w:p w:rsidR="0099030E" w:rsidRDefault="0099030E" w:rsidP="00147D83">
            <w:r>
              <w:t>(9231, 3, '2015-05-05 07:00:57'),</w:t>
            </w:r>
          </w:p>
          <w:p w:rsidR="0099030E" w:rsidRDefault="0099030E" w:rsidP="00147D83">
            <w:r>
              <w:t>(9232, 3, '2015-05-05 07:01:00'),</w:t>
            </w:r>
          </w:p>
          <w:p w:rsidR="0099030E" w:rsidRDefault="0099030E" w:rsidP="00147D83">
            <w:r>
              <w:t>(9233, 3, '2015-05-05 07:01:03'),</w:t>
            </w:r>
          </w:p>
          <w:p w:rsidR="0099030E" w:rsidRDefault="0099030E" w:rsidP="00147D83">
            <w:r>
              <w:t>(9234, 3, '2015-05-05 07:01:06'),</w:t>
            </w:r>
          </w:p>
          <w:p w:rsidR="0099030E" w:rsidRDefault="0099030E" w:rsidP="00147D83">
            <w:r>
              <w:t>(9235, 3, '2015-05-05 07:01:09'),</w:t>
            </w:r>
          </w:p>
          <w:p w:rsidR="0099030E" w:rsidRDefault="0099030E" w:rsidP="00147D83">
            <w:r>
              <w:t>(9236, 3, '2015-05-05 07:01:12'),</w:t>
            </w:r>
          </w:p>
          <w:p w:rsidR="0099030E" w:rsidRDefault="0099030E" w:rsidP="00147D83">
            <w:r>
              <w:t>(9237, 3, '2015-05-05 07:01:15'),</w:t>
            </w:r>
          </w:p>
          <w:p w:rsidR="0099030E" w:rsidRDefault="0099030E" w:rsidP="00147D83">
            <w:r>
              <w:t>(9238, 3, '2015-05-05 07:01:18'),</w:t>
            </w:r>
          </w:p>
          <w:p w:rsidR="0099030E" w:rsidRDefault="0099030E" w:rsidP="00147D83">
            <w:r>
              <w:t>(9239, 3, '2015-05-05 07:01:21'),</w:t>
            </w:r>
          </w:p>
          <w:p w:rsidR="0099030E" w:rsidRDefault="0099030E" w:rsidP="00147D83">
            <w:r>
              <w:t>(9240, 3, '2015-05-05 07:01:24'),</w:t>
            </w:r>
          </w:p>
          <w:p w:rsidR="0099030E" w:rsidRDefault="0099030E" w:rsidP="00147D83">
            <w:r>
              <w:t>(9241, 4, '2015-05-05 07:01:27'),</w:t>
            </w:r>
          </w:p>
          <w:p w:rsidR="0099030E" w:rsidRDefault="0099030E" w:rsidP="00147D83">
            <w:r>
              <w:t>(9242, 4, '2015-05-05 07:01:30'),</w:t>
            </w:r>
          </w:p>
          <w:p w:rsidR="0099030E" w:rsidRDefault="0099030E" w:rsidP="00147D83">
            <w:r>
              <w:t>(9243, 4, '2015-05-05 07:01:33'),</w:t>
            </w:r>
          </w:p>
          <w:p w:rsidR="0099030E" w:rsidRDefault="0099030E" w:rsidP="00147D83">
            <w:r>
              <w:t>(9244, 4, '2015-05-05 07:01:36'),</w:t>
            </w:r>
          </w:p>
          <w:p w:rsidR="0099030E" w:rsidRDefault="0099030E" w:rsidP="00147D83">
            <w:r>
              <w:t>(9245, 4, '2015-05-05 07:01:39'),</w:t>
            </w:r>
          </w:p>
          <w:p w:rsidR="0099030E" w:rsidRDefault="0099030E" w:rsidP="00147D83">
            <w:r>
              <w:t>(9246, 4, '2015-05-05 07:01:42'),</w:t>
            </w:r>
          </w:p>
          <w:p w:rsidR="0099030E" w:rsidRDefault="0099030E" w:rsidP="00147D83">
            <w:r>
              <w:t>(9247, 4, '2015-05-05 07:01:45'),</w:t>
            </w:r>
          </w:p>
          <w:p w:rsidR="0099030E" w:rsidRDefault="0099030E" w:rsidP="00147D83">
            <w:r>
              <w:t>(9248, 4, '2015-05-05 07:01:48'),</w:t>
            </w:r>
          </w:p>
          <w:p w:rsidR="0099030E" w:rsidRDefault="0099030E" w:rsidP="00147D83">
            <w:r>
              <w:t>(9249, 4, '2015-05-05 07:01:51'),</w:t>
            </w:r>
          </w:p>
          <w:p w:rsidR="0099030E" w:rsidRDefault="0099030E" w:rsidP="00147D83">
            <w:r>
              <w:t>(9250, 4, '2015-05-05 07:01:54'),</w:t>
            </w:r>
          </w:p>
          <w:p w:rsidR="0099030E" w:rsidRDefault="0099030E" w:rsidP="00147D83">
            <w:r>
              <w:t>(9251, 4, '2015-05-05 07:01:58'),</w:t>
            </w:r>
          </w:p>
          <w:p w:rsidR="0099030E" w:rsidRDefault="0099030E" w:rsidP="00147D83">
            <w:r>
              <w:t>(9252, 4, '2015-05-05 07:02:01'),</w:t>
            </w:r>
          </w:p>
          <w:p w:rsidR="0099030E" w:rsidRDefault="0099030E" w:rsidP="00147D83">
            <w:r>
              <w:t>(9253, 4, '2015-05-05 07:02:04'),</w:t>
            </w:r>
          </w:p>
          <w:p w:rsidR="0099030E" w:rsidRDefault="0099030E" w:rsidP="00147D83">
            <w:r>
              <w:t>(9254, 4, '2015-05-05 07:02:07'),</w:t>
            </w:r>
          </w:p>
          <w:p w:rsidR="0099030E" w:rsidRDefault="0099030E" w:rsidP="00147D83">
            <w:r>
              <w:t>(9255, 4, '2015-05-05 07:02:10'),</w:t>
            </w:r>
          </w:p>
          <w:p w:rsidR="0099030E" w:rsidRDefault="0099030E" w:rsidP="00147D83">
            <w:r>
              <w:t>(9256, 4, '2015-05-05 07:02:13'),</w:t>
            </w:r>
          </w:p>
          <w:p w:rsidR="0099030E" w:rsidRDefault="0099030E" w:rsidP="00147D83">
            <w:r>
              <w:t>(9257, 4, '2015-05-05 07:02:16'),</w:t>
            </w:r>
          </w:p>
          <w:p w:rsidR="0099030E" w:rsidRDefault="0099030E" w:rsidP="00147D83">
            <w:r>
              <w:t>(9258, 4, '2015-05-05 07:02:19'),</w:t>
            </w:r>
          </w:p>
          <w:p w:rsidR="0099030E" w:rsidRDefault="0099030E" w:rsidP="00147D83">
            <w:r>
              <w:t>(9259, 4, '2015-05-05 07:02:22'),</w:t>
            </w:r>
          </w:p>
          <w:p w:rsidR="0099030E" w:rsidRDefault="0099030E" w:rsidP="00147D83">
            <w:r>
              <w:t>(9260, 4, '2015-05-05 07:02:25'),</w:t>
            </w:r>
          </w:p>
          <w:p w:rsidR="0099030E" w:rsidRDefault="0099030E" w:rsidP="00147D83">
            <w:r>
              <w:t>(9261, 4, '2015-05-05 07:02:28'),</w:t>
            </w:r>
          </w:p>
          <w:p w:rsidR="0099030E" w:rsidRDefault="0099030E" w:rsidP="00147D83">
            <w:r>
              <w:t>(9262, 4, '2015-05-05 07:02:31'),</w:t>
            </w:r>
          </w:p>
          <w:p w:rsidR="0099030E" w:rsidRDefault="0099030E" w:rsidP="00147D83">
            <w:r>
              <w:t>(9263, 4, '2015-05-05 07:02:34'),</w:t>
            </w:r>
          </w:p>
          <w:p w:rsidR="0099030E" w:rsidRDefault="0099030E" w:rsidP="00147D83">
            <w:r>
              <w:t>(9264, 4, '2015-05-05 07:02:37'),</w:t>
            </w:r>
          </w:p>
          <w:p w:rsidR="0099030E" w:rsidRDefault="0099030E" w:rsidP="00147D83">
            <w:r>
              <w:t>(9265, 4, '2015-05-05 07:02:40'),</w:t>
            </w:r>
          </w:p>
          <w:p w:rsidR="0099030E" w:rsidRDefault="0099030E" w:rsidP="00147D83">
            <w:r>
              <w:t>(9266, 4, '2015-05-05 07:02:43'),</w:t>
            </w:r>
          </w:p>
          <w:p w:rsidR="0099030E" w:rsidRDefault="0099030E" w:rsidP="00147D83">
            <w:r>
              <w:t>(9267, 4, '2015-05-05 07:02:46'),</w:t>
            </w:r>
          </w:p>
          <w:p w:rsidR="0099030E" w:rsidRDefault="0099030E" w:rsidP="00147D83">
            <w:r>
              <w:t>(9268, 4, '2015-05-05 07:02:49'),</w:t>
            </w:r>
          </w:p>
          <w:p w:rsidR="0099030E" w:rsidRDefault="0099030E" w:rsidP="00147D83">
            <w:r>
              <w:t>(9269, 4, '2015-05-05 07:02:52'),</w:t>
            </w:r>
          </w:p>
          <w:p w:rsidR="0099030E" w:rsidRDefault="0099030E" w:rsidP="00147D83">
            <w:r>
              <w:t>(9270, 4, '2015-05-05 07:02:55'),</w:t>
            </w:r>
          </w:p>
          <w:p w:rsidR="0099030E" w:rsidRDefault="0099030E" w:rsidP="00147D83">
            <w:r>
              <w:t>(9271, 4, '2015-05-05 07:02:58'),</w:t>
            </w:r>
          </w:p>
          <w:p w:rsidR="0099030E" w:rsidRDefault="0099030E" w:rsidP="00147D83">
            <w:r>
              <w:t>(9272, 4, '2015-05-05 07:03:01'),</w:t>
            </w:r>
          </w:p>
          <w:p w:rsidR="0099030E" w:rsidRDefault="0099030E" w:rsidP="00147D83">
            <w:r>
              <w:t>(9273, 4, '2015-05-05 07:03:04'),</w:t>
            </w:r>
          </w:p>
          <w:p w:rsidR="0099030E" w:rsidRDefault="0099030E" w:rsidP="00147D83">
            <w:r>
              <w:t>(9274, 4, '2015-05-05 07:03:07'),</w:t>
            </w:r>
          </w:p>
          <w:p w:rsidR="0099030E" w:rsidRDefault="0099030E" w:rsidP="00147D83">
            <w:r>
              <w:t>(9275, 4, '2015-05-05 07:03:10'),</w:t>
            </w:r>
          </w:p>
          <w:p w:rsidR="0099030E" w:rsidRDefault="0099030E" w:rsidP="00147D83">
            <w:r>
              <w:t>(9276, 4, '2015-05-05 07:03:13'),</w:t>
            </w:r>
          </w:p>
          <w:p w:rsidR="0099030E" w:rsidRDefault="0099030E" w:rsidP="00147D83">
            <w:r>
              <w:t>(9277, 4, '2015-05-05 07:03:16'),</w:t>
            </w:r>
          </w:p>
          <w:p w:rsidR="0099030E" w:rsidRDefault="0099030E" w:rsidP="00147D83">
            <w:r>
              <w:t>(9278, 4, '2015-05-05 07:03:19'),</w:t>
            </w:r>
          </w:p>
          <w:p w:rsidR="0099030E" w:rsidRDefault="0099030E" w:rsidP="00147D83">
            <w:r>
              <w:t>(9279, 4, '2015-05-05 07:03:22'),</w:t>
            </w:r>
          </w:p>
          <w:p w:rsidR="0099030E" w:rsidRDefault="0099030E" w:rsidP="00147D83">
            <w:r>
              <w:t>(9280, 4, '2015-05-05 07:03:26'),</w:t>
            </w:r>
          </w:p>
          <w:p w:rsidR="0099030E" w:rsidRDefault="0099030E" w:rsidP="00147D83">
            <w:r>
              <w:t>(9281, 5, '2015-05-05 07:03:29'),</w:t>
            </w:r>
          </w:p>
          <w:p w:rsidR="0099030E" w:rsidRDefault="0099030E" w:rsidP="00147D83">
            <w:r>
              <w:t>(9282, 5, '2015-05-05 07:03:32'),</w:t>
            </w:r>
          </w:p>
          <w:p w:rsidR="0099030E" w:rsidRDefault="0099030E" w:rsidP="00147D83">
            <w:r>
              <w:t>(9283, 5, '2015-05-05 07:03:35'),</w:t>
            </w:r>
          </w:p>
          <w:p w:rsidR="0099030E" w:rsidRDefault="0099030E" w:rsidP="00147D83">
            <w:r>
              <w:t>(9284, 5, '2015-05-05 07:03:38'),</w:t>
            </w:r>
          </w:p>
          <w:p w:rsidR="0099030E" w:rsidRDefault="0099030E" w:rsidP="00147D83">
            <w:r>
              <w:t>(9285, 5, '2015-05-05 07:03:41'),</w:t>
            </w:r>
          </w:p>
          <w:p w:rsidR="0099030E" w:rsidRDefault="0099030E" w:rsidP="00147D83">
            <w:r>
              <w:t>(9286, 5, '2015-05-05 07:03:44'),</w:t>
            </w:r>
          </w:p>
          <w:p w:rsidR="0099030E" w:rsidRDefault="0099030E" w:rsidP="00147D83">
            <w:r>
              <w:t>(9287, 5, '2015-05-05 07:03:47'),</w:t>
            </w:r>
          </w:p>
          <w:p w:rsidR="0099030E" w:rsidRDefault="0099030E" w:rsidP="00147D83">
            <w:r>
              <w:t>(9288, 5, '2015-05-05 07:03:50'),</w:t>
            </w:r>
          </w:p>
          <w:p w:rsidR="0099030E" w:rsidRDefault="0099030E" w:rsidP="00147D83">
            <w:r>
              <w:t>(9289, 5, '2015-05-05 07:03:53'),</w:t>
            </w:r>
          </w:p>
          <w:p w:rsidR="0099030E" w:rsidRDefault="0099030E" w:rsidP="00147D83">
            <w:r>
              <w:t>(9290, 5, '2015-05-05 07:03:56'),</w:t>
            </w:r>
          </w:p>
          <w:p w:rsidR="0099030E" w:rsidRDefault="0099030E" w:rsidP="00147D83">
            <w:r>
              <w:t>(9291, 5, '2015-05-05 07:03:59'),</w:t>
            </w:r>
          </w:p>
          <w:p w:rsidR="0099030E" w:rsidRDefault="0099030E" w:rsidP="00147D83">
            <w:r>
              <w:t>(9292, 5, '2015-05-05 07:04:02'),</w:t>
            </w:r>
          </w:p>
          <w:p w:rsidR="0099030E" w:rsidRDefault="0099030E" w:rsidP="00147D83">
            <w:r>
              <w:t>(9293, 5, '2015-05-05 07:04:05'),</w:t>
            </w:r>
          </w:p>
          <w:p w:rsidR="0099030E" w:rsidRDefault="0099030E" w:rsidP="00147D83">
            <w:r>
              <w:t>(9294, 5, '2015-05-05 07:04:08'),</w:t>
            </w:r>
          </w:p>
          <w:p w:rsidR="0099030E" w:rsidRDefault="0099030E" w:rsidP="00147D83">
            <w:r>
              <w:t>(9295, 5, '2015-05-05 07:04:11'),</w:t>
            </w:r>
          </w:p>
          <w:p w:rsidR="0099030E" w:rsidRDefault="0099030E" w:rsidP="00147D83">
            <w:r>
              <w:t>(9296, 5, '2015-05-05 07:04:14'),</w:t>
            </w:r>
          </w:p>
          <w:p w:rsidR="0099030E" w:rsidRDefault="0099030E" w:rsidP="00147D83">
            <w:r>
              <w:t>(9297, 5, '2015-05-05 07:04:17'),</w:t>
            </w:r>
          </w:p>
          <w:p w:rsidR="0099030E" w:rsidRDefault="0099030E" w:rsidP="00147D83">
            <w:r>
              <w:t>(9298, 5, '2015-05-05 07:04:20'),</w:t>
            </w:r>
          </w:p>
          <w:p w:rsidR="0099030E" w:rsidRDefault="0099030E" w:rsidP="00147D83">
            <w:r>
              <w:t>(9299, 5, '2015-05-05 07:04:23'),</w:t>
            </w:r>
          </w:p>
          <w:p w:rsidR="0099030E" w:rsidRDefault="0099030E" w:rsidP="00147D83">
            <w:r>
              <w:t>(9300, 5, '2015-05-05 07:04:26'),</w:t>
            </w:r>
          </w:p>
          <w:p w:rsidR="0099030E" w:rsidRDefault="0099030E" w:rsidP="00147D83">
            <w:r>
              <w:t>(9301, 5, '2015-05-05 07:04:29'),</w:t>
            </w:r>
          </w:p>
          <w:p w:rsidR="0099030E" w:rsidRDefault="0099030E" w:rsidP="00147D83">
            <w:r>
              <w:t>(9302, 5, '2015-05-05 07:04:32'),</w:t>
            </w:r>
          </w:p>
          <w:p w:rsidR="0099030E" w:rsidRDefault="0099030E" w:rsidP="00147D83">
            <w:r>
              <w:t>(9303, 5, '2015-05-05 07:04:35'),</w:t>
            </w:r>
          </w:p>
          <w:p w:rsidR="0099030E" w:rsidRDefault="0099030E" w:rsidP="00147D83">
            <w:r>
              <w:t>(9304, 5, '2015-05-05 07:04:38'),</w:t>
            </w:r>
          </w:p>
          <w:p w:rsidR="0099030E" w:rsidRDefault="0099030E" w:rsidP="00147D83">
            <w:r>
              <w:t>(9305, 5, '2015-05-05 07:04:41'),</w:t>
            </w:r>
          </w:p>
          <w:p w:rsidR="0099030E" w:rsidRDefault="0099030E" w:rsidP="00147D83">
            <w:r>
              <w:t>(9306, 5, '2015-05-05 07:04:44'),</w:t>
            </w:r>
          </w:p>
          <w:p w:rsidR="0099030E" w:rsidRDefault="0099030E" w:rsidP="00147D83">
            <w:r>
              <w:t>(9307, 5, '2015-05-05 07:04:47'),</w:t>
            </w:r>
          </w:p>
          <w:p w:rsidR="0099030E" w:rsidRDefault="0099030E" w:rsidP="00147D83">
            <w:r>
              <w:t>(9308, 5, '2015-05-05 07:04:50'),</w:t>
            </w:r>
          </w:p>
          <w:p w:rsidR="0099030E" w:rsidRDefault="0099030E" w:rsidP="00147D83">
            <w:r>
              <w:t>(9309, 5, '2015-05-05 07:04:53'),</w:t>
            </w:r>
          </w:p>
          <w:p w:rsidR="0099030E" w:rsidRDefault="0099030E" w:rsidP="00147D83">
            <w:r>
              <w:t>(9310, 5, '2015-05-05 07:04:57'),</w:t>
            </w:r>
          </w:p>
          <w:p w:rsidR="0099030E" w:rsidRDefault="0099030E" w:rsidP="00147D83">
            <w:r>
              <w:t>(9311, 5, '2015-05-05 07:05:00'),</w:t>
            </w:r>
          </w:p>
          <w:p w:rsidR="0099030E" w:rsidRDefault="0099030E" w:rsidP="00147D83">
            <w:r>
              <w:t>(9312, 5, '2015-05-05 07:05:03'),</w:t>
            </w:r>
          </w:p>
          <w:p w:rsidR="0099030E" w:rsidRDefault="0099030E" w:rsidP="00147D83">
            <w:r>
              <w:t>(9313, 5, '2015-05-05 07:05:06'),</w:t>
            </w:r>
          </w:p>
          <w:p w:rsidR="0099030E" w:rsidRDefault="0099030E" w:rsidP="00147D83">
            <w:r>
              <w:t>(9314, 5, '2015-05-05 07:05:09'),</w:t>
            </w:r>
          </w:p>
          <w:p w:rsidR="0099030E" w:rsidRDefault="0099030E" w:rsidP="00147D83">
            <w:r>
              <w:t>(9315, 5, '2015-05-05 07:05:12'),</w:t>
            </w:r>
          </w:p>
          <w:p w:rsidR="0099030E" w:rsidRDefault="0099030E" w:rsidP="00147D83">
            <w:r>
              <w:t>(9316, 5, '2015-05-05 07:05:15'),</w:t>
            </w:r>
          </w:p>
          <w:p w:rsidR="0099030E" w:rsidRDefault="0099030E" w:rsidP="00147D83">
            <w:r>
              <w:t>(9317, 5, '2015-05-05 07:05:18'),</w:t>
            </w:r>
          </w:p>
          <w:p w:rsidR="0099030E" w:rsidRDefault="0099030E" w:rsidP="00147D83">
            <w:r>
              <w:t>(9318, 5, '2015-05-05 07:05:21'),</w:t>
            </w:r>
          </w:p>
          <w:p w:rsidR="0099030E" w:rsidRDefault="0099030E" w:rsidP="00147D83">
            <w:r>
              <w:t>(9319, 5, '2015-05-05 07:05:24'),</w:t>
            </w:r>
          </w:p>
          <w:p w:rsidR="0099030E" w:rsidRDefault="0099030E" w:rsidP="00147D83">
            <w:r>
              <w:t>(9320, 5, '2015-05-05 07:05:27'),</w:t>
            </w:r>
          </w:p>
          <w:p w:rsidR="0099030E" w:rsidRDefault="0099030E" w:rsidP="00147D83">
            <w:r>
              <w:t>(9321, 5, '2015-05-05 07:05:30'),</w:t>
            </w:r>
          </w:p>
          <w:p w:rsidR="0099030E" w:rsidRDefault="0099030E" w:rsidP="00147D83">
            <w:r>
              <w:t>(9322, 5, '2015-05-05 07:05:33'),</w:t>
            </w:r>
          </w:p>
          <w:p w:rsidR="0099030E" w:rsidRDefault="0099030E" w:rsidP="00147D83">
            <w:r>
              <w:t>(9323, 5, '2015-05-05 07:05:36'),</w:t>
            </w:r>
          </w:p>
          <w:p w:rsidR="0099030E" w:rsidRDefault="0099030E" w:rsidP="00147D83">
            <w:r>
              <w:t>(9324, 5, '2015-05-05 07:05:39'),</w:t>
            </w:r>
          </w:p>
          <w:p w:rsidR="0099030E" w:rsidRDefault="0099030E" w:rsidP="00147D83">
            <w:r>
              <w:t>(9325, 5, '2015-05-05 07:05:42'),</w:t>
            </w:r>
          </w:p>
          <w:p w:rsidR="0099030E" w:rsidRDefault="0099030E" w:rsidP="00147D83">
            <w:r>
              <w:t>(9326, 5, '2015-05-05 07:05:45'),</w:t>
            </w:r>
          </w:p>
          <w:p w:rsidR="0099030E" w:rsidRDefault="0099030E" w:rsidP="00147D83">
            <w:r>
              <w:t>(9327, 5, '2015-05-05 07:05:48'),</w:t>
            </w:r>
          </w:p>
          <w:p w:rsidR="0099030E" w:rsidRDefault="0099030E" w:rsidP="00147D83">
            <w:r>
              <w:t>(9328, 5, '2015-05-05 07:05:51'),</w:t>
            </w:r>
          </w:p>
          <w:p w:rsidR="0099030E" w:rsidRDefault="0099030E" w:rsidP="00147D83">
            <w:r>
              <w:t>(9329, 5, '2015-05-05 07:05:54'),</w:t>
            </w:r>
          </w:p>
          <w:p w:rsidR="0099030E" w:rsidRDefault="0099030E" w:rsidP="00147D83">
            <w:r>
              <w:t>(9330, 5, '2015-05-05 07:05:57'),</w:t>
            </w:r>
          </w:p>
          <w:p w:rsidR="0099030E" w:rsidRDefault="0099030E" w:rsidP="00147D83">
            <w:r>
              <w:t>(9331, 5, '2015-05-05 07:06:00'),</w:t>
            </w:r>
          </w:p>
          <w:p w:rsidR="0099030E" w:rsidRDefault="0099030E" w:rsidP="00147D83">
            <w:r>
              <w:t>(9332, 5, '2015-05-05 07:06:03'),</w:t>
            </w:r>
          </w:p>
          <w:p w:rsidR="0099030E" w:rsidRDefault="0099030E" w:rsidP="00147D83">
            <w:r>
              <w:t>(9333, 5, '2015-05-05 07:06:06'),</w:t>
            </w:r>
          </w:p>
          <w:p w:rsidR="0099030E" w:rsidRDefault="0099030E" w:rsidP="00147D83">
            <w:r>
              <w:t>(9334, 5, '2015-05-05 07:06:09'),</w:t>
            </w:r>
          </w:p>
          <w:p w:rsidR="0099030E" w:rsidRDefault="0099030E" w:rsidP="00147D83">
            <w:r>
              <w:t>(9335, 5, '2015-05-05 07:06:12'),</w:t>
            </w:r>
          </w:p>
          <w:p w:rsidR="0099030E" w:rsidRDefault="0099030E" w:rsidP="00147D83">
            <w:r>
              <w:t>(9336, 5, '2015-05-05 07:06:15'),</w:t>
            </w:r>
          </w:p>
          <w:p w:rsidR="0099030E" w:rsidRDefault="0099030E" w:rsidP="00147D83">
            <w:r>
              <w:t>(9337, 5, '2015-05-05 07:06:18'),</w:t>
            </w:r>
          </w:p>
          <w:p w:rsidR="0099030E" w:rsidRDefault="0099030E" w:rsidP="00147D83">
            <w:r>
              <w:t>(9338, 5, '2015-05-05 07:06:21'),</w:t>
            </w:r>
          </w:p>
          <w:p w:rsidR="0099030E" w:rsidRDefault="0099030E" w:rsidP="00147D83">
            <w:r>
              <w:t>(9339, 5, '2015-05-05 07:06:24'),</w:t>
            </w:r>
          </w:p>
          <w:p w:rsidR="0099030E" w:rsidRDefault="0099030E" w:rsidP="00147D83">
            <w:r>
              <w:t>(9340, 5, '2015-05-05 07:06:28'),</w:t>
            </w:r>
          </w:p>
          <w:p w:rsidR="0099030E" w:rsidRDefault="0099030E" w:rsidP="00147D83">
            <w:r>
              <w:t>(9341, 5, '2015-05-05 07:06:31'),</w:t>
            </w:r>
          </w:p>
          <w:p w:rsidR="0099030E" w:rsidRDefault="0099030E" w:rsidP="00147D83">
            <w:r>
              <w:t>(9342, 5, '2015-05-05 07:06:34'),</w:t>
            </w:r>
          </w:p>
          <w:p w:rsidR="0099030E" w:rsidRDefault="0099030E" w:rsidP="00147D83">
            <w:r>
              <w:t>(9343, 5, '2015-05-05 07:06:37'),</w:t>
            </w:r>
          </w:p>
          <w:p w:rsidR="0099030E" w:rsidRDefault="0099030E" w:rsidP="00147D83">
            <w:r>
              <w:t>(9344, 5, '2015-05-05 07:06:40'),</w:t>
            </w:r>
          </w:p>
          <w:p w:rsidR="0099030E" w:rsidRDefault="0099030E" w:rsidP="00147D83">
            <w:r>
              <w:t>(9345, 5, '2015-05-05 07:06:43');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(9346, 5, '2015-05-05 07:06:46'),</w:t>
            </w:r>
          </w:p>
          <w:p w:rsidR="0099030E" w:rsidRDefault="0099030E" w:rsidP="00147D83">
            <w:r>
              <w:t>(9347, 5, '2015-05-05 07:06:49'),</w:t>
            </w:r>
          </w:p>
          <w:p w:rsidR="0099030E" w:rsidRDefault="0099030E" w:rsidP="00147D83">
            <w:r>
              <w:t>(9348, 5, '2015-05-05 07:06:52'),</w:t>
            </w:r>
          </w:p>
          <w:p w:rsidR="0099030E" w:rsidRDefault="0099030E" w:rsidP="00147D83">
            <w:r>
              <w:t>(9349, 5, '2015-05-05 07:06:55'),</w:t>
            </w:r>
          </w:p>
          <w:p w:rsidR="0099030E" w:rsidRDefault="0099030E" w:rsidP="00147D83">
            <w:r>
              <w:t>(9350, 5, '2015-05-05 07:06:58'),</w:t>
            </w:r>
          </w:p>
          <w:p w:rsidR="0099030E" w:rsidRDefault="0099030E" w:rsidP="00147D83">
            <w:r>
              <w:t>(9351, 5, '2015-05-05 07:07:01'),</w:t>
            </w:r>
          </w:p>
          <w:p w:rsidR="0099030E" w:rsidRDefault="0099030E" w:rsidP="00147D83">
            <w:r>
              <w:t>(9352, 5, '2015-05-05 07:07:04'),</w:t>
            </w:r>
          </w:p>
          <w:p w:rsidR="0099030E" w:rsidRDefault="0099030E" w:rsidP="00147D83">
            <w:r>
              <w:t>(9353, 5, '2015-05-05 07:07:07'),</w:t>
            </w:r>
          </w:p>
          <w:p w:rsidR="0099030E" w:rsidRDefault="0099030E" w:rsidP="00147D83">
            <w:r>
              <w:t>(9354, 5, '2015-05-05 07:07:10'),</w:t>
            </w:r>
          </w:p>
          <w:p w:rsidR="0099030E" w:rsidRDefault="0099030E" w:rsidP="00147D83">
            <w:r>
              <w:t>(9355, 5, '2015-05-05 07:07:13'),</w:t>
            </w:r>
          </w:p>
          <w:p w:rsidR="0099030E" w:rsidRDefault="0099030E" w:rsidP="00147D83">
            <w:r>
              <w:t>(9356, 5, '2015-05-05 07:07:16'),</w:t>
            </w:r>
          </w:p>
          <w:p w:rsidR="0099030E" w:rsidRDefault="0099030E" w:rsidP="00147D83">
            <w:r>
              <w:t>(9357, 5, '2015-05-05 07:07:19'),</w:t>
            </w:r>
          </w:p>
          <w:p w:rsidR="0099030E" w:rsidRDefault="0099030E" w:rsidP="00147D83">
            <w:r>
              <w:t>(9358, 5, '2015-05-05 07:07:22'),</w:t>
            </w:r>
          </w:p>
          <w:p w:rsidR="0099030E" w:rsidRDefault="0099030E" w:rsidP="00147D83">
            <w:r>
              <w:t>(9359, 6, '2015-05-05 07:07:25'),</w:t>
            </w:r>
          </w:p>
          <w:p w:rsidR="0099030E" w:rsidRDefault="0099030E" w:rsidP="00147D83">
            <w:r>
              <w:t>(9360, 6, '2015-05-05 07:07:28'),</w:t>
            </w:r>
          </w:p>
          <w:p w:rsidR="0099030E" w:rsidRDefault="0099030E" w:rsidP="00147D83">
            <w:r>
              <w:t>(9361, 6, '2015-05-05 07:07:31'),</w:t>
            </w:r>
          </w:p>
          <w:p w:rsidR="0099030E" w:rsidRDefault="0099030E" w:rsidP="00147D83">
            <w:r>
              <w:t>(9362, 6, '2015-05-05 07:07:34'),</w:t>
            </w:r>
          </w:p>
          <w:p w:rsidR="0099030E" w:rsidRDefault="0099030E" w:rsidP="00147D83">
            <w:r>
              <w:t>(9363, 6, '2015-05-05 07:07:37'),</w:t>
            </w:r>
          </w:p>
          <w:p w:rsidR="0099030E" w:rsidRDefault="0099030E" w:rsidP="00147D83">
            <w:r>
              <w:t>(9364, 6, '2015-05-05 07:07:40'),</w:t>
            </w:r>
          </w:p>
          <w:p w:rsidR="0099030E" w:rsidRDefault="0099030E" w:rsidP="00147D83">
            <w:r>
              <w:t>(9365, 6, '2015-05-05 07:07:43'),</w:t>
            </w:r>
          </w:p>
          <w:p w:rsidR="0099030E" w:rsidRDefault="0099030E" w:rsidP="00147D83">
            <w:r>
              <w:t>(9366, 6, '2015-05-05 07:07:46'),</w:t>
            </w:r>
          </w:p>
          <w:p w:rsidR="0099030E" w:rsidRDefault="0099030E" w:rsidP="00147D83">
            <w:r>
              <w:t>(9367, 6, '2015-05-05 07:07:49'),</w:t>
            </w:r>
          </w:p>
          <w:p w:rsidR="0099030E" w:rsidRDefault="0099030E" w:rsidP="00147D83">
            <w:r>
              <w:t>(9368, 6, '2015-05-05 07:07:52'),</w:t>
            </w:r>
          </w:p>
          <w:p w:rsidR="0099030E" w:rsidRDefault="0099030E" w:rsidP="00147D83">
            <w:r>
              <w:t>(9369, 6, '2015-05-05 07:07:56'),</w:t>
            </w:r>
          </w:p>
          <w:p w:rsidR="0099030E" w:rsidRDefault="0099030E" w:rsidP="00147D83">
            <w:r>
              <w:t>(9370, 6, '2015-05-05 07:07:59'),</w:t>
            </w:r>
          </w:p>
          <w:p w:rsidR="0099030E" w:rsidRDefault="0099030E" w:rsidP="00147D83">
            <w:r>
              <w:t>(9371, 6, '2015-05-05 07:08:02'),</w:t>
            </w:r>
          </w:p>
          <w:p w:rsidR="0099030E" w:rsidRDefault="0099030E" w:rsidP="00147D83">
            <w:r>
              <w:t>(9372, 6, '2015-05-05 07:08:05'),</w:t>
            </w:r>
          </w:p>
          <w:p w:rsidR="0099030E" w:rsidRDefault="0099030E" w:rsidP="00147D83">
            <w:r>
              <w:t>(9373, 6, '2015-05-05 07:08:08'),</w:t>
            </w:r>
          </w:p>
          <w:p w:rsidR="0099030E" w:rsidRDefault="0099030E" w:rsidP="00147D83">
            <w:r>
              <w:t>(9374, 6, '2015-05-05 07:08:11'),</w:t>
            </w:r>
          </w:p>
          <w:p w:rsidR="0099030E" w:rsidRDefault="0099030E" w:rsidP="00147D83">
            <w:r>
              <w:t>(9375, 6, '2015-05-05 07:08:14'),</w:t>
            </w:r>
          </w:p>
          <w:p w:rsidR="0099030E" w:rsidRDefault="0099030E" w:rsidP="00147D83">
            <w:r>
              <w:t>(9376, 6, '2015-05-05 07:08:17'),</w:t>
            </w:r>
          </w:p>
          <w:p w:rsidR="0099030E" w:rsidRDefault="0099030E" w:rsidP="00147D83">
            <w:r>
              <w:t>(9377, 6, '2015-05-05 07:08:20'),</w:t>
            </w:r>
          </w:p>
          <w:p w:rsidR="0099030E" w:rsidRDefault="0099030E" w:rsidP="00147D83">
            <w:r>
              <w:t>(9378, 6, '2015-05-05 07:08:23'),</w:t>
            </w:r>
          </w:p>
          <w:p w:rsidR="0099030E" w:rsidRDefault="0099030E" w:rsidP="00147D83">
            <w:r>
              <w:t>(9379, 6, '2015-05-05 07:08:26'),</w:t>
            </w:r>
          </w:p>
          <w:p w:rsidR="0099030E" w:rsidRDefault="0099030E" w:rsidP="00147D83">
            <w:r>
              <w:t>(9380, 6, '2015-05-05 07:08:29'),</w:t>
            </w:r>
          </w:p>
          <w:p w:rsidR="0099030E" w:rsidRDefault="0099030E" w:rsidP="00147D83">
            <w:r>
              <w:t>(9381, 6, '2015-05-05 07:08:32'),</w:t>
            </w:r>
          </w:p>
          <w:p w:rsidR="0099030E" w:rsidRDefault="0099030E" w:rsidP="00147D83">
            <w:r>
              <w:t>(9382, 6, '2015-05-05 07:08:35'),</w:t>
            </w:r>
          </w:p>
          <w:p w:rsidR="0099030E" w:rsidRDefault="0099030E" w:rsidP="00147D83">
            <w:r>
              <w:t>(9383, 6, '2015-05-05 07:08:38'),</w:t>
            </w:r>
          </w:p>
          <w:p w:rsidR="0099030E" w:rsidRDefault="0099030E" w:rsidP="00147D83">
            <w:r>
              <w:t>(9384, 6, '2015-05-05 07:08:41'),</w:t>
            </w:r>
          </w:p>
          <w:p w:rsidR="0099030E" w:rsidRDefault="0099030E" w:rsidP="00147D83">
            <w:r>
              <w:t>(9385, 6, '2015-05-05 07:08:44'),</w:t>
            </w:r>
          </w:p>
          <w:p w:rsidR="0099030E" w:rsidRDefault="0099030E" w:rsidP="00147D83">
            <w:r>
              <w:t>(9386, 6, '2015-05-05 07:08:47'),</w:t>
            </w:r>
          </w:p>
          <w:p w:rsidR="0099030E" w:rsidRDefault="0099030E" w:rsidP="00147D83">
            <w:r>
              <w:t>(9387, 6, '2015-05-05 07:08:50'),</w:t>
            </w:r>
          </w:p>
          <w:p w:rsidR="0099030E" w:rsidRDefault="0099030E" w:rsidP="00147D83">
            <w:r>
              <w:t>(9388, 6, '2015-05-05 07:08:53'),</w:t>
            </w:r>
          </w:p>
          <w:p w:rsidR="0099030E" w:rsidRDefault="0099030E" w:rsidP="00147D83">
            <w:r>
              <w:t>(9389, 6, '2015-05-05 07:08:56'),</w:t>
            </w:r>
          </w:p>
          <w:p w:rsidR="0099030E" w:rsidRDefault="0099030E" w:rsidP="00147D83">
            <w:r>
              <w:t>(9390, 6, '2015-05-05 07:08:59'),</w:t>
            </w:r>
          </w:p>
          <w:p w:rsidR="0099030E" w:rsidRDefault="0099030E" w:rsidP="00147D83">
            <w:r>
              <w:t>(9391, 6, '2015-05-05 07:09:02'),</w:t>
            </w:r>
          </w:p>
          <w:p w:rsidR="0099030E" w:rsidRDefault="0099030E" w:rsidP="00147D83">
            <w:r>
              <w:t>(9392, 6, '2015-05-05 07:09:05'),</w:t>
            </w:r>
          </w:p>
          <w:p w:rsidR="0099030E" w:rsidRDefault="0099030E" w:rsidP="00147D83">
            <w:r>
              <w:t>(9393, 6, '2015-05-05 07:09:08'),</w:t>
            </w:r>
          </w:p>
          <w:p w:rsidR="0099030E" w:rsidRDefault="0099030E" w:rsidP="00147D83">
            <w:r>
              <w:t>(9394, 6, '2015-05-05 07:09:11'),</w:t>
            </w:r>
          </w:p>
          <w:p w:rsidR="0099030E" w:rsidRDefault="0099030E" w:rsidP="00147D83">
            <w:r>
              <w:t>(9395, 6, '2015-05-05 07:09:14'),</w:t>
            </w:r>
          </w:p>
          <w:p w:rsidR="0099030E" w:rsidRDefault="0099030E" w:rsidP="00147D83">
            <w:r>
              <w:t>(9396, 6, '2015-05-05 07:09:17'),</w:t>
            </w:r>
          </w:p>
          <w:p w:rsidR="0099030E" w:rsidRDefault="0099030E" w:rsidP="00147D83">
            <w:r>
              <w:t>(9397, 6, '2015-05-05 07:09:20'),</w:t>
            </w:r>
          </w:p>
          <w:p w:rsidR="0099030E" w:rsidRDefault="0099030E" w:rsidP="00147D83">
            <w:r>
              <w:t>(9398, 6, '2015-05-05 07:09:23'),</w:t>
            </w:r>
          </w:p>
          <w:p w:rsidR="0099030E" w:rsidRDefault="0099030E" w:rsidP="00147D83">
            <w:r>
              <w:t>(9399, 6, '2015-05-05 07:09:27'),</w:t>
            </w:r>
          </w:p>
          <w:p w:rsidR="0099030E" w:rsidRDefault="0099030E" w:rsidP="00147D83">
            <w:r>
              <w:t>(9400, 6, '2015-05-05 07:09:30'),</w:t>
            </w:r>
          </w:p>
          <w:p w:rsidR="0099030E" w:rsidRDefault="0099030E" w:rsidP="00147D83">
            <w:r>
              <w:t>(9401, 6, '2015-05-05 07:09:33'),</w:t>
            </w:r>
          </w:p>
          <w:p w:rsidR="0099030E" w:rsidRDefault="0099030E" w:rsidP="00147D83">
            <w:r>
              <w:t>(9402, 6, '2015-05-05 07:09:36'),</w:t>
            </w:r>
          </w:p>
          <w:p w:rsidR="0099030E" w:rsidRDefault="0099030E" w:rsidP="00147D83">
            <w:r>
              <w:t>(9403, 6, '2015-05-05 07:09:39'),</w:t>
            </w:r>
          </w:p>
          <w:p w:rsidR="0099030E" w:rsidRDefault="0099030E" w:rsidP="00147D83">
            <w:r>
              <w:t>(9404, 6, '2015-05-05 07:09:42'),</w:t>
            </w:r>
          </w:p>
          <w:p w:rsidR="0099030E" w:rsidRDefault="0099030E" w:rsidP="00147D83">
            <w:r>
              <w:t>(9405, 6, '2015-05-05 07:09:45'),</w:t>
            </w:r>
          </w:p>
          <w:p w:rsidR="0099030E" w:rsidRDefault="0099030E" w:rsidP="00147D83">
            <w:r>
              <w:t>(9406, 6, '2015-05-05 07:09:48'),</w:t>
            </w:r>
          </w:p>
          <w:p w:rsidR="0099030E" w:rsidRDefault="0099030E" w:rsidP="00147D83">
            <w:r>
              <w:t>(9407, 6, '2015-05-05 07:09:51'),</w:t>
            </w:r>
          </w:p>
          <w:p w:rsidR="0099030E" w:rsidRDefault="0099030E" w:rsidP="00147D83">
            <w:r>
              <w:t>(9408, 6, '2015-05-05 07:09:54'),</w:t>
            </w:r>
          </w:p>
          <w:p w:rsidR="0099030E" w:rsidRDefault="0099030E" w:rsidP="00147D83">
            <w:r>
              <w:t>(9409, 6, '2015-05-05 07:09:57'),</w:t>
            </w:r>
          </w:p>
          <w:p w:rsidR="0099030E" w:rsidRDefault="0099030E" w:rsidP="00147D83">
            <w:r>
              <w:t>(9410, 6, '2015-05-05 07:10:00'),</w:t>
            </w:r>
          </w:p>
          <w:p w:rsidR="0099030E" w:rsidRDefault="0099030E" w:rsidP="00147D83">
            <w:r>
              <w:t>(9411, 6, '2015-05-05 07:10:03'),</w:t>
            </w:r>
          </w:p>
          <w:p w:rsidR="0099030E" w:rsidRDefault="0099030E" w:rsidP="00147D83">
            <w:r>
              <w:t>(9412, 6, '2015-05-05 07:10:06'),</w:t>
            </w:r>
          </w:p>
          <w:p w:rsidR="0099030E" w:rsidRDefault="0099030E" w:rsidP="00147D83">
            <w:r>
              <w:t>(9413, 6, '2015-05-05 07:10:09'),</w:t>
            </w:r>
          </w:p>
          <w:p w:rsidR="0099030E" w:rsidRDefault="0099030E" w:rsidP="00147D83">
            <w:r>
              <w:t>(9414, 6, '2015-05-05 07:10:12'),</w:t>
            </w:r>
          </w:p>
          <w:p w:rsidR="0099030E" w:rsidRDefault="0099030E" w:rsidP="00147D83">
            <w:r>
              <w:t>(9415, 6, '2015-05-05 07:10:15'),</w:t>
            </w:r>
          </w:p>
          <w:p w:rsidR="0099030E" w:rsidRDefault="0099030E" w:rsidP="00147D83">
            <w:r>
              <w:t>(9416, 6, '2015-05-05 07:10:18'),</w:t>
            </w:r>
          </w:p>
          <w:p w:rsidR="0099030E" w:rsidRDefault="0099030E" w:rsidP="00147D83">
            <w:r>
              <w:t>(9417, 6, '2015-05-05 07:10:22'),</w:t>
            </w:r>
          </w:p>
          <w:p w:rsidR="0099030E" w:rsidRDefault="0099030E" w:rsidP="00147D83">
            <w:r>
              <w:t>(9418, 6, '2015-05-05 07:10:25'),</w:t>
            </w:r>
          </w:p>
          <w:p w:rsidR="0099030E" w:rsidRDefault="0099030E" w:rsidP="00147D83">
            <w:r>
              <w:t>(9419, 6, '2015-05-05 07:10:28'),</w:t>
            </w:r>
          </w:p>
          <w:p w:rsidR="0099030E" w:rsidRDefault="0099030E" w:rsidP="00147D83">
            <w:r>
              <w:t>(9420, 6, '2015-05-05 07:10:31'),</w:t>
            </w:r>
          </w:p>
          <w:p w:rsidR="0099030E" w:rsidRDefault="0099030E" w:rsidP="00147D83">
            <w:r>
              <w:t>(9421, 6, '2015-05-05 07:10:34'),</w:t>
            </w:r>
          </w:p>
          <w:p w:rsidR="0099030E" w:rsidRDefault="0099030E" w:rsidP="00147D83">
            <w:r>
              <w:t>(9422, 6, '2015-05-05 07:10:37'),</w:t>
            </w:r>
          </w:p>
          <w:p w:rsidR="0099030E" w:rsidRDefault="0099030E" w:rsidP="00147D83">
            <w:r>
              <w:t>(9423, 7, '2015-05-05 07:10:40'),</w:t>
            </w:r>
          </w:p>
          <w:p w:rsidR="0099030E" w:rsidRDefault="0099030E" w:rsidP="00147D83">
            <w:r>
              <w:t>(9424, 7, '2015-05-05 07:10:43'),</w:t>
            </w:r>
          </w:p>
          <w:p w:rsidR="0099030E" w:rsidRDefault="0099030E" w:rsidP="00147D83">
            <w:r>
              <w:t>(9425, 7, '2015-05-05 07:10:46'),</w:t>
            </w:r>
          </w:p>
          <w:p w:rsidR="0099030E" w:rsidRDefault="0099030E" w:rsidP="00147D83">
            <w:r>
              <w:t>(9426, 6, '2015-05-05 07:10:49'),</w:t>
            </w:r>
          </w:p>
          <w:p w:rsidR="0099030E" w:rsidRDefault="0099030E" w:rsidP="00147D83">
            <w:r>
              <w:t>(9427, 7, '2015-05-05 07:10:52'),</w:t>
            </w:r>
          </w:p>
          <w:p w:rsidR="0099030E" w:rsidRDefault="0099030E" w:rsidP="00147D83">
            <w:r>
              <w:t>(9428, 7, '2015-05-05 07:10:55'),</w:t>
            </w:r>
          </w:p>
          <w:p w:rsidR="0099030E" w:rsidRDefault="0099030E" w:rsidP="00147D83">
            <w:r>
              <w:t>(9429, 7, '2015-05-05 07:10:58'),</w:t>
            </w:r>
          </w:p>
          <w:p w:rsidR="0099030E" w:rsidRDefault="0099030E" w:rsidP="00147D83">
            <w:r>
              <w:t>(9430, 7, '2015-05-05 07:11:01'),</w:t>
            </w:r>
          </w:p>
          <w:p w:rsidR="0099030E" w:rsidRDefault="0099030E" w:rsidP="00147D83">
            <w:r>
              <w:t>(9431, 7, '2015-05-05 07:11:04'),</w:t>
            </w:r>
          </w:p>
          <w:p w:rsidR="0099030E" w:rsidRDefault="0099030E" w:rsidP="00147D83">
            <w:r>
              <w:t>(9432, 7, '2015-05-05 07:11:07'),</w:t>
            </w:r>
          </w:p>
          <w:p w:rsidR="0099030E" w:rsidRDefault="0099030E" w:rsidP="00147D83">
            <w:r>
              <w:t>(9433, 7, '2015-05-05 07:11:10'),</w:t>
            </w:r>
          </w:p>
          <w:p w:rsidR="0099030E" w:rsidRDefault="0099030E" w:rsidP="00147D83">
            <w:r>
              <w:t>(9434, 7, '2015-05-05 07:11:13'),</w:t>
            </w:r>
          </w:p>
          <w:p w:rsidR="0099030E" w:rsidRDefault="0099030E" w:rsidP="00147D83">
            <w:r>
              <w:t>(9435, 7, '2015-05-05 07:11:16'),</w:t>
            </w:r>
          </w:p>
          <w:p w:rsidR="0099030E" w:rsidRDefault="0099030E" w:rsidP="00147D83">
            <w:r>
              <w:t>(9436, 7, '2015-05-05 07:11:19'),</w:t>
            </w:r>
          </w:p>
          <w:p w:rsidR="0099030E" w:rsidRDefault="0099030E" w:rsidP="00147D83">
            <w:r>
              <w:t>(9437, 7, '2015-05-05 07:11:22'),</w:t>
            </w:r>
          </w:p>
          <w:p w:rsidR="0099030E" w:rsidRDefault="0099030E" w:rsidP="00147D83">
            <w:r>
              <w:t>(9438, 7, '2015-05-05 07:11:25'),</w:t>
            </w:r>
          </w:p>
          <w:p w:rsidR="0099030E" w:rsidRDefault="0099030E" w:rsidP="00147D83">
            <w:r>
              <w:t>(9439, 7, '2015-05-05 07:11:28'),</w:t>
            </w:r>
          </w:p>
          <w:p w:rsidR="0099030E" w:rsidRDefault="0099030E" w:rsidP="00147D83">
            <w:r>
              <w:t>(9440, 7, '2015-05-05 07:11:31'),</w:t>
            </w:r>
          </w:p>
          <w:p w:rsidR="0099030E" w:rsidRDefault="0099030E" w:rsidP="00147D83">
            <w:r>
              <w:t>(9441, 7, '2015-05-05 07:11:34'),</w:t>
            </w:r>
          </w:p>
          <w:p w:rsidR="0099030E" w:rsidRDefault="0099030E" w:rsidP="00147D83">
            <w:r>
              <w:t>(9442, 7, '2015-05-05 07:11:37'),</w:t>
            </w:r>
          </w:p>
          <w:p w:rsidR="0099030E" w:rsidRDefault="0099030E" w:rsidP="00147D83">
            <w:r>
              <w:t>(9443, 7, '2015-05-05 07:11:40'),</w:t>
            </w:r>
          </w:p>
          <w:p w:rsidR="0099030E" w:rsidRDefault="0099030E" w:rsidP="00147D83">
            <w:r>
              <w:t>(9444, 7, '2015-05-05 07:11:43'),</w:t>
            </w:r>
          </w:p>
          <w:p w:rsidR="0099030E" w:rsidRDefault="0099030E" w:rsidP="00147D83">
            <w:r>
              <w:t>(9445, 7, '2015-05-05 07:11:47'),</w:t>
            </w:r>
          </w:p>
          <w:p w:rsidR="0099030E" w:rsidRDefault="0099030E" w:rsidP="00147D83">
            <w:r>
              <w:t>(9446, 7, '2015-05-05 07:11:50'),</w:t>
            </w:r>
          </w:p>
          <w:p w:rsidR="0099030E" w:rsidRDefault="0099030E" w:rsidP="00147D83">
            <w:r>
              <w:t>(9447, 7, '2015-05-05 07:11:53'),</w:t>
            </w:r>
          </w:p>
          <w:p w:rsidR="0099030E" w:rsidRDefault="0099030E" w:rsidP="00147D83">
            <w:r>
              <w:t>(9448, 7, '2015-05-05 07:11:56'),</w:t>
            </w:r>
          </w:p>
          <w:p w:rsidR="0099030E" w:rsidRDefault="0099030E" w:rsidP="00147D83">
            <w:r>
              <w:t>(9449, 7, '2015-05-05 07:11:59'),</w:t>
            </w:r>
          </w:p>
          <w:p w:rsidR="0099030E" w:rsidRDefault="0099030E" w:rsidP="00147D83">
            <w:r>
              <w:t>(9450, 7, '2015-05-05 07:12:02'),</w:t>
            </w:r>
          </w:p>
          <w:p w:rsidR="0099030E" w:rsidRDefault="0099030E" w:rsidP="00147D83">
            <w:r>
              <w:t>(9451, 7, '2015-05-05 07:12:05'),</w:t>
            </w:r>
          </w:p>
          <w:p w:rsidR="0099030E" w:rsidRDefault="0099030E" w:rsidP="00147D83">
            <w:r>
              <w:t>(9452, 7, '2015-05-05 07:12:08'),</w:t>
            </w:r>
          </w:p>
          <w:p w:rsidR="0099030E" w:rsidRDefault="0099030E" w:rsidP="00147D83">
            <w:r>
              <w:t>(9453, 7, '2015-05-05 07:12:11'),</w:t>
            </w:r>
          </w:p>
          <w:p w:rsidR="0099030E" w:rsidRDefault="0099030E" w:rsidP="00147D83">
            <w:r>
              <w:t>(9454, 7, '2015-05-05 07:12:14'),</w:t>
            </w:r>
          </w:p>
          <w:p w:rsidR="0099030E" w:rsidRDefault="0099030E" w:rsidP="00147D83">
            <w:r>
              <w:t>(9455, 7, '2015-05-05 07:12:17'),</w:t>
            </w:r>
          </w:p>
          <w:p w:rsidR="0099030E" w:rsidRDefault="0099030E" w:rsidP="00147D83">
            <w:r>
              <w:t>(9456, 7, '2015-05-05 07:12:20'),</w:t>
            </w:r>
          </w:p>
          <w:p w:rsidR="0099030E" w:rsidRDefault="0099030E" w:rsidP="00147D83">
            <w:r>
              <w:t>(9457, 7, '2015-05-05 07:12:23'),</w:t>
            </w:r>
          </w:p>
          <w:p w:rsidR="0099030E" w:rsidRDefault="0099030E" w:rsidP="00147D83">
            <w:r>
              <w:t>(9458, 7, '2015-05-05 07:12:26'),</w:t>
            </w:r>
          </w:p>
          <w:p w:rsidR="0099030E" w:rsidRDefault="0099030E" w:rsidP="00147D83">
            <w:r>
              <w:t>(9459, 7, '2015-05-05 07:12:29'),</w:t>
            </w:r>
          </w:p>
          <w:p w:rsidR="0099030E" w:rsidRDefault="0099030E" w:rsidP="00147D83">
            <w:r>
              <w:t>(9460, 7, '2015-05-05 07:12:32'),</w:t>
            </w:r>
          </w:p>
          <w:p w:rsidR="0099030E" w:rsidRDefault="0099030E" w:rsidP="00147D83">
            <w:r>
              <w:t>(9461, 7, '2015-05-05 07:12:35'),</w:t>
            </w:r>
          </w:p>
          <w:p w:rsidR="0099030E" w:rsidRDefault="0099030E" w:rsidP="00147D83">
            <w:r>
              <w:t>(9462, 7, '2015-05-05 07:12:38'),</w:t>
            </w:r>
          </w:p>
          <w:p w:rsidR="0099030E" w:rsidRDefault="0099030E" w:rsidP="00147D83">
            <w:r>
              <w:t>(9463, 8, '2015-05-05 07:12:41'),</w:t>
            </w:r>
          </w:p>
          <w:p w:rsidR="0099030E" w:rsidRDefault="0099030E" w:rsidP="00147D83">
            <w:r>
              <w:t>(9464, 8, '2015-05-05 07:12:44'),</w:t>
            </w:r>
          </w:p>
          <w:p w:rsidR="0099030E" w:rsidRDefault="0099030E" w:rsidP="00147D83">
            <w:r>
              <w:t>(9465, 8, '2015-05-05 07:12:47'),</w:t>
            </w:r>
          </w:p>
          <w:p w:rsidR="0099030E" w:rsidRDefault="0099030E" w:rsidP="00147D83">
            <w:r>
              <w:t>(9466, 8, '2015-05-05 07:12:50'),</w:t>
            </w:r>
          </w:p>
          <w:p w:rsidR="0099030E" w:rsidRDefault="0099030E" w:rsidP="00147D83">
            <w:r>
              <w:t>(9467, 8, '2015-05-05 07:12:53'),</w:t>
            </w:r>
          </w:p>
          <w:p w:rsidR="0099030E" w:rsidRDefault="0099030E" w:rsidP="00147D83">
            <w:r>
              <w:t>(9468, 8, '2015-05-05 07:12:56'),</w:t>
            </w:r>
          </w:p>
          <w:p w:rsidR="0099030E" w:rsidRDefault="0099030E" w:rsidP="00147D83">
            <w:r>
              <w:t>(9469, 8, '2015-05-05 07:12:59'),</w:t>
            </w:r>
          </w:p>
          <w:p w:rsidR="0099030E" w:rsidRDefault="0099030E" w:rsidP="00147D83">
            <w:r>
              <w:t>(9470, 8, '2015-05-05 07:13:02'),</w:t>
            </w:r>
          </w:p>
          <w:p w:rsidR="0099030E" w:rsidRDefault="0099030E" w:rsidP="00147D83">
            <w:r>
              <w:t>(9471, 8, '2015-05-05 07:13:05'),</w:t>
            </w:r>
          </w:p>
          <w:p w:rsidR="0099030E" w:rsidRDefault="0099030E" w:rsidP="00147D83">
            <w:r>
              <w:t>(9472, 8, '2015-05-05 07:13:08'),</w:t>
            </w:r>
          </w:p>
          <w:p w:rsidR="0099030E" w:rsidRDefault="0099030E" w:rsidP="00147D83">
            <w:r>
              <w:t>(9473, 8, '2015-05-05 07:13:11'),</w:t>
            </w:r>
          </w:p>
          <w:p w:rsidR="0099030E" w:rsidRDefault="0099030E" w:rsidP="00147D83">
            <w:r>
              <w:t>(9474, 8, '2015-05-05 07:13:14'),</w:t>
            </w:r>
          </w:p>
          <w:p w:rsidR="0099030E" w:rsidRDefault="0099030E" w:rsidP="00147D83">
            <w:r>
              <w:t>(9475, 8, '2015-05-05 07:13:18'),</w:t>
            </w:r>
          </w:p>
          <w:p w:rsidR="0099030E" w:rsidRDefault="0099030E" w:rsidP="00147D83">
            <w:r>
              <w:t>(9476, 8, '2015-05-05 07:13:21'),</w:t>
            </w:r>
          </w:p>
          <w:p w:rsidR="0099030E" w:rsidRDefault="0099030E" w:rsidP="00147D83">
            <w:r>
              <w:t>(9477, 8, '2015-05-05 07:13:24'),</w:t>
            </w:r>
          </w:p>
          <w:p w:rsidR="0099030E" w:rsidRDefault="0099030E" w:rsidP="00147D83">
            <w:r>
              <w:t>(9478, 8, '2015-05-05 07:13:27'),</w:t>
            </w:r>
          </w:p>
          <w:p w:rsidR="0099030E" w:rsidRDefault="0099030E" w:rsidP="00147D83">
            <w:r>
              <w:t>(9479, 8, '2015-05-05 07:13:30'),</w:t>
            </w:r>
          </w:p>
          <w:p w:rsidR="0099030E" w:rsidRDefault="0099030E" w:rsidP="00147D83">
            <w:r>
              <w:t>(9480, 8, '2015-05-05 07:13:33'),</w:t>
            </w:r>
          </w:p>
          <w:p w:rsidR="0099030E" w:rsidRDefault="0099030E" w:rsidP="00147D83">
            <w:r>
              <w:t>(9481, 8, '2015-05-05 07:13:36'),</w:t>
            </w:r>
          </w:p>
          <w:p w:rsidR="0099030E" w:rsidRDefault="0099030E" w:rsidP="00147D83">
            <w:r>
              <w:t>(9482, 8, '2015-05-05 07:13:39'),</w:t>
            </w:r>
          </w:p>
          <w:p w:rsidR="0099030E" w:rsidRDefault="0099030E" w:rsidP="00147D83">
            <w:r>
              <w:t>(9483, 8, '2015-05-05 07:13:42'),</w:t>
            </w:r>
          </w:p>
          <w:p w:rsidR="0099030E" w:rsidRDefault="0099030E" w:rsidP="00147D83">
            <w:r>
              <w:t>(9484, 8, '2015-05-05 07:13:45'),</w:t>
            </w:r>
          </w:p>
          <w:p w:rsidR="0099030E" w:rsidRDefault="0099030E" w:rsidP="00147D83">
            <w:r>
              <w:t>(9485, 8, '2015-05-05 07:13:48'),</w:t>
            </w:r>
          </w:p>
          <w:p w:rsidR="0099030E" w:rsidRDefault="0099030E" w:rsidP="00147D83">
            <w:r>
              <w:t>(9486, 8, '2015-05-05 07:13:51'),</w:t>
            </w:r>
          </w:p>
          <w:p w:rsidR="0099030E" w:rsidRDefault="0099030E" w:rsidP="00147D83">
            <w:r>
              <w:t>(9487, 8, '2015-05-05 07:13:54'),</w:t>
            </w:r>
          </w:p>
          <w:p w:rsidR="0099030E" w:rsidRDefault="0099030E" w:rsidP="00147D83">
            <w:r>
              <w:t>(9488, 8, '2015-05-05 07:13:57'),</w:t>
            </w:r>
          </w:p>
          <w:p w:rsidR="0099030E" w:rsidRDefault="0099030E" w:rsidP="00147D83">
            <w:r>
              <w:t>(9489, 8, '2015-05-05 07:14:00'),</w:t>
            </w:r>
          </w:p>
          <w:p w:rsidR="0099030E" w:rsidRDefault="0099030E" w:rsidP="00147D83">
            <w:r>
              <w:t>(9490, 8, '2015-05-05 07:14:03'),</w:t>
            </w:r>
          </w:p>
          <w:p w:rsidR="0099030E" w:rsidRDefault="0099030E" w:rsidP="00147D83">
            <w:r>
              <w:t>(9491, 8, '2015-05-05 07:14:06'),</w:t>
            </w:r>
          </w:p>
          <w:p w:rsidR="0099030E" w:rsidRDefault="0099030E" w:rsidP="00147D83">
            <w:r>
              <w:t>(9492, 8, '2015-05-05 07:14:09'),</w:t>
            </w:r>
          </w:p>
          <w:p w:rsidR="0099030E" w:rsidRDefault="0099030E" w:rsidP="00147D83">
            <w:r>
              <w:t>(9493, 8, '2015-05-05 07:14:12'),</w:t>
            </w:r>
          </w:p>
          <w:p w:rsidR="0099030E" w:rsidRDefault="0099030E" w:rsidP="00147D83">
            <w:r>
              <w:t>(9494, 9, '2015-05-05 07:14:15'),</w:t>
            </w:r>
          </w:p>
          <w:p w:rsidR="0099030E" w:rsidRDefault="0099030E" w:rsidP="00147D83">
            <w:r>
              <w:t>(9495, 8, '2015-05-05 07:14:18'),</w:t>
            </w:r>
          </w:p>
          <w:p w:rsidR="0099030E" w:rsidRDefault="0099030E" w:rsidP="00147D83">
            <w:r>
              <w:t>(9496, 9, '2015-05-05 07:14:21'),</w:t>
            </w:r>
          </w:p>
          <w:p w:rsidR="0099030E" w:rsidRDefault="0099030E" w:rsidP="00147D83">
            <w:r>
              <w:t>(9497, 9, '2015-05-05 07:14:24'),</w:t>
            </w:r>
          </w:p>
          <w:p w:rsidR="0099030E" w:rsidRDefault="0099030E" w:rsidP="00147D83">
            <w:r>
              <w:t>(9498, 9, '2015-05-05 07:14:27'),</w:t>
            </w:r>
          </w:p>
          <w:p w:rsidR="0099030E" w:rsidRDefault="0099030E" w:rsidP="00147D83">
            <w:r>
              <w:t>(9499, 9, '2015-05-05 07:14:30'),</w:t>
            </w:r>
          </w:p>
          <w:p w:rsidR="0099030E" w:rsidRDefault="0099030E" w:rsidP="00147D83">
            <w:r>
              <w:t>(9500, 9, '2015-05-05 07:14:33'),</w:t>
            </w:r>
          </w:p>
          <w:p w:rsidR="0099030E" w:rsidRDefault="0099030E" w:rsidP="00147D83">
            <w:r>
              <w:t>(9501, 9, '2015-05-05 07:14:36'),</w:t>
            </w:r>
          </w:p>
          <w:p w:rsidR="0099030E" w:rsidRDefault="0099030E" w:rsidP="00147D83">
            <w:r>
              <w:t>(9502, 9, '2015-05-05 07:14:39'),</w:t>
            </w:r>
          </w:p>
          <w:p w:rsidR="0099030E" w:rsidRDefault="0099030E" w:rsidP="00147D83">
            <w:r>
              <w:t>(9503, 9, '2015-05-05 07:14:43'),</w:t>
            </w:r>
          </w:p>
          <w:p w:rsidR="0099030E" w:rsidRDefault="0099030E" w:rsidP="00147D83">
            <w:r>
              <w:t>(9504, 9, '2015-05-05 07:14:46'),</w:t>
            </w:r>
          </w:p>
          <w:p w:rsidR="0099030E" w:rsidRDefault="0099030E" w:rsidP="00147D83">
            <w:r>
              <w:t>(9505, 9, '2015-05-05 07:14:49'),</w:t>
            </w:r>
          </w:p>
          <w:p w:rsidR="0099030E" w:rsidRDefault="0099030E" w:rsidP="00147D83">
            <w:r>
              <w:t>(9506, 9, '2015-05-05 07:14:52'),</w:t>
            </w:r>
          </w:p>
          <w:p w:rsidR="0099030E" w:rsidRDefault="0099030E" w:rsidP="00147D83">
            <w:r>
              <w:t>(9507, 9, '2015-05-05 07:14:55'),</w:t>
            </w:r>
          </w:p>
          <w:p w:rsidR="0099030E" w:rsidRDefault="0099030E" w:rsidP="00147D83">
            <w:r>
              <w:t>(9508, 9, '2015-05-05 07:14:58'),</w:t>
            </w:r>
          </w:p>
          <w:p w:rsidR="0099030E" w:rsidRDefault="0099030E" w:rsidP="00147D83">
            <w:r>
              <w:t>(9509, 9, '2015-05-05 07:15:01'),</w:t>
            </w:r>
          </w:p>
          <w:p w:rsidR="0099030E" w:rsidRDefault="0099030E" w:rsidP="00147D83">
            <w:r>
              <w:t>(9510, 9, '2015-05-05 07:15:04'),</w:t>
            </w:r>
          </w:p>
          <w:p w:rsidR="0099030E" w:rsidRDefault="0099030E" w:rsidP="00147D83">
            <w:r>
              <w:t>(9511, 9, '2015-05-05 07:15:07'),</w:t>
            </w:r>
          </w:p>
          <w:p w:rsidR="0099030E" w:rsidRDefault="0099030E" w:rsidP="00147D83">
            <w:r>
              <w:t>(9512, 9, '2015-05-05 07:15:10'),</w:t>
            </w:r>
          </w:p>
          <w:p w:rsidR="0099030E" w:rsidRDefault="0099030E" w:rsidP="00147D83">
            <w:r>
              <w:t>(9513, 9, '2015-05-05 07:15:13'),</w:t>
            </w:r>
          </w:p>
          <w:p w:rsidR="0099030E" w:rsidRDefault="0099030E" w:rsidP="00147D83">
            <w:r>
              <w:t>(9514, 9, '2015-05-05 07:15:16'),</w:t>
            </w:r>
          </w:p>
          <w:p w:rsidR="0099030E" w:rsidRDefault="0099030E" w:rsidP="00147D83">
            <w:r>
              <w:t>(9515, 9, '2015-05-05 07:15:19'),</w:t>
            </w:r>
          </w:p>
          <w:p w:rsidR="0099030E" w:rsidRDefault="0099030E" w:rsidP="00147D83">
            <w:r>
              <w:t>(9516, 9, '2015-05-05 07:15:22'),</w:t>
            </w:r>
          </w:p>
          <w:p w:rsidR="0099030E" w:rsidRDefault="0099030E" w:rsidP="00147D83">
            <w:r>
              <w:t>(9517, 9, '2015-05-05 07:15:25'),</w:t>
            </w:r>
          </w:p>
          <w:p w:rsidR="0099030E" w:rsidRDefault="0099030E" w:rsidP="00147D83">
            <w:r>
              <w:t>(9518, 9, '2015-05-05 07:15:28'),</w:t>
            </w:r>
          </w:p>
          <w:p w:rsidR="0099030E" w:rsidRDefault="0099030E" w:rsidP="00147D83">
            <w:r>
              <w:t>(9519, 9, '2015-05-05 07:15:31'),</w:t>
            </w:r>
          </w:p>
          <w:p w:rsidR="0099030E" w:rsidRDefault="0099030E" w:rsidP="00147D83">
            <w:r>
              <w:t>(9520, 9, '2015-05-05 07:15:34'),</w:t>
            </w:r>
          </w:p>
          <w:p w:rsidR="0099030E" w:rsidRDefault="0099030E" w:rsidP="00147D83">
            <w:r>
              <w:t>(9521, 9, '2015-05-05 07:15:37'),</w:t>
            </w:r>
          </w:p>
          <w:p w:rsidR="0099030E" w:rsidRDefault="0099030E" w:rsidP="00147D83">
            <w:r>
              <w:t>(9522, 9, '2015-05-05 07:15:40'),</w:t>
            </w:r>
          </w:p>
          <w:p w:rsidR="0099030E" w:rsidRDefault="0099030E" w:rsidP="00147D83">
            <w:r>
              <w:t>(9523, 9, '2015-05-05 07:15:43'),</w:t>
            </w:r>
          </w:p>
          <w:p w:rsidR="0099030E" w:rsidRDefault="0099030E" w:rsidP="00147D83">
            <w:r>
              <w:t>(9524, 9, '2015-05-05 07:15:46'),</w:t>
            </w:r>
          </w:p>
          <w:p w:rsidR="0099030E" w:rsidRDefault="0099030E" w:rsidP="00147D83">
            <w:r>
              <w:t>(9525, 9, '2015-05-05 07:15:49'),</w:t>
            </w:r>
          </w:p>
          <w:p w:rsidR="0099030E" w:rsidRDefault="0099030E" w:rsidP="00147D83">
            <w:r>
              <w:t>(9526, 9, '2015-05-05 07:15:52'),</w:t>
            </w:r>
          </w:p>
          <w:p w:rsidR="0099030E" w:rsidRDefault="0099030E" w:rsidP="00147D83">
            <w:r>
              <w:t>(9527, 9, '2015-05-05 07:15:55'),</w:t>
            </w:r>
          </w:p>
          <w:p w:rsidR="0099030E" w:rsidRDefault="0099030E" w:rsidP="00147D83">
            <w:r>
              <w:t>(9528, 9, '2015-05-05 07:15:58'),</w:t>
            </w:r>
          </w:p>
          <w:p w:rsidR="0099030E" w:rsidRDefault="0099030E" w:rsidP="00147D83">
            <w:r>
              <w:t>(9529, 9, '2015-05-05 07:16:01'),</w:t>
            </w:r>
          </w:p>
          <w:p w:rsidR="0099030E" w:rsidRDefault="0099030E" w:rsidP="00147D83">
            <w:r>
              <w:t>(9530, 9, '2015-05-05 07:16:04'),</w:t>
            </w:r>
          </w:p>
          <w:p w:rsidR="0099030E" w:rsidRDefault="0099030E" w:rsidP="00147D83">
            <w:r>
              <w:t>(9531, 9, '2015-05-05 07:16:07'),</w:t>
            </w:r>
          </w:p>
          <w:p w:rsidR="0099030E" w:rsidRDefault="0099030E" w:rsidP="00147D83">
            <w:r>
              <w:t>(9532, 9, '2015-05-05 07:16:11'),</w:t>
            </w:r>
          </w:p>
          <w:p w:rsidR="0099030E" w:rsidRDefault="0099030E" w:rsidP="00147D83">
            <w:r>
              <w:t>(9533, 9, '2015-05-05 07:16:14'),</w:t>
            </w:r>
          </w:p>
          <w:p w:rsidR="0099030E" w:rsidRDefault="0099030E" w:rsidP="00147D83">
            <w:r>
              <w:t>(9534, 9, '2015-05-05 07:16:17'),</w:t>
            </w:r>
          </w:p>
          <w:p w:rsidR="0099030E" w:rsidRDefault="0099030E" w:rsidP="00147D83">
            <w:r>
              <w:t>(9535, 9, '2015-05-05 07:16:20'),</w:t>
            </w:r>
          </w:p>
          <w:p w:rsidR="0099030E" w:rsidRDefault="0099030E" w:rsidP="00147D83">
            <w:r>
              <w:t>(9536, 9, '2015-05-05 07:16:23'),</w:t>
            </w:r>
          </w:p>
          <w:p w:rsidR="0099030E" w:rsidRDefault="0099030E" w:rsidP="00147D83">
            <w:r>
              <w:t>(9537, 9, '2015-05-05 07:16:26'),</w:t>
            </w:r>
          </w:p>
          <w:p w:rsidR="0099030E" w:rsidRDefault="0099030E" w:rsidP="00147D83">
            <w:r>
              <w:t>(9538, 9, '2015-05-05 07:16:29'),</w:t>
            </w:r>
          </w:p>
          <w:p w:rsidR="0099030E" w:rsidRDefault="0099030E" w:rsidP="00147D83">
            <w:r>
              <w:t>(9539, 9, '2015-05-05 07:16:32'),</w:t>
            </w:r>
          </w:p>
          <w:p w:rsidR="0099030E" w:rsidRDefault="0099030E" w:rsidP="00147D83">
            <w:r>
              <w:t>(9540, 9, '2015-05-05 07:16:35'),</w:t>
            </w:r>
          </w:p>
          <w:p w:rsidR="0099030E" w:rsidRDefault="0099030E" w:rsidP="00147D83">
            <w:r>
              <w:t>(9541, 10, '2015-05-05 07:16:38'),</w:t>
            </w:r>
          </w:p>
          <w:p w:rsidR="0099030E" w:rsidRDefault="0099030E" w:rsidP="00147D83">
            <w:r>
              <w:t>(9542, 10, '2015-05-05 07:16:41'),</w:t>
            </w:r>
          </w:p>
          <w:p w:rsidR="0099030E" w:rsidRDefault="0099030E" w:rsidP="00147D83">
            <w:r>
              <w:t>(9543, 10, '2015-05-05 07:16:44'),</w:t>
            </w:r>
          </w:p>
          <w:p w:rsidR="0099030E" w:rsidRDefault="0099030E" w:rsidP="00147D83">
            <w:r>
              <w:t>(9544, 10, '2015-05-05 07:16:47'),</w:t>
            </w:r>
          </w:p>
          <w:p w:rsidR="0099030E" w:rsidRDefault="0099030E" w:rsidP="00147D83">
            <w:r>
              <w:t>(9545, 9, '2015-05-05 07:16:50'),</w:t>
            </w:r>
          </w:p>
          <w:p w:rsidR="0099030E" w:rsidRDefault="0099030E" w:rsidP="00147D83">
            <w:r>
              <w:t>(9546, 10, '2015-05-05 07:16:54'),</w:t>
            </w:r>
          </w:p>
          <w:p w:rsidR="0099030E" w:rsidRDefault="0099030E" w:rsidP="00147D83">
            <w:r>
              <w:t>(9547, 10, '2015-05-05 07:16:57'),</w:t>
            </w:r>
          </w:p>
          <w:p w:rsidR="0099030E" w:rsidRDefault="0099030E" w:rsidP="00147D83">
            <w:r>
              <w:t>(9548, 10, '2015-05-05 07:17:00'),</w:t>
            </w:r>
          </w:p>
          <w:p w:rsidR="0099030E" w:rsidRDefault="0099030E" w:rsidP="00147D83">
            <w:r>
              <w:t>(9549, 10, '2015-05-05 07:17:03'),</w:t>
            </w:r>
          </w:p>
          <w:p w:rsidR="0099030E" w:rsidRDefault="0099030E" w:rsidP="00147D83">
            <w:r>
              <w:t>(9550, 10, '2015-05-05 07:17:06'),</w:t>
            </w:r>
          </w:p>
          <w:p w:rsidR="0099030E" w:rsidRDefault="0099030E" w:rsidP="00147D83">
            <w:r>
              <w:t>(9551, 10, '2015-05-05 07:17:09'),</w:t>
            </w:r>
          </w:p>
          <w:p w:rsidR="0099030E" w:rsidRDefault="0099030E" w:rsidP="00147D83">
            <w:r>
              <w:t>(9552, 10, '2015-05-05 07:17:12'),</w:t>
            </w:r>
          </w:p>
          <w:p w:rsidR="0099030E" w:rsidRDefault="0099030E" w:rsidP="00147D83">
            <w:r>
              <w:t>(9553, 10, '2015-05-05 07:17:15'),</w:t>
            </w:r>
          </w:p>
          <w:p w:rsidR="0099030E" w:rsidRDefault="0099030E" w:rsidP="00147D83">
            <w:r>
              <w:t>(9554, 10, '2015-05-05 07:17:18'),</w:t>
            </w:r>
          </w:p>
          <w:p w:rsidR="0099030E" w:rsidRDefault="0099030E" w:rsidP="00147D83">
            <w:r>
              <w:t>(9555, 10, '2015-05-05 07:17:21'),</w:t>
            </w:r>
          </w:p>
          <w:p w:rsidR="0099030E" w:rsidRDefault="0099030E" w:rsidP="00147D83">
            <w:r>
              <w:t>(9556, 10, '2015-05-05 07:17:24'),</w:t>
            </w:r>
          </w:p>
          <w:p w:rsidR="0099030E" w:rsidRDefault="0099030E" w:rsidP="00147D83">
            <w:r>
              <w:t>(9557, 10, '2015-05-05 07:17:27'),</w:t>
            </w:r>
          </w:p>
          <w:p w:rsidR="0099030E" w:rsidRDefault="0099030E" w:rsidP="00147D83">
            <w:r>
              <w:t>(9558, 10, '2015-05-05 07:17:30'),</w:t>
            </w:r>
          </w:p>
          <w:p w:rsidR="0099030E" w:rsidRDefault="0099030E" w:rsidP="00147D83">
            <w:r>
              <w:t>(9559, 10, '2015-05-05 07:17:33'),</w:t>
            </w:r>
          </w:p>
          <w:p w:rsidR="0099030E" w:rsidRDefault="0099030E" w:rsidP="00147D83">
            <w:r>
              <w:t>(9560, 10, '2015-05-05 07:17:36'),</w:t>
            </w:r>
          </w:p>
          <w:p w:rsidR="0099030E" w:rsidRDefault="0099030E" w:rsidP="00147D83">
            <w:r>
              <w:t>(9561, 10, '2015-05-05 07:17:39'),</w:t>
            </w:r>
          </w:p>
          <w:p w:rsidR="0099030E" w:rsidRDefault="0099030E" w:rsidP="00147D83">
            <w:r>
              <w:t>(9562, 10, '2015-05-05 07:17:42'),</w:t>
            </w:r>
          </w:p>
          <w:p w:rsidR="0099030E" w:rsidRDefault="0099030E" w:rsidP="00147D83">
            <w:r>
              <w:t>(9563, 10, '2015-05-05 07:17:45'),</w:t>
            </w:r>
          </w:p>
          <w:p w:rsidR="0099030E" w:rsidRDefault="0099030E" w:rsidP="00147D83">
            <w:r>
              <w:t>(9564, 10, '2015-05-05 07:17:48'),</w:t>
            </w:r>
          </w:p>
          <w:p w:rsidR="0099030E" w:rsidRDefault="0099030E" w:rsidP="00147D83">
            <w:r>
              <w:t>(9565, 10, '2015-05-05 07:17:51'),</w:t>
            </w:r>
          </w:p>
          <w:p w:rsidR="0099030E" w:rsidRDefault="0099030E" w:rsidP="00147D83">
            <w:r>
              <w:t>(9566, 10, '2015-05-05 07:17:54'),</w:t>
            </w:r>
          </w:p>
          <w:p w:rsidR="0099030E" w:rsidRDefault="0099030E" w:rsidP="00147D83">
            <w:r>
              <w:t>(9567, 10, '2015-05-05 07:17:57'),</w:t>
            </w:r>
          </w:p>
          <w:p w:rsidR="0099030E" w:rsidRDefault="0099030E" w:rsidP="00147D83">
            <w:r>
              <w:t>(9568, 10, '2015-05-05 07:18:00'),</w:t>
            </w:r>
          </w:p>
          <w:p w:rsidR="0099030E" w:rsidRDefault="0099030E" w:rsidP="00147D83">
            <w:r>
              <w:t>(9569, 10, '2015-05-05 07:18:03'),</w:t>
            </w:r>
          </w:p>
          <w:p w:rsidR="0099030E" w:rsidRDefault="0099030E" w:rsidP="00147D83">
            <w:r>
              <w:t>(9570, 10, '2015-05-05 07:18:06'),</w:t>
            </w:r>
          </w:p>
          <w:p w:rsidR="0099030E" w:rsidRDefault="0099030E" w:rsidP="00147D83">
            <w:r>
              <w:t>(9571, 10, '2015-05-05 07:18:09'),</w:t>
            </w:r>
          </w:p>
          <w:p w:rsidR="0099030E" w:rsidRDefault="0099030E" w:rsidP="00147D83">
            <w:r>
              <w:t>(9572, 10, '2015-05-05 07:18:12'),</w:t>
            </w:r>
          </w:p>
          <w:p w:rsidR="0099030E" w:rsidRDefault="0099030E" w:rsidP="00147D83">
            <w:r>
              <w:t>(9573, 10, '2015-05-05 07:18:15'),</w:t>
            </w:r>
          </w:p>
          <w:p w:rsidR="0099030E" w:rsidRDefault="0099030E" w:rsidP="00147D83">
            <w:r>
              <w:t>(9574, 10, '2015-05-05 07:18:19'),</w:t>
            </w:r>
          </w:p>
          <w:p w:rsidR="0099030E" w:rsidRDefault="0099030E" w:rsidP="00147D83">
            <w:r>
              <w:t>(9575, 10, '2015-05-05 07:18:22'),</w:t>
            </w:r>
          </w:p>
          <w:p w:rsidR="0099030E" w:rsidRDefault="0099030E" w:rsidP="00147D83">
            <w:r>
              <w:t>(9576, 10, '2015-05-05 07:18:25'),</w:t>
            </w:r>
          </w:p>
          <w:p w:rsidR="0099030E" w:rsidRDefault="0099030E" w:rsidP="00147D83">
            <w:r>
              <w:t>(9577, 10, '2015-05-05 07:18:28'),</w:t>
            </w:r>
          </w:p>
          <w:p w:rsidR="0099030E" w:rsidRDefault="0099030E" w:rsidP="00147D83">
            <w:r>
              <w:t>(9578, 10, '2015-05-05 07:18:31'),</w:t>
            </w:r>
          </w:p>
          <w:p w:rsidR="0099030E" w:rsidRDefault="0099030E" w:rsidP="00147D83">
            <w:r>
              <w:t>(9579, 10, '2015-05-05 07:18:34'),</w:t>
            </w:r>
          </w:p>
          <w:p w:rsidR="0099030E" w:rsidRDefault="0099030E" w:rsidP="00147D83">
            <w:r>
              <w:t>(9580, 10, '2015-05-05 07:18:37'),</w:t>
            </w:r>
          </w:p>
          <w:p w:rsidR="0099030E" w:rsidRDefault="0099030E" w:rsidP="00147D83">
            <w:r>
              <w:t>(9581, 10, '2015-05-05 07:18:40'),</w:t>
            </w:r>
          </w:p>
          <w:p w:rsidR="0099030E" w:rsidRDefault="0099030E" w:rsidP="00147D83">
            <w:r>
              <w:t>(9582, 10, '2015-05-05 07:18:43'),</w:t>
            </w:r>
          </w:p>
          <w:p w:rsidR="0099030E" w:rsidRDefault="0099030E" w:rsidP="00147D83">
            <w:r>
              <w:t>(9583, 10, '2015-05-05 07:18:46'),</w:t>
            </w:r>
          </w:p>
          <w:p w:rsidR="0099030E" w:rsidRDefault="0099030E" w:rsidP="00147D83">
            <w:r>
              <w:t>(9584, 10, '2015-05-05 07:18:49'),</w:t>
            </w:r>
          </w:p>
          <w:p w:rsidR="0099030E" w:rsidRDefault="0099030E" w:rsidP="00147D83">
            <w:r>
              <w:t>(9585, 10, '2015-05-05 07:18:52'),</w:t>
            </w:r>
          </w:p>
          <w:p w:rsidR="0099030E" w:rsidRDefault="0099030E" w:rsidP="00147D83">
            <w:r>
              <w:t>(9586, 10, '2015-05-05 07:18:55'),</w:t>
            </w:r>
          </w:p>
          <w:p w:rsidR="0099030E" w:rsidRDefault="0099030E" w:rsidP="00147D83">
            <w:r>
              <w:t>(9587, 10, '2015-05-05 07:18:58'),</w:t>
            </w:r>
          </w:p>
          <w:p w:rsidR="0099030E" w:rsidRDefault="0099030E" w:rsidP="00147D83">
            <w:r>
              <w:t>(9588, 10, '2015-05-05 07:19:01'),</w:t>
            </w:r>
          </w:p>
          <w:p w:rsidR="0099030E" w:rsidRDefault="0099030E" w:rsidP="00147D83">
            <w:r>
              <w:t>(9589, 10, '2015-05-05 07:19:04'),</w:t>
            </w:r>
          </w:p>
          <w:p w:rsidR="0099030E" w:rsidRDefault="0099030E" w:rsidP="00147D83">
            <w:r>
              <w:t>(9590, 10, '2015-05-05 07:19:07'),</w:t>
            </w:r>
          </w:p>
          <w:p w:rsidR="0099030E" w:rsidRDefault="0099030E" w:rsidP="00147D83">
            <w:r>
              <w:t>(9591, 10, '2015-05-05 07:19:10'),</w:t>
            </w:r>
          </w:p>
          <w:p w:rsidR="0099030E" w:rsidRDefault="0099030E" w:rsidP="00147D83">
            <w:r>
              <w:t>(9592, 10, '2015-05-05 07:19:13'),</w:t>
            </w:r>
          </w:p>
          <w:p w:rsidR="0099030E" w:rsidRDefault="0099030E" w:rsidP="00147D83">
            <w:r>
              <w:t>(9593, 10, '2015-05-05 07:19:16'),</w:t>
            </w:r>
          </w:p>
          <w:p w:rsidR="0099030E" w:rsidRDefault="0099030E" w:rsidP="00147D83">
            <w:r>
              <w:t>(9594, 10, '2015-05-05 07:19:19'),</w:t>
            </w:r>
          </w:p>
          <w:p w:rsidR="0099030E" w:rsidRDefault="0099030E" w:rsidP="00147D83">
            <w:r>
              <w:t>(9595, 10, '2015-05-05 07:19:22'),</w:t>
            </w:r>
          </w:p>
          <w:p w:rsidR="0099030E" w:rsidRDefault="0099030E" w:rsidP="00147D83">
            <w:r>
              <w:t>(9596, 10, '2015-05-05 07:19:25'),</w:t>
            </w:r>
          </w:p>
          <w:p w:rsidR="0099030E" w:rsidRDefault="0099030E" w:rsidP="00147D83">
            <w:r>
              <w:t>(9597, 10, '2015-05-05 07:19:28'),</w:t>
            </w:r>
          </w:p>
          <w:p w:rsidR="0099030E" w:rsidRDefault="0099030E" w:rsidP="00147D83">
            <w:r>
              <w:t>(9598, 10, '2015-05-05 07:19:31'),</w:t>
            </w:r>
          </w:p>
          <w:p w:rsidR="0099030E" w:rsidRDefault="0099030E" w:rsidP="00147D83">
            <w:r>
              <w:t>(9599, 10, '2015-05-05 07:19:34'),</w:t>
            </w:r>
          </w:p>
          <w:p w:rsidR="0099030E" w:rsidRDefault="0099030E" w:rsidP="00147D83">
            <w:r>
              <w:t>(9600, 10, '2015-05-05 07:19:37'),</w:t>
            </w:r>
          </w:p>
          <w:p w:rsidR="0099030E" w:rsidRDefault="0099030E" w:rsidP="00147D83">
            <w:r>
              <w:t>(9601, 10, '2015-05-05 07:19:40'),</w:t>
            </w:r>
          </w:p>
          <w:p w:rsidR="0099030E" w:rsidRDefault="0099030E" w:rsidP="00147D83">
            <w:r>
              <w:t>(9602, 10, '2015-05-05 07:19:43'),</w:t>
            </w:r>
          </w:p>
          <w:p w:rsidR="0099030E" w:rsidRDefault="0099030E" w:rsidP="00147D83">
            <w:r>
              <w:t>(9603, 10, '2015-05-05 07:19:47'),</w:t>
            </w:r>
          </w:p>
          <w:p w:rsidR="0099030E" w:rsidRDefault="0099030E" w:rsidP="00147D83">
            <w:r>
              <w:t>(9604, 10, '2015-05-05 07:19:50'),</w:t>
            </w:r>
          </w:p>
          <w:p w:rsidR="0099030E" w:rsidRDefault="0099030E" w:rsidP="00147D83">
            <w:r>
              <w:t>(9605, 10, '2015-05-05 07:19:53'),</w:t>
            </w:r>
          </w:p>
          <w:p w:rsidR="0099030E" w:rsidRDefault="0099030E" w:rsidP="00147D83">
            <w:r>
              <w:t>(9606, 10, '2015-05-05 07:19:56'),</w:t>
            </w:r>
          </w:p>
          <w:p w:rsidR="0099030E" w:rsidRDefault="0099030E" w:rsidP="00147D83">
            <w:r>
              <w:t>(9607, 10, '2015-05-05 07:19:59'),</w:t>
            </w:r>
          </w:p>
          <w:p w:rsidR="0099030E" w:rsidRDefault="0099030E" w:rsidP="00147D83">
            <w:r>
              <w:t>(9608, 10, '2015-05-05 07:20:02'),</w:t>
            </w:r>
          </w:p>
          <w:p w:rsidR="0099030E" w:rsidRDefault="0099030E" w:rsidP="00147D83">
            <w:r>
              <w:t>(9609, 10, '2015-05-05 07:20:05'),</w:t>
            </w:r>
          </w:p>
          <w:p w:rsidR="0099030E" w:rsidRDefault="0099030E" w:rsidP="00147D83">
            <w:r>
              <w:t>(9610, 10, '2015-05-05 07:20:08'),</w:t>
            </w:r>
          </w:p>
          <w:p w:rsidR="0099030E" w:rsidRDefault="0099030E" w:rsidP="00147D83">
            <w:r>
              <w:t>(9611, 10, '2015-05-05 07:20:11'),</w:t>
            </w:r>
          </w:p>
          <w:p w:rsidR="0099030E" w:rsidRDefault="0099030E" w:rsidP="00147D83">
            <w:r>
              <w:t>(9612, 10, '2015-05-05 07:20:14'),</w:t>
            </w:r>
          </w:p>
          <w:p w:rsidR="0099030E" w:rsidRDefault="0099030E" w:rsidP="00147D83">
            <w:r>
              <w:t>(9613, 10, '2015-05-05 07:20:17'),</w:t>
            </w:r>
          </w:p>
          <w:p w:rsidR="0099030E" w:rsidRDefault="0099030E" w:rsidP="00147D83">
            <w:r>
              <w:t>(9614, 10, '2015-05-05 07:20:20'),</w:t>
            </w:r>
          </w:p>
          <w:p w:rsidR="0099030E" w:rsidRDefault="0099030E" w:rsidP="00147D83">
            <w:r>
              <w:t>(9615, 10, '2015-05-05 07:20:23'),</w:t>
            </w:r>
          </w:p>
          <w:p w:rsidR="0099030E" w:rsidRDefault="0099030E" w:rsidP="00147D83">
            <w:r>
              <w:t>(9616, 10, '2015-05-05 07:20:26'),</w:t>
            </w:r>
          </w:p>
          <w:p w:rsidR="0099030E" w:rsidRDefault="0099030E" w:rsidP="00147D83">
            <w:r>
              <w:t>(9617, 10, '2015-05-05 07:20:29'),</w:t>
            </w:r>
          </w:p>
          <w:p w:rsidR="0099030E" w:rsidRDefault="0099030E" w:rsidP="00147D83">
            <w:r>
              <w:t>(9618, 10, '2015-05-05 07:20:32'),</w:t>
            </w:r>
          </w:p>
          <w:p w:rsidR="0099030E" w:rsidRDefault="0099030E" w:rsidP="00147D83">
            <w:r>
              <w:t>(9619, 10, '2015-05-05 07:20:35'),</w:t>
            </w:r>
          </w:p>
          <w:p w:rsidR="0099030E" w:rsidRDefault="0099030E" w:rsidP="00147D83">
            <w:r>
              <w:t>(9620, 10, '2015-05-05 07:20:38'),</w:t>
            </w:r>
          </w:p>
          <w:p w:rsidR="0099030E" w:rsidRDefault="0099030E" w:rsidP="00147D83">
            <w:r>
              <w:t>(9621, 10, '2015-05-05 07:20:41'),</w:t>
            </w:r>
          </w:p>
          <w:p w:rsidR="0099030E" w:rsidRDefault="0099030E" w:rsidP="00147D83">
            <w:r>
              <w:t>(9622, 10, '2015-05-05 07:20:44'),</w:t>
            </w:r>
          </w:p>
          <w:p w:rsidR="0099030E" w:rsidRDefault="0099030E" w:rsidP="00147D83">
            <w:r>
              <w:t>(9623, 10, '2015-05-05 07:20:47'),</w:t>
            </w:r>
          </w:p>
          <w:p w:rsidR="0099030E" w:rsidRDefault="0099030E" w:rsidP="00147D83">
            <w:r>
              <w:t>(9624, 10, '2015-05-05 07:20:50'),</w:t>
            </w:r>
          </w:p>
          <w:p w:rsidR="0099030E" w:rsidRDefault="0099030E" w:rsidP="00147D83">
            <w:r>
              <w:t>(9625, 10, '2015-05-05 07:20:53'),</w:t>
            </w:r>
          </w:p>
          <w:p w:rsidR="0099030E" w:rsidRDefault="0099030E" w:rsidP="00147D83">
            <w:r>
              <w:t>(9626, 10, '2015-05-05 07:20:56'),</w:t>
            </w:r>
          </w:p>
          <w:p w:rsidR="0099030E" w:rsidRDefault="0099030E" w:rsidP="00147D83">
            <w:r>
              <w:t>(9627, 10, '2015-05-05 07:21:00'),</w:t>
            </w:r>
          </w:p>
          <w:p w:rsidR="0099030E" w:rsidRDefault="0099030E" w:rsidP="00147D83">
            <w:r>
              <w:t>(9628, 10, '2015-05-05 07:21:03'),</w:t>
            </w:r>
          </w:p>
          <w:p w:rsidR="0099030E" w:rsidRDefault="0099030E" w:rsidP="00147D83">
            <w:r>
              <w:t>(9629, 10, '2015-05-05 07:21:06'),</w:t>
            </w:r>
          </w:p>
          <w:p w:rsidR="0099030E" w:rsidRDefault="0099030E" w:rsidP="00147D83">
            <w:r>
              <w:t>(9630, 10, '2015-05-05 07:21:09'),</w:t>
            </w:r>
          </w:p>
          <w:p w:rsidR="0099030E" w:rsidRDefault="0099030E" w:rsidP="00147D83">
            <w:r>
              <w:t>(9631, 10, '2015-05-05 07:21:12'),</w:t>
            </w:r>
          </w:p>
          <w:p w:rsidR="0099030E" w:rsidRDefault="0099030E" w:rsidP="00147D83">
            <w:r>
              <w:t>(9632, 10, '2015-05-05 07:21:15'),</w:t>
            </w:r>
          </w:p>
          <w:p w:rsidR="0099030E" w:rsidRDefault="0099030E" w:rsidP="00147D83">
            <w:r>
              <w:t>(9633, 10, '2015-05-05 07:21:18'),</w:t>
            </w:r>
          </w:p>
          <w:p w:rsidR="0099030E" w:rsidRDefault="0099030E" w:rsidP="00147D83">
            <w:r>
              <w:t>(9634, 10, '2015-05-05 07:21:21'),</w:t>
            </w:r>
          </w:p>
          <w:p w:rsidR="0099030E" w:rsidRDefault="0099030E" w:rsidP="00147D83">
            <w:r>
              <w:t>(9635, 10, '2015-05-05 07:21:24'),</w:t>
            </w:r>
          </w:p>
          <w:p w:rsidR="0099030E" w:rsidRDefault="0099030E" w:rsidP="00147D83">
            <w:r>
              <w:t>(9636, 10, '2015-05-05 07:21:27'),</w:t>
            </w:r>
          </w:p>
          <w:p w:rsidR="0099030E" w:rsidRDefault="0099030E" w:rsidP="00147D83">
            <w:r>
              <w:t>(9637, 10, '2015-05-05 07:21:30'),</w:t>
            </w:r>
          </w:p>
          <w:p w:rsidR="0099030E" w:rsidRDefault="0099030E" w:rsidP="00147D83">
            <w:r>
              <w:t>(9638, 10, '2015-05-05 07:21:33'),</w:t>
            </w:r>
          </w:p>
          <w:p w:rsidR="0099030E" w:rsidRDefault="0099030E" w:rsidP="00147D83">
            <w:r>
              <w:t>(9639, 10, '2015-05-05 07:21:36'),</w:t>
            </w:r>
          </w:p>
          <w:p w:rsidR="0099030E" w:rsidRDefault="0099030E" w:rsidP="00147D83">
            <w:r>
              <w:t>(9640, 10, '2015-05-05 07:21:39'),</w:t>
            </w:r>
          </w:p>
          <w:p w:rsidR="0099030E" w:rsidRDefault="0099030E" w:rsidP="00147D83">
            <w:r>
              <w:t>(9641, 10, '2015-05-05 07:21:42'),</w:t>
            </w:r>
          </w:p>
          <w:p w:rsidR="0099030E" w:rsidRDefault="0099030E" w:rsidP="00147D83">
            <w:r>
              <w:t>(9642, 10, '2015-05-05 07:21:45'),</w:t>
            </w:r>
          </w:p>
          <w:p w:rsidR="0099030E" w:rsidRDefault="0099030E" w:rsidP="00147D83">
            <w:r>
              <w:t>(9643, 10, '2015-05-05 07:21:48'),</w:t>
            </w:r>
          </w:p>
          <w:p w:rsidR="0099030E" w:rsidRDefault="0099030E" w:rsidP="00147D83">
            <w:r>
              <w:t>(9644, 10, '2015-05-05 07:21:51'),</w:t>
            </w:r>
          </w:p>
          <w:p w:rsidR="0099030E" w:rsidRDefault="0099030E" w:rsidP="00147D83">
            <w:r>
              <w:t>(9645, 10, '2015-05-05 07:21:54'),</w:t>
            </w:r>
          </w:p>
          <w:p w:rsidR="0099030E" w:rsidRDefault="0099030E" w:rsidP="00147D83">
            <w:r>
              <w:t>(9646, 10, '2015-05-05 07:21:57'),</w:t>
            </w:r>
          </w:p>
          <w:p w:rsidR="0099030E" w:rsidRDefault="0099030E" w:rsidP="00147D83">
            <w:r>
              <w:t>(9647, 10, '2015-05-05 07:22:00'),</w:t>
            </w:r>
          </w:p>
          <w:p w:rsidR="0099030E" w:rsidRDefault="0099030E" w:rsidP="00147D83">
            <w:r>
              <w:t>(9648, 10, '2015-05-05 07:22:03'),</w:t>
            </w:r>
          </w:p>
          <w:p w:rsidR="0099030E" w:rsidRDefault="0099030E" w:rsidP="00147D83">
            <w:r>
              <w:t>(9649, 10, '2015-05-05 07:22:06'),</w:t>
            </w:r>
          </w:p>
          <w:p w:rsidR="0099030E" w:rsidRDefault="0099030E" w:rsidP="00147D83">
            <w:r>
              <w:t>(9650, 10, '2015-05-05 07:22:09'),</w:t>
            </w:r>
          </w:p>
          <w:p w:rsidR="0099030E" w:rsidRDefault="0099030E" w:rsidP="00147D83">
            <w:r>
              <w:t>(9651, 10, '2015-05-05 07:22:12'),</w:t>
            </w:r>
          </w:p>
          <w:p w:rsidR="0099030E" w:rsidRDefault="0099030E" w:rsidP="00147D83">
            <w:r>
              <w:t>(9652, 10, '2015-05-05 07:22:15'),</w:t>
            </w:r>
          </w:p>
          <w:p w:rsidR="0099030E" w:rsidRDefault="0099030E" w:rsidP="00147D83">
            <w:r>
              <w:t>(9653, 10, '2015-05-05 07:22:18'),</w:t>
            </w:r>
          </w:p>
          <w:p w:rsidR="0099030E" w:rsidRDefault="0099030E" w:rsidP="00147D83">
            <w:r>
              <w:t>(9654, 10, '2015-05-05 07:22:21'),</w:t>
            </w:r>
          </w:p>
          <w:p w:rsidR="0099030E" w:rsidRDefault="0099030E" w:rsidP="00147D83">
            <w:r>
              <w:t>(9655, 10, '2015-05-05 07:22:24'),</w:t>
            </w:r>
          </w:p>
          <w:p w:rsidR="0099030E" w:rsidRDefault="0099030E" w:rsidP="00147D83">
            <w:r>
              <w:t>(9656, 10, '2015-05-05 07:22:27'),</w:t>
            </w:r>
          </w:p>
          <w:p w:rsidR="0099030E" w:rsidRDefault="0099030E" w:rsidP="00147D83">
            <w:r>
              <w:t>(9657, 10, '2015-05-05 07:22:31'),</w:t>
            </w:r>
          </w:p>
          <w:p w:rsidR="0099030E" w:rsidRDefault="0099030E" w:rsidP="00147D83">
            <w:r>
              <w:t>(9658, 10, '2015-05-05 07:22:34'),</w:t>
            </w:r>
          </w:p>
          <w:p w:rsidR="0099030E" w:rsidRDefault="0099030E" w:rsidP="00147D83">
            <w:r>
              <w:t>(9659, 10, '2015-05-05 07:22:37'),</w:t>
            </w:r>
          </w:p>
          <w:p w:rsidR="0099030E" w:rsidRDefault="0099030E" w:rsidP="00147D83">
            <w:r>
              <w:t>(9660, 10, '2015-05-05 07:22:40'),</w:t>
            </w:r>
          </w:p>
          <w:p w:rsidR="0099030E" w:rsidRDefault="0099030E" w:rsidP="00147D83">
            <w:r>
              <w:t>(9661, 10, '2015-05-05 07:22:43'),</w:t>
            </w:r>
          </w:p>
          <w:p w:rsidR="0099030E" w:rsidRDefault="0099030E" w:rsidP="00147D83">
            <w:r>
              <w:t>(9662, 10, '2015-05-05 07:22:46'),</w:t>
            </w:r>
          </w:p>
          <w:p w:rsidR="0099030E" w:rsidRDefault="0099030E" w:rsidP="00147D83">
            <w:r>
              <w:t>(9663, 10, '2015-05-05 07:22:49'),</w:t>
            </w:r>
          </w:p>
          <w:p w:rsidR="0099030E" w:rsidRDefault="0099030E" w:rsidP="00147D83">
            <w:r>
              <w:t>(9664, 10, '2015-05-05 07:22:52'),</w:t>
            </w:r>
          </w:p>
          <w:p w:rsidR="0099030E" w:rsidRDefault="0099030E" w:rsidP="00147D83">
            <w:r>
              <w:t>(9665, 9, '2015-05-05 07:22:55'),</w:t>
            </w:r>
          </w:p>
          <w:p w:rsidR="0099030E" w:rsidRDefault="0099030E" w:rsidP="00147D83">
            <w:r>
              <w:t>(9666, 9, '2015-05-05 07:22:58'),</w:t>
            </w:r>
          </w:p>
          <w:p w:rsidR="0099030E" w:rsidRDefault="0099030E" w:rsidP="00147D83">
            <w:r>
              <w:t>(9667, 10, '2015-05-05 07:23:01'),</w:t>
            </w:r>
          </w:p>
          <w:p w:rsidR="0099030E" w:rsidRDefault="0099030E" w:rsidP="00147D83">
            <w:r>
              <w:t>(9668, 10, '2015-05-05 07:23:04'),</w:t>
            </w:r>
          </w:p>
          <w:p w:rsidR="0099030E" w:rsidRDefault="0099030E" w:rsidP="00147D83">
            <w:r>
              <w:t>(9669, 9, '2015-05-05 07:23:07'),</w:t>
            </w:r>
          </w:p>
          <w:p w:rsidR="0099030E" w:rsidRDefault="0099030E" w:rsidP="00147D83">
            <w:r>
              <w:t>(9670, 9, '2015-05-05 07:23:10'),</w:t>
            </w:r>
          </w:p>
          <w:p w:rsidR="0099030E" w:rsidRDefault="0099030E" w:rsidP="00147D83">
            <w:r>
              <w:t>(9671, 9, '2015-05-05 07:23:13'),</w:t>
            </w:r>
          </w:p>
          <w:p w:rsidR="0099030E" w:rsidRDefault="0099030E" w:rsidP="00147D83">
            <w:r>
              <w:t>(9672, 9, '2015-05-05 07:23:16'),</w:t>
            </w:r>
          </w:p>
          <w:p w:rsidR="0099030E" w:rsidRDefault="0099030E" w:rsidP="00147D83">
            <w:r>
              <w:t>(9673, 9, '2015-05-05 07:23:19'),</w:t>
            </w:r>
          </w:p>
          <w:p w:rsidR="0099030E" w:rsidRDefault="0099030E" w:rsidP="00147D83">
            <w:r>
              <w:t>(9674, 9, '2015-05-05 07:23:22'),</w:t>
            </w:r>
          </w:p>
          <w:p w:rsidR="0099030E" w:rsidRDefault="0099030E" w:rsidP="00147D83">
            <w:r>
              <w:t>(9675, 9, '2015-05-05 07:23:25'),</w:t>
            </w:r>
          </w:p>
          <w:p w:rsidR="0099030E" w:rsidRDefault="0099030E" w:rsidP="00147D83">
            <w:r>
              <w:t>(9676, 9, '2015-05-05 07:23:28'),</w:t>
            </w:r>
          </w:p>
          <w:p w:rsidR="0099030E" w:rsidRDefault="0099030E" w:rsidP="00147D83">
            <w:r>
              <w:t>(9677, 9, '2015-05-05 07:23:31'),</w:t>
            </w:r>
          </w:p>
          <w:p w:rsidR="0099030E" w:rsidRDefault="0099030E" w:rsidP="00147D83">
            <w:r>
              <w:t>(9678, 9, '2015-05-05 07:23:34'),</w:t>
            </w:r>
          </w:p>
          <w:p w:rsidR="0099030E" w:rsidRDefault="0099030E" w:rsidP="00147D83">
            <w:r>
              <w:t>(9679, 9, '2015-05-05 07:23:37'),</w:t>
            </w:r>
          </w:p>
          <w:p w:rsidR="0099030E" w:rsidRDefault="0099030E" w:rsidP="00147D83">
            <w:r>
              <w:t>(9680, 9, '2015-05-05 07:23:40'),</w:t>
            </w:r>
          </w:p>
          <w:p w:rsidR="0099030E" w:rsidRDefault="0099030E" w:rsidP="00147D83">
            <w:r>
              <w:t>(9681, 9, '2015-05-05 07:23:43'),</w:t>
            </w:r>
          </w:p>
          <w:p w:rsidR="0099030E" w:rsidRDefault="0099030E" w:rsidP="00147D83">
            <w:r>
              <w:t>(9682, 9, '2015-05-05 07:23:46'),</w:t>
            </w:r>
          </w:p>
          <w:p w:rsidR="0099030E" w:rsidRDefault="0099030E" w:rsidP="00147D83">
            <w:r>
              <w:t>(9683, 9, '2015-05-05 07:23:49'),</w:t>
            </w:r>
          </w:p>
          <w:p w:rsidR="0099030E" w:rsidRDefault="0099030E" w:rsidP="00147D83">
            <w:r>
              <w:t>(9684, 9, '2015-05-05 07:23:52'),</w:t>
            </w:r>
          </w:p>
          <w:p w:rsidR="0099030E" w:rsidRDefault="0099030E" w:rsidP="00147D83">
            <w:r>
              <w:t>(9685, 9, '2015-05-05 07:23:55'),</w:t>
            </w:r>
          </w:p>
          <w:p w:rsidR="0099030E" w:rsidRDefault="0099030E" w:rsidP="00147D83">
            <w:r>
              <w:t>(9686, 9, '2015-05-05 07:23:59'),</w:t>
            </w:r>
          </w:p>
          <w:p w:rsidR="0099030E" w:rsidRDefault="0099030E" w:rsidP="00147D83">
            <w:r>
              <w:t>(9687, 9, '2015-05-05 07:24:02'),</w:t>
            </w:r>
          </w:p>
          <w:p w:rsidR="0099030E" w:rsidRDefault="0099030E" w:rsidP="00147D83">
            <w:r>
              <w:t>(9688, 9, '2015-05-05 07:24:05'),</w:t>
            </w:r>
          </w:p>
          <w:p w:rsidR="0099030E" w:rsidRDefault="0099030E" w:rsidP="00147D83">
            <w:r>
              <w:t>(9689, 9, '2015-05-05 07:24:08'),</w:t>
            </w:r>
          </w:p>
          <w:p w:rsidR="0099030E" w:rsidRDefault="0099030E" w:rsidP="00147D83">
            <w:r>
              <w:t>(9690, 9, '2015-05-05 07:24:11'),</w:t>
            </w:r>
          </w:p>
          <w:p w:rsidR="0099030E" w:rsidRDefault="0099030E" w:rsidP="00147D83">
            <w:r>
              <w:t>(9691, 9, '2015-05-05 07:24:14'),</w:t>
            </w:r>
          </w:p>
          <w:p w:rsidR="0099030E" w:rsidRDefault="0099030E" w:rsidP="00147D83">
            <w:r>
              <w:t>(9692, 9, '2015-05-05 07:24:17'),</w:t>
            </w:r>
          </w:p>
          <w:p w:rsidR="0099030E" w:rsidRDefault="0099030E" w:rsidP="00147D83">
            <w:r>
              <w:t>(9693, 9, '2015-05-05 07:24:20'),</w:t>
            </w:r>
          </w:p>
          <w:p w:rsidR="0099030E" w:rsidRDefault="0099030E" w:rsidP="00147D83">
            <w:r>
              <w:t>(9694, 9, '2015-05-05 07:24:23'),</w:t>
            </w:r>
          </w:p>
          <w:p w:rsidR="0099030E" w:rsidRDefault="0099030E" w:rsidP="00147D83">
            <w:r>
              <w:t>(9695, 9, '2015-05-05 07:24:26'),</w:t>
            </w:r>
          </w:p>
          <w:p w:rsidR="0099030E" w:rsidRDefault="0099030E" w:rsidP="00147D83">
            <w:r>
              <w:t>(9696, 9, '2015-05-05 07:24:29'),</w:t>
            </w:r>
          </w:p>
          <w:p w:rsidR="0099030E" w:rsidRDefault="0099030E" w:rsidP="00147D83">
            <w:r>
              <w:t>(9697, 9, '2015-05-05 07:24:32'),</w:t>
            </w:r>
          </w:p>
          <w:p w:rsidR="0099030E" w:rsidRDefault="0099030E" w:rsidP="00147D83">
            <w:r>
              <w:t>(9698, 9, '2015-05-05 07:24:35'),</w:t>
            </w:r>
          </w:p>
          <w:p w:rsidR="0099030E" w:rsidRDefault="0099030E" w:rsidP="00147D83">
            <w:r>
              <w:t>(9699, 9, '2015-05-05 07:24:38'),</w:t>
            </w:r>
          </w:p>
          <w:p w:rsidR="0099030E" w:rsidRDefault="0099030E" w:rsidP="00147D83">
            <w:r>
              <w:t>(9700, 9, '2015-05-05 07:24:41'),</w:t>
            </w:r>
          </w:p>
          <w:p w:rsidR="0099030E" w:rsidRDefault="0099030E" w:rsidP="00147D83">
            <w:r>
              <w:t>(9701, 9, '2015-05-05 07:24:44'),</w:t>
            </w:r>
          </w:p>
          <w:p w:rsidR="0099030E" w:rsidRDefault="0099030E" w:rsidP="00147D83">
            <w:r>
              <w:t>(9702, 9, '2015-05-05 07:24:47'),</w:t>
            </w:r>
          </w:p>
          <w:p w:rsidR="0099030E" w:rsidRDefault="0099030E" w:rsidP="00147D83">
            <w:r>
              <w:t>(9703, 9, '2015-05-05 07:24:50'),</w:t>
            </w:r>
          </w:p>
          <w:p w:rsidR="0099030E" w:rsidRDefault="0099030E" w:rsidP="00147D83">
            <w:r>
              <w:t>(9704, 9, '2015-05-05 07:24:53'),</w:t>
            </w:r>
          </w:p>
          <w:p w:rsidR="0099030E" w:rsidRDefault="0099030E" w:rsidP="00147D83">
            <w:r>
              <w:t>(9705, 9, '2015-05-05 07:24:56'),</w:t>
            </w:r>
          </w:p>
          <w:p w:rsidR="0099030E" w:rsidRDefault="0099030E" w:rsidP="00147D83">
            <w:r>
              <w:t>(9706, 9, '2015-05-05 07:24:59'),</w:t>
            </w:r>
          </w:p>
          <w:p w:rsidR="0099030E" w:rsidRDefault="0099030E" w:rsidP="00147D83">
            <w:r>
              <w:t>(9707, 9, '2015-05-05 07:25:02'),</w:t>
            </w:r>
          </w:p>
          <w:p w:rsidR="0099030E" w:rsidRDefault="0099030E" w:rsidP="00147D83">
            <w:r>
              <w:t>(9708, 9, '2015-05-05 07:25:05'),</w:t>
            </w:r>
          </w:p>
          <w:p w:rsidR="0099030E" w:rsidRDefault="0099030E" w:rsidP="00147D83">
            <w:r>
              <w:t>(9709, 9, '2015-05-05 07:25:08'),</w:t>
            </w:r>
          </w:p>
          <w:p w:rsidR="0099030E" w:rsidRDefault="0099030E" w:rsidP="00147D83">
            <w:r>
              <w:t>(9710, 9, '2015-05-05 07:25:11'),</w:t>
            </w:r>
          </w:p>
          <w:p w:rsidR="0099030E" w:rsidRDefault="0099030E" w:rsidP="00147D83">
            <w:r>
              <w:t>(9711, 9, '2015-05-05 07:25:14'),</w:t>
            </w:r>
          </w:p>
          <w:p w:rsidR="0099030E" w:rsidRDefault="0099030E" w:rsidP="00147D83">
            <w:r>
              <w:t>(9712, 9, '2015-05-05 07:25:18'),</w:t>
            </w:r>
          </w:p>
          <w:p w:rsidR="0099030E" w:rsidRDefault="0099030E" w:rsidP="00147D83">
            <w:r>
              <w:t>(9713, 9, '2015-05-05 07:25:21'),</w:t>
            </w:r>
          </w:p>
          <w:p w:rsidR="0099030E" w:rsidRDefault="0099030E" w:rsidP="00147D83">
            <w:r>
              <w:t>(9714, 9, '2015-05-05 07:25:24'),</w:t>
            </w:r>
          </w:p>
          <w:p w:rsidR="0099030E" w:rsidRDefault="0099030E" w:rsidP="00147D83">
            <w:r>
              <w:t>(9715, 9, '2015-05-05 07:25:27'),</w:t>
            </w:r>
          </w:p>
          <w:p w:rsidR="0099030E" w:rsidRDefault="0099030E" w:rsidP="00147D83">
            <w:r>
              <w:t>(9716, 9, '2015-05-05 07:25:30'),</w:t>
            </w:r>
          </w:p>
          <w:p w:rsidR="0099030E" w:rsidRDefault="0099030E" w:rsidP="00147D83">
            <w:r>
              <w:t>(9717, 9, '2015-05-05 07:25:33'),</w:t>
            </w:r>
          </w:p>
          <w:p w:rsidR="0099030E" w:rsidRDefault="0099030E" w:rsidP="00147D83">
            <w:r>
              <w:t>(9718, 9, '2015-05-05 07:25:36'),</w:t>
            </w:r>
          </w:p>
          <w:p w:rsidR="0099030E" w:rsidRDefault="0099030E" w:rsidP="00147D83">
            <w:r>
              <w:t>(9719, 9, '2015-05-05 07:25:39'),</w:t>
            </w:r>
          </w:p>
          <w:p w:rsidR="0099030E" w:rsidRDefault="0099030E" w:rsidP="00147D83">
            <w:r>
              <w:t>(9720, 9, '2015-05-05 07:25:42'),</w:t>
            </w:r>
          </w:p>
          <w:p w:rsidR="0099030E" w:rsidRDefault="0099030E" w:rsidP="00147D83">
            <w:r>
              <w:t>(9721, 9, '2015-05-05 07:25:45'),</w:t>
            </w:r>
          </w:p>
          <w:p w:rsidR="0099030E" w:rsidRDefault="0099030E" w:rsidP="00147D83">
            <w:r>
              <w:t>(9722, 9, '2015-05-05 07:25:48'),</w:t>
            </w:r>
          </w:p>
          <w:p w:rsidR="0099030E" w:rsidRDefault="0099030E" w:rsidP="00147D83">
            <w:r>
              <w:t>(9723, 9, '2015-05-05 07:25:51'),</w:t>
            </w:r>
          </w:p>
          <w:p w:rsidR="0099030E" w:rsidRDefault="0099030E" w:rsidP="00147D83">
            <w:r>
              <w:t>(9724, 9, '2015-05-05 07:25:54'),</w:t>
            </w:r>
          </w:p>
          <w:p w:rsidR="0099030E" w:rsidRDefault="0099030E" w:rsidP="00147D83">
            <w:r>
              <w:t>(9725, 9, '2015-05-05 07:25:57'),</w:t>
            </w:r>
          </w:p>
          <w:p w:rsidR="0099030E" w:rsidRDefault="0099030E" w:rsidP="00147D83">
            <w:r>
              <w:t>(9726, 9, '2015-05-05 07:26:00'),</w:t>
            </w:r>
          </w:p>
          <w:p w:rsidR="0099030E" w:rsidRDefault="0099030E" w:rsidP="00147D83">
            <w:r>
              <w:t>(9727, 9, '2015-05-05 07:26:03'),</w:t>
            </w:r>
          </w:p>
          <w:p w:rsidR="0099030E" w:rsidRDefault="0099030E" w:rsidP="00147D83">
            <w:r>
              <w:t>(9728, 9, '2015-05-05 07:26:06'),</w:t>
            </w:r>
          </w:p>
          <w:p w:rsidR="0099030E" w:rsidRDefault="0099030E" w:rsidP="00147D83">
            <w:r>
              <w:t>(9729, 9, '2015-05-05 07:26:09'),</w:t>
            </w:r>
          </w:p>
          <w:p w:rsidR="0099030E" w:rsidRDefault="0099030E" w:rsidP="00147D83">
            <w:r>
              <w:t>(9730, 9, '2015-05-05 07:26:12'),</w:t>
            </w:r>
          </w:p>
          <w:p w:rsidR="0099030E" w:rsidRDefault="0099030E" w:rsidP="00147D83">
            <w:r>
              <w:t>(9731, 9, '2015-05-05 07:26:15'),</w:t>
            </w:r>
          </w:p>
          <w:p w:rsidR="0099030E" w:rsidRDefault="0099030E" w:rsidP="00147D83">
            <w:r>
              <w:t>(9732, 9, '2015-05-05 07:26:18'),</w:t>
            </w:r>
          </w:p>
          <w:p w:rsidR="0099030E" w:rsidRDefault="0099030E" w:rsidP="00147D83">
            <w:r>
              <w:t>(9733, 9, '2015-05-05 07:26:21'),</w:t>
            </w:r>
          </w:p>
          <w:p w:rsidR="0099030E" w:rsidRDefault="0099030E" w:rsidP="00147D83">
            <w:r>
              <w:t>(9734, 9, '2015-05-05 07:26:24'),</w:t>
            </w:r>
          </w:p>
          <w:p w:rsidR="0099030E" w:rsidRDefault="0099030E" w:rsidP="00147D83">
            <w:r>
              <w:t>(9735, 9, '2015-05-05 07:26:27'),</w:t>
            </w:r>
          </w:p>
          <w:p w:rsidR="0099030E" w:rsidRDefault="0099030E" w:rsidP="00147D83">
            <w:r>
              <w:t>(9736, 9, '2015-05-05 07:26:30'),</w:t>
            </w:r>
          </w:p>
          <w:p w:rsidR="0099030E" w:rsidRDefault="0099030E" w:rsidP="00147D83">
            <w:r>
              <w:t>(9737, 9, '2015-05-05 07:26:33'),</w:t>
            </w:r>
          </w:p>
          <w:p w:rsidR="0099030E" w:rsidRDefault="0099030E" w:rsidP="00147D83">
            <w:r>
              <w:t>(9738, 9, '2015-05-05 07:26:36'),</w:t>
            </w:r>
          </w:p>
          <w:p w:rsidR="0099030E" w:rsidRDefault="0099030E" w:rsidP="00147D83">
            <w:r>
              <w:t>(9739, 9, '2015-05-05 07:26:39'),</w:t>
            </w:r>
          </w:p>
          <w:p w:rsidR="0099030E" w:rsidRDefault="0099030E" w:rsidP="00147D83">
            <w:r>
              <w:t>(9740, 9, '2015-05-05 07:26:42'),</w:t>
            </w:r>
          </w:p>
          <w:p w:rsidR="0099030E" w:rsidRDefault="0099030E" w:rsidP="00147D83">
            <w:r>
              <w:t>(9741, 9, '2015-05-05 07:26:45'),</w:t>
            </w:r>
          </w:p>
          <w:p w:rsidR="0099030E" w:rsidRDefault="0099030E" w:rsidP="00147D83">
            <w:r>
              <w:t>(9742, 9, '2015-05-05 07:26:49'),</w:t>
            </w:r>
          </w:p>
          <w:p w:rsidR="0099030E" w:rsidRDefault="0099030E" w:rsidP="00147D83">
            <w:r>
              <w:t>(9743, 9, '2015-05-05 07:26:52'),</w:t>
            </w:r>
          </w:p>
          <w:p w:rsidR="0099030E" w:rsidRDefault="0099030E" w:rsidP="00147D83">
            <w:r>
              <w:t>(9744, 9, '2015-05-05 07:26:55'),</w:t>
            </w:r>
          </w:p>
          <w:p w:rsidR="0099030E" w:rsidRDefault="0099030E" w:rsidP="00147D83">
            <w:r>
              <w:t>(9745, 9, '2015-05-05 07:26:58'),</w:t>
            </w:r>
          </w:p>
          <w:p w:rsidR="0099030E" w:rsidRDefault="0099030E" w:rsidP="00147D83">
            <w:r>
              <w:t>(9746, 9, '2015-05-05 07:27:01'),</w:t>
            </w:r>
          </w:p>
          <w:p w:rsidR="0099030E" w:rsidRDefault="0099030E" w:rsidP="00147D83">
            <w:r>
              <w:t>(9747, 8, '2015-05-05 07:27:04'),</w:t>
            </w:r>
          </w:p>
          <w:p w:rsidR="0099030E" w:rsidRDefault="0099030E" w:rsidP="00147D83">
            <w:r>
              <w:t>(9748, 9, '2015-05-05 07:27:07'),</w:t>
            </w:r>
          </w:p>
          <w:p w:rsidR="0099030E" w:rsidRDefault="0099030E" w:rsidP="00147D83">
            <w:r>
              <w:t>(9749, 8, '2015-05-05 07:27:10'),</w:t>
            </w:r>
          </w:p>
          <w:p w:rsidR="0099030E" w:rsidRDefault="0099030E" w:rsidP="00147D83">
            <w:r>
              <w:t>(9750, 8, '2015-05-05 07:27:13'),</w:t>
            </w:r>
          </w:p>
          <w:p w:rsidR="0099030E" w:rsidRDefault="0099030E" w:rsidP="00147D83">
            <w:r>
              <w:t>(9751, 8, '2015-05-05 07:27:16'),</w:t>
            </w:r>
          </w:p>
          <w:p w:rsidR="0099030E" w:rsidRDefault="0099030E" w:rsidP="00147D83">
            <w:r>
              <w:t>(9752, 8, '2015-05-05 07:27:19'),</w:t>
            </w:r>
          </w:p>
          <w:p w:rsidR="0099030E" w:rsidRDefault="0099030E" w:rsidP="00147D83">
            <w:r>
              <w:t>(9753, 8, '2015-05-05 07:27:22'),</w:t>
            </w:r>
          </w:p>
          <w:p w:rsidR="0099030E" w:rsidRDefault="0099030E" w:rsidP="00147D83">
            <w:r>
              <w:t>(9754, 8, '2015-05-05 07:27:25'),</w:t>
            </w:r>
          </w:p>
          <w:p w:rsidR="0099030E" w:rsidRDefault="0099030E" w:rsidP="00147D83">
            <w:r>
              <w:t>(9755, 8, '2015-05-05 07:27:28'),</w:t>
            </w:r>
          </w:p>
          <w:p w:rsidR="0099030E" w:rsidRDefault="0099030E" w:rsidP="00147D83">
            <w:r>
              <w:t>(9756, 8, '2015-05-05 07:27:31'),</w:t>
            </w:r>
          </w:p>
          <w:p w:rsidR="0099030E" w:rsidRDefault="0099030E" w:rsidP="00147D83">
            <w:r>
              <w:t>(9757, 8, '2015-05-05 07:27:34'),</w:t>
            </w:r>
          </w:p>
          <w:p w:rsidR="0099030E" w:rsidRDefault="0099030E" w:rsidP="00147D83">
            <w:r>
              <w:t>(9758, 8, '2015-05-05 07:27:37'),</w:t>
            </w:r>
          </w:p>
          <w:p w:rsidR="0099030E" w:rsidRDefault="0099030E" w:rsidP="00147D83">
            <w:r>
              <w:t>(9759, 8, '2015-05-05 07:27:40'),</w:t>
            </w:r>
          </w:p>
          <w:p w:rsidR="0099030E" w:rsidRDefault="0099030E" w:rsidP="00147D83">
            <w:r>
              <w:t>(9760, 8, '2015-05-05 07:27:43'),</w:t>
            </w:r>
          </w:p>
          <w:p w:rsidR="0099030E" w:rsidRDefault="0099030E" w:rsidP="00147D83">
            <w:r>
              <w:t>(9761, 8, '2015-05-05 07:27:46'),</w:t>
            </w:r>
          </w:p>
          <w:p w:rsidR="0099030E" w:rsidRDefault="0099030E" w:rsidP="00147D83">
            <w:r>
              <w:t>(9762, 8, '2015-05-05 07:27:49'),</w:t>
            </w:r>
          </w:p>
          <w:p w:rsidR="0099030E" w:rsidRDefault="0099030E" w:rsidP="00147D83">
            <w:r>
              <w:t>(9763, 8, '2015-05-05 07:27:52'),</w:t>
            </w:r>
          </w:p>
          <w:p w:rsidR="0099030E" w:rsidRDefault="0099030E" w:rsidP="00147D83">
            <w:r>
              <w:t>(9764, 8, '2015-05-05 07:27:55'),</w:t>
            </w:r>
          </w:p>
          <w:p w:rsidR="0099030E" w:rsidRDefault="0099030E" w:rsidP="00147D83">
            <w:r>
              <w:t>(9765, 8, '2015-05-05 07:27:58'),</w:t>
            </w:r>
          </w:p>
          <w:p w:rsidR="0099030E" w:rsidRDefault="0099030E" w:rsidP="00147D83">
            <w:r>
              <w:t>(9766, 8, '2015-05-05 07:28:01'),</w:t>
            </w:r>
          </w:p>
          <w:p w:rsidR="0099030E" w:rsidRDefault="0099030E" w:rsidP="00147D83">
            <w:r>
              <w:t>(9767, 8, '2015-05-05 07:28:04'),</w:t>
            </w:r>
          </w:p>
          <w:p w:rsidR="0099030E" w:rsidRDefault="0099030E" w:rsidP="00147D83">
            <w:r>
              <w:t>(9768, 8, '2015-05-05 07:28:08'),</w:t>
            </w:r>
          </w:p>
          <w:p w:rsidR="0099030E" w:rsidRDefault="0099030E" w:rsidP="00147D83">
            <w:r>
              <w:t>(9769, 8, '2015-05-05 07:28:11'),</w:t>
            </w:r>
          </w:p>
          <w:p w:rsidR="0099030E" w:rsidRDefault="0099030E" w:rsidP="00147D83">
            <w:r>
              <w:t>(9770, 8, '2015-05-05 07:28:14'),</w:t>
            </w:r>
          </w:p>
          <w:p w:rsidR="0099030E" w:rsidRDefault="0099030E" w:rsidP="00147D83">
            <w:r>
              <w:t>(9771, 8, '2015-05-05 07:28:17'),</w:t>
            </w:r>
          </w:p>
          <w:p w:rsidR="0099030E" w:rsidRDefault="0099030E" w:rsidP="00147D83">
            <w:r>
              <w:t>(9772, 8, '2015-05-05 07:28:20'),</w:t>
            </w:r>
          </w:p>
          <w:p w:rsidR="0099030E" w:rsidRDefault="0099030E" w:rsidP="00147D83">
            <w:r>
              <w:t>(9773, 8, '2015-05-05 07:28:23'),</w:t>
            </w:r>
          </w:p>
          <w:p w:rsidR="0099030E" w:rsidRDefault="0099030E" w:rsidP="00147D83">
            <w:r>
              <w:t>(9774, 8, '2015-05-05 07:28:26'),</w:t>
            </w:r>
          </w:p>
          <w:p w:rsidR="0099030E" w:rsidRDefault="0099030E" w:rsidP="00147D83">
            <w:r>
              <w:t>(9775, 8, '2015-05-05 07:28:29'),</w:t>
            </w:r>
          </w:p>
          <w:p w:rsidR="0099030E" w:rsidRDefault="0099030E" w:rsidP="00147D83">
            <w:r>
              <w:t>(9776, 8, '2015-05-05 07:28:32'),</w:t>
            </w:r>
          </w:p>
          <w:p w:rsidR="0099030E" w:rsidRDefault="0099030E" w:rsidP="00147D83">
            <w:r>
              <w:t>(9777, 8, '2015-05-05 07:28:35'),</w:t>
            </w:r>
          </w:p>
          <w:p w:rsidR="0099030E" w:rsidRDefault="0099030E" w:rsidP="00147D83">
            <w:r>
              <w:t>(9778, 8, '2015-05-05 07:28:38'),</w:t>
            </w:r>
          </w:p>
          <w:p w:rsidR="0099030E" w:rsidRDefault="0099030E" w:rsidP="00147D83">
            <w:r>
              <w:t>(9779, 8, '2015-05-05 07:28:41'),</w:t>
            </w:r>
          </w:p>
          <w:p w:rsidR="0099030E" w:rsidRDefault="0099030E" w:rsidP="00147D83">
            <w:r>
              <w:t>(9780, 8, '2015-05-05 07:28:44'),</w:t>
            </w:r>
          </w:p>
          <w:p w:rsidR="0099030E" w:rsidRDefault="0099030E" w:rsidP="00147D83">
            <w:r>
              <w:t>(9781, 8, '2015-05-05 07:28:47'),</w:t>
            </w:r>
          </w:p>
          <w:p w:rsidR="0099030E" w:rsidRDefault="0099030E" w:rsidP="00147D83">
            <w:r>
              <w:t>(9782, 8, '2015-05-05 07:28:50'),</w:t>
            </w:r>
          </w:p>
          <w:p w:rsidR="0099030E" w:rsidRDefault="0099030E" w:rsidP="00147D83">
            <w:r>
              <w:t>(9783, 8, '2015-05-05 07:28:53'),</w:t>
            </w:r>
          </w:p>
          <w:p w:rsidR="0099030E" w:rsidRDefault="0099030E" w:rsidP="00147D83">
            <w:r>
              <w:t>(9784, 8, '2015-05-05 07:28:56'),</w:t>
            </w:r>
          </w:p>
          <w:p w:rsidR="0099030E" w:rsidRDefault="0099030E" w:rsidP="00147D83">
            <w:r>
              <w:t>(9785, 8, '2015-05-05 07:28:59'),</w:t>
            </w:r>
          </w:p>
          <w:p w:rsidR="0099030E" w:rsidRDefault="0099030E" w:rsidP="00147D83">
            <w:r>
              <w:t>(9786, 7, '2015-05-05 07:29:02'),</w:t>
            </w:r>
          </w:p>
          <w:p w:rsidR="0099030E" w:rsidRDefault="0099030E" w:rsidP="00147D83">
            <w:r>
              <w:t>(9787, 7, '2015-05-05 07:29:05'),</w:t>
            </w:r>
          </w:p>
          <w:p w:rsidR="0099030E" w:rsidRDefault="0099030E" w:rsidP="00147D83">
            <w:r>
              <w:t>(9788, 7, '2015-05-05 07:29:08'),</w:t>
            </w:r>
          </w:p>
          <w:p w:rsidR="0099030E" w:rsidRDefault="0099030E" w:rsidP="00147D83">
            <w:r>
              <w:t>(9789, 7, '2015-05-05 07:29:11'),</w:t>
            </w:r>
          </w:p>
          <w:p w:rsidR="0099030E" w:rsidRDefault="0099030E" w:rsidP="00147D83">
            <w:r>
              <w:t>(9790, 7, '2015-05-05 07:29:14'),</w:t>
            </w:r>
          </w:p>
          <w:p w:rsidR="0099030E" w:rsidRDefault="0099030E" w:rsidP="00147D83">
            <w:r>
              <w:t>(9791, 7, '2015-05-05 07:29:17'),</w:t>
            </w:r>
          </w:p>
          <w:p w:rsidR="0099030E" w:rsidRDefault="0099030E" w:rsidP="00147D83">
            <w:r>
              <w:t>(9792, 7, '2015-05-05 07:29:20'),</w:t>
            </w:r>
          </w:p>
          <w:p w:rsidR="0099030E" w:rsidRDefault="0099030E" w:rsidP="00147D83">
            <w:r>
              <w:t>(9793, 7, '2015-05-05 07:29:23'),</w:t>
            </w:r>
          </w:p>
          <w:p w:rsidR="0099030E" w:rsidRDefault="0099030E" w:rsidP="00147D83">
            <w:r>
              <w:t>(9794, 7, '2015-05-05 07:29:26'),</w:t>
            </w:r>
          </w:p>
          <w:p w:rsidR="0099030E" w:rsidRDefault="0099030E" w:rsidP="00147D83">
            <w:r>
              <w:t>(9795, 7, '2015-05-05 07:29:29'),</w:t>
            </w:r>
          </w:p>
          <w:p w:rsidR="0099030E" w:rsidRDefault="0099030E" w:rsidP="00147D83">
            <w:r>
              <w:t>(9796, 7, '2015-05-05 07:29:32'),</w:t>
            </w:r>
          </w:p>
          <w:p w:rsidR="0099030E" w:rsidRDefault="0099030E" w:rsidP="00147D83">
            <w:r>
              <w:t>(9797, 7, '2015-05-05 07:29:35'),</w:t>
            </w:r>
          </w:p>
          <w:p w:rsidR="0099030E" w:rsidRDefault="0099030E" w:rsidP="00147D83">
            <w:r>
              <w:t>(9798, 7, '2015-05-05 07:29:39'),</w:t>
            </w:r>
          </w:p>
          <w:p w:rsidR="0099030E" w:rsidRDefault="0099030E" w:rsidP="00147D83">
            <w:r>
              <w:t>(9799, 7, '2015-05-05 07:29:42'),</w:t>
            </w:r>
          </w:p>
          <w:p w:rsidR="0099030E" w:rsidRDefault="0099030E" w:rsidP="00147D83">
            <w:r>
              <w:t>(9800, 7, '2015-05-05 07:29:45'),</w:t>
            </w:r>
          </w:p>
          <w:p w:rsidR="0099030E" w:rsidRDefault="0099030E" w:rsidP="00147D83">
            <w:r>
              <w:t>(9801, 7, '2015-05-05 07:29:48'),</w:t>
            </w:r>
          </w:p>
          <w:p w:rsidR="0099030E" w:rsidRDefault="0099030E" w:rsidP="00147D83">
            <w:r>
              <w:t>(9802, 7, '2015-05-05 07:29:51'),</w:t>
            </w:r>
          </w:p>
          <w:p w:rsidR="0099030E" w:rsidRDefault="0099030E" w:rsidP="00147D83">
            <w:r>
              <w:t>(9803, 7, '2015-05-05 07:29:54'),</w:t>
            </w:r>
          </w:p>
          <w:p w:rsidR="0099030E" w:rsidRDefault="0099030E" w:rsidP="00147D83">
            <w:r>
              <w:t>(9804, 7, '2015-05-05 07:29:57'),</w:t>
            </w:r>
          </w:p>
          <w:p w:rsidR="0099030E" w:rsidRDefault="0099030E" w:rsidP="00147D83">
            <w:r>
              <w:t>(9805, 7, '2015-05-05 07:30:00'),</w:t>
            </w:r>
          </w:p>
          <w:p w:rsidR="0099030E" w:rsidRDefault="0099030E" w:rsidP="00147D83">
            <w:r>
              <w:t>(9806, 7, '2015-05-05 07:30:03'),</w:t>
            </w:r>
          </w:p>
          <w:p w:rsidR="0099030E" w:rsidRDefault="0099030E" w:rsidP="00147D83">
            <w:r>
              <w:t>(9807, 7, '2015-05-05 07:30:06'),</w:t>
            </w:r>
          </w:p>
          <w:p w:rsidR="0099030E" w:rsidRDefault="0099030E" w:rsidP="00147D83">
            <w:r>
              <w:t>(9808, 7, '2015-05-05 07:30:09'),</w:t>
            </w:r>
          </w:p>
          <w:p w:rsidR="0099030E" w:rsidRDefault="0099030E" w:rsidP="00147D83">
            <w:r>
              <w:t>(9809, 7, '2015-05-05 07:30:12'),</w:t>
            </w:r>
          </w:p>
          <w:p w:rsidR="0099030E" w:rsidRDefault="0099030E" w:rsidP="00147D83">
            <w:r>
              <w:t>(9810, 7, '2015-05-05 07:30:15'),</w:t>
            </w:r>
          </w:p>
          <w:p w:rsidR="0099030E" w:rsidRDefault="0099030E" w:rsidP="00147D83">
            <w:r>
              <w:t>(9811, 7, '2015-05-05 07:30:18'),</w:t>
            </w:r>
          </w:p>
          <w:p w:rsidR="0099030E" w:rsidRDefault="0099030E" w:rsidP="00147D83">
            <w:r>
              <w:t>(9812, 7, '2015-05-05 07:30:21'),</w:t>
            </w:r>
          </w:p>
          <w:p w:rsidR="0099030E" w:rsidRDefault="0099030E" w:rsidP="00147D83">
            <w:r>
              <w:t>(9813, 7, '2015-05-05 07:30:24'),</w:t>
            </w:r>
          </w:p>
          <w:p w:rsidR="0099030E" w:rsidRDefault="0099030E" w:rsidP="00147D83">
            <w:r>
              <w:t>(9814, 7, '2015-05-05 07:30:27'),</w:t>
            </w:r>
          </w:p>
          <w:p w:rsidR="0099030E" w:rsidRDefault="0099030E" w:rsidP="00147D83">
            <w:r>
              <w:t>(9815, 7, '2015-05-05 07:30:30'),</w:t>
            </w:r>
          </w:p>
          <w:p w:rsidR="0099030E" w:rsidRDefault="0099030E" w:rsidP="00147D83">
            <w:r>
              <w:t>(9816, 7, '2015-05-05 07:30:33'),</w:t>
            </w:r>
          </w:p>
          <w:p w:rsidR="0099030E" w:rsidRDefault="0099030E" w:rsidP="00147D83">
            <w:r>
              <w:t>(9817, 7, '2015-05-05 07:30:36'),</w:t>
            </w:r>
          </w:p>
          <w:p w:rsidR="0099030E" w:rsidRDefault="0099030E" w:rsidP="00147D83">
            <w:r>
              <w:t>(9818, 7, '2015-05-05 07:30:39'),</w:t>
            </w:r>
          </w:p>
          <w:p w:rsidR="0099030E" w:rsidRDefault="0099030E" w:rsidP="00147D83">
            <w:r>
              <w:t>(9819, 7, '2015-05-05 07:30:42'),</w:t>
            </w:r>
          </w:p>
          <w:p w:rsidR="0099030E" w:rsidRDefault="0099030E" w:rsidP="00147D83">
            <w:r>
              <w:t>(9820, 7, '2015-05-05 07:30:45'),</w:t>
            </w:r>
          </w:p>
          <w:p w:rsidR="0099030E" w:rsidRDefault="0099030E" w:rsidP="00147D83">
            <w:r>
              <w:t>(9821, 7, '2015-05-05 07:30:48'),</w:t>
            </w:r>
          </w:p>
          <w:p w:rsidR="0099030E" w:rsidRDefault="0099030E" w:rsidP="00147D83">
            <w:r>
              <w:t>(9822, 7, '2015-05-05 07:30:51'),</w:t>
            </w:r>
          </w:p>
          <w:p w:rsidR="0099030E" w:rsidRDefault="0099030E" w:rsidP="00147D83">
            <w:r>
              <w:t>(9823, 7, '2015-05-05 07:30:54'),</w:t>
            </w:r>
          </w:p>
          <w:p w:rsidR="0099030E" w:rsidRDefault="0099030E" w:rsidP="00147D83">
            <w:r>
              <w:t>(9824, 7, '2015-05-05 07:30:57'),</w:t>
            </w:r>
          </w:p>
          <w:p w:rsidR="0099030E" w:rsidRDefault="0099030E" w:rsidP="00147D83">
            <w:r>
              <w:t>(9825, 7, '2015-05-05 07:31:00'),</w:t>
            </w:r>
          </w:p>
          <w:p w:rsidR="0099030E" w:rsidRDefault="0099030E" w:rsidP="00147D83">
            <w:r>
              <w:t>(9826, 7, '2015-05-05 07:31:03'),</w:t>
            </w:r>
          </w:p>
          <w:p w:rsidR="0099030E" w:rsidRDefault="0099030E" w:rsidP="00147D83">
            <w:r>
              <w:t>(9827, 7, '2015-05-05 07:31:07'),</w:t>
            </w:r>
          </w:p>
          <w:p w:rsidR="0099030E" w:rsidRDefault="0099030E" w:rsidP="00147D83">
            <w:r>
              <w:t>(9828, 7, '2015-05-05 07:31:10'),</w:t>
            </w:r>
          </w:p>
          <w:p w:rsidR="0099030E" w:rsidRDefault="0099030E" w:rsidP="00147D83">
            <w:r>
              <w:t>(9829, 7, '2015-05-05 07:31:13'),</w:t>
            </w:r>
          </w:p>
          <w:p w:rsidR="0099030E" w:rsidRDefault="0099030E" w:rsidP="00147D83">
            <w:r>
              <w:t>(9830, 7, '2015-05-05 07:31:16'),</w:t>
            </w:r>
          </w:p>
          <w:p w:rsidR="0099030E" w:rsidRDefault="0099030E" w:rsidP="00147D83">
            <w:r>
              <w:t>(9831, 7, '2015-05-05 07:31:19'),</w:t>
            </w:r>
          </w:p>
          <w:p w:rsidR="0099030E" w:rsidRDefault="0099030E" w:rsidP="00147D83">
            <w:r>
              <w:t>(9832, 7, '2015-05-05 07:31:22'),</w:t>
            </w:r>
          </w:p>
          <w:p w:rsidR="0099030E" w:rsidRDefault="0099030E" w:rsidP="00147D83">
            <w:r>
              <w:t>(9833, 7, '2015-05-05 07:31:25'),</w:t>
            </w:r>
          </w:p>
          <w:p w:rsidR="0099030E" w:rsidRDefault="0099030E" w:rsidP="00147D83">
            <w:r>
              <w:t>(9834, 7, '2015-05-05 07:31:28'),</w:t>
            </w:r>
          </w:p>
          <w:p w:rsidR="0099030E" w:rsidRDefault="0099030E" w:rsidP="00147D83">
            <w:r>
              <w:t>(9835, 7, '2015-05-05 07:31:31'),</w:t>
            </w:r>
          </w:p>
          <w:p w:rsidR="0099030E" w:rsidRDefault="0099030E" w:rsidP="00147D83">
            <w:r>
              <w:t>(9836, 7, '2015-05-05 07:31:34'),</w:t>
            </w:r>
          </w:p>
          <w:p w:rsidR="0099030E" w:rsidRDefault="0099030E" w:rsidP="00147D83">
            <w:r>
              <w:t>(9837, 7, '2015-05-05 07:31:37'),</w:t>
            </w:r>
          </w:p>
          <w:p w:rsidR="0099030E" w:rsidRDefault="0099030E" w:rsidP="00147D83">
            <w:r>
              <w:t>(9838, 7, '2015-05-05 07:31:40'),</w:t>
            </w:r>
          </w:p>
          <w:p w:rsidR="0099030E" w:rsidRDefault="0099030E" w:rsidP="00147D83">
            <w:r>
              <w:t>(9839, 7, '2015-05-05 07:31:43'),</w:t>
            </w:r>
          </w:p>
          <w:p w:rsidR="0099030E" w:rsidRDefault="0099030E" w:rsidP="00147D83">
            <w:r>
              <w:t>(9840, 7, '2015-05-05 07:31:46'),</w:t>
            </w:r>
          </w:p>
          <w:p w:rsidR="0099030E" w:rsidRDefault="0099030E" w:rsidP="00147D83">
            <w:r>
              <w:t>(9841, 7, '2015-05-05 07:31:49'),</w:t>
            </w:r>
          </w:p>
          <w:p w:rsidR="0099030E" w:rsidRDefault="0099030E" w:rsidP="00147D83">
            <w:r>
              <w:t>(9842, 7, '2015-05-05 07:31:52'),</w:t>
            </w:r>
          </w:p>
          <w:p w:rsidR="0099030E" w:rsidRDefault="0099030E" w:rsidP="00147D83">
            <w:r>
              <w:t>(9843, 7, '2015-05-05 07:31:55'),</w:t>
            </w:r>
          </w:p>
          <w:p w:rsidR="0099030E" w:rsidRDefault="0099030E" w:rsidP="00147D83">
            <w:r>
              <w:t>(9844, 7, '2015-05-05 07:31:58'),</w:t>
            </w:r>
          </w:p>
          <w:p w:rsidR="0099030E" w:rsidRDefault="0099030E" w:rsidP="00147D83">
            <w:r>
              <w:t>(9845, 7, '2015-05-05 07:32:01'),</w:t>
            </w:r>
          </w:p>
          <w:p w:rsidR="0099030E" w:rsidRDefault="0099030E" w:rsidP="00147D83">
            <w:r>
              <w:t>(9846, 7, '2015-05-05 07:32:04'),</w:t>
            </w:r>
          </w:p>
          <w:p w:rsidR="0099030E" w:rsidRDefault="0099030E" w:rsidP="00147D83">
            <w:r>
              <w:t>(9847, 7, '2015-05-05 07:32:07'),</w:t>
            </w:r>
          </w:p>
          <w:p w:rsidR="0099030E" w:rsidRDefault="0099030E" w:rsidP="00147D83">
            <w:r>
              <w:t>(9848, 7, '2015-05-05 07:32:10'),</w:t>
            </w:r>
          </w:p>
          <w:p w:rsidR="0099030E" w:rsidRDefault="0099030E" w:rsidP="00147D83">
            <w:r>
              <w:t>(9849, 7, '2015-05-05 07:32:13'),</w:t>
            </w:r>
          </w:p>
          <w:p w:rsidR="0099030E" w:rsidRDefault="0099030E" w:rsidP="00147D83">
            <w:r>
              <w:t>(9850, 7, '2015-05-05 07:32:17'),</w:t>
            </w:r>
          </w:p>
          <w:p w:rsidR="0099030E" w:rsidRDefault="0099030E" w:rsidP="00147D83">
            <w:r>
              <w:t>(9851, 7, '2015-05-05 07:32:20'),</w:t>
            </w:r>
          </w:p>
          <w:p w:rsidR="0099030E" w:rsidRDefault="0099030E" w:rsidP="00147D83">
            <w:r>
              <w:t>(9852, 7, '2015-05-05 07:32:23'),</w:t>
            </w:r>
          </w:p>
          <w:p w:rsidR="0099030E" w:rsidRDefault="0099030E" w:rsidP="00147D83">
            <w:r>
              <w:t>(9853, 7, '2015-05-05 07:32:26'),</w:t>
            </w:r>
          </w:p>
          <w:p w:rsidR="0099030E" w:rsidRDefault="0099030E" w:rsidP="00147D83">
            <w:r>
              <w:t>(9854, 7, '2015-05-05 07:32:29'),</w:t>
            </w:r>
          </w:p>
          <w:p w:rsidR="0099030E" w:rsidRDefault="0099030E" w:rsidP="00147D83">
            <w:r>
              <w:t>(9855, 7, '2015-05-05 07:32:32'),</w:t>
            </w:r>
          </w:p>
          <w:p w:rsidR="0099030E" w:rsidRDefault="0099030E" w:rsidP="00147D83">
            <w:r>
              <w:t>(9856, 6, '2015-05-05 07:32:35'),</w:t>
            </w:r>
          </w:p>
          <w:p w:rsidR="0099030E" w:rsidRDefault="0099030E" w:rsidP="00147D83">
            <w:r>
              <w:t>(9857, 6, '2015-05-05 07:32:38'),</w:t>
            </w:r>
          </w:p>
          <w:p w:rsidR="0099030E" w:rsidRDefault="0099030E" w:rsidP="00147D83">
            <w:r>
              <w:t>(9858, 6, '2015-05-05 07:32:41'),</w:t>
            </w:r>
          </w:p>
          <w:p w:rsidR="0099030E" w:rsidRDefault="0099030E" w:rsidP="00147D83">
            <w:r>
              <w:t>(9859, 6, '2015-05-05 07:32:44'),</w:t>
            </w:r>
          </w:p>
          <w:p w:rsidR="0099030E" w:rsidRDefault="0099030E" w:rsidP="00147D83">
            <w:r>
              <w:t>(9860, 6, '2015-05-05 07:32:47'),</w:t>
            </w:r>
          </w:p>
          <w:p w:rsidR="0099030E" w:rsidRDefault="0099030E" w:rsidP="00147D83">
            <w:r>
              <w:t>(9861, 7, '2015-05-05 07:32:50'),</w:t>
            </w:r>
          </w:p>
          <w:p w:rsidR="0099030E" w:rsidRDefault="0099030E" w:rsidP="00147D83">
            <w:r>
              <w:t>(9862, 6, '2015-05-05 07:32:53'),</w:t>
            </w:r>
          </w:p>
          <w:p w:rsidR="0099030E" w:rsidRDefault="0099030E" w:rsidP="00147D83">
            <w:r>
              <w:t>(9863, 6, '2015-05-05 07:32:56'),</w:t>
            </w:r>
          </w:p>
          <w:p w:rsidR="0099030E" w:rsidRDefault="0099030E" w:rsidP="00147D83">
            <w:r>
              <w:t>(9864, 6, '2015-05-05 07:32:59'),</w:t>
            </w:r>
          </w:p>
          <w:p w:rsidR="0099030E" w:rsidRDefault="0099030E" w:rsidP="00147D83">
            <w:r>
              <w:t>(9865, 6, '2015-05-05 07:33:02'),</w:t>
            </w:r>
          </w:p>
          <w:p w:rsidR="0099030E" w:rsidRDefault="0099030E" w:rsidP="00147D83">
            <w:r>
              <w:t>(9866, 6, '2015-05-05 07:33:05'),</w:t>
            </w:r>
          </w:p>
          <w:p w:rsidR="0099030E" w:rsidRDefault="0099030E" w:rsidP="00147D83">
            <w:r>
              <w:t>(9867, 6, '2015-05-05 07:33:08'),</w:t>
            </w:r>
          </w:p>
          <w:p w:rsidR="0099030E" w:rsidRDefault="0099030E" w:rsidP="00147D83">
            <w:r>
              <w:t>(9868, 6, '2015-05-05 07:33:11'),</w:t>
            </w:r>
          </w:p>
          <w:p w:rsidR="0099030E" w:rsidRDefault="0099030E" w:rsidP="00147D83">
            <w:r>
              <w:t>(9869, 6, '2015-05-05 07:33:14'),</w:t>
            </w:r>
          </w:p>
          <w:p w:rsidR="0099030E" w:rsidRDefault="0099030E" w:rsidP="00147D83">
            <w:r>
              <w:t>(9870, 6, '2015-05-05 07:33:17'),</w:t>
            </w:r>
          </w:p>
          <w:p w:rsidR="0099030E" w:rsidRDefault="0099030E" w:rsidP="00147D83">
            <w:r>
              <w:t>(9871, 6, '2015-05-05 07:33:20'),</w:t>
            </w:r>
          </w:p>
          <w:p w:rsidR="0099030E" w:rsidRDefault="0099030E" w:rsidP="00147D83">
            <w:r>
              <w:t>(9872, 6, '2015-05-05 07:33:23'),</w:t>
            </w:r>
          </w:p>
          <w:p w:rsidR="0099030E" w:rsidRDefault="0099030E" w:rsidP="00147D83">
            <w:r>
              <w:t>(9873, 6, '2015-05-05 07:33:26'),</w:t>
            </w:r>
          </w:p>
          <w:p w:rsidR="0099030E" w:rsidRDefault="0099030E" w:rsidP="00147D83">
            <w:r>
              <w:t>(9874, 6, '2015-05-05 07:33:29'),</w:t>
            </w:r>
          </w:p>
          <w:p w:rsidR="0099030E" w:rsidRDefault="0099030E" w:rsidP="00147D83">
            <w:r>
              <w:t>(9875, 6, '2015-05-05 07:33:32'),</w:t>
            </w:r>
          </w:p>
          <w:p w:rsidR="0099030E" w:rsidRDefault="0099030E" w:rsidP="00147D83">
            <w:r>
              <w:t>(9876, 6, '2015-05-05 07:33:35'),</w:t>
            </w:r>
          </w:p>
          <w:p w:rsidR="0099030E" w:rsidRDefault="0099030E" w:rsidP="00147D83">
            <w:r>
              <w:t>(9877, 6, '2015-05-05 07:33:38'),</w:t>
            </w:r>
          </w:p>
          <w:p w:rsidR="0099030E" w:rsidRDefault="0099030E" w:rsidP="00147D83">
            <w:r>
              <w:t>(9878, 6, '2015-05-05 07:33:42'),</w:t>
            </w:r>
          </w:p>
          <w:p w:rsidR="0099030E" w:rsidRDefault="0099030E" w:rsidP="00147D83">
            <w:r>
              <w:t>(9879, 6, '2015-05-05 07:33:45'),</w:t>
            </w:r>
          </w:p>
          <w:p w:rsidR="0099030E" w:rsidRDefault="0099030E" w:rsidP="00147D83">
            <w:r>
              <w:t>(9880, 6, '2015-05-05 07:33:48'),</w:t>
            </w:r>
          </w:p>
          <w:p w:rsidR="0099030E" w:rsidRDefault="0099030E" w:rsidP="00147D83">
            <w:r>
              <w:t>(9881, 6, '2015-05-05 07:33:51'),</w:t>
            </w:r>
          </w:p>
          <w:p w:rsidR="0099030E" w:rsidRDefault="0099030E" w:rsidP="00147D83">
            <w:r>
              <w:t>(9882, 6, '2015-05-05 07:33:54'),</w:t>
            </w:r>
          </w:p>
          <w:p w:rsidR="0099030E" w:rsidRDefault="0099030E" w:rsidP="00147D83">
            <w:r>
              <w:t>(9883, 6, '2015-05-05 07:33:57'),</w:t>
            </w:r>
          </w:p>
          <w:p w:rsidR="0099030E" w:rsidRDefault="0099030E" w:rsidP="00147D83">
            <w:r>
              <w:t>(9884, 6, '2015-05-05 07:34:00'),</w:t>
            </w:r>
          </w:p>
          <w:p w:rsidR="0099030E" w:rsidRDefault="0099030E" w:rsidP="00147D83">
            <w:r>
              <w:t>(9885, 6, '2015-05-05 07:34:03'),</w:t>
            </w:r>
          </w:p>
          <w:p w:rsidR="0099030E" w:rsidRDefault="0099030E" w:rsidP="00147D83">
            <w:r>
              <w:t>(9886, 6, '2015-05-05 07:34:06'),</w:t>
            </w:r>
          </w:p>
          <w:p w:rsidR="0099030E" w:rsidRDefault="0099030E" w:rsidP="00147D83">
            <w:r>
              <w:t>(9887, 6, '2015-05-05 07:34:09'),</w:t>
            </w:r>
          </w:p>
          <w:p w:rsidR="0099030E" w:rsidRDefault="0099030E" w:rsidP="00147D83">
            <w:r>
              <w:t>(9888, 6, '2015-05-05 07:34:12'),</w:t>
            </w:r>
          </w:p>
          <w:p w:rsidR="0099030E" w:rsidRDefault="0099030E" w:rsidP="00147D83">
            <w:r>
              <w:t>(9889, 6, '2015-05-05 07:34:15'),</w:t>
            </w:r>
          </w:p>
          <w:p w:rsidR="0099030E" w:rsidRDefault="0099030E" w:rsidP="00147D83">
            <w:r>
              <w:t>(9890, 6, '2015-05-05 07:34:18'),</w:t>
            </w:r>
          </w:p>
          <w:p w:rsidR="0099030E" w:rsidRDefault="0099030E" w:rsidP="00147D83">
            <w:r>
              <w:t>(9891, 6, '2015-05-05 07:34:21'),</w:t>
            </w:r>
          </w:p>
          <w:p w:rsidR="0099030E" w:rsidRDefault="0099030E" w:rsidP="00147D83">
            <w:r>
              <w:t>(9892, 6, '2015-05-05 07:34:24'),</w:t>
            </w:r>
          </w:p>
          <w:p w:rsidR="0099030E" w:rsidRDefault="0099030E" w:rsidP="00147D83">
            <w:r>
              <w:t>(9893, 6, '2015-05-05 07:34:27'),</w:t>
            </w:r>
          </w:p>
          <w:p w:rsidR="0099030E" w:rsidRDefault="0099030E" w:rsidP="00147D83">
            <w:r>
              <w:t>(9894, 6, '2015-05-05 07:34:30'),</w:t>
            </w:r>
          </w:p>
          <w:p w:rsidR="0099030E" w:rsidRDefault="0099030E" w:rsidP="00147D83">
            <w:r>
              <w:t>(9895, 6, '2015-05-05 07:34:33'),</w:t>
            </w:r>
          </w:p>
          <w:p w:rsidR="0099030E" w:rsidRDefault="0099030E" w:rsidP="00147D83">
            <w:r>
              <w:t>(9896, 6, '2015-05-05 07:34:36'),</w:t>
            </w:r>
          </w:p>
          <w:p w:rsidR="0099030E" w:rsidRDefault="0099030E" w:rsidP="00147D83">
            <w:r>
              <w:t>(9897, 6, '2015-05-05 07:34:39'),</w:t>
            </w:r>
          </w:p>
          <w:p w:rsidR="0099030E" w:rsidRDefault="0099030E" w:rsidP="00147D83">
            <w:r>
              <w:t>(9898, 6, '2015-05-05 07:34:42'),</w:t>
            </w:r>
          </w:p>
          <w:p w:rsidR="0099030E" w:rsidRDefault="0099030E" w:rsidP="00147D83">
            <w:r>
              <w:t>(9899, 6, '2015-05-05 07:34:45'),</w:t>
            </w:r>
          </w:p>
          <w:p w:rsidR="0099030E" w:rsidRDefault="0099030E" w:rsidP="00147D83">
            <w:r>
              <w:t>(9900, 6, '2015-05-05 07:34:48'),</w:t>
            </w:r>
          </w:p>
          <w:p w:rsidR="0099030E" w:rsidRDefault="0099030E" w:rsidP="00147D83">
            <w:r>
              <w:t>(9901, 6, '2015-05-05 07:34:51'),</w:t>
            </w:r>
          </w:p>
          <w:p w:rsidR="0099030E" w:rsidRDefault="0099030E" w:rsidP="00147D83">
            <w:r>
              <w:t>(9902, 6, '2015-05-05 07:34:54'),</w:t>
            </w:r>
          </w:p>
          <w:p w:rsidR="0099030E" w:rsidRDefault="0099030E" w:rsidP="00147D83">
            <w:r>
              <w:t>(9903, 6, '2015-05-05 07:34:57'),</w:t>
            </w:r>
          </w:p>
          <w:p w:rsidR="0099030E" w:rsidRDefault="0099030E" w:rsidP="00147D83">
            <w:r>
              <w:t>(9904, 6, '2015-05-05 07:35:00'),</w:t>
            </w:r>
          </w:p>
          <w:p w:rsidR="0099030E" w:rsidRDefault="0099030E" w:rsidP="00147D83">
            <w:r>
              <w:t>(9905, 6, '2015-05-05 07:35:03'),</w:t>
            </w:r>
          </w:p>
          <w:p w:rsidR="0099030E" w:rsidRDefault="0099030E" w:rsidP="00147D83">
            <w:r>
              <w:t>(9906, 6, '2015-05-05 07:35:06'),</w:t>
            </w:r>
          </w:p>
          <w:p w:rsidR="0099030E" w:rsidRDefault="0099030E" w:rsidP="00147D83">
            <w:r>
              <w:t>(9907, 6, '2015-05-05 07:35:10'),</w:t>
            </w:r>
          </w:p>
          <w:p w:rsidR="0099030E" w:rsidRDefault="0099030E" w:rsidP="00147D83">
            <w:r>
              <w:t>(9908, 6, '2015-05-05 07:35:13'),</w:t>
            </w:r>
          </w:p>
          <w:p w:rsidR="0099030E" w:rsidRDefault="0099030E" w:rsidP="00147D83">
            <w:r>
              <w:t>(9909, 6, '2015-05-05 07:35:16'),</w:t>
            </w:r>
          </w:p>
          <w:p w:rsidR="0099030E" w:rsidRDefault="0099030E" w:rsidP="00147D83">
            <w:r>
              <w:t>(9910, 6, '2015-05-05 07:35:19'),</w:t>
            </w:r>
          </w:p>
          <w:p w:rsidR="0099030E" w:rsidRDefault="0099030E" w:rsidP="00147D83">
            <w:r>
              <w:t>(9911, 6, '2015-05-05 07:35:22'),</w:t>
            </w:r>
          </w:p>
          <w:p w:rsidR="0099030E" w:rsidRDefault="0099030E" w:rsidP="00147D83">
            <w:r>
              <w:t>(9912, 6, '2015-05-05 07:35:25'),</w:t>
            </w:r>
          </w:p>
          <w:p w:rsidR="0099030E" w:rsidRDefault="0099030E" w:rsidP="00147D83">
            <w:r>
              <w:t>(9913, 6, '2015-05-05 07:35:28'),</w:t>
            </w:r>
          </w:p>
          <w:p w:rsidR="0099030E" w:rsidRDefault="0099030E" w:rsidP="00147D83">
            <w:r>
              <w:t>(9914, 6, '2015-05-05 07:35:31'),</w:t>
            </w:r>
          </w:p>
          <w:p w:rsidR="0099030E" w:rsidRDefault="0099030E" w:rsidP="00147D83">
            <w:r>
              <w:t>(9915, 6, '2015-05-05 07:35:34'),</w:t>
            </w:r>
          </w:p>
          <w:p w:rsidR="0099030E" w:rsidRDefault="0099030E" w:rsidP="00147D83">
            <w:r>
              <w:t>(9916, 6, '2015-05-05 07:35:37'),</w:t>
            </w:r>
          </w:p>
          <w:p w:rsidR="0099030E" w:rsidRDefault="0099030E" w:rsidP="00147D83">
            <w:r>
              <w:t>(9917, 6, '2015-05-05 07:35:40'),</w:t>
            </w:r>
          </w:p>
          <w:p w:rsidR="0099030E" w:rsidRDefault="0099030E" w:rsidP="00147D83">
            <w:r>
              <w:t>(9918, 6, '2015-05-05 07:35:43'),</w:t>
            </w:r>
          </w:p>
          <w:p w:rsidR="0099030E" w:rsidRDefault="0099030E" w:rsidP="00147D83">
            <w:r>
              <w:t>(9919, 6, '2015-05-05 07:35:46'),</w:t>
            </w:r>
          </w:p>
          <w:p w:rsidR="0099030E" w:rsidRDefault="0099030E" w:rsidP="00147D83">
            <w:r>
              <w:t>(9920, 6, '2015-05-05 07:35:49'),</w:t>
            </w:r>
          </w:p>
          <w:p w:rsidR="0099030E" w:rsidRDefault="0099030E" w:rsidP="00147D83">
            <w:r>
              <w:t>(9921, 6, '2015-05-05 07:35:52'),</w:t>
            </w:r>
          </w:p>
          <w:p w:rsidR="0099030E" w:rsidRDefault="0099030E" w:rsidP="00147D83">
            <w:r>
              <w:t>(9922, 6, '2015-05-05 07:35:55'),</w:t>
            </w:r>
          </w:p>
          <w:p w:rsidR="0099030E" w:rsidRDefault="0099030E" w:rsidP="00147D83">
            <w:r>
              <w:t>(9923, 6, '2015-05-05 07:35:58'),</w:t>
            </w:r>
          </w:p>
          <w:p w:rsidR="0099030E" w:rsidRDefault="0099030E" w:rsidP="00147D83">
            <w:r>
              <w:t>(9924, 6, '2015-05-05 07:36:01'),</w:t>
            </w:r>
          </w:p>
          <w:p w:rsidR="0099030E" w:rsidRDefault="0099030E" w:rsidP="00147D83">
            <w:r>
              <w:t>(9925, 6, '2015-05-05 07:36:04'),</w:t>
            </w:r>
          </w:p>
          <w:p w:rsidR="0099030E" w:rsidRDefault="0099030E" w:rsidP="00147D83">
            <w:r>
              <w:t>(9926, 6, '2015-05-05 07:36:07'),</w:t>
            </w:r>
          </w:p>
          <w:p w:rsidR="0099030E" w:rsidRDefault="0099030E" w:rsidP="00147D83">
            <w:r>
              <w:t>(9927, 6, '2015-05-05 07:36:10'),</w:t>
            </w:r>
          </w:p>
          <w:p w:rsidR="0099030E" w:rsidRDefault="0099030E" w:rsidP="00147D83">
            <w:r>
              <w:t>(9928, 6, '2015-05-05 07:36:13'),</w:t>
            </w:r>
          </w:p>
          <w:p w:rsidR="0099030E" w:rsidRDefault="0099030E" w:rsidP="00147D83">
            <w:r>
              <w:t>(9929, 6, '2015-05-05 07:36:16'),</w:t>
            </w:r>
          </w:p>
          <w:p w:rsidR="0099030E" w:rsidRDefault="0099030E" w:rsidP="00147D83">
            <w:r>
              <w:t>(9930, 6, '2015-05-05 07:36:19'),</w:t>
            </w:r>
          </w:p>
          <w:p w:rsidR="0099030E" w:rsidRDefault="0099030E" w:rsidP="00147D83">
            <w:r>
              <w:t>(9931, 6, '2015-05-05 07:36:22'),</w:t>
            </w:r>
          </w:p>
          <w:p w:rsidR="0099030E" w:rsidRDefault="0099030E" w:rsidP="00147D83">
            <w:r>
              <w:t>(9932, 6, '2015-05-05 07:36:26'),</w:t>
            </w:r>
          </w:p>
          <w:p w:rsidR="0099030E" w:rsidRDefault="0099030E" w:rsidP="00147D83">
            <w:r>
              <w:t>(9933, 6, '2015-05-05 07:36:29'),</w:t>
            </w:r>
          </w:p>
          <w:p w:rsidR="0099030E" w:rsidRDefault="0099030E" w:rsidP="00147D83">
            <w:r>
              <w:t>(9934, 6, '2015-05-05 07:36:32'),</w:t>
            </w:r>
          </w:p>
          <w:p w:rsidR="0099030E" w:rsidRDefault="0099030E" w:rsidP="00147D83">
            <w:r>
              <w:t>(9935, 6, '2015-05-05 07:36:35'),</w:t>
            </w:r>
          </w:p>
          <w:p w:rsidR="0099030E" w:rsidRDefault="0099030E" w:rsidP="00147D83">
            <w:r>
              <w:t>(9936, 6, '2015-05-05 07:36:38'),</w:t>
            </w:r>
          </w:p>
          <w:p w:rsidR="0099030E" w:rsidRDefault="0099030E" w:rsidP="00147D83">
            <w:r>
              <w:t>(9937, 7, '2015-05-05 07:36:41'),</w:t>
            </w:r>
          </w:p>
          <w:p w:rsidR="0099030E" w:rsidRDefault="0099030E" w:rsidP="00147D83">
            <w:r>
              <w:t>(9938, 6, '2015-05-05 07:36:44'),</w:t>
            </w:r>
          </w:p>
          <w:p w:rsidR="0099030E" w:rsidRDefault="0099030E" w:rsidP="00147D83">
            <w:r>
              <w:t>(9939, 7, '2015-05-05 07:36:47'),</w:t>
            </w:r>
          </w:p>
          <w:p w:rsidR="0099030E" w:rsidRDefault="0099030E" w:rsidP="00147D83">
            <w:r>
              <w:t>(9940, 7, '2015-05-05 07:36:50'),</w:t>
            </w:r>
          </w:p>
          <w:p w:rsidR="0099030E" w:rsidRDefault="0099030E" w:rsidP="00147D83">
            <w:r>
              <w:t>(9941, 7, '2015-05-05 07:36:53'),</w:t>
            </w:r>
          </w:p>
          <w:p w:rsidR="0099030E" w:rsidRDefault="0099030E" w:rsidP="00147D83">
            <w:r>
              <w:t>(9942, 7, '2015-05-05 07:36:56'),</w:t>
            </w:r>
          </w:p>
          <w:p w:rsidR="0099030E" w:rsidRDefault="0099030E" w:rsidP="00147D83">
            <w:r>
              <w:t>(9943, 7, '2015-05-05 07:36:59'),</w:t>
            </w:r>
          </w:p>
          <w:p w:rsidR="0099030E" w:rsidRDefault="0099030E" w:rsidP="00147D83">
            <w:r>
              <w:t>(9944, 7, '2015-05-05 07:37:02'),</w:t>
            </w:r>
          </w:p>
          <w:p w:rsidR="0099030E" w:rsidRDefault="0099030E" w:rsidP="00147D83">
            <w:r>
              <w:t>(9945, 7, '2015-05-05 07:37:05'),</w:t>
            </w:r>
          </w:p>
          <w:p w:rsidR="0099030E" w:rsidRDefault="0099030E" w:rsidP="00147D83">
            <w:r>
              <w:t>(9946, 7, '2015-05-05 07:37:08'),</w:t>
            </w:r>
          </w:p>
          <w:p w:rsidR="0099030E" w:rsidRDefault="0099030E" w:rsidP="00147D83">
            <w:r>
              <w:t>(9947, 7, '2015-05-05 07:37:11'),</w:t>
            </w:r>
          </w:p>
          <w:p w:rsidR="0099030E" w:rsidRDefault="0099030E" w:rsidP="00147D83">
            <w:r>
              <w:t>(9948, 7, '2015-05-05 07:37:14'),</w:t>
            </w:r>
          </w:p>
          <w:p w:rsidR="0099030E" w:rsidRDefault="0099030E" w:rsidP="00147D83">
            <w:r>
              <w:t>(9949, 7, '2015-05-05 07:37:17'),</w:t>
            </w:r>
          </w:p>
          <w:p w:rsidR="0099030E" w:rsidRDefault="0099030E" w:rsidP="00147D83">
            <w:r>
              <w:t>(9950, 7, '2015-05-05 07:37:20'),</w:t>
            </w:r>
          </w:p>
          <w:p w:rsidR="0099030E" w:rsidRDefault="0099030E" w:rsidP="00147D83">
            <w:r>
              <w:t>(9951, 7, '2015-05-05 07:37:23'),</w:t>
            </w:r>
          </w:p>
          <w:p w:rsidR="0099030E" w:rsidRDefault="0099030E" w:rsidP="00147D83">
            <w:r>
              <w:t>(9952, 7, '2015-05-05 07:37:26'),</w:t>
            </w:r>
          </w:p>
          <w:p w:rsidR="0099030E" w:rsidRDefault="0099030E" w:rsidP="00147D83">
            <w:r>
              <w:t>(9953, 7, '2015-05-05 07:37:29'),</w:t>
            </w:r>
          </w:p>
          <w:p w:rsidR="0099030E" w:rsidRDefault="0099030E" w:rsidP="00147D83">
            <w:r>
              <w:t>(9954, 7, '2015-05-05 07:37:32'),</w:t>
            </w:r>
          </w:p>
          <w:p w:rsidR="0099030E" w:rsidRDefault="0099030E" w:rsidP="00147D83">
            <w:r>
              <w:t>(9955, 7, '2015-05-05 07:37:35'),</w:t>
            </w:r>
          </w:p>
          <w:p w:rsidR="0099030E" w:rsidRDefault="0099030E" w:rsidP="00147D83">
            <w:r>
              <w:t>(9956, 7, '2015-05-05 07:37:38'),</w:t>
            </w:r>
          </w:p>
          <w:p w:rsidR="0099030E" w:rsidRDefault="0099030E" w:rsidP="00147D83">
            <w:r>
              <w:t>(9957, 7, '2015-05-05 07:37:41'),</w:t>
            </w:r>
          </w:p>
          <w:p w:rsidR="0099030E" w:rsidRDefault="0099030E" w:rsidP="00147D83">
            <w:r>
              <w:t>(9958, 7, '2015-05-05 07:37:44'),</w:t>
            </w:r>
          </w:p>
          <w:p w:rsidR="0099030E" w:rsidRDefault="0099030E" w:rsidP="00147D83">
            <w:r>
              <w:t>(9959, 7, '2015-05-05 07:37:47'),</w:t>
            </w:r>
          </w:p>
          <w:p w:rsidR="0099030E" w:rsidRDefault="0099030E" w:rsidP="00147D83">
            <w:r>
              <w:t>(9960, 7, '2015-05-05 07:37:51'),</w:t>
            </w:r>
          </w:p>
          <w:p w:rsidR="0099030E" w:rsidRDefault="0099030E" w:rsidP="00147D83">
            <w:r>
              <w:t>(9961, 7, '2015-05-05 07:37:54'),</w:t>
            </w:r>
          </w:p>
          <w:p w:rsidR="0099030E" w:rsidRDefault="0099030E" w:rsidP="00147D83">
            <w:r>
              <w:t>(9962, 7, '2015-05-05 07:37:57'),</w:t>
            </w:r>
          </w:p>
          <w:p w:rsidR="0099030E" w:rsidRDefault="0099030E" w:rsidP="00147D83">
            <w:r>
              <w:t>(9963, 7, '2015-05-05 07:38:00'),</w:t>
            </w:r>
          </w:p>
          <w:p w:rsidR="0099030E" w:rsidRDefault="0099030E" w:rsidP="00147D83">
            <w:r>
              <w:t>(9964, 7, '2015-05-05 07:38:03'),</w:t>
            </w:r>
          </w:p>
          <w:p w:rsidR="0099030E" w:rsidRDefault="0099030E" w:rsidP="00147D83">
            <w:r>
              <w:t>(9965, 7, '2015-05-05 07:38:06'),</w:t>
            </w:r>
          </w:p>
          <w:p w:rsidR="0099030E" w:rsidRDefault="0099030E" w:rsidP="00147D83">
            <w:r>
              <w:t>(9966, 7, '2015-05-05 07:38:09'),</w:t>
            </w:r>
          </w:p>
          <w:p w:rsidR="0099030E" w:rsidRDefault="0099030E" w:rsidP="00147D83">
            <w:r>
              <w:t>(9967, 7, '2015-05-05 07:38:12'),</w:t>
            </w:r>
          </w:p>
          <w:p w:rsidR="0099030E" w:rsidRDefault="0099030E" w:rsidP="00147D83">
            <w:r>
              <w:t>(9968, 7, '2015-05-05 07:38:15'),</w:t>
            </w:r>
          </w:p>
          <w:p w:rsidR="0099030E" w:rsidRDefault="0099030E" w:rsidP="00147D83">
            <w:r>
              <w:t>(9969, 7, '2015-05-05 07:38:18'),</w:t>
            </w:r>
          </w:p>
          <w:p w:rsidR="0099030E" w:rsidRDefault="0099030E" w:rsidP="00147D83">
            <w:r>
              <w:t>(9970, 7, '2015-05-05 07:38:21'),</w:t>
            </w:r>
          </w:p>
          <w:p w:rsidR="0099030E" w:rsidRDefault="0099030E" w:rsidP="00147D83">
            <w:r>
              <w:t>(9971, 7, '2015-05-05 07:38:24'),</w:t>
            </w:r>
          </w:p>
          <w:p w:rsidR="0099030E" w:rsidRDefault="0099030E" w:rsidP="00147D83">
            <w:r>
              <w:t>(9972, 7, '2015-05-05 07:38:27'),</w:t>
            </w:r>
          </w:p>
          <w:p w:rsidR="0099030E" w:rsidRDefault="0099030E" w:rsidP="00147D83">
            <w:r>
              <w:t>(9973, 7, '2015-05-05 07:38:30'),</w:t>
            </w:r>
          </w:p>
          <w:p w:rsidR="0099030E" w:rsidRDefault="0099030E" w:rsidP="00147D83">
            <w:r>
              <w:t>(9974, 7, '2015-05-05 07:38:33'),</w:t>
            </w:r>
          </w:p>
          <w:p w:rsidR="0099030E" w:rsidRDefault="0099030E" w:rsidP="00147D83">
            <w:r>
              <w:t>(9975, 7, '2015-05-05 07:38:36'),</w:t>
            </w:r>
          </w:p>
          <w:p w:rsidR="0099030E" w:rsidRDefault="0099030E" w:rsidP="00147D83">
            <w:r>
              <w:t>(9976, 7, '2015-05-05 07:38:39'),</w:t>
            </w:r>
          </w:p>
          <w:p w:rsidR="0099030E" w:rsidRDefault="0099030E" w:rsidP="00147D83">
            <w:r>
              <w:t>(9977, 7, '2015-05-05 07:38:42'),</w:t>
            </w:r>
          </w:p>
          <w:p w:rsidR="0099030E" w:rsidRDefault="0099030E" w:rsidP="00147D83">
            <w:r>
              <w:t>(9978, 7, '2015-05-05 07:38:45'),</w:t>
            </w:r>
          </w:p>
          <w:p w:rsidR="0099030E" w:rsidRDefault="0099030E" w:rsidP="00147D83">
            <w:r>
              <w:t>(9979, 7, '2015-05-05 07:38:48'),</w:t>
            </w:r>
          </w:p>
          <w:p w:rsidR="0099030E" w:rsidRDefault="0099030E" w:rsidP="00147D83">
            <w:r>
              <w:t>(9980, 7, '2015-05-05 07:38:51'),</w:t>
            </w:r>
          </w:p>
          <w:p w:rsidR="0099030E" w:rsidRDefault="0099030E" w:rsidP="00147D83">
            <w:r>
              <w:t>(9981, 7, '2015-05-05 07:38:54'),</w:t>
            </w:r>
          </w:p>
          <w:p w:rsidR="0099030E" w:rsidRDefault="0099030E" w:rsidP="00147D83">
            <w:r>
              <w:t>(9982, 7, '2015-05-05 07:38:57'),</w:t>
            </w:r>
          </w:p>
          <w:p w:rsidR="0099030E" w:rsidRDefault="0099030E" w:rsidP="00147D83">
            <w:r>
              <w:t>(9983, 7, '2015-05-05 07:39:00'),</w:t>
            </w:r>
          </w:p>
          <w:p w:rsidR="0099030E" w:rsidRDefault="0099030E" w:rsidP="00147D83">
            <w:r>
              <w:t>(9984, 7, '2015-05-05 07:39:03'),</w:t>
            </w:r>
          </w:p>
          <w:p w:rsidR="0099030E" w:rsidRDefault="0099030E" w:rsidP="00147D83">
            <w:r>
              <w:t>(9985, 7, '2015-05-05 07:39:06'),</w:t>
            </w:r>
          </w:p>
          <w:p w:rsidR="0099030E" w:rsidRDefault="0099030E" w:rsidP="00147D83">
            <w:r>
              <w:t>(9986, 7, '2015-05-05 07:39:09'),</w:t>
            </w:r>
          </w:p>
          <w:p w:rsidR="0099030E" w:rsidRDefault="0099030E" w:rsidP="00147D83">
            <w:r>
              <w:t>(9987, 7, '2015-05-05 07:39:12'),</w:t>
            </w:r>
          </w:p>
          <w:p w:rsidR="0099030E" w:rsidRDefault="0099030E" w:rsidP="00147D83">
            <w:r>
              <w:t>(9988, 7, '2015-05-05 07:39:15'),</w:t>
            </w:r>
          </w:p>
          <w:p w:rsidR="0099030E" w:rsidRDefault="0099030E" w:rsidP="00147D83">
            <w:r>
              <w:t>(9989, 7, '2015-05-05 07:39:18'),</w:t>
            </w:r>
          </w:p>
          <w:p w:rsidR="0099030E" w:rsidRDefault="0099030E" w:rsidP="00147D83">
            <w:r>
              <w:t>(9990, 7, '2015-05-05 07:39:22'),</w:t>
            </w:r>
          </w:p>
          <w:p w:rsidR="0099030E" w:rsidRDefault="0099030E" w:rsidP="00147D83">
            <w:r>
              <w:t>(9991, 7, '2015-05-05 07:39:25'),</w:t>
            </w:r>
          </w:p>
          <w:p w:rsidR="0099030E" w:rsidRDefault="0099030E" w:rsidP="00147D83">
            <w:r>
              <w:t>(9992, 7, '2015-05-05 07:39:28'),</w:t>
            </w:r>
          </w:p>
          <w:p w:rsidR="0099030E" w:rsidRDefault="0099030E" w:rsidP="00147D83">
            <w:r>
              <w:t>(9993, 7, '2015-05-05 07:39:31'),</w:t>
            </w:r>
          </w:p>
          <w:p w:rsidR="0099030E" w:rsidRDefault="0099030E" w:rsidP="00147D83">
            <w:r>
              <w:t>(9994, 7, '2015-05-05 07:39:34'),</w:t>
            </w:r>
          </w:p>
          <w:p w:rsidR="0099030E" w:rsidRDefault="0099030E" w:rsidP="00147D83">
            <w:r>
              <w:t>(9995, 7, '2015-05-05 07:39:37'),</w:t>
            </w:r>
          </w:p>
          <w:p w:rsidR="0099030E" w:rsidRDefault="0099030E" w:rsidP="00147D83">
            <w:r>
              <w:t>(9996, 7, '2015-05-05 07:39:40'),</w:t>
            </w:r>
          </w:p>
          <w:p w:rsidR="0099030E" w:rsidRDefault="0099030E" w:rsidP="00147D83">
            <w:r>
              <w:t>(9997, 7, '2015-05-05 07:39:43'),</w:t>
            </w:r>
          </w:p>
          <w:p w:rsidR="0099030E" w:rsidRDefault="0099030E" w:rsidP="00147D83">
            <w:r>
              <w:t>(9998, 7, '2015-05-05 07:39:46'),</w:t>
            </w:r>
          </w:p>
          <w:p w:rsidR="0099030E" w:rsidRDefault="0099030E" w:rsidP="00147D83">
            <w:r>
              <w:t>(9999, 7, '2015-05-05 07:39:49'),</w:t>
            </w:r>
          </w:p>
          <w:p w:rsidR="0099030E" w:rsidRDefault="0099030E" w:rsidP="00147D83">
            <w:r>
              <w:t>(10000, 7, '2015-05-05 07:39:52'),</w:t>
            </w:r>
          </w:p>
          <w:p w:rsidR="0099030E" w:rsidRDefault="0099030E" w:rsidP="00147D83">
            <w:r>
              <w:t>(10001, 7, '2015-05-05 07:39:55'),</w:t>
            </w:r>
          </w:p>
          <w:p w:rsidR="0099030E" w:rsidRDefault="0099030E" w:rsidP="00147D83">
            <w:r>
              <w:t>(10002, 7, '2015-05-05 07:39:58'),</w:t>
            </w:r>
          </w:p>
          <w:p w:rsidR="0099030E" w:rsidRDefault="0099030E" w:rsidP="00147D83">
            <w:r>
              <w:t>(10003, 7, '2015-05-05 07:40:01'),</w:t>
            </w:r>
          </w:p>
          <w:p w:rsidR="0099030E" w:rsidRDefault="0099030E" w:rsidP="00147D83">
            <w:r>
              <w:t>(10004, 7, '2015-05-05 07:40:04'),</w:t>
            </w:r>
          </w:p>
          <w:p w:rsidR="0099030E" w:rsidRDefault="0099030E" w:rsidP="00147D83">
            <w:r>
              <w:t>(10005, 7, '2015-05-05 07:40:07'),</w:t>
            </w:r>
          </w:p>
          <w:p w:rsidR="0099030E" w:rsidRDefault="0099030E" w:rsidP="00147D83">
            <w:r>
              <w:t>(10006, 7, '2015-05-05 07:40:10'),</w:t>
            </w:r>
          </w:p>
          <w:p w:rsidR="0099030E" w:rsidRDefault="0099030E" w:rsidP="00147D83">
            <w:r>
              <w:t>(10007, 7, '2015-05-05 07:40:13'),</w:t>
            </w:r>
          </w:p>
          <w:p w:rsidR="0099030E" w:rsidRDefault="0099030E" w:rsidP="00147D83">
            <w:r>
              <w:t>(10008, 7, '2015-05-05 07:40:16'),</w:t>
            </w:r>
          </w:p>
          <w:p w:rsidR="0099030E" w:rsidRDefault="0099030E" w:rsidP="00147D83">
            <w:r>
              <w:t>(10009, 7, '2015-05-05 07:40:19'),</w:t>
            </w:r>
          </w:p>
          <w:p w:rsidR="0099030E" w:rsidRDefault="0099030E" w:rsidP="00147D83">
            <w:r>
              <w:t>(10010, 7, '2015-05-05 07:40:22'),</w:t>
            </w:r>
          </w:p>
          <w:p w:rsidR="0099030E" w:rsidRDefault="0099030E" w:rsidP="00147D83">
            <w:r>
              <w:t>(10011, 7, '2015-05-05 07:40:25'),</w:t>
            </w:r>
          </w:p>
          <w:p w:rsidR="0099030E" w:rsidRDefault="0099030E" w:rsidP="00147D83">
            <w:r>
              <w:t>(10012, 7, '2015-05-05 07:40:28'),</w:t>
            </w:r>
          </w:p>
          <w:p w:rsidR="0099030E" w:rsidRDefault="0099030E" w:rsidP="00147D83">
            <w:r>
              <w:t>(10013, 7, '2015-05-05 07:40:31'),</w:t>
            </w:r>
          </w:p>
          <w:p w:rsidR="0099030E" w:rsidRDefault="0099030E" w:rsidP="00147D83">
            <w:r>
              <w:t>(10014, 7, '2015-05-05 07:40:34'),</w:t>
            </w:r>
          </w:p>
          <w:p w:rsidR="0099030E" w:rsidRDefault="0099030E" w:rsidP="00147D83">
            <w:r>
              <w:t>(10015, 7, '2015-05-05 07:40:37'),</w:t>
            </w:r>
          </w:p>
          <w:p w:rsidR="0099030E" w:rsidRDefault="0099030E" w:rsidP="00147D83">
            <w:r>
              <w:t>(10016, 7, '2015-05-05 07:40:40'),</w:t>
            </w:r>
          </w:p>
          <w:p w:rsidR="0099030E" w:rsidRDefault="0099030E" w:rsidP="00147D83">
            <w:r>
              <w:t>(10017, 7, '2015-05-05 07:40:43'),</w:t>
            </w:r>
          </w:p>
          <w:p w:rsidR="0099030E" w:rsidRDefault="0099030E" w:rsidP="00147D83">
            <w:r>
              <w:t>(10018, 7, '2015-05-05 07:40:46'),</w:t>
            </w:r>
          </w:p>
          <w:p w:rsidR="0099030E" w:rsidRDefault="0099030E" w:rsidP="00147D83">
            <w:r>
              <w:t>(10019, 7, '2015-05-05 07:40:50'),</w:t>
            </w:r>
          </w:p>
          <w:p w:rsidR="0099030E" w:rsidRDefault="0099030E" w:rsidP="00147D83">
            <w:r>
              <w:t>(10020, 7, '2015-05-05 07:40:53'),</w:t>
            </w:r>
          </w:p>
          <w:p w:rsidR="0099030E" w:rsidRDefault="0099030E" w:rsidP="00147D83">
            <w:r>
              <w:t>(10021, 7, '2015-05-05 07:40:56'),</w:t>
            </w:r>
          </w:p>
          <w:p w:rsidR="0099030E" w:rsidRDefault="0099030E" w:rsidP="00147D83">
            <w:r>
              <w:t>(10022, 7, '2015-05-05 07:40:59'),</w:t>
            </w:r>
          </w:p>
          <w:p w:rsidR="0099030E" w:rsidRDefault="0099030E" w:rsidP="00147D83">
            <w:r>
              <w:t>(10023, 7, '2015-05-05 07:41:02'),</w:t>
            </w:r>
          </w:p>
          <w:p w:rsidR="0099030E" w:rsidRDefault="0099030E" w:rsidP="00147D83">
            <w:r>
              <w:t>(10024, 7, '2015-05-05 07:41:05'),</w:t>
            </w:r>
          </w:p>
          <w:p w:rsidR="0099030E" w:rsidRDefault="0099030E" w:rsidP="00147D83">
            <w:r>
              <w:t>(10025, 7, '2015-05-05 07:41:08'),</w:t>
            </w:r>
          </w:p>
          <w:p w:rsidR="0099030E" w:rsidRDefault="0099030E" w:rsidP="00147D83">
            <w:r>
              <w:t>(10026, 7, '2015-05-05 07:41:11'),</w:t>
            </w:r>
          </w:p>
          <w:p w:rsidR="0099030E" w:rsidRDefault="0099030E" w:rsidP="00147D83">
            <w:r>
              <w:t>(10027, 7, '2015-05-05 07:41:14'),</w:t>
            </w:r>
          </w:p>
          <w:p w:rsidR="0099030E" w:rsidRDefault="0099030E" w:rsidP="00147D83">
            <w:r>
              <w:t>(10028, 7, '2015-05-05 07:41:17'),</w:t>
            </w:r>
          </w:p>
          <w:p w:rsidR="0099030E" w:rsidRDefault="0099030E" w:rsidP="00147D83">
            <w:r>
              <w:t>(10029, 7, '2015-05-05 07:41:20'),</w:t>
            </w:r>
          </w:p>
          <w:p w:rsidR="0099030E" w:rsidRDefault="0099030E" w:rsidP="00147D83">
            <w:r>
              <w:t>(10030, 7, '2015-05-05 07:41:23'),</w:t>
            </w:r>
          </w:p>
          <w:p w:rsidR="0099030E" w:rsidRDefault="0099030E" w:rsidP="00147D83">
            <w:r>
              <w:t>(10031, 7, '2015-05-05 07:41:26'),</w:t>
            </w:r>
          </w:p>
          <w:p w:rsidR="0099030E" w:rsidRDefault="0099030E" w:rsidP="00147D83">
            <w:r>
              <w:t>(10032, 7, '2015-05-05 07:41:29'),</w:t>
            </w:r>
          </w:p>
          <w:p w:rsidR="0099030E" w:rsidRDefault="0099030E" w:rsidP="00147D83">
            <w:r>
              <w:t>(10033, 7, '2015-05-05 07:41:32'),</w:t>
            </w:r>
          </w:p>
          <w:p w:rsidR="0099030E" w:rsidRDefault="0099030E" w:rsidP="00147D83">
            <w:r>
              <w:t>(10034, 7, '2015-05-05 07:41:35'),</w:t>
            </w:r>
          </w:p>
          <w:p w:rsidR="0099030E" w:rsidRDefault="0099030E" w:rsidP="00147D83">
            <w:r>
              <w:t>(10035, 7, '2015-05-05 07:41:38'),</w:t>
            </w:r>
          </w:p>
          <w:p w:rsidR="0099030E" w:rsidRDefault="0099030E" w:rsidP="00147D83">
            <w:r>
              <w:t>(10036, 7, '2015-05-05 07:41:41'),</w:t>
            </w:r>
          </w:p>
          <w:p w:rsidR="0099030E" w:rsidRDefault="0099030E" w:rsidP="00147D83">
            <w:r>
              <w:t>(10037, 7, '2015-05-05 07:41:44'),</w:t>
            </w:r>
          </w:p>
          <w:p w:rsidR="0099030E" w:rsidRDefault="0099030E" w:rsidP="00147D83">
            <w:r>
              <w:t>(10038, 7, '2015-05-05 07:41:47'),</w:t>
            </w:r>
          </w:p>
          <w:p w:rsidR="0099030E" w:rsidRDefault="0099030E" w:rsidP="00147D83">
            <w:r>
              <w:t>(10039, 7, '2015-05-05 07:41:50'),</w:t>
            </w:r>
          </w:p>
          <w:p w:rsidR="0099030E" w:rsidRDefault="0099030E" w:rsidP="00147D83">
            <w:r>
              <w:t>(10040, 7, '2015-05-05 07:41:53'),</w:t>
            </w:r>
          </w:p>
          <w:p w:rsidR="0099030E" w:rsidRDefault="0099030E" w:rsidP="00147D83">
            <w:r>
              <w:t>(10041, 7, '2015-05-05 07:41:56'),</w:t>
            </w:r>
          </w:p>
          <w:p w:rsidR="0099030E" w:rsidRDefault="0099030E" w:rsidP="00147D83">
            <w:r>
              <w:t>(10042, 7, '2015-05-05 07:41:59'),</w:t>
            </w:r>
          </w:p>
          <w:p w:rsidR="0099030E" w:rsidRDefault="0099030E" w:rsidP="00147D83">
            <w:r>
              <w:t>(10043, 7, '2015-05-05 07:42:02'),</w:t>
            </w:r>
          </w:p>
          <w:p w:rsidR="0099030E" w:rsidRDefault="0099030E" w:rsidP="00147D83">
            <w:r>
              <w:t>(10044, 7, '2015-05-05 07:42:05'),</w:t>
            </w:r>
          </w:p>
          <w:p w:rsidR="0099030E" w:rsidRDefault="0099030E" w:rsidP="00147D83">
            <w:r>
              <w:t>(10045, 7, '2015-05-05 07:42:08'),</w:t>
            </w:r>
          </w:p>
          <w:p w:rsidR="0099030E" w:rsidRDefault="0099030E" w:rsidP="00147D83">
            <w:r>
              <w:t>(10046, 7, '2015-05-05 07:42:11'),</w:t>
            </w:r>
          </w:p>
          <w:p w:rsidR="0099030E" w:rsidRDefault="0099030E" w:rsidP="00147D83">
            <w:r>
              <w:t>(10047, 7, '2015-05-05 07:42:14'),</w:t>
            </w:r>
          </w:p>
          <w:p w:rsidR="0099030E" w:rsidRDefault="0099030E" w:rsidP="00147D83">
            <w:r>
              <w:t>(10048, 7, '2015-05-05 07:42:18'),</w:t>
            </w:r>
          </w:p>
          <w:p w:rsidR="0099030E" w:rsidRDefault="0099030E" w:rsidP="00147D83">
            <w:r>
              <w:t>(10049, 7, '2015-05-05 07:42:21'),</w:t>
            </w:r>
          </w:p>
          <w:p w:rsidR="0099030E" w:rsidRDefault="0099030E" w:rsidP="00147D83">
            <w:r>
              <w:t>(10050, 7, '2015-05-05 07:42:24'),</w:t>
            </w:r>
          </w:p>
          <w:p w:rsidR="0099030E" w:rsidRDefault="0099030E" w:rsidP="00147D83">
            <w:r>
              <w:t>(10051, 7, '2015-05-05 07:42:27'),</w:t>
            </w:r>
          </w:p>
          <w:p w:rsidR="0099030E" w:rsidRDefault="0099030E" w:rsidP="00147D83">
            <w:r>
              <w:t>(10052, 7, '2015-05-05 07:42:30'),</w:t>
            </w:r>
          </w:p>
          <w:p w:rsidR="0099030E" w:rsidRDefault="0099030E" w:rsidP="00147D83">
            <w:r>
              <w:t>(10053, 7, '2015-05-05 07:42:33'),</w:t>
            </w:r>
          </w:p>
          <w:p w:rsidR="0099030E" w:rsidRDefault="0099030E" w:rsidP="00147D83">
            <w:r>
              <w:t>(10054, 7, '2015-05-05 07:42:36'),</w:t>
            </w:r>
          </w:p>
          <w:p w:rsidR="0099030E" w:rsidRDefault="0099030E" w:rsidP="00147D83">
            <w:r>
              <w:t>(10055, 7, '2015-05-05 07:42:39'),</w:t>
            </w:r>
          </w:p>
          <w:p w:rsidR="0099030E" w:rsidRDefault="0099030E" w:rsidP="00147D83">
            <w:r>
              <w:t>(10056, 7, '2015-05-05 07:42:42'),</w:t>
            </w:r>
          </w:p>
          <w:p w:rsidR="0099030E" w:rsidRDefault="0099030E" w:rsidP="00147D83">
            <w:r>
              <w:t>(10057, 7, '2015-05-05 07:42:45'),</w:t>
            </w:r>
          </w:p>
          <w:p w:rsidR="0099030E" w:rsidRDefault="0099030E" w:rsidP="00147D83">
            <w:r>
              <w:t>(10058, 7, '2015-05-05 07:42:48'),</w:t>
            </w:r>
          </w:p>
          <w:p w:rsidR="0099030E" w:rsidRDefault="0099030E" w:rsidP="00147D83">
            <w:r>
              <w:t>(10059, 7, '2015-05-05 07:42:51'),</w:t>
            </w:r>
          </w:p>
          <w:p w:rsidR="0099030E" w:rsidRDefault="0099030E" w:rsidP="00147D83">
            <w:r>
              <w:t>(10060, 7, '2015-05-05 07:42:54'),</w:t>
            </w:r>
          </w:p>
          <w:p w:rsidR="0099030E" w:rsidRDefault="0099030E" w:rsidP="00147D83">
            <w:r>
              <w:t>(10061, 7, '2015-05-05 07:42:57'),</w:t>
            </w:r>
          </w:p>
          <w:p w:rsidR="0099030E" w:rsidRDefault="0099030E" w:rsidP="00147D83">
            <w:r>
              <w:t>(10062, 7, '2015-05-05 07:43:00'),</w:t>
            </w:r>
          </w:p>
          <w:p w:rsidR="0099030E" w:rsidRDefault="0099030E" w:rsidP="00147D83">
            <w:r>
              <w:t>(10063, 8, '2015-05-05 07:43:03'),</w:t>
            </w:r>
          </w:p>
          <w:p w:rsidR="0099030E" w:rsidRDefault="0099030E" w:rsidP="00147D83">
            <w:r>
              <w:t>(10064, 7, '2015-05-05 07:43:06'),</w:t>
            </w:r>
          </w:p>
          <w:p w:rsidR="0099030E" w:rsidRDefault="0099030E" w:rsidP="00147D83">
            <w:r>
              <w:t>(10065, 8, '2015-05-05 07:43:09'),</w:t>
            </w:r>
          </w:p>
          <w:p w:rsidR="0099030E" w:rsidRDefault="0099030E" w:rsidP="00147D83">
            <w:r>
              <w:t>(10066, 8, '2015-05-05 07:43:12'),</w:t>
            </w:r>
          </w:p>
          <w:p w:rsidR="0099030E" w:rsidRDefault="0099030E" w:rsidP="00147D83">
            <w:r>
              <w:t>(10067, 8, '2015-05-05 07:43:15'),</w:t>
            </w:r>
          </w:p>
          <w:p w:rsidR="0099030E" w:rsidRDefault="0099030E" w:rsidP="00147D83">
            <w:r>
              <w:t>(10068, 8, '2015-05-05 07:43:18'),</w:t>
            </w:r>
          </w:p>
          <w:p w:rsidR="0099030E" w:rsidRDefault="0099030E" w:rsidP="00147D83">
            <w:r>
              <w:t>(10069, 8, '2015-05-05 07:43:21'),</w:t>
            </w:r>
          </w:p>
          <w:p w:rsidR="0099030E" w:rsidRDefault="0099030E" w:rsidP="00147D83">
            <w:r>
              <w:t>(10070, 8, '2015-05-05 07:43:24'),</w:t>
            </w:r>
          </w:p>
          <w:p w:rsidR="0099030E" w:rsidRDefault="0099030E" w:rsidP="00147D83">
            <w:r>
              <w:t>(10071, 8, '2015-05-05 07:43:27'),</w:t>
            </w:r>
          </w:p>
          <w:p w:rsidR="0099030E" w:rsidRDefault="0099030E" w:rsidP="00147D83">
            <w:r>
              <w:t>(10072, 8, '2015-05-05 07:43:30'),</w:t>
            </w:r>
          </w:p>
          <w:p w:rsidR="0099030E" w:rsidRDefault="0099030E" w:rsidP="00147D83">
            <w:r>
              <w:t>(10073, 8, '2015-05-05 07:43:33'),</w:t>
            </w:r>
          </w:p>
          <w:p w:rsidR="0099030E" w:rsidRDefault="0099030E" w:rsidP="00147D83">
            <w:r>
              <w:t>(10074, 8, '2015-05-05 07:43:36'),</w:t>
            </w:r>
          </w:p>
          <w:p w:rsidR="0099030E" w:rsidRDefault="0099030E" w:rsidP="00147D83">
            <w:r>
              <w:t>(10075, 8, '2015-05-05 07:43:39'),</w:t>
            </w:r>
          </w:p>
          <w:p w:rsidR="0099030E" w:rsidRDefault="0099030E" w:rsidP="00147D83">
            <w:r>
              <w:t>(10076, 8, '2015-05-05 07:43:42'),</w:t>
            </w:r>
          </w:p>
          <w:p w:rsidR="0099030E" w:rsidRDefault="0099030E" w:rsidP="00147D83">
            <w:r>
              <w:t>(10077, 8, '2015-05-05 07:43:45'),</w:t>
            </w:r>
          </w:p>
          <w:p w:rsidR="0099030E" w:rsidRDefault="0099030E" w:rsidP="00147D83">
            <w:r>
              <w:t>(10078, 8, '2015-05-05 07:43:49'),</w:t>
            </w:r>
          </w:p>
          <w:p w:rsidR="0099030E" w:rsidRDefault="0099030E" w:rsidP="00147D83">
            <w:r>
              <w:t>(10079, 8, '2015-05-05 07:43:52'),</w:t>
            </w:r>
          </w:p>
          <w:p w:rsidR="0099030E" w:rsidRDefault="0099030E" w:rsidP="00147D83">
            <w:r>
              <w:t>(10080, 8, '2015-05-05 07:43:55'),</w:t>
            </w:r>
          </w:p>
          <w:p w:rsidR="0099030E" w:rsidRDefault="0099030E" w:rsidP="00147D83">
            <w:r>
              <w:t>(10081, 8, '2015-05-05 07:43:58'),</w:t>
            </w:r>
          </w:p>
          <w:p w:rsidR="0099030E" w:rsidRDefault="0099030E" w:rsidP="00147D83">
            <w:r>
              <w:t>(10082, 8, '2015-05-05 07:44:01'),</w:t>
            </w:r>
          </w:p>
          <w:p w:rsidR="0099030E" w:rsidRDefault="0099030E" w:rsidP="00147D83">
            <w:r>
              <w:t>(10083, 8, '2015-05-05 07:44:04'),</w:t>
            </w:r>
          </w:p>
          <w:p w:rsidR="0099030E" w:rsidRDefault="0099030E" w:rsidP="00147D83">
            <w:r>
              <w:t>(10084, 8, '2015-05-05 07:44:07'),</w:t>
            </w:r>
          </w:p>
          <w:p w:rsidR="0099030E" w:rsidRDefault="0099030E" w:rsidP="00147D83">
            <w:r>
              <w:t>(10085, 9, '2015-05-05 07:44:10'),</w:t>
            </w:r>
          </w:p>
          <w:p w:rsidR="0099030E" w:rsidRDefault="0099030E" w:rsidP="00147D83">
            <w:r>
              <w:t>(10086, 9, '2015-05-05 07:44:13'),</w:t>
            </w:r>
          </w:p>
          <w:p w:rsidR="0099030E" w:rsidRDefault="0099030E" w:rsidP="00147D83">
            <w:r>
              <w:t>(10087, 9, '2015-05-05 07:44:16'),</w:t>
            </w:r>
          </w:p>
          <w:p w:rsidR="0099030E" w:rsidRDefault="0099030E" w:rsidP="00147D83">
            <w:r>
              <w:t>(10088, 9, '2015-05-05 07:44:19'),</w:t>
            </w:r>
          </w:p>
          <w:p w:rsidR="0099030E" w:rsidRDefault="0099030E" w:rsidP="00147D83">
            <w:r>
              <w:t>(10089, 9, '2015-05-05 07:44:22'),</w:t>
            </w:r>
          </w:p>
          <w:p w:rsidR="0099030E" w:rsidRDefault="0099030E" w:rsidP="00147D83">
            <w:r>
              <w:t>(10090, 9, '2015-05-05 07:44:25'),</w:t>
            </w:r>
          </w:p>
          <w:p w:rsidR="0099030E" w:rsidRDefault="0099030E" w:rsidP="00147D83">
            <w:r>
              <w:t>(10091, 9, '2015-05-05 07:44:28'),</w:t>
            </w:r>
          </w:p>
          <w:p w:rsidR="0099030E" w:rsidRDefault="0099030E" w:rsidP="00147D83">
            <w:r>
              <w:t>(10092, 9, '2015-05-05 07:44:31'),</w:t>
            </w:r>
          </w:p>
          <w:p w:rsidR="0099030E" w:rsidRDefault="0099030E" w:rsidP="00147D83">
            <w:r>
              <w:t>(10093, 9, '2015-05-05 07:44:34'),</w:t>
            </w:r>
          </w:p>
          <w:p w:rsidR="0099030E" w:rsidRDefault="0099030E" w:rsidP="00147D83">
            <w:r>
              <w:t>(10094, 9, '2015-05-05 07:44:37'),</w:t>
            </w:r>
          </w:p>
          <w:p w:rsidR="0099030E" w:rsidRDefault="0099030E" w:rsidP="00147D83">
            <w:r>
              <w:t>(10095, 9, '2015-05-05 07:44:40'),</w:t>
            </w:r>
          </w:p>
          <w:p w:rsidR="0099030E" w:rsidRDefault="0099030E" w:rsidP="00147D83">
            <w:r>
              <w:t>(10096, 9, '2015-05-05 07:44:43'),</w:t>
            </w:r>
          </w:p>
          <w:p w:rsidR="0099030E" w:rsidRDefault="0099030E" w:rsidP="00147D83">
            <w:r>
              <w:t>(10097, 9, '2015-05-05 07:44:46'),</w:t>
            </w:r>
          </w:p>
          <w:p w:rsidR="0099030E" w:rsidRDefault="0099030E" w:rsidP="00147D83">
            <w:r>
              <w:t>(10098, 9, '2015-05-05 07:44:49'),</w:t>
            </w:r>
          </w:p>
          <w:p w:rsidR="0099030E" w:rsidRDefault="0099030E" w:rsidP="00147D83">
            <w:r>
              <w:t>(10099, 9, '2015-05-05 07:44:52'),</w:t>
            </w:r>
          </w:p>
          <w:p w:rsidR="0099030E" w:rsidRDefault="0099030E" w:rsidP="00147D83">
            <w:r>
              <w:t>(10100, 9, '2015-05-05 07:44:55'),</w:t>
            </w:r>
          </w:p>
          <w:p w:rsidR="0099030E" w:rsidRDefault="0099030E" w:rsidP="00147D83">
            <w:r>
              <w:t>(10101, 9, '2015-05-05 07:44:58'),</w:t>
            </w:r>
          </w:p>
          <w:p w:rsidR="0099030E" w:rsidRDefault="0099030E" w:rsidP="00147D83">
            <w:r>
              <w:t>(10102, 9, '2015-05-05 07:45:01'),</w:t>
            </w:r>
          </w:p>
          <w:p w:rsidR="0099030E" w:rsidRDefault="0099030E" w:rsidP="00147D83">
            <w:r>
              <w:t>(10103, 9, '2015-05-05 07:45:04'),</w:t>
            </w:r>
          </w:p>
          <w:p w:rsidR="0099030E" w:rsidRDefault="0099030E" w:rsidP="00147D83">
            <w:r>
              <w:t>(10104, 9, '2015-05-05 07:45:07'),</w:t>
            </w:r>
          </w:p>
          <w:p w:rsidR="0099030E" w:rsidRDefault="0099030E" w:rsidP="00147D83">
            <w:r>
              <w:t>(10105, 9, '2015-05-05 07:45:10'),</w:t>
            </w:r>
          </w:p>
          <w:p w:rsidR="0099030E" w:rsidRDefault="0099030E" w:rsidP="00147D83">
            <w:r>
              <w:t>(10106, 9, '2015-05-05 07:45:13'),</w:t>
            </w:r>
          </w:p>
          <w:p w:rsidR="0099030E" w:rsidRDefault="0099030E" w:rsidP="00147D83">
            <w:r>
              <w:t>(10107, 9, '2015-05-05 07:45:17'),</w:t>
            </w:r>
          </w:p>
          <w:p w:rsidR="0099030E" w:rsidRDefault="0099030E" w:rsidP="00147D83">
            <w:r>
              <w:t>(10108, 9, '2015-05-05 07:45:20'),</w:t>
            </w:r>
          </w:p>
          <w:p w:rsidR="0099030E" w:rsidRDefault="0099030E" w:rsidP="00147D83">
            <w:r>
              <w:t>(10109, 9, '2015-05-05 07:45:23'),</w:t>
            </w:r>
          </w:p>
          <w:p w:rsidR="0099030E" w:rsidRDefault="0099030E" w:rsidP="00147D83">
            <w:r>
              <w:t>(10110, 9, '2015-05-05 07:45:26'),</w:t>
            </w:r>
          </w:p>
          <w:p w:rsidR="0099030E" w:rsidRDefault="0099030E" w:rsidP="00147D83">
            <w:r>
              <w:t>(10111, 10, '2015-05-05 07:45:29'),</w:t>
            </w:r>
          </w:p>
          <w:p w:rsidR="0099030E" w:rsidRDefault="0099030E" w:rsidP="00147D83">
            <w:r>
              <w:t>(10112, 9, '2015-05-05 07:45:32'),</w:t>
            </w:r>
          </w:p>
          <w:p w:rsidR="0099030E" w:rsidRDefault="0099030E" w:rsidP="00147D83">
            <w:r>
              <w:t>(10113, 9, '2015-05-05 07:45:35'),</w:t>
            </w:r>
          </w:p>
          <w:p w:rsidR="0099030E" w:rsidRDefault="0099030E" w:rsidP="00147D83">
            <w:r>
              <w:t>(10114, 9, '2015-05-05 07:45:38'),</w:t>
            </w:r>
          </w:p>
          <w:p w:rsidR="0099030E" w:rsidRDefault="0099030E" w:rsidP="00147D83">
            <w:r>
              <w:t>(10115, 9, '2015-05-05 07:45:41'),</w:t>
            </w:r>
          </w:p>
          <w:p w:rsidR="0099030E" w:rsidRDefault="0099030E" w:rsidP="00147D83">
            <w:r>
              <w:t>(10116, 9, '2015-05-05 07:45:44'),</w:t>
            </w:r>
          </w:p>
          <w:p w:rsidR="0099030E" w:rsidRDefault="0099030E" w:rsidP="00147D83">
            <w:r>
              <w:t>(10117, 9, '2015-05-05 07:45:47'),</w:t>
            </w:r>
          </w:p>
          <w:p w:rsidR="0099030E" w:rsidRDefault="0099030E" w:rsidP="00147D83">
            <w:r>
              <w:t>(10118, 9, '2015-05-05 07:45:50'),</w:t>
            </w:r>
          </w:p>
          <w:p w:rsidR="0099030E" w:rsidRDefault="0099030E" w:rsidP="00147D83">
            <w:r>
              <w:t>(10119, 9, '2015-05-05 07:45:53'),</w:t>
            </w:r>
          </w:p>
          <w:p w:rsidR="0099030E" w:rsidRDefault="0099030E" w:rsidP="00147D83">
            <w:r>
              <w:t>(10120, 10, '2015-05-05 07:45:56'),</w:t>
            </w:r>
          </w:p>
          <w:p w:rsidR="0099030E" w:rsidRDefault="0099030E" w:rsidP="00147D83">
            <w:r>
              <w:t>(10121, 9, '2015-05-05 07:45:59'),</w:t>
            </w:r>
          </w:p>
          <w:p w:rsidR="0099030E" w:rsidRDefault="0099030E" w:rsidP="00147D83">
            <w:r>
              <w:t>(10122, 9, '2015-05-05 07:46:02'),</w:t>
            </w:r>
          </w:p>
          <w:p w:rsidR="0099030E" w:rsidRDefault="0099030E" w:rsidP="00147D83">
            <w:r>
              <w:t>(10123, 9, '2015-05-05 07:46:05'),</w:t>
            </w:r>
          </w:p>
          <w:p w:rsidR="0099030E" w:rsidRDefault="0099030E" w:rsidP="00147D83">
            <w:r>
              <w:t>(10124, 9, '2015-05-05 07:46:08'),</w:t>
            </w:r>
          </w:p>
          <w:p w:rsidR="0099030E" w:rsidRDefault="0099030E" w:rsidP="00147D83">
            <w:r>
              <w:t>(10125, 9, '2015-05-05 07:46:11'),</w:t>
            </w:r>
          </w:p>
          <w:p w:rsidR="0099030E" w:rsidRDefault="0099030E" w:rsidP="00147D83">
            <w:r>
              <w:t>(10126, 9, '2015-05-05 07:46:14'),</w:t>
            </w:r>
          </w:p>
          <w:p w:rsidR="0099030E" w:rsidRDefault="0099030E" w:rsidP="00147D83">
            <w:r>
              <w:t>(10127, 9, '2015-05-05 07:46:17'),</w:t>
            </w:r>
          </w:p>
          <w:p w:rsidR="0099030E" w:rsidRDefault="0099030E" w:rsidP="00147D83">
            <w:r>
              <w:t>(10128, 9, '2015-05-05 07:46:21'),</w:t>
            </w:r>
          </w:p>
          <w:p w:rsidR="0099030E" w:rsidRDefault="0099030E" w:rsidP="00147D83">
            <w:r>
              <w:t>(10129, 9, '2015-05-05 07:46:24'),</w:t>
            </w:r>
          </w:p>
          <w:p w:rsidR="0099030E" w:rsidRDefault="0099030E" w:rsidP="00147D83">
            <w:r>
              <w:t>(10130, 9, '2015-05-05 07:46:27'),</w:t>
            </w:r>
          </w:p>
          <w:p w:rsidR="0099030E" w:rsidRDefault="0099030E" w:rsidP="00147D83">
            <w:r>
              <w:t>(10131, 9, '2015-05-05 07:46:30'),</w:t>
            </w:r>
          </w:p>
          <w:p w:rsidR="0099030E" w:rsidRDefault="0099030E" w:rsidP="00147D83">
            <w:r>
              <w:t>(10132, 9, '2015-05-05 07:46:33'),</w:t>
            </w:r>
          </w:p>
          <w:p w:rsidR="0099030E" w:rsidRDefault="0099030E" w:rsidP="00147D83">
            <w:r>
              <w:t>(10133, 9, '2015-05-05 07:46:36'),</w:t>
            </w:r>
          </w:p>
          <w:p w:rsidR="0099030E" w:rsidRDefault="0099030E" w:rsidP="00147D83">
            <w:r>
              <w:t>(10134, 9, '2015-05-05 07:46:39'),</w:t>
            </w:r>
          </w:p>
          <w:p w:rsidR="0099030E" w:rsidRDefault="0099030E" w:rsidP="00147D83">
            <w:r>
              <w:t>(10135, 9, '2015-05-05 07:46:42'),</w:t>
            </w:r>
          </w:p>
          <w:p w:rsidR="0099030E" w:rsidRDefault="0099030E" w:rsidP="00147D83">
            <w:r>
              <w:t>(10136, 9, '2015-05-05 07:46:45'),</w:t>
            </w:r>
          </w:p>
          <w:p w:rsidR="0099030E" w:rsidRDefault="0099030E" w:rsidP="00147D83">
            <w:r>
              <w:t>(10137, 9, '2015-05-05 07:46:48'),</w:t>
            </w:r>
          </w:p>
          <w:p w:rsidR="0099030E" w:rsidRDefault="0099030E" w:rsidP="00147D83">
            <w:r>
              <w:t>(10138, 9, '2015-05-05 07:46:51'),</w:t>
            </w:r>
          </w:p>
          <w:p w:rsidR="0099030E" w:rsidRDefault="0099030E" w:rsidP="00147D83">
            <w:r>
              <w:t>(10139, 9, '2015-05-05 07:46:54'),</w:t>
            </w:r>
          </w:p>
          <w:p w:rsidR="0099030E" w:rsidRDefault="0099030E" w:rsidP="00147D83">
            <w:r>
              <w:t>(10140, 9, '2015-05-05 07:46:57'),</w:t>
            </w:r>
          </w:p>
          <w:p w:rsidR="0099030E" w:rsidRDefault="0099030E" w:rsidP="00147D83">
            <w:r>
              <w:t>(10141, 9, '2015-05-05 07:47:00'),</w:t>
            </w:r>
          </w:p>
          <w:p w:rsidR="0099030E" w:rsidRDefault="0099030E" w:rsidP="00147D83">
            <w:r>
              <w:t>(10142, 9, '2015-05-05 07:47:03'),</w:t>
            </w:r>
          </w:p>
          <w:p w:rsidR="0099030E" w:rsidRDefault="0099030E" w:rsidP="00147D83">
            <w:r>
              <w:t>(10143, 9, '2015-05-05 07:47:06'),</w:t>
            </w:r>
          </w:p>
          <w:p w:rsidR="0099030E" w:rsidRDefault="0099030E" w:rsidP="00147D83">
            <w:r>
              <w:t>(10144, 9, '2015-05-05 07:47:09'),</w:t>
            </w:r>
          </w:p>
          <w:p w:rsidR="0099030E" w:rsidRDefault="0099030E" w:rsidP="00147D83">
            <w:r>
              <w:t>(10145, 9, '2015-05-05 07:47:12'),</w:t>
            </w:r>
          </w:p>
          <w:p w:rsidR="0099030E" w:rsidRDefault="0099030E" w:rsidP="00147D83">
            <w:r>
              <w:t>(10146, 9, '2015-05-05 07:47:15'),</w:t>
            </w:r>
          </w:p>
          <w:p w:rsidR="0099030E" w:rsidRDefault="0099030E" w:rsidP="00147D83">
            <w:r>
              <w:t>(10147, 9, '2015-05-05 07:47:18'),</w:t>
            </w:r>
          </w:p>
          <w:p w:rsidR="0099030E" w:rsidRDefault="0099030E" w:rsidP="00147D83">
            <w:r>
              <w:t>(10148, 9, '2015-05-05 07:47:21'),</w:t>
            </w:r>
          </w:p>
          <w:p w:rsidR="0099030E" w:rsidRDefault="0099030E" w:rsidP="00147D83">
            <w:r>
              <w:t>(10149, 9, '2015-05-05 07:47:24'),</w:t>
            </w:r>
          </w:p>
          <w:p w:rsidR="0099030E" w:rsidRDefault="0099030E" w:rsidP="00147D83">
            <w:r>
              <w:t>(10150, 9, '2015-05-05 07:47:27'),</w:t>
            </w:r>
          </w:p>
          <w:p w:rsidR="0099030E" w:rsidRDefault="0099030E" w:rsidP="00147D83">
            <w:r>
              <w:t>(10151, 9, '2015-05-05 07:47:30'),</w:t>
            </w:r>
          </w:p>
          <w:p w:rsidR="0099030E" w:rsidRDefault="0099030E" w:rsidP="00147D83">
            <w:r>
              <w:t>(10152, 9, '2015-05-05 07:47:33'),</w:t>
            </w:r>
          </w:p>
          <w:p w:rsidR="0099030E" w:rsidRDefault="0099030E" w:rsidP="00147D83">
            <w:r>
              <w:t>(10153, 9, '2015-05-05 07:47:36'),</w:t>
            </w:r>
          </w:p>
          <w:p w:rsidR="0099030E" w:rsidRDefault="0099030E" w:rsidP="00147D83">
            <w:r>
              <w:t>(10154, 9, '2015-05-05 07:47:39'),</w:t>
            </w:r>
          </w:p>
          <w:p w:rsidR="0099030E" w:rsidRDefault="0099030E" w:rsidP="00147D83">
            <w:r>
              <w:t>(10155, 9, '2015-05-05 07:47:42'),</w:t>
            </w:r>
          </w:p>
          <w:p w:rsidR="0099030E" w:rsidRDefault="0099030E" w:rsidP="00147D83">
            <w:r>
              <w:t>(10156, 9, '2015-05-05 07:47:45'),</w:t>
            </w:r>
          </w:p>
          <w:p w:rsidR="0099030E" w:rsidRDefault="0099030E" w:rsidP="00147D83">
            <w:r>
              <w:t>(10157, 9, '2015-05-05 07:47:48'),</w:t>
            </w:r>
          </w:p>
          <w:p w:rsidR="0099030E" w:rsidRDefault="0099030E" w:rsidP="00147D83">
            <w:r>
              <w:t>(10158, 9, '2015-05-05 07:47:52'),</w:t>
            </w:r>
          </w:p>
          <w:p w:rsidR="0099030E" w:rsidRDefault="0099030E" w:rsidP="00147D83">
            <w:r>
              <w:t>(10159, 9, '2015-05-05 07:47:55'),</w:t>
            </w:r>
          </w:p>
          <w:p w:rsidR="0099030E" w:rsidRDefault="0099030E" w:rsidP="00147D83">
            <w:r>
              <w:t>(10160, 9, '2015-05-05 07:47:58'),</w:t>
            </w:r>
          </w:p>
          <w:p w:rsidR="0099030E" w:rsidRDefault="0099030E" w:rsidP="00147D83">
            <w:r>
              <w:t>(10161, 9, '2015-05-05 07:48:01'),</w:t>
            </w:r>
          </w:p>
          <w:p w:rsidR="0099030E" w:rsidRDefault="0099030E" w:rsidP="00147D83">
            <w:r>
              <w:t>(10162, 8, '2015-05-05 07:48:04'),</w:t>
            </w:r>
          </w:p>
          <w:p w:rsidR="0099030E" w:rsidRDefault="0099030E" w:rsidP="00147D83">
            <w:r>
              <w:t>(10163, 8, '2015-05-05 07:48:07'),</w:t>
            </w:r>
          </w:p>
          <w:p w:rsidR="0099030E" w:rsidRDefault="0099030E" w:rsidP="00147D83">
            <w:r>
              <w:t>(10164, 8, '2015-05-05 07:48:10'),</w:t>
            </w:r>
          </w:p>
          <w:p w:rsidR="0099030E" w:rsidRDefault="0099030E" w:rsidP="00147D83">
            <w:r>
              <w:t>(10165, 8, '2015-05-05 07:48:13'),</w:t>
            </w:r>
          </w:p>
          <w:p w:rsidR="0099030E" w:rsidRDefault="0099030E" w:rsidP="00147D83">
            <w:r>
              <w:t>(10166, 8, '2015-05-05 07:48:16'),</w:t>
            </w:r>
          </w:p>
          <w:p w:rsidR="0099030E" w:rsidRDefault="0099030E" w:rsidP="00147D83">
            <w:r>
              <w:t>(10167, 8, '2015-05-05 07:48:19'),</w:t>
            </w:r>
          </w:p>
          <w:p w:rsidR="0099030E" w:rsidRDefault="0099030E" w:rsidP="00147D83">
            <w:r>
              <w:t>(10168, 8, '2015-05-05 07:48:22'),</w:t>
            </w:r>
          </w:p>
          <w:p w:rsidR="0099030E" w:rsidRDefault="0099030E" w:rsidP="00147D83">
            <w:r>
              <w:t>(10169, 8, '2015-05-05 07:48:25'),</w:t>
            </w:r>
          </w:p>
          <w:p w:rsidR="0099030E" w:rsidRDefault="0099030E" w:rsidP="00147D83">
            <w:r>
              <w:t>(10170, 8, '2015-05-05 07:48:28'),</w:t>
            </w:r>
          </w:p>
          <w:p w:rsidR="0099030E" w:rsidRDefault="0099030E" w:rsidP="00147D83">
            <w:r>
              <w:t>(10171, 8, '2015-05-05 07:48:31'),</w:t>
            </w:r>
          </w:p>
          <w:p w:rsidR="0099030E" w:rsidRDefault="0099030E" w:rsidP="00147D83">
            <w:r>
              <w:t>(10172, 8, '2015-05-05 07:48:34'),</w:t>
            </w:r>
          </w:p>
          <w:p w:rsidR="0099030E" w:rsidRDefault="0099030E" w:rsidP="00147D83">
            <w:r>
              <w:t>(10173, 8, '2015-05-05 07:48:37'),</w:t>
            </w:r>
          </w:p>
          <w:p w:rsidR="0099030E" w:rsidRDefault="0099030E" w:rsidP="00147D83">
            <w:r>
              <w:t>(10174, 8, '2015-05-05 07:48:40'),</w:t>
            </w:r>
          </w:p>
          <w:p w:rsidR="0099030E" w:rsidRDefault="0099030E" w:rsidP="00147D83">
            <w:r>
              <w:t>(10175, 8, '2015-05-05 07:48:43'),</w:t>
            </w:r>
          </w:p>
          <w:p w:rsidR="0099030E" w:rsidRDefault="0099030E" w:rsidP="00147D83">
            <w:r>
              <w:t>(10176, 8, '2015-05-05 07:48:46'),</w:t>
            </w:r>
          </w:p>
          <w:p w:rsidR="0099030E" w:rsidRDefault="0099030E" w:rsidP="00147D83">
            <w:r>
              <w:t>(10177, 8, '2015-05-05 07:48:49'),</w:t>
            </w:r>
          </w:p>
          <w:p w:rsidR="0099030E" w:rsidRDefault="0099030E" w:rsidP="00147D83">
            <w:r>
              <w:t>(10178, 8, '2015-05-05 07:48:52'),</w:t>
            </w:r>
          </w:p>
          <w:p w:rsidR="0099030E" w:rsidRDefault="0099030E" w:rsidP="00147D83">
            <w:r>
              <w:t>(10179, 8, '2015-05-05 07:48:55'),</w:t>
            </w:r>
          </w:p>
          <w:p w:rsidR="0099030E" w:rsidRDefault="0099030E" w:rsidP="00147D83">
            <w:r>
              <w:t>(10180, 8, '2015-05-05 07:48:58'),</w:t>
            </w:r>
          </w:p>
          <w:p w:rsidR="0099030E" w:rsidRDefault="0099030E" w:rsidP="00147D83">
            <w:r>
              <w:t>(10181, 8, '2015-05-05 07:49:01'),</w:t>
            </w:r>
          </w:p>
          <w:p w:rsidR="0099030E" w:rsidRDefault="0099030E" w:rsidP="00147D83">
            <w:r>
              <w:t>(10182, 8, '2015-05-05 07:49:04'),</w:t>
            </w:r>
          </w:p>
          <w:p w:rsidR="0099030E" w:rsidRDefault="0099030E" w:rsidP="00147D83">
            <w:r>
              <w:t>(10183, 8, '2015-05-05 07:49:07'),</w:t>
            </w:r>
          </w:p>
          <w:p w:rsidR="0099030E" w:rsidRDefault="0099030E" w:rsidP="00147D83">
            <w:r>
              <w:t>(10184, 8, '2015-05-05 07:49:10'),</w:t>
            </w:r>
          </w:p>
          <w:p w:rsidR="0099030E" w:rsidRDefault="0099030E" w:rsidP="00147D83">
            <w:r>
              <w:t>(10185, 8, '2015-05-05 07:49:13'),</w:t>
            </w:r>
          </w:p>
          <w:p w:rsidR="0099030E" w:rsidRDefault="0099030E" w:rsidP="00147D83">
            <w:r>
              <w:t>(10186, 8, '2015-05-05 07:49:16'),</w:t>
            </w:r>
          </w:p>
          <w:p w:rsidR="0099030E" w:rsidRDefault="0099030E" w:rsidP="00147D83">
            <w:r>
              <w:t>(10187, 8, '2015-05-05 07:49:20'),</w:t>
            </w:r>
          </w:p>
          <w:p w:rsidR="0099030E" w:rsidRDefault="0099030E" w:rsidP="00147D83">
            <w:r>
              <w:t>(10188, 8, '2015-05-05 07:49:23'),</w:t>
            </w:r>
          </w:p>
          <w:p w:rsidR="0099030E" w:rsidRDefault="0099030E" w:rsidP="00147D83">
            <w:r>
              <w:t>(10189, 8, '2015-05-05 07:49:26'),</w:t>
            </w:r>
          </w:p>
          <w:p w:rsidR="0099030E" w:rsidRDefault="0099030E" w:rsidP="00147D83">
            <w:r>
              <w:t>(10190, 8, '2015-05-05 07:49:29'),</w:t>
            </w:r>
          </w:p>
          <w:p w:rsidR="0099030E" w:rsidRDefault="0099030E" w:rsidP="00147D83">
            <w:r>
              <w:t>(10191, 8, '2015-05-05 07:49:32'),</w:t>
            </w:r>
          </w:p>
          <w:p w:rsidR="0099030E" w:rsidRDefault="0099030E" w:rsidP="00147D83">
            <w:r>
              <w:t>(10192, 8, '2015-05-05 07:49:35'),</w:t>
            </w:r>
          </w:p>
          <w:p w:rsidR="0099030E" w:rsidRDefault="0099030E" w:rsidP="00147D83">
            <w:r>
              <w:t>(10193, 8, '2015-05-05 07:49:38'),</w:t>
            </w:r>
          </w:p>
          <w:p w:rsidR="0099030E" w:rsidRDefault="0099030E" w:rsidP="00147D83">
            <w:r>
              <w:t>(10194, 8, '2015-05-05 07:49:41'),</w:t>
            </w:r>
          </w:p>
          <w:p w:rsidR="0099030E" w:rsidRDefault="0099030E" w:rsidP="00147D83">
            <w:r>
              <w:t>(10195, 8, '2015-05-05 07:49:44'),</w:t>
            </w:r>
          </w:p>
          <w:p w:rsidR="0099030E" w:rsidRDefault="0099030E" w:rsidP="00147D83">
            <w:r>
              <w:t>(10196, 8, '2015-05-05 07:49:47'),</w:t>
            </w:r>
          </w:p>
          <w:p w:rsidR="0099030E" w:rsidRDefault="0099030E" w:rsidP="00147D83">
            <w:r>
              <w:t>(10197, 7, '2015-05-05 07:49:50'),</w:t>
            </w:r>
          </w:p>
          <w:p w:rsidR="0099030E" w:rsidRDefault="0099030E" w:rsidP="00147D83">
            <w:r>
              <w:t>(10198, 8, '2015-05-05 07:49:53'),</w:t>
            </w:r>
          </w:p>
          <w:p w:rsidR="0099030E" w:rsidRDefault="0099030E" w:rsidP="00147D83">
            <w:r>
              <w:t>(10199, 7, '2015-05-05 07:49:56'),</w:t>
            </w:r>
          </w:p>
          <w:p w:rsidR="0099030E" w:rsidRDefault="0099030E" w:rsidP="00147D83">
            <w:r>
              <w:t>(10200, 7, '2015-05-05 07:49:59'),</w:t>
            </w:r>
          </w:p>
          <w:p w:rsidR="0099030E" w:rsidRDefault="0099030E" w:rsidP="00147D83">
            <w:r>
              <w:t>(10201, 7, '2015-05-05 07:50:02'),</w:t>
            </w:r>
          </w:p>
          <w:p w:rsidR="0099030E" w:rsidRDefault="0099030E" w:rsidP="00147D83">
            <w:r>
              <w:t>(10202, 8, '2015-05-05 07:50:05'),</w:t>
            </w:r>
          </w:p>
          <w:p w:rsidR="0099030E" w:rsidRDefault="0099030E" w:rsidP="00147D83">
            <w:r>
              <w:t>(10203, 7, '2015-05-05 07:50:08'),</w:t>
            </w:r>
          </w:p>
          <w:p w:rsidR="0099030E" w:rsidRDefault="0099030E" w:rsidP="00147D83">
            <w:r>
              <w:t>(10204, 7, '2015-05-05 07:50:11'),</w:t>
            </w:r>
          </w:p>
          <w:p w:rsidR="0099030E" w:rsidRDefault="0099030E" w:rsidP="00147D83">
            <w:r>
              <w:t>(10205, 7, '2015-05-05 07:50:14'),</w:t>
            </w:r>
          </w:p>
          <w:p w:rsidR="0099030E" w:rsidRDefault="0099030E" w:rsidP="00147D83">
            <w:r>
              <w:t>(10206, 7, '2015-05-05 07:50:17'),</w:t>
            </w:r>
          </w:p>
          <w:p w:rsidR="0099030E" w:rsidRDefault="0099030E" w:rsidP="00147D83">
            <w:r>
              <w:t>(10207, 7, '2015-05-05 07:50:20'),</w:t>
            </w:r>
          </w:p>
          <w:p w:rsidR="0099030E" w:rsidRDefault="0099030E" w:rsidP="00147D83">
            <w:r>
              <w:t>(10208, 7, '2015-05-05 07:50:23'),</w:t>
            </w:r>
          </w:p>
          <w:p w:rsidR="0099030E" w:rsidRDefault="0099030E" w:rsidP="00147D83">
            <w:r>
              <w:t>(10209, 7, '2015-05-05 07:50:26'),</w:t>
            </w:r>
          </w:p>
          <w:p w:rsidR="0099030E" w:rsidRDefault="0099030E" w:rsidP="00147D83">
            <w:r>
              <w:t>(10210, 7, '2015-05-05 07:50:29'),</w:t>
            </w:r>
          </w:p>
          <w:p w:rsidR="0099030E" w:rsidRDefault="0099030E" w:rsidP="00147D83">
            <w:r>
              <w:t>(10211, 7, '2015-05-05 07:50:32'),</w:t>
            </w:r>
          </w:p>
          <w:p w:rsidR="0099030E" w:rsidRDefault="0099030E" w:rsidP="00147D83">
            <w:r>
              <w:t>(10212, 7, '2015-05-05 07:50:35'),</w:t>
            </w:r>
          </w:p>
          <w:p w:rsidR="0099030E" w:rsidRDefault="0099030E" w:rsidP="00147D83">
            <w:r>
              <w:t>(10213, 7, '2015-05-05 07:50:38'),</w:t>
            </w:r>
          </w:p>
          <w:p w:rsidR="0099030E" w:rsidRDefault="0099030E" w:rsidP="00147D83">
            <w:r>
              <w:t>(10214, 7, '2015-05-05 07:50:41'),</w:t>
            </w:r>
          </w:p>
          <w:p w:rsidR="0099030E" w:rsidRDefault="0099030E" w:rsidP="00147D83">
            <w:r>
              <w:t>(10215, 7, '2015-05-05 07:50:44'),</w:t>
            </w:r>
          </w:p>
          <w:p w:rsidR="0099030E" w:rsidRDefault="0099030E" w:rsidP="00147D83">
            <w:r>
              <w:t>(10216, 7, '2015-05-05 07:50:48'),</w:t>
            </w:r>
          </w:p>
          <w:p w:rsidR="0099030E" w:rsidRDefault="0099030E" w:rsidP="00147D83">
            <w:r>
              <w:t>(10217, 7, '2015-05-05 07:50:51'),</w:t>
            </w:r>
          </w:p>
          <w:p w:rsidR="0099030E" w:rsidRDefault="0099030E" w:rsidP="00147D83">
            <w:r>
              <w:t>(10218, 7, '2015-05-05 07:50:54'),</w:t>
            </w:r>
          </w:p>
          <w:p w:rsidR="0099030E" w:rsidRDefault="0099030E" w:rsidP="00147D83">
            <w:r>
              <w:t>(10219, 7, '2015-05-05 07:50:57'),</w:t>
            </w:r>
          </w:p>
          <w:p w:rsidR="0099030E" w:rsidRDefault="0099030E" w:rsidP="00147D83">
            <w:r>
              <w:t>(10220, 7, '2015-05-05 07:51:00'),</w:t>
            </w:r>
          </w:p>
          <w:p w:rsidR="0099030E" w:rsidRDefault="0099030E" w:rsidP="00147D83">
            <w:r>
              <w:t>(10221, 7, '2015-05-05 07:51:03'),</w:t>
            </w:r>
          </w:p>
          <w:p w:rsidR="0099030E" w:rsidRDefault="0099030E" w:rsidP="00147D83">
            <w:r>
              <w:t>(10222, 7, '2015-05-05 07:51:06'),</w:t>
            </w:r>
          </w:p>
          <w:p w:rsidR="0099030E" w:rsidRDefault="0099030E" w:rsidP="00147D83">
            <w:r>
              <w:t>(10223, 7, '2015-05-05 07:51:09'),</w:t>
            </w:r>
          </w:p>
          <w:p w:rsidR="0099030E" w:rsidRDefault="0099030E" w:rsidP="00147D83">
            <w:r>
              <w:t>(10224, 7, '2015-05-05 07:51:12'),</w:t>
            </w:r>
          </w:p>
          <w:p w:rsidR="0099030E" w:rsidRDefault="0099030E" w:rsidP="00147D83">
            <w:r>
              <w:t>(10225, 7, '2015-05-05 07:51:15'),</w:t>
            </w:r>
          </w:p>
          <w:p w:rsidR="0099030E" w:rsidRDefault="0099030E" w:rsidP="00147D83">
            <w:r>
              <w:t>(10226, 7, '2015-05-05 07:51:18'),</w:t>
            </w:r>
          </w:p>
          <w:p w:rsidR="0099030E" w:rsidRDefault="0099030E" w:rsidP="00147D83">
            <w:r>
              <w:t>(10227, 7, '2015-05-05 07:51:21'),</w:t>
            </w:r>
          </w:p>
          <w:p w:rsidR="0099030E" w:rsidRDefault="0099030E" w:rsidP="00147D83">
            <w:r>
              <w:t>(10228, 7, '2015-05-05 07:51:24'),</w:t>
            </w:r>
          </w:p>
          <w:p w:rsidR="0099030E" w:rsidRDefault="0099030E" w:rsidP="00147D83">
            <w:r>
              <w:t>(10229, 7, '2015-05-05 07:51:27'),</w:t>
            </w:r>
          </w:p>
          <w:p w:rsidR="0099030E" w:rsidRDefault="0099030E" w:rsidP="00147D83">
            <w:r>
              <w:t>(10230, 7, '2015-05-05 07:51:30'),</w:t>
            </w:r>
          </w:p>
          <w:p w:rsidR="0099030E" w:rsidRDefault="0099030E" w:rsidP="00147D83">
            <w:r>
              <w:t>(10231, 7, '2015-05-05 07:51:33'),</w:t>
            </w:r>
          </w:p>
          <w:p w:rsidR="0099030E" w:rsidRDefault="0099030E" w:rsidP="00147D83">
            <w:r>
              <w:t>(10232, 7, '2015-05-05 07:51:36'),</w:t>
            </w:r>
          </w:p>
          <w:p w:rsidR="0099030E" w:rsidRDefault="0099030E" w:rsidP="00147D83">
            <w:r>
              <w:t>(10233, 7, '2015-05-05 07:51:39'),</w:t>
            </w:r>
          </w:p>
          <w:p w:rsidR="0099030E" w:rsidRDefault="0099030E" w:rsidP="00147D83">
            <w:r>
              <w:t>(10234, 7, '2015-05-05 07:51:42'),</w:t>
            </w:r>
          </w:p>
          <w:p w:rsidR="0099030E" w:rsidRDefault="0099030E" w:rsidP="00147D83">
            <w:r>
              <w:t>(10235, 7, '2015-05-05 07:51:45'),</w:t>
            </w:r>
          </w:p>
          <w:p w:rsidR="0099030E" w:rsidRDefault="0099030E" w:rsidP="00147D83">
            <w:r>
              <w:t>(10236, 7, '2015-05-05 07:51:48'),</w:t>
            </w:r>
          </w:p>
          <w:p w:rsidR="0099030E" w:rsidRDefault="0099030E" w:rsidP="00147D83">
            <w:r>
              <w:t>(10237, 7, '2015-05-05 07:51:51'),</w:t>
            </w:r>
          </w:p>
          <w:p w:rsidR="0099030E" w:rsidRDefault="0099030E" w:rsidP="00147D83">
            <w:r>
              <w:t>(10238, 7, '2015-05-05 07:51:54'),</w:t>
            </w:r>
          </w:p>
          <w:p w:rsidR="0099030E" w:rsidRDefault="0099030E" w:rsidP="00147D83">
            <w:r>
              <w:t>(10239, 7, '2015-05-05 07:51:57'),</w:t>
            </w:r>
          </w:p>
          <w:p w:rsidR="0099030E" w:rsidRDefault="0099030E" w:rsidP="00147D83">
            <w:r>
              <w:t>(10240, 8, '2015-05-05 07:52:00'),</w:t>
            </w:r>
          </w:p>
          <w:p w:rsidR="0099030E" w:rsidRDefault="0099030E" w:rsidP="00147D83">
            <w:r>
              <w:t>(10241, 8, '2015-05-05 07:52:03'),</w:t>
            </w:r>
          </w:p>
          <w:p w:rsidR="0099030E" w:rsidRDefault="0099030E" w:rsidP="00147D83">
            <w:r>
              <w:t>(10242, 7, '2015-05-05 07:52:06'),</w:t>
            </w:r>
          </w:p>
          <w:p w:rsidR="0099030E" w:rsidRDefault="0099030E" w:rsidP="00147D83">
            <w:r>
              <w:t>(10243, 7, '2015-05-05 07:52:09'),</w:t>
            </w:r>
          </w:p>
          <w:p w:rsidR="0099030E" w:rsidRDefault="0099030E" w:rsidP="00147D83">
            <w:r>
              <w:t>(10244, 8, '2015-05-05 07:52:12'),</w:t>
            </w:r>
          </w:p>
          <w:p w:rsidR="0099030E" w:rsidRDefault="0099030E" w:rsidP="00147D83">
            <w:r>
              <w:t>(10245, 7, '2015-05-05 07:52:15'),</w:t>
            </w:r>
          </w:p>
          <w:p w:rsidR="0099030E" w:rsidRDefault="0099030E" w:rsidP="00147D83">
            <w:r>
              <w:t>(10246, 8, '2015-05-05 07:52:19'),</w:t>
            </w:r>
          </w:p>
          <w:p w:rsidR="0099030E" w:rsidRDefault="0099030E" w:rsidP="00147D83">
            <w:r>
              <w:t>(10247, 7, '2015-05-05 07:52:22'),</w:t>
            </w:r>
          </w:p>
          <w:p w:rsidR="0099030E" w:rsidRDefault="0099030E" w:rsidP="00147D83">
            <w:r>
              <w:t>(10248, 8, '2015-05-05 07:52:25'),</w:t>
            </w:r>
          </w:p>
          <w:p w:rsidR="0099030E" w:rsidRDefault="0099030E" w:rsidP="00147D83">
            <w:r>
              <w:t>(10249, 7, '2015-05-05 07:52:28'),</w:t>
            </w:r>
          </w:p>
          <w:p w:rsidR="0099030E" w:rsidRDefault="0099030E" w:rsidP="00147D83">
            <w:r>
              <w:t>(10250, 8, '2015-05-05 07:52:31'),</w:t>
            </w:r>
          </w:p>
          <w:p w:rsidR="0099030E" w:rsidRDefault="0099030E" w:rsidP="00147D83">
            <w:r>
              <w:t>(10251, 7, '2015-05-05 07:52:34'),</w:t>
            </w:r>
          </w:p>
          <w:p w:rsidR="0099030E" w:rsidRDefault="0099030E" w:rsidP="00147D83">
            <w:r>
              <w:t>(10252, 7, '2015-05-05 07:52:37'),</w:t>
            </w:r>
          </w:p>
          <w:p w:rsidR="0099030E" w:rsidRDefault="0099030E" w:rsidP="00147D83">
            <w:r>
              <w:t>(10253, 7, '2015-05-05 07:52:40'),</w:t>
            </w:r>
          </w:p>
          <w:p w:rsidR="0099030E" w:rsidRDefault="0099030E" w:rsidP="00147D83">
            <w:r>
              <w:t>(10254, 8, '2015-05-05 07:52:43'),</w:t>
            </w:r>
          </w:p>
          <w:p w:rsidR="0099030E" w:rsidRDefault="0099030E" w:rsidP="00147D83">
            <w:r>
              <w:t>(10255, 8, '2015-05-05 07:52:46'),</w:t>
            </w:r>
          </w:p>
          <w:p w:rsidR="0099030E" w:rsidRDefault="0099030E" w:rsidP="00147D83">
            <w:r>
              <w:t>(10256, 7, '2015-05-05 07:52:49'),</w:t>
            </w:r>
          </w:p>
          <w:p w:rsidR="0099030E" w:rsidRDefault="0099030E" w:rsidP="00147D83">
            <w:r>
              <w:t>(10257, 7, '2015-05-05 07:52:52'),</w:t>
            </w:r>
          </w:p>
          <w:p w:rsidR="0099030E" w:rsidRDefault="0099030E" w:rsidP="00147D83">
            <w:r>
              <w:t>(10258, 7, '2015-05-05 07:52:55'),</w:t>
            </w:r>
          </w:p>
          <w:p w:rsidR="0099030E" w:rsidRDefault="0099030E" w:rsidP="00147D83">
            <w:r>
              <w:t>(10259, 7, '2015-05-05 07:52:58'),</w:t>
            </w:r>
          </w:p>
          <w:p w:rsidR="0099030E" w:rsidRDefault="0099030E" w:rsidP="00147D83">
            <w:r>
              <w:t>(10260, 7, '2015-05-05 07:53:01'),</w:t>
            </w:r>
          </w:p>
          <w:p w:rsidR="0099030E" w:rsidRDefault="0099030E" w:rsidP="00147D83">
            <w:r>
              <w:t>(10261, 7, '2015-05-05 07:53:04'),</w:t>
            </w:r>
          </w:p>
          <w:p w:rsidR="0099030E" w:rsidRDefault="0099030E" w:rsidP="00147D83">
            <w:r>
              <w:t>(10262, 7, '2015-05-05 07:53:07'),</w:t>
            </w:r>
          </w:p>
          <w:p w:rsidR="0099030E" w:rsidRDefault="0099030E" w:rsidP="00147D83">
            <w:r>
              <w:t>(10263, 7, '2015-05-05 07:53:10'),</w:t>
            </w:r>
          </w:p>
          <w:p w:rsidR="0099030E" w:rsidRDefault="0099030E" w:rsidP="00147D83">
            <w:r>
              <w:t>(10264, 7, '2015-05-05 07:53:13'),</w:t>
            </w:r>
          </w:p>
          <w:p w:rsidR="0099030E" w:rsidRDefault="0099030E" w:rsidP="00147D83">
            <w:r>
              <w:t>(10265, 7, '2015-05-05 07:53:16'),</w:t>
            </w:r>
          </w:p>
          <w:p w:rsidR="0099030E" w:rsidRDefault="0099030E" w:rsidP="00147D83">
            <w:r>
              <w:t>(10266, 7, '2015-05-05 07:53:19'),</w:t>
            </w:r>
          </w:p>
          <w:p w:rsidR="0099030E" w:rsidRDefault="0099030E" w:rsidP="00147D83">
            <w:r>
              <w:t>(10267, 7, '2015-05-05 07:53:22'),</w:t>
            </w:r>
          </w:p>
          <w:p w:rsidR="0099030E" w:rsidRDefault="0099030E" w:rsidP="00147D83">
            <w:r>
              <w:t>(10268, 7, '2015-05-05 07:53:25'),</w:t>
            </w:r>
          </w:p>
          <w:p w:rsidR="0099030E" w:rsidRDefault="0099030E" w:rsidP="00147D83">
            <w:r>
              <w:t>(10269, 7, '2015-05-05 07:53:28'),</w:t>
            </w:r>
          </w:p>
          <w:p w:rsidR="0099030E" w:rsidRDefault="0099030E" w:rsidP="00147D83">
            <w:r>
              <w:t>(10270, 7, '2015-05-05 07:53:31'),</w:t>
            </w:r>
          </w:p>
          <w:p w:rsidR="0099030E" w:rsidRDefault="0099030E" w:rsidP="00147D83">
            <w:r>
              <w:t>(10271, 7, '2015-05-05 07:53:34'),</w:t>
            </w:r>
          </w:p>
          <w:p w:rsidR="0099030E" w:rsidRDefault="0099030E" w:rsidP="00147D83">
            <w:r>
              <w:t>(10272, 7, '2015-05-05 07:53:37'),</w:t>
            </w:r>
          </w:p>
          <w:p w:rsidR="0099030E" w:rsidRDefault="0099030E" w:rsidP="00147D83">
            <w:r>
              <w:t>(10273, 7, '2015-05-05 07:53:40'),</w:t>
            </w:r>
          </w:p>
          <w:p w:rsidR="0099030E" w:rsidRDefault="0099030E" w:rsidP="00147D83">
            <w:r>
              <w:t>(10274, 7, '2015-05-05 07:53:43'),</w:t>
            </w:r>
          </w:p>
          <w:p w:rsidR="0099030E" w:rsidRDefault="0099030E" w:rsidP="00147D83">
            <w:r>
              <w:t>(10275, 7, '2015-05-05 07:53:46'),</w:t>
            </w:r>
          </w:p>
          <w:p w:rsidR="0099030E" w:rsidRDefault="0099030E" w:rsidP="00147D83">
            <w:r>
              <w:t>(10276, 7, '2015-05-05 07:53:50'),</w:t>
            </w:r>
          </w:p>
          <w:p w:rsidR="0099030E" w:rsidRDefault="0099030E" w:rsidP="00147D83">
            <w:r>
              <w:t>(10277, 8, '2015-05-05 07:53:53'),</w:t>
            </w:r>
          </w:p>
          <w:p w:rsidR="0099030E" w:rsidRDefault="0099030E" w:rsidP="00147D83">
            <w:r>
              <w:t>(10278, 7, '2015-05-05 07:53:56'),</w:t>
            </w:r>
          </w:p>
          <w:p w:rsidR="0099030E" w:rsidRDefault="0099030E" w:rsidP="00147D83">
            <w:r>
              <w:t>(10279, 7, '2015-05-05 07:53:59'),</w:t>
            </w:r>
          </w:p>
          <w:p w:rsidR="0099030E" w:rsidRDefault="0099030E" w:rsidP="00147D83">
            <w:r>
              <w:t>(10280, 7, '2015-05-05 07:54:02'),</w:t>
            </w:r>
          </w:p>
          <w:p w:rsidR="0099030E" w:rsidRDefault="0099030E" w:rsidP="00147D83">
            <w:r>
              <w:t>(10281, 7, '2015-05-05 07:54:05'),</w:t>
            </w:r>
          </w:p>
          <w:p w:rsidR="0099030E" w:rsidRDefault="0099030E" w:rsidP="00147D83">
            <w:r>
              <w:t>(10282, 7, '2015-05-05 07:54:08'),</w:t>
            </w:r>
          </w:p>
          <w:p w:rsidR="0099030E" w:rsidRDefault="0099030E" w:rsidP="00147D83">
            <w:r>
              <w:t>(10283, 7, '2015-05-05 07:54:11'),</w:t>
            </w:r>
          </w:p>
          <w:p w:rsidR="0099030E" w:rsidRDefault="0099030E" w:rsidP="00147D83">
            <w:r>
              <w:t>(10284, 7, '2015-05-05 07:54:14'),</w:t>
            </w:r>
          </w:p>
          <w:p w:rsidR="0099030E" w:rsidRDefault="0099030E" w:rsidP="00147D83">
            <w:r>
              <w:t>(10285, 7, '2015-05-05 07:54:17'),</w:t>
            </w:r>
          </w:p>
          <w:p w:rsidR="0099030E" w:rsidRDefault="0099030E" w:rsidP="00147D83">
            <w:r>
              <w:t>(10286, 7, '2015-05-05 07:54:20'),</w:t>
            </w:r>
          </w:p>
          <w:p w:rsidR="0099030E" w:rsidRDefault="0099030E" w:rsidP="00147D83">
            <w:r>
              <w:t>(10287, 7, '2015-05-05 07:54:23'),</w:t>
            </w:r>
          </w:p>
          <w:p w:rsidR="0099030E" w:rsidRDefault="0099030E" w:rsidP="00147D83">
            <w:r>
              <w:t>(10288, 7, '2015-05-05 07:54:26'),</w:t>
            </w:r>
          </w:p>
          <w:p w:rsidR="0099030E" w:rsidRDefault="0099030E" w:rsidP="00147D83">
            <w:r>
              <w:t>(10289, 7, '2015-05-05 07:54:29'),</w:t>
            </w:r>
          </w:p>
          <w:p w:rsidR="0099030E" w:rsidRDefault="0099030E" w:rsidP="00147D83">
            <w:r>
              <w:t>(10290, 7, '2015-05-05 07:54:32'),</w:t>
            </w:r>
          </w:p>
          <w:p w:rsidR="0099030E" w:rsidRDefault="0099030E" w:rsidP="00147D83">
            <w:r>
              <w:t>(10291, 7, '2015-05-05 07:54:35'),</w:t>
            </w:r>
          </w:p>
          <w:p w:rsidR="0099030E" w:rsidRDefault="0099030E" w:rsidP="00147D83">
            <w:r>
              <w:t>(10292, 7, '2015-05-05 07:54:38'),</w:t>
            </w:r>
          </w:p>
          <w:p w:rsidR="0099030E" w:rsidRDefault="0099030E" w:rsidP="00147D83">
            <w:r>
              <w:t>(10293, 7, '2015-05-05 07:54:41'),</w:t>
            </w:r>
          </w:p>
          <w:p w:rsidR="0099030E" w:rsidRDefault="0099030E" w:rsidP="00147D83">
            <w:r>
              <w:t>(10294, 7, '2015-05-05 07:54:44'),</w:t>
            </w:r>
          </w:p>
          <w:p w:rsidR="0099030E" w:rsidRDefault="0099030E" w:rsidP="00147D83">
            <w:r>
              <w:t>(10295, 7, '2015-05-05 07:54:47'),</w:t>
            </w:r>
          </w:p>
          <w:p w:rsidR="0099030E" w:rsidRDefault="0099030E" w:rsidP="00147D83">
            <w:r>
              <w:t>(10296, 7, '2015-05-05 07:54:50'),</w:t>
            </w:r>
          </w:p>
          <w:p w:rsidR="0099030E" w:rsidRDefault="0099030E" w:rsidP="00147D83">
            <w:r>
              <w:t>(10297, 7, '2015-05-05 07:54:53'),</w:t>
            </w:r>
          </w:p>
          <w:p w:rsidR="0099030E" w:rsidRDefault="0099030E" w:rsidP="00147D83">
            <w:r>
              <w:t>(10298, 7, '2015-05-05 07:54:56'),</w:t>
            </w:r>
          </w:p>
          <w:p w:rsidR="0099030E" w:rsidRDefault="0099030E" w:rsidP="00147D83">
            <w:r>
              <w:t>(10299, 7, '2015-05-05 07:54:59'),</w:t>
            </w:r>
          </w:p>
          <w:p w:rsidR="0099030E" w:rsidRDefault="0099030E" w:rsidP="00147D83">
            <w:r>
              <w:t>(10300, 7, '2015-05-05 07:55:02'),</w:t>
            </w:r>
          </w:p>
          <w:p w:rsidR="0099030E" w:rsidRDefault="0099030E" w:rsidP="00147D83">
            <w:r>
              <w:t>(10301, 7, '2015-05-05 07:55:05'),</w:t>
            </w:r>
          </w:p>
          <w:p w:rsidR="0099030E" w:rsidRDefault="0099030E" w:rsidP="00147D83">
            <w:r>
              <w:t>(10302, 7, '2015-05-05 07:55:08'),</w:t>
            </w:r>
          </w:p>
          <w:p w:rsidR="0099030E" w:rsidRDefault="0099030E" w:rsidP="00147D83">
            <w:r>
              <w:t>(10303, 7, '2015-05-05 07:55:11'),</w:t>
            </w:r>
          </w:p>
          <w:p w:rsidR="0099030E" w:rsidRDefault="0099030E" w:rsidP="00147D83">
            <w:r>
              <w:t>(10304, 7, '2015-05-05 07:55:14'),</w:t>
            </w:r>
          </w:p>
          <w:p w:rsidR="0099030E" w:rsidRDefault="0099030E" w:rsidP="00147D83">
            <w:r>
              <w:t>(10305, 7, '2015-05-05 07:55:18'),</w:t>
            </w:r>
          </w:p>
          <w:p w:rsidR="0099030E" w:rsidRDefault="0099030E" w:rsidP="00147D83">
            <w:r>
              <w:t>(10306, 7, '2015-05-05 07:55:21'),</w:t>
            </w:r>
          </w:p>
          <w:p w:rsidR="0099030E" w:rsidRDefault="0099030E" w:rsidP="00147D83">
            <w:r>
              <w:t>(10307, 7, '2015-05-05 07:55:24'),</w:t>
            </w:r>
          </w:p>
          <w:p w:rsidR="0099030E" w:rsidRDefault="0099030E" w:rsidP="00147D83">
            <w:r>
              <w:t>(10308, 7, '2015-05-05 07:55:27'),</w:t>
            </w:r>
          </w:p>
          <w:p w:rsidR="0099030E" w:rsidRDefault="0099030E" w:rsidP="00147D83">
            <w:r>
              <w:t>(10309, 7, '2015-05-05 07:55:30'),</w:t>
            </w:r>
          </w:p>
          <w:p w:rsidR="0099030E" w:rsidRDefault="0099030E" w:rsidP="00147D83">
            <w:r>
              <w:t>(10310, 7, '2015-05-05 07:55:33'),</w:t>
            </w:r>
          </w:p>
          <w:p w:rsidR="0099030E" w:rsidRDefault="0099030E" w:rsidP="00147D83">
            <w:r>
              <w:t>(10311, 7, '2015-05-05 07:55:36'),</w:t>
            </w:r>
          </w:p>
          <w:p w:rsidR="0099030E" w:rsidRDefault="0099030E" w:rsidP="00147D83">
            <w:r>
              <w:t>(10312, 7, '2015-05-05 07:55:39'),</w:t>
            </w:r>
          </w:p>
          <w:p w:rsidR="0099030E" w:rsidRDefault="0099030E" w:rsidP="00147D83">
            <w:r>
              <w:t>(10313, 7, '2015-05-05 07:55:42'),</w:t>
            </w:r>
          </w:p>
          <w:p w:rsidR="0099030E" w:rsidRDefault="0099030E" w:rsidP="00147D83">
            <w:r>
              <w:t>(10314, 7, '2015-05-05 07:55:45'),</w:t>
            </w:r>
          </w:p>
          <w:p w:rsidR="0099030E" w:rsidRDefault="0099030E" w:rsidP="00147D83">
            <w:r>
              <w:t>(10315, 7, '2015-05-05 07:55:48'),</w:t>
            </w:r>
          </w:p>
          <w:p w:rsidR="0099030E" w:rsidRDefault="0099030E" w:rsidP="00147D83">
            <w:r>
              <w:t>(10316, 7, '2015-05-05 07:55:51'),</w:t>
            </w:r>
          </w:p>
          <w:p w:rsidR="0099030E" w:rsidRDefault="0099030E" w:rsidP="00147D83">
            <w:r>
              <w:t>(10317, 7, '2015-05-05 07:55:54'),</w:t>
            </w:r>
          </w:p>
          <w:p w:rsidR="0099030E" w:rsidRDefault="0099030E" w:rsidP="00147D83">
            <w:r>
              <w:t>(10318, 7, '2015-05-05 07:55:57'),</w:t>
            </w:r>
          </w:p>
          <w:p w:rsidR="0099030E" w:rsidRDefault="0099030E" w:rsidP="00147D83">
            <w:r>
              <w:t>(10319, 7, '2015-05-05 07:56:00'),</w:t>
            </w:r>
          </w:p>
          <w:p w:rsidR="0099030E" w:rsidRDefault="0099030E" w:rsidP="00147D83">
            <w:r>
              <w:t>(10320, 7, '2015-05-05 07:56:03'),</w:t>
            </w:r>
          </w:p>
          <w:p w:rsidR="0099030E" w:rsidRDefault="0099030E" w:rsidP="00147D83">
            <w:r>
              <w:t>(10321, 7, '2015-05-05 07:56:06'),</w:t>
            </w:r>
          </w:p>
          <w:p w:rsidR="0099030E" w:rsidRDefault="0099030E" w:rsidP="00147D83">
            <w:r>
              <w:t>(10322, 7, '2015-05-05 07:56:09'),</w:t>
            </w:r>
          </w:p>
          <w:p w:rsidR="0099030E" w:rsidRDefault="0099030E" w:rsidP="00147D83">
            <w:r>
              <w:t>(10323, 7, '2015-05-05 07:56:12'),</w:t>
            </w:r>
          </w:p>
          <w:p w:rsidR="0099030E" w:rsidRDefault="0099030E" w:rsidP="00147D83">
            <w:r>
              <w:t>(10324, 7, '2015-05-05 07:56:15'),</w:t>
            </w:r>
          </w:p>
          <w:p w:rsidR="0099030E" w:rsidRDefault="0099030E" w:rsidP="00147D83">
            <w:r>
              <w:t>(10325, 8, '2015-05-05 07:56:18'),</w:t>
            </w:r>
          </w:p>
          <w:p w:rsidR="0099030E" w:rsidRDefault="0099030E" w:rsidP="00147D83">
            <w:r>
              <w:t>(10326, 7, '2015-05-05 07:56:21'),</w:t>
            </w:r>
          </w:p>
          <w:p w:rsidR="0099030E" w:rsidRDefault="0099030E" w:rsidP="00147D83">
            <w:r>
              <w:t>(10327, 7, '2015-05-05 07:56:24'),</w:t>
            </w:r>
          </w:p>
          <w:p w:rsidR="0099030E" w:rsidRDefault="0099030E" w:rsidP="00147D83">
            <w:r>
              <w:t>(10328, 7, '2015-05-05 07:56:27'),</w:t>
            </w:r>
          </w:p>
          <w:p w:rsidR="0099030E" w:rsidRDefault="0099030E" w:rsidP="00147D83">
            <w:r>
              <w:t>(10329, 7, '2015-05-05 07:56:30'),</w:t>
            </w:r>
          </w:p>
          <w:p w:rsidR="0099030E" w:rsidRDefault="0099030E" w:rsidP="00147D83">
            <w:r>
              <w:t>(10330, 7, '2015-05-05 07:56:33'),</w:t>
            </w:r>
          </w:p>
          <w:p w:rsidR="0099030E" w:rsidRDefault="0099030E" w:rsidP="00147D83">
            <w:r>
              <w:t>(10331, 7, '2015-05-05 07:56:36'),</w:t>
            </w:r>
          </w:p>
          <w:p w:rsidR="0099030E" w:rsidRDefault="0099030E" w:rsidP="00147D83">
            <w:r>
              <w:t>(10332, 7, '2015-05-05 07:56:39'),</w:t>
            </w:r>
          </w:p>
          <w:p w:rsidR="0099030E" w:rsidRDefault="0099030E" w:rsidP="00147D83">
            <w:r>
              <w:t>(10333, 7, '2015-05-05 07:56:42'),</w:t>
            </w:r>
          </w:p>
          <w:p w:rsidR="0099030E" w:rsidRDefault="0099030E" w:rsidP="00147D83">
            <w:r>
              <w:t>(10334, 7, '2015-05-05 07:56:45'),</w:t>
            </w:r>
          </w:p>
          <w:p w:rsidR="0099030E" w:rsidRDefault="0099030E" w:rsidP="00147D83">
            <w:r>
              <w:t>(10335, 7, '2015-05-05 07:56:49'),</w:t>
            </w:r>
          </w:p>
          <w:p w:rsidR="0099030E" w:rsidRDefault="0099030E" w:rsidP="00147D83">
            <w:r>
              <w:t>(10336, 7, '2015-05-05 07:56:52'),</w:t>
            </w:r>
          </w:p>
          <w:p w:rsidR="0099030E" w:rsidRDefault="0099030E" w:rsidP="00147D83">
            <w:r>
              <w:t>(10337, 7, '2015-05-05 07:56:55'),</w:t>
            </w:r>
          </w:p>
          <w:p w:rsidR="0099030E" w:rsidRDefault="0099030E" w:rsidP="00147D83">
            <w:r>
              <w:t>(10338, 7, '2015-05-05 07:56:58'),</w:t>
            </w:r>
          </w:p>
          <w:p w:rsidR="0099030E" w:rsidRDefault="0099030E" w:rsidP="00147D83">
            <w:r>
              <w:t>(10339, 8, '2015-05-05 07:57:01'),</w:t>
            </w:r>
          </w:p>
          <w:p w:rsidR="0099030E" w:rsidRDefault="0099030E" w:rsidP="00147D83">
            <w:r>
              <w:t>(10340, 7, '2015-05-05 07:57:04'),</w:t>
            </w:r>
          </w:p>
          <w:p w:rsidR="0099030E" w:rsidRDefault="0099030E" w:rsidP="00147D83">
            <w:r>
              <w:t>(10341, 7, '2015-05-05 07:57:07'),</w:t>
            </w:r>
          </w:p>
          <w:p w:rsidR="0099030E" w:rsidRDefault="0099030E" w:rsidP="00147D83">
            <w:r>
              <w:t>(10342, 8, '2015-05-05 07:57:10'),</w:t>
            </w:r>
          </w:p>
          <w:p w:rsidR="0099030E" w:rsidRDefault="0099030E" w:rsidP="00147D83">
            <w:r>
              <w:t>(10343, 8, '2015-05-05 07:57:13'),</w:t>
            </w:r>
          </w:p>
          <w:p w:rsidR="0099030E" w:rsidRDefault="0099030E" w:rsidP="00147D83">
            <w:r>
              <w:t>(10344, 8, '2015-05-05 07:57:16'),</w:t>
            </w:r>
          </w:p>
          <w:p w:rsidR="0099030E" w:rsidRDefault="0099030E" w:rsidP="00147D83">
            <w:r>
              <w:t>(10345, 8, '2015-05-05 07:57:19'),</w:t>
            </w:r>
          </w:p>
          <w:p w:rsidR="0099030E" w:rsidRDefault="0099030E" w:rsidP="00147D83">
            <w:r>
              <w:t>(10346, 7, '2015-05-05 07:57:22'),</w:t>
            </w:r>
          </w:p>
          <w:p w:rsidR="0099030E" w:rsidRDefault="0099030E" w:rsidP="00147D83">
            <w:r>
              <w:t>(10347, 8, '2015-05-05 07:57:25'),</w:t>
            </w:r>
          </w:p>
          <w:p w:rsidR="0099030E" w:rsidRDefault="0099030E" w:rsidP="00147D83">
            <w:r>
              <w:t>(10348, 8, '2015-05-05 07:57:28'),</w:t>
            </w:r>
          </w:p>
          <w:p w:rsidR="0099030E" w:rsidRDefault="0099030E" w:rsidP="00147D83">
            <w:r>
              <w:t>(10349, 8, '2015-05-05 07:57:32'),</w:t>
            </w:r>
          </w:p>
          <w:p w:rsidR="0099030E" w:rsidRDefault="0099030E" w:rsidP="00147D83">
            <w:r>
              <w:t>(10350, 8, '2015-05-05 07:57:35'),</w:t>
            </w:r>
          </w:p>
          <w:p w:rsidR="0099030E" w:rsidRDefault="0099030E" w:rsidP="00147D83">
            <w:r>
              <w:t>(10351, 8, '2015-05-05 07:57:38'),</w:t>
            </w:r>
          </w:p>
          <w:p w:rsidR="0099030E" w:rsidRDefault="0099030E" w:rsidP="00147D83">
            <w:r>
              <w:t>(10352, 8, '2015-05-05 07:57:41'),</w:t>
            </w:r>
          </w:p>
          <w:p w:rsidR="0099030E" w:rsidRDefault="0099030E" w:rsidP="00147D83">
            <w:r>
              <w:t>(10353, 8, '2015-05-05 07:57:44'),</w:t>
            </w:r>
          </w:p>
          <w:p w:rsidR="0099030E" w:rsidRDefault="0099030E" w:rsidP="00147D83">
            <w:r>
              <w:t>(10354, 8, '2015-05-05 07:57:47'),</w:t>
            </w:r>
          </w:p>
          <w:p w:rsidR="0099030E" w:rsidRDefault="0099030E" w:rsidP="00147D83">
            <w:r>
              <w:t>(10355, 8, '2015-05-05 07:57:50'),</w:t>
            </w:r>
          </w:p>
          <w:p w:rsidR="0099030E" w:rsidRDefault="0099030E" w:rsidP="00147D83">
            <w:r>
              <w:t>(10356, 8, '2015-05-05 07:57:53'),</w:t>
            </w:r>
          </w:p>
          <w:p w:rsidR="0099030E" w:rsidRDefault="0099030E" w:rsidP="00147D83">
            <w:r>
              <w:t>(10357, 8, '2015-05-05 07:57:56'),</w:t>
            </w:r>
          </w:p>
          <w:p w:rsidR="0099030E" w:rsidRDefault="0099030E" w:rsidP="00147D83">
            <w:r>
              <w:t>(10358, 8, '2015-05-05 07:57:59'),</w:t>
            </w:r>
          </w:p>
          <w:p w:rsidR="0099030E" w:rsidRDefault="0099030E" w:rsidP="00147D83">
            <w:r>
              <w:t>(10359, 8, '2015-05-05 07:58:02'),</w:t>
            </w:r>
          </w:p>
          <w:p w:rsidR="0099030E" w:rsidRDefault="0099030E" w:rsidP="00147D83">
            <w:r>
              <w:t>(10360, 8, '2015-05-05 07:58:05'),</w:t>
            </w:r>
          </w:p>
          <w:p w:rsidR="0099030E" w:rsidRDefault="0099030E" w:rsidP="00147D83">
            <w:r>
              <w:t>(10361, 8, '2015-05-05 07:58:08'),</w:t>
            </w:r>
          </w:p>
          <w:p w:rsidR="0099030E" w:rsidRDefault="0099030E" w:rsidP="00147D83">
            <w:r>
              <w:t>(10362, 8, '2015-05-05 07:58:11'),</w:t>
            </w:r>
          </w:p>
          <w:p w:rsidR="0099030E" w:rsidRDefault="0099030E" w:rsidP="00147D83">
            <w:r>
              <w:t>(10363, 8, '2015-05-05 07:58:14'),</w:t>
            </w:r>
          </w:p>
          <w:p w:rsidR="0099030E" w:rsidRDefault="0099030E" w:rsidP="00147D83">
            <w:r>
              <w:t>(10364, 8, '2015-05-05 07:58:17'),</w:t>
            </w:r>
          </w:p>
          <w:p w:rsidR="0099030E" w:rsidRDefault="0099030E" w:rsidP="00147D83">
            <w:r>
              <w:t>(10365, 8, '2015-05-05 07:58:20'),</w:t>
            </w:r>
          </w:p>
          <w:p w:rsidR="0099030E" w:rsidRDefault="0099030E" w:rsidP="00147D83">
            <w:r>
              <w:t>(10366, 8, '2015-05-05 07:58:23'),</w:t>
            </w:r>
          </w:p>
          <w:p w:rsidR="0099030E" w:rsidRDefault="0099030E" w:rsidP="00147D83">
            <w:r>
              <w:t>(10367, 8, '2015-05-05 07:58:26'),</w:t>
            </w:r>
          </w:p>
          <w:p w:rsidR="0099030E" w:rsidRDefault="0099030E" w:rsidP="00147D83">
            <w:r>
              <w:t>(10368, 8, '2015-05-05 07:58:29'),</w:t>
            </w:r>
          </w:p>
          <w:p w:rsidR="0099030E" w:rsidRDefault="0099030E" w:rsidP="00147D83">
            <w:r>
              <w:t>(10369, 8, '2015-05-05 07:58:32'),</w:t>
            </w:r>
          </w:p>
          <w:p w:rsidR="0099030E" w:rsidRDefault="0099030E" w:rsidP="00147D83">
            <w:r>
              <w:t>(10370, 8, '2015-05-05 07:58:35'),</w:t>
            </w:r>
          </w:p>
          <w:p w:rsidR="0099030E" w:rsidRDefault="0099030E" w:rsidP="00147D83">
            <w:r>
              <w:t>(10371, 8, '2015-05-05 07:58:38'),</w:t>
            </w:r>
          </w:p>
          <w:p w:rsidR="0099030E" w:rsidRDefault="0099030E" w:rsidP="00147D83">
            <w:r>
              <w:t>(10372, 8, '2015-05-05 07:58:41'),</w:t>
            </w:r>
          </w:p>
          <w:p w:rsidR="0099030E" w:rsidRDefault="0099030E" w:rsidP="00147D83">
            <w:r>
              <w:t>(10373, 8, '2015-05-05 07:58:44'),</w:t>
            </w:r>
          </w:p>
          <w:p w:rsidR="0099030E" w:rsidRDefault="0099030E" w:rsidP="00147D83">
            <w:r>
              <w:t>(10374, 8, '2015-05-05 07:58:47'),</w:t>
            </w:r>
          </w:p>
          <w:p w:rsidR="0099030E" w:rsidRDefault="0099030E" w:rsidP="00147D83">
            <w:r>
              <w:t>(10375, 8, '2015-05-05 07:58:50'),</w:t>
            </w:r>
          </w:p>
          <w:p w:rsidR="0099030E" w:rsidRDefault="0099030E" w:rsidP="00147D83">
            <w:r>
              <w:t>(10376, 8, '2015-05-05 07:58:53'),</w:t>
            </w:r>
          </w:p>
          <w:p w:rsidR="0099030E" w:rsidRDefault="0099030E" w:rsidP="00147D83">
            <w:r>
              <w:t>(10377, 8, '2015-05-05 07:58:56'),</w:t>
            </w:r>
          </w:p>
          <w:p w:rsidR="0099030E" w:rsidRDefault="0099030E" w:rsidP="00147D83">
            <w:r>
              <w:t>(10378, 8, '2015-05-05 07:58:59'),</w:t>
            </w:r>
          </w:p>
          <w:p w:rsidR="0099030E" w:rsidRDefault="0099030E" w:rsidP="00147D83">
            <w:r>
              <w:t>(10379, 8, '2015-05-05 07:59:03'),</w:t>
            </w:r>
          </w:p>
          <w:p w:rsidR="0099030E" w:rsidRDefault="0099030E" w:rsidP="00147D83">
            <w:r>
              <w:t>(10380, 8, '2015-05-05 07:59:06'),</w:t>
            </w:r>
          </w:p>
          <w:p w:rsidR="0099030E" w:rsidRDefault="0099030E" w:rsidP="00147D83">
            <w:r>
              <w:t>(10381, 8, '2015-05-05 07:59:09'),</w:t>
            </w:r>
          </w:p>
          <w:p w:rsidR="0099030E" w:rsidRDefault="0099030E" w:rsidP="00147D83">
            <w:r>
              <w:t>(10382, 8, '2015-05-05 07:59:12'),</w:t>
            </w:r>
          </w:p>
          <w:p w:rsidR="0099030E" w:rsidRDefault="0099030E" w:rsidP="00147D83">
            <w:r>
              <w:t>(10383, 8, '2015-05-05 07:59:15'),</w:t>
            </w:r>
          </w:p>
          <w:p w:rsidR="0099030E" w:rsidRDefault="0099030E" w:rsidP="00147D83">
            <w:r>
              <w:t>(10384, 8, '2015-05-05 07:59:18'),</w:t>
            </w:r>
          </w:p>
          <w:p w:rsidR="0099030E" w:rsidRDefault="0099030E" w:rsidP="00147D83">
            <w:r>
              <w:t>(10385, 8, '2015-05-05 07:59:21'),</w:t>
            </w:r>
          </w:p>
          <w:p w:rsidR="0099030E" w:rsidRDefault="0099030E" w:rsidP="00147D83">
            <w:r>
              <w:t>(10386, 8, '2015-05-05 07:59:24'),</w:t>
            </w:r>
          </w:p>
          <w:p w:rsidR="0099030E" w:rsidRDefault="0099030E" w:rsidP="00147D83">
            <w:r>
              <w:t>(10387, 8, '2015-05-05 07:59:27'),</w:t>
            </w:r>
          </w:p>
          <w:p w:rsidR="0099030E" w:rsidRDefault="0099030E" w:rsidP="00147D83">
            <w:r>
              <w:t>(10388, 8, '2015-05-05 07:59:30'),</w:t>
            </w:r>
          </w:p>
          <w:p w:rsidR="0099030E" w:rsidRDefault="0099030E" w:rsidP="00147D83">
            <w:r>
              <w:t>(10389, 8, '2015-05-05 07:59:33'),</w:t>
            </w:r>
          </w:p>
          <w:p w:rsidR="0099030E" w:rsidRDefault="0099030E" w:rsidP="00147D83">
            <w:r>
              <w:t>(10390, 8, '2015-05-05 07:59:36'),</w:t>
            </w:r>
          </w:p>
          <w:p w:rsidR="0099030E" w:rsidRDefault="0099030E" w:rsidP="00147D83">
            <w:r>
              <w:t>(10391, 8, '2015-05-05 07:59:39'),</w:t>
            </w:r>
          </w:p>
          <w:p w:rsidR="0099030E" w:rsidRDefault="0099030E" w:rsidP="00147D83">
            <w:r>
              <w:t>(10392, 9, '2015-05-05 07:59:42'),</w:t>
            </w:r>
          </w:p>
          <w:p w:rsidR="0099030E" w:rsidRDefault="0099030E" w:rsidP="00147D83">
            <w:r>
              <w:t>(10393, 9, '2015-05-05 07:59:45'),</w:t>
            </w:r>
          </w:p>
          <w:p w:rsidR="0099030E" w:rsidRDefault="0099030E" w:rsidP="00147D83">
            <w:r>
              <w:t>(10394, 9, '2015-05-05 07:59:48'),</w:t>
            </w:r>
          </w:p>
          <w:p w:rsidR="0099030E" w:rsidRDefault="0099030E" w:rsidP="00147D83">
            <w:r>
              <w:t>(10395, 9, '2015-05-05 07:59:51'),</w:t>
            </w:r>
          </w:p>
          <w:p w:rsidR="0099030E" w:rsidRDefault="0099030E" w:rsidP="00147D83">
            <w:r>
              <w:t>(10396, 9, '2015-05-05 07:59:54'),</w:t>
            </w:r>
          </w:p>
          <w:p w:rsidR="0099030E" w:rsidRDefault="0099030E" w:rsidP="00147D83">
            <w:r>
              <w:t>(10397, 9, '2015-05-05 07:59:57'),</w:t>
            </w:r>
          </w:p>
          <w:p w:rsidR="0099030E" w:rsidRDefault="0099030E" w:rsidP="00147D83">
            <w:r>
              <w:t>(10398, 9, '2015-05-05 08:00:00'),</w:t>
            </w:r>
          </w:p>
          <w:p w:rsidR="0099030E" w:rsidRDefault="0099030E" w:rsidP="00147D83">
            <w:r>
              <w:t>(10399, 9, '2015-05-05 08:00:03'),</w:t>
            </w:r>
          </w:p>
          <w:p w:rsidR="0099030E" w:rsidRDefault="0099030E" w:rsidP="00147D83">
            <w:r>
              <w:t>(10400, 9, '2015-05-05 08:00:06'),</w:t>
            </w:r>
          </w:p>
          <w:p w:rsidR="0099030E" w:rsidRDefault="0099030E" w:rsidP="00147D83">
            <w:r>
              <w:t>(10401, 9, '2015-05-05 08:00:09'),</w:t>
            </w:r>
          </w:p>
          <w:p w:rsidR="0099030E" w:rsidRDefault="0099030E" w:rsidP="00147D83">
            <w:r>
              <w:t>(10402, 9, '2015-05-05 08:00:12'),</w:t>
            </w:r>
          </w:p>
          <w:p w:rsidR="0099030E" w:rsidRDefault="0099030E" w:rsidP="00147D83">
            <w:r>
              <w:t>(10403, 9, '2015-05-05 08:00:15'),</w:t>
            </w:r>
          </w:p>
          <w:p w:rsidR="0099030E" w:rsidRDefault="0099030E" w:rsidP="00147D83">
            <w:r>
              <w:t>(10404, 9, '2015-05-05 08:00:18'),</w:t>
            </w:r>
          </w:p>
          <w:p w:rsidR="0099030E" w:rsidRDefault="0099030E" w:rsidP="00147D83">
            <w:r>
              <w:t>(10405, 9, '2015-05-05 08:00:21'),</w:t>
            </w:r>
          </w:p>
          <w:p w:rsidR="0099030E" w:rsidRDefault="0099030E" w:rsidP="00147D83">
            <w:r>
              <w:t>(10406, 9, '2015-05-05 08:00:24'),</w:t>
            </w:r>
          </w:p>
          <w:p w:rsidR="0099030E" w:rsidRDefault="0099030E" w:rsidP="00147D83">
            <w:r>
              <w:t>(10407, 9, '2015-05-05 08:00:27'),</w:t>
            </w:r>
          </w:p>
          <w:p w:rsidR="0099030E" w:rsidRDefault="0099030E" w:rsidP="00147D83">
            <w:r>
              <w:t>(10408, 9, '2015-05-05 08:00:30'),</w:t>
            </w:r>
          </w:p>
          <w:p w:rsidR="0099030E" w:rsidRDefault="0099030E" w:rsidP="00147D83">
            <w:r>
              <w:t>(10409, 9, '2015-05-05 08:00:34'),</w:t>
            </w:r>
          </w:p>
          <w:p w:rsidR="0099030E" w:rsidRDefault="0099030E" w:rsidP="00147D83">
            <w:r>
              <w:t>(10410, 9, '2015-05-05 08:00:37'),</w:t>
            </w:r>
          </w:p>
          <w:p w:rsidR="0099030E" w:rsidRDefault="0099030E" w:rsidP="00147D83">
            <w:r>
              <w:t>(10411, 9, '2015-05-05 08:00:40'),</w:t>
            </w:r>
          </w:p>
          <w:p w:rsidR="0099030E" w:rsidRDefault="0099030E" w:rsidP="00147D83">
            <w:r>
              <w:t>(10412, 9, '2015-05-05 08:00:43'),</w:t>
            </w:r>
          </w:p>
          <w:p w:rsidR="0099030E" w:rsidRDefault="0099030E" w:rsidP="00147D83">
            <w:r>
              <w:t>(10413, 9, '2015-05-05 08:00:46'),</w:t>
            </w:r>
          </w:p>
          <w:p w:rsidR="0099030E" w:rsidRDefault="0099030E" w:rsidP="00147D83">
            <w:r>
              <w:t>(10414, 9, '2015-05-05 08:00:49'),</w:t>
            </w:r>
          </w:p>
          <w:p w:rsidR="0099030E" w:rsidRDefault="0099030E" w:rsidP="00147D83">
            <w:r>
              <w:t>(10415, 9, '2015-05-05 08:00:52'),</w:t>
            </w:r>
          </w:p>
          <w:p w:rsidR="0099030E" w:rsidRDefault="0099030E" w:rsidP="00147D83">
            <w:r>
              <w:t>(10416, 9, '2015-05-05 08:00:55'),</w:t>
            </w:r>
          </w:p>
          <w:p w:rsidR="0099030E" w:rsidRDefault="0099030E" w:rsidP="00147D83">
            <w:r>
              <w:t>(10417, 9, '2015-05-05 08:00:58'),</w:t>
            </w:r>
          </w:p>
          <w:p w:rsidR="0099030E" w:rsidRDefault="0099030E" w:rsidP="00147D83">
            <w:r>
              <w:t>(10418, 9, '2015-05-05 08:01:01'),</w:t>
            </w:r>
          </w:p>
          <w:p w:rsidR="0099030E" w:rsidRDefault="0099030E" w:rsidP="00147D83">
            <w:r>
              <w:t>(10419, 9, '2015-05-05 08:01:04'),</w:t>
            </w:r>
          </w:p>
          <w:p w:rsidR="0099030E" w:rsidRDefault="0099030E" w:rsidP="00147D83">
            <w:r>
              <w:t>(10420, 9, '2015-05-05 08:01:07'),</w:t>
            </w:r>
          </w:p>
          <w:p w:rsidR="0099030E" w:rsidRDefault="0099030E" w:rsidP="00147D83">
            <w:r>
              <w:t>(10421, 9, '2015-05-05 08:01:10'),</w:t>
            </w:r>
          </w:p>
          <w:p w:rsidR="0099030E" w:rsidRDefault="0099030E" w:rsidP="00147D83">
            <w:r>
              <w:t>(10422, 9, '2015-05-05 08:01:13'),</w:t>
            </w:r>
          </w:p>
          <w:p w:rsidR="0099030E" w:rsidRDefault="0099030E" w:rsidP="00147D83">
            <w:r>
              <w:t>(10423, 9, '2015-05-05 08:01:16'),</w:t>
            </w:r>
          </w:p>
          <w:p w:rsidR="0099030E" w:rsidRDefault="0099030E" w:rsidP="00147D83">
            <w:r>
              <w:t>(10424, 9, '2015-05-05 08:01:19'),</w:t>
            </w:r>
          </w:p>
          <w:p w:rsidR="0099030E" w:rsidRDefault="0099030E" w:rsidP="00147D83">
            <w:r>
              <w:t>(10425, 9, '2015-05-05 08:01:22'),</w:t>
            </w:r>
          </w:p>
          <w:p w:rsidR="0099030E" w:rsidRDefault="0099030E" w:rsidP="00147D83">
            <w:r>
              <w:t>(10426, 9, '2015-05-05 08:01:25'),</w:t>
            </w:r>
          </w:p>
          <w:p w:rsidR="0099030E" w:rsidRDefault="0099030E" w:rsidP="00147D83">
            <w:r>
              <w:t>(10427, 9, '2015-05-05 08:01:28'),</w:t>
            </w:r>
          </w:p>
          <w:p w:rsidR="0099030E" w:rsidRDefault="0099030E" w:rsidP="00147D83">
            <w:r>
              <w:t>(10428, 9, '2015-05-05 08:01:31'),</w:t>
            </w:r>
          </w:p>
          <w:p w:rsidR="0099030E" w:rsidRDefault="0099030E" w:rsidP="00147D83">
            <w:r>
              <w:t>(10429, 9, '2015-05-05 08:01:34'),</w:t>
            </w:r>
          </w:p>
          <w:p w:rsidR="0099030E" w:rsidRDefault="0099030E" w:rsidP="00147D83">
            <w:r>
              <w:t>(10430, 9, '2015-05-05 08:01:37'),</w:t>
            </w:r>
          </w:p>
          <w:p w:rsidR="0099030E" w:rsidRDefault="0099030E" w:rsidP="00147D83">
            <w:r>
              <w:t>(10431, 9, '2015-05-05 08:01:40'),</w:t>
            </w:r>
          </w:p>
          <w:p w:rsidR="0099030E" w:rsidRDefault="0099030E" w:rsidP="00147D83">
            <w:r>
              <w:t>(10432, 9, '2015-05-05 08:01:43'),</w:t>
            </w:r>
          </w:p>
          <w:p w:rsidR="0099030E" w:rsidRDefault="0099030E" w:rsidP="00147D83">
            <w:r>
              <w:t>(10433, 9, '2015-05-05 08:01:46'),</w:t>
            </w:r>
          </w:p>
          <w:p w:rsidR="0099030E" w:rsidRDefault="0099030E" w:rsidP="00147D83">
            <w:r>
              <w:t>(10434, 9, '2015-05-05 08:01:49'),</w:t>
            </w:r>
          </w:p>
          <w:p w:rsidR="0099030E" w:rsidRDefault="0099030E" w:rsidP="00147D83">
            <w:r>
              <w:t>(10435, 9, '2015-05-05 08:01:52'),</w:t>
            </w:r>
          </w:p>
          <w:p w:rsidR="0099030E" w:rsidRDefault="0099030E" w:rsidP="00147D83">
            <w:r>
              <w:t>(10436, 9, '2015-05-05 08:01:55'),</w:t>
            </w:r>
          </w:p>
          <w:p w:rsidR="0099030E" w:rsidRDefault="0099030E" w:rsidP="00147D83">
            <w:r>
              <w:t>(10437, 9, '2015-05-05 08:01:59'),</w:t>
            </w:r>
          </w:p>
          <w:p w:rsidR="0099030E" w:rsidRDefault="0099030E" w:rsidP="00147D83">
            <w:r>
              <w:t>(10438, 9, '2015-05-05 08:02:02'),</w:t>
            </w:r>
          </w:p>
          <w:p w:rsidR="0099030E" w:rsidRDefault="0099030E" w:rsidP="00147D83">
            <w:r>
              <w:t>(10439, 9, '2015-05-05 08:02:05'),</w:t>
            </w:r>
          </w:p>
          <w:p w:rsidR="0099030E" w:rsidRDefault="0099030E" w:rsidP="00147D83">
            <w:r>
              <w:t>(10440, 9, '2015-05-05 08:02:08'),</w:t>
            </w:r>
          </w:p>
          <w:p w:rsidR="0099030E" w:rsidRDefault="0099030E" w:rsidP="00147D83">
            <w:r>
              <w:t>(10441, 9, '2015-05-05 08:02:11'),</w:t>
            </w:r>
          </w:p>
          <w:p w:rsidR="0099030E" w:rsidRDefault="0099030E" w:rsidP="00147D83">
            <w:r>
              <w:t>(10442, 9, '2015-05-05 08:02:14'),</w:t>
            </w:r>
          </w:p>
          <w:p w:rsidR="0099030E" w:rsidRDefault="0099030E" w:rsidP="00147D83">
            <w:r>
              <w:t>(10443, 9, '2015-05-05 08:02:17'),</w:t>
            </w:r>
          </w:p>
          <w:p w:rsidR="0099030E" w:rsidRDefault="0099030E" w:rsidP="00147D83">
            <w:r>
              <w:t>(10444, 9, '2015-05-05 08:02:20'),</w:t>
            </w:r>
          </w:p>
          <w:p w:rsidR="0099030E" w:rsidRDefault="0099030E" w:rsidP="00147D83">
            <w:r>
              <w:t>(10445, 9, '2015-05-05 08:02:23'),</w:t>
            </w:r>
          </w:p>
          <w:p w:rsidR="0099030E" w:rsidRDefault="0099030E" w:rsidP="00147D83">
            <w:r>
              <w:t>(10446, 9, '2015-05-05 08:02:26'),</w:t>
            </w:r>
          </w:p>
          <w:p w:rsidR="0099030E" w:rsidRDefault="0099030E" w:rsidP="00147D83">
            <w:r>
              <w:t>(10447, 9, '2015-05-05 08:02:29'),</w:t>
            </w:r>
          </w:p>
          <w:p w:rsidR="0099030E" w:rsidRDefault="0099030E" w:rsidP="00147D83">
            <w:r>
              <w:t>(10448, 9, '2015-05-05 08:02:32'),</w:t>
            </w:r>
          </w:p>
          <w:p w:rsidR="0099030E" w:rsidRDefault="0099030E" w:rsidP="00147D83">
            <w:r>
              <w:t>(10449, 9, '2015-05-05 08:02:35'),</w:t>
            </w:r>
          </w:p>
          <w:p w:rsidR="0099030E" w:rsidRDefault="0099030E" w:rsidP="00147D83">
            <w:r>
              <w:t>(10450, 9, '2015-05-05 08:02:38'),</w:t>
            </w:r>
          </w:p>
          <w:p w:rsidR="0099030E" w:rsidRDefault="0099030E" w:rsidP="00147D83">
            <w:r>
              <w:t>(10451, 9, '2015-05-05 08:02:41'),</w:t>
            </w:r>
          </w:p>
          <w:p w:rsidR="0099030E" w:rsidRDefault="0099030E" w:rsidP="00147D83">
            <w:r>
              <w:t>(10452, 9, '2015-05-05 08:02:44'),</w:t>
            </w:r>
          </w:p>
          <w:p w:rsidR="0099030E" w:rsidRDefault="0099030E" w:rsidP="00147D83">
            <w:r>
              <w:t>(10453, 9, '2015-05-05 08:02:47'),</w:t>
            </w:r>
          </w:p>
          <w:p w:rsidR="0099030E" w:rsidRDefault="0099030E" w:rsidP="00147D83">
            <w:r>
              <w:t>(10454, 9, '2015-05-05 08:02:50'),</w:t>
            </w:r>
          </w:p>
          <w:p w:rsidR="0099030E" w:rsidRDefault="0099030E" w:rsidP="00147D83">
            <w:r>
              <w:t>(10455, 9, '2015-05-05 08:02:53'),</w:t>
            </w:r>
          </w:p>
          <w:p w:rsidR="0099030E" w:rsidRDefault="0099030E" w:rsidP="00147D83">
            <w:r>
              <w:t>(10456, 9, '2015-05-05 08:02:56'),</w:t>
            </w:r>
          </w:p>
          <w:p w:rsidR="0099030E" w:rsidRDefault="0099030E" w:rsidP="00147D83">
            <w:r>
              <w:t>(10457, 9, '2015-05-05 08:02:59'),</w:t>
            </w:r>
          </w:p>
          <w:p w:rsidR="0099030E" w:rsidRDefault="0099030E" w:rsidP="00147D83">
            <w:r>
              <w:t>(10458, 9, '2015-05-05 08:03:02'),</w:t>
            </w:r>
          </w:p>
          <w:p w:rsidR="0099030E" w:rsidRDefault="0099030E" w:rsidP="00147D83">
            <w:r>
              <w:t>(10459, 9, '2015-05-05 08:03:05'),</w:t>
            </w:r>
          </w:p>
          <w:p w:rsidR="0099030E" w:rsidRDefault="0099030E" w:rsidP="00147D83">
            <w:r>
              <w:t>(10460, 9, '2015-05-05 08:03:08'),</w:t>
            </w:r>
          </w:p>
          <w:p w:rsidR="0099030E" w:rsidRDefault="0099030E" w:rsidP="00147D83">
            <w:r>
              <w:t>(10461, 9, '2015-05-05 08:03:11'),</w:t>
            </w:r>
          </w:p>
          <w:p w:rsidR="0099030E" w:rsidRDefault="0099030E" w:rsidP="00147D83">
            <w:r>
              <w:t>(10462, 9, '2015-05-05 08:03:14'),</w:t>
            </w:r>
          </w:p>
          <w:p w:rsidR="0099030E" w:rsidRDefault="0099030E" w:rsidP="00147D83">
            <w:r>
              <w:t>(10463, 9, '2015-05-05 08:03:18'),</w:t>
            </w:r>
          </w:p>
          <w:p w:rsidR="0099030E" w:rsidRDefault="0099030E" w:rsidP="00147D83">
            <w:r>
              <w:t>(10464, 9, '2015-05-05 08:03:21'),</w:t>
            </w:r>
          </w:p>
          <w:p w:rsidR="0099030E" w:rsidRDefault="0099030E" w:rsidP="00147D83">
            <w:r>
              <w:t>(10465, 9, '2015-05-05 08:03:24'),</w:t>
            </w:r>
          </w:p>
          <w:p w:rsidR="0099030E" w:rsidRDefault="0099030E" w:rsidP="00147D83">
            <w:r>
              <w:t>(10466, 9, '2015-05-05 08:03:27'),</w:t>
            </w:r>
          </w:p>
          <w:p w:rsidR="0099030E" w:rsidRDefault="0099030E" w:rsidP="00147D83">
            <w:r>
              <w:t>(10467, 9, '2015-05-05 08:03:30'),</w:t>
            </w:r>
          </w:p>
          <w:p w:rsidR="0099030E" w:rsidRDefault="0099030E" w:rsidP="00147D83">
            <w:r>
              <w:t>(10468, 9, '2015-05-05 08:03:33'),</w:t>
            </w:r>
          </w:p>
          <w:p w:rsidR="0099030E" w:rsidRDefault="0099030E" w:rsidP="00147D83">
            <w:r>
              <w:t>(10469, 9, '2015-05-05 08:03:36'),</w:t>
            </w:r>
          </w:p>
          <w:p w:rsidR="0099030E" w:rsidRDefault="0099030E" w:rsidP="00147D83">
            <w:r>
              <w:t>(10470, 9, '2015-05-05 08:03:39'),</w:t>
            </w:r>
          </w:p>
          <w:p w:rsidR="0099030E" w:rsidRDefault="0099030E" w:rsidP="00147D83">
            <w:r>
              <w:t>(10471, 9, '2015-05-05 08:03:42'),</w:t>
            </w:r>
          </w:p>
          <w:p w:rsidR="0099030E" w:rsidRDefault="0099030E" w:rsidP="00147D83">
            <w:r>
              <w:t>(10472, 9, '2015-05-05 08:03:45'),</w:t>
            </w:r>
          </w:p>
          <w:p w:rsidR="0099030E" w:rsidRDefault="0099030E" w:rsidP="00147D83">
            <w:r>
              <w:t>(10473, 9, '2015-05-05 08:03:48'),</w:t>
            </w:r>
          </w:p>
          <w:p w:rsidR="0099030E" w:rsidRDefault="0099030E" w:rsidP="00147D83">
            <w:r>
              <w:t>(10474, 9, '2015-05-05 08:03:51'),</w:t>
            </w:r>
          </w:p>
          <w:p w:rsidR="0099030E" w:rsidRDefault="0099030E" w:rsidP="00147D83">
            <w:r>
              <w:t>(10475, 9, '2015-05-05 08:03:54'),</w:t>
            </w:r>
          </w:p>
          <w:p w:rsidR="0099030E" w:rsidRDefault="0099030E" w:rsidP="00147D83">
            <w:r>
              <w:t>(10476, 9, '2015-05-05 08:03:57'),</w:t>
            </w:r>
          </w:p>
          <w:p w:rsidR="0099030E" w:rsidRDefault="0099030E" w:rsidP="00147D83">
            <w:r>
              <w:t>(10477, 8, '2015-05-05 08:04:00'),</w:t>
            </w:r>
          </w:p>
          <w:p w:rsidR="0099030E" w:rsidRDefault="0099030E" w:rsidP="00147D83">
            <w:r>
              <w:t>(10478, 8, '2015-05-05 08:04:03'),</w:t>
            </w:r>
          </w:p>
          <w:p w:rsidR="0099030E" w:rsidRDefault="0099030E" w:rsidP="00147D83">
            <w:r>
              <w:t>(10479, 8, '2015-05-05 08:04:06'),</w:t>
            </w:r>
          </w:p>
          <w:p w:rsidR="0099030E" w:rsidRDefault="0099030E" w:rsidP="00147D83">
            <w:r>
              <w:t>(10480, 8, '2015-05-05 08:04:09'),</w:t>
            </w:r>
          </w:p>
          <w:p w:rsidR="0099030E" w:rsidRDefault="0099030E" w:rsidP="00147D83">
            <w:r>
              <w:t>(10481, 8, '2015-05-05 08:04:12'),</w:t>
            </w:r>
          </w:p>
          <w:p w:rsidR="0099030E" w:rsidRDefault="0099030E" w:rsidP="00147D83">
            <w:r>
              <w:t>(10482, 8, '2015-05-05 08:04:15'),</w:t>
            </w:r>
          </w:p>
          <w:p w:rsidR="0099030E" w:rsidRDefault="0099030E" w:rsidP="00147D83">
            <w:r>
              <w:t>(10483, 8, '2015-05-05 08:04:18'),</w:t>
            </w:r>
          </w:p>
          <w:p w:rsidR="0099030E" w:rsidRDefault="0099030E" w:rsidP="00147D83">
            <w:r>
              <w:t>(10484, 8, '2015-05-05 08:04:21'),</w:t>
            </w:r>
          </w:p>
          <w:p w:rsidR="0099030E" w:rsidRDefault="0099030E" w:rsidP="00147D83">
            <w:r>
              <w:t>(10485, 8, '2015-05-05 08:04:24'),</w:t>
            </w:r>
          </w:p>
          <w:p w:rsidR="0099030E" w:rsidRDefault="0099030E" w:rsidP="00147D83">
            <w:r>
              <w:t>(10486, 8, '2015-05-05 08:04:27'),</w:t>
            </w:r>
          </w:p>
          <w:p w:rsidR="0099030E" w:rsidRDefault="0099030E" w:rsidP="00147D83">
            <w:r>
              <w:t>(10487, 8, '2015-05-05 08:04:30'),</w:t>
            </w:r>
          </w:p>
          <w:p w:rsidR="0099030E" w:rsidRDefault="0099030E" w:rsidP="00147D83">
            <w:r>
              <w:t>(10488, 8, '2015-05-05 08:04:33'),</w:t>
            </w:r>
          </w:p>
          <w:p w:rsidR="0099030E" w:rsidRDefault="0099030E" w:rsidP="00147D83">
            <w:r>
              <w:t>(10489, 8, '2015-05-05 08:04:36'),</w:t>
            </w:r>
          </w:p>
          <w:p w:rsidR="0099030E" w:rsidRDefault="0099030E" w:rsidP="00147D83">
            <w:r>
              <w:t>(10490, 8, '2015-05-05 08:04:39'),</w:t>
            </w:r>
          </w:p>
          <w:p w:rsidR="0099030E" w:rsidRDefault="0099030E" w:rsidP="00147D83">
            <w:r>
              <w:t>(10491, 8, '2015-05-05 08:04:42'),</w:t>
            </w:r>
          </w:p>
          <w:p w:rsidR="0099030E" w:rsidRDefault="0099030E" w:rsidP="00147D83">
            <w:r>
              <w:t>(10492, 8, '2015-05-05 08:04:45'),</w:t>
            </w:r>
          </w:p>
          <w:p w:rsidR="0099030E" w:rsidRDefault="0099030E" w:rsidP="00147D83">
            <w:r>
              <w:t>(10493, 8, '2015-05-05 08:04:49'),</w:t>
            </w:r>
          </w:p>
          <w:p w:rsidR="0099030E" w:rsidRDefault="0099030E" w:rsidP="00147D83">
            <w:r>
              <w:t>(10494, 8, '2015-05-05 08:04:52'),</w:t>
            </w:r>
          </w:p>
          <w:p w:rsidR="0099030E" w:rsidRDefault="0099030E" w:rsidP="00147D83">
            <w:r>
              <w:t>(10495, 8, '2015-05-05 08:04:55'),</w:t>
            </w:r>
          </w:p>
          <w:p w:rsidR="0099030E" w:rsidRDefault="0099030E" w:rsidP="00147D83">
            <w:r>
              <w:t>(10496, 8, '2015-05-05 08:04:58'),</w:t>
            </w:r>
          </w:p>
          <w:p w:rsidR="0099030E" w:rsidRDefault="0099030E" w:rsidP="00147D83">
            <w:r>
              <w:t>(10497, 8, '2015-05-05 08:05:01'),</w:t>
            </w:r>
          </w:p>
          <w:p w:rsidR="0099030E" w:rsidRDefault="0099030E" w:rsidP="00147D83">
            <w:r>
              <w:t>(10498, 8, '2015-05-05 08:05:04'),</w:t>
            </w:r>
          </w:p>
          <w:p w:rsidR="0099030E" w:rsidRDefault="0099030E" w:rsidP="00147D83">
            <w:r>
              <w:t>(10499, 8, '2015-05-05 08:05:07'),</w:t>
            </w:r>
          </w:p>
          <w:p w:rsidR="0099030E" w:rsidRDefault="0099030E" w:rsidP="00147D83">
            <w:r>
              <w:t>(10500, 8, '2015-05-05 08:05:10'),</w:t>
            </w:r>
          </w:p>
          <w:p w:rsidR="0099030E" w:rsidRDefault="0099030E" w:rsidP="00147D83">
            <w:r>
              <w:t>(10501, 8, '2015-05-05 08:05:13'),</w:t>
            </w:r>
          </w:p>
          <w:p w:rsidR="0099030E" w:rsidRDefault="0099030E" w:rsidP="00147D83">
            <w:r>
              <w:t>(10502, 8, '2015-05-05 08:05:16'),</w:t>
            </w:r>
          </w:p>
          <w:p w:rsidR="0099030E" w:rsidRDefault="0099030E" w:rsidP="00147D83">
            <w:r>
              <w:t>(10503, 8, '2015-05-05 08:05:19'),</w:t>
            </w:r>
          </w:p>
          <w:p w:rsidR="0099030E" w:rsidRDefault="0099030E" w:rsidP="00147D83">
            <w:r>
              <w:t>(10504, 8, '2015-05-05 08:05:22'),</w:t>
            </w:r>
          </w:p>
          <w:p w:rsidR="0099030E" w:rsidRDefault="0099030E" w:rsidP="00147D83">
            <w:r>
              <w:t>(10505, 8, '2015-05-05 08:05:25'),</w:t>
            </w:r>
          </w:p>
          <w:p w:rsidR="0099030E" w:rsidRDefault="0099030E" w:rsidP="00147D83">
            <w:r>
              <w:t>(10506, 8, '2015-05-05 08:05:28'),</w:t>
            </w:r>
          </w:p>
          <w:p w:rsidR="0099030E" w:rsidRDefault="0099030E" w:rsidP="00147D83">
            <w:r>
              <w:t>(10507, 8, '2015-05-05 08:05:31'),</w:t>
            </w:r>
          </w:p>
          <w:p w:rsidR="0099030E" w:rsidRDefault="0099030E" w:rsidP="00147D83">
            <w:r>
              <w:t>(10508, 8, '2015-05-05 08:05:34'),</w:t>
            </w:r>
          </w:p>
          <w:p w:rsidR="0099030E" w:rsidRDefault="0099030E" w:rsidP="00147D83">
            <w:r>
              <w:t>(10509, 8, '2015-05-05 08:05:37'),</w:t>
            </w:r>
          </w:p>
          <w:p w:rsidR="0099030E" w:rsidRDefault="0099030E" w:rsidP="00147D83">
            <w:r>
              <w:t>(10510, 8, '2015-05-05 08:05:40'),</w:t>
            </w:r>
          </w:p>
          <w:p w:rsidR="0099030E" w:rsidRDefault="0099030E" w:rsidP="00147D83">
            <w:r>
              <w:t>(10511, 8, '2015-05-05 08:05:43'),</w:t>
            </w:r>
          </w:p>
          <w:p w:rsidR="0099030E" w:rsidRDefault="0099030E" w:rsidP="00147D83">
            <w:r>
              <w:t>(10512, 8, '2015-05-05 08:05:46'),</w:t>
            </w:r>
          </w:p>
          <w:p w:rsidR="0099030E" w:rsidRDefault="0099030E" w:rsidP="00147D83">
            <w:r>
              <w:t>(10513, 8, '2015-05-05 08:05:49'),</w:t>
            </w:r>
          </w:p>
          <w:p w:rsidR="0099030E" w:rsidRDefault="0099030E" w:rsidP="00147D83">
            <w:r>
              <w:t>(10514, 8, '2015-05-05 08:05:52'),</w:t>
            </w:r>
          </w:p>
          <w:p w:rsidR="0099030E" w:rsidRDefault="0099030E" w:rsidP="00147D83">
            <w:r>
              <w:t>(10515, 8, '2015-05-05 08:05:55'),</w:t>
            </w:r>
          </w:p>
          <w:p w:rsidR="0099030E" w:rsidRDefault="0099030E" w:rsidP="00147D83">
            <w:r>
              <w:t>(10516, 8, '2015-05-05 08:05:58'),</w:t>
            </w:r>
          </w:p>
          <w:p w:rsidR="0099030E" w:rsidRDefault="0099030E" w:rsidP="00147D83">
            <w:r>
              <w:t>(10517, 8, '2015-05-05 08:06:01'),</w:t>
            </w:r>
          </w:p>
          <w:p w:rsidR="0099030E" w:rsidRDefault="0099030E" w:rsidP="00147D83">
            <w:r>
              <w:t>(10518, 8, '2015-05-05 08:06:04'),</w:t>
            </w:r>
          </w:p>
          <w:p w:rsidR="0099030E" w:rsidRDefault="0099030E" w:rsidP="00147D83">
            <w:r>
              <w:t>(10519, 8, '2015-05-05 08:06:07'),</w:t>
            </w:r>
          </w:p>
          <w:p w:rsidR="0099030E" w:rsidRDefault="0099030E" w:rsidP="00147D83">
            <w:r>
              <w:t>(10520, 8, '2015-05-05 08:06:10'),</w:t>
            </w:r>
          </w:p>
          <w:p w:rsidR="0099030E" w:rsidRDefault="0099030E" w:rsidP="00147D83">
            <w:r>
              <w:t>(10521, 8, '2015-05-05 08:06:14'),</w:t>
            </w:r>
          </w:p>
          <w:p w:rsidR="0099030E" w:rsidRDefault="0099030E" w:rsidP="00147D83">
            <w:r>
              <w:t>(10522, 8, '2015-05-05 08:06:17'),</w:t>
            </w:r>
          </w:p>
          <w:p w:rsidR="0099030E" w:rsidRDefault="0099030E" w:rsidP="00147D83">
            <w:r>
              <w:t>(10523, 8, '2015-05-05 08:06:20'),</w:t>
            </w:r>
          </w:p>
          <w:p w:rsidR="0099030E" w:rsidRDefault="0099030E" w:rsidP="00147D83">
            <w:r>
              <w:t>(10524, 8, '2015-05-05 08:06:23'),</w:t>
            </w:r>
          </w:p>
          <w:p w:rsidR="0099030E" w:rsidRDefault="0099030E" w:rsidP="00147D83">
            <w:r>
              <w:t>(10525, 8, '2015-05-05 08:06:26'),</w:t>
            </w:r>
          </w:p>
          <w:p w:rsidR="0099030E" w:rsidRDefault="0099030E" w:rsidP="00147D83">
            <w:r>
              <w:t>(10526, 8, '2015-05-05 08:06:29'),</w:t>
            </w:r>
          </w:p>
          <w:p w:rsidR="0099030E" w:rsidRDefault="0099030E" w:rsidP="00147D83">
            <w:r>
              <w:t>(10527, 8, '2015-05-05 08:06:32'),</w:t>
            </w:r>
          </w:p>
          <w:p w:rsidR="0099030E" w:rsidRDefault="0099030E" w:rsidP="00147D83">
            <w:r>
              <w:t>(10528, 8, '2015-05-05 08:06:35'),</w:t>
            </w:r>
          </w:p>
          <w:p w:rsidR="0099030E" w:rsidRDefault="0099030E" w:rsidP="00147D83">
            <w:r>
              <w:t>(10529, 8, '2015-05-05 08:06:38'),</w:t>
            </w:r>
          </w:p>
          <w:p w:rsidR="0099030E" w:rsidRDefault="0099030E" w:rsidP="00147D83">
            <w:r>
              <w:t>(10530, 8, '2015-05-05 08:06:41'),</w:t>
            </w:r>
          </w:p>
          <w:p w:rsidR="0099030E" w:rsidRDefault="0099030E" w:rsidP="00147D83">
            <w:r>
              <w:t>(10531, 8, '2015-05-05 08:06:44'),</w:t>
            </w:r>
          </w:p>
          <w:p w:rsidR="0099030E" w:rsidRDefault="0099030E" w:rsidP="00147D83">
            <w:r>
              <w:t>(10532, 8, '2015-05-05 08:06:47'),</w:t>
            </w:r>
          </w:p>
          <w:p w:rsidR="0099030E" w:rsidRDefault="0099030E" w:rsidP="00147D83">
            <w:r>
              <w:t>(10533, 8, '2015-05-05 08:06:50'),</w:t>
            </w:r>
          </w:p>
          <w:p w:rsidR="0099030E" w:rsidRDefault="0099030E" w:rsidP="00147D83">
            <w:r>
              <w:t>(10534, 8, '2015-05-05 08:06:53'),</w:t>
            </w:r>
          </w:p>
          <w:p w:rsidR="0099030E" w:rsidRDefault="0099030E" w:rsidP="00147D83">
            <w:r>
              <w:t>(10535, 8, '2015-05-05 08:06:56'),</w:t>
            </w:r>
          </w:p>
          <w:p w:rsidR="0099030E" w:rsidRDefault="0099030E" w:rsidP="00147D83">
            <w:r>
              <w:t>(10536, 8, '2015-05-05 08:06:59'),</w:t>
            </w:r>
          </w:p>
          <w:p w:rsidR="0099030E" w:rsidRDefault="0099030E" w:rsidP="00147D83">
            <w:r>
              <w:t>(10537, 8, '2015-05-05 08:07:02'),</w:t>
            </w:r>
          </w:p>
          <w:p w:rsidR="0099030E" w:rsidRDefault="0099030E" w:rsidP="00147D83">
            <w:r>
              <w:t>(10538, 8, '2015-05-05 08:07:05'),</w:t>
            </w:r>
          </w:p>
          <w:p w:rsidR="0099030E" w:rsidRDefault="0099030E" w:rsidP="00147D83">
            <w:r>
              <w:t>(10539, 8, '2015-05-05 08:07:08'),</w:t>
            </w:r>
          </w:p>
          <w:p w:rsidR="0099030E" w:rsidRDefault="0099030E" w:rsidP="00147D83">
            <w:r>
              <w:t>(10540, 8, '2015-05-05 08:07:11'),</w:t>
            </w:r>
          </w:p>
          <w:p w:rsidR="0099030E" w:rsidRDefault="0099030E" w:rsidP="00147D83">
            <w:r>
              <w:t>(10541, 8, '2015-05-05 08:07:14'),</w:t>
            </w:r>
          </w:p>
          <w:p w:rsidR="0099030E" w:rsidRDefault="0099030E" w:rsidP="00147D83">
            <w:r>
              <w:t>(10542, 8, '2015-05-05 08:07:17'),</w:t>
            </w:r>
          </w:p>
          <w:p w:rsidR="0099030E" w:rsidRDefault="0099030E" w:rsidP="00147D83">
            <w:r>
              <w:t>(10543, 8, '2015-05-05 08:07:20'),</w:t>
            </w:r>
          </w:p>
          <w:p w:rsidR="0099030E" w:rsidRDefault="0099030E" w:rsidP="00147D83">
            <w:r>
              <w:t>(10544, 8, '2015-05-05 08:07:23'),</w:t>
            </w:r>
          </w:p>
          <w:p w:rsidR="0099030E" w:rsidRDefault="0099030E" w:rsidP="00147D83">
            <w:r>
              <w:t>(10545, 8, '2015-05-05 08:07:26'),</w:t>
            </w:r>
          </w:p>
          <w:p w:rsidR="0099030E" w:rsidRDefault="0099030E" w:rsidP="00147D83">
            <w:r>
              <w:t>(10546, 8, '2015-05-05 08:07:29'),</w:t>
            </w:r>
          </w:p>
          <w:p w:rsidR="0099030E" w:rsidRDefault="0099030E" w:rsidP="00147D83">
            <w:r>
              <w:t>(10547, 8, '2015-05-05 08:07:32'),</w:t>
            </w:r>
          </w:p>
          <w:p w:rsidR="0099030E" w:rsidRDefault="0099030E" w:rsidP="00147D83">
            <w:r>
              <w:t>(10548, 8, '2015-05-05 08:07:35'),</w:t>
            </w:r>
          </w:p>
          <w:p w:rsidR="0099030E" w:rsidRDefault="0099030E" w:rsidP="00147D83">
            <w:r>
              <w:t>(10549, 8, '2015-05-05 08:07:38'),</w:t>
            </w:r>
          </w:p>
          <w:p w:rsidR="0099030E" w:rsidRDefault="0099030E" w:rsidP="00147D83">
            <w:r>
              <w:t>(10550, 8, '2015-05-05 08:07:42'),</w:t>
            </w:r>
          </w:p>
          <w:p w:rsidR="0099030E" w:rsidRDefault="0099030E" w:rsidP="00147D83">
            <w:r>
              <w:t>(10551, 8, '2015-05-05 08:07:45'),</w:t>
            </w:r>
          </w:p>
          <w:p w:rsidR="0099030E" w:rsidRDefault="0099030E" w:rsidP="00147D83">
            <w:r>
              <w:t>(10552, 8, '2015-05-05 08:07:48'),</w:t>
            </w:r>
          </w:p>
          <w:p w:rsidR="0099030E" w:rsidRDefault="0099030E" w:rsidP="00147D83">
            <w:r>
              <w:t>(10553, 8, '2015-05-05 08:07:51'),</w:t>
            </w:r>
          </w:p>
          <w:p w:rsidR="0099030E" w:rsidRDefault="0099030E" w:rsidP="00147D83">
            <w:r>
              <w:t>(10554, 8, '2015-05-05 08:07:54'),</w:t>
            </w:r>
          </w:p>
          <w:p w:rsidR="0099030E" w:rsidRDefault="0099030E" w:rsidP="00147D83">
            <w:r>
              <w:t>(10555, 8, '2015-05-05 08:07:57'),</w:t>
            </w:r>
          </w:p>
          <w:p w:rsidR="0099030E" w:rsidRDefault="0099030E" w:rsidP="00147D83">
            <w:r>
              <w:t>(10556, 8, '2015-05-05 08:08:00'),</w:t>
            </w:r>
          </w:p>
          <w:p w:rsidR="0099030E" w:rsidRDefault="0099030E" w:rsidP="00147D83">
            <w:r>
              <w:t>(10557, 8, '2015-05-05 08:08:03'),</w:t>
            </w:r>
          </w:p>
          <w:p w:rsidR="0099030E" w:rsidRDefault="0099030E" w:rsidP="00147D83">
            <w:r>
              <w:t>(10558, 8, '2015-05-05 08:08:06'),</w:t>
            </w:r>
          </w:p>
          <w:p w:rsidR="0099030E" w:rsidRDefault="0099030E" w:rsidP="00147D83">
            <w:r>
              <w:t>(10559, 8, '2015-05-05 08:08:09'),</w:t>
            </w:r>
          </w:p>
          <w:p w:rsidR="0099030E" w:rsidRDefault="0099030E" w:rsidP="00147D83">
            <w:r>
              <w:t>(10560, 8, '2015-05-05 08:08:12'),</w:t>
            </w:r>
          </w:p>
          <w:p w:rsidR="0099030E" w:rsidRDefault="0099030E" w:rsidP="00147D83">
            <w:r>
              <w:t>(10561, 8, '2015-05-05 08:08:15'),</w:t>
            </w:r>
          </w:p>
          <w:p w:rsidR="0099030E" w:rsidRDefault="0099030E" w:rsidP="00147D83">
            <w:r>
              <w:t>(10562, 8, '2015-05-05 08:08:18'),</w:t>
            </w:r>
          </w:p>
          <w:p w:rsidR="0099030E" w:rsidRDefault="0099030E" w:rsidP="00147D83">
            <w:r>
              <w:t>(10563, 8, '2015-05-05 08:08:21'),</w:t>
            </w:r>
          </w:p>
          <w:p w:rsidR="0099030E" w:rsidRDefault="0099030E" w:rsidP="00147D83">
            <w:r>
              <w:t>(10564, 8, '2015-05-05 08:08:24'),</w:t>
            </w:r>
          </w:p>
          <w:p w:rsidR="0099030E" w:rsidRDefault="0099030E" w:rsidP="00147D83">
            <w:r>
              <w:t>(10565, 8, '2015-05-05 08:08:27'),</w:t>
            </w:r>
          </w:p>
          <w:p w:rsidR="0099030E" w:rsidRDefault="0099030E" w:rsidP="00147D83">
            <w:r>
              <w:t>(10566, 8, '2015-05-05 08:08:30'),</w:t>
            </w:r>
          </w:p>
          <w:p w:rsidR="0099030E" w:rsidRDefault="0099030E" w:rsidP="00147D83">
            <w:r>
              <w:t>(10567, 8, '2015-05-05 08:08:33'),</w:t>
            </w:r>
          </w:p>
          <w:p w:rsidR="0099030E" w:rsidRDefault="0099030E" w:rsidP="00147D83">
            <w:r>
              <w:t>(10568, 8, '2015-05-05 08:08:36'),</w:t>
            </w:r>
          </w:p>
          <w:p w:rsidR="0099030E" w:rsidRDefault="0099030E" w:rsidP="00147D83">
            <w:r>
              <w:t>(10569, 8, '2015-05-05 08:08:39'),</w:t>
            </w:r>
          </w:p>
          <w:p w:rsidR="0099030E" w:rsidRDefault="0099030E" w:rsidP="00147D83">
            <w:r>
              <w:t>(10570, 8, '2015-05-05 08:08:42'),</w:t>
            </w:r>
          </w:p>
          <w:p w:rsidR="0099030E" w:rsidRDefault="0099030E" w:rsidP="00147D83">
            <w:r>
              <w:t>(10571, 8, '2015-05-05 08:08:45'),</w:t>
            </w:r>
          </w:p>
          <w:p w:rsidR="0099030E" w:rsidRDefault="0099030E" w:rsidP="00147D83">
            <w:r>
              <w:t>(10572, 8, '2015-05-05 08:08:48'),</w:t>
            </w:r>
          </w:p>
          <w:p w:rsidR="0099030E" w:rsidRDefault="0099030E" w:rsidP="00147D83">
            <w:r>
              <w:t>(10573, 8, '2015-05-05 08:08:51'),</w:t>
            </w:r>
          </w:p>
          <w:p w:rsidR="0099030E" w:rsidRDefault="0099030E" w:rsidP="00147D83">
            <w:r>
              <w:t>(10574, 8, '2015-05-05 08:08:54'),</w:t>
            </w:r>
          </w:p>
          <w:p w:rsidR="0099030E" w:rsidRDefault="0099030E" w:rsidP="00147D83">
            <w:r>
              <w:t>(10575, 8, '2015-05-05 08:08:57'),</w:t>
            </w:r>
          </w:p>
          <w:p w:rsidR="0099030E" w:rsidRDefault="0099030E" w:rsidP="00147D83">
            <w:r>
              <w:t>(10576, 8, '2015-05-05 08:09:00'),</w:t>
            </w:r>
          </w:p>
          <w:p w:rsidR="0099030E" w:rsidRDefault="0099030E" w:rsidP="00147D83">
            <w:r>
              <w:t>(10577, 8, '2015-05-05 08:09:03'),</w:t>
            </w:r>
          </w:p>
          <w:p w:rsidR="0099030E" w:rsidRDefault="0099030E" w:rsidP="00147D83">
            <w:r>
              <w:t>(10578, 8, '2015-05-05 08:09:06'),</w:t>
            </w:r>
          </w:p>
          <w:p w:rsidR="0099030E" w:rsidRDefault="0099030E" w:rsidP="00147D83">
            <w:r>
              <w:t>(10579, 8, '2015-05-05 08:09:10'),</w:t>
            </w:r>
          </w:p>
          <w:p w:rsidR="0099030E" w:rsidRDefault="0099030E" w:rsidP="00147D83">
            <w:r>
              <w:t>(10580, 8, '2015-05-05 08:09:13'),</w:t>
            </w:r>
          </w:p>
          <w:p w:rsidR="0099030E" w:rsidRDefault="0099030E" w:rsidP="00147D83">
            <w:r>
              <w:t>(10581, 8, '2015-05-05 08:09:16'),</w:t>
            </w:r>
          </w:p>
          <w:p w:rsidR="0099030E" w:rsidRDefault="0099030E" w:rsidP="00147D83">
            <w:r>
              <w:t>(10582, 8, '2015-05-05 08:09:19'),</w:t>
            </w:r>
          </w:p>
          <w:p w:rsidR="0099030E" w:rsidRDefault="0099030E" w:rsidP="00147D83">
            <w:r>
              <w:t>(10583, 8, '2015-05-05 08:09:22'),</w:t>
            </w:r>
          </w:p>
          <w:p w:rsidR="0099030E" w:rsidRDefault="0099030E" w:rsidP="00147D83">
            <w:r>
              <w:t>(10584, 8, '2015-05-05 08:09:25'),</w:t>
            </w:r>
          </w:p>
          <w:p w:rsidR="0099030E" w:rsidRDefault="0099030E" w:rsidP="00147D83">
            <w:r>
              <w:t>(10585, 8, '2015-05-05 08:09:28'),</w:t>
            </w:r>
          </w:p>
          <w:p w:rsidR="0099030E" w:rsidRDefault="0099030E" w:rsidP="00147D83">
            <w:r>
              <w:t>(10586, 8, '2015-05-05 08:09:31'),</w:t>
            </w:r>
          </w:p>
          <w:p w:rsidR="0099030E" w:rsidRDefault="0099030E" w:rsidP="00147D83">
            <w:r>
              <w:t>(10587, 8, '2015-05-05 08:09:34'),</w:t>
            </w:r>
          </w:p>
          <w:p w:rsidR="0099030E" w:rsidRDefault="0099030E" w:rsidP="00147D83">
            <w:r>
              <w:t>(10588, 8, '2015-05-05 08:09:37'),</w:t>
            </w:r>
          </w:p>
          <w:p w:rsidR="0099030E" w:rsidRDefault="0099030E" w:rsidP="00147D83">
            <w:r>
              <w:t>(10589, 8, '2015-05-05 08:09:40'),</w:t>
            </w:r>
          </w:p>
          <w:p w:rsidR="0099030E" w:rsidRDefault="0099030E" w:rsidP="00147D83">
            <w:r>
              <w:t>(10590, 8, '2015-05-05 08:09:43'),</w:t>
            </w:r>
          </w:p>
          <w:p w:rsidR="0099030E" w:rsidRDefault="0099030E" w:rsidP="00147D83">
            <w:r>
              <w:t>(10591, 8, '2015-05-05 08:09:46'),</w:t>
            </w:r>
          </w:p>
          <w:p w:rsidR="0099030E" w:rsidRDefault="0099030E" w:rsidP="00147D83">
            <w:r>
              <w:t>(10592, 8, '2015-05-05 08:09:49'),</w:t>
            </w:r>
          </w:p>
          <w:p w:rsidR="0099030E" w:rsidRDefault="0099030E" w:rsidP="00147D83">
            <w:r>
              <w:t>(10593, 8, '2015-05-05 08:09:52'),</w:t>
            </w:r>
          </w:p>
          <w:p w:rsidR="0099030E" w:rsidRDefault="0099030E" w:rsidP="00147D83">
            <w:r>
              <w:t>(10594, 8, '2015-05-05 08:09:55'),</w:t>
            </w:r>
          </w:p>
          <w:p w:rsidR="0099030E" w:rsidRDefault="0099030E" w:rsidP="00147D83">
            <w:r>
              <w:t>(10595, 8, '2015-05-05 08:09:58'),</w:t>
            </w:r>
          </w:p>
          <w:p w:rsidR="0099030E" w:rsidRDefault="0099030E" w:rsidP="00147D83">
            <w:r>
              <w:t>(10596, 8, '2015-05-05 08:10:01'),</w:t>
            </w:r>
          </w:p>
          <w:p w:rsidR="0099030E" w:rsidRDefault="0099030E" w:rsidP="00147D83">
            <w:r>
              <w:t>(10597, 8, '2015-05-05 08:10:04'),</w:t>
            </w:r>
          </w:p>
          <w:p w:rsidR="0099030E" w:rsidRDefault="0099030E" w:rsidP="00147D83">
            <w:r>
              <w:t>(10598, 8, '2015-05-05 08:10:07'),</w:t>
            </w:r>
          </w:p>
          <w:p w:rsidR="0099030E" w:rsidRDefault="0099030E" w:rsidP="00147D83">
            <w:r>
              <w:t>(10599, 8, '2015-05-05 08:10:10'),</w:t>
            </w:r>
          </w:p>
          <w:p w:rsidR="0099030E" w:rsidRDefault="0099030E" w:rsidP="00147D83">
            <w:r>
              <w:t>(10600, 8, '2015-05-05 08:10:13'),</w:t>
            </w:r>
          </w:p>
          <w:p w:rsidR="0099030E" w:rsidRDefault="0099030E" w:rsidP="00147D83">
            <w:r>
              <w:t>(10601, 8, '2015-05-05 08:10:16'),</w:t>
            </w:r>
          </w:p>
          <w:p w:rsidR="0099030E" w:rsidRDefault="0099030E" w:rsidP="00147D83">
            <w:r>
              <w:t>(10602, 8, '2015-05-05 08:10:19'),</w:t>
            </w:r>
          </w:p>
          <w:p w:rsidR="0099030E" w:rsidRDefault="0099030E" w:rsidP="00147D83">
            <w:r>
              <w:t>(10603, 8, '2015-05-05 08:10:22'),</w:t>
            </w:r>
          </w:p>
          <w:p w:rsidR="0099030E" w:rsidRDefault="0099030E" w:rsidP="00147D83">
            <w:r>
              <w:t>(10604, 8, '2015-05-05 08:10:25'),</w:t>
            </w:r>
          </w:p>
          <w:p w:rsidR="0099030E" w:rsidRDefault="0099030E" w:rsidP="00147D83">
            <w:r>
              <w:t>(10605, 8, '2015-05-05 08:10:28'),</w:t>
            </w:r>
          </w:p>
          <w:p w:rsidR="0099030E" w:rsidRDefault="0099030E" w:rsidP="00147D83">
            <w:r>
              <w:t>(10606, 8, '2015-05-05 08:10:32'),</w:t>
            </w:r>
          </w:p>
          <w:p w:rsidR="0099030E" w:rsidRDefault="0099030E" w:rsidP="00147D83">
            <w:r>
              <w:t>(10607, 8, '2015-05-05 08:10:35'),</w:t>
            </w:r>
          </w:p>
          <w:p w:rsidR="0099030E" w:rsidRDefault="0099030E" w:rsidP="00147D83">
            <w:r>
              <w:t>(10608, 8, '2015-05-05 08:10:38'),</w:t>
            </w:r>
          </w:p>
          <w:p w:rsidR="0099030E" w:rsidRDefault="0099030E" w:rsidP="00147D83">
            <w:r>
              <w:t>(10609, 8, '2015-05-05 08:10:41'),</w:t>
            </w:r>
          </w:p>
          <w:p w:rsidR="0099030E" w:rsidRDefault="0099030E" w:rsidP="00147D83">
            <w:r>
              <w:t>(10610, 8, '2015-05-05 08:10:44'),</w:t>
            </w:r>
          </w:p>
          <w:p w:rsidR="0099030E" w:rsidRDefault="0099030E" w:rsidP="00147D83">
            <w:r>
              <w:t>(10611, 8, '2015-05-05 08:10:47'),</w:t>
            </w:r>
          </w:p>
          <w:p w:rsidR="0099030E" w:rsidRDefault="0099030E" w:rsidP="00147D83">
            <w:r>
              <w:t>(10612, 8, '2015-05-05 08:10:50'),</w:t>
            </w:r>
          </w:p>
          <w:p w:rsidR="0099030E" w:rsidRDefault="0099030E" w:rsidP="00147D83">
            <w:r>
              <w:t>(10613, 8, '2015-05-05 08:10:53'),</w:t>
            </w:r>
          </w:p>
          <w:p w:rsidR="0099030E" w:rsidRDefault="0099030E" w:rsidP="00147D83">
            <w:r>
              <w:t>(10614, 8, '2015-05-05 08:10:56'),</w:t>
            </w:r>
          </w:p>
          <w:p w:rsidR="0099030E" w:rsidRDefault="0099030E" w:rsidP="00147D83">
            <w:r>
              <w:t>(10615, 8, '2015-05-05 08:10:59'),</w:t>
            </w:r>
          </w:p>
          <w:p w:rsidR="0099030E" w:rsidRDefault="0099030E" w:rsidP="00147D83">
            <w:r>
              <w:t>(10616, 8, '2015-05-05 08:11:02'),</w:t>
            </w:r>
          </w:p>
          <w:p w:rsidR="0099030E" w:rsidRDefault="0099030E" w:rsidP="00147D83">
            <w:r>
              <w:t>(10617, 8, '2015-05-05 08:11:05'),</w:t>
            </w:r>
          </w:p>
          <w:p w:rsidR="0099030E" w:rsidRDefault="0099030E" w:rsidP="00147D83">
            <w:r>
              <w:t>(10618, 8, '2015-05-05 08:11:08'),</w:t>
            </w:r>
          </w:p>
          <w:p w:rsidR="0099030E" w:rsidRDefault="0099030E" w:rsidP="00147D83">
            <w:r>
              <w:t>(10619, 8, '2015-05-05 08:11:11'),</w:t>
            </w:r>
          </w:p>
          <w:p w:rsidR="0099030E" w:rsidRDefault="0099030E" w:rsidP="00147D83">
            <w:r>
              <w:t>(10620, 8, '2015-05-05 08:11:14'),</w:t>
            </w:r>
          </w:p>
          <w:p w:rsidR="0099030E" w:rsidRDefault="0099030E" w:rsidP="00147D83">
            <w:r>
              <w:t>(10621, 8, '2015-05-05 08:11:17'),</w:t>
            </w:r>
          </w:p>
          <w:p w:rsidR="0099030E" w:rsidRDefault="0099030E" w:rsidP="00147D83">
            <w:r>
              <w:t>(10622, 8, '2015-05-05 08:11:20'),</w:t>
            </w:r>
          </w:p>
          <w:p w:rsidR="0099030E" w:rsidRDefault="0099030E" w:rsidP="00147D83">
            <w:r>
              <w:t>(10623, 8, '2015-05-05 08:11:23'),</w:t>
            </w:r>
          </w:p>
          <w:p w:rsidR="0099030E" w:rsidRDefault="0099030E" w:rsidP="00147D83">
            <w:r>
              <w:t>(10624, 8, '2015-05-05 08:11:26'),</w:t>
            </w:r>
          </w:p>
          <w:p w:rsidR="0099030E" w:rsidRDefault="0099030E" w:rsidP="00147D83">
            <w:r>
              <w:t>(10625, 8, '2015-05-05 08:11:29'),</w:t>
            </w:r>
          </w:p>
          <w:p w:rsidR="0099030E" w:rsidRDefault="0099030E" w:rsidP="00147D83">
            <w:r>
              <w:t>(10626, 8, '2015-05-05 08:11:32'),</w:t>
            </w:r>
          </w:p>
          <w:p w:rsidR="0099030E" w:rsidRDefault="0099030E" w:rsidP="00147D83">
            <w:r>
              <w:t>(10627, 7, '2015-05-05 08:11:35'),</w:t>
            </w:r>
          </w:p>
          <w:p w:rsidR="0099030E" w:rsidRDefault="0099030E" w:rsidP="00147D83">
            <w:r>
              <w:t>(10628, 7, '2015-05-05 08:11:38'),</w:t>
            </w:r>
          </w:p>
          <w:p w:rsidR="0099030E" w:rsidRDefault="0099030E" w:rsidP="00147D83">
            <w:r>
              <w:t>(10629, 7, '2015-05-05 08:11:41'),</w:t>
            </w:r>
          </w:p>
          <w:p w:rsidR="0099030E" w:rsidRDefault="0099030E" w:rsidP="00147D83">
            <w:r>
              <w:t>(10630, 7, '2015-05-05 08:11:44'),</w:t>
            </w:r>
          </w:p>
          <w:p w:rsidR="0099030E" w:rsidRDefault="0099030E" w:rsidP="00147D83">
            <w:r>
              <w:t>(10631, 7, '2015-05-05 08:11:47'),</w:t>
            </w:r>
          </w:p>
          <w:p w:rsidR="0099030E" w:rsidRDefault="0099030E" w:rsidP="00147D83">
            <w:r>
              <w:t>(10632, 7, '2015-05-05 08:11:50'),</w:t>
            </w:r>
          </w:p>
          <w:p w:rsidR="0099030E" w:rsidRDefault="0099030E" w:rsidP="00147D83">
            <w:r>
              <w:t>(10633, 7, '2015-05-05 08:11:53'),</w:t>
            </w:r>
          </w:p>
          <w:p w:rsidR="0099030E" w:rsidRDefault="0099030E" w:rsidP="00147D83">
            <w:r>
              <w:t>(10634, 7, '2015-05-05 08:11:56'),</w:t>
            </w:r>
          </w:p>
          <w:p w:rsidR="0099030E" w:rsidRDefault="0099030E" w:rsidP="00147D83">
            <w:r>
              <w:t>(10635, 7, '2015-05-05 08:12:00'),</w:t>
            </w:r>
          </w:p>
          <w:p w:rsidR="0099030E" w:rsidRDefault="0099030E" w:rsidP="00147D83">
            <w:r>
              <w:t>(10636, 7, '2015-05-05 08:12:03'),</w:t>
            </w:r>
          </w:p>
          <w:p w:rsidR="0099030E" w:rsidRDefault="0099030E" w:rsidP="00147D83">
            <w:r>
              <w:t>(10637, 7, '2015-05-05 08:12:06'),</w:t>
            </w:r>
          </w:p>
          <w:p w:rsidR="0099030E" w:rsidRDefault="0099030E" w:rsidP="00147D83">
            <w:r>
              <w:t>(10638, 7, '2015-05-05 08:12:09'),</w:t>
            </w:r>
          </w:p>
          <w:p w:rsidR="0099030E" w:rsidRDefault="0099030E" w:rsidP="00147D83">
            <w:r>
              <w:t>(10639, 7, '2015-05-05 08:12:12'),</w:t>
            </w:r>
          </w:p>
          <w:p w:rsidR="0099030E" w:rsidRDefault="0099030E" w:rsidP="00147D83">
            <w:r>
              <w:t>(10640, 7, '2015-05-05 08:12:15'),</w:t>
            </w:r>
          </w:p>
          <w:p w:rsidR="0099030E" w:rsidRDefault="0099030E" w:rsidP="00147D83">
            <w:r>
              <w:t>(10641, 7, '2015-05-05 08:12:18'),</w:t>
            </w:r>
          </w:p>
          <w:p w:rsidR="0099030E" w:rsidRDefault="0099030E" w:rsidP="00147D83">
            <w:r>
              <w:t>(10642, 7, '2015-05-05 08:12:21'),</w:t>
            </w:r>
          </w:p>
          <w:p w:rsidR="0099030E" w:rsidRDefault="0099030E" w:rsidP="00147D83">
            <w:r>
              <w:t>(10643, 7, '2015-05-05 08:12:24'),</w:t>
            </w:r>
          </w:p>
          <w:p w:rsidR="0099030E" w:rsidRDefault="0099030E" w:rsidP="00147D83">
            <w:r>
              <w:t>(10644, 7, '2015-05-05 08:12:27'),</w:t>
            </w:r>
          </w:p>
          <w:p w:rsidR="0099030E" w:rsidRDefault="0099030E" w:rsidP="00147D83">
            <w:r>
              <w:t>(10645, 7, '2015-05-05 08:12:30'),</w:t>
            </w:r>
          </w:p>
          <w:p w:rsidR="0099030E" w:rsidRDefault="0099030E" w:rsidP="00147D83">
            <w:r>
              <w:t>(10646, 7, '2015-05-05 08:12:33'),</w:t>
            </w:r>
          </w:p>
          <w:p w:rsidR="0099030E" w:rsidRDefault="0099030E" w:rsidP="00147D83">
            <w:r>
              <w:t>(10647, 7, '2015-05-05 08:12:36'),</w:t>
            </w:r>
          </w:p>
          <w:p w:rsidR="0099030E" w:rsidRDefault="0099030E" w:rsidP="00147D83">
            <w:r>
              <w:t>(10648, 7, '2015-05-05 08:12:39'),</w:t>
            </w:r>
          </w:p>
          <w:p w:rsidR="0099030E" w:rsidRDefault="0099030E" w:rsidP="00147D83">
            <w:r>
              <w:t>(10649, 7, '2015-05-05 08:12:42'),</w:t>
            </w:r>
          </w:p>
          <w:p w:rsidR="0099030E" w:rsidRDefault="0099030E" w:rsidP="00147D83">
            <w:r>
              <w:t>(10650, 7, '2015-05-05 08:12:45'),</w:t>
            </w:r>
          </w:p>
          <w:p w:rsidR="0099030E" w:rsidRDefault="0099030E" w:rsidP="00147D83">
            <w:r>
              <w:t>(10651, 7, '2015-05-05 08:12:48'),</w:t>
            </w:r>
          </w:p>
          <w:p w:rsidR="0099030E" w:rsidRDefault="0099030E" w:rsidP="00147D83">
            <w:r>
              <w:t>(10652, 7, '2015-05-05 08:12:51'),</w:t>
            </w:r>
          </w:p>
          <w:p w:rsidR="0099030E" w:rsidRDefault="0099030E" w:rsidP="00147D83">
            <w:r>
              <w:t>(10653, 7, '2015-05-05 08:12:54'),</w:t>
            </w:r>
          </w:p>
          <w:p w:rsidR="0099030E" w:rsidRDefault="0099030E" w:rsidP="00147D83">
            <w:r>
              <w:t>(10654, 7, '2015-05-05 08:12:57'),</w:t>
            </w:r>
          </w:p>
          <w:p w:rsidR="0099030E" w:rsidRDefault="0099030E" w:rsidP="00147D83">
            <w:r>
              <w:t>(10655, 7, '2015-05-05 08:13:00'),</w:t>
            </w:r>
          </w:p>
          <w:p w:rsidR="0099030E" w:rsidRDefault="0099030E" w:rsidP="00147D83">
            <w:r>
              <w:t>(10656, 7, '2015-05-05 08:13:03'),</w:t>
            </w:r>
          </w:p>
          <w:p w:rsidR="0099030E" w:rsidRDefault="0099030E" w:rsidP="00147D83">
            <w:r>
              <w:t>(10657, 7, '2015-05-05 08:13:06'),</w:t>
            </w:r>
          </w:p>
          <w:p w:rsidR="0099030E" w:rsidRDefault="0099030E" w:rsidP="00147D83">
            <w:r>
              <w:t>(10658, 7, '2015-05-05 08:13:09'),</w:t>
            </w:r>
          </w:p>
          <w:p w:rsidR="0099030E" w:rsidRDefault="0099030E" w:rsidP="00147D83">
            <w:r>
              <w:t>(10659, 7, '2015-05-05 08:13:12'),</w:t>
            </w:r>
          </w:p>
          <w:p w:rsidR="0099030E" w:rsidRDefault="0099030E" w:rsidP="00147D83">
            <w:r>
              <w:t>(10660, 7, '2015-05-05 08:13:16'),</w:t>
            </w:r>
          </w:p>
          <w:p w:rsidR="0099030E" w:rsidRDefault="0099030E" w:rsidP="00147D83">
            <w:r>
              <w:t>(10661, 7, '2015-05-05 08:13:19'),</w:t>
            </w:r>
          </w:p>
          <w:p w:rsidR="0099030E" w:rsidRDefault="0099030E" w:rsidP="00147D83">
            <w:r>
              <w:t>(10662, 7, '2015-05-05 08:13:22'),</w:t>
            </w:r>
          </w:p>
          <w:p w:rsidR="0099030E" w:rsidRDefault="0099030E" w:rsidP="00147D83">
            <w:r>
              <w:t>(10663, 7, '2015-05-05 08:13:25'),</w:t>
            </w:r>
          </w:p>
          <w:p w:rsidR="0099030E" w:rsidRDefault="0099030E" w:rsidP="00147D83">
            <w:r>
              <w:t>(10664, 7, '2015-05-05 08:13:28'),</w:t>
            </w:r>
          </w:p>
          <w:p w:rsidR="0099030E" w:rsidRDefault="0099030E" w:rsidP="00147D83">
            <w:r>
              <w:t>(10665, 7, '2015-05-05 08:13:31'),</w:t>
            </w:r>
          </w:p>
          <w:p w:rsidR="0099030E" w:rsidRDefault="0099030E" w:rsidP="00147D83">
            <w:r>
              <w:t>(10666, 7, '2015-05-05 08:13:34'),</w:t>
            </w:r>
          </w:p>
          <w:p w:rsidR="0099030E" w:rsidRDefault="0099030E" w:rsidP="00147D83">
            <w:r>
              <w:t>(10667, 7, '2015-05-05 08:13:37'),</w:t>
            </w:r>
          </w:p>
          <w:p w:rsidR="0099030E" w:rsidRDefault="0099030E" w:rsidP="00147D83">
            <w:r>
              <w:t>(10668, 7, '2015-05-05 08:13:40'),</w:t>
            </w:r>
          </w:p>
          <w:p w:rsidR="0099030E" w:rsidRDefault="0099030E" w:rsidP="00147D83">
            <w:r>
              <w:t>(10669, 7, '2015-05-05 08:13:43'),</w:t>
            </w:r>
          </w:p>
          <w:p w:rsidR="0099030E" w:rsidRDefault="0099030E" w:rsidP="00147D83">
            <w:r>
              <w:t>(10670, 7, '2015-05-05 08:13:46'),</w:t>
            </w:r>
          </w:p>
          <w:p w:rsidR="0099030E" w:rsidRDefault="0099030E" w:rsidP="00147D83">
            <w:r>
              <w:t>(10671, 6, '2015-05-05 08:13:49'),</w:t>
            </w:r>
          </w:p>
          <w:p w:rsidR="0099030E" w:rsidRDefault="0099030E" w:rsidP="00147D83">
            <w:r>
              <w:t>(10672, 6, '2015-05-05 08:13:52'),</w:t>
            </w:r>
          </w:p>
          <w:p w:rsidR="0099030E" w:rsidRDefault="0099030E" w:rsidP="00147D83">
            <w:r>
              <w:t>(10673, 6, '2015-05-05 08:13:55'),</w:t>
            </w:r>
          </w:p>
          <w:p w:rsidR="0099030E" w:rsidRDefault="0099030E" w:rsidP="00147D83">
            <w:r>
              <w:t>(10674, 6, '2015-05-05 08:13:58'),</w:t>
            </w:r>
          </w:p>
          <w:p w:rsidR="0099030E" w:rsidRDefault="0099030E" w:rsidP="00147D83">
            <w:r>
              <w:t>(10675, 6, '2015-05-05 08:14:01'),</w:t>
            </w:r>
          </w:p>
          <w:p w:rsidR="0099030E" w:rsidRDefault="0099030E" w:rsidP="00147D83">
            <w:r>
              <w:t>(10676, 6, '2015-05-05 08:14:04'),</w:t>
            </w:r>
          </w:p>
          <w:p w:rsidR="0099030E" w:rsidRDefault="0099030E" w:rsidP="00147D83">
            <w:r>
              <w:t>(10677, 6, '2015-05-05 08:14:07'),</w:t>
            </w:r>
          </w:p>
          <w:p w:rsidR="0099030E" w:rsidRDefault="0099030E" w:rsidP="00147D83">
            <w:r>
              <w:t>(10678, 6, '2015-05-05 08:14:10'),</w:t>
            </w:r>
          </w:p>
          <w:p w:rsidR="0099030E" w:rsidRDefault="0099030E" w:rsidP="00147D83">
            <w:r>
              <w:t>(10679, 6, '2015-05-05 08:14:13'),</w:t>
            </w:r>
          </w:p>
          <w:p w:rsidR="0099030E" w:rsidRDefault="0099030E" w:rsidP="00147D83">
            <w:r>
              <w:t>(10680, 6, '2015-05-05 08:14:16'),</w:t>
            </w:r>
          </w:p>
          <w:p w:rsidR="0099030E" w:rsidRDefault="0099030E" w:rsidP="00147D83">
            <w:r>
              <w:t>(10681, 6, '2015-05-05 08:14:19'),</w:t>
            </w:r>
          </w:p>
          <w:p w:rsidR="0099030E" w:rsidRDefault="0099030E" w:rsidP="00147D83">
            <w:r>
              <w:t>(10682, 6, '2015-05-05 08:14:22'),</w:t>
            </w:r>
          </w:p>
          <w:p w:rsidR="0099030E" w:rsidRDefault="0099030E" w:rsidP="00147D83">
            <w:r>
              <w:t>(10683, 6, '2015-05-05 08:14:26'),</w:t>
            </w:r>
          </w:p>
          <w:p w:rsidR="0099030E" w:rsidRDefault="0099030E" w:rsidP="00147D83">
            <w:r>
              <w:t>(10684, 6, '2015-05-05 08:14:29'),</w:t>
            </w:r>
          </w:p>
          <w:p w:rsidR="0099030E" w:rsidRDefault="0099030E" w:rsidP="00147D83">
            <w:r>
              <w:t>(10685, 6, '2015-05-05 08:14:32'),</w:t>
            </w:r>
          </w:p>
          <w:p w:rsidR="0099030E" w:rsidRDefault="0099030E" w:rsidP="00147D83">
            <w:r>
              <w:t>(10686, 6, '2015-05-05 08:14:35'),</w:t>
            </w:r>
          </w:p>
          <w:p w:rsidR="0099030E" w:rsidRDefault="0099030E" w:rsidP="00147D83">
            <w:r>
              <w:t>(10687, 6, '2015-05-05 08:14:38'),</w:t>
            </w:r>
          </w:p>
          <w:p w:rsidR="0099030E" w:rsidRDefault="0099030E" w:rsidP="00147D83">
            <w:r>
              <w:t>(10688, 6, '2015-05-05 08:14:41'),</w:t>
            </w:r>
          </w:p>
          <w:p w:rsidR="0099030E" w:rsidRDefault="0099030E" w:rsidP="00147D83">
            <w:r>
              <w:t>(10689, 6, '2015-05-05 08:14:44'),</w:t>
            </w:r>
          </w:p>
          <w:p w:rsidR="0099030E" w:rsidRDefault="0099030E" w:rsidP="00147D83">
            <w:r>
              <w:t>(10690, 6, '2015-05-05 08:14:47'),</w:t>
            </w:r>
          </w:p>
          <w:p w:rsidR="0099030E" w:rsidRDefault="0099030E" w:rsidP="00147D83">
            <w:r>
              <w:t>(10691, 6, '2015-05-05 08:14:50'),</w:t>
            </w:r>
          </w:p>
          <w:p w:rsidR="0099030E" w:rsidRDefault="0099030E" w:rsidP="00147D83">
            <w:r>
              <w:t>(10692, 6, '2015-05-05 08:14:53'),</w:t>
            </w:r>
          </w:p>
          <w:p w:rsidR="0099030E" w:rsidRDefault="0099030E" w:rsidP="00147D83">
            <w:r>
              <w:t>(10693, 6, '2015-05-05 08:14:56'),</w:t>
            </w:r>
          </w:p>
          <w:p w:rsidR="0099030E" w:rsidRDefault="0099030E" w:rsidP="00147D83">
            <w:r>
              <w:t>(10694, 6, '2015-05-05 08:14:59'),</w:t>
            </w:r>
          </w:p>
          <w:p w:rsidR="0099030E" w:rsidRDefault="0099030E" w:rsidP="00147D83">
            <w:r>
              <w:t>(10695, 6, '2015-05-05 08:15:02'),</w:t>
            </w:r>
          </w:p>
          <w:p w:rsidR="0099030E" w:rsidRDefault="0099030E" w:rsidP="00147D83">
            <w:r>
              <w:t>(10696, 6, '2015-05-05 08:15:05'),</w:t>
            </w:r>
          </w:p>
          <w:p w:rsidR="0099030E" w:rsidRDefault="0099030E" w:rsidP="00147D83">
            <w:r>
              <w:t>(10697, 6, '2015-05-05 08:15:08'),</w:t>
            </w:r>
          </w:p>
          <w:p w:rsidR="0099030E" w:rsidRDefault="0099030E" w:rsidP="00147D83">
            <w:r>
              <w:t>(10698, 6, '2015-05-05 08:15:11'),</w:t>
            </w:r>
          </w:p>
          <w:p w:rsidR="0099030E" w:rsidRDefault="0099030E" w:rsidP="00147D83">
            <w:r>
              <w:t>(10699, 6, '2015-05-05 08:15:14'),</w:t>
            </w:r>
          </w:p>
          <w:p w:rsidR="0099030E" w:rsidRDefault="0099030E" w:rsidP="00147D83">
            <w:r>
              <w:t>(10700, 6, '2015-05-05 08:15:17'),</w:t>
            </w:r>
          </w:p>
          <w:p w:rsidR="0099030E" w:rsidRDefault="0099030E" w:rsidP="00147D83">
            <w:r>
              <w:t>(10701, 6, '2015-05-05 08:15:20'),</w:t>
            </w:r>
          </w:p>
          <w:p w:rsidR="0099030E" w:rsidRDefault="0099030E" w:rsidP="00147D83">
            <w:r>
              <w:t>(10702, 6, '2015-05-05 08:15:23'),</w:t>
            </w:r>
          </w:p>
          <w:p w:rsidR="0099030E" w:rsidRDefault="0099030E" w:rsidP="00147D83">
            <w:r>
              <w:t>(10703, 6, '2015-05-05 08:15:26'),</w:t>
            </w:r>
          </w:p>
          <w:p w:rsidR="0099030E" w:rsidRDefault="0099030E" w:rsidP="00147D83">
            <w:r>
              <w:t>(10704, 6, '2015-05-05 08:15:29'),</w:t>
            </w:r>
          </w:p>
          <w:p w:rsidR="0099030E" w:rsidRDefault="0099030E" w:rsidP="00147D83">
            <w:r>
              <w:t>(10705, 6, '2015-05-05 08:15:32'),</w:t>
            </w:r>
          </w:p>
          <w:p w:rsidR="0099030E" w:rsidRDefault="0099030E" w:rsidP="00147D83">
            <w:r>
              <w:t>(10706, 6, '2015-05-05 08:15:35'),</w:t>
            </w:r>
          </w:p>
          <w:p w:rsidR="0099030E" w:rsidRDefault="0099030E" w:rsidP="00147D83">
            <w:r>
              <w:t>(10707, 6, '2015-05-05 08:15:38'),</w:t>
            </w:r>
          </w:p>
          <w:p w:rsidR="0099030E" w:rsidRDefault="0099030E" w:rsidP="00147D83">
            <w:r>
              <w:t>(10708, 6, '2015-05-05 08:15:41'),</w:t>
            </w:r>
          </w:p>
          <w:p w:rsidR="0099030E" w:rsidRDefault="0099030E" w:rsidP="00147D83">
            <w:r>
              <w:t>(10709, 6, '2015-05-05 08:15:44'),</w:t>
            </w:r>
          </w:p>
          <w:p w:rsidR="0099030E" w:rsidRDefault="0099030E" w:rsidP="00147D83">
            <w:r>
              <w:t>(10710, 6, '2015-05-05 08:15:48'),</w:t>
            </w:r>
          </w:p>
          <w:p w:rsidR="0099030E" w:rsidRDefault="0099030E" w:rsidP="00147D83">
            <w:r>
              <w:t>(10711, 6, '2015-05-05 08:15:51'),</w:t>
            </w:r>
          </w:p>
          <w:p w:rsidR="0099030E" w:rsidRDefault="0099030E" w:rsidP="00147D83">
            <w:r>
              <w:t>(10712, 6, '2015-05-05 08:15:54'),</w:t>
            </w:r>
          </w:p>
          <w:p w:rsidR="0099030E" w:rsidRDefault="0099030E" w:rsidP="00147D83">
            <w:r>
              <w:t>(10713, 6, '2015-05-05 08:15:57'),</w:t>
            </w:r>
          </w:p>
          <w:p w:rsidR="0099030E" w:rsidRDefault="0099030E" w:rsidP="00147D83">
            <w:r>
              <w:t>(10714, 6, '2015-05-05 08:16:00'),</w:t>
            </w:r>
          </w:p>
          <w:p w:rsidR="0099030E" w:rsidRDefault="0099030E" w:rsidP="00147D83">
            <w:r>
              <w:t>(10715, 6, '2015-05-05 08:16:03'),</w:t>
            </w:r>
          </w:p>
          <w:p w:rsidR="0099030E" w:rsidRDefault="0099030E" w:rsidP="00147D83">
            <w:r>
              <w:t>(10716, 6, '2015-05-05 08:16:06'),</w:t>
            </w:r>
          </w:p>
          <w:p w:rsidR="0099030E" w:rsidRDefault="0099030E" w:rsidP="00147D83">
            <w:r>
              <w:t>(10717, 6, '2015-05-05 08:16:09'),</w:t>
            </w:r>
          </w:p>
          <w:p w:rsidR="0099030E" w:rsidRDefault="0099030E" w:rsidP="00147D83">
            <w:r>
              <w:t>(10718, 6, '2015-05-05 08:16:12'),</w:t>
            </w:r>
          </w:p>
          <w:p w:rsidR="0099030E" w:rsidRDefault="0099030E" w:rsidP="00147D83">
            <w:r>
              <w:t>(10719, 6, '2015-05-05 08:16:15'),</w:t>
            </w:r>
          </w:p>
          <w:p w:rsidR="0099030E" w:rsidRDefault="0099030E" w:rsidP="00147D83">
            <w:r>
              <w:t>(10720, 6, '2015-05-05 08:16:18'),</w:t>
            </w:r>
          </w:p>
          <w:p w:rsidR="0099030E" w:rsidRDefault="0099030E" w:rsidP="00147D83">
            <w:r>
              <w:t>(10721, 6, '2015-05-05 08:16:21'),</w:t>
            </w:r>
          </w:p>
          <w:p w:rsidR="0099030E" w:rsidRDefault="0099030E" w:rsidP="00147D83">
            <w:r>
              <w:t>(10722, 6, '2015-05-05 08:16:24'),</w:t>
            </w:r>
          </w:p>
          <w:p w:rsidR="0099030E" w:rsidRDefault="0099030E" w:rsidP="00147D83">
            <w:r>
              <w:t>(10723, 6, '2015-05-05 08:16:27'),</w:t>
            </w:r>
          </w:p>
          <w:p w:rsidR="0099030E" w:rsidRDefault="0099030E" w:rsidP="00147D83">
            <w:r>
              <w:t>(10724, 7, '2015-05-05 08:16:30'),</w:t>
            </w:r>
          </w:p>
          <w:p w:rsidR="0099030E" w:rsidRDefault="0099030E" w:rsidP="00147D83">
            <w:r>
              <w:t>(10725, 7, '2015-05-05 08:16:33'),</w:t>
            </w:r>
          </w:p>
          <w:p w:rsidR="0099030E" w:rsidRDefault="0099030E" w:rsidP="00147D83">
            <w:r>
              <w:t>(10726, 7, '2015-05-05 08:16:36'),</w:t>
            </w:r>
          </w:p>
          <w:p w:rsidR="0099030E" w:rsidRDefault="0099030E" w:rsidP="00147D83">
            <w:r>
              <w:t>(10727, 7, '2015-05-05 08:16:39'),</w:t>
            </w:r>
          </w:p>
          <w:p w:rsidR="0099030E" w:rsidRDefault="0099030E" w:rsidP="00147D83">
            <w:r>
              <w:t>(10728, 7, '2015-05-05 08:16:42'),</w:t>
            </w:r>
          </w:p>
          <w:p w:rsidR="0099030E" w:rsidRDefault="0099030E" w:rsidP="00147D83">
            <w:r>
              <w:t>(10729, 7, '2015-05-05 08:16:45'),</w:t>
            </w:r>
          </w:p>
          <w:p w:rsidR="0099030E" w:rsidRDefault="0099030E" w:rsidP="00147D83">
            <w:r>
              <w:t>(10730, 7, '2015-05-05 08:16:48'),</w:t>
            </w:r>
          </w:p>
          <w:p w:rsidR="0099030E" w:rsidRDefault="0099030E" w:rsidP="00147D83">
            <w:r>
              <w:t>(10731, 7, '2015-05-05 08:16:51'),</w:t>
            </w:r>
          </w:p>
          <w:p w:rsidR="0099030E" w:rsidRDefault="0099030E" w:rsidP="00147D83">
            <w:r>
              <w:t>(10732, 7, '2015-05-05 08:16:54'),</w:t>
            </w:r>
          </w:p>
          <w:p w:rsidR="0099030E" w:rsidRDefault="0099030E" w:rsidP="00147D83">
            <w:r>
              <w:t>(10733, 7, '2015-05-05 08:16:57'),</w:t>
            </w:r>
          </w:p>
          <w:p w:rsidR="0099030E" w:rsidRDefault="0099030E" w:rsidP="00147D83">
            <w:r>
              <w:t>(10734, 7, '2015-05-05 08:17:00'),</w:t>
            </w:r>
          </w:p>
          <w:p w:rsidR="0099030E" w:rsidRDefault="0099030E" w:rsidP="00147D83">
            <w:r>
              <w:t>(10735, 7, '2015-05-05 08:17:03'),</w:t>
            </w:r>
          </w:p>
          <w:p w:rsidR="0099030E" w:rsidRDefault="0099030E" w:rsidP="00147D83">
            <w:r>
              <w:t>(10736, 7, '2015-05-05 08:17:06'),</w:t>
            </w:r>
          </w:p>
          <w:p w:rsidR="0099030E" w:rsidRDefault="0099030E" w:rsidP="00147D83">
            <w:r>
              <w:t>(10737, 7, '2015-05-05 08:17:09'),</w:t>
            </w:r>
          </w:p>
          <w:p w:rsidR="0099030E" w:rsidRDefault="0099030E" w:rsidP="00147D83">
            <w:r>
              <w:t>(10738, 7, '2015-05-05 08:17:12'),</w:t>
            </w:r>
          </w:p>
          <w:p w:rsidR="0099030E" w:rsidRDefault="0099030E" w:rsidP="00147D83">
            <w:r>
              <w:t>(10739, 7, '2015-05-05 08:17:15'),</w:t>
            </w:r>
          </w:p>
          <w:p w:rsidR="0099030E" w:rsidRDefault="0099030E" w:rsidP="00147D83">
            <w:r>
              <w:t>(10740, 7, '2015-05-05 08:17:19'),</w:t>
            </w:r>
          </w:p>
          <w:p w:rsidR="0099030E" w:rsidRDefault="0099030E" w:rsidP="00147D83">
            <w:r>
              <w:t>(10741, 7, '2015-05-05 08:17:22'),</w:t>
            </w:r>
          </w:p>
          <w:p w:rsidR="0099030E" w:rsidRDefault="0099030E" w:rsidP="00147D83">
            <w:r>
              <w:t>(10742, 7, '2015-05-05 08:17:25'),</w:t>
            </w:r>
          </w:p>
          <w:p w:rsidR="0099030E" w:rsidRDefault="0099030E" w:rsidP="00147D83">
            <w:r>
              <w:t>(10743, 7, '2015-05-05 08:17:28'),</w:t>
            </w:r>
          </w:p>
          <w:p w:rsidR="0099030E" w:rsidRDefault="0099030E" w:rsidP="00147D83">
            <w:r>
              <w:t>(10744, 7, '2015-05-05 08:17:31'),</w:t>
            </w:r>
          </w:p>
          <w:p w:rsidR="0099030E" w:rsidRDefault="0099030E" w:rsidP="00147D83">
            <w:r>
              <w:t>(10745, 7, '2015-05-05 08:17:34'),</w:t>
            </w:r>
          </w:p>
          <w:p w:rsidR="0099030E" w:rsidRDefault="0099030E" w:rsidP="00147D83">
            <w:r>
              <w:t>(10746, 7, '2015-05-05 08:17:37'),</w:t>
            </w:r>
          </w:p>
          <w:p w:rsidR="0099030E" w:rsidRDefault="0099030E" w:rsidP="00147D83">
            <w:r>
              <w:t>(10747, 7, '2015-05-05 08:17:40'),</w:t>
            </w:r>
          </w:p>
          <w:p w:rsidR="0099030E" w:rsidRDefault="0099030E" w:rsidP="00147D83">
            <w:r>
              <w:t>(10748, 7, '2015-05-05 08:17:43'),</w:t>
            </w:r>
          </w:p>
          <w:p w:rsidR="0099030E" w:rsidRDefault="0099030E" w:rsidP="00147D83">
            <w:r>
              <w:t>(10749, 7, '2015-05-05 08:17:46'),</w:t>
            </w:r>
          </w:p>
          <w:p w:rsidR="0099030E" w:rsidRDefault="0099030E" w:rsidP="00147D83">
            <w:r>
              <w:t>(10750, 7, '2015-05-05 08:17:49'),</w:t>
            </w:r>
          </w:p>
          <w:p w:rsidR="0099030E" w:rsidRDefault="0099030E" w:rsidP="00147D83">
            <w:r>
              <w:t>(10751, 7, '2015-05-05 08:17:52'),</w:t>
            </w:r>
          </w:p>
          <w:p w:rsidR="0099030E" w:rsidRDefault="0099030E" w:rsidP="00147D83">
            <w:r>
              <w:t>(10752, 7, '2015-05-05 08:17:55'),</w:t>
            </w:r>
          </w:p>
          <w:p w:rsidR="0099030E" w:rsidRDefault="0099030E" w:rsidP="00147D83">
            <w:r>
              <w:t>(10753, 7, '2015-05-05 08:17:58'),</w:t>
            </w:r>
          </w:p>
          <w:p w:rsidR="0099030E" w:rsidRDefault="0099030E" w:rsidP="00147D83">
            <w:r>
              <w:t>(10754, 7, '2015-05-05 08:18:01'),</w:t>
            </w:r>
          </w:p>
          <w:p w:rsidR="0099030E" w:rsidRDefault="0099030E" w:rsidP="00147D83">
            <w:r>
              <w:t>(10755, 7, '2015-05-05 08:18:04'),</w:t>
            </w:r>
          </w:p>
          <w:p w:rsidR="0099030E" w:rsidRDefault="0099030E" w:rsidP="00147D83">
            <w:r>
              <w:t>(10756, 7, '2015-05-05 08:18:07'),</w:t>
            </w:r>
          </w:p>
          <w:p w:rsidR="0099030E" w:rsidRDefault="0099030E" w:rsidP="00147D83">
            <w:r>
              <w:t>(10757, 7, '2015-05-05 08:18:10'),</w:t>
            </w:r>
          </w:p>
          <w:p w:rsidR="0099030E" w:rsidRDefault="0099030E" w:rsidP="00147D83">
            <w:r>
              <w:t>(10758, 7, '2015-05-05 08:18:13'),</w:t>
            </w:r>
          </w:p>
          <w:p w:rsidR="0099030E" w:rsidRDefault="0099030E" w:rsidP="00147D83">
            <w:r>
              <w:t>(10759, 7, '2015-05-05 08:18:16'),</w:t>
            </w:r>
          </w:p>
          <w:p w:rsidR="0099030E" w:rsidRDefault="0099030E" w:rsidP="00147D83">
            <w:r>
              <w:t>(10760, 7, '2015-05-05 08:18:19'),</w:t>
            </w:r>
          </w:p>
          <w:p w:rsidR="0099030E" w:rsidRDefault="0099030E" w:rsidP="00147D83">
            <w:r>
              <w:t>(10761, 7, '2015-05-05 08:18:22'),</w:t>
            </w:r>
          </w:p>
          <w:p w:rsidR="0099030E" w:rsidRDefault="0099030E" w:rsidP="00147D83">
            <w:r>
              <w:t>(10762, 7, '2015-05-05 08:18:25'),</w:t>
            </w:r>
          </w:p>
          <w:p w:rsidR="0099030E" w:rsidRDefault="0099030E" w:rsidP="00147D83">
            <w:r>
              <w:t>(10763, 7, '2015-05-05 08:18:28'),</w:t>
            </w:r>
          </w:p>
          <w:p w:rsidR="0099030E" w:rsidRDefault="0099030E" w:rsidP="00147D83">
            <w:r>
              <w:t>(10764, 7, '2015-05-05 08:18:31'),</w:t>
            </w:r>
          </w:p>
          <w:p w:rsidR="0099030E" w:rsidRDefault="0099030E" w:rsidP="00147D83">
            <w:r>
              <w:t>(10765, 7, '2015-05-05 08:18:34'),</w:t>
            </w:r>
          </w:p>
          <w:p w:rsidR="0099030E" w:rsidRDefault="0099030E" w:rsidP="00147D83">
            <w:r>
              <w:t>(10766, 7, '2015-05-05 08:18:37'),</w:t>
            </w:r>
          </w:p>
          <w:p w:rsidR="0099030E" w:rsidRDefault="0099030E" w:rsidP="00147D83">
            <w:r>
              <w:t>(10767, 7, '2015-05-05 08:18:40'),</w:t>
            </w:r>
          </w:p>
          <w:p w:rsidR="0099030E" w:rsidRDefault="0099030E" w:rsidP="00147D83">
            <w:r>
              <w:t>(10768, 7, '2015-05-05 08:18:43'),</w:t>
            </w:r>
          </w:p>
          <w:p w:rsidR="0099030E" w:rsidRDefault="0099030E" w:rsidP="00147D83">
            <w:r>
              <w:t>(10769, 7, '2015-05-05 08:18:46'),</w:t>
            </w:r>
          </w:p>
          <w:p w:rsidR="0099030E" w:rsidRDefault="0099030E" w:rsidP="00147D83">
            <w:r>
              <w:t>(10770, 7, '2015-05-05 08:18:50'),</w:t>
            </w:r>
          </w:p>
          <w:p w:rsidR="0099030E" w:rsidRDefault="0099030E" w:rsidP="00147D83">
            <w:r>
              <w:t>(10771, 7, '2015-05-05 08:18:53'),</w:t>
            </w:r>
          </w:p>
          <w:p w:rsidR="0099030E" w:rsidRDefault="0099030E" w:rsidP="00147D83">
            <w:r>
              <w:t>(10772, 7, '2015-05-05 08:18:56'),</w:t>
            </w:r>
          </w:p>
          <w:p w:rsidR="0099030E" w:rsidRDefault="0099030E" w:rsidP="00147D83">
            <w:r>
              <w:t>(10773, 7, '2015-05-05 08:18:59'),</w:t>
            </w:r>
          </w:p>
          <w:p w:rsidR="0099030E" w:rsidRDefault="0099030E" w:rsidP="00147D83">
            <w:r>
              <w:t>(10774, 7, '2015-05-05 08:19:02'),</w:t>
            </w:r>
          </w:p>
          <w:p w:rsidR="0099030E" w:rsidRDefault="0099030E" w:rsidP="00147D83">
            <w:r>
              <w:t>(10775, 7, '2015-05-05 08:19:05'),</w:t>
            </w:r>
          </w:p>
          <w:p w:rsidR="0099030E" w:rsidRDefault="0099030E" w:rsidP="00147D83">
            <w:r>
              <w:t>(10776, 7, '2015-05-05 08:19:08'),</w:t>
            </w:r>
          </w:p>
          <w:p w:rsidR="0099030E" w:rsidRDefault="0099030E" w:rsidP="00147D83">
            <w:r>
              <w:t>(10777, 7, '2015-05-05 08:19:11'),</w:t>
            </w:r>
          </w:p>
          <w:p w:rsidR="0099030E" w:rsidRDefault="0099030E" w:rsidP="00147D83">
            <w:r>
              <w:t>(10778, 7, '2015-05-05 08:19:14'),</w:t>
            </w:r>
          </w:p>
          <w:p w:rsidR="0099030E" w:rsidRDefault="0099030E" w:rsidP="00147D83">
            <w:r>
              <w:t>(10779, 7, '2015-05-05 08:19:17'),</w:t>
            </w:r>
          </w:p>
          <w:p w:rsidR="0099030E" w:rsidRDefault="0099030E" w:rsidP="00147D83">
            <w:r>
              <w:t>(10780, 7, '2015-05-05 08:19:20'),</w:t>
            </w:r>
          </w:p>
          <w:p w:rsidR="0099030E" w:rsidRDefault="0099030E" w:rsidP="00147D83">
            <w:r>
              <w:t>(10781, 7, '2015-05-05 08:19:23'),</w:t>
            </w:r>
          </w:p>
          <w:p w:rsidR="0099030E" w:rsidRDefault="0099030E" w:rsidP="00147D83">
            <w:r>
              <w:t>(10782, 7, '2015-05-05 08:19:26'),</w:t>
            </w:r>
          </w:p>
          <w:p w:rsidR="0099030E" w:rsidRDefault="0099030E" w:rsidP="00147D83">
            <w:r>
              <w:t>(10783, 7, '2015-05-05 08:19:29'),</w:t>
            </w:r>
          </w:p>
          <w:p w:rsidR="0099030E" w:rsidRDefault="0099030E" w:rsidP="00147D83">
            <w:r>
              <w:t>(10784, 7, '2015-05-05 08:19:32'),</w:t>
            </w:r>
          </w:p>
          <w:p w:rsidR="0099030E" w:rsidRDefault="0099030E" w:rsidP="00147D83">
            <w:r>
              <w:t>(10785, 7, '2015-05-05 08:19:35'),</w:t>
            </w:r>
          </w:p>
          <w:p w:rsidR="0099030E" w:rsidRDefault="0099030E" w:rsidP="00147D83">
            <w:r>
              <w:t>(10786, 7, '2015-05-05 08:19:38'),</w:t>
            </w:r>
          </w:p>
          <w:p w:rsidR="0099030E" w:rsidRDefault="0099030E" w:rsidP="00147D83">
            <w:r>
              <w:t>(10787, 7, '2015-05-05 08:19:41'),</w:t>
            </w:r>
          </w:p>
          <w:p w:rsidR="0099030E" w:rsidRDefault="0099030E" w:rsidP="00147D83">
            <w:r>
              <w:t>(10788, 7, '2015-05-05 08:19:44'),</w:t>
            </w:r>
          </w:p>
          <w:p w:rsidR="0099030E" w:rsidRDefault="0099030E" w:rsidP="00147D83">
            <w:r>
              <w:t>(10789, 7, '2015-05-05 08:19:47'),</w:t>
            </w:r>
          </w:p>
          <w:p w:rsidR="0099030E" w:rsidRDefault="0099030E" w:rsidP="00147D83">
            <w:r>
              <w:t>(10790, 7, '2015-05-05 08:19:50'),</w:t>
            </w:r>
          </w:p>
          <w:p w:rsidR="0099030E" w:rsidRDefault="0099030E" w:rsidP="00147D83">
            <w:r>
              <w:t>(10791, 7, '2015-05-05 08:19:53'),</w:t>
            </w:r>
          </w:p>
          <w:p w:rsidR="0099030E" w:rsidRDefault="0099030E" w:rsidP="00147D83">
            <w:r>
              <w:t>(10792, 7, '2015-05-05 08:19:56'),</w:t>
            </w:r>
          </w:p>
          <w:p w:rsidR="0099030E" w:rsidRDefault="0099030E" w:rsidP="00147D83">
            <w:r>
              <w:t>(10793, 7, '2015-05-05 08:19:59'),</w:t>
            </w:r>
          </w:p>
          <w:p w:rsidR="0099030E" w:rsidRDefault="0099030E" w:rsidP="00147D83">
            <w:r>
              <w:t>(10794, 7, '2015-05-05 08:20:02'),</w:t>
            </w:r>
          </w:p>
          <w:p w:rsidR="0099030E" w:rsidRDefault="0099030E" w:rsidP="00147D83">
            <w:r>
              <w:t>(10795, 7, '2015-05-05 08:20:05'),</w:t>
            </w:r>
          </w:p>
          <w:p w:rsidR="0099030E" w:rsidRDefault="0099030E" w:rsidP="00147D83">
            <w:r>
              <w:t>(10796, 7, '2015-05-05 08:20:08'),</w:t>
            </w:r>
          </w:p>
          <w:p w:rsidR="0099030E" w:rsidRDefault="0099030E" w:rsidP="00147D83">
            <w:r>
              <w:t>(10797, 7, '2015-05-05 08:20:11'),</w:t>
            </w:r>
          </w:p>
          <w:p w:rsidR="0099030E" w:rsidRDefault="0099030E" w:rsidP="00147D83">
            <w:r>
              <w:t>(10798, 7, '2015-05-05 08:20:14'),</w:t>
            </w:r>
          </w:p>
          <w:p w:rsidR="0099030E" w:rsidRDefault="0099030E" w:rsidP="00147D83">
            <w:r>
              <w:t>(10799, 7, '2015-05-05 08:20:18'),</w:t>
            </w:r>
          </w:p>
          <w:p w:rsidR="0099030E" w:rsidRDefault="0099030E" w:rsidP="00147D83">
            <w:r>
              <w:t>(10800, 7, '2015-05-05 08:20:21'),</w:t>
            </w:r>
          </w:p>
          <w:p w:rsidR="0099030E" w:rsidRDefault="0099030E" w:rsidP="00147D83">
            <w:r>
              <w:t>(10801, 7, '2015-05-05 08:20:24'),</w:t>
            </w:r>
          </w:p>
          <w:p w:rsidR="0099030E" w:rsidRDefault="0099030E" w:rsidP="00147D83">
            <w:r>
              <w:t>(10802, 7, '2015-05-05 08:20:27'),</w:t>
            </w:r>
          </w:p>
          <w:p w:rsidR="0099030E" w:rsidRDefault="0099030E" w:rsidP="00147D83">
            <w:r>
              <w:t>(10803, 7, '2015-05-05 08:20:30'),</w:t>
            </w:r>
          </w:p>
          <w:p w:rsidR="0099030E" w:rsidRDefault="0099030E" w:rsidP="00147D83">
            <w:r>
              <w:t>(10804, 7, '2015-05-05 08:20:33'),</w:t>
            </w:r>
          </w:p>
          <w:p w:rsidR="0099030E" w:rsidRDefault="0099030E" w:rsidP="00147D83">
            <w:r>
              <w:t>(10805, 7, '2015-05-05 08:20:36'),</w:t>
            </w:r>
          </w:p>
          <w:p w:rsidR="0099030E" w:rsidRDefault="0099030E" w:rsidP="00147D83">
            <w:r>
              <w:t>(10806, 7, '2015-05-05 08:20:39'),</w:t>
            </w:r>
          </w:p>
          <w:p w:rsidR="0099030E" w:rsidRDefault="0099030E" w:rsidP="00147D83">
            <w:r>
              <w:t>(10807, 7, '2015-05-05 08:20:42'),</w:t>
            </w:r>
          </w:p>
          <w:p w:rsidR="0099030E" w:rsidRDefault="0099030E" w:rsidP="00147D83">
            <w:r>
              <w:t>(10808, 7, '2015-05-05 08:20:45'),</w:t>
            </w:r>
          </w:p>
          <w:p w:rsidR="0099030E" w:rsidRDefault="0099030E" w:rsidP="00147D83">
            <w:r>
              <w:t>(10809, 7, '2015-05-05 08:20:48'),</w:t>
            </w:r>
          </w:p>
          <w:p w:rsidR="0099030E" w:rsidRDefault="0099030E" w:rsidP="00147D83">
            <w:r>
              <w:t>(10810, 7, '2015-05-05 08:20:51'),</w:t>
            </w:r>
          </w:p>
          <w:p w:rsidR="0099030E" w:rsidRDefault="0099030E" w:rsidP="00147D83">
            <w:r>
              <w:t>(10811, 7, '2015-05-05 08:20:54'),</w:t>
            </w:r>
          </w:p>
          <w:p w:rsidR="0099030E" w:rsidRDefault="0099030E" w:rsidP="00147D83">
            <w:r>
              <w:t>(10812, 7, '2015-05-05 08:20:57'),</w:t>
            </w:r>
          </w:p>
          <w:p w:rsidR="0099030E" w:rsidRDefault="0099030E" w:rsidP="00147D83">
            <w:r>
              <w:t>(10813, 7, '2015-05-05 08:21:00'),</w:t>
            </w:r>
          </w:p>
          <w:p w:rsidR="0099030E" w:rsidRDefault="0099030E" w:rsidP="00147D83">
            <w:r>
              <w:t>(10814, 7, '2015-05-05 08:21:03'),</w:t>
            </w:r>
          </w:p>
          <w:p w:rsidR="0099030E" w:rsidRDefault="0099030E" w:rsidP="00147D83">
            <w:r>
              <w:t>(10815, 7, '2015-05-05 08:21:06'),</w:t>
            </w:r>
          </w:p>
          <w:p w:rsidR="0099030E" w:rsidRDefault="0099030E" w:rsidP="00147D83">
            <w:r>
              <w:t>(10816, 7, '2015-05-05 08:21:09'),</w:t>
            </w:r>
          </w:p>
          <w:p w:rsidR="0099030E" w:rsidRDefault="0099030E" w:rsidP="00147D83">
            <w:r>
              <w:t>(10817, 7, '2015-05-05 08:21:12'),</w:t>
            </w:r>
          </w:p>
          <w:p w:rsidR="0099030E" w:rsidRDefault="0099030E" w:rsidP="00147D83">
            <w:r>
              <w:t>(10818, 7, '2015-05-05 08:21:15'),</w:t>
            </w:r>
          </w:p>
          <w:p w:rsidR="0099030E" w:rsidRDefault="0099030E" w:rsidP="00147D83">
            <w:r>
              <w:t>(10819, 7, '2015-05-05 08:21:18'),</w:t>
            </w:r>
          </w:p>
          <w:p w:rsidR="0099030E" w:rsidRDefault="0099030E" w:rsidP="00147D83">
            <w:r>
              <w:t>(10820, 7, '2015-05-05 08:21:21'),</w:t>
            </w:r>
          </w:p>
          <w:p w:rsidR="0099030E" w:rsidRDefault="0099030E" w:rsidP="00147D83">
            <w:r>
              <w:t>(10821, 7, '2015-05-05 08:21:24'),</w:t>
            </w:r>
          </w:p>
          <w:p w:rsidR="0099030E" w:rsidRDefault="0099030E" w:rsidP="00147D83">
            <w:r>
              <w:t>(10822, 7, '2015-05-05 08:21:27'),</w:t>
            </w:r>
          </w:p>
          <w:p w:rsidR="0099030E" w:rsidRDefault="0099030E" w:rsidP="00147D83">
            <w:r>
              <w:t>(10823, 7, '2015-05-05 08:21:30'),</w:t>
            </w:r>
          </w:p>
          <w:p w:rsidR="0099030E" w:rsidRDefault="0099030E" w:rsidP="00147D83">
            <w:r>
              <w:t>(10824, 7, '2015-05-05 08:21:33'),</w:t>
            </w:r>
          </w:p>
          <w:p w:rsidR="0099030E" w:rsidRDefault="0099030E" w:rsidP="00147D83">
            <w:r>
              <w:t>(10825, 7, '2015-05-05 08:21:36'),</w:t>
            </w:r>
          </w:p>
          <w:p w:rsidR="0099030E" w:rsidRDefault="0099030E" w:rsidP="00147D83">
            <w:r>
              <w:t>(10826, 7, '2015-05-05 08:21:39'),</w:t>
            </w:r>
          </w:p>
          <w:p w:rsidR="0099030E" w:rsidRDefault="0099030E" w:rsidP="00147D83">
            <w:r>
              <w:t>(10827, 7, '2015-05-05 08:21:42'),</w:t>
            </w:r>
          </w:p>
          <w:p w:rsidR="0099030E" w:rsidRDefault="0099030E" w:rsidP="00147D83">
            <w:r>
              <w:t>(10828, 7, '2015-05-05 08:21:45'),</w:t>
            </w:r>
          </w:p>
          <w:p w:rsidR="0099030E" w:rsidRDefault="0099030E" w:rsidP="00147D83">
            <w:r>
              <w:t>(10829, 7, '2015-05-05 08:21:48'),</w:t>
            </w:r>
          </w:p>
          <w:p w:rsidR="0099030E" w:rsidRDefault="0099030E" w:rsidP="00147D83">
            <w:r>
              <w:t>(10830, 7, '2015-05-05 08:21:52'),</w:t>
            </w:r>
          </w:p>
          <w:p w:rsidR="0099030E" w:rsidRDefault="0099030E" w:rsidP="00147D83">
            <w:r>
              <w:t>(10831, 7, '2015-05-05 08:21:55'),</w:t>
            </w:r>
          </w:p>
          <w:p w:rsidR="0099030E" w:rsidRDefault="0099030E" w:rsidP="00147D83">
            <w:r>
              <w:t>(10832, 7, '2015-05-05 08:21:58'),</w:t>
            </w:r>
          </w:p>
          <w:p w:rsidR="0099030E" w:rsidRDefault="0099030E" w:rsidP="00147D83">
            <w:r>
              <w:t>(10833, 7, '2015-05-05 08:22:01'),</w:t>
            </w:r>
          </w:p>
          <w:p w:rsidR="0099030E" w:rsidRDefault="0099030E" w:rsidP="00147D83">
            <w:r>
              <w:t>(10834, 7, '2015-05-05 08:22:04'),</w:t>
            </w:r>
          </w:p>
          <w:p w:rsidR="0099030E" w:rsidRDefault="0099030E" w:rsidP="00147D83">
            <w:r>
              <w:t>(10835, 7, '2015-05-05 08:22:07'),</w:t>
            </w:r>
          </w:p>
          <w:p w:rsidR="0099030E" w:rsidRDefault="0099030E" w:rsidP="00147D83">
            <w:r>
              <w:t>(10836, 6, '2015-05-05 08:22:10'),</w:t>
            </w:r>
          </w:p>
          <w:p w:rsidR="0099030E" w:rsidRDefault="0099030E" w:rsidP="00147D83">
            <w:r>
              <w:t>(10837, 6, '2015-05-05 08:22:13'),</w:t>
            </w:r>
          </w:p>
          <w:p w:rsidR="0099030E" w:rsidRDefault="0099030E" w:rsidP="00147D83">
            <w:r>
              <w:t>(10838, 6, '2015-05-05 08:22:16'),</w:t>
            </w:r>
          </w:p>
          <w:p w:rsidR="0099030E" w:rsidRDefault="0099030E" w:rsidP="00147D83">
            <w:r>
              <w:t>(10839, 6, '2015-05-05 08:22:19'),</w:t>
            </w:r>
          </w:p>
          <w:p w:rsidR="0099030E" w:rsidRDefault="0099030E" w:rsidP="00147D83">
            <w:r>
              <w:t>(10840, 6, '2015-05-05 08:22:22'),</w:t>
            </w:r>
          </w:p>
          <w:p w:rsidR="0099030E" w:rsidRDefault="0099030E" w:rsidP="00147D83">
            <w:r>
              <w:t>(10841, 6, '2015-05-05 08:22:25'),</w:t>
            </w:r>
          </w:p>
          <w:p w:rsidR="0099030E" w:rsidRDefault="0099030E" w:rsidP="00147D83">
            <w:r>
              <w:t>(10842, 6, '2015-05-05 08:22:28'),</w:t>
            </w:r>
          </w:p>
          <w:p w:rsidR="0099030E" w:rsidRDefault="0099030E" w:rsidP="00147D83">
            <w:r>
              <w:t>(10843, 6, '2015-05-05 08:22:31'),</w:t>
            </w:r>
          </w:p>
          <w:p w:rsidR="0099030E" w:rsidRDefault="0099030E" w:rsidP="00147D83">
            <w:r>
              <w:t>(10844, 6, '2015-05-05 08:22:34'),</w:t>
            </w:r>
          </w:p>
          <w:p w:rsidR="0099030E" w:rsidRDefault="0099030E" w:rsidP="00147D83">
            <w:r>
              <w:t>(10845, 6, '2015-05-05 08:22:37'),</w:t>
            </w:r>
          </w:p>
          <w:p w:rsidR="0099030E" w:rsidRDefault="0099030E" w:rsidP="00147D83">
            <w:r>
              <w:t>(10846, 6, '2015-05-05 08:22:40'),</w:t>
            </w:r>
          </w:p>
          <w:p w:rsidR="0099030E" w:rsidRDefault="0099030E" w:rsidP="00147D83">
            <w:r>
              <w:t>(10847, 6, '2015-05-05 08:22:44'),</w:t>
            </w:r>
          </w:p>
          <w:p w:rsidR="0099030E" w:rsidRDefault="0099030E" w:rsidP="00147D83">
            <w:r>
              <w:t>(10848, 6, '2015-05-05 08:22:47'),</w:t>
            </w:r>
          </w:p>
          <w:p w:rsidR="0099030E" w:rsidRDefault="0099030E" w:rsidP="00147D83">
            <w:r>
              <w:t>(10849, 6, '2015-05-05 08:22:50'),</w:t>
            </w:r>
          </w:p>
          <w:p w:rsidR="0099030E" w:rsidRDefault="0099030E" w:rsidP="00147D83">
            <w:r>
              <w:t>(10850, 6, '2015-05-05 08:22:53'),</w:t>
            </w:r>
          </w:p>
          <w:p w:rsidR="0099030E" w:rsidRDefault="0099030E" w:rsidP="00147D83">
            <w:r>
              <w:t>(10851, 6, '2015-05-05 08:22:56'),</w:t>
            </w:r>
          </w:p>
          <w:p w:rsidR="0099030E" w:rsidRDefault="0099030E" w:rsidP="00147D83">
            <w:r>
              <w:t>(10852, 6, '2015-05-05 08:22:59'),</w:t>
            </w:r>
          </w:p>
          <w:p w:rsidR="0099030E" w:rsidRDefault="0099030E" w:rsidP="00147D83">
            <w:r>
              <w:t>(10853, 6, '2015-05-05 08:23:02'),</w:t>
            </w:r>
          </w:p>
          <w:p w:rsidR="0099030E" w:rsidRDefault="0099030E" w:rsidP="00147D83">
            <w:r>
              <w:t>(10854, 6, '2015-05-05 08:23:05'),</w:t>
            </w:r>
          </w:p>
          <w:p w:rsidR="0099030E" w:rsidRDefault="0099030E" w:rsidP="00147D83">
            <w:r>
              <w:t>(10855, 6, '2015-05-05 08:23:08'),</w:t>
            </w:r>
          </w:p>
          <w:p w:rsidR="0099030E" w:rsidRDefault="0099030E" w:rsidP="00147D83">
            <w:r>
              <w:t>(10856, 6, '2015-05-05 08:23:11'),</w:t>
            </w:r>
          </w:p>
          <w:p w:rsidR="0099030E" w:rsidRDefault="0099030E" w:rsidP="00147D83">
            <w:r>
              <w:t>(10857, 6, '2015-05-05 08:23:14'),</w:t>
            </w:r>
          </w:p>
          <w:p w:rsidR="0099030E" w:rsidRDefault="0099030E" w:rsidP="00147D83">
            <w:r>
              <w:t>(10858, 6, '2015-05-05 08:23:17'),</w:t>
            </w:r>
          </w:p>
          <w:p w:rsidR="0099030E" w:rsidRDefault="0099030E" w:rsidP="00147D83">
            <w:r>
              <w:t>(10859, 6, '2015-05-05 08:23:20'),</w:t>
            </w:r>
          </w:p>
          <w:p w:rsidR="0099030E" w:rsidRDefault="0099030E" w:rsidP="00147D83">
            <w:r>
              <w:t>(10860, 6, '2015-05-05 08:23:23'),</w:t>
            </w:r>
          </w:p>
          <w:p w:rsidR="0099030E" w:rsidRDefault="0099030E" w:rsidP="00147D83">
            <w:r>
              <w:t>(10861, 6, '2015-05-05 08:23:26'),</w:t>
            </w:r>
          </w:p>
          <w:p w:rsidR="0099030E" w:rsidRDefault="0099030E" w:rsidP="00147D83">
            <w:r>
              <w:t>(10862, 6, '2015-05-05 08:23:29'),</w:t>
            </w:r>
          </w:p>
          <w:p w:rsidR="0099030E" w:rsidRDefault="0099030E" w:rsidP="00147D83">
            <w:r>
              <w:t>(10863, 6, '2015-05-05 08:23:32'),</w:t>
            </w:r>
          </w:p>
          <w:p w:rsidR="0099030E" w:rsidRDefault="0099030E" w:rsidP="00147D83">
            <w:r>
              <w:t>(10864, 6, '2015-05-05 08:23:35'),</w:t>
            </w:r>
          </w:p>
          <w:p w:rsidR="0099030E" w:rsidRDefault="0099030E" w:rsidP="00147D83">
            <w:r>
              <w:t>(10865, 6, '2015-05-05 08:23:38'),</w:t>
            </w:r>
          </w:p>
          <w:p w:rsidR="0099030E" w:rsidRDefault="0099030E" w:rsidP="00147D83">
            <w:r>
              <w:t>(10866, 6, '2015-05-05 08:23:41'),</w:t>
            </w:r>
          </w:p>
          <w:p w:rsidR="0099030E" w:rsidRDefault="0099030E" w:rsidP="00147D83">
            <w:r>
              <w:t>(10867, 6, '2015-05-05 08:23:44'),</w:t>
            </w:r>
          </w:p>
          <w:p w:rsidR="0099030E" w:rsidRDefault="0099030E" w:rsidP="00147D83">
            <w:r>
              <w:t>(10868, 6, '2015-05-05 08:23:47'),</w:t>
            </w:r>
          </w:p>
          <w:p w:rsidR="0099030E" w:rsidRDefault="0099030E" w:rsidP="00147D83">
            <w:r>
              <w:t>(10869, 6, '2015-05-05 08:23:50'),</w:t>
            </w:r>
          </w:p>
          <w:p w:rsidR="0099030E" w:rsidRDefault="0099030E" w:rsidP="00147D83">
            <w:r>
              <w:t>(10870, 6, '2015-05-05 08:23:53'),</w:t>
            </w:r>
          </w:p>
          <w:p w:rsidR="0099030E" w:rsidRDefault="0099030E" w:rsidP="00147D83">
            <w:r>
              <w:t>(10871, 6, '2015-05-05 08:23:56'),</w:t>
            </w:r>
          </w:p>
          <w:p w:rsidR="0099030E" w:rsidRDefault="0099030E" w:rsidP="00147D83">
            <w:r>
              <w:t>(10872, 6, '2015-05-05 08:23:59'),</w:t>
            </w:r>
          </w:p>
          <w:p w:rsidR="0099030E" w:rsidRDefault="0099030E" w:rsidP="00147D83">
            <w:r>
              <w:t>(10873, 6, '2015-05-05 08:24:03'),</w:t>
            </w:r>
          </w:p>
          <w:p w:rsidR="0099030E" w:rsidRDefault="0099030E" w:rsidP="00147D83">
            <w:r>
              <w:t>(10874, 6, '2015-05-05 08:24:06');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(10875, 6, '2015-05-05 08:24:09'),</w:t>
            </w:r>
          </w:p>
          <w:p w:rsidR="0099030E" w:rsidRDefault="0099030E" w:rsidP="00147D83">
            <w:r>
              <w:t>(10876, 6, '2015-05-05 08:24:12'),</w:t>
            </w:r>
          </w:p>
          <w:p w:rsidR="0099030E" w:rsidRDefault="0099030E" w:rsidP="00147D83">
            <w:r>
              <w:t>(10877, 6, '2015-05-05 08:24:15'),</w:t>
            </w:r>
          </w:p>
          <w:p w:rsidR="0099030E" w:rsidRDefault="0099030E" w:rsidP="00147D83">
            <w:r>
              <w:t>(10878, 6, '2015-05-05 08:24:18'),</w:t>
            </w:r>
          </w:p>
          <w:p w:rsidR="0099030E" w:rsidRDefault="0099030E" w:rsidP="00147D83">
            <w:r>
              <w:t>(10879, 6, '2015-05-05 08:24:21'),</w:t>
            </w:r>
          </w:p>
          <w:p w:rsidR="0099030E" w:rsidRDefault="0099030E" w:rsidP="00147D83">
            <w:r>
              <w:t>(10880, 6, '2015-05-05 08:24:24'),</w:t>
            </w:r>
          </w:p>
          <w:p w:rsidR="0099030E" w:rsidRDefault="0099030E" w:rsidP="00147D83">
            <w:r>
              <w:t>(10881, 6, '2015-05-05 08:24:27'),</w:t>
            </w:r>
          </w:p>
          <w:p w:rsidR="0099030E" w:rsidRDefault="0099030E" w:rsidP="00147D83">
            <w:r>
              <w:t>(10882, 6, '2015-05-05 08:24:30'),</w:t>
            </w:r>
          </w:p>
          <w:p w:rsidR="0099030E" w:rsidRDefault="0099030E" w:rsidP="00147D83">
            <w:r>
              <w:t>(10883, 6, '2015-05-05 08:24:33'),</w:t>
            </w:r>
          </w:p>
          <w:p w:rsidR="0099030E" w:rsidRDefault="0099030E" w:rsidP="00147D83">
            <w:r>
              <w:t>(10884, 6, '2015-05-05 08:24:36'),</w:t>
            </w:r>
          </w:p>
          <w:p w:rsidR="0099030E" w:rsidRDefault="0099030E" w:rsidP="00147D83">
            <w:r>
              <w:t>(10885, 6, '2015-05-05 08:24:39'),</w:t>
            </w:r>
          </w:p>
          <w:p w:rsidR="0099030E" w:rsidRDefault="0099030E" w:rsidP="00147D83">
            <w:r>
              <w:t>(10886, 6, '2015-05-05 08:24:42'),</w:t>
            </w:r>
          </w:p>
          <w:p w:rsidR="0099030E" w:rsidRDefault="0099030E" w:rsidP="00147D83">
            <w:r>
              <w:t>(10887, 6, '2015-05-05 08:24:45'),</w:t>
            </w:r>
          </w:p>
          <w:p w:rsidR="0099030E" w:rsidRDefault="0099030E" w:rsidP="00147D83">
            <w:r>
              <w:t>(10888, 6, '2015-05-05 08:24:48'),</w:t>
            </w:r>
          </w:p>
          <w:p w:rsidR="0099030E" w:rsidRDefault="0099030E" w:rsidP="00147D83">
            <w:r>
              <w:t>(10889, 6, '2015-05-05 08:24:51'),</w:t>
            </w:r>
          </w:p>
          <w:p w:rsidR="0099030E" w:rsidRDefault="0099030E" w:rsidP="00147D83">
            <w:r>
              <w:t>(10890, 5, '2015-05-05 08:24:54'),</w:t>
            </w:r>
          </w:p>
          <w:p w:rsidR="0099030E" w:rsidRDefault="0099030E" w:rsidP="00147D83">
            <w:r>
              <w:t>(10891, 5, '2015-05-05 08:24:57'),</w:t>
            </w:r>
          </w:p>
          <w:p w:rsidR="0099030E" w:rsidRDefault="0099030E" w:rsidP="00147D83">
            <w:r>
              <w:t>(10892, 5, '2015-05-05 08:25:00'),</w:t>
            </w:r>
          </w:p>
          <w:p w:rsidR="0099030E" w:rsidRDefault="0099030E" w:rsidP="00147D83">
            <w:r>
              <w:t>(10893, 6, '2015-05-05 08:25:03'),</w:t>
            </w:r>
          </w:p>
          <w:p w:rsidR="0099030E" w:rsidRDefault="0099030E" w:rsidP="00147D83">
            <w:r>
              <w:t>(10894, 6, '2015-05-05 08:25:06'),</w:t>
            </w:r>
          </w:p>
          <w:p w:rsidR="0099030E" w:rsidRDefault="0099030E" w:rsidP="00147D83">
            <w:r>
              <w:t>(10895, 6, '2015-05-05 08:25:09'),</w:t>
            </w:r>
          </w:p>
          <w:p w:rsidR="0099030E" w:rsidRDefault="0099030E" w:rsidP="00147D83">
            <w:r>
              <w:t>(10896, 6, '2015-05-05 08:25:12'),</w:t>
            </w:r>
          </w:p>
          <w:p w:rsidR="0099030E" w:rsidRDefault="0099030E" w:rsidP="00147D83">
            <w:r>
              <w:t>(10897, 5, '2015-05-05 08:25:15'),</w:t>
            </w:r>
          </w:p>
          <w:p w:rsidR="0099030E" w:rsidRDefault="0099030E" w:rsidP="00147D83">
            <w:r>
              <w:t>(10898, 6, '2015-05-05 08:25:18'),</w:t>
            </w:r>
          </w:p>
          <w:p w:rsidR="0099030E" w:rsidRDefault="0099030E" w:rsidP="00147D83">
            <w:r>
              <w:t>(10899, 6, '2015-05-05 08:25:22'),</w:t>
            </w:r>
          </w:p>
          <w:p w:rsidR="0099030E" w:rsidRDefault="0099030E" w:rsidP="00147D83">
            <w:r>
              <w:t>(10900, 6, '2015-05-05 08:25:25'),</w:t>
            </w:r>
          </w:p>
          <w:p w:rsidR="0099030E" w:rsidRDefault="0099030E" w:rsidP="00147D83">
            <w:r>
              <w:t>(10901, 6, '2015-05-05 08:25:28'),</w:t>
            </w:r>
          </w:p>
          <w:p w:rsidR="0099030E" w:rsidRDefault="0099030E" w:rsidP="00147D83">
            <w:r>
              <w:t>(10902, 6, '2015-05-05 08:25:31'),</w:t>
            </w:r>
          </w:p>
          <w:p w:rsidR="0099030E" w:rsidRDefault="0099030E" w:rsidP="00147D83">
            <w:r>
              <w:t>(10903, 6, '2015-05-05 08:25:34'),</w:t>
            </w:r>
          </w:p>
          <w:p w:rsidR="0099030E" w:rsidRDefault="0099030E" w:rsidP="00147D83">
            <w:r>
              <w:t>(10904, 6, '2015-05-05 08:25:37'),</w:t>
            </w:r>
          </w:p>
          <w:p w:rsidR="0099030E" w:rsidRDefault="0099030E" w:rsidP="00147D83">
            <w:r>
              <w:t>(10905, 6, '2015-05-05 08:25:40'),</w:t>
            </w:r>
          </w:p>
          <w:p w:rsidR="0099030E" w:rsidRDefault="0099030E" w:rsidP="00147D83">
            <w:r>
              <w:t>(10906, 6, '2015-05-05 08:25:43'),</w:t>
            </w:r>
          </w:p>
          <w:p w:rsidR="0099030E" w:rsidRDefault="0099030E" w:rsidP="00147D83">
            <w:r>
              <w:t>(10907, 6, '2015-05-05 08:25:46'),</w:t>
            </w:r>
          </w:p>
          <w:p w:rsidR="0099030E" w:rsidRDefault="0099030E" w:rsidP="00147D83">
            <w:r>
              <w:t>(10908, 6, '2015-05-05 08:25:49'),</w:t>
            </w:r>
          </w:p>
          <w:p w:rsidR="0099030E" w:rsidRDefault="0099030E" w:rsidP="00147D83">
            <w:r>
              <w:t>(10909, 6, '2015-05-05 08:25:52'),</w:t>
            </w:r>
          </w:p>
          <w:p w:rsidR="0099030E" w:rsidRDefault="0099030E" w:rsidP="00147D83">
            <w:r>
              <w:t>(10910, 6, '2015-05-05 08:25:55'),</w:t>
            </w:r>
          </w:p>
          <w:p w:rsidR="0099030E" w:rsidRDefault="0099030E" w:rsidP="00147D83">
            <w:r>
              <w:t>(10911, 6, '2015-05-05 08:25:58'),</w:t>
            </w:r>
          </w:p>
          <w:p w:rsidR="0099030E" w:rsidRDefault="0099030E" w:rsidP="00147D83">
            <w:r>
              <w:t>(10912, 6, '2015-05-05 08:26:01'),</w:t>
            </w:r>
          </w:p>
          <w:p w:rsidR="0099030E" w:rsidRDefault="0099030E" w:rsidP="00147D83">
            <w:r>
              <w:t>(10913, 6, '2015-05-05 08:26:04'),</w:t>
            </w:r>
          </w:p>
          <w:p w:rsidR="0099030E" w:rsidRDefault="0099030E" w:rsidP="00147D83">
            <w:r>
              <w:t>(10914, 6, '2015-05-05 08:26:07'),</w:t>
            </w:r>
          </w:p>
          <w:p w:rsidR="0099030E" w:rsidRDefault="0099030E" w:rsidP="00147D83">
            <w:r>
              <w:t>(10915, 6, '2015-05-05 08:26:10'),</w:t>
            </w:r>
          </w:p>
          <w:p w:rsidR="0099030E" w:rsidRDefault="0099030E" w:rsidP="00147D83">
            <w:r>
              <w:t>(10916, 6, '2015-05-05 08:26:13'),</w:t>
            </w:r>
          </w:p>
          <w:p w:rsidR="0099030E" w:rsidRDefault="0099030E" w:rsidP="00147D83">
            <w:r>
              <w:t>(10917, 6, '2015-05-05 08:26:16'),</w:t>
            </w:r>
          </w:p>
          <w:p w:rsidR="0099030E" w:rsidRDefault="0099030E" w:rsidP="00147D83">
            <w:r>
              <w:t>(10918, 6, '2015-05-05 08:26:19'),</w:t>
            </w:r>
          </w:p>
          <w:p w:rsidR="0099030E" w:rsidRDefault="0099030E" w:rsidP="00147D83">
            <w:r>
              <w:t>(10919, 6, '2015-05-05 08:26:22'),</w:t>
            </w:r>
          </w:p>
          <w:p w:rsidR="0099030E" w:rsidRDefault="0099030E" w:rsidP="00147D83">
            <w:r>
              <w:t>(10920, 6, '2015-05-05 08:26:25'),</w:t>
            </w:r>
          </w:p>
          <w:p w:rsidR="0099030E" w:rsidRDefault="0099030E" w:rsidP="00147D83">
            <w:r>
              <w:t>(10921, 6, '2015-05-05 08:26:28'),</w:t>
            </w:r>
          </w:p>
          <w:p w:rsidR="0099030E" w:rsidRDefault="0099030E" w:rsidP="00147D83">
            <w:r>
              <w:t>(10922, 6, '2015-05-05 08:26:31'),</w:t>
            </w:r>
          </w:p>
          <w:p w:rsidR="0099030E" w:rsidRDefault="0099030E" w:rsidP="00147D83">
            <w:r>
              <w:t>(10923, 6, '2015-05-05 08:26:34'),</w:t>
            </w:r>
          </w:p>
          <w:p w:rsidR="0099030E" w:rsidRDefault="0099030E" w:rsidP="00147D83">
            <w:r>
              <w:t>(10924, 6, '2015-05-05 08:26:37'),</w:t>
            </w:r>
          </w:p>
          <w:p w:rsidR="0099030E" w:rsidRDefault="0099030E" w:rsidP="00147D83">
            <w:r>
              <w:t>(10925, 6, '2015-05-05 08:26:40'),</w:t>
            </w:r>
          </w:p>
          <w:p w:rsidR="0099030E" w:rsidRDefault="0099030E" w:rsidP="00147D83">
            <w:r>
              <w:t>(10926, 6, '2015-05-05 08:26:43'),</w:t>
            </w:r>
          </w:p>
          <w:p w:rsidR="0099030E" w:rsidRDefault="0099030E" w:rsidP="00147D83">
            <w:r>
              <w:t>(10927, 6, '2015-05-05 08:26:47'),</w:t>
            </w:r>
          </w:p>
          <w:p w:rsidR="0099030E" w:rsidRDefault="0099030E" w:rsidP="00147D83">
            <w:r>
              <w:t>(10928, 6, '2015-05-05 08:26:50'),</w:t>
            </w:r>
          </w:p>
          <w:p w:rsidR="0099030E" w:rsidRDefault="0099030E" w:rsidP="00147D83">
            <w:r>
              <w:t>(10929, 6, '2015-05-05 08:26:53'),</w:t>
            </w:r>
          </w:p>
          <w:p w:rsidR="0099030E" w:rsidRDefault="0099030E" w:rsidP="00147D83">
            <w:r>
              <w:t>(10930, 6, '2015-05-05 08:26:56'),</w:t>
            </w:r>
          </w:p>
          <w:p w:rsidR="0099030E" w:rsidRDefault="0099030E" w:rsidP="00147D83">
            <w:r>
              <w:t>(10931, 6, '2015-05-05 08:26:59'),</w:t>
            </w:r>
          </w:p>
          <w:p w:rsidR="0099030E" w:rsidRDefault="0099030E" w:rsidP="00147D83">
            <w:r>
              <w:t>(10932, 6, '2015-05-05 08:27:02'),</w:t>
            </w:r>
          </w:p>
          <w:p w:rsidR="0099030E" w:rsidRDefault="0099030E" w:rsidP="00147D83">
            <w:r>
              <w:t>(10933, 6, '2015-05-05 08:27:05'),</w:t>
            </w:r>
          </w:p>
          <w:p w:rsidR="0099030E" w:rsidRDefault="0099030E" w:rsidP="00147D83">
            <w:r>
              <w:t>(10934, 6, '2015-05-05 08:27:08'),</w:t>
            </w:r>
          </w:p>
          <w:p w:rsidR="0099030E" w:rsidRDefault="0099030E" w:rsidP="00147D83">
            <w:r>
              <w:t>(10935, 6, '2015-05-05 08:27:11'),</w:t>
            </w:r>
          </w:p>
          <w:p w:rsidR="0099030E" w:rsidRDefault="0099030E" w:rsidP="00147D83">
            <w:r>
              <w:t>(10936, 6, '2015-05-05 08:27:14'),</w:t>
            </w:r>
          </w:p>
          <w:p w:rsidR="0099030E" w:rsidRDefault="0099030E" w:rsidP="00147D83">
            <w:r>
              <w:t>(10937, 6, '2015-05-05 08:27:17'),</w:t>
            </w:r>
          </w:p>
          <w:p w:rsidR="0099030E" w:rsidRDefault="0099030E" w:rsidP="00147D83">
            <w:r>
              <w:t>(10938, 6, '2015-05-05 08:27:20'),</w:t>
            </w:r>
          </w:p>
          <w:p w:rsidR="0099030E" w:rsidRDefault="0099030E" w:rsidP="00147D83">
            <w:r>
              <w:t>(10939, 6, '2015-05-05 08:27:23'),</w:t>
            </w:r>
          </w:p>
          <w:p w:rsidR="0099030E" w:rsidRDefault="0099030E" w:rsidP="00147D83">
            <w:r>
              <w:t>(10940, 6, '2015-05-05 08:27:26'),</w:t>
            </w:r>
          </w:p>
          <w:p w:rsidR="0099030E" w:rsidRDefault="0099030E" w:rsidP="00147D83">
            <w:r>
              <w:t>(10941, 6, '2015-05-05 08:27:29'),</w:t>
            </w:r>
          </w:p>
          <w:p w:rsidR="0099030E" w:rsidRDefault="0099030E" w:rsidP="00147D83">
            <w:r>
              <w:t>(10942, 6, '2015-05-05 08:27:32'),</w:t>
            </w:r>
          </w:p>
          <w:p w:rsidR="0099030E" w:rsidRDefault="0099030E" w:rsidP="00147D83">
            <w:r>
              <w:t>(10943, 6, '2015-05-05 08:27:35'),</w:t>
            </w:r>
          </w:p>
          <w:p w:rsidR="0099030E" w:rsidRDefault="0099030E" w:rsidP="00147D83">
            <w:r>
              <w:t>(10944, 6, '2015-05-05 08:27:38'),</w:t>
            </w:r>
          </w:p>
          <w:p w:rsidR="0099030E" w:rsidRDefault="0099030E" w:rsidP="00147D83">
            <w:r>
              <w:t>(10945, 6, '2015-05-05 08:27:41'),</w:t>
            </w:r>
          </w:p>
          <w:p w:rsidR="0099030E" w:rsidRDefault="0099030E" w:rsidP="00147D83">
            <w:r>
              <w:t>(10946, 6, '2015-05-05 08:27:44'),</w:t>
            </w:r>
          </w:p>
          <w:p w:rsidR="0099030E" w:rsidRDefault="0099030E" w:rsidP="00147D83">
            <w:r>
              <w:t>(10947, 6, '2015-05-05 08:27:47'),</w:t>
            </w:r>
          </w:p>
          <w:p w:rsidR="0099030E" w:rsidRDefault="0099030E" w:rsidP="00147D83">
            <w:r>
              <w:t>(10948, 6, '2015-05-05 08:27:50'),</w:t>
            </w:r>
          </w:p>
          <w:p w:rsidR="0099030E" w:rsidRDefault="0099030E" w:rsidP="00147D83">
            <w:r>
              <w:t>(10949, 6, '2015-05-05 08:27:53'),</w:t>
            </w:r>
          </w:p>
          <w:p w:rsidR="0099030E" w:rsidRDefault="0099030E" w:rsidP="00147D83">
            <w:r>
              <w:t>(10950, 6, '2015-05-05 08:27:56'),</w:t>
            </w:r>
          </w:p>
          <w:p w:rsidR="0099030E" w:rsidRDefault="0099030E" w:rsidP="00147D83">
            <w:r>
              <w:t>(10951, 6, '2015-05-05 08:27:59'),</w:t>
            </w:r>
          </w:p>
          <w:p w:rsidR="0099030E" w:rsidRDefault="0099030E" w:rsidP="00147D83">
            <w:r>
              <w:t>(10952, 6, '2015-05-05 08:28:02'),</w:t>
            </w:r>
          </w:p>
          <w:p w:rsidR="0099030E" w:rsidRDefault="0099030E" w:rsidP="00147D83">
            <w:r>
              <w:t>(10953, 6, '2015-05-05 08:28:05'),</w:t>
            </w:r>
          </w:p>
          <w:p w:rsidR="0099030E" w:rsidRDefault="0099030E" w:rsidP="00147D83">
            <w:r>
              <w:t>(10954, 6, '2015-05-05 08:28:08'),</w:t>
            </w:r>
          </w:p>
          <w:p w:rsidR="0099030E" w:rsidRDefault="0099030E" w:rsidP="00147D83">
            <w:r>
              <w:t>(10955, 6, '2015-05-05 08:28:11'),</w:t>
            </w:r>
          </w:p>
          <w:p w:rsidR="0099030E" w:rsidRDefault="0099030E" w:rsidP="00147D83">
            <w:r>
              <w:t>(10956, 6, '2015-05-05 08:28:15'),</w:t>
            </w:r>
          </w:p>
          <w:p w:rsidR="0099030E" w:rsidRDefault="0099030E" w:rsidP="00147D83">
            <w:r>
              <w:t>(10957, 6, '2015-05-05 08:28:18'),</w:t>
            </w:r>
          </w:p>
          <w:p w:rsidR="0099030E" w:rsidRDefault="0099030E" w:rsidP="00147D83">
            <w:r>
              <w:t>(10958, 6, '2015-05-05 08:28:21'),</w:t>
            </w:r>
          </w:p>
          <w:p w:rsidR="0099030E" w:rsidRDefault="0099030E" w:rsidP="00147D83">
            <w:r>
              <w:t>(10959, 6, '2015-05-05 08:28:24'),</w:t>
            </w:r>
          </w:p>
          <w:p w:rsidR="0099030E" w:rsidRDefault="0099030E" w:rsidP="00147D83">
            <w:r>
              <w:t>(10960, 6, '2015-05-05 08:28:27'),</w:t>
            </w:r>
          </w:p>
          <w:p w:rsidR="0099030E" w:rsidRDefault="0099030E" w:rsidP="00147D83">
            <w:r>
              <w:t>(10961, 6, '2015-05-05 08:28:30'),</w:t>
            </w:r>
          </w:p>
          <w:p w:rsidR="0099030E" w:rsidRDefault="0099030E" w:rsidP="00147D83">
            <w:r>
              <w:t>(10962, 6, '2015-05-05 08:28:33'),</w:t>
            </w:r>
          </w:p>
          <w:p w:rsidR="0099030E" w:rsidRDefault="0099030E" w:rsidP="00147D83">
            <w:r>
              <w:t>(10963, 6, '2015-05-05 08:28:36'),</w:t>
            </w:r>
          </w:p>
          <w:p w:rsidR="0099030E" w:rsidRDefault="0099030E" w:rsidP="00147D83">
            <w:r>
              <w:t>(10964, 6, '2015-05-05 08:28:39'),</w:t>
            </w:r>
          </w:p>
          <w:p w:rsidR="0099030E" w:rsidRDefault="0099030E" w:rsidP="00147D83">
            <w:r>
              <w:t>(10965, 6, '2015-05-05 08:28:42'),</w:t>
            </w:r>
          </w:p>
          <w:p w:rsidR="0099030E" w:rsidRDefault="0099030E" w:rsidP="00147D83">
            <w:r>
              <w:t>(10966, 6, '2015-05-05 08:28:45'),</w:t>
            </w:r>
          </w:p>
          <w:p w:rsidR="0099030E" w:rsidRDefault="0099030E" w:rsidP="00147D83">
            <w:r>
              <w:t>(10967, 6, '2015-05-05 08:28:48'),</w:t>
            </w:r>
          </w:p>
          <w:p w:rsidR="0099030E" w:rsidRDefault="0099030E" w:rsidP="00147D83">
            <w:r>
              <w:t>(10968, 6, '2015-05-05 08:28:51'),</w:t>
            </w:r>
          </w:p>
          <w:p w:rsidR="0099030E" w:rsidRDefault="0099030E" w:rsidP="00147D83">
            <w:r>
              <w:t>(10969, 6, '2015-05-05 08:28:54'),</w:t>
            </w:r>
          </w:p>
          <w:p w:rsidR="0099030E" w:rsidRDefault="0099030E" w:rsidP="00147D83">
            <w:r>
              <w:t>(10970, 6, '2015-05-05 08:28:57'),</w:t>
            </w:r>
          </w:p>
          <w:p w:rsidR="0099030E" w:rsidRDefault="0099030E" w:rsidP="00147D83">
            <w:r>
              <w:t>(10971, 6, '2015-05-05 08:29:00'),</w:t>
            </w:r>
          </w:p>
          <w:p w:rsidR="0099030E" w:rsidRDefault="0099030E" w:rsidP="00147D83">
            <w:r>
              <w:t>(10972, 6, '2015-05-05 08:29:03'),</w:t>
            </w:r>
          </w:p>
          <w:p w:rsidR="0099030E" w:rsidRDefault="0099030E" w:rsidP="00147D83">
            <w:r>
              <w:t>(10973, 6, '2015-05-05 08:29:06'),</w:t>
            </w:r>
          </w:p>
          <w:p w:rsidR="0099030E" w:rsidRDefault="0099030E" w:rsidP="00147D83">
            <w:r>
              <w:t>(10974, 6, '2015-05-05 08:29:09'),</w:t>
            </w:r>
          </w:p>
          <w:p w:rsidR="0099030E" w:rsidRDefault="0099030E" w:rsidP="00147D83">
            <w:r>
              <w:t>(10975, 6, '2015-05-05 08:29:12'),</w:t>
            </w:r>
          </w:p>
          <w:p w:rsidR="0099030E" w:rsidRDefault="0099030E" w:rsidP="00147D83">
            <w:r>
              <w:t>(10976, 6, '2015-05-05 08:29:15'),</w:t>
            </w:r>
          </w:p>
          <w:p w:rsidR="0099030E" w:rsidRDefault="0099030E" w:rsidP="00147D83">
            <w:r>
              <w:t>(10977, 6, '2015-05-05 08:29:18'),</w:t>
            </w:r>
          </w:p>
          <w:p w:rsidR="0099030E" w:rsidRDefault="0099030E" w:rsidP="00147D83">
            <w:r>
              <w:t>(10978, 6, '2015-05-05 08:29:21'),</w:t>
            </w:r>
          </w:p>
          <w:p w:rsidR="0099030E" w:rsidRDefault="0099030E" w:rsidP="00147D83">
            <w:r>
              <w:t>(10979, 6, '2015-05-05 08:29:24'),</w:t>
            </w:r>
          </w:p>
          <w:p w:rsidR="0099030E" w:rsidRDefault="0099030E" w:rsidP="00147D83">
            <w:r>
              <w:t>(10980, 6, '2015-05-05 08:29:27'),</w:t>
            </w:r>
          </w:p>
          <w:p w:rsidR="0099030E" w:rsidRDefault="0099030E" w:rsidP="00147D83">
            <w:r>
              <w:t>(10981, 6, '2015-05-05 08:29:30'),</w:t>
            </w:r>
          </w:p>
          <w:p w:rsidR="0099030E" w:rsidRDefault="0099030E" w:rsidP="00147D83">
            <w:r>
              <w:t>(10982, 6, '2015-05-05 08:29:33'),</w:t>
            </w:r>
          </w:p>
          <w:p w:rsidR="0099030E" w:rsidRDefault="0099030E" w:rsidP="00147D83">
            <w:r>
              <w:t>(10983, 6, '2015-05-05 08:29:36'),</w:t>
            </w:r>
          </w:p>
          <w:p w:rsidR="0099030E" w:rsidRDefault="0099030E" w:rsidP="00147D83">
            <w:r>
              <w:t>(10984, 6, '2015-05-05 08:29:40'),</w:t>
            </w:r>
          </w:p>
          <w:p w:rsidR="0099030E" w:rsidRDefault="0099030E" w:rsidP="00147D83">
            <w:r>
              <w:t>(10985, 6, '2015-05-05 08:29:43'),</w:t>
            </w:r>
          </w:p>
          <w:p w:rsidR="0099030E" w:rsidRDefault="0099030E" w:rsidP="00147D83">
            <w:r>
              <w:t>(10986, 6, '2015-05-05 08:29:46'),</w:t>
            </w:r>
          </w:p>
          <w:p w:rsidR="0099030E" w:rsidRDefault="0099030E" w:rsidP="00147D83">
            <w:r>
              <w:t>(10987, 6, '2015-05-05 08:29:49'),</w:t>
            </w:r>
          </w:p>
          <w:p w:rsidR="0099030E" w:rsidRDefault="0099030E" w:rsidP="00147D83">
            <w:r>
              <w:t>(10988, 6, '2015-05-05 08:29:52'),</w:t>
            </w:r>
          </w:p>
          <w:p w:rsidR="0099030E" w:rsidRDefault="0099030E" w:rsidP="00147D83">
            <w:r>
              <w:t>(10989, 6, '2015-05-05 08:29:55'),</w:t>
            </w:r>
          </w:p>
          <w:p w:rsidR="0099030E" w:rsidRDefault="0099030E" w:rsidP="00147D83">
            <w:r>
              <w:t>(10990, 6, '2015-05-05 08:29:58'),</w:t>
            </w:r>
          </w:p>
          <w:p w:rsidR="0099030E" w:rsidRDefault="0099030E" w:rsidP="00147D83">
            <w:r>
              <w:t>(10991, 6, '2015-05-05 08:30:01'),</w:t>
            </w:r>
          </w:p>
          <w:p w:rsidR="0099030E" w:rsidRDefault="0099030E" w:rsidP="00147D83">
            <w:r>
              <w:t>(10992, 6, '2015-05-05 08:30:04'),</w:t>
            </w:r>
          </w:p>
          <w:p w:rsidR="0099030E" w:rsidRDefault="0099030E" w:rsidP="00147D83">
            <w:r>
              <w:t>(10993, 6, '2015-05-05 08:30:07'),</w:t>
            </w:r>
          </w:p>
          <w:p w:rsidR="0099030E" w:rsidRDefault="0099030E" w:rsidP="00147D83">
            <w:r>
              <w:t>(10994, 6, '2015-05-05 08:30:10'),</w:t>
            </w:r>
          </w:p>
          <w:p w:rsidR="0099030E" w:rsidRDefault="0099030E" w:rsidP="00147D83">
            <w:r>
              <w:t>(10995, 6, '2015-05-05 08:30:13'),</w:t>
            </w:r>
          </w:p>
          <w:p w:rsidR="0099030E" w:rsidRDefault="0099030E" w:rsidP="00147D83">
            <w:r>
              <w:t>(10996, 6, '2015-05-05 08:30:16'),</w:t>
            </w:r>
          </w:p>
          <w:p w:rsidR="0099030E" w:rsidRDefault="0099030E" w:rsidP="00147D83">
            <w:r>
              <w:t>(10997, 6, '2015-05-05 08:30:19'),</w:t>
            </w:r>
          </w:p>
          <w:p w:rsidR="0099030E" w:rsidRDefault="0099030E" w:rsidP="00147D83">
            <w:r>
              <w:t>(10998, 6, '2015-05-05 08:30:22'),</w:t>
            </w:r>
          </w:p>
          <w:p w:rsidR="0099030E" w:rsidRDefault="0099030E" w:rsidP="00147D83">
            <w:r>
              <w:t>(10999, 6, '2015-05-05 08:30:25'),</w:t>
            </w:r>
          </w:p>
          <w:p w:rsidR="0099030E" w:rsidRDefault="0099030E" w:rsidP="00147D83">
            <w:r>
              <w:t>(11000, 6, '2015-05-05 08:30:28'),</w:t>
            </w:r>
          </w:p>
          <w:p w:rsidR="0099030E" w:rsidRDefault="0099030E" w:rsidP="00147D83">
            <w:r>
              <w:t>(11001, 6, '2015-05-05 08:30:31'),</w:t>
            </w:r>
          </w:p>
          <w:p w:rsidR="0099030E" w:rsidRDefault="0099030E" w:rsidP="00147D83">
            <w:r>
              <w:t>(11002, 6, '2015-05-05 08:30:34'),</w:t>
            </w:r>
          </w:p>
          <w:p w:rsidR="0099030E" w:rsidRDefault="0099030E" w:rsidP="00147D83">
            <w:r>
              <w:t>(11003, 6, '2015-05-05 08:30:37'),</w:t>
            </w:r>
          </w:p>
          <w:p w:rsidR="0099030E" w:rsidRDefault="0099030E" w:rsidP="00147D83">
            <w:r>
              <w:t>(11004, 6, '2015-05-05 08:30:40'),</w:t>
            </w:r>
          </w:p>
          <w:p w:rsidR="0099030E" w:rsidRDefault="0099030E" w:rsidP="00147D83">
            <w:r>
              <w:t>(11005, 6, '2015-05-05 08:30:43'),</w:t>
            </w:r>
          </w:p>
          <w:p w:rsidR="0099030E" w:rsidRDefault="0099030E" w:rsidP="00147D83">
            <w:r>
              <w:t>(11006, 6, '2015-05-05 08:30:46'),</w:t>
            </w:r>
          </w:p>
          <w:p w:rsidR="0099030E" w:rsidRDefault="0099030E" w:rsidP="00147D83">
            <w:r>
              <w:t>(11007, 6, '2015-05-05 08:30:49'),</w:t>
            </w:r>
          </w:p>
          <w:p w:rsidR="0099030E" w:rsidRDefault="0099030E" w:rsidP="00147D83">
            <w:r>
              <w:t>(11008, 6, '2015-05-05 08:30:52'),</w:t>
            </w:r>
          </w:p>
          <w:p w:rsidR="0099030E" w:rsidRDefault="0099030E" w:rsidP="00147D83">
            <w:r>
              <w:t>(11009, 6, '2015-05-05 08:30:55'),</w:t>
            </w:r>
          </w:p>
          <w:p w:rsidR="0099030E" w:rsidRDefault="0099030E" w:rsidP="00147D83">
            <w:r>
              <w:t>(11010, 6, '2015-05-05 08:30:58'),</w:t>
            </w:r>
          </w:p>
          <w:p w:rsidR="0099030E" w:rsidRDefault="0099030E" w:rsidP="00147D83">
            <w:r>
              <w:t>(11011, 6, '2015-05-05 08:31:01'),</w:t>
            </w:r>
          </w:p>
          <w:p w:rsidR="0099030E" w:rsidRDefault="0099030E" w:rsidP="00147D83">
            <w:r>
              <w:t>(11012, 6, '2015-05-05 08:31:04'),</w:t>
            </w:r>
          </w:p>
          <w:p w:rsidR="0099030E" w:rsidRDefault="0099030E" w:rsidP="00147D83">
            <w:r>
              <w:t>(11013, 6, '2015-05-05 08:31:07'),</w:t>
            </w:r>
          </w:p>
          <w:p w:rsidR="0099030E" w:rsidRDefault="0099030E" w:rsidP="00147D83">
            <w:r>
              <w:t>(11014, 5, '2015-05-05 08:31:11'),</w:t>
            </w:r>
          </w:p>
          <w:p w:rsidR="0099030E" w:rsidRDefault="0099030E" w:rsidP="00147D83">
            <w:r>
              <w:t>(11015, 5, '2015-05-05 08:31:14'),</w:t>
            </w:r>
          </w:p>
          <w:p w:rsidR="0099030E" w:rsidRDefault="0099030E" w:rsidP="00147D83">
            <w:r>
              <w:t>(11016, 5, '2015-05-05 08:31:17'),</w:t>
            </w:r>
          </w:p>
          <w:p w:rsidR="0099030E" w:rsidRDefault="0099030E" w:rsidP="00147D83">
            <w:r>
              <w:t>(11017, 5, '2015-05-05 08:31:20'),</w:t>
            </w:r>
          </w:p>
          <w:p w:rsidR="0099030E" w:rsidRDefault="0099030E" w:rsidP="00147D83">
            <w:r>
              <w:t>(11018, 5, '2015-05-05 08:31:23'),</w:t>
            </w:r>
          </w:p>
          <w:p w:rsidR="0099030E" w:rsidRDefault="0099030E" w:rsidP="00147D83">
            <w:r>
              <w:t>(11019, 5, '2015-05-05 08:31:26'),</w:t>
            </w:r>
          </w:p>
          <w:p w:rsidR="0099030E" w:rsidRDefault="0099030E" w:rsidP="00147D83">
            <w:r>
              <w:t>(11020, 5, '2015-05-05 08:31:29'),</w:t>
            </w:r>
          </w:p>
          <w:p w:rsidR="0099030E" w:rsidRDefault="0099030E" w:rsidP="00147D83">
            <w:r>
              <w:t>(11021, 5, '2015-05-05 08:31:32'),</w:t>
            </w:r>
          </w:p>
          <w:p w:rsidR="0099030E" w:rsidRDefault="0099030E" w:rsidP="00147D83">
            <w:r>
              <w:t>(11022, 5, '2015-05-05 08:31:35'),</w:t>
            </w:r>
          </w:p>
          <w:p w:rsidR="0099030E" w:rsidRDefault="0099030E" w:rsidP="00147D83">
            <w:r>
              <w:t>(11023, 5, '2015-05-05 08:31:38'),</w:t>
            </w:r>
          </w:p>
          <w:p w:rsidR="0099030E" w:rsidRDefault="0099030E" w:rsidP="00147D83">
            <w:r>
              <w:t>(11024, 5, '2015-05-05 08:31:41'),</w:t>
            </w:r>
          </w:p>
          <w:p w:rsidR="0099030E" w:rsidRDefault="0099030E" w:rsidP="00147D83">
            <w:r>
              <w:t>(11025, 5, '2015-05-05 08:31:44'),</w:t>
            </w:r>
          </w:p>
          <w:p w:rsidR="0099030E" w:rsidRDefault="0099030E" w:rsidP="00147D83">
            <w:r>
              <w:t>(11026, 5, '2015-05-05 08:31:47'),</w:t>
            </w:r>
          </w:p>
          <w:p w:rsidR="0099030E" w:rsidRDefault="0099030E" w:rsidP="00147D83">
            <w:r>
              <w:t>(11027, 5, '2015-05-05 08:31:50'),</w:t>
            </w:r>
          </w:p>
          <w:p w:rsidR="0099030E" w:rsidRDefault="0099030E" w:rsidP="00147D83">
            <w:r>
              <w:t>(11028, 5, '2015-05-05 08:31:53'),</w:t>
            </w:r>
          </w:p>
          <w:p w:rsidR="0099030E" w:rsidRDefault="0099030E" w:rsidP="00147D83">
            <w:r>
              <w:t>(11029, 5, '2015-05-05 08:31:56'),</w:t>
            </w:r>
          </w:p>
          <w:p w:rsidR="0099030E" w:rsidRDefault="0099030E" w:rsidP="00147D83">
            <w:r>
              <w:t>(11030, 5, '2015-05-05 08:31:59'),</w:t>
            </w:r>
          </w:p>
          <w:p w:rsidR="0099030E" w:rsidRDefault="0099030E" w:rsidP="00147D83">
            <w:r>
              <w:t>(11031, 5, '2015-05-05 08:32:02'),</w:t>
            </w:r>
          </w:p>
          <w:p w:rsidR="0099030E" w:rsidRDefault="0099030E" w:rsidP="00147D83">
            <w:r>
              <w:t>(11032, 5, '2015-05-05 08:32:05'),</w:t>
            </w:r>
          </w:p>
          <w:p w:rsidR="0099030E" w:rsidRDefault="0099030E" w:rsidP="00147D83">
            <w:r>
              <w:t>(11033, 5, '2015-05-05 08:32:08'),</w:t>
            </w:r>
          </w:p>
          <w:p w:rsidR="0099030E" w:rsidRDefault="0099030E" w:rsidP="00147D83">
            <w:r>
              <w:t>(11034, 5, '2015-05-05 08:32:11'),</w:t>
            </w:r>
          </w:p>
          <w:p w:rsidR="0099030E" w:rsidRDefault="0099030E" w:rsidP="00147D83">
            <w:r>
              <w:t>(11035, 5, '2015-05-05 08:32:14'),</w:t>
            </w:r>
          </w:p>
          <w:p w:rsidR="0099030E" w:rsidRDefault="0099030E" w:rsidP="00147D83">
            <w:r>
              <w:t>(11036, 5, '2015-05-05 08:32:18'),</w:t>
            </w:r>
          </w:p>
          <w:p w:rsidR="0099030E" w:rsidRDefault="0099030E" w:rsidP="00147D83">
            <w:r>
              <w:t>(11037, 5, '2015-05-05 08:32:21'),</w:t>
            </w:r>
          </w:p>
          <w:p w:rsidR="0099030E" w:rsidRDefault="0099030E" w:rsidP="00147D83">
            <w:r>
              <w:t>(11038, 5, '2015-05-05 08:32:24'),</w:t>
            </w:r>
          </w:p>
          <w:p w:rsidR="0099030E" w:rsidRDefault="0099030E" w:rsidP="00147D83">
            <w:r>
              <w:t>(11039, 5, '2015-05-05 08:32:27'),</w:t>
            </w:r>
          </w:p>
          <w:p w:rsidR="0099030E" w:rsidRDefault="0099030E" w:rsidP="00147D83">
            <w:r>
              <w:t>(11040, 5, '2015-05-05 08:32:30'),</w:t>
            </w:r>
          </w:p>
          <w:p w:rsidR="0099030E" w:rsidRDefault="0099030E" w:rsidP="00147D83">
            <w:r>
              <w:t>(11041, 5, '2015-05-05 08:32:33'),</w:t>
            </w:r>
          </w:p>
          <w:p w:rsidR="0099030E" w:rsidRDefault="0099030E" w:rsidP="00147D83">
            <w:r>
              <w:t>(11042, 5, '2015-05-05 08:32:36'),</w:t>
            </w:r>
          </w:p>
          <w:p w:rsidR="0099030E" w:rsidRDefault="0099030E" w:rsidP="00147D83">
            <w:r>
              <w:t>(11043, 5, '2015-05-05 08:32:39'),</w:t>
            </w:r>
          </w:p>
          <w:p w:rsidR="0099030E" w:rsidRDefault="0099030E" w:rsidP="00147D83">
            <w:r>
              <w:t>(11044, 5, '2015-05-05 08:32:42'),</w:t>
            </w:r>
          </w:p>
          <w:p w:rsidR="0099030E" w:rsidRDefault="0099030E" w:rsidP="00147D83">
            <w:r>
              <w:t>(11045, 5, '2015-05-05 08:32:45'),</w:t>
            </w:r>
          </w:p>
          <w:p w:rsidR="0099030E" w:rsidRDefault="0099030E" w:rsidP="00147D83">
            <w:r>
              <w:t>(11046, 5, '2015-05-05 08:32:48'),</w:t>
            </w:r>
          </w:p>
          <w:p w:rsidR="0099030E" w:rsidRDefault="0099030E" w:rsidP="00147D83">
            <w:r>
              <w:t>(11047, 5, '2015-05-05 08:32:51'),</w:t>
            </w:r>
          </w:p>
          <w:p w:rsidR="0099030E" w:rsidRDefault="0099030E" w:rsidP="00147D83">
            <w:r>
              <w:t>(11048, 5, '2015-05-05 08:32:54'),</w:t>
            </w:r>
          </w:p>
          <w:p w:rsidR="0099030E" w:rsidRDefault="0099030E" w:rsidP="00147D83">
            <w:r>
              <w:t>(11049, 5, '2015-05-05 08:32:57'),</w:t>
            </w:r>
          </w:p>
          <w:p w:rsidR="0099030E" w:rsidRDefault="0099030E" w:rsidP="00147D83">
            <w:r>
              <w:t>(11050, 5, '2015-05-05 08:33:00'),</w:t>
            </w:r>
          </w:p>
          <w:p w:rsidR="0099030E" w:rsidRDefault="0099030E" w:rsidP="00147D83">
            <w:r>
              <w:t>(11051, 5, '2015-05-05 08:33:03'),</w:t>
            </w:r>
          </w:p>
          <w:p w:rsidR="0099030E" w:rsidRDefault="0099030E" w:rsidP="00147D83">
            <w:r>
              <w:t>(11052, 5, '2015-05-05 08:33:06'),</w:t>
            </w:r>
          </w:p>
          <w:p w:rsidR="0099030E" w:rsidRDefault="0099030E" w:rsidP="00147D83">
            <w:r>
              <w:t>(11053, 5, '2015-05-05 08:33:09'),</w:t>
            </w:r>
          </w:p>
          <w:p w:rsidR="0099030E" w:rsidRDefault="0099030E" w:rsidP="00147D83">
            <w:r>
              <w:t>(11054, 5, '2015-05-05 08:33:12'),</w:t>
            </w:r>
          </w:p>
          <w:p w:rsidR="0099030E" w:rsidRDefault="0099030E" w:rsidP="00147D83">
            <w:r>
              <w:t>(11055, 5, '2015-05-05 08:33:15'),</w:t>
            </w:r>
          </w:p>
          <w:p w:rsidR="0099030E" w:rsidRDefault="0099030E" w:rsidP="00147D83">
            <w:r>
              <w:t>(11056, 5, '2015-05-05 08:33:18'),</w:t>
            </w:r>
          </w:p>
          <w:p w:rsidR="0099030E" w:rsidRDefault="0099030E" w:rsidP="00147D83">
            <w:r>
              <w:t>(11057, 5, '2015-05-05 08:33:21'),</w:t>
            </w:r>
          </w:p>
          <w:p w:rsidR="0099030E" w:rsidRDefault="0099030E" w:rsidP="00147D83">
            <w:r>
              <w:t>(11058, 5, '2015-05-05 08:33:24'),</w:t>
            </w:r>
          </w:p>
          <w:p w:rsidR="0099030E" w:rsidRDefault="0099030E" w:rsidP="00147D83">
            <w:r>
              <w:t>(11059, 5, '2015-05-05 08:33:27'),</w:t>
            </w:r>
          </w:p>
          <w:p w:rsidR="0099030E" w:rsidRDefault="0099030E" w:rsidP="00147D83">
            <w:r>
              <w:t>(11060, 5, '2015-05-05 08:33:30'),</w:t>
            </w:r>
          </w:p>
          <w:p w:rsidR="0099030E" w:rsidRDefault="0099030E" w:rsidP="00147D83">
            <w:r>
              <w:t>(11061, 5, '2015-05-05 08:33:33'),</w:t>
            </w:r>
          </w:p>
          <w:p w:rsidR="0099030E" w:rsidRDefault="0099030E" w:rsidP="00147D83">
            <w:r>
              <w:t>(11062, 5, '2015-05-05 08:33:36'),</w:t>
            </w:r>
          </w:p>
          <w:p w:rsidR="0099030E" w:rsidRDefault="0099030E" w:rsidP="00147D83">
            <w:r>
              <w:t>(11063, 5, '2015-05-05 08:33:39'),</w:t>
            </w:r>
          </w:p>
          <w:p w:rsidR="0099030E" w:rsidRDefault="0099030E" w:rsidP="00147D83">
            <w:r>
              <w:t>(11064, 5, '2015-05-05 08:33:42'),</w:t>
            </w:r>
          </w:p>
          <w:p w:rsidR="0099030E" w:rsidRDefault="0099030E" w:rsidP="00147D83">
            <w:r>
              <w:t>(11065, 5, '2015-05-05 08:33:45'),</w:t>
            </w:r>
          </w:p>
          <w:p w:rsidR="0099030E" w:rsidRDefault="0099030E" w:rsidP="00147D83">
            <w:r>
              <w:t>(11066, 5, '2015-05-05 08:33:49'),</w:t>
            </w:r>
          </w:p>
          <w:p w:rsidR="0099030E" w:rsidRDefault="0099030E" w:rsidP="00147D83">
            <w:r>
              <w:t>(11067, 5, '2015-05-05 08:33:52'),</w:t>
            </w:r>
          </w:p>
          <w:p w:rsidR="0099030E" w:rsidRDefault="0099030E" w:rsidP="00147D83">
            <w:r>
              <w:t>(11068, 5, '2015-05-05 08:33:55'),</w:t>
            </w:r>
          </w:p>
          <w:p w:rsidR="0099030E" w:rsidRDefault="0099030E" w:rsidP="00147D83">
            <w:r>
              <w:t>(11069, 5, '2015-05-05 08:33:58'),</w:t>
            </w:r>
          </w:p>
          <w:p w:rsidR="0099030E" w:rsidRDefault="0099030E" w:rsidP="00147D83">
            <w:r>
              <w:t>(11070, 5, '2015-05-05 08:34:01'),</w:t>
            </w:r>
          </w:p>
          <w:p w:rsidR="0099030E" w:rsidRDefault="0099030E" w:rsidP="00147D83">
            <w:r>
              <w:t>(11071, 5, '2015-05-05 08:34:04'),</w:t>
            </w:r>
          </w:p>
          <w:p w:rsidR="0099030E" w:rsidRDefault="0099030E" w:rsidP="00147D83">
            <w:r>
              <w:t>(11072, 5, '2015-05-05 08:34:07'),</w:t>
            </w:r>
          </w:p>
          <w:p w:rsidR="0099030E" w:rsidRDefault="0099030E" w:rsidP="00147D83">
            <w:r>
              <w:t>(11073, 5, '2015-05-05 08:34:10'),</w:t>
            </w:r>
          </w:p>
          <w:p w:rsidR="0099030E" w:rsidRDefault="0099030E" w:rsidP="00147D83">
            <w:r>
              <w:t>(11074, 5, '2015-05-05 08:34:13'),</w:t>
            </w:r>
          </w:p>
          <w:p w:rsidR="0099030E" w:rsidRDefault="0099030E" w:rsidP="00147D83">
            <w:r>
              <w:t>(11075, 5, '2015-05-05 08:34:16'),</w:t>
            </w:r>
          </w:p>
          <w:p w:rsidR="0099030E" w:rsidRDefault="0099030E" w:rsidP="00147D83">
            <w:r>
              <w:t>(11076, 5, '2015-05-05 08:34:19'),</w:t>
            </w:r>
          </w:p>
          <w:p w:rsidR="0099030E" w:rsidRDefault="0099030E" w:rsidP="00147D83">
            <w:r>
              <w:t>(11077, 5, '2015-05-05 08:34:22'),</w:t>
            </w:r>
          </w:p>
          <w:p w:rsidR="0099030E" w:rsidRDefault="0099030E" w:rsidP="00147D83">
            <w:r>
              <w:t>(11078, 5, '2015-05-05 08:34:25'),</w:t>
            </w:r>
          </w:p>
          <w:p w:rsidR="0099030E" w:rsidRDefault="0099030E" w:rsidP="00147D83">
            <w:r>
              <w:t>(11079, 5, '2015-05-05 08:34:28'),</w:t>
            </w:r>
          </w:p>
          <w:p w:rsidR="0099030E" w:rsidRDefault="0099030E" w:rsidP="00147D83">
            <w:r>
              <w:t>(11080, 5, '2015-05-05 08:34:31'),</w:t>
            </w:r>
          </w:p>
          <w:p w:rsidR="0099030E" w:rsidRDefault="0099030E" w:rsidP="00147D83">
            <w:r>
              <w:t>(11081, 5, '2015-05-05 08:34:34'),</w:t>
            </w:r>
          </w:p>
          <w:p w:rsidR="0099030E" w:rsidRDefault="0099030E" w:rsidP="00147D83">
            <w:r>
              <w:t>(11082, 5, '2015-05-05 08:34:37'),</w:t>
            </w:r>
          </w:p>
          <w:p w:rsidR="0099030E" w:rsidRDefault="0099030E" w:rsidP="00147D83">
            <w:r>
              <w:t>(11083, 5, '2015-05-05 08:34:40'),</w:t>
            </w:r>
          </w:p>
          <w:p w:rsidR="0099030E" w:rsidRDefault="0099030E" w:rsidP="00147D83">
            <w:r>
              <w:t>(11084, 5, '2015-05-05 08:34:43'),</w:t>
            </w:r>
          </w:p>
          <w:p w:rsidR="0099030E" w:rsidRDefault="0099030E" w:rsidP="00147D83">
            <w:r>
              <w:t>(11085, 5, '2015-05-05 08:34:46'),</w:t>
            </w:r>
          </w:p>
          <w:p w:rsidR="0099030E" w:rsidRDefault="0099030E" w:rsidP="00147D83">
            <w:r>
              <w:t>(11086, 5, '2015-05-05 08:34:49'),</w:t>
            </w:r>
          </w:p>
          <w:p w:rsidR="0099030E" w:rsidRDefault="0099030E" w:rsidP="00147D83">
            <w:r>
              <w:t>(11087, 5, '2015-05-05 08:34:52'),</w:t>
            </w:r>
          </w:p>
          <w:p w:rsidR="0099030E" w:rsidRDefault="0099030E" w:rsidP="00147D83">
            <w:r>
              <w:t>(11088, 5, '2015-05-05 08:34:55'),</w:t>
            </w:r>
          </w:p>
          <w:p w:rsidR="0099030E" w:rsidRDefault="0099030E" w:rsidP="00147D83">
            <w:r>
              <w:t>(11089, 5, '2015-05-05 08:34:58'),</w:t>
            </w:r>
          </w:p>
          <w:p w:rsidR="0099030E" w:rsidRDefault="0099030E" w:rsidP="00147D83">
            <w:r>
              <w:t>(11090, 5, '2015-05-05 08:35:01'),</w:t>
            </w:r>
          </w:p>
          <w:p w:rsidR="0099030E" w:rsidRDefault="0099030E" w:rsidP="00147D83">
            <w:r>
              <w:t>(11091, 5, '2015-05-05 08:35:04'),</w:t>
            </w:r>
          </w:p>
          <w:p w:rsidR="0099030E" w:rsidRDefault="0099030E" w:rsidP="00147D83">
            <w:r>
              <w:t>(11092, 5, '2015-05-05 08:35:07'),</w:t>
            </w:r>
          </w:p>
          <w:p w:rsidR="0099030E" w:rsidRDefault="0099030E" w:rsidP="00147D83">
            <w:r>
              <w:t>(11093, 5, '2015-05-05 08:35:10'),</w:t>
            </w:r>
          </w:p>
          <w:p w:rsidR="0099030E" w:rsidRDefault="0099030E" w:rsidP="00147D83">
            <w:r>
              <w:t>(11094, 5, '2015-05-05 08:35:13'),</w:t>
            </w:r>
          </w:p>
          <w:p w:rsidR="0099030E" w:rsidRDefault="0099030E" w:rsidP="00147D83">
            <w:r>
              <w:t>(11095, 5, '2015-05-05 08:35:16'),</w:t>
            </w:r>
          </w:p>
          <w:p w:rsidR="0099030E" w:rsidRDefault="0099030E" w:rsidP="00147D83">
            <w:r>
              <w:t>(11096, 5, '2015-05-05 08:35:20'),</w:t>
            </w:r>
          </w:p>
          <w:p w:rsidR="0099030E" w:rsidRDefault="0099030E" w:rsidP="00147D83">
            <w:r>
              <w:t>(11097, 5, '2015-05-05 08:35:23'),</w:t>
            </w:r>
          </w:p>
          <w:p w:rsidR="0099030E" w:rsidRDefault="0099030E" w:rsidP="00147D83">
            <w:r>
              <w:t>(11098, 5, '2015-05-05 08:35:29'),</w:t>
            </w:r>
          </w:p>
          <w:p w:rsidR="0099030E" w:rsidRDefault="0099030E" w:rsidP="00147D83">
            <w:r>
              <w:t>(11099, 5, '2015-05-05 08:35:32'),</w:t>
            </w:r>
          </w:p>
          <w:p w:rsidR="0099030E" w:rsidRDefault="0099030E" w:rsidP="00147D83">
            <w:r>
              <w:t>(11100, 5, '2015-05-05 08:35:35'),</w:t>
            </w:r>
          </w:p>
          <w:p w:rsidR="0099030E" w:rsidRDefault="0099030E" w:rsidP="00147D83">
            <w:r>
              <w:t>(11101, 5, '2015-05-05 08:35:38'),</w:t>
            </w:r>
          </w:p>
          <w:p w:rsidR="0099030E" w:rsidRDefault="0099030E" w:rsidP="00147D83">
            <w:r>
              <w:t>(11102, 5, '2015-05-05 08:35:41'),</w:t>
            </w:r>
          </w:p>
          <w:p w:rsidR="0099030E" w:rsidRDefault="0099030E" w:rsidP="00147D83">
            <w:r>
              <w:t>(11103, 5, '2015-05-05 08:35:44'),</w:t>
            </w:r>
          </w:p>
          <w:p w:rsidR="0099030E" w:rsidRDefault="0099030E" w:rsidP="00147D83">
            <w:r>
              <w:t>(11104, 5, '2015-05-05 08:35:47'),</w:t>
            </w:r>
          </w:p>
          <w:p w:rsidR="0099030E" w:rsidRDefault="0099030E" w:rsidP="00147D83">
            <w:r>
              <w:t>(11105, 5, '2015-05-05 08:35:50'),</w:t>
            </w:r>
          </w:p>
          <w:p w:rsidR="0099030E" w:rsidRDefault="0099030E" w:rsidP="00147D83">
            <w:r>
              <w:t>(11106, 5, '2015-05-05 08:35:53'),</w:t>
            </w:r>
          </w:p>
          <w:p w:rsidR="0099030E" w:rsidRDefault="0099030E" w:rsidP="00147D83">
            <w:r>
              <w:t>(11107, 5, '2015-05-05 08:35:56'),</w:t>
            </w:r>
          </w:p>
          <w:p w:rsidR="0099030E" w:rsidRDefault="0099030E" w:rsidP="00147D83">
            <w:r>
              <w:t>(11108, 5, '2015-05-05 08:35:59'),</w:t>
            </w:r>
          </w:p>
          <w:p w:rsidR="0099030E" w:rsidRDefault="0099030E" w:rsidP="00147D83">
            <w:r>
              <w:t>(11109, 5, '2015-05-05 08:36:02'),</w:t>
            </w:r>
          </w:p>
          <w:p w:rsidR="0099030E" w:rsidRDefault="0099030E" w:rsidP="00147D83">
            <w:r>
              <w:t>(11110, 5, '2015-05-05 08:36:05'),</w:t>
            </w:r>
          </w:p>
          <w:p w:rsidR="0099030E" w:rsidRDefault="0099030E" w:rsidP="00147D83">
            <w:r>
              <w:t>(11111, 5, '2015-05-05 08:36:08'),</w:t>
            </w:r>
          </w:p>
          <w:p w:rsidR="0099030E" w:rsidRDefault="0099030E" w:rsidP="00147D83">
            <w:r>
              <w:t>(11112, 5, '2015-05-05 08:36:11'),</w:t>
            </w:r>
          </w:p>
          <w:p w:rsidR="0099030E" w:rsidRDefault="0099030E" w:rsidP="00147D83">
            <w:r>
              <w:t>(11113, 5, '2015-05-05 08:36:14'),</w:t>
            </w:r>
          </w:p>
          <w:p w:rsidR="0099030E" w:rsidRDefault="0099030E" w:rsidP="00147D83">
            <w:r>
              <w:t>(11114, 5, '2015-05-05 08:36:17'),</w:t>
            </w:r>
          </w:p>
          <w:p w:rsidR="0099030E" w:rsidRDefault="0099030E" w:rsidP="00147D83">
            <w:r>
              <w:t>(11115, 5, '2015-05-05 08:36:20'),</w:t>
            </w:r>
          </w:p>
          <w:p w:rsidR="0099030E" w:rsidRDefault="0099030E" w:rsidP="00147D83">
            <w:r>
              <w:t>(11116, 5, '2015-05-05 08:36:23'),</w:t>
            </w:r>
          </w:p>
          <w:p w:rsidR="0099030E" w:rsidRDefault="0099030E" w:rsidP="00147D83">
            <w:r>
              <w:t>(11117, 5, '2015-05-05 08:36:26'),</w:t>
            </w:r>
          </w:p>
          <w:p w:rsidR="0099030E" w:rsidRDefault="0099030E" w:rsidP="00147D83">
            <w:r>
              <w:t>(11118, 5, '2015-05-05 08:36:29'),</w:t>
            </w:r>
          </w:p>
          <w:p w:rsidR="0099030E" w:rsidRDefault="0099030E" w:rsidP="00147D83">
            <w:r>
              <w:t>(11119, 5, '2015-05-05 08:36:32'),</w:t>
            </w:r>
          </w:p>
          <w:p w:rsidR="0099030E" w:rsidRDefault="0099030E" w:rsidP="00147D83">
            <w:r>
              <w:t>(11120, 5, '2015-05-05 08:36:35'),</w:t>
            </w:r>
          </w:p>
          <w:p w:rsidR="0099030E" w:rsidRDefault="0099030E" w:rsidP="00147D83">
            <w:r>
              <w:t>(11121, 5, '2015-05-05 08:36:38'),</w:t>
            </w:r>
          </w:p>
          <w:p w:rsidR="0099030E" w:rsidRDefault="0099030E" w:rsidP="00147D83">
            <w:r>
              <w:t>(11122, 5, '2015-05-05 08:36:41'),</w:t>
            </w:r>
          </w:p>
          <w:p w:rsidR="0099030E" w:rsidRDefault="0099030E" w:rsidP="00147D83">
            <w:r>
              <w:t>(11123, 5, '2015-05-05 08:36:44'),</w:t>
            </w:r>
          </w:p>
          <w:p w:rsidR="0099030E" w:rsidRDefault="0099030E" w:rsidP="00147D83">
            <w:r>
              <w:t>(11124, 5, '2015-05-05 08:36:48'),</w:t>
            </w:r>
          </w:p>
          <w:p w:rsidR="0099030E" w:rsidRDefault="0099030E" w:rsidP="00147D83">
            <w:r>
              <w:t>(11125, 5, '2015-05-05 08:36:51'),</w:t>
            </w:r>
          </w:p>
          <w:p w:rsidR="0099030E" w:rsidRDefault="0099030E" w:rsidP="00147D83">
            <w:r>
              <w:t>(11126, 5, '2015-05-05 08:36:54'),</w:t>
            </w:r>
          </w:p>
          <w:p w:rsidR="0099030E" w:rsidRDefault="0099030E" w:rsidP="00147D83">
            <w:r>
              <w:t>(11127, 5, '2015-05-05 08:36:57'),</w:t>
            </w:r>
          </w:p>
          <w:p w:rsidR="0099030E" w:rsidRDefault="0099030E" w:rsidP="00147D83">
            <w:r>
              <w:t>(11128, 5, '2015-05-05 08:37:00'),</w:t>
            </w:r>
          </w:p>
          <w:p w:rsidR="0099030E" w:rsidRDefault="0099030E" w:rsidP="00147D83">
            <w:r>
              <w:t>(11129, 5, '2015-05-05 08:37:03'),</w:t>
            </w:r>
          </w:p>
          <w:p w:rsidR="0099030E" w:rsidRDefault="0099030E" w:rsidP="00147D83">
            <w:r>
              <w:t>(11130, 5, '2015-05-05 08:37:06'),</w:t>
            </w:r>
          </w:p>
          <w:p w:rsidR="0099030E" w:rsidRDefault="0099030E" w:rsidP="00147D83">
            <w:r>
              <w:t>(11131, 5, '2015-05-05 08:37:09'),</w:t>
            </w:r>
          </w:p>
          <w:p w:rsidR="0099030E" w:rsidRDefault="0099030E" w:rsidP="00147D83">
            <w:r>
              <w:t>(11132, 5, '2015-05-05 08:37:12'),</w:t>
            </w:r>
          </w:p>
          <w:p w:rsidR="0099030E" w:rsidRDefault="0099030E" w:rsidP="00147D83">
            <w:r>
              <w:t>(11133, 5, '2015-05-05 08:37:15'),</w:t>
            </w:r>
          </w:p>
          <w:p w:rsidR="0099030E" w:rsidRDefault="0099030E" w:rsidP="00147D83">
            <w:r>
              <w:t>(11134, 5, '2015-05-05 08:37:18'),</w:t>
            </w:r>
          </w:p>
          <w:p w:rsidR="0099030E" w:rsidRDefault="0099030E" w:rsidP="00147D83">
            <w:r>
              <w:t>(11135, 5, '2015-05-05 08:37:21'),</w:t>
            </w:r>
          </w:p>
          <w:p w:rsidR="0099030E" w:rsidRDefault="0099030E" w:rsidP="00147D83">
            <w:r>
              <w:t>(11136, 5, '2015-05-05 08:37:24'),</w:t>
            </w:r>
          </w:p>
          <w:p w:rsidR="0099030E" w:rsidRDefault="0099030E" w:rsidP="00147D83">
            <w:r>
              <w:t>(11137, 5, '2015-05-05 08:37:27'),</w:t>
            </w:r>
          </w:p>
          <w:p w:rsidR="0099030E" w:rsidRDefault="0099030E" w:rsidP="00147D83">
            <w:r>
              <w:t>(11138, 5, '2015-05-05 08:37:30'),</w:t>
            </w:r>
          </w:p>
          <w:p w:rsidR="0099030E" w:rsidRDefault="0099030E" w:rsidP="00147D83">
            <w:r>
              <w:t>(11139, 5, '2015-05-05 08:37:33'),</w:t>
            </w:r>
          </w:p>
          <w:p w:rsidR="0099030E" w:rsidRDefault="0099030E" w:rsidP="00147D83">
            <w:r>
              <w:t>(11140, 5, '2015-05-05 08:37:36'),</w:t>
            </w:r>
          </w:p>
          <w:p w:rsidR="0099030E" w:rsidRDefault="0099030E" w:rsidP="00147D83">
            <w:r>
              <w:t>(11141, 5, '2015-05-05 08:37:39'),</w:t>
            </w:r>
          </w:p>
          <w:p w:rsidR="0099030E" w:rsidRDefault="0099030E" w:rsidP="00147D83">
            <w:r>
              <w:t>(11142, 5, '2015-05-05 08:37:42'),</w:t>
            </w:r>
          </w:p>
          <w:p w:rsidR="0099030E" w:rsidRDefault="0099030E" w:rsidP="00147D83">
            <w:r>
              <w:t>(11143, 5, '2015-05-05 08:37:45'),</w:t>
            </w:r>
          </w:p>
          <w:p w:rsidR="0099030E" w:rsidRDefault="0099030E" w:rsidP="00147D83">
            <w:r>
              <w:t>(11144, 5, '2015-05-05 08:37:48'),</w:t>
            </w:r>
          </w:p>
          <w:p w:rsidR="0099030E" w:rsidRDefault="0099030E" w:rsidP="00147D83">
            <w:r>
              <w:t>(11145, 5, '2015-05-05 08:37:51'),</w:t>
            </w:r>
          </w:p>
          <w:p w:rsidR="0099030E" w:rsidRDefault="0099030E" w:rsidP="00147D83">
            <w:r>
              <w:t>(11146, 5, '2015-05-05 08:37:54'),</w:t>
            </w:r>
          </w:p>
          <w:p w:rsidR="0099030E" w:rsidRDefault="0099030E" w:rsidP="00147D83">
            <w:r>
              <w:t>(11147, 5, '2015-05-05 08:37:57'),</w:t>
            </w:r>
          </w:p>
          <w:p w:rsidR="0099030E" w:rsidRDefault="0099030E" w:rsidP="00147D83">
            <w:r>
              <w:t>(11148, 5, '2015-05-05 08:38:00'),</w:t>
            </w:r>
          </w:p>
          <w:p w:rsidR="0099030E" w:rsidRDefault="0099030E" w:rsidP="00147D83">
            <w:r>
              <w:t>(11149, 5, '2015-05-05 08:38:03'),</w:t>
            </w:r>
          </w:p>
          <w:p w:rsidR="0099030E" w:rsidRDefault="0099030E" w:rsidP="00147D83">
            <w:r>
              <w:t>(11150, 5, '2015-05-05 08:38:06'),</w:t>
            </w:r>
          </w:p>
          <w:p w:rsidR="0099030E" w:rsidRDefault="0099030E" w:rsidP="00147D83">
            <w:r>
              <w:t>(11151, 5, '2015-05-05 08:38:09'),</w:t>
            </w:r>
          </w:p>
          <w:p w:rsidR="0099030E" w:rsidRDefault="0099030E" w:rsidP="00147D83">
            <w:r>
              <w:t>(11152, 5, '2015-05-05 08:38:12'),</w:t>
            </w:r>
          </w:p>
          <w:p w:rsidR="0099030E" w:rsidRDefault="0099030E" w:rsidP="00147D83">
            <w:r>
              <w:t>(11153, 5, '2015-05-05 08:38:15'),</w:t>
            </w:r>
          </w:p>
          <w:p w:rsidR="0099030E" w:rsidRDefault="0099030E" w:rsidP="00147D83">
            <w:r>
              <w:t>(11154, 5, '2015-05-05 08:38:19'),</w:t>
            </w:r>
          </w:p>
          <w:p w:rsidR="0099030E" w:rsidRDefault="0099030E" w:rsidP="00147D83">
            <w:r>
              <w:t>(11155, 5, '2015-05-05 08:38:22'),</w:t>
            </w:r>
          </w:p>
          <w:p w:rsidR="0099030E" w:rsidRDefault="0099030E" w:rsidP="00147D83">
            <w:r>
              <w:t>(11156, 5, '2015-05-05 08:38:25'),</w:t>
            </w:r>
          </w:p>
          <w:p w:rsidR="0099030E" w:rsidRDefault="0099030E" w:rsidP="00147D83">
            <w:r>
              <w:t>(11157, 5, '2015-05-05 08:38:28'),</w:t>
            </w:r>
          </w:p>
          <w:p w:rsidR="0099030E" w:rsidRDefault="0099030E" w:rsidP="00147D83">
            <w:r>
              <w:t>(11158, 5, '2015-05-05 08:38:31'),</w:t>
            </w:r>
          </w:p>
          <w:p w:rsidR="0099030E" w:rsidRDefault="0099030E" w:rsidP="00147D83">
            <w:r>
              <w:t>(11159, 5, '2015-05-05 08:38:34'),</w:t>
            </w:r>
          </w:p>
          <w:p w:rsidR="0099030E" w:rsidRDefault="0099030E" w:rsidP="00147D83">
            <w:r>
              <w:t>(11160, 5, '2015-05-05 08:38:37'),</w:t>
            </w:r>
          </w:p>
          <w:p w:rsidR="0099030E" w:rsidRDefault="0099030E" w:rsidP="00147D83">
            <w:r>
              <w:t>(11161, 5, '2015-05-05 08:38:40'),</w:t>
            </w:r>
          </w:p>
          <w:p w:rsidR="0099030E" w:rsidRDefault="0099030E" w:rsidP="00147D83">
            <w:r>
              <w:t>(11162, 5, '2015-05-05 08:38:43'),</w:t>
            </w:r>
          </w:p>
          <w:p w:rsidR="0099030E" w:rsidRDefault="0099030E" w:rsidP="00147D83">
            <w:r>
              <w:t>(11163, 5, '2015-05-05 08:38:46'),</w:t>
            </w:r>
          </w:p>
          <w:p w:rsidR="0099030E" w:rsidRDefault="0099030E" w:rsidP="00147D83">
            <w:r>
              <w:t>(11164, 5, '2015-05-05 08:38:49'),</w:t>
            </w:r>
          </w:p>
          <w:p w:rsidR="0099030E" w:rsidRDefault="0099030E" w:rsidP="00147D83">
            <w:r>
              <w:t>(11165, 5, '2015-05-05 08:38:52'),</w:t>
            </w:r>
          </w:p>
          <w:p w:rsidR="0099030E" w:rsidRDefault="0099030E" w:rsidP="00147D83">
            <w:r>
              <w:t>(11166, 5, '2015-05-05 08:38:55'),</w:t>
            </w:r>
          </w:p>
          <w:p w:rsidR="0099030E" w:rsidRDefault="0099030E" w:rsidP="00147D83">
            <w:r>
              <w:t>(11167, 5, '2015-05-05 08:38:58'),</w:t>
            </w:r>
          </w:p>
          <w:p w:rsidR="0099030E" w:rsidRDefault="0099030E" w:rsidP="00147D83">
            <w:r>
              <w:t>(11168, 5, '2015-05-05 08:39:01'),</w:t>
            </w:r>
          </w:p>
          <w:p w:rsidR="0099030E" w:rsidRDefault="0099030E" w:rsidP="00147D83">
            <w:r>
              <w:t>(11169, 5, '2015-05-05 08:39:04'),</w:t>
            </w:r>
          </w:p>
          <w:p w:rsidR="0099030E" w:rsidRDefault="0099030E" w:rsidP="00147D83">
            <w:r>
              <w:t>(11170, 5, '2015-05-05 08:39:07'),</w:t>
            </w:r>
          </w:p>
          <w:p w:rsidR="0099030E" w:rsidRDefault="0099030E" w:rsidP="00147D83">
            <w:r>
              <w:t>(11171, 5, '2015-05-05 08:39:10'),</w:t>
            </w:r>
          </w:p>
          <w:p w:rsidR="0099030E" w:rsidRDefault="0099030E" w:rsidP="00147D83">
            <w:r>
              <w:t>(11172, 5, '2015-05-05 08:39:13'),</w:t>
            </w:r>
          </w:p>
          <w:p w:rsidR="0099030E" w:rsidRDefault="0099030E" w:rsidP="00147D83">
            <w:r>
              <w:t>(11173, 5, '2015-05-05 08:39:16'),</w:t>
            </w:r>
          </w:p>
          <w:p w:rsidR="0099030E" w:rsidRDefault="0099030E" w:rsidP="00147D83">
            <w:r>
              <w:t>(11174, 5, '2015-05-05 08:39:19'),</w:t>
            </w:r>
          </w:p>
          <w:p w:rsidR="0099030E" w:rsidRDefault="0099030E" w:rsidP="00147D83">
            <w:r>
              <w:t>(11175, 5, '2015-05-05 08:39:22'),</w:t>
            </w:r>
          </w:p>
          <w:p w:rsidR="0099030E" w:rsidRDefault="0099030E" w:rsidP="00147D83">
            <w:r>
              <w:t>(11176, 5, '2015-05-05 08:39:25'),</w:t>
            </w:r>
          </w:p>
          <w:p w:rsidR="0099030E" w:rsidRDefault="0099030E" w:rsidP="00147D83">
            <w:r>
              <w:t>(11177, 5, '2015-05-05 08:39:28'),</w:t>
            </w:r>
          </w:p>
          <w:p w:rsidR="0099030E" w:rsidRDefault="0099030E" w:rsidP="00147D83">
            <w:r>
              <w:t>(11178, 5, '2015-05-05 08:39:31'),</w:t>
            </w:r>
          </w:p>
          <w:p w:rsidR="0099030E" w:rsidRDefault="0099030E" w:rsidP="00147D83">
            <w:r>
              <w:t>(11179, 5, '2015-05-05 08:39:34'),</w:t>
            </w:r>
          </w:p>
          <w:p w:rsidR="0099030E" w:rsidRDefault="0099030E" w:rsidP="00147D83">
            <w:r>
              <w:t>(11180, 5, '2015-05-05 08:39:37'),</w:t>
            </w:r>
          </w:p>
          <w:p w:rsidR="0099030E" w:rsidRDefault="0099030E" w:rsidP="00147D83">
            <w:r>
              <w:t>(11181, 5, '2015-05-05 08:39:40'),</w:t>
            </w:r>
          </w:p>
          <w:p w:rsidR="0099030E" w:rsidRDefault="0099030E" w:rsidP="00147D83">
            <w:r>
              <w:t>(11182, 25, '2015-05-05 08:39:43'),</w:t>
            </w:r>
          </w:p>
          <w:p w:rsidR="0099030E" w:rsidRDefault="0099030E" w:rsidP="00147D83">
            <w:r>
              <w:t>(11183, 26, '2015-05-05 08:39:46'),</w:t>
            </w:r>
          </w:p>
          <w:p w:rsidR="0099030E" w:rsidRDefault="0099030E" w:rsidP="00147D83">
            <w:r>
              <w:t>(11184, 7, '2015-05-05 08:39:50'),</w:t>
            </w:r>
          </w:p>
          <w:p w:rsidR="0099030E" w:rsidRDefault="0099030E" w:rsidP="00147D83">
            <w:r>
              <w:t>(11185, 14, '2015-05-05 08:39:53'),</w:t>
            </w:r>
          </w:p>
          <w:p w:rsidR="0099030E" w:rsidRDefault="0099030E" w:rsidP="00147D83">
            <w:r>
              <w:t>(11186, 30, '2015-05-05 08:39:56'),</w:t>
            </w:r>
          </w:p>
          <w:p w:rsidR="0099030E" w:rsidRDefault="0099030E" w:rsidP="00147D83">
            <w:r>
              <w:t>(11187, 36, '2015-05-05 08:39:59'),</w:t>
            </w:r>
          </w:p>
          <w:p w:rsidR="0099030E" w:rsidRDefault="0099030E" w:rsidP="00147D83">
            <w:r>
              <w:t>(11188, 35, '2015-05-05 08:40:02'),</w:t>
            </w:r>
          </w:p>
          <w:p w:rsidR="0099030E" w:rsidRDefault="0099030E" w:rsidP="00147D83">
            <w:r>
              <w:t>(11189, 31, '2015-05-05 08:40:05'),</w:t>
            </w:r>
          </w:p>
          <w:p w:rsidR="0099030E" w:rsidRDefault="0099030E" w:rsidP="00147D83">
            <w:r>
              <w:t>(11190, 34, '2015-05-05 08:40:08'),</w:t>
            </w:r>
          </w:p>
          <w:p w:rsidR="0099030E" w:rsidRDefault="0099030E" w:rsidP="00147D83">
            <w:r>
              <w:t>(11191, 35, '2015-05-05 08:40:11'),</w:t>
            </w:r>
          </w:p>
          <w:p w:rsidR="0099030E" w:rsidRDefault="0099030E" w:rsidP="00147D83">
            <w:r>
              <w:t>(11192, 37, '2015-05-05 08:40:14'),</w:t>
            </w:r>
          </w:p>
          <w:p w:rsidR="0099030E" w:rsidRDefault="0099030E" w:rsidP="00147D83">
            <w:r>
              <w:t>(11193, 38, '2015-05-05 08:40:17'),</w:t>
            </w:r>
          </w:p>
          <w:p w:rsidR="0099030E" w:rsidRDefault="0099030E" w:rsidP="00147D83">
            <w:r>
              <w:t>(11194, 39, '2015-05-05 08:40:20'),</w:t>
            </w:r>
          </w:p>
          <w:p w:rsidR="0099030E" w:rsidRDefault="0099030E" w:rsidP="00147D83">
            <w:r>
              <w:t>(11195, 48, '2015-05-05 08:40:23'),</w:t>
            </w:r>
          </w:p>
          <w:p w:rsidR="0099030E" w:rsidRDefault="0099030E" w:rsidP="00147D83">
            <w:r>
              <w:t>(11196, 47, '2015-05-05 08:40:26'),</w:t>
            </w:r>
          </w:p>
          <w:p w:rsidR="0099030E" w:rsidRDefault="0099030E" w:rsidP="00147D83">
            <w:r>
              <w:t>(11197, 53, '2015-05-05 08:40:29'),</w:t>
            </w:r>
          </w:p>
          <w:p w:rsidR="0099030E" w:rsidRDefault="0099030E" w:rsidP="00147D83">
            <w:r>
              <w:t>(11198, 53, '2015-05-05 08:40:32'),</w:t>
            </w:r>
          </w:p>
          <w:p w:rsidR="0099030E" w:rsidRDefault="0099030E" w:rsidP="00147D83">
            <w:r>
              <w:t>(11199, 43, '2015-05-05 08:40:35'),</w:t>
            </w:r>
          </w:p>
          <w:p w:rsidR="0099030E" w:rsidRDefault="0099030E" w:rsidP="00147D83">
            <w:r>
              <w:t>(11200, 42, '2015-05-05 08:40:38'),</w:t>
            </w:r>
          </w:p>
          <w:p w:rsidR="0099030E" w:rsidRDefault="0099030E" w:rsidP="00147D83">
            <w:r>
              <w:t>(11201, 44, '2015-05-05 08:40:41'),</w:t>
            </w:r>
          </w:p>
          <w:p w:rsidR="0099030E" w:rsidRDefault="0099030E" w:rsidP="00147D83">
            <w:r>
              <w:t>(11202, 46, '2015-05-05 08:40:44'),</w:t>
            </w:r>
          </w:p>
          <w:p w:rsidR="0099030E" w:rsidRDefault="0099030E" w:rsidP="00147D83">
            <w:r>
              <w:t>(11203, 48, '2015-05-05 08:40:47'),</w:t>
            </w:r>
          </w:p>
          <w:p w:rsidR="0099030E" w:rsidRDefault="0099030E" w:rsidP="00147D83">
            <w:r>
              <w:t>(11204, 49, '2015-05-05 08:40:50'),</w:t>
            </w:r>
          </w:p>
          <w:p w:rsidR="0099030E" w:rsidRDefault="0099030E" w:rsidP="00147D83">
            <w:r>
              <w:t>(11205, 49, '2015-05-05 08:40:53'),</w:t>
            </w:r>
          </w:p>
          <w:p w:rsidR="0099030E" w:rsidRDefault="0099030E" w:rsidP="00147D83">
            <w:r>
              <w:t>(11206, 49, '2015-05-05 08:40:56'),</w:t>
            </w:r>
          </w:p>
          <w:p w:rsidR="0099030E" w:rsidRDefault="0099030E" w:rsidP="00147D83">
            <w:r>
              <w:t>(11207, 49, '2015-05-05 08:40:59'),</w:t>
            </w:r>
          </w:p>
          <w:p w:rsidR="0099030E" w:rsidRDefault="0099030E" w:rsidP="00147D83">
            <w:r>
              <w:t>(11208, 49, '2015-05-05 08:41:02'),</w:t>
            </w:r>
          </w:p>
          <w:p w:rsidR="0099030E" w:rsidRDefault="0099030E" w:rsidP="00147D83">
            <w:r>
              <w:t>(11209, 49, '2015-05-05 08:41:05'),</w:t>
            </w:r>
          </w:p>
          <w:p w:rsidR="0099030E" w:rsidRDefault="0099030E" w:rsidP="00147D83">
            <w:r>
              <w:t>(11210, 47, '2015-05-05 08:41:08'),</w:t>
            </w:r>
          </w:p>
          <w:p w:rsidR="0099030E" w:rsidRDefault="0099030E" w:rsidP="00147D83">
            <w:r>
              <w:t>(11211, 49, '2015-05-05 08:41:11'),</w:t>
            </w:r>
          </w:p>
          <w:p w:rsidR="0099030E" w:rsidRDefault="0099030E" w:rsidP="00147D83">
            <w:r>
              <w:t>(11212, 48, '2015-05-05 08:41:14'),</w:t>
            </w:r>
          </w:p>
          <w:p w:rsidR="0099030E" w:rsidRDefault="0099030E" w:rsidP="00147D83">
            <w:r>
              <w:t>(11213, 47, '2015-05-05 08:41:18'),</w:t>
            </w:r>
          </w:p>
          <w:p w:rsidR="0099030E" w:rsidRDefault="0099030E" w:rsidP="00147D83">
            <w:r>
              <w:t>(11214, 46, '2015-05-05 08:41:21'),</w:t>
            </w:r>
          </w:p>
          <w:p w:rsidR="0099030E" w:rsidRDefault="0099030E" w:rsidP="00147D83">
            <w:r>
              <w:t>(11215, 45, '2015-05-05 08:41:24'),</w:t>
            </w:r>
          </w:p>
          <w:p w:rsidR="0099030E" w:rsidRDefault="0099030E" w:rsidP="00147D83">
            <w:r>
              <w:t>(11216, 47, '2015-05-05 08:41:27'),</w:t>
            </w:r>
          </w:p>
          <w:p w:rsidR="0099030E" w:rsidRDefault="0099030E" w:rsidP="00147D83">
            <w:r>
              <w:t>(11217, 44, '2015-05-05 08:41:30'),</w:t>
            </w:r>
          </w:p>
          <w:p w:rsidR="0099030E" w:rsidRDefault="0099030E" w:rsidP="00147D83">
            <w:r>
              <w:t>(11218, 47, '2015-05-05 08:41:33'),</w:t>
            </w:r>
          </w:p>
          <w:p w:rsidR="0099030E" w:rsidRDefault="0099030E" w:rsidP="00147D83">
            <w:r>
              <w:t>(11219, 45, '2015-05-05 08:41:36'),</w:t>
            </w:r>
          </w:p>
          <w:p w:rsidR="0099030E" w:rsidRDefault="0099030E" w:rsidP="00147D83">
            <w:r>
              <w:t>(11220, 45, '2015-05-05 08:41:39'),</w:t>
            </w:r>
          </w:p>
          <w:p w:rsidR="0099030E" w:rsidRDefault="0099030E" w:rsidP="00147D83">
            <w:r>
              <w:t>(11221, 45, '2015-05-05 08:41:42'),</w:t>
            </w:r>
          </w:p>
          <w:p w:rsidR="0099030E" w:rsidRDefault="0099030E" w:rsidP="00147D83">
            <w:r>
              <w:t>(11222, 35, '2015-05-05 08:41:45'),</w:t>
            </w:r>
          </w:p>
          <w:p w:rsidR="0099030E" w:rsidRDefault="0099030E" w:rsidP="00147D83">
            <w:r>
              <w:t>(11223, 44, '2015-05-05 08:41:48'),</w:t>
            </w:r>
          </w:p>
          <w:p w:rsidR="0099030E" w:rsidRDefault="0099030E" w:rsidP="00147D83">
            <w:r>
              <w:t>(11224, 45, '2015-05-05 08:41:51'),</w:t>
            </w:r>
          </w:p>
          <w:p w:rsidR="0099030E" w:rsidRDefault="0099030E" w:rsidP="00147D83">
            <w:r>
              <w:t>(11225, 49, '2015-05-05 08:41:54'),</w:t>
            </w:r>
          </w:p>
          <w:p w:rsidR="0099030E" w:rsidRDefault="0099030E" w:rsidP="00147D83">
            <w:r>
              <w:t>(11226, 49, '2015-05-05 08:41:57'),</w:t>
            </w:r>
          </w:p>
          <w:p w:rsidR="0099030E" w:rsidRDefault="0099030E" w:rsidP="00147D83">
            <w:r>
              <w:t>(11227, 49, '2015-05-05 08:42:00'),</w:t>
            </w:r>
          </w:p>
          <w:p w:rsidR="0099030E" w:rsidRDefault="0099030E" w:rsidP="00147D83">
            <w:r>
              <w:t>(11228, 49, '2015-05-05 08:42:03'),</w:t>
            </w:r>
          </w:p>
          <w:p w:rsidR="0099030E" w:rsidRDefault="0099030E" w:rsidP="00147D83">
            <w:r>
              <w:t>(11229, 49, '2015-05-05 08:42:06'),</w:t>
            </w:r>
          </w:p>
          <w:p w:rsidR="0099030E" w:rsidRDefault="0099030E" w:rsidP="00147D83">
            <w:r>
              <w:t>(11230, 46, '2015-05-05 08:42:09'),</w:t>
            </w:r>
          </w:p>
          <w:p w:rsidR="0099030E" w:rsidRDefault="0099030E" w:rsidP="00147D83">
            <w:r>
              <w:t>(11231, 51, '2015-05-05 08:42:12'),</w:t>
            </w:r>
          </w:p>
          <w:p w:rsidR="0099030E" w:rsidRDefault="0099030E" w:rsidP="00147D83">
            <w:r>
              <w:t>(11232, 54, '2015-05-05 08:42:15'),</w:t>
            </w:r>
          </w:p>
          <w:p w:rsidR="0099030E" w:rsidRDefault="0099030E" w:rsidP="00147D83">
            <w:r>
              <w:t>(11233, 54, '2015-05-05 08:42:18'),</w:t>
            </w:r>
          </w:p>
          <w:p w:rsidR="0099030E" w:rsidRDefault="0099030E" w:rsidP="00147D83">
            <w:r>
              <w:t>(11234, 53, '2015-05-05 08:42:21'),</w:t>
            </w:r>
          </w:p>
          <w:p w:rsidR="0099030E" w:rsidRDefault="0099030E" w:rsidP="00147D83">
            <w:r>
              <w:t>(11235, 53, '2015-05-05 08:42:24'),</w:t>
            </w:r>
          </w:p>
          <w:p w:rsidR="0099030E" w:rsidRDefault="0099030E" w:rsidP="00147D83">
            <w:r>
              <w:t>(11236, 54, '2015-05-05 08:42:27'),</w:t>
            </w:r>
          </w:p>
          <w:p w:rsidR="0099030E" w:rsidRDefault="0099030E" w:rsidP="00147D83">
            <w:r>
              <w:t>(11237, 54, '2015-05-05 08:42:30'),</w:t>
            </w:r>
          </w:p>
          <w:p w:rsidR="0099030E" w:rsidRDefault="0099030E" w:rsidP="00147D83">
            <w:r>
              <w:t>(11238, 54, '2015-05-05 08:42:33'),</w:t>
            </w:r>
          </w:p>
          <w:p w:rsidR="0099030E" w:rsidRDefault="0099030E" w:rsidP="00147D83">
            <w:r>
              <w:t>(11239, 54, '2015-05-05 08:42:36'),</w:t>
            </w:r>
          </w:p>
          <w:p w:rsidR="0099030E" w:rsidRDefault="0099030E" w:rsidP="00147D83">
            <w:r>
              <w:t>(11240, 48, '2015-05-05 08:42:39'),</w:t>
            </w:r>
          </w:p>
          <w:p w:rsidR="0099030E" w:rsidRDefault="0099030E" w:rsidP="00147D83">
            <w:r>
              <w:t>(11241, 48, '2015-05-05 08:42:42'),</w:t>
            </w:r>
          </w:p>
          <w:p w:rsidR="0099030E" w:rsidRDefault="0099030E" w:rsidP="00147D83">
            <w:r>
              <w:t>(11242, 53, '2015-05-05 08:42:45'),</w:t>
            </w:r>
          </w:p>
          <w:p w:rsidR="0099030E" w:rsidRDefault="0099030E" w:rsidP="00147D83">
            <w:r>
              <w:t>(11243, 53, '2015-05-05 08:42:49'),</w:t>
            </w:r>
          </w:p>
          <w:p w:rsidR="0099030E" w:rsidRDefault="0099030E" w:rsidP="00147D83">
            <w:r>
              <w:t>(11244, 53, '2015-05-05 08:42:52'),</w:t>
            </w:r>
          </w:p>
          <w:p w:rsidR="0099030E" w:rsidRDefault="0099030E" w:rsidP="00147D83">
            <w:r>
              <w:t>(11245, 53, '2015-05-05 08:42:55'),</w:t>
            </w:r>
          </w:p>
          <w:p w:rsidR="0099030E" w:rsidRDefault="0099030E" w:rsidP="00147D83">
            <w:r>
              <w:t>(11246, 53, '2015-05-05 08:42:58'),</w:t>
            </w:r>
          </w:p>
          <w:p w:rsidR="0099030E" w:rsidRDefault="0099030E" w:rsidP="00147D83">
            <w:r>
              <w:t>(11247, 49, '2015-05-05 08:43:01'),</w:t>
            </w:r>
          </w:p>
          <w:p w:rsidR="0099030E" w:rsidRDefault="0099030E" w:rsidP="00147D83">
            <w:r>
              <w:t>(11248, 53, '2015-05-05 08:43:04'),</w:t>
            </w:r>
          </w:p>
          <w:p w:rsidR="0099030E" w:rsidRDefault="0099030E" w:rsidP="00147D83">
            <w:r>
              <w:t>(11249, 53, '2015-05-05 08:43:07'),</w:t>
            </w:r>
          </w:p>
          <w:p w:rsidR="0099030E" w:rsidRDefault="0099030E" w:rsidP="00147D83">
            <w:r>
              <w:t>(11250, 53, '2015-05-05 08:43:10'),</w:t>
            </w:r>
          </w:p>
          <w:p w:rsidR="0099030E" w:rsidRDefault="0099030E" w:rsidP="00147D83">
            <w:r>
              <w:t>(11251, 53, '2015-05-05 08:43:13'),</w:t>
            </w:r>
          </w:p>
          <w:p w:rsidR="0099030E" w:rsidRDefault="0099030E" w:rsidP="00147D83">
            <w:r>
              <w:t>(11252, 49, '2015-05-05 08:43:16'),</w:t>
            </w:r>
          </w:p>
          <w:p w:rsidR="0099030E" w:rsidRDefault="0099030E" w:rsidP="00147D83">
            <w:r>
              <w:t>(11253, 49, '2015-05-05 08:43:19'),</w:t>
            </w:r>
          </w:p>
          <w:p w:rsidR="0099030E" w:rsidRDefault="0099030E" w:rsidP="00147D83">
            <w:r>
              <w:t>(11254, 53, '2015-05-05 08:43:22'),</w:t>
            </w:r>
          </w:p>
          <w:p w:rsidR="0099030E" w:rsidRDefault="0099030E" w:rsidP="00147D83">
            <w:r>
              <w:t>(11255, 44, '2015-05-05 08:43:25'),</w:t>
            </w:r>
          </w:p>
          <w:p w:rsidR="0099030E" w:rsidRDefault="0099030E" w:rsidP="00147D83">
            <w:r>
              <w:t>(11256, 45, '2015-05-05 08:43:28'),</w:t>
            </w:r>
          </w:p>
          <w:p w:rsidR="0099030E" w:rsidRDefault="0099030E" w:rsidP="00147D83">
            <w:r>
              <w:t>(11257, 46, '2015-05-05 08:43:31'),</w:t>
            </w:r>
          </w:p>
          <w:p w:rsidR="0099030E" w:rsidRDefault="0099030E" w:rsidP="00147D83">
            <w:r>
              <w:t>(11258, 45, '2015-05-05 08:43:34'),</w:t>
            </w:r>
          </w:p>
          <w:p w:rsidR="0099030E" w:rsidRDefault="0099030E" w:rsidP="00147D83">
            <w:r>
              <w:t>(11259, 45, '2015-05-05 08:43:37'),</w:t>
            </w:r>
          </w:p>
          <w:p w:rsidR="0099030E" w:rsidRDefault="0099030E" w:rsidP="00147D83">
            <w:r>
              <w:t>(11260, 45, '2015-05-05 08:43:40'),</w:t>
            </w:r>
          </w:p>
          <w:p w:rsidR="0099030E" w:rsidRDefault="0099030E" w:rsidP="00147D83">
            <w:r>
              <w:t>(11261, 45, '2015-05-05 08:43:43'),</w:t>
            </w:r>
          </w:p>
          <w:p w:rsidR="0099030E" w:rsidRDefault="0099030E" w:rsidP="00147D83">
            <w:r>
              <w:t>(11262, 45, '2015-05-05 08:43:46'),</w:t>
            </w:r>
          </w:p>
          <w:p w:rsidR="0099030E" w:rsidRDefault="0099030E" w:rsidP="00147D83">
            <w:r>
              <w:t>(11263, 43, '2015-05-05 08:43:49'),</w:t>
            </w:r>
          </w:p>
          <w:p w:rsidR="0099030E" w:rsidRDefault="0099030E" w:rsidP="00147D83">
            <w:r>
              <w:t>(11264, 46, '2015-05-05 08:43:52'),</w:t>
            </w:r>
          </w:p>
          <w:p w:rsidR="0099030E" w:rsidRDefault="0099030E" w:rsidP="00147D83">
            <w:r>
              <w:t>(11265, 40, '2015-05-05 08:43:55'),</w:t>
            </w:r>
          </w:p>
          <w:p w:rsidR="0099030E" w:rsidRDefault="0099030E" w:rsidP="00147D83">
            <w:r>
              <w:t>(11266, 43, '2015-05-05 08:43:58'),</w:t>
            </w:r>
          </w:p>
          <w:p w:rsidR="0099030E" w:rsidRDefault="0099030E" w:rsidP="00147D83">
            <w:r>
              <w:t>(11267, 44, '2015-05-05 08:44:01'),</w:t>
            </w:r>
          </w:p>
          <w:p w:rsidR="0099030E" w:rsidRDefault="0099030E" w:rsidP="00147D83">
            <w:r>
              <w:t>(11268, 45, '2015-05-05 08:44:04'),</w:t>
            </w:r>
          </w:p>
          <w:p w:rsidR="0099030E" w:rsidRDefault="0099030E" w:rsidP="00147D83">
            <w:r>
              <w:t>(11269, 45, '2015-05-05 08:44:07'),</w:t>
            </w:r>
          </w:p>
          <w:p w:rsidR="0099030E" w:rsidRDefault="0099030E" w:rsidP="00147D83">
            <w:r>
              <w:t>(11270, 45, '2015-05-05 08:44:11'),</w:t>
            </w:r>
          </w:p>
          <w:p w:rsidR="0099030E" w:rsidRDefault="0099030E" w:rsidP="00147D83">
            <w:r>
              <w:t>(11271, 45, '2015-05-05 08:44:14'),</w:t>
            </w:r>
          </w:p>
          <w:p w:rsidR="0099030E" w:rsidRDefault="0099030E" w:rsidP="00147D83">
            <w:r>
              <w:t>(11272, 45, '2015-05-05 08:44:17'),</w:t>
            </w:r>
          </w:p>
          <w:p w:rsidR="0099030E" w:rsidRDefault="0099030E" w:rsidP="00147D83">
            <w:r>
              <w:t>(11273, 45, '2015-05-05 08:44:20'),</w:t>
            </w:r>
          </w:p>
          <w:p w:rsidR="0099030E" w:rsidRDefault="0099030E" w:rsidP="00147D83">
            <w:r>
              <w:t>(11274, 45, '2015-05-05 08:44:23'),</w:t>
            </w:r>
          </w:p>
          <w:p w:rsidR="0099030E" w:rsidRDefault="0099030E" w:rsidP="00147D83">
            <w:r>
              <w:t>(11275, 45, '2015-05-05 08:44:26'),</w:t>
            </w:r>
          </w:p>
          <w:p w:rsidR="0099030E" w:rsidRDefault="0099030E" w:rsidP="00147D83">
            <w:r>
              <w:t>(11276, 42, '2015-05-05 08:44:29'),</w:t>
            </w:r>
          </w:p>
          <w:p w:rsidR="0099030E" w:rsidRDefault="0099030E" w:rsidP="00147D83">
            <w:r>
              <w:t>(11277, 46, '2015-05-05 08:44:32'),</w:t>
            </w:r>
          </w:p>
          <w:p w:rsidR="0099030E" w:rsidRDefault="0099030E" w:rsidP="00147D83">
            <w:r>
              <w:t>(11278, 43, '2015-05-05 08:44:35'),</w:t>
            </w:r>
          </w:p>
          <w:p w:rsidR="0099030E" w:rsidRDefault="0099030E" w:rsidP="00147D83">
            <w:r>
              <w:t>(11279, 44, '2015-05-05 08:44:38'),</w:t>
            </w:r>
          </w:p>
          <w:p w:rsidR="0099030E" w:rsidRDefault="0099030E" w:rsidP="00147D83">
            <w:r>
              <w:t>(11280, 44, '2015-05-05 08:44:41'),</w:t>
            </w:r>
          </w:p>
          <w:p w:rsidR="0099030E" w:rsidRDefault="0099030E" w:rsidP="00147D83">
            <w:r>
              <w:t>(11281, 42, '2015-05-05 08:44:44'),</w:t>
            </w:r>
          </w:p>
          <w:p w:rsidR="0099030E" w:rsidRDefault="0099030E" w:rsidP="00147D83">
            <w:r>
              <w:t>(11282, 44, '2015-05-05 08:44:47'),</w:t>
            </w:r>
          </w:p>
          <w:p w:rsidR="0099030E" w:rsidRDefault="0099030E" w:rsidP="00147D83">
            <w:r>
              <w:t>(11283, 43, '2015-05-05 08:44:50'),</w:t>
            </w:r>
          </w:p>
          <w:p w:rsidR="0099030E" w:rsidRDefault="0099030E" w:rsidP="00147D83">
            <w:r>
              <w:t>(11284, 42, '2015-05-05 08:44:53'),</w:t>
            </w:r>
          </w:p>
          <w:p w:rsidR="0099030E" w:rsidRDefault="0099030E" w:rsidP="00147D83">
            <w:r>
              <w:t>(11285, 42, '2015-05-05 08:44:56'),</w:t>
            </w:r>
          </w:p>
          <w:p w:rsidR="0099030E" w:rsidRDefault="0099030E" w:rsidP="00147D83">
            <w:r>
              <w:t>(11286, 42, '2015-05-05 08:44:59'),</w:t>
            </w:r>
          </w:p>
          <w:p w:rsidR="0099030E" w:rsidRDefault="0099030E" w:rsidP="00147D83">
            <w:r>
              <w:t>(11287, 43, '2015-05-05 08:45:02'),</w:t>
            </w:r>
          </w:p>
          <w:p w:rsidR="0099030E" w:rsidRDefault="0099030E" w:rsidP="00147D83">
            <w:r>
              <w:t>(11288, 45, '2015-05-05 08:45:05'),</w:t>
            </w:r>
          </w:p>
          <w:p w:rsidR="0099030E" w:rsidRDefault="0099030E" w:rsidP="00147D83">
            <w:r>
              <w:t>(11289, 40, '2015-05-05 08:45:08'),</w:t>
            </w:r>
          </w:p>
          <w:p w:rsidR="0099030E" w:rsidRDefault="0099030E" w:rsidP="00147D83">
            <w:r>
              <w:t>(11290, 41, '2015-05-05 08:45:11'),</w:t>
            </w:r>
          </w:p>
          <w:p w:rsidR="0099030E" w:rsidRDefault="0099030E" w:rsidP="00147D83">
            <w:r>
              <w:t>(11291, 41, '2015-05-05 08:45:14'),</w:t>
            </w:r>
          </w:p>
          <w:p w:rsidR="0099030E" w:rsidRDefault="0099030E" w:rsidP="00147D83">
            <w:r>
              <w:t>(11292, 41, '2015-05-05 08:45:17'),</w:t>
            </w:r>
          </w:p>
          <w:p w:rsidR="0099030E" w:rsidRDefault="0099030E" w:rsidP="00147D83">
            <w:r>
              <w:t>(11293, 42, '2015-05-05 08:45:20'),</w:t>
            </w:r>
          </w:p>
          <w:p w:rsidR="0099030E" w:rsidRDefault="0099030E" w:rsidP="00147D83">
            <w:r>
              <w:t>(11294, 49, '2015-05-05 08:45:23'),</w:t>
            </w:r>
          </w:p>
          <w:p w:rsidR="0099030E" w:rsidRDefault="0099030E" w:rsidP="00147D83">
            <w:r>
              <w:t>(11295, 49, '2015-05-05 08:45:26'),</w:t>
            </w:r>
          </w:p>
          <w:p w:rsidR="0099030E" w:rsidRDefault="0099030E" w:rsidP="00147D83">
            <w:r>
              <w:t>(11296, 49, '2015-05-05 08:45:29'),</w:t>
            </w:r>
          </w:p>
          <w:p w:rsidR="0099030E" w:rsidRDefault="0099030E" w:rsidP="00147D83">
            <w:r>
              <w:t>(11297, 49, '2015-05-05 08:45:32'),</w:t>
            </w:r>
          </w:p>
          <w:p w:rsidR="0099030E" w:rsidRDefault="0099030E" w:rsidP="00147D83">
            <w:r>
              <w:t>(11298, 49, '2015-05-05 08:45:35'),</w:t>
            </w:r>
          </w:p>
          <w:p w:rsidR="0099030E" w:rsidRDefault="0099030E" w:rsidP="00147D83">
            <w:r>
              <w:t>(11299, 53, '2015-05-05 08:45:38'),</w:t>
            </w:r>
          </w:p>
          <w:p w:rsidR="0099030E" w:rsidRDefault="0099030E" w:rsidP="00147D83">
            <w:r>
              <w:t>(11300, 53, '2015-05-05 08:45:42'),</w:t>
            </w:r>
          </w:p>
          <w:p w:rsidR="0099030E" w:rsidRDefault="0099030E" w:rsidP="00147D83">
            <w:r>
              <w:t>(11301, 53, '2015-05-05 08:45:45'),</w:t>
            </w:r>
          </w:p>
          <w:p w:rsidR="0099030E" w:rsidRDefault="0099030E" w:rsidP="00147D83">
            <w:r>
              <w:t>(11302, 53, '2015-05-05 08:45:48'),</w:t>
            </w:r>
          </w:p>
          <w:p w:rsidR="0099030E" w:rsidRDefault="0099030E" w:rsidP="00147D83">
            <w:r>
              <w:t>(11303, 53, '2015-05-05 08:45:51'),</w:t>
            </w:r>
          </w:p>
          <w:p w:rsidR="0099030E" w:rsidRDefault="0099030E" w:rsidP="00147D83">
            <w:r>
              <w:t>(11304, 53, '2015-05-05 08:45:54'),</w:t>
            </w:r>
          </w:p>
          <w:p w:rsidR="0099030E" w:rsidRDefault="0099030E" w:rsidP="00147D83">
            <w:r>
              <w:t>(11305, 53, '2015-05-05 08:45:57'),</w:t>
            </w:r>
          </w:p>
          <w:p w:rsidR="0099030E" w:rsidRDefault="0099030E" w:rsidP="00147D83">
            <w:r>
              <w:t>(11306, 53, '2015-05-05 08:46:00'),</w:t>
            </w:r>
          </w:p>
          <w:p w:rsidR="0099030E" w:rsidRDefault="0099030E" w:rsidP="00147D83">
            <w:r>
              <w:t>(11307, 53, '2015-05-05 08:46:03'),</w:t>
            </w:r>
          </w:p>
          <w:p w:rsidR="0099030E" w:rsidRDefault="0099030E" w:rsidP="00147D83">
            <w:r>
              <w:t>(11308, 51, '2015-05-05 08:46:06'),</w:t>
            </w:r>
          </w:p>
          <w:p w:rsidR="0099030E" w:rsidRDefault="0099030E" w:rsidP="00147D83">
            <w:r>
              <w:t>(11309, 49, '2015-05-05 08:46:09'),</w:t>
            </w:r>
          </w:p>
          <w:p w:rsidR="0099030E" w:rsidRDefault="0099030E" w:rsidP="00147D83">
            <w:r>
              <w:t>(11310, 49, '2015-05-05 08:46:12'),</w:t>
            </w:r>
          </w:p>
          <w:p w:rsidR="0099030E" w:rsidRDefault="0099030E" w:rsidP="00147D83">
            <w:r>
              <w:t>(11311, 53, '2015-05-05 08:46:15'),</w:t>
            </w:r>
          </w:p>
          <w:p w:rsidR="0099030E" w:rsidRDefault="0099030E" w:rsidP="00147D83">
            <w:r>
              <w:t>(11312, 53, '2015-05-05 08:46:18'),</w:t>
            </w:r>
          </w:p>
          <w:p w:rsidR="0099030E" w:rsidRDefault="0099030E" w:rsidP="00147D83">
            <w:r>
              <w:t>(11313, 53, '2015-05-05 08:46:21'),</w:t>
            </w:r>
          </w:p>
          <w:p w:rsidR="0099030E" w:rsidRDefault="0099030E" w:rsidP="00147D83">
            <w:r>
              <w:t>(11314, 53, '2015-05-05 08:46:24'),</w:t>
            </w:r>
          </w:p>
          <w:p w:rsidR="0099030E" w:rsidRDefault="0099030E" w:rsidP="00147D83">
            <w:r>
              <w:t>(11315, 53, '2015-05-05 08:46:27'),</w:t>
            </w:r>
          </w:p>
          <w:p w:rsidR="0099030E" w:rsidRDefault="0099030E" w:rsidP="00147D83">
            <w:r>
              <w:t>(11316, 53, '2015-05-05 08:46:30'),</w:t>
            </w:r>
          </w:p>
          <w:p w:rsidR="0099030E" w:rsidRDefault="0099030E" w:rsidP="00147D83">
            <w:r>
              <w:t>(11317, 45, '2015-05-05 08:46:33'),</w:t>
            </w:r>
          </w:p>
          <w:p w:rsidR="0099030E" w:rsidRDefault="0099030E" w:rsidP="00147D83">
            <w:r>
              <w:t>(11318, 45, '2015-05-05 08:46:36'),</w:t>
            </w:r>
          </w:p>
          <w:p w:rsidR="0099030E" w:rsidRDefault="0099030E" w:rsidP="00147D83">
            <w:r>
              <w:t>(11319, 47, '2015-05-05 08:46:39'),</w:t>
            </w:r>
          </w:p>
          <w:p w:rsidR="0099030E" w:rsidRDefault="0099030E" w:rsidP="00147D83">
            <w:r>
              <w:t>(11320, 47, '2015-05-05 08:46:42'),</w:t>
            </w:r>
          </w:p>
          <w:p w:rsidR="0099030E" w:rsidRDefault="0099030E" w:rsidP="00147D83">
            <w:r>
              <w:t>(11321, 47, '2015-05-05 08:46:45'),</w:t>
            </w:r>
          </w:p>
          <w:p w:rsidR="0099030E" w:rsidRDefault="0099030E" w:rsidP="00147D83">
            <w:r>
              <w:t>(11322, 47, '2015-05-05 08:46:48'),</w:t>
            </w:r>
          </w:p>
          <w:p w:rsidR="0099030E" w:rsidRDefault="0099030E" w:rsidP="00147D83">
            <w:r>
              <w:t>(11323, 45, '2015-05-05 08:46:51'),</w:t>
            </w:r>
          </w:p>
          <w:p w:rsidR="0099030E" w:rsidRDefault="0099030E" w:rsidP="00147D83">
            <w:r>
              <w:t>(11324, 47, '2015-05-05 08:46:54'),</w:t>
            </w:r>
          </w:p>
          <w:p w:rsidR="0099030E" w:rsidRDefault="0099030E" w:rsidP="00147D83">
            <w:r>
              <w:t>(11325, 46, '2015-05-05 08:46:57'),</w:t>
            </w:r>
          </w:p>
          <w:p w:rsidR="0099030E" w:rsidRDefault="0099030E" w:rsidP="00147D83">
            <w:r>
              <w:t>(11326, 46, '2015-05-05 08:47:00'),</w:t>
            </w:r>
          </w:p>
          <w:p w:rsidR="0099030E" w:rsidRDefault="0099030E" w:rsidP="00147D83">
            <w:r>
              <w:t>(11327, 47, '2015-05-05 08:47:04'),</w:t>
            </w:r>
          </w:p>
          <w:p w:rsidR="0099030E" w:rsidRDefault="0099030E" w:rsidP="00147D83">
            <w:r>
              <w:t>(11328, 47, '2015-05-05 08:47:07'),</w:t>
            </w:r>
          </w:p>
          <w:p w:rsidR="0099030E" w:rsidRDefault="0099030E" w:rsidP="00147D83">
            <w:r>
              <w:t>(11329, 46, '2015-05-05 08:47:10'),</w:t>
            </w:r>
          </w:p>
          <w:p w:rsidR="0099030E" w:rsidRDefault="0099030E" w:rsidP="00147D83">
            <w:r>
              <w:t>(11330, 46, '2015-05-05 08:47:13'),</w:t>
            </w:r>
          </w:p>
          <w:p w:rsidR="0099030E" w:rsidRDefault="0099030E" w:rsidP="00147D83">
            <w:r>
              <w:t>(11331, 46, '2015-05-05 08:47:16'),</w:t>
            </w:r>
          </w:p>
          <w:p w:rsidR="0099030E" w:rsidRDefault="0099030E" w:rsidP="00147D83">
            <w:r>
              <w:t>(11332, 46, '2015-05-05 08:47:19'),</w:t>
            </w:r>
          </w:p>
          <w:p w:rsidR="0099030E" w:rsidRDefault="0099030E" w:rsidP="00147D83">
            <w:r>
              <w:t>(11333, 46, '2015-05-05 08:47:22'),</w:t>
            </w:r>
          </w:p>
          <w:p w:rsidR="0099030E" w:rsidRDefault="0099030E" w:rsidP="00147D83">
            <w:r>
              <w:t>(11334, 46, '2015-05-05 08:47:25'),</w:t>
            </w:r>
          </w:p>
          <w:p w:rsidR="0099030E" w:rsidRDefault="0099030E" w:rsidP="00147D83">
            <w:r>
              <w:t>(11335, 46, '2015-05-05 08:47:28'),</w:t>
            </w:r>
          </w:p>
          <w:p w:rsidR="0099030E" w:rsidRDefault="0099030E" w:rsidP="00147D83">
            <w:r>
              <w:t>(11336, 46, '2015-05-05 08:47:31'),</w:t>
            </w:r>
          </w:p>
          <w:p w:rsidR="0099030E" w:rsidRDefault="0099030E" w:rsidP="00147D83">
            <w:r>
              <w:t>(11337, 45, '2015-05-05 08:47:34'),</w:t>
            </w:r>
          </w:p>
          <w:p w:rsidR="0099030E" w:rsidRDefault="0099030E" w:rsidP="00147D83">
            <w:r>
              <w:t>(11338, 45, '2015-05-05 08:47:37'),</w:t>
            </w:r>
          </w:p>
          <w:p w:rsidR="0099030E" w:rsidRDefault="0099030E" w:rsidP="00147D83">
            <w:r>
              <w:t>(11339, 45, '2015-05-05 08:47:40'),</w:t>
            </w:r>
          </w:p>
          <w:p w:rsidR="0099030E" w:rsidRDefault="0099030E" w:rsidP="00147D83">
            <w:r>
              <w:t>(11340, 45, '2015-05-05 08:47:43'),</w:t>
            </w:r>
          </w:p>
          <w:p w:rsidR="0099030E" w:rsidRDefault="0099030E" w:rsidP="00147D83">
            <w:r>
              <w:t>(11341, 45, '2015-05-05 08:47:46'),</w:t>
            </w:r>
          </w:p>
          <w:p w:rsidR="0099030E" w:rsidRDefault="0099030E" w:rsidP="00147D83">
            <w:r>
              <w:t>(11342, 45, '2015-05-05 08:47:49'),</w:t>
            </w:r>
          </w:p>
          <w:p w:rsidR="0099030E" w:rsidRDefault="0099030E" w:rsidP="00147D83">
            <w:r>
              <w:t>(11343, 45, '2015-05-05 08:47:52'),</w:t>
            </w:r>
          </w:p>
          <w:p w:rsidR="0099030E" w:rsidRDefault="0099030E" w:rsidP="00147D83">
            <w:r>
              <w:t>(11344, 43, '2015-05-05 08:47:55'),</w:t>
            </w:r>
          </w:p>
          <w:p w:rsidR="0099030E" w:rsidRDefault="0099030E" w:rsidP="00147D83">
            <w:r>
              <w:t>(11345, 43, '2015-05-05 08:47:58'),</w:t>
            </w:r>
          </w:p>
          <w:p w:rsidR="0099030E" w:rsidRDefault="0099030E" w:rsidP="00147D83">
            <w:r>
              <w:t>(11346, 44, '2015-05-05 08:48:01'),</w:t>
            </w:r>
          </w:p>
          <w:p w:rsidR="0099030E" w:rsidRDefault="0099030E" w:rsidP="00147D83">
            <w:r>
              <w:t>(11347, 44, '2015-05-05 08:48:04'),</w:t>
            </w:r>
          </w:p>
          <w:p w:rsidR="0099030E" w:rsidRDefault="0099030E" w:rsidP="00147D83">
            <w:r>
              <w:t>(11348, 44, '2015-05-05 08:48:07'),</w:t>
            </w:r>
          </w:p>
          <w:p w:rsidR="0099030E" w:rsidRDefault="0099030E" w:rsidP="00147D83">
            <w:r>
              <w:t>(11349, 40, '2015-05-05 08:48:10'),</w:t>
            </w:r>
          </w:p>
          <w:p w:rsidR="0099030E" w:rsidRDefault="0099030E" w:rsidP="00147D83">
            <w:r>
              <w:t>(11350, 44, '2015-05-05 08:48:13'),</w:t>
            </w:r>
          </w:p>
          <w:p w:rsidR="0099030E" w:rsidRDefault="0099030E" w:rsidP="00147D83">
            <w:r>
              <w:t>(11351, 45, '2015-05-05 08:48:16'),</w:t>
            </w:r>
          </w:p>
          <w:p w:rsidR="0099030E" w:rsidRDefault="0099030E" w:rsidP="00147D83">
            <w:r>
              <w:t>(11352, 44, '2015-05-05 08:48:19'),</w:t>
            </w:r>
          </w:p>
          <w:p w:rsidR="0099030E" w:rsidRDefault="0099030E" w:rsidP="00147D83">
            <w:r>
              <w:t>(11353, 44, '2015-05-05 08:48:22'),</w:t>
            </w:r>
          </w:p>
          <w:p w:rsidR="0099030E" w:rsidRDefault="0099030E" w:rsidP="00147D83">
            <w:r>
              <w:t>(11354, 41, '2015-05-05 08:48:25'),</w:t>
            </w:r>
          </w:p>
          <w:p w:rsidR="0099030E" w:rsidRDefault="0099030E" w:rsidP="00147D83">
            <w:r>
              <w:t>(11355, 44, '2015-05-05 08:48:28'),</w:t>
            </w:r>
          </w:p>
          <w:p w:rsidR="0099030E" w:rsidRDefault="0099030E" w:rsidP="00147D83">
            <w:r>
              <w:t>(11356, 44, '2015-05-05 08:48:31'),</w:t>
            </w:r>
          </w:p>
          <w:p w:rsidR="0099030E" w:rsidRDefault="0099030E" w:rsidP="00147D83">
            <w:r>
              <w:t>(11357, 43, '2015-05-05 08:48:35'),</w:t>
            </w:r>
          </w:p>
          <w:p w:rsidR="0099030E" w:rsidRDefault="0099030E" w:rsidP="00147D83">
            <w:r>
              <w:t>(11358, 10, '2015-05-05 08:48:38'),</w:t>
            </w:r>
          </w:p>
          <w:p w:rsidR="0099030E" w:rsidRDefault="0099030E" w:rsidP="00147D83">
            <w:r>
              <w:t>(11359, 44, '2015-05-05 08:48:41'),</w:t>
            </w:r>
          </w:p>
          <w:p w:rsidR="0099030E" w:rsidRDefault="0099030E" w:rsidP="00147D83">
            <w:r>
              <w:t>(11360, 47, '2015-05-05 08:48:44'),</w:t>
            </w:r>
          </w:p>
          <w:p w:rsidR="0099030E" w:rsidRDefault="0099030E" w:rsidP="00147D83">
            <w:r>
              <w:t>(11361, 47, '2015-05-05 08:48:47'),</w:t>
            </w:r>
          </w:p>
          <w:p w:rsidR="0099030E" w:rsidRDefault="0099030E" w:rsidP="00147D83">
            <w:r>
              <w:t>(11362, 48, '2015-05-05 08:48:50'),</w:t>
            </w:r>
          </w:p>
          <w:p w:rsidR="0099030E" w:rsidRDefault="0099030E" w:rsidP="00147D83">
            <w:r>
              <w:t>(11363, 47, '2015-05-05 08:48:53'),</w:t>
            </w:r>
          </w:p>
          <w:p w:rsidR="0099030E" w:rsidRDefault="0099030E" w:rsidP="00147D83">
            <w:r>
              <w:t>(11364, 49, '2015-05-05 08:48:56'),</w:t>
            </w:r>
          </w:p>
          <w:p w:rsidR="0099030E" w:rsidRDefault="0099030E" w:rsidP="00147D83">
            <w:r>
              <w:t>(11365, 49, '2015-05-05 08:48:59'),</w:t>
            </w:r>
          </w:p>
          <w:p w:rsidR="0099030E" w:rsidRDefault="0099030E" w:rsidP="00147D83">
            <w:r>
              <w:t>(11366, 51, '2015-05-05 08:49:02'),</w:t>
            </w:r>
          </w:p>
          <w:p w:rsidR="0099030E" w:rsidRDefault="0099030E" w:rsidP="00147D83">
            <w:r>
              <w:t>(11367, 49, '2015-05-05 08:49:05'),</w:t>
            </w:r>
          </w:p>
          <w:p w:rsidR="0099030E" w:rsidRDefault="0099030E" w:rsidP="00147D83">
            <w:r>
              <w:t>(11368, 49, '2015-05-05 08:49:08'),</w:t>
            </w:r>
          </w:p>
          <w:p w:rsidR="0099030E" w:rsidRDefault="0099030E" w:rsidP="00147D83">
            <w:r>
              <w:t>(11369, 49, '2015-05-05 08:49:11'),</w:t>
            </w:r>
          </w:p>
          <w:p w:rsidR="0099030E" w:rsidRDefault="0099030E" w:rsidP="00147D83">
            <w:r>
              <w:t>(11370, 50, '2015-05-05 08:49:14'),</w:t>
            </w:r>
          </w:p>
          <w:p w:rsidR="0099030E" w:rsidRDefault="0099030E" w:rsidP="00147D83">
            <w:r>
              <w:t>(11371, 48, '2015-05-05 08:49:17'),</w:t>
            </w:r>
          </w:p>
          <w:p w:rsidR="0099030E" w:rsidRDefault="0099030E" w:rsidP="00147D83">
            <w:r>
              <w:t>(11372, 53, '2015-05-05 08:49:20'),</w:t>
            </w:r>
          </w:p>
          <w:p w:rsidR="0099030E" w:rsidRDefault="0099030E" w:rsidP="00147D83">
            <w:r>
              <w:t>(11373, 53, '2015-05-05 08:49:23'),</w:t>
            </w:r>
          </w:p>
          <w:p w:rsidR="0099030E" w:rsidRDefault="0099030E" w:rsidP="00147D83">
            <w:r>
              <w:t>(11374, 54, '2015-05-05 08:49:26'),</w:t>
            </w:r>
          </w:p>
          <w:p w:rsidR="0099030E" w:rsidRDefault="0099030E" w:rsidP="00147D83">
            <w:r>
              <w:t>(11375, 55, '2015-05-05 08:49:29'),</w:t>
            </w:r>
          </w:p>
          <w:p w:rsidR="0099030E" w:rsidRDefault="0099030E" w:rsidP="00147D83">
            <w:r>
              <w:t>(11376, 56, '2015-05-05 08:49:32'),</w:t>
            </w:r>
          </w:p>
          <w:p w:rsidR="0099030E" w:rsidRDefault="0099030E" w:rsidP="00147D83">
            <w:r>
              <w:t>(11377, 57, '2015-05-05 08:49:35'),</w:t>
            </w:r>
          </w:p>
          <w:p w:rsidR="0099030E" w:rsidRDefault="0099030E" w:rsidP="00147D83">
            <w:r>
              <w:t>(11378, 56, '2015-05-05 08:49:38'),</w:t>
            </w:r>
          </w:p>
          <w:p w:rsidR="0099030E" w:rsidRDefault="0099030E" w:rsidP="00147D83">
            <w:r>
              <w:t>(11379, 56, '2015-05-05 08:49:41'),</w:t>
            </w:r>
          </w:p>
          <w:p w:rsidR="0099030E" w:rsidRDefault="0099030E" w:rsidP="00147D83">
            <w:r>
              <w:t>(11380, 57, '2015-05-05 08:49:44'),</w:t>
            </w:r>
          </w:p>
          <w:p w:rsidR="0099030E" w:rsidRDefault="0099030E" w:rsidP="00147D83">
            <w:r>
              <w:t>(11381, 57, '2015-05-05 08:49:47'),</w:t>
            </w:r>
          </w:p>
          <w:p w:rsidR="0099030E" w:rsidRDefault="0099030E" w:rsidP="00147D83">
            <w:r>
              <w:t>(11382, 57, '2015-05-05 08:49:50'),</w:t>
            </w:r>
          </w:p>
          <w:p w:rsidR="0099030E" w:rsidRDefault="0099030E" w:rsidP="00147D83">
            <w:r>
              <w:t>(11383, 57, '2015-05-05 08:49:53'),</w:t>
            </w:r>
          </w:p>
          <w:p w:rsidR="0099030E" w:rsidRDefault="0099030E" w:rsidP="00147D83">
            <w:r>
              <w:t>(11384, 57, '2015-05-05 08:49:56'),</w:t>
            </w:r>
          </w:p>
          <w:p w:rsidR="0099030E" w:rsidRDefault="0099030E" w:rsidP="00147D83">
            <w:r>
              <w:t>(11385, 58, '2015-05-05 08:49:59'),</w:t>
            </w:r>
          </w:p>
          <w:p w:rsidR="0099030E" w:rsidRDefault="0099030E" w:rsidP="00147D83">
            <w:r>
              <w:t>(11386, 56, '2015-05-05 08:50:03'),</w:t>
            </w:r>
          </w:p>
          <w:p w:rsidR="0099030E" w:rsidRDefault="0099030E" w:rsidP="00147D83">
            <w:r>
              <w:t>(11387, 57, '2015-05-05 08:50:06'),</w:t>
            </w:r>
          </w:p>
          <w:p w:rsidR="0099030E" w:rsidRDefault="0099030E" w:rsidP="00147D83">
            <w:r>
              <w:t>(11388, 57, '2015-05-05 08:50:09'),</w:t>
            </w:r>
          </w:p>
          <w:p w:rsidR="0099030E" w:rsidRDefault="0099030E" w:rsidP="00147D83">
            <w:r>
              <w:t>(11389, 57, '2015-05-05 08:50:12'),</w:t>
            </w:r>
          </w:p>
          <w:p w:rsidR="0099030E" w:rsidRDefault="0099030E" w:rsidP="00147D83">
            <w:r>
              <w:t>(11390, 56, '2015-05-05 08:50:15'),</w:t>
            </w:r>
          </w:p>
          <w:p w:rsidR="0099030E" w:rsidRDefault="0099030E" w:rsidP="00147D83">
            <w:r>
              <w:t>(11391, 58, '2015-05-05 08:50:21'),</w:t>
            </w:r>
          </w:p>
          <w:p w:rsidR="0099030E" w:rsidRDefault="0099030E" w:rsidP="00147D83">
            <w:r>
              <w:t>(11392, 54, '2015-05-05 08:50:24'),</w:t>
            </w:r>
          </w:p>
          <w:p w:rsidR="0099030E" w:rsidRDefault="0099030E" w:rsidP="00147D83">
            <w:r>
              <w:t>(11393, 53, '2015-05-05 08:50:27'),</w:t>
            </w:r>
          </w:p>
          <w:p w:rsidR="0099030E" w:rsidRDefault="0099030E" w:rsidP="00147D83">
            <w:r>
              <w:t>(11394, 53, '2015-05-05 08:50:30'),</w:t>
            </w:r>
          </w:p>
          <w:p w:rsidR="0099030E" w:rsidRDefault="0099030E" w:rsidP="00147D83">
            <w:r>
              <w:t>(11395, 50, '2015-05-05 08:50:33'),</w:t>
            </w:r>
          </w:p>
          <w:p w:rsidR="0099030E" w:rsidRDefault="0099030E" w:rsidP="00147D83">
            <w:r>
              <w:t>(11396, 54, '2015-05-05 08:50:36'),</w:t>
            </w:r>
          </w:p>
          <w:p w:rsidR="0099030E" w:rsidRDefault="0099030E" w:rsidP="00147D83">
            <w:r>
              <w:t>(11397, 54, '2015-05-05 08:50:39'),</w:t>
            </w:r>
          </w:p>
          <w:p w:rsidR="0099030E" w:rsidRDefault="0099030E" w:rsidP="00147D83">
            <w:r>
              <w:t>(11398, 54, '2015-05-05 08:50:42'),</w:t>
            </w:r>
          </w:p>
          <w:p w:rsidR="0099030E" w:rsidRDefault="0099030E" w:rsidP="00147D83">
            <w:r>
              <w:t>(11399, 54, '2015-05-05 08:50:45'),</w:t>
            </w:r>
          </w:p>
          <w:p w:rsidR="0099030E" w:rsidRDefault="0099030E" w:rsidP="00147D83">
            <w:r>
              <w:t>(11400, 53, '2015-05-05 08:50:48'),</w:t>
            </w:r>
          </w:p>
          <w:p w:rsidR="0099030E" w:rsidRDefault="0099030E" w:rsidP="00147D83">
            <w:r>
              <w:t>(11401, 50, '2015-05-05 08:50:51'),</w:t>
            </w:r>
          </w:p>
          <w:p w:rsidR="0099030E" w:rsidRDefault="0099030E" w:rsidP="00147D83">
            <w:r>
              <w:t>(11402, 54, '2015-05-05 08:50:54'),</w:t>
            </w:r>
          </w:p>
          <w:p w:rsidR="0099030E" w:rsidRDefault="0099030E" w:rsidP="00147D83">
            <w:r>
              <w:t>(11403, 54, '2015-05-05 08:50:57'),</w:t>
            </w:r>
          </w:p>
          <w:p w:rsidR="0099030E" w:rsidRDefault="0099030E" w:rsidP="00147D83">
            <w:r>
              <w:t>(11404, 54, '2015-05-05 08:51:00'),</w:t>
            </w:r>
          </w:p>
          <w:p w:rsidR="0099030E" w:rsidRDefault="0099030E" w:rsidP="00147D83">
            <w:r>
              <w:t>(11405, 53, '2015-05-05 08:51:03'),</w:t>
            </w:r>
          </w:p>
          <w:p w:rsidR="0099030E" w:rsidRDefault="0099030E" w:rsidP="00147D83">
            <w:r>
              <w:t>(11406, 46, '2015-05-05 08:51:06'),</w:t>
            </w:r>
          </w:p>
          <w:p w:rsidR="0099030E" w:rsidRDefault="0099030E" w:rsidP="00147D83">
            <w:r>
              <w:t>(11407, 54, '2015-05-05 08:51:09'),</w:t>
            </w:r>
          </w:p>
          <w:p w:rsidR="0099030E" w:rsidRDefault="0099030E" w:rsidP="00147D83">
            <w:r>
              <w:t>(11408, 55, '2015-05-05 08:51:12'),</w:t>
            </w:r>
          </w:p>
          <w:p w:rsidR="0099030E" w:rsidRDefault="0099030E" w:rsidP="00147D83">
            <w:r>
              <w:t>(11409, 55, '2015-05-05 08:51:15'),</w:t>
            </w:r>
          </w:p>
          <w:p w:rsidR="0099030E" w:rsidRDefault="0099030E" w:rsidP="00147D83">
            <w:r>
              <w:t>(11410, 54, '2015-05-05 08:51:18'),</w:t>
            </w:r>
          </w:p>
          <w:p w:rsidR="0099030E" w:rsidRDefault="0099030E" w:rsidP="00147D83">
            <w:r>
              <w:t>(11411, 48, '2015-05-05 08:51:21'),</w:t>
            </w:r>
          </w:p>
          <w:p w:rsidR="0099030E" w:rsidRDefault="0099030E" w:rsidP="00147D83">
            <w:r>
              <w:t>(11412, 57, '2015-05-05 08:51:24'),</w:t>
            </w:r>
          </w:p>
          <w:p w:rsidR="0099030E" w:rsidRDefault="0099030E" w:rsidP="00147D83">
            <w:r>
              <w:t>(11413, 53, '2015-05-05 08:51:27'),</w:t>
            </w:r>
          </w:p>
          <w:p w:rsidR="0099030E" w:rsidRDefault="0099030E" w:rsidP="00147D83">
            <w:r>
              <w:t>(11414, 58, '2015-05-05 08:51:30'),</w:t>
            </w:r>
          </w:p>
          <w:p w:rsidR="0099030E" w:rsidRDefault="0099030E" w:rsidP="00147D83">
            <w:r>
              <w:t>(11415, 55, '2015-05-05 08:51:33'),</w:t>
            </w:r>
          </w:p>
          <w:p w:rsidR="0099030E" w:rsidRDefault="0099030E" w:rsidP="00147D83">
            <w:r>
              <w:t>(11416, 54, '2015-05-05 08:51:36'),</w:t>
            </w:r>
          </w:p>
          <w:p w:rsidR="0099030E" w:rsidRDefault="0099030E" w:rsidP="00147D83">
            <w:r>
              <w:t>(11417, 57, '2015-05-05 08:51:40'),</w:t>
            </w:r>
          </w:p>
          <w:p w:rsidR="0099030E" w:rsidRDefault="0099030E" w:rsidP="00147D83">
            <w:r>
              <w:t>(11418, 57, '2015-05-05 08:51:43'),</w:t>
            </w:r>
          </w:p>
          <w:p w:rsidR="0099030E" w:rsidRDefault="0099030E" w:rsidP="00147D83">
            <w:r>
              <w:t>(11419, 58, '2015-05-05 08:51:46'),</w:t>
            </w:r>
          </w:p>
          <w:p w:rsidR="0099030E" w:rsidRDefault="0099030E" w:rsidP="00147D83">
            <w:r>
              <w:t>(11420, 58, '2015-05-05 08:51:49'),</w:t>
            </w:r>
          </w:p>
          <w:p w:rsidR="0099030E" w:rsidRDefault="0099030E" w:rsidP="00147D83">
            <w:r>
              <w:t>(11421, 58, '2015-05-05 08:51:52'),</w:t>
            </w:r>
          </w:p>
          <w:p w:rsidR="0099030E" w:rsidRDefault="0099030E" w:rsidP="00147D83">
            <w:r>
              <w:t>(11422, 57, '2015-05-05 08:51:55'),</w:t>
            </w:r>
          </w:p>
          <w:p w:rsidR="0099030E" w:rsidRDefault="0099030E" w:rsidP="00147D83">
            <w:r>
              <w:t>(11423, 56, '2015-05-05 08:51:58'),</w:t>
            </w:r>
          </w:p>
          <w:p w:rsidR="0099030E" w:rsidRDefault="0099030E" w:rsidP="00147D83">
            <w:r>
              <w:t>(11424, 56, '2015-05-05 08:52:01'),</w:t>
            </w:r>
          </w:p>
          <w:p w:rsidR="0099030E" w:rsidRDefault="0099030E" w:rsidP="00147D83">
            <w:r>
              <w:t>(11425, 56, '2015-05-05 08:52:04'),</w:t>
            </w:r>
          </w:p>
          <w:p w:rsidR="0099030E" w:rsidRDefault="0099030E" w:rsidP="00147D83">
            <w:r>
              <w:t>(11426, 57, '2015-05-05 08:52:07'),</w:t>
            </w:r>
          </w:p>
          <w:p w:rsidR="0099030E" w:rsidRDefault="0099030E" w:rsidP="00147D83">
            <w:r>
              <w:t>(11427, 57, '2015-05-05 08:52:10'),</w:t>
            </w:r>
          </w:p>
          <w:p w:rsidR="0099030E" w:rsidRDefault="0099030E" w:rsidP="00147D83">
            <w:r>
              <w:t>(11428, 57, '2015-05-05 08:52:13'),</w:t>
            </w:r>
          </w:p>
          <w:p w:rsidR="0099030E" w:rsidRDefault="0099030E" w:rsidP="00147D83">
            <w:r>
              <w:t>(11429, 57, '2015-05-05 08:52:16'),</w:t>
            </w:r>
          </w:p>
          <w:p w:rsidR="0099030E" w:rsidRDefault="0099030E" w:rsidP="00147D83">
            <w:r>
              <w:t>(11430, 57, '2015-05-05 08:52:19'),</w:t>
            </w:r>
          </w:p>
          <w:p w:rsidR="0099030E" w:rsidRDefault="0099030E" w:rsidP="00147D83">
            <w:r>
              <w:t>(11431, 57, '2015-05-05 08:52:22'),</w:t>
            </w:r>
          </w:p>
          <w:p w:rsidR="0099030E" w:rsidRDefault="0099030E" w:rsidP="00147D83">
            <w:r>
              <w:t>(11432, 57, '2015-05-05 08:52:25'),</w:t>
            </w:r>
          </w:p>
          <w:p w:rsidR="0099030E" w:rsidRDefault="0099030E" w:rsidP="00147D83">
            <w:r>
              <w:t>(11433, 57, '2015-05-05 08:52:28'),</w:t>
            </w:r>
          </w:p>
          <w:p w:rsidR="0099030E" w:rsidRDefault="0099030E" w:rsidP="00147D83">
            <w:r>
              <w:t>(11434, 57, '2015-05-05 08:52:31'),</w:t>
            </w:r>
          </w:p>
          <w:p w:rsidR="0099030E" w:rsidRDefault="0099030E" w:rsidP="00147D83">
            <w:r>
              <w:t>(11435, 54, '2015-05-05 08:52:34'),</w:t>
            </w:r>
          </w:p>
          <w:p w:rsidR="0099030E" w:rsidRDefault="0099030E" w:rsidP="00147D83">
            <w:r>
              <w:t>(11436, 55, '2015-05-05 08:52:37'),</w:t>
            </w:r>
          </w:p>
          <w:p w:rsidR="0099030E" w:rsidRDefault="0099030E" w:rsidP="00147D83">
            <w:r>
              <w:t>(11437, 58, '2015-05-05 08:52:40'),</w:t>
            </w:r>
          </w:p>
          <w:p w:rsidR="0099030E" w:rsidRDefault="0099030E" w:rsidP="00147D83">
            <w:r>
              <w:t>(11438, 58, '2015-05-05 08:52:43'),</w:t>
            </w:r>
          </w:p>
          <w:p w:rsidR="0099030E" w:rsidRDefault="0099030E" w:rsidP="00147D83">
            <w:r>
              <w:t>(11439, 57, '2015-05-05 08:52:46'),</w:t>
            </w:r>
          </w:p>
          <w:p w:rsidR="0099030E" w:rsidRDefault="0099030E" w:rsidP="00147D83">
            <w:r>
              <w:t>(11440, 54, '2015-05-05 08:52:49'),</w:t>
            </w:r>
          </w:p>
          <w:p w:rsidR="0099030E" w:rsidRDefault="0099030E" w:rsidP="00147D83">
            <w:r>
              <w:t>(11441, 57, '2015-05-05 08:52:52'),</w:t>
            </w:r>
          </w:p>
          <w:p w:rsidR="0099030E" w:rsidRDefault="0099030E" w:rsidP="00147D83">
            <w:r>
              <w:t>(11442, 58, '2015-05-05 08:52:55'),</w:t>
            </w:r>
          </w:p>
          <w:p w:rsidR="0099030E" w:rsidRDefault="0099030E" w:rsidP="00147D83">
            <w:r>
              <w:t>(11443, 58, '2015-05-05 08:52:58'),</w:t>
            </w:r>
          </w:p>
          <w:p w:rsidR="0099030E" w:rsidRDefault="0099030E" w:rsidP="00147D83">
            <w:r>
              <w:t>(11444, 56, '2015-05-05 08:53:01'),</w:t>
            </w:r>
          </w:p>
          <w:p w:rsidR="0099030E" w:rsidRDefault="0099030E" w:rsidP="00147D83">
            <w:r>
              <w:t>(11445, 49, '2015-05-05 08:53:04'),</w:t>
            </w:r>
          </w:p>
          <w:p w:rsidR="0099030E" w:rsidRDefault="0099030E" w:rsidP="00147D83">
            <w:r>
              <w:t>(11446, 57, '2015-05-05 08:53:08'),</w:t>
            </w:r>
          </w:p>
          <w:p w:rsidR="0099030E" w:rsidRDefault="0099030E" w:rsidP="00147D83">
            <w:r>
              <w:t>(11447, 58, '2015-05-05 08:53:11'),</w:t>
            </w:r>
          </w:p>
          <w:p w:rsidR="0099030E" w:rsidRDefault="0099030E" w:rsidP="00147D83">
            <w:r>
              <w:t>(11448, 57, '2015-05-05 08:53:14'),</w:t>
            </w:r>
          </w:p>
          <w:p w:rsidR="0099030E" w:rsidRDefault="0099030E" w:rsidP="00147D83">
            <w:r>
              <w:t>(11449, 57, '2015-05-05 08:53:17'),</w:t>
            </w:r>
          </w:p>
          <w:p w:rsidR="0099030E" w:rsidRDefault="0099030E" w:rsidP="00147D83">
            <w:r>
              <w:t>(11450, 53, '2015-05-05 08:53:20'),</w:t>
            </w:r>
          </w:p>
          <w:p w:rsidR="0099030E" w:rsidRDefault="0099030E" w:rsidP="00147D83">
            <w:r>
              <w:t>(11451, 55, '2015-05-05 08:53:23'),</w:t>
            </w:r>
          </w:p>
          <w:p w:rsidR="0099030E" w:rsidRDefault="0099030E" w:rsidP="00147D83">
            <w:r>
              <w:t>(11452, 58, '2015-05-05 08:53:26'),</w:t>
            </w:r>
          </w:p>
          <w:p w:rsidR="0099030E" w:rsidRDefault="0099030E" w:rsidP="00147D83">
            <w:r>
              <w:t>(11453, 58, '2015-05-05 08:53:29'),</w:t>
            </w:r>
          </w:p>
          <w:p w:rsidR="0099030E" w:rsidRDefault="0099030E" w:rsidP="00147D83">
            <w:r>
              <w:t>(11454, 58, '2015-05-05 08:53:32'),</w:t>
            </w:r>
          </w:p>
          <w:p w:rsidR="0099030E" w:rsidRDefault="0099030E" w:rsidP="00147D83">
            <w:r>
              <w:t>(11455, 55, '2015-05-05 08:53:35'),</w:t>
            </w:r>
          </w:p>
          <w:p w:rsidR="0099030E" w:rsidRDefault="0099030E" w:rsidP="00147D83">
            <w:r>
              <w:t>(11456, 53, '2015-05-05 08:53:38'),</w:t>
            </w:r>
          </w:p>
          <w:p w:rsidR="0099030E" w:rsidRDefault="0099030E" w:rsidP="00147D83">
            <w:r>
              <w:t>(11457, 54, '2015-05-05 08:53:41'),</w:t>
            </w:r>
          </w:p>
          <w:p w:rsidR="0099030E" w:rsidRDefault="0099030E" w:rsidP="00147D83">
            <w:r>
              <w:t>(11458, 56, '2015-05-05 08:53:44'),</w:t>
            </w:r>
          </w:p>
          <w:p w:rsidR="0099030E" w:rsidRDefault="0099030E" w:rsidP="00147D83">
            <w:r>
              <w:t>(11459, 57, '2015-05-05 08:53:47'),</w:t>
            </w:r>
          </w:p>
          <w:p w:rsidR="0099030E" w:rsidRDefault="0099030E" w:rsidP="00147D83">
            <w:r>
              <w:t>(11460, 57, '2015-05-05 08:53:50'),</w:t>
            </w:r>
          </w:p>
          <w:p w:rsidR="0099030E" w:rsidRDefault="0099030E" w:rsidP="00147D83">
            <w:r>
              <w:t>(11461, 57, '2015-05-05 08:53:53'),</w:t>
            </w:r>
          </w:p>
          <w:p w:rsidR="0099030E" w:rsidRDefault="0099030E" w:rsidP="00147D83">
            <w:r>
              <w:t>(11462, 56, '2015-05-05 08:53:56'),</w:t>
            </w:r>
          </w:p>
          <w:p w:rsidR="0099030E" w:rsidRDefault="0099030E" w:rsidP="00147D83">
            <w:r>
              <w:t>(11463, 56, '2015-05-05 08:53:59'),</w:t>
            </w:r>
          </w:p>
          <w:p w:rsidR="0099030E" w:rsidRDefault="0099030E" w:rsidP="00147D83">
            <w:r>
              <w:t>(11464, 56, '2015-05-05 08:54:02'),</w:t>
            </w:r>
          </w:p>
          <w:p w:rsidR="0099030E" w:rsidRDefault="0099030E" w:rsidP="00147D83">
            <w:r>
              <w:t>(11465, 56, '2015-05-05 08:54:05'),</w:t>
            </w:r>
          </w:p>
          <w:p w:rsidR="0099030E" w:rsidRDefault="0099030E" w:rsidP="00147D83">
            <w:r>
              <w:t>(11466, 55, '2015-05-05 08:54:08'),</w:t>
            </w:r>
          </w:p>
          <w:p w:rsidR="0099030E" w:rsidRDefault="0099030E" w:rsidP="00147D83">
            <w:r>
              <w:t>(11467, 54, '2015-05-05 08:54:11'),</w:t>
            </w:r>
          </w:p>
          <w:p w:rsidR="0099030E" w:rsidRDefault="0099030E" w:rsidP="00147D83">
            <w:r>
              <w:t>(11468, 53, '2015-05-05 08:54:14'),</w:t>
            </w:r>
          </w:p>
          <w:p w:rsidR="0099030E" w:rsidRDefault="0099030E" w:rsidP="00147D83">
            <w:r>
              <w:t>(11469, 53, '2015-05-05 08:54:17'),</w:t>
            </w:r>
          </w:p>
          <w:p w:rsidR="0099030E" w:rsidRDefault="0099030E" w:rsidP="00147D83">
            <w:r>
              <w:t>(11470, 53, '2015-05-05 08:54:20'),</w:t>
            </w:r>
          </w:p>
          <w:p w:rsidR="0099030E" w:rsidRDefault="0099030E" w:rsidP="00147D83">
            <w:r>
              <w:t>(11471, 53, '2015-05-05 08:54:23'),</w:t>
            </w:r>
          </w:p>
          <w:p w:rsidR="0099030E" w:rsidRDefault="0099030E" w:rsidP="00147D83">
            <w:r>
              <w:t>(11472, 53, '2015-05-05 08:54:26'),</w:t>
            </w:r>
          </w:p>
          <w:p w:rsidR="0099030E" w:rsidRDefault="0099030E" w:rsidP="00147D83">
            <w:r>
              <w:t>(11473, 53, '2015-05-05 08:54:29'),</w:t>
            </w:r>
          </w:p>
          <w:p w:rsidR="0099030E" w:rsidRDefault="0099030E" w:rsidP="00147D83">
            <w:r>
              <w:t>(11474, 53, '2015-05-05 08:54:32'),</w:t>
            </w:r>
          </w:p>
          <w:p w:rsidR="0099030E" w:rsidRDefault="0099030E" w:rsidP="00147D83">
            <w:r>
              <w:t>(11475, 51, '2015-05-05 08:54:36'),</w:t>
            </w:r>
          </w:p>
          <w:p w:rsidR="0099030E" w:rsidRDefault="0099030E" w:rsidP="00147D83">
            <w:r>
              <w:t>(11476, 53, '2015-05-05 08:54:39'),</w:t>
            </w:r>
          </w:p>
          <w:p w:rsidR="0099030E" w:rsidRDefault="0099030E" w:rsidP="00147D83">
            <w:r>
              <w:t>(11477, 53, '2015-05-05 08:54:42'),</w:t>
            </w:r>
          </w:p>
          <w:p w:rsidR="0099030E" w:rsidRDefault="0099030E" w:rsidP="00147D83">
            <w:r>
              <w:t>(11478, 53, '2015-05-05 08:54:45'),</w:t>
            </w:r>
          </w:p>
          <w:p w:rsidR="0099030E" w:rsidRDefault="0099030E" w:rsidP="00147D83">
            <w:r>
              <w:t>(11479, 53, '2015-05-05 08:54:48'),</w:t>
            </w:r>
          </w:p>
          <w:p w:rsidR="0099030E" w:rsidRDefault="0099030E" w:rsidP="00147D83">
            <w:r>
              <w:t>(11480, 54, '2015-05-05 08:54:51'),</w:t>
            </w:r>
          </w:p>
          <w:p w:rsidR="0099030E" w:rsidRDefault="0099030E" w:rsidP="00147D83">
            <w:r>
              <w:t>(11481, 54, '2015-05-05 08:54:54'),</w:t>
            </w:r>
          </w:p>
          <w:p w:rsidR="0099030E" w:rsidRDefault="0099030E" w:rsidP="00147D83">
            <w:r>
              <w:t>(11482, 55, '2015-05-05 08:54:57'),</w:t>
            </w:r>
          </w:p>
          <w:p w:rsidR="0099030E" w:rsidRDefault="0099030E" w:rsidP="00147D83">
            <w:r>
              <w:t>(11483, 55, '2015-05-05 08:55:00'),</w:t>
            </w:r>
          </w:p>
          <w:p w:rsidR="0099030E" w:rsidRDefault="0099030E" w:rsidP="00147D83">
            <w:r>
              <w:t>(11484, 55, '2015-05-05 08:55:03'),</w:t>
            </w:r>
          </w:p>
          <w:p w:rsidR="0099030E" w:rsidRDefault="0099030E" w:rsidP="00147D83">
            <w:r>
              <w:t>(11485, 55, '2015-05-05 08:55:06'),</w:t>
            </w:r>
          </w:p>
          <w:p w:rsidR="0099030E" w:rsidRDefault="0099030E" w:rsidP="00147D83">
            <w:r>
              <w:t>(11486, 55, '2015-05-05 08:55:09'),</w:t>
            </w:r>
          </w:p>
          <w:p w:rsidR="0099030E" w:rsidRDefault="0099030E" w:rsidP="00147D83">
            <w:r>
              <w:t>(11487, 55, '2015-05-05 08:55:12'),</w:t>
            </w:r>
          </w:p>
          <w:p w:rsidR="0099030E" w:rsidRDefault="0099030E" w:rsidP="00147D83">
            <w:r>
              <w:t>(11488, 55, '2015-05-05 08:55:15'),</w:t>
            </w:r>
          </w:p>
          <w:p w:rsidR="0099030E" w:rsidRDefault="0099030E" w:rsidP="00147D83">
            <w:r>
              <w:t>(11489, 54, '2015-05-05 08:55:18'),</w:t>
            </w:r>
          </w:p>
          <w:p w:rsidR="0099030E" w:rsidRDefault="0099030E" w:rsidP="00147D83">
            <w:r>
              <w:t>(11490, 55, '2015-05-05 08:55:21'),</w:t>
            </w:r>
          </w:p>
          <w:p w:rsidR="0099030E" w:rsidRDefault="0099030E" w:rsidP="00147D83">
            <w:r>
              <w:t>(11491, 54, '2015-05-05 08:55:24'),</w:t>
            </w:r>
          </w:p>
          <w:p w:rsidR="0099030E" w:rsidRDefault="0099030E" w:rsidP="00147D83">
            <w:r>
              <w:t>(11492, 55, '2015-05-05 08:55:27'),</w:t>
            </w:r>
          </w:p>
          <w:p w:rsidR="0099030E" w:rsidRDefault="0099030E" w:rsidP="00147D83">
            <w:r>
              <w:t>(11493, 55, '2015-05-05 08:55:30'),</w:t>
            </w:r>
          </w:p>
          <w:p w:rsidR="0099030E" w:rsidRDefault="0099030E" w:rsidP="00147D83">
            <w:r>
              <w:t>(11494, 56, '2015-05-05 08:55:33'),</w:t>
            </w:r>
          </w:p>
          <w:p w:rsidR="0099030E" w:rsidRDefault="0099030E" w:rsidP="00147D83">
            <w:r>
              <w:t>(11495, 55, '2015-05-05 08:55:36'),</w:t>
            </w:r>
          </w:p>
          <w:p w:rsidR="0099030E" w:rsidRDefault="0099030E" w:rsidP="00147D83">
            <w:r>
              <w:t>(11496, 46, '2015-05-05 08:55:40'),</w:t>
            </w:r>
          </w:p>
          <w:p w:rsidR="0099030E" w:rsidRDefault="0099030E" w:rsidP="00147D83">
            <w:r>
              <w:t>(11497, 47, '2015-05-05 08:55:43'),</w:t>
            </w:r>
          </w:p>
          <w:p w:rsidR="0099030E" w:rsidRDefault="0099030E" w:rsidP="00147D83">
            <w:r>
              <w:t>(11498, 46, '2015-05-05 08:55:46'),</w:t>
            </w:r>
          </w:p>
          <w:p w:rsidR="0099030E" w:rsidRDefault="0099030E" w:rsidP="00147D83">
            <w:r>
              <w:t>(11499, 47, '2015-05-05 08:55:49'),</w:t>
            </w:r>
          </w:p>
          <w:p w:rsidR="0099030E" w:rsidRDefault="0099030E" w:rsidP="00147D83">
            <w:r>
              <w:t>(11500, 47, '2015-05-05 08:55:52'),</w:t>
            </w:r>
          </w:p>
          <w:p w:rsidR="0099030E" w:rsidRDefault="0099030E" w:rsidP="00147D83">
            <w:r>
              <w:t>(11501, 45, '2015-05-05 08:55:55'),</w:t>
            </w:r>
          </w:p>
          <w:p w:rsidR="0099030E" w:rsidRDefault="0099030E" w:rsidP="00147D83">
            <w:r>
              <w:t>(11502, 44, '2015-05-05 08:55:58'),</w:t>
            </w:r>
          </w:p>
          <w:p w:rsidR="0099030E" w:rsidRDefault="0099030E" w:rsidP="00147D83">
            <w:r>
              <w:t>(11503, 42, '2015-05-05 08:56:01'),</w:t>
            </w:r>
          </w:p>
          <w:p w:rsidR="0099030E" w:rsidRDefault="0099030E" w:rsidP="00147D83">
            <w:r>
              <w:t>(11504, 43, '2015-05-05 08:56:04'),</w:t>
            </w:r>
          </w:p>
          <w:p w:rsidR="0099030E" w:rsidRDefault="0099030E" w:rsidP="00147D83">
            <w:r>
              <w:t>(11505, 45, '2015-05-05 08:56:07'),</w:t>
            </w:r>
          </w:p>
          <w:p w:rsidR="0099030E" w:rsidRDefault="0099030E" w:rsidP="00147D83">
            <w:r>
              <w:t>(11506, 51, '2015-05-05 08:56:10'),</w:t>
            </w:r>
          </w:p>
          <w:p w:rsidR="0099030E" w:rsidRDefault="0099030E" w:rsidP="00147D83">
            <w:r>
              <w:t>(11507, 46, '2015-05-05 08:56:13'),</w:t>
            </w:r>
          </w:p>
          <w:p w:rsidR="0099030E" w:rsidRDefault="0099030E" w:rsidP="00147D83">
            <w:r>
              <w:t>(11508, 47, '2015-05-05 08:56:16'),</w:t>
            </w:r>
          </w:p>
          <w:p w:rsidR="0099030E" w:rsidRDefault="0099030E" w:rsidP="00147D83">
            <w:r>
              <w:t>(11509, 47, '2015-05-05 08:56:19'),</w:t>
            </w:r>
          </w:p>
          <w:p w:rsidR="0099030E" w:rsidRDefault="0099030E" w:rsidP="00147D83">
            <w:r>
              <w:t>(11510, 47, '2015-05-05 08:56:22'),</w:t>
            </w:r>
          </w:p>
          <w:p w:rsidR="0099030E" w:rsidRDefault="0099030E" w:rsidP="00147D83">
            <w:r>
              <w:t>(11511, 47, '2015-05-05 08:56:25'),</w:t>
            </w:r>
          </w:p>
          <w:p w:rsidR="0099030E" w:rsidRDefault="0099030E" w:rsidP="00147D83">
            <w:r>
              <w:t>(11512, 51, '2015-05-05 08:56:28'),</w:t>
            </w:r>
          </w:p>
          <w:p w:rsidR="0099030E" w:rsidRDefault="0099030E" w:rsidP="00147D83">
            <w:r>
              <w:t>(11513, 50, '2015-05-05 08:56:31'),</w:t>
            </w:r>
          </w:p>
          <w:p w:rsidR="0099030E" w:rsidRDefault="0099030E" w:rsidP="00147D83">
            <w:r>
              <w:t>(11514, 47, '2015-05-05 08:56:34'),</w:t>
            </w:r>
          </w:p>
          <w:p w:rsidR="0099030E" w:rsidRDefault="0099030E" w:rsidP="00147D83">
            <w:r>
              <w:t>(11515, 53, '2015-05-05 08:56:37'),</w:t>
            </w:r>
          </w:p>
          <w:p w:rsidR="0099030E" w:rsidRDefault="0099030E" w:rsidP="00147D83">
            <w:r>
              <w:t>(11516, 47, '2015-05-05 08:56:40'),</w:t>
            </w:r>
          </w:p>
          <w:p w:rsidR="0099030E" w:rsidRDefault="0099030E" w:rsidP="00147D83">
            <w:r>
              <w:t>(11517, 45, '2015-05-05 08:56:43'),</w:t>
            </w:r>
          </w:p>
          <w:p w:rsidR="0099030E" w:rsidRDefault="0099030E" w:rsidP="00147D83">
            <w:r>
              <w:t>(11518, 45, '2015-05-05 08:56:46'),</w:t>
            </w:r>
          </w:p>
          <w:p w:rsidR="0099030E" w:rsidRDefault="0099030E" w:rsidP="00147D83">
            <w:r>
              <w:t>(11519, 45, '2015-05-05 08:56:49'),</w:t>
            </w:r>
          </w:p>
          <w:p w:rsidR="0099030E" w:rsidRDefault="0099030E" w:rsidP="00147D83">
            <w:r>
              <w:t>(11520, 45, '2015-05-05 08:56:52'),</w:t>
            </w:r>
          </w:p>
          <w:p w:rsidR="0099030E" w:rsidRDefault="0099030E" w:rsidP="00147D83">
            <w:r>
              <w:t>(11521, 45, '2015-05-05 08:56:55'),</w:t>
            </w:r>
          </w:p>
          <w:p w:rsidR="0099030E" w:rsidRDefault="0099030E" w:rsidP="00147D83">
            <w:r>
              <w:t>(11522, 54, '2015-05-05 08:56:58'),</w:t>
            </w:r>
          </w:p>
          <w:p w:rsidR="0099030E" w:rsidRDefault="0099030E" w:rsidP="00147D83">
            <w:r>
              <w:t>(11523, 54, '2015-05-05 08:57:01'),</w:t>
            </w:r>
          </w:p>
          <w:p w:rsidR="0099030E" w:rsidRDefault="0099030E" w:rsidP="00147D83">
            <w:r>
              <w:t>(11524, 54, '2015-05-05 08:57:04'),</w:t>
            </w:r>
          </w:p>
          <w:p w:rsidR="0099030E" w:rsidRDefault="0099030E" w:rsidP="00147D83">
            <w:r>
              <w:t>(11525, 54, '2015-05-05 08:57:07'),</w:t>
            </w:r>
          </w:p>
          <w:p w:rsidR="0099030E" w:rsidRDefault="0099030E" w:rsidP="00147D83">
            <w:r>
              <w:t>(11526, 54, '2015-05-05 08:57:11'),</w:t>
            </w:r>
          </w:p>
          <w:p w:rsidR="0099030E" w:rsidRDefault="0099030E" w:rsidP="00147D83">
            <w:r>
              <w:t>(11527, 54, '2015-05-05 08:57:14'),</w:t>
            </w:r>
          </w:p>
          <w:p w:rsidR="0099030E" w:rsidRDefault="0099030E" w:rsidP="00147D83">
            <w:r>
              <w:t>(11528, 54, '2015-05-05 08:57:17'),</w:t>
            </w:r>
          </w:p>
          <w:p w:rsidR="0099030E" w:rsidRDefault="0099030E" w:rsidP="00147D83">
            <w:r>
              <w:t>(11529, 54, '2015-05-05 08:57:20'),</w:t>
            </w:r>
          </w:p>
          <w:p w:rsidR="0099030E" w:rsidRDefault="0099030E" w:rsidP="00147D83">
            <w:r>
              <w:t>(11530, 54, '2015-05-05 08:57:23'),</w:t>
            </w:r>
          </w:p>
          <w:p w:rsidR="0099030E" w:rsidRDefault="0099030E" w:rsidP="00147D83">
            <w:r>
              <w:t>(11531, 54, '2015-05-05 08:57:26'),</w:t>
            </w:r>
          </w:p>
          <w:p w:rsidR="0099030E" w:rsidRDefault="0099030E" w:rsidP="00147D83">
            <w:r>
              <w:t>(11532, 54, '2015-05-05 08:57:29'),</w:t>
            </w:r>
          </w:p>
          <w:p w:rsidR="0099030E" w:rsidRDefault="0099030E" w:rsidP="00147D83">
            <w:r>
              <w:t>(11533, 54, '2015-05-05 08:57:32'),</w:t>
            </w:r>
          </w:p>
          <w:p w:rsidR="0099030E" w:rsidRDefault="0099030E" w:rsidP="00147D83">
            <w:r>
              <w:t>(11534, 54, '2015-05-05 08:57:35'),</w:t>
            </w:r>
          </w:p>
          <w:p w:rsidR="0099030E" w:rsidRDefault="0099030E" w:rsidP="00147D83">
            <w:r>
              <w:t>(11535, 49, '2015-05-05 08:57:38'),</w:t>
            </w:r>
          </w:p>
          <w:p w:rsidR="0099030E" w:rsidRDefault="0099030E" w:rsidP="00147D83">
            <w:r>
              <w:t>(11536, 53, '2015-05-05 08:57:41'),</w:t>
            </w:r>
          </w:p>
          <w:p w:rsidR="0099030E" w:rsidRDefault="0099030E" w:rsidP="00147D83">
            <w:r>
              <w:t>(11537, 54, '2015-05-05 08:57:44'),</w:t>
            </w:r>
          </w:p>
          <w:p w:rsidR="0099030E" w:rsidRDefault="0099030E" w:rsidP="00147D83">
            <w:r>
              <w:t>(11538, 54, '2015-05-05 08:57:47'),</w:t>
            </w:r>
          </w:p>
          <w:p w:rsidR="0099030E" w:rsidRDefault="0099030E" w:rsidP="00147D83">
            <w:r>
              <w:t>(11539, 54, '2015-05-05 08:57:50'),</w:t>
            </w:r>
          </w:p>
          <w:p w:rsidR="0099030E" w:rsidRDefault="0099030E" w:rsidP="00147D83">
            <w:r>
              <w:t>(11540, 55, '2015-05-05 08:57:53'),</w:t>
            </w:r>
          </w:p>
          <w:p w:rsidR="0099030E" w:rsidRDefault="0099030E" w:rsidP="00147D83">
            <w:r>
              <w:t>(11541, 54, '2015-05-05 08:57:56'),</w:t>
            </w:r>
          </w:p>
          <w:p w:rsidR="0099030E" w:rsidRDefault="0099030E" w:rsidP="00147D83">
            <w:r>
              <w:t>(11542, 54, '2015-05-05 08:57:59'),</w:t>
            </w:r>
          </w:p>
          <w:p w:rsidR="0099030E" w:rsidRDefault="0099030E" w:rsidP="00147D83">
            <w:r>
              <w:t>(11543, 54, '2015-05-05 08:58:02'),</w:t>
            </w:r>
          </w:p>
          <w:p w:rsidR="0099030E" w:rsidRDefault="0099030E" w:rsidP="00147D83">
            <w:r>
              <w:t>(11544, 54, '2015-05-05 08:58:05'),</w:t>
            </w:r>
          </w:p>
          <w:p w:rsidR="0099030E" w:rsidRDefault="0099030E" w:rsidP="00147D83">
            <w:r>
              <w:t>(11545, 54, '2015-05-05 08:58:08'),</w:t>
            </w:r>
          </w:p>
          <w:p w:rsidR="0099030E" w:rsidRDefault="0099030E" w:rsidP="00147D83">
            <w:r>
              <w:t>(11546, 54, '2015-05-05 08:58:11'),</w:t>
            </w:r>
          </w:p>
          <w:p w:rsidR="0099030E" w:rsidRDefault="0099030E" w:rsidP="00147D83">
            <w:r>
              <w:t>(11547, 54, '2015-05-05 08:58:14'),</w:t>
            </w:r>
          </w:p>
          <w:p w:rsidR="0099030E" w:rsidRDefault="0099030E" w:rsidP="00147D83">
            <w:r>
              <w:t>(11548, 54, '2015-05-05 08:58:17'),</w:t>
            </w:r>
          </w:p>
          <w:p w:rsidR="0099030E" w:rsidRDefault="0099030E" w:rsidP="00147D83">
            <w:r>
              <w:t>(11549, 54, '2015-05-05 08:58:20'),</w:t>
            </w:r>
          </w:p>
          <w:p w:rsidR="0099030E" w:rsidRDefault="0099030E" w:rsidP="00147D83">
            <w:r>
              <w:t>(11550, 54, '2015-05-05 08:58:23'),</w:t>
            </w:r>
          </w:p>
          <w:p w:rsidR="0099030E" w:rsidRDefault="0099030E" w:rsidP="00147D83">
            <w:r>
              <w:t>(11551, 54, '2015-05-05 08:58:26'),</w:t>
            </w:r>
          </w:p>
          <w:p w:rsidR="0099030E" w:rsidRDefault="0099030E" w:rsidP="00147D83">
            <w:r>
              <w:t>(11552, 54, '2015-05-05 08:58:29'),</w:t>
            </w:r>
          </w:p>
          <w:p w:rsidR="0099030E" w:rsidRDefault="0099030E" w:rsidP="00147D83">
            <w:r>
              <w:t>(11553, 54, '2015-05-05 08:58:32'),</w:t>
            </w:r>
          </w:p>
          <w:p w:rsidR="0099030E" w:rsidRDefault="0099030E" w:rsidP="00147D83">
            <w:r>
              <w:t>(11554, 54, '2015-05-05 08:58:36'),</w:t>
            </w:r>
          </w:p>
          <w:p w:rsidR="0099030E" w:rsidRDefault="0099030E" w:rsidP="00147D83">
            <w:r>
              <w:t>(11555, 54, '2015-05-05 08:58:39'),</w:t>
            </w:r>
          </w:p>
          <w:p w:rsidR="0099030E" w:rsidRDefault="0099030E" w:rsidP="00147D83">
            <w:r>
              <w:t>(11556, 54, '2015-05-05 08:58:42'),</w:t>
            </w:r>
          </w:p>
          <w:p w:rsidR="0099030E" w:rsidRDefault="0099030E" w:rsidP="00147D83">
            <w:r>
              <w:t>(11557, 54, '2015-05-05 08:58:45'),</w:t>
            </w:r>
          </w:p>
          <w:p w:rsidR="0099030E" w:rsidRDefault="0099030E" w:rsidP="00147D83">
            <w:r>
              <w:t>(11558, 54, '2015-05-05 08:58:48'),</w:t>
            </w:r>
          </w:p>
          <w:p w:rsidR="0099030E" w:rsidRDefault="0099030E" w:rsidP="00147D83">
            <w:r>
              <w:t>(11559, 54, '2015-05-05 08:58:51'),</w:t>
            </w:r>
          </w:p>
          <w:p w:rsidR="0099030E" w:rsidRDefault="0099030E" w:rsidP="00147D83">
            <w:r>
              <w:t>(11560, 54, '2015-05-05 08:58:54'),</w:t>
            </w:r>
          </w:p>
          <w:p w:rsidR="0099030E" w:rsidRDefault="0099030E" w:rsidP="00147D83">
            <w:r>
              <w:t>(11561, 45, '2015-05-05 08:58:57'),</w:t>
            </w:r>
          </w:p>
          <w:p w:rsidR="0099030E" w:rsidRDefault="0099030E" w:rsidP="00147D83">
            <w:r>
              <w:t>(11562, 43, '2015-05-05 08:59:00'),</w:t>
            </w:r>
          </w:p>
          <w:p w:rsidR="0099030E" w:rsidRDefault="0099030E" w:rsidP="00147D83">
            <w:r>
              <w:t>(11563, 43, '2015-05-05 08:59:03'),</w:t>
            </w:r>
          </w:p>
          <w:p w:rsidR="0099030E" w:rsidRDefault="0099030E" w:rsidP="00147D83">
            <w:r>
              <w:t>(11564, 42, '2015-05-05 08:59:06'),</w:t>
            </w:r>
          </w:p>
          <w:p w:rsidR="0099030E" w:rsidRDefault="0099030E" w:rsidP="00147D83">
            <w:r>
              <w:t>(11565, 42, '2015-05-05 08:59:09'),</w:t>
            </w:r>
          </w:p>
          <w:p w:rsidR="0099030E" w:rsidRDefault="0099030E" w:rsidP="00147D83">
            <w:r>
              <w:t>(11566, 42, '2015-05-05 08:59:12'),</w:t>
            </w:r>
          </w:p>
          <w:p w:rsidR="0099030E" w:rsidRDefault="0099030E" w:rsidP="00147D83">
            <w:r>
              <w:t>(11567, 41, '2015-05-05 08:59:15'),</w:t>
            </w:r>
          </w:p>
          <w:p w:rsidR="0099030E" w:rsidRDefault="0099030E" w:rsidP="00147D83">
            <w:r>
              <w:t>(11568, 41, '2015-05-05 08:59:18'),</w:t>
            </w:r>
          </w:p>
          <w:p w:rsidR="0099030E" w:rsidRDefault="0099030E" w:rsidP="00147D83">
            <w:r>
              <w:t>(11569, 41, '2015-05-05 08:59:21'),</w:t>
            </w:r>
          </w:p>
          <w:p w:rsidR="0099030E" w:rsidRDefault="0099030E" w:rsidP="00147D83">
            <w:r>
              <w:t>(11570, 42, '2015-05-05 08:59:24'),</w:t>
            </w:r>
          </w:p>
          <w:p w:rsidR="0099030E" w:rsidRDefault="0099030E" w:rsidP="00147D83">
            <w:r>
              <w:t>(11571, 43, '2015-05-05 08:59:27'),</w:t>
            </w:r>
          </w:p>
          <w:p w:rsidR="0099030E" w:rsidRDefault="0099030E" w:rsidP="00147D83">
            <w:r>
              <w:t>(11572, 43, '2015-05-05 08:59:30'),</w:t>
            </w:r>
          </w:p>
          <w:p w:rsidR="0099030E" w:rsidRDefault="0099030E" w:rsidP="00147D83">
            <w:r>
              <w:t>(11573, 46, '2015-05-05 08:59:33'),</w:t>
            </w:r>
          </w:p>
          <w:p w:rsidR="0099030E" w:rsidRDefault="0099030E" w:rsidP="00147D83">
            <w:r>
              <w:t>(11574, 43, '2015-05-05 08:59:36'),</w:t>
            </w:r>
          </w:p>
          <w:p w:rsidR="0099030E" w:rsidRDefault="0099030E" w:rsidP="00147D83">
            <w:r>
              <w:t>(11575, 43, '2015-05-05 08:59:39'),</w:t>
            </w:r>
          </w:p>
          <w:p w:rsidR="0099030E" w:rsidRDefault="0099030E" w:rsidP="00147D83">
            <w:r>
              <w:t>(11576, 44, '2015-05-05 08:59:42'),</w:t>
            </w:r>
          </w:p>
          <w:p w:rsidR="0099030E" w:rsidRDefault="0099030E" w:rsidP="00147D83">
            <w:r>
              <w:t>(11577, 44, '2015-05-05 08:59:45'),</w:t>
            </w:r>
          </w:p>
          <w:p w:rsidR="0099030E" w:rsidRDefault="0099030E" w:rsidP="00147D83">
            <w:r>
              <w:t>(11578, 44, '2015-05-05 08:59:48'),</w:t>
            </w:r>
          </w:p>
          <w:p w:rsidR="0099030E" w:rsidRDefault="0099030E" w:rsidP="00147D83">
            <w:r>
              <w:t>(11579, 45, '2015-05-05 08:59:51'),</w:t>
            </w:r>
          </w:p>
          <w:p w:rsidR="0099030E" w:rsidRDefault="0099030E" w:rsidP="00147D83">
            <w:r>
              <w:t>(11580, 45, '2015-05-05 08:59:54'),</w:t>
            </w:r>
          </w:p>
          <w:p w:rsidR="0099030E" w:rsidRDefault="0099030E" w:rsidP="00147D83">
            <w:r>
              <w:t>(11581, 45, '2015-05-05 08:59:57'),</w:t>
            </w:r>
          </w:p>
          <w:p w:rsidR="0099030E" w:rsidRDefault="0099030E" w:rsidP="00147D83">
            <w:r>
              <w:t>(11582, 45, '2015-05-05 09:00:00'),</w:t>
            </w:r>
          </w:p>
          <w:p w:rsidR="0099030E" w:rsidRDefault="0099030E" w:rsidP="00147D83">
            <w:r>
              <w:t>(11583, 46, '2015-05-05 09:00:04'),</w:t>
            </w:r>
          </w:p>
          <w:p w:rsidR="0099030E" w:rsidRDefault="0099030E" w:rsidP="00147D83">
            <w:r>
              <w:t>(11584, 45, '2015-05-05 09:00:07'),</w:t>
            </w:r>
          </w:p>
          <w:p w:rsidR="0099030E" w:rsidRDefault="0099030E" w:rsidP="00147D83">
            <w:r>
              <w:t>(11585, 46, '2015-05-05 09:00:10'),</w:t>
            </w:r>
          </w:p>
          <w:p w:rsidR="0099030E" w:rsidRDefault="0099030E" w:rsidP="00147D83">
            <w:r>
              <w:t>(11586, 42, '2015-05-05 09:00:13'),</w:t>
            </w:r>
          </w:p>
          <w:p w:rsidR="0099030E" w:rsidRDefault="0099030E" w:rsidP="00147D83">
            <w:r>
              <w:t>(11587, 46, '2015-05-05 09:00:16'),</w:t>
            </w:r>
          </w:p>
          <w:p w:rsidR="0099030E" w:rsidRDefault="0099030E" w:rsidP="00147D83">
            <w:r>
              <w:t>(11588, 46, '2015-05-05 09:00:19'),</w:t>
            </w:r>
          </w:p>
          <w:p w:rsidR="0099030E" w:rsidRDefault="0099030E" w:rsidP="00147D83">
            <w:r>
              <w:t>(11589, 45, '2015-05-05 09:00:22'),</w:t>
            </w:r>
          </w:p>
          <w:p w:rsidR="0099030E" w:rsidRDefault="0099030E" w:rsidP="00147D83">
            <w:r>
              <w:t>(11590, 43, '2015-05-05 09:00:25'),</w:t>
            </w:r>
          </w:p>
          <w:p w:rsidR="0099030E" w:rsidRDefault="0099030E" w:rsidP="00147D83">
            <w:r>
              <w:t>(11591, 41, '2015-05-05 09:00:28'),</w:t>
            </w:r>
          </w:p>
          <w:p w:rsidR="0099030E" w:rsidRDefault="0099030E" w:rsidP="00147D83">
            <w:r>
              <w:t>(11592, 45, '2015-05-05 09:00:31'),</w:t>
            </w:r>
          </w:p>
          <w:p w:rsidR="0099030E" w:rsidRDefault="0099030E" w:rsidP="00147D83">
            <w:r>
              <w:t>(11593, 40, '2015-05-05 09:00:34'),</w:t>
            </w:r>
          </w:p>
          <w:p w:rsidR="0099030E" w:rsidRDefault="0099030E" w:rsidP="00147D83">
            <w:r>
              <w:t>(11594, 22, '2015-05-05 09:00:37'),</w:t>
            </w:r>
          </w:p>
          <w:p w:rsidR="0099030E" w:rsidRDefault="0099030E" w:rsidP="00147D83">
            <w:r>
              <w:t>(11595, 45, '2015-05-05 09:00:40'),</w:t>
            </w:r>
          </w:p>
          <w:p w:rsidR="0099030E" w:rsidRDefault="0099030E" w:rsidP="00147D83">
            <w:r>
              <w:t>(11596, 44, '2015-05-05 09:00:43'),</w:t>
            </w:r>
          </w:p>
          <w:p w:rsidR="0099030E" w:rsidRDefault="0099030E" w:rsidP="00147D83">
            <w:r>
              <w:t>(11597, 44, '2015-05-05 09:00:46'),</w:t>
            </w:r>
          </w:p>
          <w:p w:rsidR="0099030E" w:rsidRDefault="0099030E" w:rsidP="00147D83">
            <w:r>
              <w:t>(11598, 41, '2015-05-05 09:00:49'),</w:t>
            </w:r>
          </w:p>
          <w:p w:rsidR="0099030E" w:rsidRDefault="0099030E" w:rsidP="00147D83">
            <w:r>
              <w:t>(11599, 40, '2015-05-05 09:00:52'),</w:t>
            </w:r>
          </w:p>
          <w:p w:rsidR="0099030E" w:rsidRDefault="0099030E" w:rsidP="00147D83">
            <w:r>
              <w:t>(11600, 37, '2015-05-05 09:00:55'),</w:t>
            </w:r>
          </w:p>
          <w:p w:rsidR="0099030E" w:rsidRDefault="0099030E" w:rsidP="00147D83">
            <w:r>
              <w:t>(11601, 37, '2015-05-05 09:00:58'),</w:t>
            </w:r>
          </w:p>
          <w:p w:rsidR="0099030E" w:rsidRDefault="0099030E" w:rsidP="00147D83">
            <w:r>
              <w:t>(11602, 37, '2015-05-05 09:01:01'),</w:t>
            </w:r>
          </w:p>
          <w:p w:rsidR="0099030E" w:rsidRDefault="0099030E" w:rsidP="00147D83">
            <w:r>
              <w:t>(11603, 39, '2015-05-05 09:01:04'),</w:t>
            </w:r>
          </w:p>
          <w:p w:rsidR="0099030E" w:rsidRDefault="0099030E" w:rsidP="00147D83">
            <w:r>
              <w:t>(11604, 44, '2015-05-05 09:01:07'),</w:t>
            </w:r>
          </w:p>
          <w:p w:rsidR="0099030E" w:rsidRDefault="0099030E" w:rsidP="00147D83">
            <w:r>
              <w:t>(11605, 45, '2015-05-05 09:01:10'),</w:t>
            </w:r>
          </w:p>
          <w:p w:rsidR="0099030E" w:rsidRDefault="0099030E" w:rsidP="00147D83">
            <w:r>
              <w:t>(11606, 45, '2015-05-05 09:01:13'),</w:t>
            </w:r>
          </w:p>
          <w:p w:rsidR="0099030E" w:rsidRDefault="0099030E" w:rsidP="00147D83">
            <w:r>
              <w:t>(11607, 45, '2015-05-05 09:01:16'),</w:t>
            </w:r>
          </w:p>
          <w:p w:rsidR="0099030E" w:rsidRDefault="0099030E" w:rsidP="00147D83">
            <w:r>
              <w:t>(11608, 48, '2015-05-05 09:01:19'),</w:t>
            </w:r>
          </w:p>
          <w:p w:rsidR="0099030E" w:rsidRDefault="0099030E" w:rsidP="00147D83">
            <w:r>
              <w:t>(11609, 50, '2015-05-05 09:01:22'),</w:t>
            </w:r>
          </w:p>
          <w:p w:rsidR="0099030E" w:rsidRDefault="0099030E" w:rsidP="00147D83">
            <w:r>
              <w:t>(11610, 50, '2015-05-05 09:01:25'),</w:t>
            </w:r>
          </w:p>
          <w:p w:rsidR="0099030E" w:rsidRDefault="0099030E" w:rsidP="00147D83">
            <w:r>
              <w:t>(11611, 50, '2015-05-05 09:01:28'),</w:t>
            </w:r>
          </w:p>
          <w:p w:rsidR="0099030E" w:rsidRDefault="0099030E" w:rsidP="00147D83">
            <w:r>
              <w:t>(11612, 50, '2015-05-05 09:01:31'),</w:t>
            </w:r>
          </w:p>
          <w:p w:rsidR="0099030E" w:rsidRDefault="0099030E" w:rsidP="00147D83">
            <w:r>
              <w:t>(11613, 50, '2015-05-05 09:01:35'),</w:t>
            </w:r>
          </w:p>
          <w:p w:rsidR="0099030E" w:rsidRDefault="0099030E" w:rsidP="00147D83">
            <w:r>
              <w:t>(11614, 43, '2015-05-05 09:01:38'),</w:t>
            </w:r>
          </w:p>
          <w:p w:rsidR="0099030E" w:rsidRDefault="0099030E" w:rsidP="00147D83">
            <w:r>
              <w:t>(11615, 45, '2015-05-05 09:01:41'),</w:t>
            </w:r>
          </w:p>
          <w:p w:rsidR="0099030E" w:rsidRDefault="0099030E" w:rsidP="00147D83">
            <w:r>
              <w:t>(11616, 46, '2015-05-05 09:01:44'),</w:t>
            </w:r>
          </w:p>
          <w:p w:rsidR="0099030E" w:rsidRDefault="0099030E" w:rsidP="00147D83">
            <w:r>
              <w:t>(11617, 43, '2015-05-05 09:01:47'),</w:t>
            </w:r>
          </w:p>
          <w:p w:rsidR="0099030E" w:rsidRDefault="0099030E" w:rsidP="00147D83">
            <w:r>
              <w:t>(11618, 47, '2015-05-05 09:01:50'),</w:t>
            </w:r>
          </w:p>
          <w:p w:rsidR="0099030E" w:rsidRDefault="0099030E" w:rsidP="00147D83">
            <w:r>
              <w:t>(11619, 46, '2015-05-05 09:01:53'),</w:t>
            </w:r>
          </w:p>
          <w:p w:rsidR="0099030E" w:rsidRDefault="0099030E" w:rsidP="00147D83">
            <w:r>
              <w:t>(11620, 46, '2015-05-05 09:01:56'),</w:t>
            </w:r>
          </w:p>
          <w:p w:rsidR="0099030E" w:rsidRDefault="0099030E" w:rsidP="00147D83">
            <w:r>
              <w:t>(11621, 46, '2015-05-05 09:01:59'),</w:t>
            </w:r>
          </w:p>
          <w:p w:rsidR="0099030E" w:rsidRDefault="0099030E" w:rsidP="00147D83">
            <w:r>
              <w:t>(11622, 45, '2015-05-05 09:02:02'),</w:t>
            </w:r>
          </w:p>
          <w:p w:rsidR="0099030E" w:rsidRDefault="0099030E" w:rsidP="00147D83">
            <w:r>
              <w:t>(11623, 45, '2015-05-05 09:02:05'),</w:t>
            </w:r>
          </w:p>
          <w:p w:rsidR="0099030E" w:rsidRDefault="0099030E" w:rsidP="00147D83">
            <w:r>
              <w:t>(11624, 44, '2015-05-05 09:02:08'),</w:t>
            </w:r>
          </w:p>
          <w:p w:rsidR="0099030E" w:rsidRDefault="0099030E" w:rsidP="00147D83">
            <w:r>
              <w:t>(11625, 44, '2015-05-05 09:02:11'),</w:t>
            </w:r>
          </w:p>
          <w:p w:rsidR="0099030E" w:rsidRDefault="0099030E" w:rsidP="00147D83">
            <w:r>
              <w:t>(11626, 45, '2015-05-05 09:02:14'),</w:t>
            </w:r>
          </w:p>
          <w:p w:rsidR="0099030E" w:rsidRDefault="0099030E" w:rsidP="00147D83">
            <w:r>
              <w:t>(11627, 45, '2015-05-05 09:02:17'),</w:t>
            </w:r>
          </w:p>
          <w:p w:rsidR="0099030E" w:rsidRDefault="0099030E" w:rsidP="00147D83">
            <w:r>
              <w:t>(11628, 45, '2015-05-05 09:02:20'),</w:t>
            </w:r>
          </w:p>
          <w:p w:rsidR="0099030E" w:rsidRDefault="0099030E" w:rsidP="00147D83">
            <w:r>
              <w:t>(11629, 45, '2015-05-05 09:02:23'),</w:t>
            </w:r>
          </w:p>
          <w:p w:rsidR="0099030E" w:rsidRDefault="0099030E" w:rsidP="00147D83">
            <w:r>
              <w:t>(11630, 45, '2015-05-05 09:02:26'),</w:t>
            </w:r>
          </w:p>
          <w:p w:rsidR="0099030E" w:rsidRDefault="0099030E" w:rsidP="00147D83">
            <w:r>
              <w:t>(11631, 45, '2015-05-05 09:02:29'),</w:t>
            </w:r>
          </w:p>
          <w:p w:rsidR="0099030E" w:rsidRDefault="0099030E" w:rsidP="00147D83">
            <w:r>
              <w:t>(11632, 46, '2015-05-05 09:02:32'),</w:t>
            </w:r>
          </w:p>
          <w:p w:rsidR="0099030E" w:rsidRDefault="0099030E" w:rsidP="00147D83">
            <w:r>
              <w:t>(11633, 46, '2015-05-05 09:02:35'),</w:t>
            </w:r>
          </w:p>
          <w:p w:rsidR="0099030E" w:rsidRDefault="0099030E" w:rsidP="00147D83">
            <w:r>
              <w:t>(11634, 46, '2015-05-05 09:02:38'),</w:t>
            </w:r>
          </w:p>
          <w:p w:rsidR="0099030E" w:rsidRDefault="0099030E" w:rsidP="00147D83">
            <w:r>
              <w:t>(11635, 45, '2015-05-05 09:02:41'),</w:t>
            </w:r>
          </w:p>
          <w:p w:rsidR="0099030E" w:rsidRDefault="0099030E" w:rsidP="00147D83">
            <w:r>
              <w:t>(11636, 45, '2015-05-05 09:02:44'),</w:t>
            </w:r>
          </w:p>
          <w:p w:rsidR="0099030E" w:rsidRDefault="0099030E" w:rsidP="00147D83">
            <w:r>
              <w:t>(11637, 45, '2015-05-05 09:02:47'),</w:t>
            </w:r>
          </w:p>
          <w:p w:rsidR="0099030E" w:rsidRDefault="0099030E" w:rsidP="00147D83">
            <w:r>
              <w:t>(11638, 45, '2015-05-05 09:02:50'),</w:t>
            </w:r>
          </w:p>
          <w:p w:rsidR="0099030E" w:rsidRDefault="0099030E" w:rsidP="00147D83">
            <w:r>
              <w:t>(11639, 45, '2015-05-05 09:02:53'),</w:t>
            </w:r>
          </w:p>
          <w:p w:rsidR="0099030E" w:rsidRDefault="0099030E" w:rsidP="00147D83">
            <w:r>
              <w:t>(11640, 46, '2015-05-05 09:02:56'),</w:t>
            </w:r>
          </w:p>
          <w:p w:rsidR="0099030E" w:rsidRDefault="0099030E" w:rsidP="00147D83">
            <w:r>
              <w:t>(11641, 46, '2015-05-05 09:03:00'),</w:t>
            </w:r>
          </w:p>
          <w:p w:rsidR="0099030E" w:rsidRDefault="0099030E" w:rsidP="00147D83">
            <w:r>
              <w:t>(11642, 46, '2015-05-05 09:03:03'),</w:t>
            </w:r>
          </w:p>
          <w:p w:rsidR="0099030E" w:rsidRDefault="0099030E" w:rsidP="00147D83">
            <w:r>
              <w:t>(11643, 46, '2015-05-05 09:03:06'),</w:t>
            </w:r>
          </w:p>
          <w:p w:rsidR="0099030E" w:rsidRDefault="0099030E" w:rsidP="00147D83">
            <w:r>
              <w:t>(11644, 46, '2015-05-05 09:03:09'),</w:t>
            </w:r>
          </w:p>
          <w:p w:rsidR="0099030E" w:rsidRDefault="0099030E" w:rsidP="00147D83">
            <w:r>
              <w:t>(11645, 46, '2015-05-05 09:03:12'),</w:t>
            </w:r>
          </w:p>
          <w:p w:rsidR="0099030E" w:rsidRDefault="0099030E" w:rsidP="00147D83">
            <w:r>
              <w:t>(11646, 46, '2015-05-05 09:03:15'),</w:t>
            </w:r>
          </w:p>
          <w:p w:rsidR="0099030E" w:rsidRDefault="0099030E" w:rsidP="00147D83">
            <w:r>
              <w:t>(11647, 45, '2015-05-05 09:03:18'),</w:t>
            </w:r>
          </w:p>
          <w:p w:rsidR="0099030E" w:rsidRDefault="0099030E" w:rsidP="00147D83">
            <w:r>
              <w:t>(11648, 45, '2015-05-05 09:03:21'),</w:t>
            </w:r>
          </w:p>
          <w:p w:rsidR="0099030E" w:rsidRDefault="0099030E" w:rsidP="00147D83">
            <w:r>
              <w:t>(11649, 44, '2015-05-05 09:03:24'),</w:t>
            </w:r>
          </w:p>
          <w:p w:rsidR="0099030E" w:rsidRDefault="0099030E" w:rsidP="00147D83">
            <w:r>
              <w:t>(11650, 45, '2015-05-05 09:03:27'),</w:t>
            </w:r>
          </w:p>
          <w:p w:rsidR="0099030E" w:rsidRDefault="0099030E" w:rsidP="00147D83">
            <w:r>
              <w:t>(11651, 44, '2015-05-05 09:03:30'),</w:t>
            </w:r>
          </w:p>
          <w:p w:rsidR="0099030E" w:rsidRDefault="0099030E" w:rsidP="00147D83">
            <w:r>
              <w:t>(11652, 42, '2015-05-05 09:03:33'),</w:t>
            </w:r>
          </w:p>
          <w:p w:rsidR="0099030E" w:rsidRDefault="0099030E" w:rsidP="00147D83">
            <w:r>
              <w:t>(11653, 46, '2015-05-05 09:03:36'),</w:t>
            </w:r>
          </w:p>
          <w:p w:rsidR="0099030E" w:rsidRDefault="0099030E" w:rsidP="00147D83">
            <w:r>
              <w:t>(11654, 46, '2015-05-05 09:03:39'),</w:t>
            </w:r>
          </w:p>
          <w:p w:rsidR="0099030E" w:rsidRDefault="0099030E" w:rsidP="00147D83">
            <w:r>
              <w:t>(11655, 46, '2015-05-05 09:03:42'),</w:t>
            </w:r>
          </w:p>
          <w:p w:rsidR="0099030E" w:rsidRDefault="0099030E" w:rsidP="00147D83">
            <w:r>
              <w:t>(11656, 46, '2015-05-05 09:03:45'),</w:t>
            </w:r>
          </w:p>
          <w:p w:rsidR="0099030E" w:rsidRDefault="0099030E" w:rsidP="00147D83">
            <w:r>
              <w:t>(11657, 46, '2015-05-05 09:03:48'),</w:t>
            </w:r>
          </w:p>
          <w:p w:rsidR="0099030E" w:rsidRDefault="0099030E" w:rsidP="00147D83">
            <w:r>
              <w:t>(11658, 46, '2015-05-05 09:03:51'),</w:t>
            </w:r>
          </w:p>
          <w:p w:rsidR="0099030E" w:rsidRDefault="0099030E" w:rsidP="00147D83">
            <w:r>
              <w:t>(11659, 46, '2015-05-05 09:03:54'),</w:t>
            </w:r>
          </w:p>
          <w:p w:rsidR="0099030E" w:rsidRDefault="0099030E" w:rsidP="00147D83">
            <w:r>
              <w:t>(11660, 46, '2015-05-05 09:03:57'),</w:t>
            </w:r>
          </w:p>
          <w:p w:rsidR="0099030E" w:rsidRDefault="0099030E" w:rsidP="00147D83">
            <w:r>
              <w:t>(11661, 46, '2015-05-05 09:04:00'),</w:t>
            </w:r>
          </w:p>
          <w:p w:rsidR="0099030E" w:rsidRDefault="0099030E" w:rsidP="00147D83">
            <w:r>
              <w:t>(11662, 46, '2015-05-05 09:04:03'),</w:t>
            </w:r>
          </w:p>
          <w:p w:rsidR="0099030E" w:rsidRDefault="0099030E" w:rsidP="00147D83">
            <w:r>
              <w:t>(11663, 46, '2015-05-05 09:04:06'),</w:t>
            </w:r>
          </w:p>
          <w:p w:rsidR="0099030E" w:rsidRDefault="0099030E" w:rsidP="00147D83">
            <w:r>
              <w:t>(11664, 45, '2015-05-05 09:04:09'),</w:t>
            </w:r>
          </w:p>
          <w:p w:rsidR="0099030E" w:rsidRDefault="0099030E" w:rsidP="00147D83">
            <w:r>
              <w:t>(11665, 45, '2015-05-05 09:04:12'),</w:t>
            </w:r>
          </w:p>
          <w:p w:rsidR="0099030E" w:rsidRDefault="0099030E" w:rsidP="00147D83">
            <w:r>
              <w:t>(11666, 45, '2015-05-05 09:04:15'),</w:t>
            </w:r>
          </w:p>
          <w:p w:rsidR="0099030E" w:rsidRDefault="0099030E" w:rsidP="00147D83">
            <w:r>
              <w:t>(11667, 45, '2015-05-05 09:04:18'),</w:t>
            </w:r>
          </w:p>
          <w:p w:rsidR="0099030E" w:rsidRDefault="0099030E" w:rsidP="00147D83">
            <w:r>
              <w:t>(11668, 45, '2015-05-05 09:04:21'),</w:t>
            </w:r>
          </w:p>
          <w:p w:rsidR="0099030E" w:rsidRDefault="0099030E" w:rsidP="00147D83">
            <w:r>
              <w:t>(11669, 45, '2015-05-05 09:04:25'),</w:t>
            </w:r>
          </w:p>
          <w:p w:rsidR="0099030E" w:rsidRDefault="0099030E" w:rsidP="00147D83">
            <w:r>
              <w:t>(11670, 45, '2015-05-05 09:04:28'),</w:t>
            </w:r>
          </w:p>
          <w:p w:rsidR="0099030E" w:rsidRDefault="0099030E" w:rsidP="00147D83">
            <w:r>
              <w:t>(11671, 45, '2015-05-05 09:04:31'),</w:t>
            </w:r>
          </w:p>
          <w:p w:rsidR="0099030E" w:rsidRDefault="0099030E" w:rsidP="00147D83">
            <w:r>
              <w:t>(11672, 45, '2015-05-05 09:04:34'),</w:t>
            </w:r>
          </w:p>
          <w:p w:rsidR="0099030E" w:rsidRDefault="0099030E" w:rsidP="00147D83">
            <w:r>
              <w:t>(11673, 45, '2015-05-05 09:04:37'),</w:t>
            </w:r>
          </w:p>
          <w:p w:rsidR="0099030E" w:rsidRDefault="0099030E" w:rsidP="00147D83">
            <w:r>
              <w:t>(11674, 45, '2015-05-05 09:04:40'),</w:t>
            </w:r>
          </w:p>
          <w:p w:rsidR="0099030E" w:rsidRDefault="0099030E" w:rsidP="00147D83">
            <w:r>
              <w:t>(11675, 45, '2015-05-05 09:04:43'),</w:t>
            </w:r>
          </w:p>
          <w:p w:rsidR="0099030E" w:rsidRDefault="0099030E" w:rsidP="00147D83">
            <w:r>
              <w:t>(11676, 45, '2015-05-05 09:04:46'),</w:t>
            </w:r>
          </w:p>
          <w:p w:rsidR="0099030E" w:rsidRDefault="0099030E" w:rsidP="00147D83">
            <w:r>
              <w:t>(11677, 45, '2015-05-05 09:04:49'),</w:t>
            </w:r>
          </w:p>
          <w:p w:rsidR="0099030E" w:rsidRDefault="0099030E" w:rsidP="00147D83">
            <w:r>
              <w:t>(11678, 45, '2015-05-05 09:04:52'),</w:t>
            </w:r>
          </w:p>
          <w:p w:rsidR="0099030E" w:rsidRDefault="0099030E" w:rsidP="00147D83">
            <w:r>
              <w:t>(11679, 43, '2015-05-05 09:04:55'),</w:t>
            </w:r>
          </w:p>
          <w:p w:rsidR="0099030E" w:rsidRDefault="0099030E" w:rsidP="00147D83">
            <w:r>
              <w:t>(11680, 45, '2015-05-05 09:04:58'),</w:t>
            </w:r>
          </w:p>
          <w:p w:rsidR="0099030E" w:rsidRDefault="0099030E" w:rsidP="00147D83">
            <w:r>
              <w:t>(11681, 45, '2015-05-05 09:05:01'),</w:t>
            </w:r>
          </w:p>
          <w:p w:rsidR="0099030E" w:rsidRDefault="0099030E" w:rsidP="00147D83">
            <w:r>
              <w:t>(11682, 45, '2015-05-05 09:05:04'),</w:t>
            </w:r>
          </w:p>
          <w:p w:rsidR="0099030E" w:rsidRDefault="0099030E" w:rsidP="00147D83">
            <w:r>
              <w:t>(11683, 45, '2015-05-05 09:05:07'),</w:t>
            </w:r>
          </w:p>
          <w:p w:rsidR="0099030E" w:rsidRDefault="0099030E" w:rsidP="00147D83">
            <w:r>
              <w:t>(11684, 45, '2015-05-05 09:05:10'),</w:t>
            </w:r>
          </w:p>
          <w:p w:rsidR="0099030E" w:rsidRDefault="0099030E" w:rsidP="00147D83">
            <w:r>
              <w:t>(11685, 45, '2015-05-05 09:05:13'),</w:t>
            </w:r>
          </w:p>
          <w:p w:rsidR="0099030E" w:rsidRDefault="0099030E" w:rsidP="00147D83">
            <w:r>
              <w:t>(11686, 45, '2015-05-05 09:05:16'),</w:t>
            </w:r>
          </w:p>
          <w:p w:rsidR="0099030E" w:rsidRDefault="0099030E" w:rsidP="00147D83">
            <w:r>
              <w:t>(11687, 45, '2015-05-05 09:05:19'),</w:t>
            </w:r>
          </w:p>
          <w:p w:rsidR="0099030E" w:rsidRDefault="0099030E" w:rsidP="00147D83">
            <w:r>
              <w:t>(11688, 45, '2015-05-05 09:05:22'),</w:t>
            </w:r>
          </w:p>
          <w:p w:rsidR="0099030E" w:rsidRDefault="0099030E" w:rsidP="00147D83">
            <w:r>
              <w:t>(11689, 46, '2015-05-05 09:05:25'),</w:t>
            </w:r>
          </w:p>
          <w:p w:rsidR="0099030E" w:rsidRDefault="0099030E" w:rsidP="00147D83">
            <w:r>
              <w:t>(11690, 46, '2015-05-05 09:05:28'),</w:t>
            </w:r>
          </w:p>
          <w:p w:rsidR="0099030E" w:rsidRDefault="0099030E" w:rsidP="00147D83">
            <w:r>
              <w:t>(11691, 45, '2015-05-05 09:05:31'),</w:t>
            </w:r>
          </w:p>
          <w:p w:rsidR="0099030E" w:rsidRDefault="0099030E" w:rsidP="00147D83">
            <w:r>
              <w:t>(11692, 45, '2015-05-05 09:05:34'),</w:t>
            </w:r>
          </w:p>
          <w:p w:rsidR="0099030E" w:rsidRDefault="0099030E" w:rsidP="00147D83">
            <w:r>
              <w:t>(11693, 45, '2015-05-05 09:05:37'),</w:t>
            </w:r>
          </w:p>
          <w:p w:rsidR="0099030E" w:rsidRDefault="0099030E" w:rsidP="00147D83">
            <w:r>
              <w:t>(11694, 45, '2015-05-05 09:05:41'),</w:t>
            </w:r>
          </w:p>
          <w:p w:rsidR="0099030E" w:rsidRDefault="0099030E" w:rsidP="00147D83">
            <w:r>
              <w:t>(11695, 45, '2015-05-05 09:05:44'),</w:t>
            </w:r>
          </w:p>
          <w:p w:rsidR="0099030E" w:rsidRDefault="0099030E" w:rsidP="00147D83">
            <w:r>
              <w:t>(11696, 45, '2015-05-05 09:05:47'),</w:t>
            </w:r>
          </w:p>
          <w:p w:rsidR="0099030E" w:rsidRDefault="0099030E" w:rsidP="00147D83">
            <w:r>
              <w:t>(11697, 45, '2015-05-05 09:05:50'),</w:t>
            </w:r>
          </w:p>
          <w:p w:rsidR="0099030E" w:rsidRDefault="0099030E" w:rsidP="00147D83">
            <w:r>
              <w:t>(11698, 44, '2015-05-05 09:05:53'),</w:t>
            </w:r>
          </w:p>
          <w:p w:rsidR="0099030E" w:rsidRDefault="0099030E" w:rsidP="00147D83">
            <w:r>
              <w:t>(11699, 44, '2015-05-05 09:05:56'),</w:t>
            </w:r>
          </w:p>
          <w:p w:rsidR="0099030E" w:rsidRDefault="0099030E" w:rsidP="00147D83">
            <w:r>
              <w:t>(11700, 44, '2015-05-05 09:05:59'),</w:t>
            </w:r>
          </w:p>
          <w:p w:rsidR="0099030E" w:rsidRDefault="0099030E" w:rsidP="00147D83">
            <w:r>
              <w:t>(11701, 44, '2015-05-05 09:06:09'),</w:t>
            </w:r>
          </w:p>
          <w:p w:rsidR="0099030E" w:rsidRDefault="0099030E" w:rsidP="00147D83">
            <w:r>
              <w:t>(11702, 44, '2015-05-05 09:06:12'),</w:t>
            </w:r>
          </w:p>
          <w:p w:rsidR="0099030E" w:rsidRDefault="0099030E" w:rsidP="00147D83">
            <w:r>
              <w:t>(11703, 45, '2015-05-05 09:06:16'),</w:t>
            </w:r>
          </w:p>
          <w:p w:rsidR="0099030E" w:rsidRDefault="0099030E" w:rsidP="00147D83">
            <w:r>
              <w:t>(11704, 45, '2015-05-05 09:06:19'),</w:t>
            </w:r>
          </w:p>
          <w:p w:rsidR="0099030E" w:rsidRDefault="0099030E" w:rsidP="00147D83">
            <w:r>
              <w:t>(11705, 44, '2015-05-05 09:06:22'),</w:t>
            </w:r>
          </w:p>
          <w:p w:rsidR="0099030E" w:rsidRDefault="0099030E" w:rsidP="00147D83">
            <w:r>
              <w:t>(11706, 45, '2015-05-05 09:06:25'),</w:t>
            </w:r>
          </w:p>
          <w:p w:rsidR="0099030E" w:rsidRDefault="0099030E" w:rsidP="00147D83">
            <w:r>
              <w:t>(11707, 45, '2015-05-05 09:06:28'),</w:t>
            </w:r>
          </w:p>
          <w:p w:rsidR="0099030E" w:rsidRDefault="0099030E" w:rsidP="00147D83">
            <w:r>
              <w:t>(11708, 45, '2015-05-05 09:06:31'),</w:t>
            </w:r>
          </w:p>
          <w:p w:rsidR="0099030E" w:rsidRDefault="0099030E" w:rsidP="00147D83">
            <w:r>
              <w:t>(11709, 45, '2015-05-05 09:06:34'),</w:t>
            </w:r>
          </w:p>
          <w:p w:rsidR="0099030E" w:rsidRDefault="0099030E" w:rsidP="00147D83">
            <w:r>
              <w:t>(11710, 45, '2015-05-05 09:06:38'),</w:t>
            </w:r>
          </w:p>
          <w:p w:rsidR="0099030E" w:rsidRDefault="0099030E" w:rsidP="00147D83">
            <w:r>
              <w:t>(11711, 44, '2015-05-05 09:06:41'),</w:t>
            </w:r>
          </w:p>
          <w:p w:rsidR="0099030E" w:rsidRDefault="0099030E" w:rsidP="00147D83">
            <w:r>
              <w:t>(11712, 44, '2015-05-05 09:06:44'),</w:t>
            </w:r>
          </w:p>
          <w:p w:rsidR="0099030E" w:rsidRDefault="0099030E" w:rsidP="00147D83">
            <w:r>
              <w:t>(11713, 45, '2015-05-05 09:06:47'),</w:t>
            </w:r>
          </w:p>
          <w:p w:rsidR="0099030E" w:rsidRDefault="0099030E" w:rsidP="00147D83">
            <w:r>
              <w:t>(11714, 45, '2015-05-05 09:06:50'),</w:t>
            </w:r>
          </w:p>
          <w:p w:rsidR="0099030E" w:rsidRDefault="0099030E" w:rsidP="00147D83">
            <w:r>
              <w:t>(11715, 46, '2015-05-05 09:06:53'),</w:t>
            </w:r>
          </w:p>
          <w:p w:rsidR="0099030E" w:rsidRDefault="0099030E" w:rsidP="00147D83">
            <w:r>
              <w:t>(11716, 46, '2015-05-05 09:06:56'),</w:t>
            </w:r>
          </w:p>
          <w:p w:rsidR="0099030E" w:rsidRDefault="0099030E" w:rsidP="00147D83">
            <w:r>
              <w:t>(11717, 47, '2015-05-05 09:06:59'),</w:t>
            </w:r>
          </w:p>
          <w:p w:rsidR="0099030E" w:rsidRDefault="0099030E" w:rsidP="00147D83">
            <w:r>
              <w:t>(11718, 47, '2015-05-05 09:07:02'),</w:t>
            </w:r>
          </w:p>
          <w:p w:rsidR="0099030E" w:rsidRDefault="0099030E" w:rsidP="00147D83">
            <w:r>
              <w:t>(11719, 47, '2015-05-05 09:07:05'),</w:t>
            </w:r>
          </w:p>
          <w:p w:rsidR="0099030E" w:rsidRDefault="0099030E" w:rsidP="00147D83">
            <w:r>
              <w:t>(11720, 47, '2015-05-05 09:07:08'),</w:t>
            </w:r>
          </w:p>
          <w:p w:rsidR="0099030E" w:rsidRDefault="0099030E" w:rsidP="00147D83">
            <w:r>
              <w:t>(11721, 47, '2015-05-05 09:07:11'),</w:t>
            </w:r>
          </w:p>
          <w:p w:rsidR="0099030E" w:rsidRDefault="0099030E" w:rsidP="00147D83">
            <w:r>
              <w:t>(11722, 47, '2015-05-05 09:07:14'),</w:t>
            </w:r>
          </w:p>
          <w:p w:rsidR="0099030E" w:rsidRDefault="0099030E" w:rsidP="00147D83">
            <w:r>
              <w:t>(11723, 46, '2015-05-05 09:07:17'),</w:t>
            </w:r>
          </w:p>
          <w:p w:rsidR="0099030E" w:rsidRDefault="0099030E" w:rsidP="00147D83">
            <w:r>
              <w:t>(11724, 44, '2015-05-05 09:07:20'),</w:t>
            </w:r>
          </w:p>
          <w:p w:rsidR="0099030E" w:rsidRDefault="0099030E" w:rsidP="00147D83">
            <w:r>
              <w:t>(11725, 44, '2015-05-05 09:07:23'),</w:t>
            </w:r>
          </w:p>
          <w:p w:rsidR="0099030E" w:rsidRDefault="0099030E" w:rsidP="00147D83">
            <w:r>
              <w:t>(11726, 43, '2015-05-05 09:07:26'),</w:t>
            </w:r>
          </w:p>
          <w:p w:rsidR="0099030E" w:rsidRDefault="0099030E" w:rsidP="00147D83">
            <w:r>
              <w:t>(11727, 43, '2015-05-05 09:07:29'),</w:t>
            </w:r>
          </w:p>
          <w:p w:rsidR="0099030E" w:rsidRDefault="0099030E" w:rsidP="00147D83">
            <w:r>
              <w:t>(11728, 43, '2015-05-05 09:07:32'),</w:t>
            </w:r>
          </w:p>
          <w:p w:rsidR="0099030E" w:rsidRDefault="0099030E" w:rsidP="00147D83">
            <w:r>
              <w:t>(11729, 43, '2015-05-05 09:07:35'),</w:t>
            </w:r>
          </w:p>
          <w:p w:rsidR="0099030E" w:rsidRDefault="0099030E" w:rsidP="00147D83">
            <w:r>
              <w:t>(11730, 43, '2015-05-05 09:07:38'),</w:t>
            </w:r>
          </w:p>
          <w:p w:rsidR="0099030E" w:rsidRDefault="0099030E" w:rsidP="00147D83">
            <w:r>
              <w:t>(11731, 43, '2015-05-05 09:07:41'),</w:t>
            </w:r>
          </w:p>
          <w:p w:rsidR="0099030E" w:rsidRDefault="0099030E" w:rsidP="00147D83">
            <w:r>
              <w:t>(11732, 44, '2015-05-05 09:07:44'),</w:t>
            </w:r>
          </w:p>
          <w:p w:rsidR="0099030E" w:rsidRDefault="0099030E" w:rsidP="00147D83">
            <w:r>
              <w:t>(11733, 45, '2015-05-05 09:07:47'),</w:t>
            </w:r>
          </w:p>
          <w:p w:rsidR="0099030E" w:rsidRDefault="0099030E" w:rsidP="00147D83">
            <w:r>
              <w:t>(11734, 47, '2015-05-05 09:07:50'),</w:t>
            </w:r>
          </w:p>
          <w:p w:rsidR="0099030E" w:rsidRDefault="0099030E" w:rsidP="00147D83">
            <w:r>
              <w:t>(11735, 47, '2015-05-05 09:07:53'),</w:t>
            </w:r>
          </w:p>
          <w:p w:rsidR="0099030E" w:rsidRDefault="0099030E" w:rsidP="00147D83">
            <w:r>
              <w:t>(11736, 48, '2015-05-05 09:07:56'),</w:t>
            </w:r>
          </w:p>
          <w:p w:rsidR="0099030E" w:rsidRDefault="0099030E" w:rsidP="00147D83">
            <w:r>
              <w:t>(11737, 48, '2015-05-05 09:07:59'),</w:t>
            </w:r>
          </w:p>
          <w:p w:rsidR="0099030E" w:rsidRDefault="0099030E" w:rsidP="00147D83">
            <w:r>
              <w:t>(11738, 48, '2015-05-05 09:08:02'),</w:t>
            </w:r>
          </w:p>
          <w:p w:rsidR="0099030E" w:rsidRDefault="0099030E" w:rsidP="00147D83">
            <w:r>
              <w:t>(11739, 48, '2015-05-05 09:08:06'),</w:t>
            </w:r>
          </w:p>
          <w:p w:rsidR="0099030E" w:rsidRDefault="0099030E" w:rsidP="00147D83">
            <w:r>
              <w:t>(11740, 47, '2015-05-05 09:08:09'),</w:t>
            </w:r>
          </w:p>
          <w:p w:rsidR="0099030E" w:rsidRDefault="0099030E" w:rsidP="00147D83">
            <w:r>
              <w:t>(11741, 45, '2015-05-05 09:08:12'),</w:t>
            </w:r>
          </w:p>
          <w:p w:rsidR="0099030E" w:rsidRDefault="0099030E" w:rsidP="00147D83">
            <w:r>
              <w:t>(11742, 46, '2015-05-05 09:08:15'),</w:t>
            </w:r>
          </w:p>
          <w:p w:rsidR="0099030E" w:rsidRDefault="0099030E" w:rsidP="00147D83">
            <w:r>
              <w:t>(11743, 47, '2015-05-05 09:08:18'),</w:t>
            </w:r>
          </w:p>
          <w:p w:rsidR="0099030E" w:rsidRDefault="0099030E" w:rsidP="00147D83">
            <w:r>
              <w:t>(11744, 48, '2015-05-05 09:08:21'),</w:t>
            </w:r>
          </w:p>
          <w:p w:rsidR="0099030E" w:rsidRDefault="0099030E" w:rsidP="00147D83">
            <w:r>
              <w:t>(11745, 48, '2015-05-05 09:08:24'),</w:t>
            </w:r>
          </w:p>
          <w:p w:rsidR="0099030E" w:rsidRDefault="0099030E" w:rsidP="00147D83">
            <w:r>
              <w:t>(11746, 41, '2015-05-05 09:08:27'),</w:t>
            </w:r>
          </w:p>
          <w:p w:rsidR="0099030E" w:rsidRDefault="0099030E" w:rsidP="00147D83">
            <w:r>
              <w:t>(11747, 46, '2015-05-05 09:08:30'),</w:t>
            </w:r>
          </w:p>
          <w:p w:rsidR="0099030E" w:rsidRDefault="0099030E" w:rsidP="00147D83">
            <w:r>
              <w:t>(11748, 46, '2015-05-05 09:08:33'),</w:t>
            </w:r>
          </w:p>
          <w:p w:rsidR="0099030E" w:rsidRDefault="0099030E" w:rsidP="00147D83">
            <w:r>
              <w:t>(11749, 45, '2015-05-05 09:08:36'),</w:t>
            </w:r>
          </w:p>
          <w:p w:rsidR="0099030E" w:rsidRDefault="0099030E" w:rsidP="00147D83">
            <w:r>
              <w:t>(11750, 39, '2015-05-05 09:08:39'),</w:t>
            </w:r>
          </w:p>
          <w:p w:rsidR="0099030E" w:rsidRDefault="0099030E" w:rsidP="00147D83">
            <w:r>
              <w:t>(11751, 40, '2015-05-05 09:08:42'),</w:t>
            </w:r>
          </w:p>
          <w:p w:rsidR="0099030E" w:rsidRDefault="0099030E" w:rsidP="00147D83">
            <w:r>
              <w:t>(11752, 44, '2015-05-05 09:08:45'),</w:t>
            </w:r>
          </w:p>
          <w:p w:rsidR="0099030E" w:rsidRDefault="0099030E" w:rsidP="00147D83">
            <w:r>
              <w:t>(11753, 47, '2015-05-05 09:08:48'),</w:t>
            </w:r>
          </w:p>
          <w:p w:rsidR="0099030E" w:rsidRDefault="0099030E" w:rsidP="00147D83">
            <w:r>
              <w:t>(11754, 47, '2015-05-05 09:08:51'),</w:t>
            </w:r>
          </w:p>
          <w:p w:rsidR="0099030E" w:rsidRDefault="0099030E" w:rsidP="00147D83">
            <w:r>
              <w:t>(11755, 47, '2015-05-05 09:08:54'),</w:t>
            </w:r>
          </w:p>
          <w:p w:rsidR="0099030E" w:rsidRDefault="0099030E" w:rsidP="00147D83">
            <w:r>
              <w:t>(11756, 47, '2015-05-05 09:08:57'),</w:t>
            </w:r>
          </w:p>
          <w:p w:rsidR="0099030E" w:rsidRDefault="0099030E" w:rsidP="00147D83">
            <w:r>
              <w:t>(11757, 47, '2015-05-05 09:09:00'),</w:t>
            </w:r>
          </w:p>
          <w:p w:rsidR="0099030E" w:rsidRDefault="0099030E" w:rsidP="00147D83">
            <w:r>
              <w:t>(11758, 45, '2015-05-05 09:09:03'),</w:t>
            </w:r>
          </w:p>
          <w:p w:rsidR="0099030E" w:rsidRDefault="0099030E" w:rsidP="00147D83">
            <w:r>
              <w:t>(11759, 46, '2015-05-05 09:09:06'),</w:t>
            </w:r>
          </w:p>
          <w:p w:rsidR="0099030E" w:rsidRDefault="0099030E" w:rsidP="00147D83">
            <w:r>
              <w:t>(11760, 46, '2015-05-05 09:09:09'),</w:t>
            </w:r>
          </w:p>
          <w:p w:rsidR="0099030E" w:rsidRDefault="0099030E" w:rsidP="00147D83">
            <w:r>
              <w:t>(11761, 40, '2015-05-05 09:09:12'),</w:t>
            </w:r>
          </w:p>
          <w:p w:rsidR="0099030E" w:rsidRDefault="0099030E" w:rsidP="00147D83">
            <w:r>
              <w:t>(11762, 43, '2015-05-05 09:09:15'),</w:t>
            </w:r>
          </w:p>
          <w:p w:rsidR="0099030E" w:rsidRDefault="0099030E" w:rsidP="00147D83">
            <w:r>
              <w:t>(11763, 45, '2015-05-05 09:09:18'),</w:t>
            </w:r>
          </w:p>
          <w:p w:rsidR="0099030E" w:rsidRDefault="0099030E" w:rsidP="00147D83">
            <w:r>
              <w:t>(11764, 45, '2015-05-05 09:09:21'),</w:t>
            </w:r>
          </w:p>
          <w:p w:rsidR="0099030E" w:rsidRDefault="0099030E" w:rsidP="00147D83">
            <w:r>
              <w:t>(11765, 45, '2015-05-05 09:09:24'),</w:t>
            </w:r>
          </w:p>
          <w:p w:rsidR="0099030E" w:rsidRDefault="0099030E" w:rsidP="00147D83">
            <w:r>
              <w:t>(11766, 45, '2015-05-05 09:09:27'),</w:t>
            </w:r>
          </w:p>
          <w:p w:rsidR="0099030E" w:rsidRDefault="0099030E" w:rsidP="00147D83">
            <w:r>
              <w:t>(11767, 45, '2015-05-05 09:09:30'),</w:t>
            </w:r>
          </w:p>
          <w:p w:rsidR="0099030E" w:rsidRDefault="0099030E" w:rsidP="00147D83">
            <w:r>
              <w:t>(11768, 45, '2015-05-05 09:09:33'),</w:t>
            </w:r>
          </w:p>
          <w:p w:rsidR="0099030E" w:rsidRDefault="0099030E" w:rsidP="00147D83">
            <w:r>
              <w:t>(11769, 45, '2015-05-05 09:09:37'),</w:t>
            </w:r>
          </w:p>
          <w:p w:rsidR="0099030E" w:rsidRDefault="0099030E" w:rsidP="00147D83">
            <w:r>
              <w:t>(11770, 45, '2015-05-05 09:09:40'),</w:t>
            </w:r>
          </w:p>
          <w:p w:rsidR="0099030E" w:rsidRDefault="0099030E" w:rsidP="00147D83">
            <w:r>
              <w:t>(11771, 45, '2015-05-05 09:09:43'),</w:t>
            </w:r>
          </w:p>
          <w:p w:rsidR="0099030E" w:rsidRDefault="0099030E" w:rsidP="00147D83">
            <w:r>
              <w:t>(11772, 45, '2015-05-05 09:09:46'),</w:t>
            </w:r>
          </w:p>
          <w:p w:rsidR="0099030E" w:rsidRDefault="0099030E" w:rsidP="00147D83">
            <w:r>
              <w:t>(11773, 45, '2015-05-05 09:09:49'),</w:t>
            </w:r>
          </w:p>
          <w:p w:rsidR="0099030E" w:rsidRDefault="0099030E" w:rsidP="00147D83">
            <w:r>
              <w:t>(11774, 45, '2015-05-05 09:09:52'),</w:t>
            </w:r>
          </w:p>
          <w:p w:rsidR="0099030E" w:rsidRDefault="0099030E" w:rsidP="00147D83">
            <w:r>
              <w:t>(11775, 43, '2015-05-05 09:09:55'),</w:t>
            </w:r>
          </w:p>
          <w:p w:rsidR="0099030E" w:rsidRDefault="0099030E" w:rsidP="00147D83">
            <w:r>
              <w:t>(11776, 40, '2015-05-05 09:09:58'),</w:t>
            </w:r>
          </w:p>
          <w:p w:rsidR="0099030E" w:rsidRDefault="0099030E" w:rsidP="00147D83">
            <w:r>
              <w:t>(11777, 36, '2015-05-05 09:10:01'),</w:t>
            </w:r>
          </w:p>
          <w:p w:rsidR="0099030E" w:rsidRDefault="0099030E" w:rsidP="00147D83">
            <w:r>
              <w:t>(11778, 38, '2015-05-05 09:10:04'),</w:t>
            </w:r>
          </w:p>
          <w:p w:rsidR="0099030E" w:rsidRDefault="0099030E" w:rsidP="00147D83">
            <w:r>
              <w:t>(11779, 43, '2015-05-05 09:10:07'),</w:t>
            </w:r>
          </w:p>
          <w:p w:rsidR="0099030E" w:rsidRDefault="0099030E" w:rsidP="00147D83">
            <w:r>
              <w:t>(11780, 44, '2015-05-05 09:10:10'),</w:t>
            </w:r>
          </w:p>
          <w:p w:rsidR="0099030E" w:rsidRDefault="0099030E" w:rsidP="00147D83">
            <w:r>
              <w:t>(11781, 45, '2015-05-05 09:10:13'),</w:t>
            </w:r>
          </w:p>
          <w:p w:rsidR="0099030E" w:rsidRDefault="0099030E" w:rsidP="00147D83">
            <w:r>
              <w:t>(11782, 45, '2015-05-05 09:10:16'),</w:t>
            </w:r>
          </w:p>
          <w:p w:rsidR="0099030E" w:rsidRDefault="0099030E" w:rsidP="00147D83">
            <w:r>
              <w:t>(11783, 45, '2015-05-05 09:10:19'),</w:t>
            </w:r>
          </w:p>
          <w:p w:rsidR="0099030E" w:rsidRDefault="0099030E" w:rsidP="00147D83">
            <w:r>
              <w:t>(11784, 45, '2015-05-05 09:10:22'),</w:t>
            </w:r>
          </w:p>
          <w:p w:rsidR="0099030E" w:rsidRDefault="0099030E" w:rsidP="00147D83">
            <w:r>
              <w:t>(11785, 45, '2015-05-05 09:10:26'),</w:t>
            </w:r>
          </w:p>
          <w:p w:rsidR="0099030E" w:rsidRDefault="0099030E" w:rsidP="00147D83">
            <w:r>
              <w:t>(11786, 45, '2015-05-05 09:10:29'),</w:t>
            </w:r>
          </w:p>
          <w:p w:rsidR="0099030E" w:rsidRDefault="0099030E" w:rsidP="00147D83">
            <w:r>
              <w:t>(11787, 45, '2015-05-05 09:10:32'),</w:t>
            </w:r>
          </w:p>
          <w:p w:rsidR="0099030E" w:rsidRDefault="0099030E" w:rsidP="00147D83">
            <w:r>
              <w:t>(11788, 46, '2015-05-05 09:10:35'),</w:t>
            </w:r>
          </w:p>
          <w:p w:rsidR="0099030E" w:rsidRDefault="0099030E" w:rsidP="00147D83">
            <w:r>
              <w:t>(11789, 46, '2015-05-05 09:10:38'),</w:t>
            </w:r>
          </w:p>
          <w:p w:rsidR="0099030E" w:rsidRDefault="0099030E" w:rsidP="00147D83">
            <w:r>
              <w:t>(11790, 47, '2015-05-05 09:10:41'),</w:t>
            </w:r>
          </w:p>
          <w:p w:rsidR="0099030E" w:rsidRDefault="0099030E" w:rsidP="00147D83">
            <w:r>
              <w:t>(11791, 47, '2015-05-05 09:10:44'),</w:t>
            </w:r>
          </w:p>
          <w:p w:rsidR="0099030E" w:rsidRDefault="0099030E" w:rsidP="00147D83">
            <w:r>
              <w:t>(11792, 46, '2015-05-05 09:10:47'),</w:t>
            </w:r>
          </w:p>
          <w:p w:rsidR="0099030E" w:rsidRDefault="0099030E" w:rsidP="00147D83">
            <w:r>
              <w:t>(11793, 47, '2015-05-05 09:10:50'),</w:t>
            </w:r>
          </w:p>
          <w:p w:rsidR="0099030E" w:rsidRDefault="0099030E" w:rsidP="00147D83">
            <w:r>
              <w:t>(11794, 46, '2015-05-05 09:10:53'),</w:t>
            </w:r>
          </w:p>
          <w:p w:rsidR="0099030E" w:rsidRDefault="0099030E" w:rsidP="00147D83">
            <w:r>
              <w:t>(11795, 46, '2015-05-05 09:10:56'),</w:t>
            </w:r>
          </w:p>
          <w:p w:rsidR="0099030E" w:rsidRDefault="0099030E" w:rsidP="00147D83">
            <w:r>
              <w:t>(11796, 46, '2015-05-05 09:10:59'),</w:t>
            </w:r>
          </w:p>
          <w:p w:rsidR="0099030E" w:rsidRDefault="0099030E" w:rsidP="00147D83">
            <w:r>
              <w:t>(11797, 41, '2015-05-05 09:11:02'),</w:t>
            </w:r>
          </w:p>
          <w:p w:rsidR="0099030E" w:rsidRDefault="0099030E" w:rsidP="00147D83">
            <w:r>
              <w:t>(11798, 43, '2015-05-05 09:11:05'),</w:t>
            </w:r>
          </w:p>
          <w:p w:rsidR="0099030E" w:rsidRDefault="0099030E" w:rsidP="00147D83">
            <w:r>
              <w:t>(11799, 41, '2015-05-05 09:11:08'),</w:t>
            </w:r>
          </w:p>
          <w:p w:rsidR="0099030E" w:rsidRDefault="0099030E" w:rsidP="00147D83">
            <w:r>
              <w:t>(11800, 38, '2015-05-05 09:11:11'),</w:t>
            </w:r>
          </w:p>
          <w:p w:rsidR="0099030E" w:rsidRDefault="0099030E" w:rsidP="00147D83">
            <w:r>
              <w:t>(11801, 36, '2015-05-05 09:11:14'),</w:t>
            </w:r>
          </w:p>
          <w:p w:rsidR="0099030E" w:rsidRDefault="0099030E" w:rsidP="00147D83">
            <w:r>
              <w:t>(11802, 40, '2015-05-05 09:11:17'),</w:t>
            </w:r>
          </w:p>
          <w:p w:rsidR="0099030E" w:rsidRDefault="0099030E" w:rsidP="00147D83">
            <w:r>
              <w:t>(11803, 43, '2015-05-05 09:11:20'),</w:t>
            </w:r>
          </w:p>
          <w:p w:rsidR="0099030E" w:rsidRDefault="0099030E" w:rsidP="00147D83">
            <w:r>
              <w:t>(11804, 45, '2015-05-05 09:11:23'),</w:t>
            </w:r>
          </w:p>
          <w:p w:rsidR="0099030E" w:rsidRDefault="0099030E" w:rsidP="00147D83">
            <w:r>
              <w:t>(11805, 43, '2015-05-05 09:11:26'),</w:t>
            </w:r>
          </w:p>
          <w:p w:rsidR="0099030E" w:rsidRDefault="0099030E" w:rsidP="00147D83">
            <w:r>
              <w:t>(11806, 45, '2015-05-05 09:11:29'),</w:t>
            </w:r>
          </w:p>
          <w:p w:rsidR="0099030E" w:rsidRDefault="0099030E" w:rsidP="00147D83">
            <w:r>
              <w:t>(11807, 45, '2015-05-05 09:11:32'),</w:t>
            </w:r>
          </w:p>
          <w:p w:rsidR="0099030E" w:rsidRDefault="0099030E" w:rsidP="00147D83">
            <w:r>
              <w:t>(11808, 45, '2015-05-05 09:11:35'),</w:t>
            </w:r>
          </w:p>
          <w:p w:rsidR="0099030E" w:rsidRDefault="0099030E" w:rsidP="00147D83">
            <w:r>
              <w:t>(11809, 45, '2015-05-05 09:11:38'),</w:t>
            </w:r>
          </w:p>
          <w:p w:rsidR="0099030E" w:rsidRDefault="0099030E" w:rsidP="00147D83">
            <w:r>
              <w:t>(11810, 45, '2015-05-05 09:11:41'),</w:t>
            </w:r>
          </w:p>
          <w:p w:rsidR="0099030E" w:rsidRDefault="0099030E" w:rsidP="00147D83">
            <w:r>
              <w:t>(11811, 45, '2015-05-05 09:11:44'),</w:t>
            </w:r>
          </w:p>
          <w:p w:rsidR="0099030E" w:rsidRDefault="0099030E" w:rsidP="00147D83">
            <w:r>
              <w:t>(11812, 45, '2015-05-05 09:11:47'),</w:t>
            </w:r>
          </w:p>
          <w:p w:rsidR="0099030E" w:rsidRDefault="0099030E" w:rsidP="00147D83">
            <w:r>
              <w:t>(11813, 45, '2015-05-05 09:11:50'),</w:t>
            </w:r>
          </w:p>
          <w:p w:rsidR="0099030E" w:rsidRDefault="0099030E" w:rsidP="00147D83">
            <w:r>
              <w:t>(11814, 45, '2015-05-05 09:11:54'),</w:t>
            </w:r>
          </w:p>
          <w:p w:rsidR="0099030E" w:rsidRDefault="0099030E" w:rsidP="00147D83">
            <w:r>
              <w:t>(11815, 45, '2015-05-05 09:11:57'),</w:t>
            </w:r>
          </w:p>
          <w:p w:rsidR="0099030E" w:rsidRDefault="0099030E" w:rsidP="00147D83">
            <w:r>
              <w:t>(11816, 45, '2015-05-05 09:12:00'),</w:t>
            </w:r>
          </w:p>
          <w:p w:rsidR="0099030E" w:rsidRDefault="0099030E" w:rsidP="00147D83">
            <w:r>
              <w:t>(11817, 46, '2015-05-05 09:12:03'),</w:t>
            </w:r>
          </w:p>
          <w:p w:rsidR="0099030E" w:rsidRDefault="0099030E" w:rsidP="00147D83">
            <w:r>
              <w:t>(11818, 45, '2015-05-05 09:12:06'),</w:t>
            </w:r>
          </w:p>
          <w:p w:rsidR="0099030E" w:rsidRDefault="0099030E" w:rsidP="00147D83">
            <w:r>
              <w:t>(11819, 46, '2015-05-05 09:12:09'),</w:t>
            </w:r>
          </w:p>
          <w:p w:rsidR="0099030E" w:rsidRDefault="0099030E" w:rsidP="00147D83">
            <w:r>
              <w:t>(11820, 45, '2015-05-05 09:12:12'),</w:t>
            </w:r>
          </w:p>
          <w:p w:rsidR="0099030E" w:rsidRDefault="0099030E" w:rsidP="00147D83">
            <w:r>
              <w:t>(11821, 45, '2015-05-05 09:12:15'),</w:t>
            </w:r>
          </w:p>
          <w:p w:rsidR="0099030E" w:rsidRDefault="0099030E" w:rsidP="00147D83">
            <w:r>
              <w:t>(11822, 45, '2015-05-05 09:12:18'),</w:t>
            </w:r>
          </w:p>
          <w:p w:rsidR="0099030E" w:rsidRDefault="0099030E" w:rsidP="00147D83">
            <w:r>
              <w:t>(11823, 45, '2015-05-05 09:12:21'),</w:t>
            </w:r>
          </w:p>
          <w:p w:rsidR="0099030E" w:rsidRDefault="0099030E" w:rsidP="00147D83">
            <w:r>
              <w:t>(11824, 44, '2015-05-05 09:12:24'),</w:t>
            </w:r>
          </w:p>
          <w:p w:rsidR="0099030E" w:rsidRDefault="0099030E" w:rsidP="00147D83">
            <w:r>
              <w:t>(11825, 36, '2015-05-05 09:12:27'),</w:t>
            </w:r>
          </w:p>
          <w:p w:rsidR="0099030E" w:rsidRDefault="0099030E" w:rsidP="00147D83">
            <w:r>
              <w:t>(11826, 49, '2015-05-05 09:12:30'),</w:t>
            </w:r>
          </w:p>
          <w:p w:rsidR="0099030E" w:rsidRDefault="0099030E" w:rsidP="00147D83">
            <w:r>
              <w:t>(11827, 49, '2015-05-05 09:12:33'),</w:t>
            </w:r>
          </w:p>
          <w:p w:rsidR="0099030E" w:rsidRDefault="0099030E" w:rsidP="00147D83">
            <w:r>
              <w:t>(11828, 44, '2015-05-05 09:12:36'),</w:t>
            </w:r>
          </w:p>
          <w:p w:rsidR="0099030E" w:rsidRDefault="0099030E" w:rsidP="00147D83">
            <w:r>
              <w:t>(11829, 49, '2015-05-05 09:12:39'),</w:t>
            </w:r>
          </w:p>
          <w:p w:rsidR="0099030E" w:rsidRDefault="0099030E" w:rsidP="00147D83">
            <w:r>
              <w:t>(11830, 49, '2015-05-05 09:12:42'),</w:t>
            </w:r>
          </w:p>
          <w:p w:rsidR="0099030E" w:rsidRDefault="0099030E" w:rsidP="00147D83">
            <w:r>
              <w:t>(11831, 50, '2015-05-05 09:12:45'),</w:t>
            </w:r>
          </w:p>
          <w:p w:rsidR="0099030E" w:rsidRDefault="0099030E" w:rsidP="00147D83">
            <w:r>
              <w:t>(11832, 49, '2015-05-05 09:12:48'),</w:t>
            </w:r>
          </w:p>
          <w:p w:rsidR="0099030E" w:rsidRDefault="0099030E" w:rsidP="00147D83">
            <w:r>
              <w:t>(11833, 50, '2015-05-05 09:12:51'),</w:t>
            </w:r>
          </w:p>
          <w:p w:rsidR="0099030E" w:rsidRDefault="0099030E" w:rsidP="00147D83">
            <w:r>
              <w:t>(11834, 49, '2015-05-05 09:12:54'),</w:t>
            </w:r>
          </w:p>
          <w:p w:rsidR="0099030E" w:rsidRDefault="0099030E" w:rsidP="00147D83">
            <w:r>
              <w:t>(11835, 49, '2015-05-05 09:12:57'),</w:t>
            </w:r>
          </w:p>
          <w:p w:rsidR="0099030E" w:rsidRDefault="0099030E" w:rsidP="00147D83">
            <w:r>
              <w:t>(11836, 49, '2015-05-05 09:13:00'),</w:t>
            </w:r>
          </w:p>
          <w:p w:rsidR="0099030E" w:rsidRDefault="0099030E" w:rsidP="00147D83">
            <w:r>
              <w:t>(11837, 53, '2015-05-05 09:13:03'),</w:t>
            </w:r>
          </w:p>
          <w:p w:rsidR="0099030E" w:rsidRDefault="0099030E" w:rsidP="00147D83">
            <w:r>
              <w:t>(11838, 53, '2015-05-05 09:13:06'),</w:t>
            </w:r>
          </w:p>
          <w:p w:rsidR="0099030E" w:rsidRDefault="0099030E" w:rsidP="00147D83">
            <w:r>
              <w:t>(11839, 51, '2015-05-05 09:13:09'),</w:t>
            </w:r>
          </w:p>
          <w:p w:rsidR="0099030E" w:rsidRDefault="0099030E" w:rsidP="00147D83">
            <w:r>
              <w:t>(11840, 53, '2015-05-05 09:13:12'),</w:t>
            </w:r>
          </w:p>
          <w:p w:rsidR="0099030E" w:rsidRDefault="0099030E" w:rsidP="00147D83">
            <w:r>
              <w:t>(11841, 53, '2015-05-05 09:13:15'),</w:t>
            </w:r>
          </w:p>
          <w:p w:rsidR="0099030E" w:rsidRDefault="0099030E" w:rsidP="00147D83">
            <w:r>
              <w:t>(11842, 53, '2015-05-05 09:13:18'),</w:t>
            </w:r>
          </w:p>
          <w:p w:rsidR="0099030E" w:rsidRDefault="0099030E" w:rsidP="00147D83">
            <w:r>
              <w:t>(11843, 53, '2015-05-05 09:13:22'),</w:t>
            </w:r>
          </w:p>
          <w:p w:rsidR="0099030E" w:rsidRDefault="0099030E" w:rsidP="00147D83">
            <w:r>
              <w:t>(11844, 53, '2015-05-05 09:13:25'),</w:t>
            </w:r>
          </w:p>
          <w:p w:rsidR="0099030E" w:rsidRDefault="0099030E" w:rsidP="00147D83">
            <w:r>
              <w:t>(11845, 53, '2015-05-05 09:13:28'),</w:t>
            </w:r>
          </w:p>
          <w:p w:rsidR="0099030E" w:rsidRDefault="0099030E" w:rsidP="00147D83">
            <w:r>
              <w:t>(11846, 53, '2015-05-05 09:13:31'),</w:t>
            </w:r>
          </w:p>
          <w:p w:rsidR="0099030E" w:rsidRDefault="0099030E" w:rsidP="00147D83">
            <w:r>
              <w:t>(11847, 53, '2015-05-05 09:13:34'),</w:t>
            </w:r>
          </w:p>
          <w:p w:rsidR="0099030E" w:rsidRDefault="0099030E" w:rsidP="00147D83">
            <w:r>
              <w:t>(11848, 51, '2015-05-05 09:13:37'),</w:t>
            </w:r>
          </w:p>
          <w:p w:rsidR="0099030E" w:rsidRDefault="0099030E" w:rsidP="00147D83">
            <w:r>
              <w:t>(11849, 51, '2015-05-05 09:13:40'),</w:t>
            </w:r>
          </w:p>
          <w:p w:rsidR="0099030E" w:rsidRDefault="0099030E" w:rsidP="00147D83">
            <w:r>
              <w:t>(11850, 51, '2015-05-05 09:13:43'),</w:t>
            </w:r>
          </w:p>
          <w:p w:rsidR="0099030E" w:rsidRDefault="0099030E" w:rsidP="00147D83">
            <w:r>
              <w:t>(11851, 53, '2015-05-05 09:13:46'),</w:t>
            </w:r>
          </w:p>
          <w:p w:rsidR="0099030E" w:rsidRDefault="0099030E" w:rsidP="00147D83">
            <w:r>
              <w:t>(11852, 51, '2015-05-05 09:13:49'),</w:t>
            </w:r>
          </w:p>
          <w:p w:rsidR="0099030E" w:rsidRDefault="0099030E" w:rsidP="00147D83">
            <w:r>
              <w:t>(11853, 50, '2015-05-05 09:13:52'),</w:t>
            </w:r>
          </w:p>
          <w:p w:rsidR="0099030E" w:rsidRDefault="0099030E" w:rsidP="00147D83">
            <w:r>
              <w:t>(11854, 3, '2015-05-05 09:13:55'),</w:t>
            </w:r>
          </w:p>
          <w:p w:rsidR="0099030E" w:rsidRDefault="0099030E" w:rsidP="00147D83">
            <w:r>
              <w:t>(11855, 3, '2015-05-05 09:13:58'),</w:t>
            </w:r>
          </w:p>
          <w:p w:rsidR="0099030E" w:rsidRDefault="0099030E" w:rsidP="00147D83">
            <w:r>
              <w:t>(11856, 3, '2015-05-05 09:14:01'),</w:t>
            </w:r>
          </w:p>
          <w:p w:rsidR="0099030E" w:rsidRDefault="0099030E" w:rsidP="00147D83">
            <w:r>
              <w:t>(11857, 3, '2015-05-05 09:14:04'),</w:t>
            </w:r>
          </w:p>
          <w:p w:rsidR="0099030E" w:rsidRDefault="0099030E" w:rsidP="00147D83">
            <w:r>
              <w:t>(11858, 3, '2015-05-05 09:14:07'),</w:t>
            </w:r>
          </w:p>
          <w:p w:rsidR="0099030E" w:rsidRDefault="0099030E" w:rsidP="00147D83">
            <w:r>
              <w:t>(11859, 4, '2015-05-05 09:14:10'),</w:t>
            </w:r>
          </w:p>
          <w:p w:rsidR="0099030E" w:rsidRDefault="0099030E" w:rsidP="00147D83">
            <w:r>
              <w:t>(11860, 4, '2015-05-05 09:14:13'),</w:t>
            </w:r>
          </w:p>
          <w:p w:rsidR="0099030E" w:rsidRDefault="0099030E" w:rsidP="00147D83">
            <w:r>
              <w:t>(11861, 4, '2015-05-05 09:14:16'),</w:t>
            </w:r>
          </w:p>
          <w:p w:rsidR="0099030E" w:rsidRDefault="0099030E" w:rsidP="00147D83">
            <w:r>
              <w:t>(11862, 4, '2015-05-05 09:14:19'),</w:t>
            </w:r>
          </w:p>
          <w:p w:rsidR="0099030E" w:rsidRDefault="0099030E" w:rsidP="00147D83">
            <w:r>
              <w:t>(11863, 4, '2015-05-05 09:14:22'),</w:t>
            </w:r>
          </w:p>
          <w:p w:rsidR="0099030E" w:rsidRDefault="0099030E" w:rsidP="00147D83">
            <w:r>
              <w:t>(11864, 4, '2015-05-05 09:14:25'),</w:t>
            </w:r>
          </w:p>
          <w:p w:rsidR="0099030E" w:rsidRDefault="0099030E" w:rsidP="00147D83">
            <w:r>
              <w:t>(11865, 4, '2015-05-05 09:14:28'),</w:t>
            </w:r>
          </w:p>
          <w:p w:rsidR="0099030E" w:rsidRDefault="0099030E" w:rsidP="00147D83">
            <w:r>
              <w:t>(11866, 4, '2015-05-05 09:14:31'),</w:t>
            </w:r>
          </w:p>
          <w:p w:rsidR="0099030E" w:rsidRDefault="0099030E" w:rsidP="00147D83">
            <w:r>
              <w:t>(11867, 4, '2015-05-05 09:14:34'),</w:t>
            </w:r>
          </w:p>
          <w:p w:rsidR="0099030E" w:rsidRDefault="0099030E" w:rsidP="00147D83">
            <w:r>
              <w:t>(11868, 4, '2015-05-05 09:14:37'),</w:t>
            </w:r>
          </w:p>
          <w:p w:rsidR="0099030E" w:rsidRDefault="0099030E" w:rsidP="00147D83">
            <w:r>
              <w:t>(11869, 4, '2015-05-05 09:14:40'),</w:t>
            </w:r>
          </w:p>
          <w:p w:rsidR="0099030E" w:rsidRDefault="0099030E" w:rsidP="00147D83">
            <w:r>
              <w:t>(11870, 4, '2015-05-05 09:14:43'),</w:t>
            </w:r>
          </w:p>
          <w:p w:rsidR="0099030E" w:rsidRDefault="0099030E" w:rsidP="00147D83">
            <w:r>
              <w:t>(11871, 4, '2015-05-05 09:14:46'),</w:t>
            </w:r>
          </w:p>
          <w:p w:rsidR="0099030E" w:rsidRDefault="0099030E" w:rsidP="00147D83">
            <w:r>
              <w:t>(11872, 4, '2015-05-05 09:14:49'),</w:t>
            </w:r>
          </w:p>
          <w:p w:rsidR="0099030E" w:rsidRDefault="0099030E" w:rsidP="00147D83">
            <w:r>
              <w:t>(11873, 4, '2015-05-05 09:14:53'),</w:t>
            </w:r>
          </w:p>
          <w:p w:rsidR="0099030E" w:rsidRDefault="0099030E" w:rsidP="00147D83">
            <w:r>
              <w:t>(11874, 4, '2015-05-05 09:14:56'),</w:t>
            </w:r>
          </w:p>
          <w:p w:rsidR="0099030E" w:rsidRDefault="0099030E" w:rsidP="00147D83">
            <w:r>
              <w:t>(11875, 4, '2015-05-05 09:14:59'),</w:t>
            </w:r>
          </w:p>
          <w:p w:rsidR="0099030E" w:rsidRDefault="0099030E" w:rsidP="00147D83">
            <w:r>
              <w:t>(11876, 4, '2015-05-05 09:15:02'),</w:t>
            </w:r>
          </w:p>
          <w:p w:rsidR="0099030E" w:rsidRDefault="0099030E" w:rsidP="00147D83">
            <w:r>
              <w:t>(11877, 4, '2015-05-05 09:15:05'),</w:t>
            </w:r>
          </w:p>
          <w:p w:rsidR="0099030E" w:rsidRDefault="0099030E" w:rsidP="00147D83">
            <w:r>
              <w:t>(11878, 4, '2015-05-05 09:15:08'),</w:t>
            </w:r>
          </w:p>
          <w:p w:rsidR="0099030E" w:rsidRDefault="0099030E" w:rsidP="00147D83">
            <w:r>
              <w:t>(11879, 4, '2015-05-05 09:15:11'),</w:t>
            </w:r>
          </w:p>
          <w:p w:rsidR="0099030E" w:rsidRDefault="0099030E" w:rsidP="00147D83">
            <w:r>
              <w:t>(11880, 4, '2015-05-05 09:15:14'),</w:t>
            </w:r>
          </w:p>
          <w:p w:rsidR="0099030E" w:rsidRDefault="0099030E" w:rsidP="00147D83">
            <w:r>
              <w:t>(11881, 4, '2015-05-05 09:15:17'),</w:t>
            </w:r>
          </w:p>
          <w:p w:rsidR="0099030E" w:rsidRDefault="0099030E" w:rsidP="00147D83">
            <w:r>
              <w:t>(11882, 4, '2015-05-05 09:15:20'),</w:t>
            </w:r>
          </w:p>
          <w:p w:rsidR="0099030E" w:rsidRDefault="0099030E" w:rsidP="00147D83">
            <w:r>
              <w:t>(11883, 4, '2015-05-05 09:15:23'),</w:t>
            </w:r>
          </w:p>
          <w:p w:rsidR="0099030E" w:rsidRDefault="0099030E" w:rsidP="00147D83">
            <w:r>
              <w:t>(11884, 4, '2015-05-05 09:15:26'),</w:t>
            </w:r>
          </w:p>
          <w:p w:rsidR="0099030E" w:rsidRDefault="0099030E" w:rsidP="00147D83">
            <w:r>
              <w:t>(11885, 4, '2015-05-05 09:15:29'),</w:t>
            </w:r>
          </w:p>
          <w:p w:rsidR="0099030E" w:rsidRDefault="0099030E" w:rsidP="00147D83">
            <w:r>
              <w:t>(11886, 4, '2015-05-05 09:15:32'),</w:t>
            </w:r>
          </w:p>
          <w:p w:rsidR="0099030E" w:rsidRDefault="0099030E" w:rsidP="00147D83">
            <w:r>
              <w:t>(11887, 4, '2015-05-05 09:15:35'),</w:t>
            </w:r>
          </w:p>
          <w:p w:rsidR="0099030E" w:rsidRDefault="0099030E" w:rsidP="00147D83">
            <w:r>
              <w:t>(11888, 4, '2015-05-05 09:15:38'),</w:t>
            </w:r>
          </w:p>
          <w:p w:rsidR="0099030E" w:rsidRDefault="0099030E" w:rsidP="00147D83">
            <w:r>
              <w:t>(11889, 4, '2015-05-05 09:15:41'),</w:t>
            </w:r>
          </w:p>
          <w:p w:rsidR="0099030E" w:rsidRDefault="0099030E" w:rsidP="00147D83">
            <w:r>
              <w:t>(11890, 4, '2015-05-05 09:15:44'),</w:t>
            </w:r>
          </w:p>
          <w:p w:rsidR="0099030E" w:rsidRDefault="0099030E" w:rsidP="00147D83">
            <w:r>
              <w:t>(11891, 4, '2015-05-05 09:15:47'),</w:t>
            </w:r>
          </w:p>
          <w:p w:rsidR="0099030E" w:rsidRDefault="0099030E" w:rsidP="00147D83">
            <w:r>
              <w:t>(11892, 4, '2015-05-05 09:15:50'),</w:t>
            </w:r>
          </w:p>
          <w:p w:rsidR="0099030E" w:rsidRDefault="0099030E" w:rsidP="00147D83">
            <w:r>
              <w:t>(11893, 4, '2015-05-05 09:15:53'),</w:t>
            </w:r>
          </w:p>
          <w:p w:rsidR="0099030E" w:rsidRDefault="0099030E" w:rsidP="00147D83">
            <w:r>
              <w:t>(11894, 4, '2015-05-05 09:15:56'),</w:t>
            </w:r>
          </w:p>
          <w:p w:rsidR="0099030E" w:rsidRDefault="0099030E" w:rsidP="00147D83">
            <w:r>
              <w:t>(11895, 4, '2015-05-05 09:15:59'),</w:t>
            </w:r>
          </w:p>
          <w:p w:rsidR="0099030E" w:rsidRDefault="0099030E" w:rsidP="00147D83">
            <w:r>
              <w:t>(11896, 4, '2015-05-05 09:16:02'),</w:t>
            </w:r>
          </w:p>
          <w:p w:rsidR="0099030E" w:rsidRDefault="0099030E" w:rsidP="00147D83">
            <w:r>
              <w:t>(11897, 3, '2015-05-05 09:16:05'),</w:t>
            </w:r>
          </w:p>
          <w:p w:rsidR="0099030E" w:rsidRDefault="0099030E" w:rsidP="00147D83">
            <w:r>
              <w:t>(11898, 2, '2015-05-05 09:16:08'),</w:t>
            </w:r>
          </w:p>
          <w:p w:rsidR="0099030E" w:rsidRDefault="0099030E" w:rsidP="00147D83">
            <w:r>
              <w:t>(11899, 1, '2015-05-05 09:16:11'),</w:t>
            </w:r>
          </w:p>
          <w:p w:rsidR="0099030E" w:rsidRDefault="0099030E" w:rsidP="00147D83">
            <w:r>
              <w:t>(11900, 2, '2015-05-05 09:16:14'),</w:t>
            </w:r>
          </w:p>
          <w:p w:rsidR="0099030E" w:rsidRDefault="0099030E" w:rsidP="00147D83">
            <w:r>
              <w:t>(11901, 3, '2015-05-05 09:16:17'),</w:t>
            </w:r>
          </w:p>
          <w:p w:rsidR="0099030E" w:rsidRDefault="0099030E" w:rsidP="00147D83">
            <w:r>
              <w:t>(11902, 3, '2015-05-05 09:16:21'),</w:t>
            </w:r>
          </w:p>
          <w:p w:rsidR="0099030E" w:rsidRDefault="0099030E" w:rsidP="00147D83">
            <w:r>
              <w:t>(11903, 2, '2015-05-05 09:16:24'),</w:t>
            </w:r>
          </w:p>
          <w:p w:rsidR="0099030E" w:rsidRDefault="0099030E" w:rsidP="00147D83">
            <w:r>
              <w:t>(11904, 5, '2015-05-05 09:16:27'),</w:t>
            </w:r>
          </w:p>
          <w:p w:rsidR="0099030E" w:rsidRDefault="0099030E" w:rsidP="00147D83">
            <w:r>
              <w:t>(11905, 4, '2015-05-05 09:16:30'),</w:t>
            </w:r>
          </w:p>
          <w:p w:rsidR="0099030E" w:rsidRDefault="0099030E" w:rsidP="00147D83">
            <w:r>
              <w:t>(11906, 4, '2015-05-05 09:16:33'),</w:t>
            </w:r>
          </w:p>
          <w:p w:rsidR="0099030E" w:rsidRDefault="0099030E" w:rsidP="00147D83">
            <w:r>
              <w:t>(11907, 5, '2015-05-05 09:16:36'),</w:t>
            </w:r>
          </w:p>
          <w:p w:rsidR="0099030E" w:rsidRDefault="0099030E" w:rsidP="00147D83">
            <w:r>
              <w:t>(11908, 5, '2015-05-05 09:16:39'),</w:t>
            </w:r>
          </w:p>
          <w:p w:rsidR="0099030E" w:rsidRDefault="0099030E" w:rsidP="00147D83">
            <w:r>
              <w:t>(11909, 5, '2015-05-05 09:16:42'),</w:t>
            </w:r>
          </w:p>
          <w:p w:rsidR="0099030E" w:rsidRDefault="0099030E" w:rsidP="00147D83">
            <w:r>
              <w:t>(11910, 5, '2015-05-05 09:16:45'),</w:t>
            </w:r>
          </w:p>
          <w:p w:rsidR="0099030E" w:rsidRDefault="0099030E" w:rsidP="00147D83">
            <w:r>
              <w:t>(11911, 5, '2015-05-05 09:16:48'),</w:t>
            </w:r>
          </w:p>
          <w:p w:rsidR="0099030E" w:rsidRDefault="0099030E" w:rsidP="00147D83">
            <w:r>
              <w:t>(11912, 5, '2015-05-05 09:16:51'),</w:t>
            </w:r>
          </w:p>
          <w:p w:rsidR="0099030E" w:rsidRDefault="0099030E" w:rsidP="00147D83">
            <w:r>
              <w:t>(11913, 5, '2015-05-05 09:16:54'),</w:t>
            </w:r>
          </w:p>
          <w:p w:rsidR="0099030E" w:rsidRDefault="0099030E" w:rsidP="00147D83">
            <w:r>
              <w:t>(11914, 5, '2015-05-05 09:16:57'),</w:t>
            </w:r>
          </w:p>
          <w:p w:rsidR="0099030E" w:rsidRDefault="0099030E" w:rsidP="00147D83">
            <w:r>
              <w:t>(11915, 5, '2015-05-05 09:17:00'),</w:t>
            </w:r>
          </w:p>
          <w:p w:rsidR="0099030E" w:rsidRDefault="0099030E" w:rsidP="00147D83">
            <w:r>
              <w:t>(11916, 5, '2015-05-05 09:17:03'),</w:t>
            </w:r>
          </w:p>
          <w:p w:rsidR="0099030E" w:rsidRDefault="0099030E" w:rsidP="00147D83">
            <w:r>
              <w:t>(11917, 5, '2015-05-05 09:17:06'),</w:t>
            </w:r>
          </w:p>
          <w:p w:rsidR="0099030E" w:rsidRDefault="0099030E" w:rsidP="00147D83">
            <w:r>
              <w:t>(11918, 5, '2015-05-05 09:17:09'),</w:t>
            </w:r>
          </w:p>
          <w:p w:rsidR="0099030E" w:rsidRDefault="0099030E" w:rsidP="00147D83">
            <w:r>
              <w:t>(11919, 5, '2015-05-05 09:17:12'),</w:t>
            </w:r>
          </w:p>
          <w:p w:rsidR="0099030E" w:rsidRDefault="0099030E" w:rsidP="00147D83">
            <w:r>
              <w:t>(11920, 5, '2015-05-05 09:17:15'),</w:t>
            </w:r>
          </w:p>
          <w:p w:rsidR="0099030E" w:rsidRDefault="0099030E" w:rsidP="00147D83">
            <w:r>
              <w:t>(11921, 5, '2015-05-05 09:17:18'),</w:t>
            </w:r>
          </w:p>
          <w:p w:rsidR="0099030E" w:rsidRDefault="0099030E" w:rsidP="00147D83">
            <w:r>
              <w:t>(11922, 5, '2015-05-05 09:17:21'),</w:t>
            </w:r>
          </w:p>
          <w:p w:rsidR="0099030E" w:rsidRDefault="0099030E" w:rsidP="00147D83">
            <w:r>
              <w:t>(11923, 5, '2015-05-05 09:17:24'),</w:t>
            </w:r>
          </w:p>
          <w:p w:rsidR="0099030E" w:rsidRDefault="0099030E" w:rsidP="00147D83">
            <w:r>
              <w:t>(11924, 5, '2015-05-05 09:17:27'),</w:t>
            </w:r>
          </w:p>
          <w:p w:rsidR="0099030E" w:rsidRDefault="0099030E" w:rsidP="00147D83">
            <w:r>
              <w:t>(11925, 5, '2015-05-05 09:17:30'),</w:t>
            </w:r>
          </w:p>
          <w:p w:rsidR="0099030E" w:rsidRDefault="0099030E" w:rsidP="00147D83">
            <w:r>
              <w:t>(11926, 5, '2015-05-05 09:17:33'),</w:t>
            </w:r>
          </w:p>
          <w:p w:rsidR="0099030E" w:rsidRDefault="0099030E" w:rsidP="00147D83">
            <w:r>
              <w:t>(11927, 5, '2015-05-05 09:17:36'),</w:t>
            </w:r>
          </w:p>
          <w:p w:rsidR="0099030E" w:rsidRDefault="0099030E" w:rsidP="00147D83">
            <w:r>
              <w:t>(11928, 5, '2015-05-05 09:17:39'),</w:t>
            </w:r>
          </w:p>
          <w:p w:rsidR="0099030E" w:rsidRDefault="0099030E" w:rsidP="00147D83">
            <w:r>
              <w:t>(11929, 5, '2015-05-05 09:17:42'),</w:t>
            </w:r>
          </w:p>
          <w:p w:rsidR="0099030E" w:rsidRDefault="0099030E" w:rsidP="00147D83">
            <w:r>
              <w:t>(11930, 5, '2015-05-05 09:17:46'),</w:t>
            </w:r>
          </w:p>
          <w:p w:rsidR="0099030E" w:rsidRDefault="0099030E" w:rsidP="00147D83">
            <w:r>
              <w:t>(11931, 5, '2015-05-05 09:17:49'),</w:t>
            </w:r>
          </w:p>
          <w:p w:rsidR="0099030E" w:rsidRDefault="0099030E" w:rsidP="00147D83">
            <w:r>
              <w:t>(11932, 5, '2015-05-05 09:17:52'),</w:t>
            </w:r>
          </w:p>
          <w:p w:rsidR="0099030E" w:rsidRDefault="0099030E" w:rsidP="00147D83">
            <w:r>
              <w:t>(11933, 5, '2015-05-05 09:17:55'),</w:t>
            </w:r>
          </w:p>
          <w:p w:rsidR="0099030E" w:rsidRDefault="0099030E" w:rsidP="00147D83">
            <w:r>
              <w:t>(11934, 5, '2015-05-05 09:17:58'),</w:t>
            </w:r>
          </w:p>
          <w:p w:rsidR="0099030E" w:rsidRDefault="0099030E" w:rsidP="00147D83">
            <w:r>
              <w:t>(11935, 5, '2015-05-05 09:18:01'),</w:t>
            </w:r>
          </w:p>
          <w:p w:rsidR="0099030E" w:rsidRDefault="0099030E" w:rsidP="00147D83">
            <w:r>
              <w:t>(11936, 5, '2015-05-05 09:18:04'),</w:t>
            </w:r>
          </w:p>
          <w:p w:rsidR="0099030E" w:rsidRDefault="0099030E" w:rsidP="00147D83">
            <w:r>
              <w:t>(11937, 5, '2015-05-05 09:18:07'),</w:t>
            </w:r>
          </w:p>
          <w:p w:rsidR="0099030E" w:rsidRDefault="0099030E" w:rsidP="00147D83">
            <w:r>
              <w:t>(11938, 5, '2015-05-05 09:18:10'),</w:t>
            </w:r>
          </w:p>
          <w:p w:rsidR="0099030E" w:rsidRDefault="0099030E" w:rsidP="00147D83">
            <w:r>
              <w:t>(11939, 5, '2015-05-05 09:18:13'),</w:t>
            </w:r>
          </w:p>
          <w:p w:rsidR="0099030E" w:rsidRDefault="0099030E" w:rsidP="00147D83">
            <w:r>
              <w:t>(11940, 5, '2015-05-05 09:18:16'),</w:t>
            </w:r>
          </w:p>
          <w:p w:rsidR="0099030E" w:rsidRDefault="0099030E" w:rsidP="00147D83">
            <w:r>
              <w:t>(11941, 5, '2015-05-05 09:18:19'),</w:t>
            </w:r>
          </w:p>
          <w:p w:rsidR="0099030E" w:rsidRDefault="0099030E" w:rsidP="00147D83">
            <w:r>
              <w:t>(11942, 5, '2015-05-05 09:18:22'),</w:t>
            </w:r>
          </w:p>
          <w:p w:rsidR="0099030E" w:rsidRDefault="0099030E" w:rsidP="00147D83">
            <w:r>
              <w:t>(11943, 5, '2015-05-05 09:18:25'),</w:t>
            </w:r>
          </w:p>
          <w:p w:rsidR="0099030E" w:rsidRDefault="0099030E" w:rsidP="00147D83">
            <w:r>
              <w:t>(11944, 5, '2015-05-05 09:18:28'),</w:t>
            </w:r>
          </w:p>
          <w:p w:rsidR="0099030E" w:rsidRDefault="0099030E" w:rsidP="00147D83">
            <w:r>
              <w:t>(11945, 5, '2015-05-05 09:18:31'),</w:t>
            </w:r>
          </w:p>
          <w:p w:rsidR="0099030E" w:rsidRDefault="0099030E" w:rsidP="00147D83">
            <w:r>
              <w:t>(11946, 5, '2015-05-05 09:18:34'),</w:t>
            </w:r>
          </w:p>
          <w:p w:rsidR="0099030E" w:rsidRDefault="0099030E" w:rsidP="00147D83">
            <w:r>
              <w:t>(11947, 5, '2015-05-05 09:18:37'),</w:t>
            </w:r>
          </w:p>
          <w:p w:rsidR="0099030E" w:rsidRDefault="0099030E" w:rsidP="00147D83">
            <w:r>
              <w:t>(11948, 5, '2015-05-05 09:18:40'),</w:t>
            </w:r>
          </w:p>
          <w:p w:rsidR="0099030E" w:rsidRDefault="0099030E" w:rsidP="00147D83">
            <w:r>
              <w:t>(11949, 5, '2015-05-05 09:18:43'),</w:t>
            </w:r>
          </w:p>
          <w:p w:rsidR="0099030E" w:rsidRDefault="0099030E" w:rsidP="00147D83">
            <w:r>
              <w:t>(11950, 5, '2015-05-05 09:18:46'),</w:t>
            </w:r>
          </w:p>
          <w:p w:rsidR="0099030E" w:rsidRDefault="0099030E" w:rsidP="00147D83">
            <w:r>
              <w:t>(11951, 5, '2015-05-05 09:18:49'),</w:t>
            </w:r>
          </w:p>
          <w:p w:rsidR="0099030E" w:rsidRDefault="0099030E" w:rsidP="00147D83">
            <w:r>
              <w:t>(11952, 5, '2015-05-05 09:18:52'),</w:t>
            </w:r>
          </w:p>
          <w:p w:rsidR="0099030E" w:rsidRDefault="0099030E" w:rsidP="00147D83">
            <w:r>
              <w:t>(11953, 5, '2015-05-05 09:18:55'),</w:t>
            </w:r>
          </w:p>
          <w:p w:rsidR="0099030E" w:rsidRDefault="0099030E" w:rsidP="00147D83">
            <w:r>
              <w:t>(11954, 5, '2015-05-05 09:18:58'),</w:t>
            </w:r>
          </w:p>
          <w:p w:rsidR="0099030E" w:rsidRDefault="0099030E" w:rsidP="00147D83">
            <w:r>
              <w:t>(11955, 5, '2015-05-05 09:19:01'),</w:t>
            </w:r>
          </w:p>
          <w:p w:rsidR="0099030E" w:rsidRDefault="0099030E" w:rsidP="00147D83">
            <w:r>
              <w:t>(11956, 5, '2015-05-05 09:19:04'),</w:t>
            </w:r>
          </w:p>
          <w:p w:rsidR="0099030E" w:rsidRDefault="0099030E" w:rsidP="00147D83">
            <w:r>
              <w:t>(11957, 5, '2015-05-05 09:19:07'),</w:t>
            </w:r>
          </w:p>
          <w:p w:rsidR="0099030E" w:rsidRDefault="0099030E" w:rsidP="00147D83">
            <w:r>
              <w:t>(11958, 5, '2015-05-05 09:19:10'),</w:t>
            </w:r>
          </w:p>
          <w:p w:rsidR="0099030E" w:rsidRDefault="0099030E" w:rsidP="00147D83">
            <w:r>
              <w:t>(11959, 5, '2015-05-05 09:19:14'),</w:t>
            </w:r>
          </w:p>
          <w:p w:rsidR="0099030E" w:rsidRDefault="0099030E" w:rsidP="00147D83">
            <w:r>
              <w:t>(11960, 5, '2015-05-05 09:19:17'),</w:t>
            </w:r>
          </w:p>
          <w:p w:rsidR="0099030E" w:rsidRDefault="0099030E" w:rsidP="00147D83">
            <w:r>
              <w:t>(11961, 5, '2015-05-05 09:19:20'),</w:t>
            </w:r>
          </w:p>
          <w:p w:rsidR="0099030E" w:rsidRDefault="0099030E" w:rsidP="00147D83">
            <w:r>
              <w:t>(11962, 5, '2015-05-05 09:19:23'),</w:t>
            </w:r>
          </w:p>
          <w:p w:rsidR="0099030E" w:rsidRDefault="0099030E" w:rsidP="00147D83">
            <w:r>
              <w:t>(11963, 5, '2015-05-05 09:19:26'),</w:t>
            </w:r>
          </w:p>
          <w:p w:rsidR="0099030E" w:rsidRDefault="0099030E" w:rsidP="00147D83">
            <w:r>
              <w:t>(11964, 5, '2015-05-05 09:19:29'),</w:t>
            </w:r>
          </w:p>
          <w:p w:rsidR="0099030E" w:rsidRDefault="0099030E" w:rsidP="00147D83">
            <w:r>
              <w:t>(11965, 5, '2015-05-05 09:19:32'),</w:t>
            </w:r>
          </w:p>
          <w:p w:rsidR="0099030E" w:rsidRDefault="0099030E" w:rsidP="00147D83">
            <w:r>
              <w:t>(11966, 5, '2015-05-05 09:19:35'),</w:t>
            </w:r>
          </w:p>
          <w:p w:rsidR="0099030E" w:rsidRDefault="0099030E" w:rsidP="00147D83">
            <w:r>
              <w:t>(11967, 5, '2015-05-05 09:19:38'),</w:t>
            </w:r>
          </w:p>
          <w:p w:rsidR="0099030E" w:rsidRDefault="0099030E" w:rsidP="00147D83">
            <w:r>
              <w:t>(11968, 5, '2015-05-05 09:19:41'),</w:t>
            </w:r>
          </w:p>
          <w:p w:rsidR="0099030E" w:rsidRDefault="0099030E" w:rsidP="00147D83">
            <w:r>
              <w:t>(11969, 5, '2015-05-05 09:19:44'),</w:t>
            </w:r>
          </w:p>
          <w:p w:rsidR="0099030E" w:rsidRDefault="0099030E" w:rsidP="00147D83">
            <w:r>
              <w:t>(11970, 5, '2015-05-05 09:19:47'),</w:t>
            </w:r>
          </w:p>
          <w:p w:rsidR="0099030E" w:rsidRDefault="0099030E" w:rsidP="00147D83">
            <w:r>
              <w:t>(11971, 5, '2015-05-05 09:19:50'),</w:t>
            </w:r>
          </w:p>
          <w:p w:rsidR="0099030E" w:rsidRDefault="0099030E" w:rsidP="00147D83">
            <w:r>
              <w:t>(11972, 5, '2015-05-05 09:19:53'),</w:t>
            </w:r>
          </w:p>
          <w:p w:rsidR="0099030E" w:rsidRDefault="0099030E" w:rsidP="00147D83">
            <w:r>
              <w:t>(11973, 5, '2015-05-05 09:19:56'),</w:t>
            </w:r>
          </w:p>
          <w:p w:rsidR="0099030E" w:rsidRDefault="0099030E" w:rsidP="00147D83">
            <w:r>
              <w:t>(11974, 6, '2015-05-05 09:19:59'),</w:t>
            </w:r>
          </w:p>
          <w:p w:rsidR="0099030E" w:rsidRDefault="0099030E" w:rsidP="00147D83">
            <w:r>
              <w:t>(11975, 6, '2015-05-05 09:20:02'),</w:t>
            </w:r>
          </w:p>
          <w:p w:rsidR="0099030E" w:rsidRDefault="0099030E" w:rsidP="00147D83">
            <w:r>
              <w:t>(11976, 6, '2015-05-05 09:20:05'),</w:t>
            </w:r>
          </w:p>
          <w:p w:rsidR="0099030E" w:rsidRDefault="0099030E" w:rsidP="00147D83">
            <w:r>
              <w:t>(11977, 6, '2015-05-05 09:20:08'),</w:t>
            </w:r>
          </w:p>
          <w:p w:rsidR="0099030E" w:rsidRDefault="0099030E" w:rsidP="00147D83">
            <w:r>
              <w:t>(11978, 6, '2015-05-05 09:20:11'),</w:t>
            </w:r>
          </w:p>
          <w:p w:rsidR="0099030E" w:rsidRDefault="0099030E" w:rsidP="00147D83">
            <w:r>
              <w:t>(11979, 6, '2015-05-05 09:20:14'),</w:t>
            </w:r>
          </w:p>
          <w:p w:rsidR="0099030E" w:rsidRDefault="0099030E" w:rsidP="00147D83">
            <w:r>
              <w:t>(11980, 6, '2015-05-05 09:20:17'),</w:t>
            </w:r>
          </w:p>
          <w:p w:rsidR="0099030E" w:rsidRDefault="0099030E" w:rsidP="00147D83">
            <w:r>
              <w:t>(11981, 6, '2015-05-05 09:20:20'),</w:t>
            </w:r>
          </w:p>
          <w:p w:rsidR="0099030E" w:rsidRDefault="0099030E" w:rsidP="00147D83">
            <w:r>
              <w:t>(11982, 6, '2015-05-05 09:20:23'),</w:t>
            </w:r>
          </w:p>
          <w:p w:rsidR="0099030E" w:rsidRDefault="0099030E" w:rsidP="00147D83">
            <w:r>
              <w:t>(11983, 6, '2015-05-05 09:20:26'),</w:t>
            </w:r>
          </w:p>
          <w:p w:rsidR="0099030E" w:rsidRDefault="0099030E" w:rsidP="00147D83">
            <w:r>
              <w:t>(11984, 6, '2015-05-05 09:20:29'),</w:t>
            </w:r>
          </w:p>
          <w:p w:rsidR="0099030E" w:rsidRDefault="0099030E" w:rsidP="00147D83">
            <w:r>
              <w:t>(11985, 6, '2015-05-05 09:20:32'),</w:t>
            </w:r>
          </w:p>
          <w:p w:rsidR="0099030E" w:rsidRDefault="0099030E" w:rsidP="00147D83">
            <w:r>
              <w:t>(11986, 6, '2015-05-05 09:20:35'),</w:t>
            </w:r>
          </w:p>
          <w:p w:rsidR="0099030E" w:rsidRDefault="0099030E" w:rsidP="00147D83">
            <w:r>
              <w:t>(11987, 6, '2015-05-05 09:20:38'),</w:t>
            </w:r>
          </w:p>
          <w:p w:rsidR="0099030E" w:rsidRDefault="0099030E" w:rsidP="00147D83">
            <w:r>
              <w:t>(11988, 6, '2015-05-05 09:20:42'),</w:t>
            </w:r>
          </w:p>
          <w:p w:rsidR="0099030E" w:rsidRDefault="0099030E" w:rsidP="00147D83">
            <w:r>
              <w:t>(11989, 6, '2015-05-05 09:20:45'),</w:t>
            </w:r>
          </w:p>
          <w:p w:rsidR="0099030E" w:rsidRDefault="0099030E" w:rsidP="00147D83">
            <w:r>
              <w:t>(11990, 6, '2015-05-05 09:20:48'),</w:t>
            </w:r>
          </w:p>
          <w:p w:rsidR="0099030E" w:rsidRDefault="0099030E" w:rsidP="00147D83">
            <w:r>
              <w:t>(11991, 6, '2015-05-05 09:20:51'),</w:t>
            </w:r>
          </w:p>
          <w:p w:rsidR="0099030E" w:rsidRDefault="0099030E" w:rsidP="00147D83">
            <w:r>
              <w:t>(11992, 6, '2015-05-05 09:20:54'),</w:t>
            </w:r>
          </w:p>
          <w:p w:rsidR="0099030E" w:rsidRDefault="0099030E" w:rsidP="00147D83">
            <w:r>
              <w:t>(11993, 6, '2015-05-05 09:20:57'),</w:t>
            </w:r>
          </w:p>
          <w:p w:rsidR="0099030E" w:rsidRDefault="0099030E" w:rsidP="00147D83">
            <w:r>
              <w:t>(11994, 6, '2015-05-05 09:21:00'),</w:t>
            </w:r>
          </w:p>
          <w:p w:rsidR="0099030E" w:rsidRDefault="0099030E" w:rsidP="00147D83">
            <w:r>
              <w:t>(11995, 6, '2015-05-05 09:21:03'),</w:t>
            </w:r>
          </w:p>
          <w:p w:rsidR="0099030E" w:rsidRDefault="0099030E" w:rsidP="00147D83">
            <w:r>
              <w:t>(11996, 6, '2015-05-05 09:21:06'),</w:t>
            </w:r>
          </w:p>
          <w:p w:rsidR="0099030E" w:rsidRDefault="0099030E" w:rsidP="00147D83">
            <w:r>
              <w:t>(11997, 6, '2015-05-05 09:21:09'),</w:t>
            </w:r>
          </w:p>
          <w:p w:rsidR="0099030E" w:rsidRDefault="0099030E" w:rsidP="00147D83">
            <w:r>
              <w:t>(11998, 6, '2015-05-05 09:21:12'),</w:t>
            </w:r>
          </w:p>
          <w:p w:rsidR="0099030E" w:rsidRDefault="0099030E" w:rsidP="00147D83">
            <w:r>
              <w:t>(11999, 6, '2015-05-05 09:21:15'),</w:t>
            </w:r>
          </w:p>
          <w:p w:rsidR="0099030E" w:rsidRDefault="0099030E" w:rsidP="00147D83">
            <w:r>
              <w:t>(12000, 6, '2015-05-05 09:21:18'),</w:t>
            </w:r>
          </w:p>
          <w:p w:rsidR="0099030E" w:rsidRDefault="0099030E" w:rsidP="00147D83">
            <w:r>
              <w:t>(12001, 6, '2015-05-05 09:21:21'),</w:t>
            </w:r>
          </w:p>
          <w:p w:rsidR="0099030E" w:rsidRDefault="0099030E" w:rsidP="00147D83">
            <w:r>
              <w:t>(12002, 6, '2015-05-05 09:21:24'),</w:t>
            </w:r>
          </w:p>
          <w:p w:rsidR="0099030E" w:rsidRDefault="0099030E" w:rsidP="00147D83">
            <w:r>
              <w:t>(12003, 6, '2015-05-05 09:21:27'),</w:t>
            </w:r>
          </w:p>
          <w:p w:rsidR="0099030E" w:rsidRDefault="0099030E" w:rsidP="00147D83">
            <w:r>
              <w:t>(12004, 6, '2015-05-05 09:21:30'),</w:t>
            </w:r>
          </w:p>
          <w:p w:rsidR="0099030E" w:rsidRDefault="0099030E" w:rsidP="00147D83">
            <w:r>
              <w:t>(12005, 6, '2015-05-05 09:21:33'),</w:t>
            </w:r>
          </w:p>
          <w:p w:rsidR="0099030E" w:rsidRDefault="0099030E" w:rsidP="00147D83">
            <w:r>
              <w:t>(12006, 6, '2015-05-05 09:21:36'),</w:t>
            </w:r>
          </w:p>
          <w:p w:rsidR="0099030E" w:rsidRDefault="0099030E" w:rsidP="00147D83">
            <w:r>
              <w:t>(12007, 6, '2015-05-05 09:21:39'),</w:t>
            </w:r>
          </w:p>
          <w:p w:rsidR="0099030E" w:rsidRDefault="0099030E" w:rsidP="00147D83">
            <w:r>
              <w:t>(12008, 6, '2015-05-05 09:21:42'),</w:t>
            </w:r>
          </w:p>
          <w:p w:rsidR="0099030E" w:rsidRDefault="0099030E" w:rsidP="00147D83">
            <w:r>
              <w:t>(12009, 6, '2015-05-05 09:21:45'),</w:t>
            </w:r>
          </w:p>
          <w:p w:rsidR="0099030E" w:rsidRDefault="0099030E" w:rsidP="00147D83">
            <w:r>
              <w:t>(12010, 6, '2015-05-05 09:21:48'),</w:t>
            </w:r>
          </w:p>
          <w:p w:rsidR="0099030E" w:rsidRDefault="0099030E" w:rsidP="00147D83">
            <w:r>
              <w:t>(12011, 6, '2015-05-05 09:21:51'),</w:t>
            </w:r>
          </w:p>
          <w:p w:rsidR="0099030E" w:rsidRDefault="0099030E" w:rsidP="00147D83">
            <w:r>
              <w:t>(12012, 6, '2015-05-05 09:21:54'),</w:t>
            </w:r>
          </w:p>
          <w:p w:rsidR="0099030E" w:rsidRDefault="0099030E" w:rsidP="00147D83">
            <w:r>
              <w:t>(12013, 6, '2015-05-05 09:21:57'),</w:t>
            </w:r>
          </w:p>
          <w:p w:rsidR="0099030E" w:rsidRDefault="0099030E" w:rsidP="00147D83">
            <w:r>
              <w:t>(12014, 6, '2015-05-05 09:22:00'),</w:t>
            </w:r>
          </w:p>
          <w:p w:rsidR="0099030E" w:rsidRDefault="0099030E" w:rsidP="00147D83">
            <w:r>
              <w:t>(12015, 6, '2015-05-05 09:22:04'),</w:t>
            </w:r>
          </w:p>
          <w:p w:rsidR="0099030E" w:rsidRDefault="0099030E" w:rsidP="00147D83">
            <w:r>
              <w:t>(12016, 6, '2015-05-05 09:22:07'),</w:t>
            </w:r>
          </w:p>
          <w:p w:rsidR="0099030E" w:rsidRDefault="0099030E" w:rsidP="00147D83">
            <w:r>
              <w:t>(12017, 6, '2015-05-05 09:22:10'),</w:t>
            </w:r>
          </w:p>
          <w:p w:rsidR="0099030E" w:rsidRDefault="0099030E" w:rsidP="00147D83">
            <w:r>
              <w:t>(12018, 6, '2015-05-05 09:22:13'),</w:t>
            </w:r>
          </w:p>
          <w:p w:rsidR="0099030E" w:rsidRDefault="0099030E" w:rsidP="00147D83">
            <w:r>
              <w:t>(12019, 6, '2015-05-05 09:22:16'),</w:t>
            </w:r>
          </w:p>
          <w:p w:rsidR="0099030E" w:rsidRDefault="0099030E" w:rsidP="00147D83">
            <w:r>
              <w:t>(12020, 6, '2015-05-05 09:22:19'),</w:t>
            </w:r>
          </w:p>
          <w:p w:rsidR="0099030E" w:rsidRDefault="0099030E" w:rsidP="00147D83">
            <w:r>
              <w:t>(12021, 6, '2015-05-05 09:22:22'),</w:t>
            </w:r>
          </w:p>
          <w:p w:rsidR="0099030E" w:rsidRDefault="0099030E" w:rsidP="00147D83">
            <w:r>
              <w:t>(12022, 6, '2015-05-05 09:22:25'),</w:t>
            </w:r>
          </w:p>
          <w:p w:rsidR="0099030E" w:rsidRDefault="0099030E" w:rsidP="00147D83">
            <w:r>
              <w:t>(12023, 6, '2015-05-05 09:22:28'),</w:t>
            </w:r>
          </w:p>
          <w:p w:rsidR="0099030E" w:rsidRDefault="0099030E" w:rsidP="00147D83">
            <w:r>
              <w:t>(12024, 6, '2015-05-05 09:22:31'),</w:t>
            </w:r>
          </w:p>
          <w:p w:rsidR="0099030E" w:rsidRDefault="0099030E" w:rsidP="00147D83">
            <w:r>
              <w:t>(12025, 6, '2015-05-05 09:22:34'),</w:t>
            </w:r>
          </w:p>
          <w:p w:rsidR="0099030E" w:rsidRDefault="0099030E" w:rsidP="00147D83">
            <w:r>
              <w:t>(12026, 6, '2015-05-05 09:22:37'),</w:t>
            </w:r>
          </w:p>
          <w:p w:rsidR="0099030E" w:rsidRDefault="0099030E" w:rsidP="00147D83">
            <w:r>
              <w:t>(12027, 6, '2015-05-05 09:22:40'),</w:t>
            </w:r>
          </w:p>
          <w:p w:rsidR="0099030E" w:rsidRDefault="0099030E" w:rsidP="00147D83">
            <w:r>
              <w:t>(12028, 6, '2015-05-05 09:22:43'),</w:t>
            </w:r>
          </w:p>
          <w:p w:rsidR="0099030E" w:rsidRDefault="0099030E" w:rsidP="00147D83">
            <w:r>
              <w:t>(12029, 6, '2015-05-05 09:22:46'),</w:t>
            </w:r>
          </w:p>
          <w:p w:rsidR="0099030E" w:rsidRDefault="0099030E" w:rsidP="00147D83">
            <w:r>
              <w:t>(12030, 6, '2015-05-05 09:22:49'),</w:t>
            </w:r>
          </w:p>
          <w:p w:rsidR="0099030E" w:rsidRDefault="0099030E" w:rsidP="00147D83">
            <w:r>
              <w:t>(12031, 6, '2015-05-05 09:22:52'),</w:t>
            </w:r>
          </w:p>
          <w:p w:rsidR="0099030E" w:rsidRDefault="0099030E" w:rsidP="00147D83">
            <w:r>
              <w:t>(12032, 6, '2015-05-05 09:22:55'),</w:t>
            </w:r>
          </w:p>
          <w:p w:rsidR="0099030E" w:rsidRDefault="0099030E" w:rsidP="00147D83">
            <w:r>
              <w:t>(12033, 6, '2015-05-05 09:22:58'),</w:t>
            </w:r>
          </w:p>
          <w:p w:rsidR="0099030E" w:rsidRDefault="0099030E" w:rsidP="00147D83">
            <w:r>
              <w:t>(12034, 6, '2015-05-05 09:23:02'),</w:t>
            </w:r>
          </w:p>
          <w:p w:rsidR="0099030E" w:rsidRDefault="0099030E" w:rsidP="00147D83">
            <w:r>
              <w:t>(12035, 6, '2015-05-05 09:23:05'),</w:t>
            </w:r>
          </w:p>
          <w:p w:rsidR="0099030E" w:rsidRDefault="0099030E" w:rsidP="00147D83">
            <w:r>
              <w:t>(12036, 6, '2015-05-05 09:23:08'),</w:t>
            </w:r>
          </w:p>
          <w:p w:rsidR="0099030E" w:rsidRDefault="0099030E" w:rsidP="00147D83">
            <w:r>
              <w:t>(12037, 6, '2015-05-05 09:23:11'),</w:t>
            </w:r>
          </w:p>
          <w:p w:rsidR="0099030E" w:rsidRDefault="0099030E" w:rsidP="00147D83">
            <w:r>
              <w:t>(12038, 6, '2015-05-05 09:23:14'),</w:t>
            </w:r>
          </w:p>
          <w:p w:rsidR="0099030E" w:rsidRDefault="0099030E" w:rsidP="00147D83">
            <w:r>
              <w:t>(12039, 6, '2015-05-05 09:23:17'),</w:t>
            </w:r>
          </w:p>
          <w:p w:rsidR="0099030E" w:rsidRDefault="0099030E" w:rsidP="00147D83">
            <w:r>
              <w:t>(12040, 6, '2015-05-05 09:23:20'),</w:t>
            </w:r>
          </w:p>
          <w:p w:rsidR="0099030E" w:rsidRDefault="0099030E" w:rsidP="00147D83">
            <w:r>
              <w:t>(12041, 6, '2015-05-05 09:23:23'),</w:t>
            </w:r>
          </w:p>
          <w:p w:rsidR="0099030E" w:rsidRDefault="0099030E" w:rsidP="00147D83">
            <w:r>
              <w:t>(12042, 6, '2015-05-05 09:23:26'),</w:t>
            </w:r>
          </w:p>
          <w:p w:rsidR="0099030E" w:rsidRDefault="0099030E" w:rsidP="00147D83">
            <w:r>
              <w:t>(12043, 6, '2015-05-05 09:23:29'),</w:t>
            </w:r>
          </w:p>
          <w:p w:rsidR="0099030E" w:rsidRDefault="0099030E" w:rsidP="00147D83">
            <w:r>
              <w:t>(12044, 6, '2015-05-05 09:23:32'),</w:t>
            </w:r>
          </w:p>
          <w:p w:rsidR="0099030E" w:rsidRDefault="0099030E" w:rsidP="00147D83">
            <w:r>
              <w:t>(12045, 6, '2015-05-05 09:23:35'),</w:t>
            </w:r>
          </w:p>
          <w:p w:rsidR="0099030E" w:rsidRDefault="0099030E" w:rsidP="00147D83">
            <w:r>
              <w:t>(12046, 6, '2015-05-05 09:23:38'),</w:t>
            </w:r>
          </w:p>
          <w:p w:rsidR="0099030E" w:rsidRDefault="0099030E" w:rsidP="00147D83">
            <w:r>
              <w:t>(12047, 6, '2015-05-05 09:23:41'),</w:t>
            </w:r>
          </w:p>
          <w:p w:rsidR="0099030E" w:rsidRDefault="0099030E" w:rsidP="00147D83">
            <w:r>
              <w:t>(12048, 6, '2015-05-05 09:23:44'),</w:t>
            </w:r>
          </w:p>
          <w:p w:rsidR="0099030E" w:rsidRDefault="0099030E" w:rsidP="00147D83">
            <w:r>
              <w:t>(12049, 6, '2015-05-05 09:23:47'),</w:t>
            </w:r>
          </w:p>
          <w:p w:rsidR="0099030E" w:rsidRDefault="0099030E" w:rsidP="00147D83">
            <w:r>
              <w:t>(12050, 6, '2015-05-05 09:23:50'),</w:t>
            </w:r>
          </w:p>
          <w:p w:rsidR="0099030E" w:rsidRDefault="0099030E" w:rsidP="00147D83">
            <w:r>
              <w:t>(12051, 6, '2015-05-05 09:23:53'),</w:t>
            </w:r>
          </w:p>
          <w:p w:rsidR="0099030E" w:rsidRDefault="0099030E" w:rsidP="00147D83">
            <w:r>
              <w:t>(12052, 6, '2015-05-05 09:23:56'),</w:t>
            </w:r>
          </w:p>
          <w:p w:rsidR="0099030E" w:rsidRDefault="0099030E" w:rsidP="00147D83">
            <w:r>
              <w:t>(12053, 6, '2015-05-05 09:23:59'),</w:t>
            </w:r>
          </w:p>
          <w:p w:rsidR="0099030E" w:rsidRDefault="0099030E" w:rsidP="00147D83">
            <w:r>
              <w:t>(12054, 6, '2015-05-05 09:24:02'),</w:t>
            </w:r>
          </w:p>
          <w:p w:rsidR="0099030E" w:rsidRDefault="0099030E" w:rsidP="00147D83">
            <w:r>
              <w:t>(12055, 6, '2015-05-05 09:24:05'),</w:t>
            </w:r>
          </w:p>
          <w:p w:rsidR="0099030E" w:rsidRDefault="0099030E" w:rsidP="00147D83">
            <w:r>
              <w:t>(12056, 6, '2015-05-05 09:24:08'),</w:t>
            </w:r>
          </w:p>
          <w:p w:rsidR="0099030E" w:rsidRDefault="0099030E" w:rsidP="00147D83">
            <w:r>
              <w:t>(12057, 6, '2015-05-05 09:24:11'),</w:t>
            </w:r>
          </w:p>
          <w:p w:rsidR="0099030E" w:rsidRDefault="0099030E" w:rsidP="00147D83">
            <w:r>
              <w:t>(12058, 6, '2015-05-05 09:24:14'),</w:t>
            </w:r>
          </w:p>
          <w:p w:rsidR="0099030E" w:rsidRDefault="0099030E" w:rsidP="00147D83">
            <w:r>
              <w:t>(12059, 6, '2015-05-05 09:24:17'),</w:t>
            </w:r>
          </w:p>
          <w:p w:rsidR="0099030E" w:rsidRDefault="0099030E" w:rsidP="00147D83">
            <w:r>
              <w:t>(12060, 6, '2015-05-05 09:24:20'),</w:t>
            </w:r>
          </w:p>
          <w:p w:rsidR="0099030E" w:rsidRDefault="0099030E" w:rsidP="00147D83">
            <w:r>
              <w:t>(12061, 6, '2015-05-05 09:24:23'),</w:t>
            </w:r>
          </w:p>
          <w:p w:rsidR="0099030E" w:rsidRDefault="0099030E" w:rsidP="00147D83">
            <w:r>
              <w:t>(12062, 6, '2015-05-05 09:24:27'),</w:t>
            </w:r>
          </w:p>
          <w:p w:rsidR="0099030E" w:rsidRDefault="0099030E" w:rsidP="00147D83">
            <w:r>
              <w:t>(12063, 6, '2015-05-05 09:24:30'),</w:t>
            </w:r>
          </w:p>
          <w:p w:rsidR="0099030E" w:rsidRDefault="0099030E" w:rsidP="00147D83">
            <w:r>
              <w:t>(12064, 7, '2015-05-05 09:24:33'),</w:t>
            </w:r>
          </w:p>
          <w:p w:rsidR="0099030E" w:rsidRDefault="0099030E" w:rsidP="00147D83">
            <w:r>
              <w:t>(12065, 7, '2015-05-05 09:24:36'),</w:t>
            </w:r>
          </w:p>
          <w:p w:rsidR="0099030E" w:rsidRDefault="0099030E" w:rsidP="00147D83">
            <w:r>
              <w:t>(12066, 7, '2015-05-05 09:24:39'),</w:t>
            </w:r>
          </w:p>
          <w:p w:rsidR="0099030E" w:rsidRDefault="0099030E" w:rsidP="00147D83">
            <w:r>
              <w:t>(12067, 7, '2015-05-05 09:24:42'),</w:t>
            </w:r>
          </w:p>
          <w:p w:rsidR="0099030E" w:rsidRDefault="0099030E" w:rsidP="00147D83">
            <w:r>
              <w:t>(12068, 7, '2015-05-05 09:24:45'),</w:t>
            </w:r>
          </w:p>
          <w:p w:rsidR="0099030E" w:rsidRDefault="0099030E" w:rsidP="00147D83">
            <w:r>
              <w:t>(12069, 7, '2015-05-05 09:24:48'),</w:t>
            </w:r>
          </w:p>
          <w:p w:rsidR="0099030E" w:rsidRDefault="0099030E" w:rsidP="00147D83">
            <w:r>
              <w:t>(12070, 7, '2015-05-05 09:24:51'),</w:t>
            </w:r>
          </w:p>
          <w:p w:rsidR="0099030E" w:rsidRDefault="0099030E" w:rsidP="00147D83">
            <w:r>
              <w:t>(12071, 7, '2015-05-05 09:24:54'),</w:t>
            </w:r>
          </w:p>
          <w:p w:rsidR="0099030E" w:rsidRDefault="0099030E" w:rsidP="00147D83">
            <w:r>
              <w:t>(12072, 7, '2015-05-05 09:24:57'),</w:t>
            </w:r>
          </w:p>
          <w:p w:rsidR="0099030E" w:rsidRDefault="0099030E" w:rsidP="00147D83">
            <w:r>
              <w:t>(12073, 7, '2015-05-05 09:25:00'),</w:t>
            </w:r>
          </w:p>
          <w:p w:rsidR="0099030E" w:rsidRDefault="0099030E" w:rsidP="00147D83">
            <w:r>
              <w:t>(12074, 7, '2015-05-05 09:25:03'),</w:t>
            </w:r>
          </w:p>
          <w:p w:rsidR="0099030E" w:rsidRDefault="0099030E" w:rsidP="00147D83">
            <w:r>
              <w:t>(12075, 7, '2015-05-05 09:25:06'),</w:t>
            </w:r>
          </w:p>
          <w:p w:rsidR="0099030E" w:rsidRDefault="0099030E" w:rsidP="00147D83">
            <w:r>
              <w:t>(12076, 7, '2015-05-05 09:25:09'),</w:t>
            </w:r>
          </w:p>
          <w:p w:rsidR="0099030E" w:rsidRDefault="0099030E" w:rsidP="00147D83">
            <w:r>
              <w:t>(12077, 7, '2015-05-05 09:25:12'),</w:t>
            </w:r>
          </w:p>
          <w:p w:rsidR="0099030E" w:rsidRDefault="0099030E" w:rsidP="00147D83">
            <w:r>
              <w:t>(12078, 7, '2015-05-05 09:25:15'),</w:t>
            </w:r>
          </w:p>
          <w:p w:rsidR="0099030E" w:rsidRDefault="0099030E" w:rsidP="00147D83">
            <w:r>
              <w:t>(12079, 7, '2015-05-05 09:25:18'),</w:t>
            </w:r>
          </w:p>
          <w:p w:rsidR="0099030E" w:rsidRDefault="0099030E" w:rsidP="00147D83">
            <w:r>
              <w:t>(12080, 7, '2015-05-05 09:25:21'),</w:t>
            </w:r>
          </w:p>
          <w:p w:rsidR="0099030E" w:rsidRDefault="0099030E" w:rsidP="00147D83">
            <w:r>
              <w:t>(12081, 7, '2015-05-05 09:25:24'),</w:t>
            </w:r>
          </w:p>
          <w:p w:rsidR="0099030E" w:rsidRDefault="0099030E" w:rsidP="00147D83">
            <w:r>
              <w:t>(12082, 7, '2015-05-05 09:25:27'),</w:t>
            </w:r>
          </w:p>
          <w:p w:rsidR="0099030E" w:rsidRDefault="0099030E" w:rsidP="00147D83">
            <w:r>
              <w:t>(12083, 7, '2015-05-05 09:25:30'),</w:t>
            </w:r>
          </w:p>
          <w:p w:rsidR="0099030E" w:rsidRDefault="0099030E" w:rsidP="00147D83">
            <w:r>
              <w:t>(12084, 8, '2015-05-05 09:25:33'),</w:t>
            </w:r>
          </w:p>
          <w:p w:rsidR="0099030E" w:rsidRDefault="0099030E" w:rsidP="00147D83">
            <w:r>
              <w:t>(12085, 8, '2015-05-05 09:25:36'),</w:t>
            </w:r>
          </w:p>
          <w:p w:rsidR="0099030E" w:rsidRDefault="0099030E" w:rsidP="00147D83">
            <w:r>
              <w:t>(12086, 8, '2015-05-05 09:25:39'),</w:t>
            </w:r>
          </w:p>
          <w:p w:rsidR="0099030E" w:rsidRDefault="0099030E" w:rsidP="00147D83">
            <w:r>
              <w:t>(12087, 8, '2015-05-05 09:25:42'),</w:t>
            </w:r>
          </w:p>
          <w:p w:rsidR="0099030E" w:rsidRDefault="0099030E" w:rsidP="00147D83">
            <w:r>
              <w:t>(12088, 8, '2015-05-05 09:25:45'),</w:t>
            </w:r>
          </w:p>
          <w:p w:rsidR="0099030E" w:rsidRDefault="0099030E" w:rsidP="00147D83">
            <w:r>
              <w:t>(12089, 8, '2015-05-05 09:25:48'),</w:t>
            </w:r>
          </w:p>
          <w:p w:rsidR="0099030E" w:rsidRDefault="0099030E" w:rsidP="00147D83">
            <w:r>
              <w:t>(12090, 8, '2015-05-05 09:25:51'),</w:t>
            </w:r>
          </w:p>
          <w:p w:rsidR="0099030E" w:rsidRDefault="0099030E" w:rsidP="00147D83">
            <w:r>
              <w:t>(12091, 8, '2015-05-05 09:25:54'),</w:t>
            </w:r>
          </w:p>
          <w:p w:rsidR="0099030E" w:rsidRDefault="0099030E" w:rsidP="00147D83">
            <w:r>
              <w:t>(12092, 8, '2015-05-05 09:25:58'),</w:t>
            </w:r>
          </w:p>
          <w:p w:rsidR="0099030E" w:rsidRDefault="0099030E" w:rsidP="00147D83">
            <w:r>
              <w:t>(12093, 8, '2015-05-05 09:26:01'),</w:t>
            </w:r>
          </w:p>
          <w:p w:rsidR="0099030E" w:rsidRDefault="0099030E" w:rsidP="00147D83">
            <w:r>
              <w:t>(12094, 8, '2015-05-05 09:26:04'),</w:t>
            </w:r>
          </w:p>
          <w:p w:rsidR="0099030E" w:rsidRDefault="0099030E" w:rsidP="00147D83">
            <w:r>
              <w:t>(12095, 8, '2015-05-05 09:26:07'),</w:t>
            </w:r>
          </w:p>
          <w:p w:rsidR="0099030E" w:rsidRDefault="0099030E" w:rsidP="00147D83">
            <w:r>
              <w:t>(12096, 8, '2015-05-05 09:26:10'),</w:t>
            </w:r>
          </w:p>
          <w:p w:rsidR="0099030E" w:rsidRDefault="0099030E" w:rsidP="00147D83">
            <w:r>
              <w:t>(12097, 8, '2015-05-05 09:26:13'),</w:t>
            </w:r>
          </w:p>
          <w:p w:rsidR="0099030E" w:rsidRDefault="0099030E" w:rsidP="00147D83">
            <w:r>
              <w:t>(12098, 8, '2015-05-05 09:26:16'),</w:t>
            </w:r>
          </w:p>
          <w:p w:rsidR="0099030E" w:rsidRDefault="0099030E" w:rsidP="00147D83">
            <w:r>
              <w:t>(12099, 8, '2015-05-05 09:26:19'),</w:t>
            </w:r>
          </w:p>
          <w:p w:rsidR="0099030E" w:rsidRDefault="0099030E" w:rsidP="00147D83">
            <w:r>
              <w:t>(12100, 9, '2015-05-05 09:26:22'),</w:t>
            </w:r>
          </w:p>
          <w:p w:rsidR="0099030E" w:rsidRDefault="0099030E" w:rsidP="00147D83">
            <w:r>
              <w:t>(12101, 9, '2015-05-05 09:26:25'),</w:t>
            </w:r>
          </w:p>
          <w:p w:rsidR="0099030E" w:rsidRDefault="0099030E" w:rsidP="00147D83">
            <w:r>
              <w:t>(12102, 9, '2015-05-05 09:26:28'),</w:t>
            </w:r>
          </w:p>
          <w:p w:rsidR="0099030E" w:rsidRDefault="0099030E" w:rsidP="00147D83">
            <w:r>
              <w:t>(12103, 9, '2015-05-05 09:26:31'),</w:t>
            </w:r>
          </w:p>
          <w:p w:rsidR="0099030E" w:rsidRDefault="0099030E" w:rsidP="00147D83">
            <w:r>
              <w:t>(12104, 9, '2015-05-05 09:26:34'),</w:t>
            </w:r>
          </w:p>
          <w:p w:rsidR="0099030E" w:rsidRDefault="0099030E" w:rsidP="00147D83">
            <w:r>
              <w:t>(12105, 9, '2015-05-05 09:26:37'),</w:t>
            </w:r>
          </w:p>
          <w:p w:rsidR="0099030E" w:rsidRDefault="0099030E" w:rsidP="00147D83">
            <w:r>
              <w:t>(12106, 9, '2015-05-05 09:26:40'),</w:t>
            </w:r>
          </w:p>
          <w:p w:rsidR="0099030E" w:rsidRDefault="0099030E" w:rsidP="00147D83">
            <w:r>
              <w:t>(12107, 9, '2015-05-05 09:26:43'),</w:t>
            </w:r>
          </w:p>
          <w:p w:rsidR="0099030E" w:rsidRDefault="0099030E" w:rsidP="00147D83">
            <w:r>
              <w:t>(12108, 9, '2015-05-05 09:26:46'),</w:t>
            </w:r>
          </w:p>
          <w:p w:rsidR="0099030E" w:rsidRDefault="0099030E" w:rsidP="00147D83">
            <w:r>
              <w:t>(12109, 9, '2015-05-05 09:26:49'),</w:t>
            </w:r>
          </w:p>
          <w:p w:rsidR="0099030E" w:rsidRDefault="0099030E" w:rsidP="00147D83">
            <w:r>
              <w:t>(12110, 9, '2015-05-05 09:26:52'),</w:t>
            </w:r>
          </w:p>
          <w:p w:rsidR="0099030E" w:rsidRDefault="0099030E" w:rsidP="00147D83">
            <w:r>
              <w:t>(12111, 9, '2015-05-05 09:26:55'),</w:t>
            </w:r>
          </w:p>
          <w:p w:rsidR="0099030E" w:rsidRDefault="0099030E" w:rsidP="00147D83">
            <w:r>
              <w:t>(12112, 9, '2015-05-05 09:26:58'),</w:t>
            </w:r>
          </w:p>
          <w:p w:rsidR="0099030E" w:rsidRDefault="0099030E" w:rsidP="00147D83">
            <w:r>
              <w:t>(12113, 9, '2015-05-05 09:27:01'),</w:t>
            </w:r>
          </w:p>
          <w:p w:rsidR="0099030E" w:rsidRDefault="0099030E" w:rsidP="00147D83">
            <w:r>
              <w:t>(12114, 9, '2015-05-05 09:27:04'),</w:t>
            </w:r>
          </w:p>
          <w:p w:rsidR="0099030E" w:rsidRDefault="0099030E" w:rsidP="00147D83">
            <w:r>
              <w:t>(12115, 9, '2015-05-05 09:27:07'),</w:t>
            </w:r>
          </w:p>
          <w:p w:rsidR="0099030E" w:rsidRDefault="0099030E" w:rsidP="00147D83">
            <w:r>
              <w:t>(12116, 9, '2015-05-05 09:27:10'),</w:t>
            </w:r>
          </w:p>
          <w:p w:rsidR="0099030E" w:rsidRDefault="0099030E" w:rsidP="00147D83">
            <w:r>
              <w:t>(12117, 9, '2015-05-05 09:27:13'),</w:t>
            </w:r>
          </w:p>
          <w:p w:rsidR="0099030E" w:rsidRDefault="0099030E" w:rsidP="00147D83">
            <w:r>
              <w:t>(12118, 9, '2015-05-05 09:27:16'),</w:t>
            </w:r>
          </w:p>
          <w:p w:rsidR="0099030E" w:rsidRDefault="0099030E" w:rsidP="00147D83">
            <w:r>
              <w:t>(12119, 10, '2015-05-05 09:27:19'),</w:t>
            </w:r>
          </w:p>
          <w:p w:rsidR="0099030E" w:rsidRDefault="0099030E" w:rsidP="00147D83">
            <w:r>
              <w:t>(12120, 10, '2015-05-05 09:27:22'),</w:t>
            </w:r>
          </w:p>
          <w:p w:rsidR="0099030E" w:rsidRDefault="0099030E" w:rsidP="00147D83">
            <w:r>
              <w:t>(12121, 10, '2015-05-05 09:27:26'),</w:t>
            </w:r>
          </w:p>
          <w:p w:rsidR="0099030E" w:rsidRDefault="0099030E" w:rsidP="00147D83">
            <w:r>
              <w:t>(12122, 10, '2015-05-05 09:27:29'),</w:t>
            </w:r>
          </w:p>
          <w:p w:rsidR="0099030E" w:rsidRDefault="0099030E" w:rsidP="00147D83">
            <w:r>
              <w:t>(12123, 10, '2015-05-05 09:27:32'),</w:t>
            </w:r>
          </w:p>
          <w:p w:rsidR="0099030E" w:rsidRDefault="0099030E" w:rsidP="00147D83">
            <w:r>
              <w:t>(12124, 10, '2015-05-05 09:27:35'),</w:t>
            </w:r>
          </w:p>
          <w:p w:rsidR="0099030E" w:rsidRDefault="0099030E" w:rsidP="00147D83">
            <w:r>
              <w:t>(12125, 10, '2015-05-05 09:27:38'),</w:t>
            </w:r>
          </w:p>
          <w:p w:rsidR="0099030E" w:rsidRDefault="0099030E" w:rsidP="00147D83">
            <w:r>
              <w:t>(12126, 10, '2015-05-05 09:27:41'),</w:t>
            </w:r>
          </w:p>
          <w:p w:rsidR="0099030E" w:rsidRDefault="0099030E" w:rsidP="00147D83">
            <w:r>
              <w:t>(12127, 10, '2015-05-05 09:27:44'),</w:t>
            </w:r>
          </w:p>
          <w:p w:rsidR="0099030E" w:rsidRDefault="0099030E" w:rsidP="00147D83">
            <w:r>
              <w:t>(12128, 10, '2015-05-05 09:27:47'),</w:t>
            </w:r>
          </w:p>
          <w:p w:rsidR="0099030E" w:rsidRDefault="0099030E" w:rsidP="00147D83">
            <w:r>
              <w:t>(12129, 10, '2015-05-05 09:27:50'),</w:t>
            </w:r>
          </w:p>
          <w:p w:rsidR="0099030E" w:rsidRDefault="0099030E" w:rsidP="00147D83">
            <w:r>
              <w:t>(12130, 10, '2015-05-05 09:27:53'),</w:t>
            </w:r>
          </w:p>
          <w:p w:rsidR="0099030E" w:rsidRDefault="0099030E" w:rsidP="00147D83">
            <w:r>
              <w:t>(12131, 10, '2015-05-05 09:27:56'),</w:t>
            </w:r>
          </w:p>
          <w:p w:rsidR="0099030E" w:rsidRDefault="0099030E" w:rsidP="00147D83">
            <w:r>
              <w:t>(12132, 10, '2015-05-05 09:27:59'),</w:t>
            </w:r>
          </w:p>
          <w:p w:rsidR="0099030E" w:rsidRDefault="0099030E" w:rsidP="00147D83">
            <w:r>
              <w:t>(12133, 10, '2015-05-05 09:28:02'),</w:t>
            </w:r>
          </w:p>
          <w:p w:rsidR="0099030E" w:rsidRDefault="0099030E" w:rsidP="00147D83">
            <w:r>
              <w:t>(12134, 10, '2015-05-05 09:28:05'),</w:t>
            </w:r>
          </w:p>
          <w:p w:rsidR="0099030E" w:rsidRDefault="0099030E" w:rsidP="00147D83">
            <w:r>
              <w:t>(12135, 10, '2015-05-05 09:28:08'),</w:t>
            </w:r>
          </w:p>
          <w:p w:rsidR="0099030E" w:rsidRDefault="0099030E" w:rsidP="00147D83">
            <w:r>
              <w:t>(12136, 10, '2015-05-05 09:28:11'),</w:t>
            </w:r>
          </w:p>
          <w:p w:rsidR="0099030E" w:rsidRDefault="0099030E" w:rsidP="00147D83">
            <w:r>
              <w:t>(12137, 10, '2015-05-05 09:28:14'),</w:t>
            </w:r>
          </w:p>
          <w:p w:rsidR="0099030E" w:rsidRDefault="0099030E" w:rsidP="00147D83">
            <w:r>
              <w:t>(12138, 10, '2015-05-05 09:28:17'),</w:t>
            </w:r>
          </w:p>
          <w:p w:rsidR="0099030E" w:rsidRDefault="0099030E" w:rsidP="00147D83">
            <w:r>
              <w:t>(12139, 10, '2015-05-05 09:28:20'),</w:t>
            </w:r>
          </w:p>
          <w:p w:rsidR="0099030E" w:rsidRDefault="0099030E" w:rsidP="00147D83">
            <w:r>
              <w:t>(12140, 10, '2015-05-05 09:28:23'),</w:t>
            </w:r>
          </w:p>
          <w:p w:rsidR="0099030E" w:rsidRDefault="0099030E" w:rsidP="00147D83">
            <w:r>
              <w:t>(12141, 10, '2015-05-05 09:28:26'),</w:t>
            </w:r>
          </w:p>
          <w:p w:rsidR="0099030E" w:rsidRDefault="0099030E" w:rsidP="00147D83">
            <w:r>
              <w:t>(12142, 10, '2015-05-05 09:28:29'),</w:t>
            </w:r>
          </w:p>
          <w:p w:rsidR="0099030E" w:rsidRDefault="0099030E" w:rsidP="00147D83">
            <w:r>
              <w:t>(12143, 10, '2015-05-05 09:28:32'),</w:t>
            </w:r>
          </w:p>
          <w:p w:rsidR="0099030E" w:rsidRDefault="0099030E" w:rsidP="00147D83">
            <w:r>
              <w:t>(12144, 10, '2015-05-05 09:28:35'),</w:t>
            </w:r>
          </w:p>
          <w:p w:rsidR="0099030E" w:rsidRDefault="0099030E" w:rsidP="00147D83">
            <w:r>
              <w:t>(12145, 10, '2015-05-05 09:28:38'),</w:t>
            </w:r>
          </w:p>
          <w:p w:rsidR="0099030E" w:rsidRDefault="0099030E" w:rsidP="00147D83">
            <w:r>
              <w:t>(12146, 10, '2015-05-05 09:28:41'),</w:t>
            </w:r>
          </w:p>
          <w:p w:rsidR="0099030E" w:rsidRDefault="0099030E" w:rsidP="00147D83">
            <w:r>
              <w:t>(12147, 10, '2015-05-05 09:28:44'),</w:t>
            </w:r>
          </w:p>
          <w:p w:rsidR="0099030E" w:rsidRDefault="0099030E" w:rsidP="00147D83">
            <w:r>
              <w:t>(12148, 10, '2015-05-05 09:28:47'),</w:t>
            </w:r>
          </w:p>
          <w:p w:rsidR="0099030E" w:rsidRDefault="0099030E" w:rsidP="00147D83">
            <w:r>
              <w:t>(12149, 10, '2015-05-05 09:28:50'),</w:t>
            </w:r>
          </w:p>
          <w:p w:rsidR="0099030E" w:rsidRDefault="0099030E" w:rsidP="00147D83">
            <w:r>
              <w:t>(12150, 10, '2015-05-05 09:28:53'),</w:t>
            </w:r>
          </w:p>
          <w:p w:rsidR="0099030E" w:rsidRDefault="0099030E" w:rsidP="00147D83">
            <w:r>
              <w:t>(12151, 10, '2015-05-05 09:28:57'),</w:t>
            </w:r>
          </w:p>
          <w:p w:rsidR="0099030E" w:rsidRDefault="0099030E" w:rsidP="00147D83">
            <w:r>
              <w:t>(12152, 10, '2015-05-05 09:29:00'),</w:t>
            </w:r>
          </w:p>
          <w:p w:rsidR="0099030E" w:rsidRDefault="0099030E" w:rsidP="00147D83">
            <w:r>
              <w:t>(12153, 10, '2015-05-05 09:29:03'),</w:t>
            </w:r>
          </w:p>
          <w:p w:rsidR="0099030E" w:rsidRDefault="0099030E" w:rsidP="00147D83">
            <w:r>
              <w:t>(12154, 10, '2015-05-05 09:29:06'),</w:t>
            </w:r>
          </w:p>
          <w:p w:rsidR="0099030E" w:rsidRDefault="0099030E" w:rsidP="00147D83">
            <w:r>
              <w:t>(12155, 10, '2015-05-05 09:29:09'),</w:t>
            </w:r>
          </w:p>
          <w:p w:rsidR="0099030E" w:rsidRDefault="0099030E" w:rsidP="00147D83">
            <w:r>
              <w:t>(12156, 10, '2015-05-05 09:29:12'),</w:t>
            </w:r>
          </w:p>
          <w:p w:rsidR="0099030E" w:rsidRDefault="0099030E" w:rsidP="00147D83">
            <w:r>
              <w:t>(12157, 10, '2015-05-05 09:29:15'),</w:t>
            </w:r>
          </w:p>
          <w:p w:rsidR="0099030E" w:rsidRDefault="0099030E" w:rsidP="00147D83">
            <w:r>
              <w:t>(12158, 10, '2015-05-05 09:29:18'),</w:t>
            </w:r>
          </w:p>
          <w:p w:rsidR="0099030E" w:rsidRDefault="0099030E" w:rsidP="00147D83">
            <w:r>
              <w:t>(12159, 10, '2015-05-05 09:29:21'),</w:t>
            </w:r>
          </w:p>
          <w:p w:rsidR="0099030E" w:rsidRDefault="0099030E" w:rsidP="00147D83">
            <w:r>
              <w:t>(12160, 10, '2015-05-05 09:29:24'),</w:t>
            </w:r>
          </w:p>
          <w:p w:rsidR="0099030E" w:rsidRDefault="0099030E" w:rsidP="00147D83">
            <w:r>
              <w:t>(12161, 10, '2015-05-05 09:29:27'),</w:t>
            </w:r>
          </w:p>
          <w:p w:rsidR="0099030E" w:rsidRDefault="0099030E" w:rsidP="00147D83">
            <w:r>
              <w:t>(12162, 10, '2015-05-05 09:29:30'),</w:t>
            </w:r>
          </w:p>
          <w:p w:rsidR="0099030E" w:rsidRDefault="0099030E" w:rsidP="00147D83">
            <w:r>
              <w:t>(12163, 10, '2015-05-05 09:29:33'),</w:t>
            </w:r>
          </w:p>
          <w:p w:rsidR="0099030E" w:rsidRDefault="0099030E" w:rsidP="00147D83">
            <w:r>
              <w:t>(12164, 10, '2015-05-05 09:29:36'),</w:t>
            </w:r>
          </w:p>
          <w:p w:rsidR="0099030E" w:rsidRDefault="0099030E" w:rsidP="00147D83">
            <w:r>
              <w:t>(12165, 11, '2015-05-05 09:29:39'),</w:t>
            </w:r>
          </w:p>
          <w:p w:rsidR="0099030E" w:rsidRDefault="0099030E" w:rsidP="00147D83">
            <w:r>
              <w:t>(12166, 11, '2015-05-05 09:29:42'),</w:t>
            </w:r>
          </w:p>
          <w:p w:rsidR="0099030E" w:rsidRDefault="0099030E" w:rsidP="00147D83">
            <w:r>
              <w:t>(12167, 11, '2015-05-05 09:29:45'),</w:t>
            </w:r>
          </w:p>
          <w:p w:rsidR="0099030E" w:rsidRDefault="0099030E" w:rsidP="00147D83">
            <w:r>
              <w:t>(12168, 11, '2015-05-05 09:29:48'),</w:t>
            </w:r>
          </w:p>
          <w:p w:rsidR="0099030E" w:rsidRDefault="0099030E" w:rsidP="00147D83">
            <w:r>
              <w:t>(12169, 11, '2015-05-05 09:29:51'),</w:t>
            </w:r>
          </w:p>
          <w:p w:rsidR="0099030E" w:rsidRDefault="0099030E" w:rsidP="00147D83">
            <w:r>
              <w:t>(12170, 11, '2015-05-05 09:29:54'),</w:t>
            </w:r>
          </w:p>
          <w:p w:rsidR="0099030E" w:rsidRDefault="0099030E" w:rsidP="00147D83">
            <w:r>
              <w:t>(12171, 11, '2015-05-05 09:29:57'),</w:t>
            </w:r>
          </w:p>
          <w:p w:rsidR="0099030E" w:rsidRDefault="0099030E" w:rsidP="00147D83">
            <w:r>
              <w:t>(12172, 11, '2015-05-05 09:30:00'),</w:t>
            </w:r>
          </w:p>
          <w:p w:rsidR="0099030E" w:rsidRDefault="0099030E" w:rsidP="00147D83">
            <w:r>
              <w:t>(12173, 11, '2015-05-05 09:30:03'),</w:t>
            </w:r>
          </w:p>
          <w:p w:rsidR="0099030E" w:rsidRDefault="0099030E" w:rsidP="00147D83">
            <w:r>
              <w:t>(12174, 11, '2015-05-05 09:30:07'),</w:t>
            </w:r>
          </w:p>
          <w:p w:rsidR="0099030E" w:rsidRDefault="0099030E" w:rsidP="00147D83">
            <w:r>
              <w:t>(12175, 11, '2015-05-05 09:30:10'),</w:t>
            </w:r>
          </w:p>
          <w:p w:rsidR="0099030E" w:rsidRDefault="0099030E" w:rsidP="00147D83">
            <w:r>
              <w:t>(12176, 10, '2015-05-05 09:30:13'),</w:t>
            </w:r>
          </w:p>
          <w:p w:rsidR="0099030E" w:rsidRDefault="0099030E" w:rsidP="00147D83">
            <w:r>
              <w:t>(12177, 11, '2015-05-05 09:30:16'),</w:t>
            </w:r>
          </w:p>
          <w:p w:rsidR="0099030E" w:rsidRDefault="0099030E" w:rsidP="00147D83">
            <w:r>
              <w:t>(12178, 11, '2015-05-05 09:30:19'),</w:t>
            </w:r>
          </w:p>
          <w:p w:rsidR="0099030E" w:rsidRDefault="0099030E" w:rsidP="00147D83">
            <w:r>
              <w:t>(12179, 11, '2015-05-05 09:30:22'),</w:t>
            </w:r>
          </w:p>
          <w:p w:rsidR="0099030E" w:rsidRDefault="0099030E" w:rsidP="00147D83">
            <w:r>
              <w:t>(12180, 11, '2015-05-05 09:30:25'),</w:t>
            </w:r>
          </w:p>
          <w:p w:rsidR="0099030E" w:rsidRDefault="0099030E" w:rsidP="00147D83">
            <w:r>
              <w:t>(12181, 10, '2015-05-05 09:30:28'),</w:t>
            </w:r>
          </w:p>
          <w:p w:rsidR="0099030E" w:rsidRDefault="0099030E" w:rsidP="00147D83">
            <w:r>
              <w:t>(12182, 10, '2015-05-05 09:30:31'),</w:t>
            </w:r>
          </w:p>
          <w:p w:rsidR="0099030E" w:rsidRDefault="0099030E" w:rsidP="00147D83">
            <w:r>
              <w:t>(12183, 11, '2015-05-05 09:30:34'),</w:t>
            </w:r>
          </w:p>
          <w:p w:rsidR="0099030E" w:rsidRDefault="0099030E" w:rsidP="00147D83">
            <w:r>
              <w:t>(12184, 10, '2015-05-05 09:30:37'),</w:t>
            </w:r>
          </w:p>
          <w:p w:rsidR="0099030E" w:rsidRDefault="0099030E" w:rsidP="00147D83">
            <w:r>
              <w:t>(12185, 11, '2015-05-05 09:30:40'),</w:t>
            </w:r>
          </w:p>
          <w:p w:rsidR="0099030E" w:rsidRDefault="0099030E" w:rsidP="00147D83">
            <w:r>
              <w:t>(12186, 11, '2015-05-05 09:30:43'),</w:t>
            </w:r>
          </w:p>
          <w:p w:rsidR="0099030E" w:rsidRDefault="0099030E" w:rsidP="00147D83">
            <w:r>
              <w:t>(12187, 11, '2015-05-05 09:30:46'),</w:t>
            </w:r>
          </w:p>
          <w:p w:rsidR="0099030E" w:rsidRDefault="0099030E" w:rsidP="00147D83">
            <w:r>
              <w:t>(12188, 10, '2015-05-05 09:30:49'),</w:t>
            </w:r>
          </w:p>
          <w:p w:rsidR="0099030E" w:rsidRDefault="0099030E" w:rsidP="00147D83">
            <w:r>
              <w:t>(12189, 10, '2015-05-05 09:30:52'),</w:t>
            </w:r>
          </w:p>
          <w:p w:rsidR="0099030E" w:rsidRDefault="0099030E" w:rsidP="00147D83">
            <w:r>
              <w:t>(12190, 10, '2015-05-05 09:30:55'),</w:t>
            </w:r>
          </w:p>
          <w:p w:rsidR="0099030E" w:rsidRDefault="0099030E" w:rsidP="00147D83">
            <w:r>
              <w:t>(12191, 10, '2015-05-05 09:30:58'),</w:t>
            </w:r>
          </w:p>
          <w:p w:rsidR="0099030E" w:rsidRDefault="0099030E" w:rsidP="00147D83">
            <w:r>
              <w:t>(12192, 10, '2015-05-05 09:31:01'),</w:t>
            </w:r>
          </w:p>
          <w:p w:rsidR="0099030E" w:rsidRDefault="0099030E" w:rsidP="00147D83">
            <w:r>
              <w:t>(12193, 10, '2015-05-05 09:31:04'),</w:t>
            </w:r>
          </w:p>
          <w:p w:rsidR="0099030E" w:rsidRDefault="0099030E" w:rsidP="00147D83">
            <w:r>
              <w:t>(12194, 10, '2015-05-05 09:31:07'),</w:t>
            </w:r>
          </w:p>
          <w:p w:rsidR="0099030E" w:rsidRDefault="0099030E" w:rsidP="00147D83">
            <w:r>
              <w:t>(12195, 10, '2015-05-05 09:31:10'),</w:t>
            </w:r>
          </w:p>
          <w:p w:rsidR="0099030E" w:rsidRDefault="0099030E" w:rsidP="00147D83">
            <w:r>
              <w:t>(12196, 10, '2015-05-05 09:31:13'),</w:t>
            </w:r>
          </w:p>
          <w:p w:rsidR="0099030E" w:rsidRDefault="0099030E" w:rsidP="00147D83">
            <w:r>
              <w:t>(12197, 10, '2015-05-05 09:31:16'),</w:t>
            </w:r>
          </w:p>
          <w:p w:rsidR="0099030E" w:rsidRDefault="0099030E" w:rsidP="00147D83">
            <w:r>
              <w:t>(12198, 10, '2015-05-05 09:31:19'),</w:t>
            </w:r>
          </w:p>
          <w:p w:rsidR="0099030E" w:rsidRDefault="0099030E" w:rsidP="00147D83">
            <w:r>
              <w:t>(12199, 10, '2015-05-05 09:31:22'),</w:t>
            </w:r>
          </w:p>
          <w:p w:rsidR="0099030E" w:rsidRDefault="0099030E" w:rsidP="00147D83">
            <w:r>
              <w:t>(12200, 10, '2015-05-05 09:31:25'),</w:t>
            </w:r>
          </w:p>
          <w:p w:rsidR="0099030E" w:rsidRDefault="0099030E" w:rsidP="00147D83">
            <w:r>
              <w:t>(12201, 10, '2015-05-05 09:31:28'),</w:t>
            </w:r>
          </w:p>
          <w:p w:rsidR="0099030E" w:rsidRDefault="0099030E" w:rsidP="00147D83">
            <w:r>
              <w:t>(12202, 10, '2015-05-05 09:31:31'),</w:t>
            </w:r>
          </w:p>
          <w:p w:rsidR="0099030E" w:rsidRDefault="0099030E" w:rsidP="00147D83">
            <w:r>
              <w:t>(12203, 10, '2015-05-05 09:31:34'),</w:t>
            </w:r>
          </w:p>
          <w:p w:rsidR="0099030E" w:rsidRDefault="0099030E" w:rsidP="00147D83">
            <w:r>
              <w:t>(12204, 10, '2015-05-05 09:31:38'),</w:t>
            </w:r>
          </w:p>
          <w:p w:rsidR="0099030E" w:rsidRDefault="0099030E" w:rsidP="00147D83">
            <w:r>
              <w:t>(12205, 10, '2015-05-05 09:31:41'),</w:t>
            </w:r>
          </w:p>
          <w:p w:rsidR="0099030E" w:rsidRDefault="0099030E" w:rsidP="00147D83">
            <w:r>
              <w:t>(12206, 10, '2015-05-05 09:31:44'),</w:t>
            </w:r>
          </w:p>
          <w:p w:rsidR="0099030E" w:rsidRDefault="0099030E" w:rsidP="00147D83">
            <w:r>
              <w:t>(12207, 10, '2015-05-05 09:31:47'),</w:t>
            </w:r>
          </w:p>
          <w:p w:rsidR="0099030E" w:rsidRDefault="0099030E" w:rsidP="00147D83">
            <w:r>
              <w:t>(12208, 10, '2015-05-05 09:31:50'),</w:t>
            </w:r>
          </w:p>
          <w:p w:rsidR="0099030E" w:rsidRDefault="0099030E" w:rsidP="00147D83">
            <w:r>
              <w:t>(12209, 10, '2015-05-05 09:31:53'),</w:t>
            </w:r>
          </w:p>
          <w:p w:rsidR="0099030E" w:rsidRDefault="0099030E" w:rsidP="00147D83">
            <w:r>
              <w:t>(12210, 10, '2015-05-05 09:31:56'),</w:t>
            </w:r>
          </w:p>
          <w:p w:rsidR="0099030E" w:rsidRDefault="0099030E" w:rsidP="00147D83">
            <w:r>
              <w:t>(12211, 10, '2015-05-05 09:31:59'),</w:t>
            </w:r>
          </w:p>
          <w:p w:rsidR="0099030E" w:rsidRDefault="0099030E" w:rsidP="00147D83">
            <w:r>
              <w:t>(12212, 10, '2015-05-05 09:32:02'),</w:t>
            </w:r>
          </w:p>
          <w:p w:rsidR="0099030E" w:rsidRDefault="0099030E" w:rsidP="00147D83">
            <w:r>
              <w:t>(12213, 10, '2015-05-05 09:32:05'),</w:t>
            </w:r>
          </w:p>
          <w:p w:rsidR="0099030E" w:rsidRDefault="0099030E" w:rsidP="00147D83">
            <w:r>
              <w:t>(12214, 10, '2015-05-05 09:32:08'),</w:t>
            </w:r>
          </w:p>
          <w:p w:rsidR="0099030E" w:rsidRDefault="0099030E" w:rsidP="00147D83">
            <w:r>
              <w:t>(12215, 10, '2015-05-05 09:32:11'),</w:t>
            </w:r>
          </w:p>
          <w:p w:rsidR="0099030E" w:rsidRDefault="0099030E" w:rsidP="00147D83">
            <w:r>
              <w:t>(12216, 10, '2015-05-05 09:32:14'),</w:t>
            </w:r>
          </w:p>
          <w:p w:rsidR="0099030E" w:rsidRDefault="0099030E" w:rsidP="00147D83">
            <w:r>
              <w:t>(12217, 10, '2015-05-05 09:32:17'),</w:t>
            </w:r>
          </w:p>
          <w:p w:rsidR="0099030E" w:rsidRDefault="0099030E" w:rsidP="00147D83">
            <w:r>
              <w:t>(12218, 10, '2015-05-05 09:32:20'),</w:t>
            </w:r>
          </w:p>
          <w:p w:rsidR="0099030E" w:rsidRDefault="0099030E" w:rsidP="00147D83">
            <w:r>
              <w:t>(12219, 10, '2015-05-05 09:32:23'),</w:t>
            </w:r>
          </w:p>
          <w:p w:rsidR="0099030E" w:rsidRDefault="0099030E" w:rsidP="00147D83">
            <w:r>
              <w:t>(12220, 10, '2015-05-05 09:32:26'),</w:t>
            </w:r>
          </w:p>
          <w:p w:rsidR="0099030E" w:rsidRDefault="0099030E" w:rsidP="00147D83">
            <w:r>
              <w:t>(12221, 10, '2015-05-05 09:32:29'),</w:t>
            </w:r>
          </w:p>
          <w:p w:rsidR="0099030E" w:rsidRDefault="0099030E" w:rsidP="00147D83">
            <w:r>
              <w:t>(12222, 10, '2015-05-05 09:32:32'),</w:t>
            </w:r>
          </w:p>
          <w:p w:rsidR="0099030E" w:rsidRDefault="0099030E" w:rsidP="00147D83">
            <w:r>
              <w:t>(12223, 10, '2015-05-05 09:32:35'),</w:t>
            </w:r>
          </w:p>
          <w:p w:rsidR="0099030E" w:rsidRDefault="0099030E" w:rsidP="00147D83">
            <w:r>
              <w:t>(12224, 10, '2015-05-05 09:32:38'),</w:t>
            </w:r>
          </w:p>
          <w:p w:rsidR="0099030E" w:rsidRDefault="0099030E" w:rsidP="00147D83">
            <w:r>
              <w:t>(12225, 10, '2015-05-05 09:32:41'),</w:t>
            </w:r>
          </w:p>
          <w:p w:rsidR="0099030E" w:rsidRDefault="0099030E" w:rsidP="00147D83">
            <w:r>
              <w:t>(12226, 10, '2015-05-05 09:32:44'),</w:t>
            </w:r>
          </w:p>
          <w:p w:rsidR="0099030E" w:rsidRDefault="0099030E" w:rsidP="00147D83">
            <w:r>
              <w:t>(12227, 10, '2015-05-05 09:32:47'),</w:t>
            </w:r>
          </w:p>
          <w:p w:rsidR="0099030E" w:rsidRDefault="0099030E" w:rsidP="00147D83">
            <w:r>
              <w:t>(12228, 10, '2015-05-05 09:32:50'),</w:t>
            </w:r>
          </w:p>
          <w:p w:rsidR="0099030E" w:rsidRDefault="0099030E" w:rsidP="00147D83">
            <w:r>
              <w:t>(12229, 10, '2015-05-05 09:32:53'),</w:t>
            </w:r>
          </w:p>
          <w:p w:rsidR="0099030E" w:rsidRDefault="0099030E" w:rsidP="00147D83">
            <w:r>
              <w:t>(12230, 10, '2015-05-05 09:32:56'),</w:t>
            </w:r>
          </w:p>
          <w:p w:rsidR="0099030E" w:rsidRDefault="0099030E" w:rsidP="00147D83">
            <w:r>
              <w:t>(12231, 10, '2015-05-05 09:33:00'),</w:t>
            </w:r>
          </w:p>
          <w:p w:rsidR="0099030E" w:rsidRDefault="0099030E" w:rsidP="00147D83">
            <w:r>
              <w:t>(12232, 10, '2015-05-05 09:33:03'),</w:t>
            </w:r>
          </w:p>
          <w:p w:rsidR="0099030E" w:rsidRDefault="0099030E" w:rsidP="00147D83">
            <w:r>
              <w:t>(12233, 10, '2015-05-05 09:33:06'),</w:t>
            </w:r>
          </w:p>
          <w:p w:rsidR="0099030E" w:rsidRDefault="0099030E" w:rsidP="00147D83">
            <w:r>
              <w:t>(12234, 10, '2015-05-05 09:33:09'),</w:t>
            </w:r>
          </w:p>
          <w:p w:rsidR="0099030E" w:rsidRDefault="0099030E" w:rsidP="00147D83">
            <w:r>
              <w:t>(12235, 10, '2015-05-05 09:33:12'),</w:t>
            </w:r>
          </w:p>
          <w:p w:rsidR="0099030E" w:rsidRDefault="0099030E" w:rsidP="00147D83">
            <w:r>
              <w:t>(12236, 9, '2015-05-05 09:33:15'),</w:t>
            </w:r>
          </w:p>
          <w:p w:rsidR="0099030E" w:rsidRDefault="0099030E" w:rsidP="00147D83">
            <w:r>
              <w:t>(12237, 9, '2015-05-05 09:33:18'),</w:t>
            </w:r>
          </w:p>
          <w:p w:rsidR="0099030E" w:rsidRDefault="0099030E" w:rsidP="00147D83">
            <w:r>
              <w:t>(12238, 9, '2015-05-05 09:33:21'),</w:t>
            </w:r>
          </w:p>
          <w:p w:rsidR="0099030E" w:rsidRDefault="0099030E" w:rsidP="00147D83">
            <w:r>
              <w:t>(12239, 9, '2015-05-05 09:33:24'),</w:t>
            </w:r>
          </w:p>
          <w:p w:rsidR="0099030E" w:rsidRDefault="0099030E" w:rsidP="00147D83">
            <w:r>
              <w:t>(12240, 9, '2015-05-05 09:33:27'),</w:t>
            </w:r>
          </w:p>
          <w:p w:rsidR="0099030E" w:rsidRDefault="0099030E" w:rsidP="00147D83">
            <w:r>
              <w:t>(12241, 9, '2015-05-05 09:33:30'),</w:t>
            </w:r>
          </w:p>
          <w:p w:rsidR="0099030E" w:rsidRDefault="0099030E" w:rsidP="00147D83">
            <w:r>
              <w:t>(12242, 9, '2015-05-05 09:33:33'),</w:t>
            </w:r>
          </w:p>
          <w:p w:rsidR="0099030E" w:rsidRDefault="0099030E" w:rsidP="00147D83">
            <w:r>
              <w:t>(12243, 9, '2015-05-05 09:33:36'),</w:t>
            </w:r>
          </w:p>
          <w:p w:rsidR="0099030E" w:rsidRDefault="0099030E" w:rsidP="00147D83">
            <w:r>
              <w:t>(12244, 9, '2015-05-05 09:33:40'),</w:t>
            </w:r>
          </w:p>
          <w:p w:rsidR="0099030E" w:rsidRDefault="0099030E" w:rsidP="00147D83">
            <w:r>
              <w:t>(12245, 9, '2015-05-05 09:33:43'),</w:t>
            </w:r>
          </w:p>
          <w:p w:rsidR="0099030E" w:rsidRDefault="0099030E" w:rsidP="00147D83">
            <w:r>
              <w:t>(12246, 9, '2015-05-05 09:33:46'),</w:t>
            </w:r>
          </w:p>
          <w:p w:rsidR="0099030E" w:rsidRDefault="0099030E" w:rsidP="00147D83">
            <w:r>
              <w:t>(12247, 9, '2015-05-05 09:33:49'),</w:t>
            </w:r>
          </w:p>
          <w:p w:rsidR="0099030E" w:rsidRDefault="0099030E" w:rsidP="00147D83">
            <w:r>
              <w:t>(12248, 9, '2015-05-05 09:33:52'),</w:t>
            </w:r>
          </w:p>
          <w:p w:rsidR="0099030E" w:rsidRDefault="0099030E" w:rsidP="00147D83">
            <w:r>
              <w:t>(12249, 9, '2015-05-05 09:33:55'),</w:t>
            </w:r>
          </w:p>
          <w:p w:rsidR="0099030E" w:rsidRDefault="0099030E" w:rsidP="00147D83">
            <w:r>
              <w:t>(12250, 9, '2015-05-05 09:33:58'),</w:t>
            </w:r>
          </w:p>
          <w:p w:rsidR="0099030E" w:rsidRDefault="0099030E" w:rsidP="00147D83">
            <w:r>
              <w:t>(12251, 9, '2015-05-05 09:34:01'),</w:t>
            </w:r>
          </w:p>
          <w:p w:rsidR="0099030E" w:rsidRDefault="0099030E" w:rsidP="00147D83">
            <w:r>
              <w:t>(12252, 9, '2015-05-05 09:34:04'),</w:t>
            </w:r>
          </w:p>
          <w:p w:rsidR="0099030E" w:rsidRDefault="0099030E" w:rsidP="00147D83">
            <w:r>
              <w:t>(12253, 9, '2015-05-05 09:34:07'),</w:t>
            </w:r>
          </w:p>
          <w:p w:rsidR="0099030E" w:rsidRDefault="0099030E" w:rsidP="00147D83">
            <w:r>
              <w:t>(12254, 9, '2015-05-05 09:34:10'),</w:t>
            </w:r>
          </w:p>
          <w:p w:rsidR="0099030E" w:rsidRDefault="0099030E" w:rsidP="00147D83">
            <w:r>
              <w:t>(12255, 9, '2015-05-05 09:34:13'),</w:t>
            </w:r>
          </w:p>
          <w:p w:rsidR="0099030E" w:rsidRDefault="0099030E" w:rsidP="00147D83">
            <w:r>
              <w:t>(12256, 8, '2015-05-05 09:34:16'),</w:t>
            </w:r>
          </w:p>
          <w:p w:rsidR="0099030E" w:rsidRDefault="0099030E" w:rsidP="00147D83">
            <w:r>
              <w:t>(12257, 8, '2015-05-05 09:34:19'),</w:t>
            </w:r>
          </w:p>
          <w:p w:rsidR="0099030E" w:rsidRDefault="0099030E" w:rsidP="00147D83">
            <w:r>
              <w:t>(12258, 8, '2015-05-05 09:34:22'),</w:t>
            </w:r>
          </w:p>
          <w:p w:rsidR="0099030E" w:rsidRDefault="0099030E" w:rsidP="00147D83">
            <w:r>
              <w:t>(12259, 8, '2015-05-05 09:34:25'),</w:t>
            </w:r>
          </w:p>
          <w:p w:rsidR="0099030E" w:rsidRDefault="0099030E" w:rsidP="00147D83">
            <w:r>
              <w:t>(12260, 8, '2015-05-05 09:34:28'),</w:t>
            </w:r>
          </w:p>
          <w:p w:rsidR="0099030E" w:rsidRDefault="0099030E" w:rsidP="00147D83">
            <w:r>
              <w:t>(12261, 8, '2015-05-05 09:34:31'),</w:t>
            </w:r>
          </w:p>
          <w:p w:rsidR="0099030E" w:rsidRDefault="0099030E" w:rsidP="00147D83">
            <w:r>
              <w:t>(12262, 8, '2015-05-05 09:34:34'),</w:t>
            </w:r>
          </w:p>
          <w:p w:rsidR="0099030E" w:rsidRDefault="0099030E" w:rsidP="00147D83">
            <w:r>
              <w:t>(12263, 8, '2015-05-05 09:34:37'),</w:t>
            </w:r>
          </w:p>
          <w:p w:rsidR="0099030E" w:rsidRDefault="0099030E" w:rsidP="00147D83">
            <w:r>
              <w:t>(12264, 8, '2015-05-05 09:34:40'),</w:t>
            </w:r>
          </w:p>
          <w:p w:rsidR="0099030E" w:rsidRDefault="0099030E" w:rsidP="00147D83">
            <w:r>
              <w:t>(12265, 8, '2015-05-05 09:34:43'),</w:t>
            </w:r>
          </w:p>
          <w:p w:rsidR="0099030E" w:rsidRDefault="0099030E" w:rsidP="00147D83">
            <w:r>
              <w:t>(12266, 8, '2015-05-05 09:34:46'),</w:t>
            </w:r>
          </w:p>
          <w:p w:rsidR="0099030E" w:rsidRDefault="0099030E" w:rsidP="00147D83">
            <w:r>
              <w:t>(12267, 8, '2015-05-05 09:34:49'),</w:t>
            </w:r>
          </w:p>
          <w:p w:rsidR="0099030E" w:rsidRDefault="0099030E" w:rsidP="00147D83">
            <w:r>
              <w:t>(12268, 8, '2015-05-05 09:34:52'),</w:t>
            </w:r>
          </w:p>
          <w:p w:rsidR="0099030E" w:rsidRDefault="0099030E" w:rsidP="00147D83">
            <w:r>
              <w:t>(12269, 8, '2015-05-05 09:34:55'),</w:t>
            </w:r>
          </w:p>
          <w:p w:rsidR="0099030E" w:rsidRDefault="0099030E" w:rsidP="00147D83">
            <w:r>
              <w:t>(12270, 8, '2015-05-05 09:34:58'),</w:t>
            </w:r>
          </w:p>
          <w:p w:rsidR="0099030E" w:rsidRDefault="0099030E" w:rsidP="00147D83">
            <w:r>
              <w:t>(12271, 8, '2015-05-05 09:35:01'),</w:t>
            </w:r>
          </w:p>
          <w:p w:rsidR="0099030E" w:rsidRDefault="0099030E" w:rsidP="00147D83">
            <w:r>
              <w:t>(12272, 8, '2015-05-05 09:35:04'),</w:t>
            </w:r>
          </w:p>
          <w:p w:rsidR="0099030E" w:rsidRDefault="0099030E" w:rsidP="00147D83">
            <w:r>
              <w:t>(12273, 8, '2015-05-05 09:35:07'),</w:t>
            </w:r>
          </w:p>
          <w:p w:rsidR="0099030E" w:rsidRDefault="0099030E" w:rsidP="00147D83">
            <w:r>
              <w:t>(12274, 8, '2015-05-05 09:35:11'),</w:t>
            </w:r>
          </w:p>
          <w:p w:rsidR="0099030E" w:rsidRDefault="0099030E" w:rsidP="00147D83">
            <w:r>
              <w:t>(12275, 8, '2015-05-05 09:35:14'),</w:t>
            </w:r>
          </w:p>
          <w:p w:rsidR="0099030E" w:rsidRDefault="0099030E" w:rsidP="00147D83">
            <w:r>
              <w:t>(12276, 8, '2015-05-05 09:35:17'),</w:t>
            </w:r>
          </w:p>
          <w:p w:rsidR="0099030E" w:rsidRDefault="0099030E" w:rsidP="00147D83">
            <w:r>
              <w:t>(12277, 8, '2015-05-05 09:35:20'),</w:t>
            </w:r>
          </w:p>
          <w:p w:rsidR="0099030E" w:rsidRDefault="0099030E" w:rsidP="00147D83">
            <w:r>
              <w:t>(12278, 8, '2015-05-05 09:35:23'),</w:t>
            </w:r>
          </w:p>
          <w:p w:rsidR="0099030E" w:rsidRDefault="0099030E" w:rsidP="00147D83">
            <w:r>
              <w:t>(12279, 8, '2015-05-05 09:35:26'),</w:t>
            </w:r>
          </w:p>
          <w:p w:rsidR="0099030E" w:rsidRDefault="0099030E" w:rsidP="00147D83">
            <w:r>
              <w:t>(12280, 8, '2015-05-05 09:35:29'),</w:t>
            </w:r>
          </w:p>
          <w:p w:rsidR="0099030E" w:rsidRDefault="0099030E" w:rsidP="00147D83">
            <w:r>
              <w:t>(12281, 8, '2015-05-05 09:35:32'),</w:t>
            </w:r>
          </w:p>
          <w:p w:rsidR="0099030E" w:rsidRDefault="0099030E" w:rsidP="00147D83">
            <w:r>
              <w:t>(12282, 8, '2015-05-05 09:35:35'),</w:t>
            </w:r>
          </w:p>
          <w:p w:rsidR="0099030E" w:rsidRDefault="0099030E" w:rsidP="00147D83">
            <w:r>
              <w:t>(12283, 8, '2015-05-05 09:35:38'),</w:t>
            </w:r>
          </w:p>
          <w:p w:rsidR="0099030E" w:rsidRDefault="0099030E" w:rsidP="00147D83">
            <w:r>
              <w:t>(12284, 7, '2015-05-05 09:35:41'),</w:t>
            </w:r>
          </w:p>
          <w:p w:rsidR="0099030E" w:rsidRDefault="0099030E" w:rsidP="00147D83">
            <w:r>
              <w:t>(12285, 7, '2015-05-05 09:35:44'),</w:t>
            </w:r>
          </w:p>
          <w:p w:rsidR="0099030E" w:rsidRDefault="0099030E" w:rsidP="00147D83">
            <w:r>
              <w:t>(12286, 7, '2015-05-05 09:35:47'),</w:t>
            </w:r>
          </w:p>
          <w:p w:rsidR="0099030E" w:rsidRDefault="0099030E" w:rsidP="00147D83">
            <w:r>
              <w:t>(12287, 7, '2015-05-05 09:35:50'),</w:t>
            </w:r>
          </w:p>
          <w:p w:rsidR="0099030E" w:rsidRDefault="0099030E" w:rsidP="00147D83">
            <w:r>
              <w:t>(12288, 7, '2015-05-05 09:35:53'),</w:t>
            </w:r>
          </w:p>
          <w:p w:rsidR="0099030E" w:rsidRDefault="0099030E" w:rsidP="00147D83">
            <w:r>
              <w:t>(12289, 7, '2015-05-05 09:35:56'),</w:t>
            </w:r>
          </w:p>
          <w:p w:rsidR="0099030E" w:rsidRDefault="0099030E" w:rsidP="00147D83">
            <w:r>
              <w:t>(12290, 7, '2015-05-05 09:35:59'),</w:t>
            </w:r>
          </w:p>
          <w:p w:rsidR="0099030E" w:rsidRDefault="0099030E" w:rsidP="00147D83">
            <w:r>
              <w:t>(12291, 7, '2015-05-05 09:36:02'),</w:t>
            </w:r>
          </w:p>
          <w:p w:rsidR="0099030E" w:rsidRDefault="0099030E" w:rsidP="00147D83">
            <w:r>
              <w:t>(12292, 7, '2015-05-05 09:36:05'),</w:t>
            </w:r>
          </w:p>
          <w:p w:rsidR="0099030E" w:rsidRDefault="0099030E" w:rsidP="00147D83">
            <w:r>
              <w:t>(12293, 7, '2015-05-05 09:36:08'),</w:t>
            </w:r>
          </w:p>
          <w:p w:rsidR="0099030E" w:rsidRDefault="0099030E" w:rsidP="00147D83">
            <w:r>
              <w:t>(12294, 7, '2015-05-05 09:36:11'),</w:t>
            </w:r>
          </w:p>
          <w:p w:rsidR="0099030E" w:rsidRDefault="0099030E" w:rsidP="00147D83">
            <w:r>
              <w:t>(12295, 7, '2015-05-05 09:36:14'),</w:t>
            </w:r>
          </w:p>
          <w:p w:rsidR="0099030E" w:rsidRDefault="0099030E" w:rsidP="00147D83">
            <w:r>
              <w:t>(12296, 7, '2015-05-05 09:36:17'),</w:t>
            </w:r>
          </w:p>
          <w:p w:rsidR="0099030E" w:rsidRDefault="0099030E" w:rsidP="00147D83">
            <w:r>
              <w:t>(12297, 7, '2015-05-05 09:36:20'),</w:t>
            </w:r>
          </w:p>
          <w:p w:rsidR="0099030E" w:rsidRDefault="0099030E" w:rsidP="00147D83">
            <w:r>
              <w:t>(12298, 7, '2015-05-05 09:36:23'),</w:t>
            </w:r>
          </w:p>
          <w:p w:rsidR="0099030E" w:rsidRDefault="0099030E" w:rsidP="00147D83">
            <w:r>
              <w:t>(12299, 7, '2015-05-05 09:36:26'),</w:t>
            </w:r>
          </w:p>
          <w:p w:rsidR="0099030E" w:rsidRDefault="0099030E" w:rsidP="00147D83">
            <w:r>
              <w:t>(12300, 7, '2015-05-05 09:36:29'),</w:t>
            </w:r>
          </w:p>
          <w:p w:rsidR="0099030E" w:rsidRDefault="0099030E" w:rsidP="00147D83">
            <w:r>
              <w:t>(12301, 7, '2015-05-05 09:36:32'),</w:t>
            </w:r>
          </w:p>
          <w:p w:rsidR="0099030E" w:rsidRDefault="0099030E" w:rsidP="00147D83">
            <w:r>
              <w:t>(12302, 7, '2015-05-05 09:36:35'),</w:t>
            </w:r>
          </w:p>
          <w:p w:rsidR="0099030E" w:rsidRDefault="0099030E" w:rsidP="00147D83">
            <w:r>
              <w:t>(12303, 7, '2015-05-05 09:36:39'),</w:t>
            </w:r>
          </w:p>
          <w:p w:rsidR="0099030E" w:rsidRDefault="0099030E" w:rsidP="00147D83">
            <w:r>
              <w:t>(12304, 7, '2015-05-05 09:36:42'),</w:t>
            </w:r>
          </w:p>
          <w:p w:rsidR="0099030E" w:rsidRDefault="0099030E" w:rsidP="00147D83">
            <w:r>
              <w:t>(12305, 7, '2015-05-05 09:36:45'),</w:t>
            </w:r>
          </w:p>
          <w:p w:rsidR="0099030E" w:rsidRDefault="0099030E" w:rsidP="00147D83">
            <w:r>
              <w:t>(12306, 7, '2015-05-05 09:36:48'),</w:t>
            </w:r>
          </w:p>
          <w:p w:rsidR="0099030E" w:rsidRDefault="0099030E" w:rsidP="00147D83">
            <w:r>
              <w:t>(12307, 7, '2015-05-05 09:36:51'),</w:t>
            </w:r>
          </w:p>
          <w:p w:rsidR="0099030E" w:rsidRDefault="0099030E" w:rsidP="00147D83">
            <w:r>
              <w:t>(12308, 7, '2015-05-05 09:36:54'),</w:t>
            </w:r>
          </w:p>
          <w:p w:rsidR="0099030E" w:rsidRDefault="0099030E" w:rsidP="00147D83">
            <w:r>
              <w:t>(12309, 6, '2015-05-05 09:36:57'),</w:t>
            </w:r>
          </w:p>
          <w:p w:rsidR="0099030E" w:rsidRDefault="0099030E" w:rsidP="00147D83">
            <w:r>
              <w:t>(12310, 6, '2015-05-05 09:37:00'),</w:t>
            </w:r>
          </w:p>
          <w:p w:rsidR="0099030E" w:rsidRDefault="0099030E" w:rsidP="00147D83">
            <w:r>
              <w:t>(12311, 6, '2015-05-05 09:37:03'),</w:t>
            </w:r>
          </w:p>
          <w:p w:rsidR="0099030E" w:rsidRDefault="0099030E" w:rsidP="00147D83">
            <w:r>
              <w:t>(12312, 6, '2015-05-05 09:37:06'),</w:t>
            </w:r>
          </w:p>
          <w:p w:rsidR="0099030E" w:rsidRDefault="0099030E" w:rsidP="00147D83">
            <w:r>
              <w:t>(12313, 6, '2015-05-05 09:37:09'),</w:t>
            </w:r>
          </w:p>
          <w:p w:rsidR="0099030E" w:rsidRDefault="0099030E" w:rsidP="00147D83">
            <w:r>
              <w:t>(12314, 6, '2015-05-05 09:37:12'),</w:t>
            </w:r>
          </w:p>
          <w:p w:rsidR="0099030E" w:rsidRDefault="0099030E" w:rsidP="00147D83">
            <w:r>
              <w:t>(12315, 6, '2015-05-05 09:37:15'),</w:t>
            </w:r>
          </w:p>
          <w:p w:rsidR="0099030E" w:rsidRDefault="0099030E" w:rsidP="00147D83">
            <w:r>
              <w:t>(12316, 6, '2015-05-05 09:37:18'),</w:t>
            </w:r>
          </w:p>
          <w:p w:rsidR="0099030E" w:rsidRDefault="0099030E" w:rsidP="00147D83">
            <w:r>
              <w:t>(12317, 6, '2015-05-05 09:37:21'),</w:t>
            </w:r>
          </w:p>
          <w:p w:rsidR="0099030E" w:rsidRDefault="0099030E" w:rsidP="00147D83">
            <w:r>
              <w:t>(12318, 6, '2015-05-05 09:37:24'),</w:t>
            </w:r>
          </w:p>
          <w:p w:rsidR="0099030E" w:rsidRDefault="0099030E" w:rsidP="00147D83">
            <w:r>
              <w:t>(12319, 6, '2015-05-05 09:37:27'),</w:t>
            </w:r>
          </w:p>
          <w:p w:rsidR="0099030E" w:rsidRDefault="0099030E" w:rsidP="00147D83">
            <w:r>
              <w:t>(12320, 6, '2015-05-05 09:37:30'),</w:t>
            </w:r>
          </w:p>
          <w:p w:rsidR="0099030E" w:rsidRDefault="0099030E" w:rsidP="00147D83">
            <w:r>
              <w:t>(12321, 6, '2015-05-05 09:37:33'),</w:t>
            </w:r>
          </w:p>
          <w:p w:rsidR="0099030E" w:rsidRDefault="0099030E" w:rsidP="00147D83">
            <w:r>
              <w:t>(12322, 6, '2015-05-05 09:37:36'),</w:t>
            </w:r>
          </w:p>
          <w:p w:rsidR="0099030E" w:rsidRDefault="0099030E" w:rsidP="00147D83">
            <w:r>
              <w:t>(12323, 6, '2015-05-05 09:37:39'),</w:t>
            </w:r>
          </w:p>
          <w:p w:rsidR="0099030E" w:rsidRDefault="0099030E" w:rsidP="00147D83">
            <w:r>
              <w:t>(12324, 6, '2015-05-05 09:37:42'),</w:t>
            </w:r>
          </w:p>
          <w:p w:rsidR="0099030E" w:rsidRDefault="0099030E" w:rsidP="00147D83">
            <w:r>
              <w:t>(12325, 6, '2015-05-05 09:37:45'),</w:t>
            </w:r>
          </w:p>
          <w:p w:rsidR="0099030E" w:rsidRDefault="0099030E" w:rsidP="00147D83">
            <w:r>
              <w:t>(12326, 6, '2015-05-05 09:37:48'),</w:t>
            </w:r>
          </w:p>
          <w:p w:rsidR="0099030E" w:rsidRDefault="0099030E" w:rsidP="00147D83">
            <w:r>
              <w:t>(12327, 6, '2015-05-05 09:37:51'),</w:t>
            </w:r>
          </w:p>
          <w:p w:rsidR="0099030E" w:rsidRDefault="0099030E" w:rsidP="00147D83">
            <w:r>
              <w:t>(12328, 6, '2015-05-05 09:37:55'),</w:t>
            </w:r>
          </w:p>
          <w:p w:rsidR="0099030E" w:rsidRDefault="0099030E" w:rsidP="00147D83">
            <w:r>
              <w:t>(12329, 6, '2015-05-05 09:37:58'),</w:t>
            </w:r>
          </w:p>
          <w:p w:rsidR="0099030E" w:rsidRDefault="0099030E" w:rsidP="00147D83">
            <w:r>
              <w:t>(12330, 6, '2015-05-05 09:38:01'),</w:t>
            </w:r>
          </w:p>
          <w:p w:rsidR="0099030E" w:rsidRDefault="0099030E" w:rsidP="00147D83">
            <w:r>
              <w:t>(12331, 6, '2015-05-05 09:38:04'),</w:t>
            </w:r>
          </w:p>
          <w:p w:rsidR="0099030E" w:rsidRDefault="0099030E" w:rsidP="00147D83">
            <w:r>
              <w:t>(12332, 6, '2015-05-05 09:38:07'),</w:t>
            </w:r>
          </w:p>
          <w:p w:rsidR="0099030E" w:rsidRDefault="0099030E" w:rsidP="00147D83">
            <w:r>
              <w:t>(12333, 6, '2015-05-05 09:38:10'),</w:t>
            </w:r>
          </w:p>
          <w:p w:rsidR="0099030E" w:rsidRDefault="0099030E" w:rsidP="00147D83">
            <w:r>
              <w:t>(12334, 6, '2015-05-05 09:38:13'),</w:t>
            </w:r>
          </w:p>
          <w:p w:rsidR="0099030E" w:rsidRDefault="0099030E" w:rsidP="00147D83">
            <w:r>
              <w:t>(12335, 5, '2015-05-05 09:38:16'),</w:t>
            </w:r>
          </w:p>
          <w:p w:rsidR="0099030E" w:rsidRDefault="0099030E" w:rsidP="00147D83">
            <w:r>
              <w:t>(12336, 5, '2015-05-05 09:38:19'),</w:t>
            </w:r>
          </w:p>
          <w:p w:rsidR="0099030E" w:rsidRDefault="0099030E" w:rsidP="00147D83">
            <w:r>
              <w:t>(12337, 5, '2015-05-05 09:38:22'),</w:t>
            </w:r>
          </w:p>
          <w:p w:rsidR="0099030E" w:rsidRDefault="0099030E" w:rsidP="00147D83">
            <w:r>
              <w:t>(12338, 5, '2015-05-05 09:38:25'),</w:t>
            </w:r>
          </w:p>
          <w:p w:rsidR="0099030E" w:rsidRDefault="0099030E" w:rsidP="00147D83">
            <w:r>
              <w:t>(12339, 5, '2015-05-05 09:38:28'),</w:t>
            </w:r>
          </w:p>
          <w:p w:rsidR="0099030E" w:rsidRDefault="0099030E" w:rsidP="00147D83">
            <w:r>
              <w:t>(12340, 5, '2015-05-05 09:38:31'),</w:t>
            </w:r>
          </w:p>
          <w:p w:rsidR="0099030E" w:rsidRDefault="0099030E" w:rsidP="00147D83">
            <w:r>
              <w:t>(12341, 5, '2015-05-05 09:38:34'),</w:t>
            </w:r>
          </w:p>
          <w:p w:rsidR="0099030E" w:rsidRDefault="0099030E" w:rsidP="00147D83">
            <w:r>
              <w:t>(12342, 5, '2015-05-05 09:38:37'),</w:t>
            </w:r>
          </w:p>
          <w:p w:rsidR="0099030E" w:rsidRDefault="0099030E" w:rsidP="00147D83">
            <w:r>
              <w:t>(12343, 5, '2015-05-05 09:38:40'),</w:t>
            </w:r>
          </w:p>
          <w:p w:rsidR="0099030E" w:rsidRDefault="0099030E" w:rsidP="00147D83">
            <w:r>
              <w:t>(12344, 5, '2015-05-05 09:38:43'),</w:t>
            </w:r>
          </w:p>
          <w:p w:rsidR="0099030E" w:rsidRDefault="0099030E" w:rsidP="00147D83">
            <w:r>
              <w:t>(12345, 5, '2015-05-05 09:38:46'),</w:t>
            </w:r>
          </w:p>
          <w:p w:rsidR="0099030E" w:rsidRDefault="0099030E" w:rsidP="00147D83">
            <w:r>
              <w:t>(12346, 5, '2015-05-05 09:38:49'),</w:t>
            </w:r>
          </w:p>
          <w:p w:rsidR="0099030E" w:rsidRDefault="0099030E" w:rsidP="00147D83">
            <w:r>
              <w:t>(12347, 5, '2015-05-05 09:38:52'),</w:t>
            </w:r>
          </w:p>
          <w:p w:rsidR="0099030E" w:rsidRDefault="0099030E" w:rsidP="00147D83">
            <w:r>
              <w:t>(12348, 5, '2015-05-05 09:38:55'),</w:t>
            </w:r>
          </w:p>
          <w:p w:rsidR="0099030E" w:rsidRDefault="0099030E" w:rsidP="00147D83">
            <w:r>
              <w:t>(12349, 5, '2015-05-05 09:38:58'),</w:t>
            </w:r>
          </w:p>
          <w:p w:rsidR="0099030E" w:rsidRDefault="0099030E" w:rsidP="00147D83">
            <w:r>
              <w:t>(12350, 5, '2015-05-05 09:39:01'),</w:t>
            </w:r>
          </w:p>
          <w:p w:rsidR="0099030E" w:rsidRDefault="0099030E" w:rsidP="00147D83">
            <w:r>
              <w:t>(12351, 5, '2015-05-05 09:39:04'),</w:t>
            </w:r>
          </w:p>
          <w:p w:rsidR="0099030E" w:rsidRDefault="0099030E" w:rsidP="00147D83">
            <w:r>
              <w:t>(12352, 5, '2015-05-05 09:39:07'),</w:t>
            </w:r>
          </w:p>
          <w:p w:rsidR="0099030E" w:rsidRDefault="0099030E" w:rsidP="00147D83">
            <w:r>
              <w:t>(12353, 5, '2015-05-05 09:39:10'),</w:t>
            </w:r>
          </w:p>
          <w:p w:rsidR="0099030E" w:rsidRDefault="0099030E" w:rsidP="00147D83">
            <w:r>
              <w:t>(12354, 5, '2015-05-05 09:39:13'),</w:t>
            </w:r>
          </w:p>
          <w:p w:rsidR="0099030E" w:rsidRDefault="0099030E" w:rsidP="00147D83">
            <w:r>
              <w:t>(12355, 5, '2015-05-05 09:39:16'),</w:t>
            </w:r>
          </w:p>
          <w:p w:rsidR="0099030E" w:rsidRDefault="0099030E" w:rsidP="00147D83">
            <w:r>
              <w:t>(12356, 5, '2015-05-05 09:39:19'),</w:t>
            </w:r>
          </w:p>
          <w:p w:rsidR="0099030E" w:rsidRDefault="0099030E" w:rsidP="00147D83">
            <w:r>
              <w:t>(12357, 5, '2015-05-05 09:39:23'),</w:t>
            </w:r>
          </w:p>
          <w:p w:rsidR="0099030E" w:rsidRDefault="0099030E" w:rsidP="00147D83">
            <w:r>
              <w:t>(12358, 5, '2015-05-05 09:39:26'),</w:t>
            </w:r>
          </w:p>
          <w:p w:rsidR="0099030E" w:rsidRDefault="0099030E" w:rsidP="00147D83">
            <w:r>
              <w:t>(12359, 5, '2015-05-05 09:39:29'),</w:t>
            </w:r>
          </w:p>
          <w:p w:rsidR="0099030E" w:rsidRDefault="0099030E" w:rsidP="00147D83">
            <w:r>
              <w:t>(12360, 5, '2015-05-05 09:39:32'),</w:t>
            </w:r>
          </w:p>
          <w:p w:rsidR="0099030E" w:rsidRDefault="0099030E" w:rsidP="00147D83">
            <w:r>
              <w:t>(12361, 5, '2015-05-05 09:39:35'),</w:t>
            </w:r>
          </w:p>
          <w:p w:rsidR="0099030E" w:rsidRDefault="0099030E" w:rsidP="00147D83">
            <w:r>
              <w:t>(12362, 5, '2015-05-05 09:39:38'),</w:t>
            </w:r>
          </w:p>
          <w:p w:rsidR="0099030E" w:rsidRDefault="0099030E" w:rsidP="00147D83">
            <w:r>
              <w:t>(12363, 5, '2015-05-05 09:39:41');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(12364, 5, '2015-05-05 09:39:44'),</w:t>
            </w:r>
          </w:p>
          <w:p w:rsidR="0099030E" w:rsidRDefault="0099030E" w:rsidP="00147D83">
            <w:r>
              <w:t>(12365, 5, '2015-05-05 09:39:47'),</w:t>
            </w:r>
          </w:p>
          <w:p w:rsidR="0099030E" w:rsidRDefault="0099030E" w:rsidP="00147D83">
            <w:r>
              <w:t>(12366, 5, '2015-05-05 09:39:50'),</w:t>
            </w:r>
          </w:p>
          <w:p w:rsidR="0099030E" w:rsidRDefault="0099030E" w:rsidP="00147D83">
            <w:r>
              <w:t>(12367, 5, '2015-05-05 09:39:53'),</w:t>
            </w:r>
          </w:p>
          <w:p w:rsidR="0099030E" w:rsidRDefault="0099030E" w:rsidP="00147D83">
            <w:r>
              <w:t>(12368, 5, '2015-05-05 09:39:56'),</w:t>
            </w:r>
          </w:p>
          <w:p w:rsidR="0099030E" w:rsidRDefault="0099030E" w:rsidP="00147D83">
            <w:r>
              <w:t>(12369, 5, '2015-05-05 09:39:59'),</w:t>
            </w:r>
          </w:p>
          <w:p w:rsidR="0099030E" w:rsidRDefault="0099030E" w:rsidP="00147D83">
            <w:r>
              <w:t>(12370, 5, '2015-05-05 09:40:02'),</w:t>
            </w:r>
          </w:p>
          <w:p w:rsidR="0099030E" w:rsidRDefault="0099030E" w:rsidP="00147D83">
            <w:r>
              <w:t>(12371, 5, '2015-05-05 09:40:05'),</w:t>
            </w:r>
          </w:p>
          <w:p w:rsidR="0099030E" w:rsidRDefault="0099030E" w:rsidP="00147D83">
            <w:r>
              <w:t>(12372, 5, '2015-05-05 09:40:08'),</w:t>
            </w:r>
          </w:p>
          <w:p w:rsidR="0099030E" w:rsidRDefault="0099030E" w:rsidP="00147D83">
            <w:r>
              <w:t>(12373, 5, '2015-05-05 09:40:11'),</w:t>
            </w:r>
          </w:p>
          <w:p w:rsidR="0099030E" w:rsidRDefault="0099030E" w:rsidP="00147D83">
            <w:r>
              <w:t>(12374, 5, '2015-05-05 09:40:14'),</w:t>
            </w:r>
          </w:p>
          <w:p w:rsidR="0099030E" w:rsidRDefault="0099030E" w:rsidP="00147D83">
            <w:r>
              <w:t>(12375, 5, '2015-05-05 09:40:17'),</w:t>
            </w:r>
          </w:p>
          <w:p w:rsidR="0099030E" w:rsidRDefault="0099030E" w:rsidP="00147D83">
            <w:r>
              <w:t>(12376, 5, '2015-05-05 09:40:20'),</w:t>
            </w:r>
          </w:p>
          <w:p w:rsidR="0099030E" w:rsidRDefault="0099030E" w:rsidP="00147D83">
            <w:r>
              <w:t>(12377, 5, '2015-05-05 09:40:23'),</w:t>
            </w:r>
          </w:p>
          <w:p w:rsidR="0099030E" w:rsidRDefault="0099030E" w:rsidP="00147D83">
            <w:r>
              <w:t>(12378, 5, '2015-05-05 09:40:26'),</w:t>
            </w:r>
          </w:p>
          <w:p w:rsidR="0099030E" w:rsidRDefault="0099030E" w:rsidP="00147D83">
            <w:r>
              <w:t>(12379, 5, '2015-05-05 09:40:29'),</w:t>
            </w:r>
          </w:p>
          <w:p w:rsidR="0099030E" w:rsidRDefault="0099030E" w:rsidP="00147D83">
            <w:r>
              <w:t>(12380, 5, '2015-05-05 09:40:32'),</w:t>
            </w:r>
          </w:p>
          <w:p w:rsidR="0099030E" w:rsidRDefault="0099030E" w:rsidP="00147D83">
            <w:r>
              <w:t>(12381, 5, '2015-05-05 09:40:35'),</w:t>
            </w:r>
          </w:p>
          <w:p w:rsidR="0099030E" w:rsidRDefault="0099030E" w:rsidP="00147D83">
            <w:r>
              <w:t>(12382, 5, '2015-05-05 09:40:38'),</w:t>
            </w:r>
          </w:p>
          <w:p w:rsidR="0099030E" w:rsidRDefault="0099030E" w:rsidP="00147D83">
            <w:r>
              <w:t>(12383, 5, '2015-05-05 09:40:42'),</w:t>
            </w:r>
          </w:p>
          <w:p w:rsidR="0099030E" w:rsidRDefault="0099030E" w:rsidP="00147D83">
            <w:r>
              <w:t>(12384, 5, '2015-05-05 09:40:45'),</w:t>
            </w:r>
          </w:p>
          <w:p w:rsidR="0099030E" w:rsidRDefault="0099030E" w:rsidP="00147D83">
            <w:r>
              <w:t>(12385, 5, '2015-05-05 09:40:48'),</w:t>
            </w:r>
          </w:p>
          <w:p w:rsidR="0099030E" w:rsidRDefault="0099030E" w:rsidP="00147D83">
            <w:r>
              <w:t>(12386, 5, '2015-05-05 09:40:51'),</w:t>
            </w:r>
          </w:p>
          <w:p w:rsidR="0099030E" w:rsidRDefault="0099030E" w:rsidP="00147D83">
            <w:r>
              <w:t>(12387, 5, '2015-05-05 09:40:54'),</w:t>
            </w:r>
          </w:p>
          <w:p w:rsidR="0099030E" w:rsidRDefault="0099030E" w:rsidP="00147D83">
            <w:r>
              <w:t>(12388, 5, '2015-05-05 09:40:57'),</w:t>
            </w:r>
          </w:p>
          <w:p w:rsidR="0099030E" w:rsidRDefault="0099030E" w:rsidP="00147D83">
            <w:r>
              <w:t>(12389, 5, '2015-05-05 09:41:00'),</w:t>
            </w:r>
          </w:p>
          <w:p w:rsidR="0099030E" w:rsidRDefault="0099030E" w:rsidP="00147D83">
            <w:r>
              <w:t>(12390, 5, '2015-05-05 09:41:03'),</w:t>
            </w:r>
          </w:p>
          <w:p w:rsidR="0099030E" w:rsidRDefault="0099030E" w:rsidP="00147D83">
            <w:r>
              <w:t>(12391, 5, '2015-05-05 09:41:06'),</w:t>
            </w:r>
          </w:p>
          <w:p w:rsidR="0099030E" w:rsidRDefault="0099030E" w:rsidP="00147D83">
            <w:r>
              <w:t>(12392, 5, '2015-05-05 09:41:09'),</w:t>
            </w:r>
          </w:p>
          <w:p w:rsidR="0099030E" w:rsidRDefault="0099030E" w:rsidP="00147D83">
            <w:r>
              <w:t>(12393, 5, '2015-05-05 09:41:12'),</w:t>
            </w:r>
          </w:p>
          <w:p w:rsidR="0099030E" w:rsidRDefault="0099030E" w:rsidP="00147D83">
            <w:r>
              <w:t>(12394, 5, '2015-05-05 09:41:15'),</w:t>
            </w:r>
          </w:p>
          <w:p w:rsidR="0099030E" w:rsidRDefault="0099030E" w:rsidP="00147D83">
            <w:r>
              <w:t>(12395, 5, '2015-05-05 09:41:18'),</w:t>
            </w:r>
          </w:p>
          <w:p w:rsidR="0099030E" w:rsidRDefault="0099030E" w:rsidP="00147D83">
            <w:r>
              <w:t>(12396, 5, '2015-05-05 09:41:21'),</w:t>
            </w:r>
          </w:p>
          <w:p w:rsidR="0099030E" w:rsidRDefault="0099030E" w:rsidP="00147D83">
            <w:r>
              <w:t>(12397, 5, '2015-05-05 09:41:24'),</w:t>
            </w:r>
          </w:p>
          <w:p w:rsidR="0099030E" w:rsidRDefault="0099030E" w:rsidP="00147D83">
            <w:r>
              <w:t>(12398, 5, '2015-05-05 09:41:27'),</w:t>
            </w:r>
          </w:p>
          <w:p w:rsidR="0099030E" w:rsidRDefault="0099030E" w:rsidP="00147D83">
            <w:r>
              <w:t>(12399, 5, '2015-05-05 09:41:30'),</w:t>
            </w:r>
          </w:p>
          <w:p w:rsidR="0099030E" w:rsidRDefault="0099030E" w:rsidP="00147D83">
            <w:r>
              <w:t>(12400, 5, '2015-05-05 09:41:33'),</w:t>
            </w:r>
          </w:p>
          <w:p w:rsidR="0099030E" w:rsidRDefault="0099030E" w:rsidP="00147D83">
            <w:r>
              <w:t>(12401, 5, '2015-05-05 09:41:36'),</w:t>
            </w:r>
          </w:p>
          <w:p w:rsidR="0099030E" w:rsidRDefault="0099030E" w:rsidP="00147D83">
            <w:r>
              <w:t>(12402, 5, '2015-05-05 09:41:40'),</w:t>
            </w:r>
          </w:p>
          <w:p w:rsidR="0099030E" w:rsidRDefault="0099030E" w:rsidP="00147D83">
            <w:r>
              <w:t>(12403, 5, '2015-05-05 09:41:43'),</w:t>
            </w:r>
          </w:p>
          <w:p w:rsidR="0099030E" w:rsidRDefault="0099030E" w:rsidP="00147D83">
            <w:r>
              <w:t>(12404, 5, '2015-05-05 09:41:46'),</w:t>
            </w:r>
          </w:p>
          <w:p w:rsidR="0099030E" w:rsidRDefault="0099030E" w:rsidP="00147D83">
            <w:r>
              <w:t>(12405, 5, '2015-05-05 09:41:49'),</w:t>
            </w:r>
          </w:p>
          <w:p w:rsidR="0099030E" w:rsidRDefault="0099030E" w:rsidP="00147D83">
            <w:r>
              <w:t>(12406, 5, '2015-05-05 09:41:52'),</w:t>
            </w:r>
          </w:p>
          <w:p w:rsidR="0099030E" w:rsidRDefault="0099030E" w:rsidP="00147D83">
            <w:r>
              <w:t>(12407, 5, '2015-05-05 09:41:55'),</w:t>
            </w:r>
          </w:p>
          <w:p w:rsidR="0099030E" w:rsidRDefault="0099030E" w:rsidP="00147D83">
            <w:r>
              <w:t>(12408, 5, '2015-05-05 09:41:58'),</w:t>
            </w:r>
          </w:p>
          <w:p w:rsidR="0099030E" w:rsidRDefault="0099030E" w:rsidP="00147D83">
            <w:r>
              <w:t>(12409, 5, '2015-05-05 09:42:01'),</w:t>
            </w:r>
          </w:p>
          <w:p w:rsidR="0099030E" w:rsidRDefault="0099030E" w:rsidP="00147D83">
            <w:r>
              <w:t>(12410, 5, '2015-05-05 09:42:04'),</w:t>
            </w:r>
          </w:p>
          <w:p w:rsidR="0099030E" w:rsidRDefault="0099030E" w:rsidP="00147D83">
            <w:r>
              <w:t>(12411, 5, '2015-05-05 09:42:07'),</w:t>
            </w:r>
          </w:p>
          <w:p w:rsidR="0099030E" w:rsidRDefault="0099030E" w:rsidP="00147D83">
            <w:r>
              <w:t>(12412, 5, '2015-05-05 09:42:10'),</w:t>
            </w:r>
          </w:p>
          <w:p w:rsidR="0099030E" w:rsidRDefault="0099030E" w:rsidP="00147D83">
            <w:r>
              <w:t>(12413, 5, '2015-05-05 09:42:13'),</w:t>
            </w:r>
          </w:p>
          <w:p w:rsidR="0099030E" w:rsidRDefault="0099030E" w:rsidP="00147D83">
            <w:r>
              <w:t>(12414, 5, '2015-05-05 09:42:16'),</w:t>
            </w:r>
          </w:p>
          <w:p w:rsidR="0099030E" w:rsidRDefault="0099030E" w:rsidP="00147D83">
            <w:r>
              <w:t>(12415, 5, '2015-05-05 09:42:19'),</w:t>
            </w:r>
          </w:p>
          <w:p w:rsidR="0099030E" w:rsidRDefault="0099030E" w:rsidP="00147D83">
            <w:r>
              <w:t>(12416, 5, '2015-05-05 09:42:22'),</w:t>
            </w:r>
          </w:p>
          <w:p w:rsidR="0099030E" w:rsidRDefault="0099030E" w:rsidP="00147D83">
            <w:r>
              <w:t>(12417, 5, '2015-05-05 09:42:25'),</w:t>
            </w:r>
          </w:p>
          <w:p w:rsidR="0099030E" w:rsidRDefault="0099030E" w:rsidP="00147D83">
            <w:r>
              <w:t>(12418, 5, '2015-05-05 09:42:28'),</w:t>
            </w:r>
          </w:p>
          <w:p w:rsidR="0099030E" w:rsidRDefault="0099030E" w:rsidP="00147D83">
            <w:r>
              <w:t>(12419, 5, '2015-05-05 09:42:31'),</w:t>
            </w:r>
          </w:p>
          <w:p w:rsidR="0099030E" w:rsidRDefault="0099030E" w:rsidP="00147D83">
            <w:r>
              <w:t>(12420, 4, '2015-05-05 09:42:34'),</w:t>
            </w:r>
          </w:p>
          <w:p w:rsidR="0099030E" w:rsidRDefault="0099030E" w:rsidP="00147D83">
            <w:r>
              <w:t>(12421, 5, '2015-05-05 09:42:37'),</w:t>
            </w:r>
          </w:p>
          <w:p w:rsidR="0099030E" w:rsidRDefault="0099030E" w:rsidP="00147D83">
            <w:r>
              <w:t>(12422, 5, '2015-05-05 09:42:40'),</w:t>
            </w:r>
          </w:p>
          <w:p w:rsidR="0099030E" w:rsidRDefault="0099030E" w:rsidP="00147D83">
            <w:r>
              <w:t>(12423, 5, '2015-05-05 09:42:43'),</w:t>
            </w:r>
          </w:p>
          <w:p w:rsidR="0099030E" w:rsidRDefault="0099030E" w:rsidP="00147D83">
            <w:r>
              <w:t>(12424, 5, '2015-05-05 09:42:46'),</w:t>
            </w:r>
          </w:p>
          <w:p w:rsidR="0099030E" w:rsidRDefault="0099030E" w:rsidP="00147D83">
            <w:r>
              <w:t>(12425, 5, '2015-05-05 09:42:49'),</w:t>
            </w:r>
          </w:p>
          <w:p w:rsidR="0099030E" w:rsidRDefault="0099030E" w:rsidP="00147D83">
            <w:r>
              <w:t>(12426, 5, '2015-05-05 09:42:52'),</w:t>
            </w:r>
          </w:p>
          <w:p w:rsidR="0099030E" w:rsidRDefault="0099030E" w:rsidP="00147D83">
            <w:r>
              <w:t>(12427, 5, '2015-05-05 09:42:55'),</w:t>
            </w:r>
          </w:p>
          <w:p w:rsidR="0099030E" w:rsidRDefault="0099030E" w:rsidP="00147D83">
            <w:r>
              <w:t>(12428, 5, '2015-05-05 09:42:58'),</w:t>
            </w:r>
          </w:p>
          <w:p w:rsidR="0099030E" w:rsidRDefault="0099030E" w:rsidP="00147D83">
            <w:r>
              <w:t>(12429, 5, '2015-05-05 09:43:01'),</w:t>
            </w:r>
          </w:p>
          <w:p w:rsidR="0099030E" w:rsidRDefault="0099030E" w:rsidP="00147D83">
            <w:r>
              <w:t>(12430, 5, '2015-05-05 09:43:04'),</w:t>
            </w:r>
          </w:p>
          <w:p w:rsidR="0099030E" w:rsidRDefault="0099030E" w:rsidP="00147D83">
            <w:r>
              <w:t>(12431, 5, '2015-05-05 09:43:08'),</w:t>
            </w:r>
          </w:p>
          <w:p w:rsidR="0099030E" w:rsidRDefault="0099030E" w:rsidP="00147D83">
            <w:r>
              <w:t>(12432, 5, '2015-05-05 09:43:11'),</w:t>
            </w:r>
          </w:p>
          <w:p w:rsidR="0099030E" w:rsidRDefault="0099030E" w:rsidP="00147D83">
            <w:r>
              <w:t>(12433, 5, '2015-05-05 09:43:14'),</w:t>
            </w:r>
          </w:p>
          <w:p w:rsidR="0099030E" w:rsidRDefault="0099030E" w:rsidP="00147D83">
            <w:r>
              <w:t>(12434, 5, '2015-05-05 09:43:17'),</w:t>
            </w:r>
          </w:p>
          <w:p w:rsidR="0099030E" w:rsidRDefault="0099030E" w:rsidP="00147D83">
            <w:r>
              <w:t>(12435, 4, '2015-05-05 09:43:20'),</w:t>
            </w:r>
          </w:p>
          <w:p w:rsidR="0099030E" w:rsidRDefault="0099030E" w:rsidP="00147D83">
            <w:r>
              <w:t>(12436, 5, '2015-05-05 09:43:23'),</w:t>
            </w:r>
          </w:p>
          <w:p w:rsidR="0099030E" w:rsidRDefault="0099030E" w:rsidP="00147D83">
            <w:r>
              <w:t>(12437, 5, '2015-05-05 09:43:26'),</w:t>
            </w:r>
          </w:p>
          <w:p w:rsidR="0099030E" w:rsidRDefault="0099030E" w:rsidP="00147D83">
            <w:r>
              <w:t>(12438, 4, '2015-05-05 09:43:29'),</w:t>
            </w:r>
          </w:p>
          <w:p w:rsidR="0099030E" w:rsidRDefault="0099030E" w:rsidP="00147D83">
            <w:r>
              <w:t>(12439, 4, '2015-05-05 09:43:32'),</w:t>
            </w:r>
          </w:p>
          <w:p w:rsidR="0099030E" w:rsidRDefault="0099030E" w:rsidP="00147D83">
            <w:r>
              <w:t>(12440, 5, '2015-05-05 09:43:35'),</w:t>
            </w:r>
          </w:p>
          <w:p w:rsidR="0099030E" w:rsidRDefault="0099030E" w:rsidP="00147D83">
            <w:r>
              <w:t>(12441, 4, '2015-05-05 09:43:38'),</w:t>
            </w:r>
          </w:p>
          <w:p w:rsidR="0099030E" w:rsidRDefault="0099030E" w:rsidP="00147D83">
            <w:r>
              <w:t>(12442, 5, '2015-05-05 09:43:41'),</w:t>
            </w:r>
          </w:p>
          <w:p w:rsidR="0099030E" w:rsidRDefault="0099030E" w:rsidP="00147D83">
            <w:r>
              <w:t>(12443, 5, '2015-05-05 09:43:44'),</w:t>
            </w:r>
          </w:p>
          <w:p w:rsidR="0099030E" w:rsidRDefault="0099030E" w:rsidP="00147D83">
            <w:r>
              <w:t>(12444, 4, '2015-05-05 09:43:47'),</w:t>
            </w:r>
          </w:p>
          <w:p w:rsidR="0099030E" w:rsidRDefault="0099030E" w:rsidP="00147D83">
            <w:r>
              <w:t>(12445, 5, '2015-05-05 09:43:50'),</w:t>
            </w:r>
          </w:p>
          <w:p w:rsidR="0099030E" w:rsidRDefault="0099030E" w:rsidP="00147D83">
            <w:r>
              <w:t>(12446, 5, '2015-05-05 09:43:53'),</w:t>
            </w:r>
          </w:p>
          <w:p w:rsidR="0099030E" w:rsidRDefault="0099030E" w:rsidP="00147D83">
            <w:r>
              <w:t>(12447, 5, '2015-05-05 09:43:56'),</w:t>
            </w:r>
          </w:p>
          <w:p w:rsidR="0099030E" w:rsidRDefault="0099030E" w:rsidP="00147D83">
            <w:r>
              <w:t>(12448, 5, '2015-05-05 09:43:59'),</w:t>
            </w:r>
          </w:p>
          <w:p w:rsidR="0099030E" w:rsidRDefault="0099030E" w:rsidP="00147D83">
            <w:r>
              <w:t>(12449, 5, '2015-05-05 09:44:02'),</w:t>
            </w:r>
          </w:p>
          <w:p w:rsidR="0099030E" w:rsidRDefault="0099030E" w:rsidP="00147D83">
            <w:r>
              <w:t>(12450, 5, '2015-05-05 09:44:05'),</w:t>
            </w:r>
          </w:p>
          <w:p w:rsidR="0099030E" w:rsidRDefault="0099030E" w:rsidP="00147D83">
            <w:r>
              <w:t>(12451, 5, '2015-05-05 09:44:08'),</w:t>
            </w:r>
          </w:p>
          <w:p w:rsidR="0099030E" w:rsidRDefault="0099030E" w:rsidP="00147D83">
            <w:r>
              <w:t>(12452, 5, '2015-05-05 09:44:11'),</w:t>
            </w:r>
          </w:p>
          <w:p w:rsidR="0099030E" w:rsidRDefault="0099030E" w:rsidP="00147D83">
            <w:r>
              <w:t>(12453, 4, '2015-05-05 09:44:14'),</w:t>
            </w:r>
          </w:p>
          <w:p w:rsidR="0099030E" w:rsidRDefault="0099030E" w:rsidP="00147D83">
            <w:r>
              <w:t>(12454, 4, '2015-05-05 09:44:17'),</w:t>
            </w:r>
          </w:p>
          <w:p w:rsidR="0099030E" w:rsidRDefault="0099030E" w:rsidP="00147D83">
            <w:r>
              <w:t>(12455, 4, '2015-05-05 09:44:20'),</w:t>
            </w:r>
          </w:p>
          <w:p w:rsidR="0099030E" w:rsidRDefault="0099030E" w:rsidP="00147D83">
            <w:r>
              <w:t>(12456, 4, '2015-05-05 09:44:23'),</w:t>
            </w:r>
          </w:p>
          <w:p w:rsidR="0099030E" w:rsidRDefault="0099030E" w:rsidP="00147D83">
            <w:r>
              <w:t>(12457, 4, '2015-05-05 09:44:26'),</w:t>
            </w:r>
          </w:p>
          <w:p w:rsidR="0099030E" w:rsidRDefault="0099030E" w:rsidP="00147D83">
            <w:r>
              <w:t>(12458, 4, '2015-05-05 09:44:29'),</w:t>
            </w:r>
          </w:p>
          <w:p w:rsidR="0099030E" w:rsidRDefault="0099030E" w:rsidP="00147D83">
            <w:r>
              <w:t>(12459, 4, '2015-05-05 09:44:32'),</w:t>
            </w:r>
          </w:p>
          <w:p w:rsidR="0099030E" w:rsidRDefault="0099030E" w:rsidP="00147D83">
            <w:r>
              <w:t>(12460, 4, '2015-05-05 09:44:35'),</w:t>
            </w:r>
          </w:p>
          <w:p w:rsidR="0099030E" w:rsidRDefault="0099030E" w:rsidP="00147D83">
            <w:r>
              <w:t>(12461, 4, '2015-05-05 09:44:39'),</w:t>
            </w:r>
          </w:p>
          <w:p w:rsidR="0099030E" w:rsidRDefault="0099030E" w:rsidP="00147D83">
            <w:r>
              <w:t>(12462, 4, '2015-05-05 09:44:42'),</w:t>
            </w:r>
          </w:p>
          <w:p w:rsidR="0099030E" w:rsidRDefault="0099030E" w:rsidP="00147D83">
            <w:r>
              <w:t>(12463, 4, '2015-05-05 09:44:45'),</w:t>
            </w:r>
          </w:p>
          <w:p w:rsidR="0099030E" w:rsidRDefault="0099030E" w:rsidP="00147D83">
            <w:r>
              <w:t>(12464, 4, '2015-05-05 09:44:48'),</w:t>
            </w:r>
          </w:p>
          <w:p w:rsidR="0099030E" w:rsidRDefault="0099030E" w:rsidP="00147D83">
            <w:r>
              <w:t>(12465, 4, '2015-05-05 09:44:51'),</w:t>
            </w:r>
          </w:p>
          <w:p w:rsidR="0099030E" w:rsidRDefault="0099030E" w:rsidP="00147D83">
            <w:r>
              <w:t>(12466, 4, '2015-05-05 09:44:54'),</w:t>
            </w:r>
          </w:p>
          <w:p w:rsidR="0099030E" w:rsidRDefault="0099030E" w:rsidP="00147D83">
            <w:r>
              <w:t>(12467, 4, '2015-05-05 09:44:57'),</w:t>
            </w:r>
          </w:p>
          <w:p w:rsidR="0099030E" w:rsidRDefault="0099030E" w:rsidP="00147D83">
            <w:r>
              <w:t>(12468, 4, '2015-05-05 09:45:00'),</w:t>
            </w:r>
          </w:p>
          <w:p w:rsidR="0099030E" w:rsidRDefault="0099030E" w:rsidP="00147D83">
            <w:r>
              <w:t>(12469, 4, '2015-05-05 09:45:03'),</w:t>
            </w:r>
          </w:p>
          <w:p w:rsidR="0099030E" w:rsidRDefault="0099030E" w:rsidP="00147D83">
            <w:r>
              <w:t>(12470, 4, '2015-05-05 09:45:06'),</w:t>
            </w:r>
          </w:p>
          <w:p w:rsidR="0099030E" w:rsidRDefault="0099030E" w:rsidP="00147D83">
            <w:r>
              <w:t>(12471, 4, '2015-05-05 09:45:09'),</w:t>
            </w:r>
          </w:p>
          <w:p w:rsidR="0099030E" w:rsidRDefault="0099030E" w:rsidP="00147D83">
            <w:r>
              <w:t>(12472, 4, '2015-05-05 09:45:12'),</w:t>
            </w:r>
          </w:p>
          <w:p w:rsidR="0099030E" w:rsidRDefault="0099030E" w:rsidP="00147D83">
            <w:r>
              <w:t>(12473, 4, '2015-05-05 09:45:15'),</w:t>
            </w:r>
          </w:p>
          <w:p w:rsidR="0099030E" w:rsidRDefault="0099030E" w:rsidP="00147D83">
            <w:r>
              <w:t>(12474, 4, '2015-05-05 09:45:18'),</w:t>
            </w:r>
          </w:p>
          <w:p w:rsidR="0099030E" w:rsidRDefault="0099030E" w:rsidP="00147D83">
            <w:r>
              <w:t>(12475, 4, '2015-05-05 09:45:21'),</w:t>
            </w:r>
          </w:p>
          <w:p w:rsidR="0099030E" w:rsidRDefault="0099030E" w:rsidP="00147D83">
            <w:r>
              <w:t>(12476, 4, '2015-05-05 09:45:24'),</w:t>
            </w:r>
          </w:p>
          <w:p w:rsidR="0099030E" w:rsidRDefault="0099030E" w:rsidP="00147D83">
            <w:r>
              <w:t>(12477, 4, '2015-05-05 09:45:27'),</w:t>
            </w:r>
          </w:p>
          <w:p w:rsidR="0099030E" w:rsidRDefault="0099030E" w:rsidP="00147D83">
            <w:r>
              <w:t>(12478, 4, '2015-05-05 09:45:30'),</w:t>
            </w:r>
          </w:p>
          <w:p w:rsidR="0099030E" w:rsidRDefault="0099030E" w:rsidP="00147D83">
            <w:r>
              <w:t>(12479, 4, '2015-05-05 09:45:33'),</w:t>
            </w:r>
          </w:p>
          <w:p w:rsidR="0099030E" w:rsidRDefault="0099030E" w:rsidP="00147D83">
            <w:r>
              <w:t>(12480, 4, '2015-05-05 09:45:36'),</w:t>
            </w:r>
          </w:p>
          <w:p w:rsidR="0099030E" w:rsidRDefault="0099030E" w:rsidP="00147D83">
            <w:r>
              <w:t>(12481, 4, '2015-05-05 09:45:39'),</w:t>
            </w:r>
          </w:p>
          <w:p w:rsidR="0099030E" w:rsidRDefault="0099030E" w:rsidP="00147D83">
            <w:r>
              <w:t>(12482, 4, '2015-05-05 09:45:42'),</w:t>
            </w:r>
          </w:p>
          <w:p w:rsidR="0099030E" w:rsidRDefault="0099030E" w:rsidP="00147D83">
            <w:r>
              <w:t>(12483, 4, '2015-05-05 09:45:45'),</w:t>
            </w:r>
          </w:p>
          <w:p w:rsidR="0099030E" w:rsidRDefault="0099030E" w:rsidP="00147D83">
            <w:r>
              <w:t>(12484, 4, '2015-05-05 09:45:48'),</w:t>
            </w:r>
          </w:p>
          <w:p w:rsidR="0099030E" w:rsidRDefault="0099030E" w:rsidP="00147D83">
            <w:r>
              <w:t>(12485, 4, '2015-05-05 09:45:51'),</w:t>
            </w:r>
          </w:p>
          <w:p w:rsidR="0099030E" w:rsidRDefault="0099030E" w:rsidP="00147D83">
            <w:r>
              <w:t>(12486, 4, '2015-05-05 09:45:54'),</w:t>
            </w:r>
          </w:p>
          <w:p w:rsidR="0099030E" w:rsidRDefault="0099030E" w:rsidP="00147D83">
            <w:r>
              <w:t>(12487, 4, '2015-05-05 09:45:57'),</w:t>
            </w:r>
          </w:p>
          <w:p w:rsidR="0099030E" w:rsidRDefault="0099030E" w:rsidP="00147D83">
            <w:r>
              <w:t>(12488, 4, '2015-05-05 09:46:00'),</w:t>
            </w:r>
          </w:p>
          <w:p w:rsidR="0099030E" w:rsidRDefault="0099030E" w:rsidP="00147D83">
            <w:r>
              <w:t>(12489, 4, '2015-05-05 09:46:03'),</w:t>
            </w:r>
          </w:p>
          <w:p w:rsidR="0099030E" w:rsidRDefault="0099030E" w:rsidP="00147D83">
            <w:r>
              <w:t>(12490, 4, '2015-05-05 09:46:07'),</w:t>
            </w:r>
          </w:p>
          <w:p w:rsidR="0099030E" w:rsidRDefault="0099030E" w:rsidP="00147D83">
            <w:r>
              <w:t>(12491, 4, '2015-05-05 09:46:10'),</w:t>
            </w:r>
          </w:p>
          <w:p w:rsidR="0099030E" w:rsidRDefault="0099030E" w:rsidP="00147D83">
            <w:r>
              <w:t>(12492, 4, '2015-05-05 09:46:13'),</w:t>
            </w:r>
          </w:p>
          <w:p w:rsidR="0099030E" w:rsidRDefault="0099030E" w:rsidP="00147D83">
            <w:r>
              <w:t>(12493, 4, '2015-05-05 09:46:16'),</w:t>
            </w:r>
          </w:p>
          <w:p w:rsidR="0099030E" w:rsidRDefault="0099030E" w:rsidP="00147D83">
            <w:r>
              <w:t>(12494, 4, '2015-05-05 09:46:19'),</w:t>
            </w:r>
          </w:p>
          <w:p w:rsidR="0099030E" w:rsidRDefault="0099030E" w:rsidP="00147D83">
            <w:r>
              <w:t>(12495, 4, '2015-05-05 09:46:22'),</w:t>
            </w:r>
          </w:p>
          <w:p w:rsidR="0099030E" w:rsidRDefault="0099030E" w:rsidP="00147D83">
            <w:r>
              <w:t>(12496, 4, '2015-05-05 09:46:25'),</w:t>
            </w:r>
          </w:p>
          <w:p w:rsidR="0099030E" w:rsidRDefault="0099030E" w:rsidP="00147D83">
            <w:r>
              <w:t>(12497, 4, '2015-05-05 09:46:28'),</w:t>
            </w:r>
          </w:p>
          <w:p w:rsidR="0099030E" w:rsidRDefault="0099030E" w:rsidP="00147D83">
            <w:r>
              <w:t>(12498, 4, '2015-05-05 09:46:31'),</w:t>
            </w:r>
          </w:p>
          <w:p w:rsidR="0099030E" w:rsidRDefault="0099030E" w:rsidP="00147D83">
            <w:r>
              <w:t>(12499, 4, '2015-05-05 09:46:34'),</w:t>
            </w:r>
          </w:p>
          <w:p w:rsidR="0099030E" w:rsidRDefault="0099030E" w:rsidP="00147D83">
            <w:r>
              <w:t>(12500, 4, '2015-05-05 09:46:37'),</w:t>
            </w:r>
          </w:p>
          <w:p w:rsidR="0099030E" w:rsidRDefault="0099030E" w:rsidP="00147D83">
            <w:r>
              <w:t>(12501, 4, '2015-05-05 09:46:40'),</w:t>
            </w:r>
          </w:p>
          <w:p w:rsidR="0099030E" w:rsidRDefault="0099030E" w:rsidP="00147D83">
            <w:r>
              <w:t>(12502, 4, '2015-05-05 09:46:43'),</w:t>
            </w:r>
          </w:p>
          <w:p w:rsidR="0099030E" w:rsidRDefault="0099030E" w:rsidP="00147D83">
            <w:r>
              <w:t>(12503, 4, '2015-05-05 09:46:46'),</w:t>
            </w:r>
          </w:p>
          <w:p w:rsidR="0099030E" w:rsidRDefault="0099030E" w:rsidP="00147D83">
            <w:r>
              <w:t>(12504, 4, '2015-05-05 09:46:49'),</w:t>
            </w:r>
          </w:p>
          <w:p w:rsidR="0099030E" w:rsidRDefault="0099030E" w:rsidP="00147D83">
            <w:r>
              <w:t>(12505, 4, '2015-05-05 09:46:52'),</w:t>
            </w:r>
          </w:p>
          <w:p w:rsidR="0099030E" w:rsidRDefault="0099030E" w:rsidP="00147D83">
            <w:r>
              <w:t>(12506, 4, '2015-05-05 09:46:55'),</w:t>
            </w:r>
          </w:p>
          <w:p w:rsidR="0099030E" w:rsidRDefault="0099030E" w:rsidP="00147D83">
            <w:r>
              <w:t>(12507, 4, '2015-05-05 09:46:58'),</w:t>
            </w:r>
          </w:p>
          <w:p w:rsidR="0099030E" w:rsidRDefault="0099030E" w:rsidP="00147D83">
            <w:r>
              <w:t>(12508, 4, '2015-05-05 09:47:01'),</w:t>
            </w:r>
          </w:p>
          <w:p w:rsidR="0099030E" w:rsidRDefault="0099030E" w:rsidP="00147D83">
            <w:r>
              <w:t>(12509, 4, '2015-05-05 09:47:04'),</w:t>
            </w:r>
          </w:p>
          <w:p w:rsidR="0099030E" w:rsidRDefault="0099030E" w:rsidP="00147D83">
            <w:r>
              <w:t>(12510, 4, '2015-05-05 09:47:07'),</w:t>
            </w:r>
          </w:p>
          <w:p w:rsidR="0099030E" w:rsidRDefault="0099030E" w:rsidP="00147D83">
            <w:r>
              <w:t>(12511, 4, '2015-05-05 09:47:10'),</w:t>
            </w:r>
          </w:p>
          <w:p w:rsidR="0099030E" w:rsidRDefault="0099030E" w:rsidP="00147D83">
            <w:r>
              <w:t>(12512, 4, '2015-05-05 09:47:13'),</w:t>
            </w:r>
          </w:p>
          <w:p w:rsidR="0099030E" w:rsidRDefault="0099030E" w:rsidP="00147D83">
            <w:r>
              <w:t>(12513, 4, '2015-05-05 09:47:16'),</w:t>
            </w:r>
          </w:p>
          <w:p w:rsidR="0099030E" w:rsidRDefault="0099030E" w:rsidP="00147D83">
            <w:r>
              <w:t>(12514, 4, '2015-05-05 09:47:19'),</w:t>
            </w:r>
          </w:p>
          <w:p w:rsidR="0099030E" w:rsidRDefault="0099030E" w:rsidP="00147D83">
            <w:r>
              <w:t>(12515, 4, '2015-05-05 09:47:22'),</w:t>
            </w:r>
          </w:p>
          <w:p w:rsidR="0099030E" w:rsidRDefault="0099030E" w:rsidP="00147D83">
            <w:r>
              <w:t>(12516, 4, '2015-05-05 09:47:25'),</w:t>
            </w:r>
          </w:p>
          <w:p w:rsidR="0099030E" w:rsidRDefault="0099030E" w:rsidP="00147D83">
            <w:r>
              <w:t>(12517, 4, '2015-05-05 09:47:29'),</w:t>
            </w:r>
          </w:p>
          <w:p w:rsidR="0099030E" w:rsidRDefault="0099030E" w:rsidP="00147D83">
            <w:r>
              <w:t>(12518, 4, '2015-05-05 09:47:32'),</w:t>
            </w:r>
          </w:p>
          <w:p w:rsidR="0099030E" w:rsidRDefault="0099030E" w:rsidP="00147D83">
            <w:r>
              <w:t>(12519, 4, '2015-05-05 09:47:35'),</w:t>
            </w:r>
          </w:p>
          <w:p w:rsidR="0099030E" w:rsidRDefault="0099030E" w:rsidP="00147D83">
            <w:r>
              <w:t>(12520, 4, '2015-05-05 09:47:38'),</w:t>
            </w:r>
          </w:p>
          <w:p w:rsidR="0099030E" w:rsidRDefault="0099030E" w:rsidP="00147D83">
            <w:r>
              <w:t>(12521, 4, '2015-05-05 09:47:41'),</w:t>
            </w:r>
          </w:p>
          <w:p w:rsidR="0099030E" w:rsidRDefault="0099030E" w:rsidP="00147D83">
            <w:r>
              <w:t>(12522, 4, '2015-05-05 09:47:44'),</w:t>
            </w:r>
          </w:p>
          <w:p w:rsidR="0099030E" w:rsidRDefault="0099030E" w:rsidP="00147D83">
            <w:r>
              <w:t>(12523, 4, '2015-05-05 09:47:47'),</w:t>
            </w:r>
          </w:p>
          <w:p w:rsidR="0099030E" w:rsidRDefault="0099030E" w:rsidP="00147D83">
            <w:r>
              <w:t>(12524, 4, '2015-05-05 09:47:50'),</w:t>
            </w:r>
          </w:p>
          <w:p w:rsidR="0099030E" w:rsidRDefault="0099030E" w:rsidP="00147D83">
            <w:r>
              <w:t>(12525, 4, '2015-05-05 09:47:53'),</w:t>
            </w:r>
          </w:p>
          <w:p w:rsidR="0099030E" w:rsidRDefault="0099030E" w:rsidP="00147D83">
            <w:r>
              <w:t>(12526, 4, '2015-05-05 09:47:56'),</w:t>
            </w:r>
          </w:p>
          <w:p w:rsidR="0099030E" w:rsidRDefault="0099030E" w:rsidP="00147D83">
            <w:r>
              <w:t>(12527, 4, '2015-05-05 09:47:59'),</w:t>
            </w:r>
          </w:p>
          <w:p w:rsidR="0099030E" w:rsidRDefault="0099030E" w:rsidP="00147D83">
            <w:r>
              <w:t>(12528, 4, '2015-05-05 09:48:02'),</w:t>
            </w:r>
          </w:p>
          <w:p w:rsidR="0099030E" w:rsidRDefault="0099030E" w:rsidP="00147D83">
            <w:r>
              <w:t>(12529, 4, '2015-05-05 09:48:05'),</w:t>
            </w:r>
          </w:p>
          <w:p w:rsidR="0099030E" w:rsidRDefault="0099030E" w:rsidP="00147D83">
            <w:r>
              <w:t>(12530, 4, '2015-05-05 09:48:08'),</w:t>
            </w:r>
          </w:p>
          <w:p w:rsidR="0099030E" w:rsidRDefault="0099030E" w:rsidP="00147D83">
            <w:r>
              <w:t>(12531, 4, '2015-05-05 09:48:11'),</w:t>
            </w:r>
          </w:p>
          <w:p w:rsidR="0099030E" w:rsidRDefault="0099030E" w:rsidP="00147D83">
            <w:r>
              <w:t>(12532, 4, '2015-05-05 09:48:14'),</w:t>
            </w:r>
          </w:p>
          <w:p w:rsidR="0099030E" w:rsidRDefault="0099030E" w:rsidP="00147D83">
            <w:r>
              <w:t>(12533, 4, '2015-05-05 09:48:17'),</w:t>
            </w:r>
          </w:p>
          <w:p w:rsidR="0099030E" w:rsidRDefault="0099030E" w:rsidP="00147D83">
            <w:r>
              <w:t>(12534, 4, '2015-05-05 09:48:20'),</w:t>
            </w:r>
          </w:p>
          <w:p w:rsidR="0099030E" w:rsidRDefault="0099030E" w:rsidP="00147D83">
            <w:r>
              <w:t>(12535, 4, '2015-05-05 09:48:23'),</w:t>
            </w:r>
          </w:p>
          <w:p w:rsidR="0099030E" w:rsidRDefault="0099030E" w:rsidP="00147D83">
            <w:r>
              <w:t>(12536, 4, '2015-05-05 09:48:26'),</w:t>
            </w:r>
          </w:p>
          <w:p w:rsidR="0099030E" w:rsidRDefault="0099030E" w:rsidP="00147D83">
            <w:r>
              <w:t>(12537, 4, '2015-05-05 09:48:29'),</w:t>
            </w:r>
          </w:p>
          <w:p w:rsidR="0099030E" w:rsidRDefault="0099030E" w:rsidP="00147D83">
            <w:r>
              <w:t>(12538, 4, '2015-05-05 09:48:32'),</w:t>
            </w:r>
          </w:p>
          <w:p w:rsidR="0099030E" w:rsidRDefault="0099030E" w:rsidP="00147D83">
            <w:r>
              <w:t>(12539, 4, '2015-05-05 09:48:35'),</w:t>
            </w:r>
          </w:p>
          <w:p w:rsidR="0099030E" w:rsidRDefault="0099030E" w:rsidP="00147D83">
            <w:r>
              <w:t>(12540, 5, '2015-05-05 09:48:38'),</w:t>
            </w:r>
          </w:p>
          <w:p w:rsidR="0099030E" w:rsidRDefault="0099030E" w:rsidP="00147D83">
            <w:r>
              <w:t>(12541, 5, '2015-05-05 09:48:41'),</w:t>
            </w:r>
          </w:p>
          <w:p w:rsidR="0099030E" w:rsidRDefault="0099030E" w:rsidP="00147D83">
            <w:r>
              <w:t>(12542, 5, '2015-05-05 09:48:44'),</w:t>
            </w:r>
          </w:p>
          <w:p w:rsidR="0099030E" w:rsidRDefault="0099030E" w:rsidP="00147D83">
            <w:r>
              <w:t>(12543, 5, '2015-05-05 09:48:47'),</w:t>
            </w:r>
          </w:p>
          <w:p w:rsidR="0099030E" w:rsidRDefault="0099030E" w:rsidP="00147D83">
            <w:r>
              <w:t>(12544, 5, '2015-05-05 09:48:50'),</w:t>
            </w:r>
          </w:p>
          <w:p w:rsidR="0099030E" w:rsidRDefault="0099030E" w:rsidP="00147D83">
            <w:r>
              <w:t>(12545, 5, '2015-05-05 09:48:53'),</w:t>
            </w:r>
          </w:p>
          <w:p w:rsidR="0099030E" w:rsidRDefault="0099030E" w:rsidP="00147D83">
            <w:r>
              <w:t>(12546, 5, '2015-05-05 09:48:57'),</w:t>
            </w:r>
          </w:p>
          <w:p w:rsidR="0099030E" w:rsidRDefault="0099030E" w:rsidP="00147D83">
            <w:r>
              <w:t>(12547, 5, '2015-05-05 09:49:00'),</w:t>
            </w:r>
          </w:p>
          <w:p w:rsidR="0099030E" w:rsidRDefault="0099030E" w:rsidP="00147D83">
            <w:r>
              <w:t>(12548, 5, '2015-05-05 09:49:03'),</w:t>
            </w:r>
          </w:p>
          <w:p w:rsidR="0099030E" w:rsidRDefault="0099030E" w:rsidP="00147D83">
            <w:r>
              <w:t>(12549, 5, '2015-05-05 09:49:06'),</w:t>
            </w:r>
          </w:p>
          <w:p w:rsidR="0099030E" w:rsidRDefault="0099030E" w:rsidP="00147D83">
            <w:r>
              <w:t>(12550, 5, '2015-05-05 09:49:09'),</w:t>
            </w:r>
          </w:p>
          <w:p w:rsidR="0099030E" w:rsidRDefault="0099030E" w:rsidP="00147D83">
            <w:r>
              <w:t>(12551, 5, '2015-05-05 09:49:12'),</w:t>
            </w:r>
          </w:p>
          <w:p w:rsidR="0099030E" w:rsidRDefault="0099030E" w:rsidP="00147D83">
            <w:r>
              <w:t>(12552, 5, '2015-05-05 09:49:15'),</w:t>
            </w:r>
          </w:p>
          <w:p w:rsidR="0099030E" w:rsidRDefault="0099030E" w:rsidP="00147D83">
            <w:r>
              <w:t>(12553, 5, '2015-05-05 09:49:18'),</w:t>
            </w:r>
          </w:p>
          <w:p w:rsidR="0099030E" w:rsidRDefault="0099030E" w:rsidP="00147D83">
            <w:r>
              <w:t>(12554, 5, '2015-05-05 09:49:21'),</w:t>
            </w:r>
          </w:p>
          <w:p w:rsidR="0099030E" w:rsidRDefault="0099030E" w:rsidP="00147D83">
            <w:r>
              <w:t>(12555, 5, '2015-05-05 09:49:24'),</w:t>
            </w:r>
          </w:p>
          <w:p w:rsidR="0099030E" w:rsidRDefault="0099030E" w:rsidP="00147D83">
            <w:r>
              <w:t>(12556, 5, '2015-05-05 09:49:27'),</w:t>
            </w:r>
          </w:p>
          <w:p w:rsidR="0099030E" w:rsidRDefault="0099030E" w:rsidP="00147D83">
            <w:r>
              <w:t>(12557, 5, '2015-05-05 09:49:30'),</w:t>
            </w:r>
          </w:p>
          <w:p w:rsidR="0099030E" w:rsidRDefault="0099030E" w:rsidP="00147D83">
            <w:r>
              <w:t>(12558, 5, '2015-05-05 09:49:33'),</w:t>
            </w:r>
          </w:p>
          <w:p w:rsidR="0099030E" w:rsidRDefault="0099030E" w:rsidP="00147D83">
            <w:r>
              <w:t>(12559, 5, '2015-05-05 09:49:36'),</w:t>
            </w:r>
          </w:p>
          <w:p w:rsidR="0099030E" w:rsidRDefault="0099030E" w:rsidP="00147D83">
            <w:r>
              <w:t>(12560, 5, '2015-05-05 09:49:39'),</w:t>
            </w:r>
          </w:p>
          <w:p w:rsidR="0099030E" w:rsidRDefault="0099030E" w:rsidP="00147D83">
            <w:r>
              <w:t>(12561, 5, '2015-05-05 09:49:42'),</w:t>
            </w:r>
          </w:p>
          <w:p w:rsidR="0099030E" w:rsidRDefault="0099030E" w:rsidP="00147D83">
            <w:r>
              <w:t>(12562, 5, '2015-05-05 09:49:45'),</w:t>
            </w:r>
          </w:p>
          <w:p w:rsidR="0099030E" w:rsidRDefault="0099030E" w:rsidP="00147D83">
            <w:r>
              <w:t>(12563, 5, '2015-05-05 09:49:48'),</w:t>
            </w:r>
          </w:p>
          <w:p w:rsidR="0099030E" w:rsidRDefault="0099030E" w:rsidP="00147D83">
            <w:r>
              <w:t>(12564, 5, '2015-05-05 09:49:51'),</w:t>
            </w:r>
          </w:p>
          <w:p w:rsidR="0099030E" w:rsidRDefault="0099030E" w:rsidP="00147D83">
            <w:r>
              <w:t>(12565, 5, '2015-05-05 09:49:54'),</w:t>
            </w:r>
          </w:p>
          <w:p w:rsidR="0099030E" w:rsidRDefault="0099030E" w:rsidP="00147D83">
            <w:r>
              <w:t>(12566, 5, '2015-05-05 09:49:57'),</w:t>
            </w:r>
          </w:p>
          <w:p w:rsidR="0099030E" w:rsidRDefault="0099030E" w:rsidP="00147D83">
            <w:r>
              <w:t>(12567, 5, '2015-05-05 09:50:00'),</w:t>
            </w:r>
          </w:p>
          <w:p w:rsidR="0099030E" w:rsidRDefault="0099030E" w:rsidP="00147D83">
            <w:r>
              <w:t>(12568, 5, '2015-05-05 09:50:03'),</w:t>
            </w:r>
          </w:p>
          <w:p w:rsidR="0099030E" w:rsidRDefault="0099030E" w:rsidP="00147D83">
            <w:r>
              <w:t>(12569, 5, '2015-05-05 09:50:06'),</w:t>
            </w:r>
          </w:p>
          <w:p w:rsidR="0099030E" w:rsidRDefault="0099030E" w:rsidP="00147D83">
            <w:r>
              <w:t>(12570, 5, '2015-05-05 09:50:09'),</w:t>
            </w:r>
          </w:p>
          <w:p w:rsidR="0099030E" w:rsidRDefault="0099030E" w:rsidP="00147D83">
            <w:r>
              <w:t>(12571, 5, '2015-05-05 09:50:12'),</w:t>
            </w:r>
          </w:p>
          <w:p w:rsidR="0099030E" w:rsidRDefault="0099030E" w:rsidP="00147D83">
            <w:r>
              <w:t>(12572, 5, '2015-05-05 09:50:15'),</w:t>
            </w:r>
          </w:p>
          <w:p w:rsidR="0099030E" w:rsidRDefault="0099030E" w:rsidP="00147D83">
            <w:r>
              <w:t>(12573, 5, '2015-05-05 09:50:18'),</w:t>
            </w:r>
          </w:p>
          <w:p w:rsidR="0099030E" w:rsidRDefault="0099030E" w:rsidP="00147D83">
            <w:r>
              <w:t>(12574, 5, '2015-05-05 09:50:22'),</w:t>
            </w:r>
          </w:p>
          <w:p w:rsidR="0099030E" w:rsidRDefault="0099030E" w:rsidP="00147D83">
            <w:r>
              <w:t>(12575, 5, '2015-05-05 09:50:25'),</w:t>
            </w:r>
          </w:p>
          <w:p w:rsidR="0099030E" w:rsidRDefault="0099030E" w:rsidP="00147D83">
            <w:r>
              <w:t>(12576, 5, '2015-05-05 09:50:28'),</w:t>
            </w:r>
          </w:p>
          <w:p w:rsidR="0099030E" w:rsidRDefault="0099030E" w:rsidP="00147D83">
            <w:r>
              <w:t>(12577, 5, '2015-05-05 09:50:31'),</w:t>
            </w:r>
          </w:p>
          <w:p w:rsidR="0099030E" w:rsidRDefault="0099030E" w:rsidP="00147D83">
            <w:r>
              <w:t>(12578, 5, '2015-05-05 09:50:34'),</w:t>
            </w:r>
          </w:p>
          <w:p w:rsidR="0099030E" w:rsidRDefault="0099030E" w:rsidP="00147D83">
            <w:r>
              <w:t>(12579, 5, '2015-05-05 09:50:37'),</w:t>
            </w:r>
          </w:p>
          <w:p w:rsidR="0099030E" w:rsidRDefault="0099030E" w:rsidP="00147D83">
            <w:r>
              <w:t>(12580, 5, '2015-05-05 09:50:40'),</w:t>
            </w:r>
          </w:p>
          <w:p w:rsidR="0099030E" w:rsidRDefault="0099030E" w:rsidP="00147D83">
            <w:r>
              <w:t>(12581, 5, '2015-05-05 09:50:43'),</w:t>
            </w:r>
          </w:p>
          <w:p w:rsidR="0099030E" w:rsidRDefault="0099030E" w:rsidP="00147D83">
            <w:r>
              <w:t>(12582, 5, '2015-05-05 09:50:46'),</w:t>
            </w:r>
          </w:p>
          <w:p w:rsidR="0099030E" w:rsidRDefault="0099030E" w:rsidP="00147D83">
            <w:r>
              <w:t>(12583, 5, '2015-05-05 09:50:49'),</w:t>
            </w:r>
          </w:p>
          <w:p w:rsidR="0099030E" w:rsidRDefault="0099030E" w:rsidP="00147D83">
            <w:r>
              <w:t>(12584, 5, '2015-05-05 09:50:52'),</w:t>
            </w:r>
          </w:p>
          <w:p w:rsidR="0099030E" w:rsidRDefault="0099030E" w:rsidP="00147D83">
            <w:r>
              <w:t>(12585, 5, '2015-05-05 09:50:55'),</w:t>
            </w:r>
          </w:p>
          <w:p w:rsidR="0099030E" w:rsidRDefault="0099030E" w:rsidP="00147D83">
            <w:r>
              <w:t>(12586, 5, '2015-05-05 09:50:58'),</w:t>
            </w:r>
          </w:p>
          <w:p w:rsidR="0099030E" w:rsidRDefault="0099030E" w:rsidP="00147D83">
            <w:r>
              <w:t>(12587, 5, '2015-05-05 09:51:01'),</w:t>
            </w:r>
          </w:p>
          <w:p w:rsidR="0099030E" w:rsidRDefault="0099030E" w:rsidP="00147D83">
            <w:r>
              <w:t>(12588, 5, '2015-05-05 09:51:04'),</w:t>
            </w:r>
          </w:p>
          <w:p w:rsidR="0099030E" w:rsidRDefault="0099030E" w:rsidP="00147D83">
            <w:r>
              <w:t>(12589, 5, '2015-05-05 09:51:07'),</w:t>
            </w:r>
          </w:p>
          <w:p w:rsidR="0099030E" w:rsidRDefault="0099030E" w:rsidP="00147D83">
            <w:r>
              <w:t>(12590, 5, '2015-05-05 09:51:10'),</w:t>
            </w:r>
          </w:p>
          <w:p w:rsidR="0099030E" w:rsidRDefault="0099030E" w:rsidP="00147D83">
            <w:r>
              <w:t>(12591, 5, '2015-05-05 09:51:13'),</w:t>
            </w:r>
          </w:p>
          <w:p w:rsidR="0099030E" w:rsidRDefault="0099030E" w:rsidP="00147D83">
            <w:r>
              <w:t>(12592, 5, '2015-05-05 09:51:16'),</w:t>
            </w:r>
          </w:p>
          <w:p w:rsidR="0099030E" w:rsidRDefault="0099030E" w:rsidP="00147D83">
            <w:r>
              <w:t>(12593, 5, '2015-05-05 09:51:19'),</w:t>
            </w:r>
          </w:p>
          <w:p w:rsidR="0099030E" w:rsidRDefault="0099030E" w:rsidP="00147D83">
            <w:r>
              <w:t>(12594, 5, '2015-05-05 09:51:22'),</w:t>
            </w:r>
          </w:p>
          <w:p w:rsidR="0099030E" w:rsidRDefault="0099030E" w:rsidP="00147D83">
            <w:r>
              <w:t>(12595, 5, '2015-05-05 09:51:25'),</w:t>
            </w:r>
          </w:p>
          <w:p w:rsidR="0099030E" w:rsidRDefault="0099030E" w:rsidP="00147D83">
            <w:r>
              <w:t>(12596, 5, '2015-05-05 09:51:28'),</w:t>
            </w:r>
          </w:p>
          <w:p w:rsidR="0099030E" w:rsidRDefault="0099030E" w:rsidP="00147D83">
            <w:r>
              <w:t>(12597, 5, '2015-05-05 09:51:31'),</w:t>
            </w:r>
          </w:p>
          <w:p w:rsidR="0099030E" w:rsidRDefault="0099030E" w:rsidP="00147D83">
            <w:r>
              <w:t>(12598, 5, '2015-05-05 09:51:34'),</w:t>
            </w:r>
          </w:p>
          <w:p w:rsidR="0099030E" w:rsidRDefault="0099030E" w:rsidP="00147D83">
            <w:r>
              <w:t>(12599, 5, '2015-05-05 09:51:37'),</w:t>
            </w:r>
          </w:p>
          <w:p w:rsidR="0099030E" w:rsidRDefault="0099030E" w:rsidP="00147D83">
            <w:r>
              <w:t>(12600, 5, '2015-05-05 09:51:40'),</w:t>
            </w:r>
          </w:p>
          <w:p w:rsidR="0099030E" w:rsidRDefault="0099030E" w:rsidP="00147D83">
            <w:r>
              <w:t>(12601, 5, '2015-05-05 09:51:43'),</w:t>
            </w:r>
          </w:p>
          <w:p w:rsidR="0099030E" w:rsidRDefault="0099030E" w:rsidP="00147D83">
            <w:r>
              <w:t>(12602, 5, '2015-05-05 09:51:46'),</w:t>
            </w:r>
          </w:p>
          <w:p w:rsidR="0099030E" w:rsidRDefault="0099030E" w:rsidP="00147D83">
            <w:r>
              <w:t>(12603, 5, '2015-05-05 09:51:49'),</w:t>
            </w:r>
          </w:p>
          <w:p w:rsidR="0099030E" w:rsidRDefault="0099030E" w:rsidP="00147D83">
            <w:r>
              <w:t>(12604, 5, '2015-05-05 09:51:53'),</w:t>
            </w:r>
          </w:p>
          <w:p w:rsidR="0099030E" w:rsidRDefault="0099030E" w:rsidP="00147D83">
            <w:r>
              <w:t>(12605, 5, '2015-05-05 09:51:56'),</w:t>
            </w:r>
          </w:p>
          <w:p w:rsidR="0099030E" w:rsidRDefault="0099030E" w:rsidP="00147D83">
            <w:r>
              <w:t>(12606, 5, '2015-05-05 09:51:59'),</w:t>
            </w:r>
          </w:p>
          <w:p w:rsidR="0099030E" w:rsidRDefault="0099030E" w:rsidP="00147D83">
            <w:r>
              <w:t>(12607, 5, '2015-05-05 09:52:02'),</w:t>
            </w:r>
          </w:p>
          <w:p w:rsidR="0099030E" w:rsidRDefault="0099030E" w:rsidP="00147D83">
            <w:r>
              <w:t>(12608, 5, '2015-05-05 09:52:05'),</w:t>
            </w:r>
          </w:p>
          <w:p w:rsidR="0099030E" w:rsidRDefault="0099030E" w:rsidP="00147D83">
            <w:r>
              <w:t>(12609, 5, '2015-05-05 09:52:08'),</w:t>
            </w:r>
          </w:p>
          <w:p w:rsidR="0099030E" w:rsidRDefault="0099030E" w:rsidP="00147D83">
            <w:r>
              <w:t>(12610, 5, '2015-05-05 09:52:11'),</w:t>
            </w:r>
          </w:p>
          <w:p w:rsidR="0099030E" w:rsidRDefault="0099030E" w:rsidP="00147D83">
            <w:r>
              <w:t>(12611, 5, '2015-05-05 09:52:14'),</w:t>
            </w:r>
          </w:p>
          <w:p w:rsidR="0099030E" w:rsidRDefault="0099030E" w:rsidP="00147D83">
            <w:r>
              <w:t>(12612, 5, '2015-05-05 09:52:17'),</w:t>
            </w:r>
          </w:p>
          <w:p w:rsidR="0099030E" w:rsidRDefault="0099030E" w:rsidP="00147D83">
            <w:r>
              <w:t>(12613, 5, '2015-05-05 09:52:20'),</w:t>
            </w:r>
          </w:p>
          <w:p w:rsidR="0099030E" w:rsidRDefault="0099030E" w:rsidP="00147D83">
            <w:r>
              <w:t>(12614, 5, '2015-05-05 09:52:23'),</w:t>
            </w:r>
          </w:p>
          <w:p w:rsidR="0099030E" w:rsidRDefault="0099030E" w:rsidP="00147D83">
            <w:r>
              <w:t>(12615, 5, '2015-05-05 09:52:26'),</w:t>
            </w:r>
          </w:p>
          <w:p w:rsidR="0099030E" w:rsidRDefault="0099030E" w:rsidP="00147D83">
            <w:r>
              <w:t>(12616, 5, '2015-05-05 09:52:29'),</w:t>
            </w:r>
          </w:p>
          <w:p w:rsidR="0099030E" w:rsidRDefault="0099030E" w:rsidP="00147D83">
            <w:r>
              <w:t>(12617, 5, '2015-05-05 09:52:32'),</w:t>
            </w:r>
          </w:p>
          <w:p w:rsidR="0099030E" w:rsidRDefault="0099030E" w:rsidP="00147D83">
            <w:r>
              <w:t>(12618, 5, '2015-05-05 09:52:35'),</w:t>
            </w:r>
          </w:p>
          <w:p w:rsidR="0099030E" w:rsidRDefault="0099030E" w:rsidP="00147D83">
            <w:r>
              <w:t>(12619, 5, '2015-05-05 09:52:38'),</w:t>
            </w:r>
          </w:p>
          <w:p w:rsidR="0099030E" w:rsidRDefault="0099030E" w:rsidP="00147D83">
            <w:r>
              <w:t>(12620, 5, '2015-05-05 09:52:41'),</w:t>
            </w:r>
          </w:p>
          <w:p w:rsidR="0099030E" w:rsidRDefault="0099030E" w:rsidP="00147D83">
            <w:r>
              <w:t>(12621, 5, '2015-05-05 09:52:44'),</w:t>
            </w:r>
          </w:p>
          <w:p w:rsidR="0099030E" w:rsidRDefault="0099030E" w:rsidP="00147D83">
            <w:r>
              <w:t>(12622, 5, '2015-05-05 09:52:47'),</w:t>
            </w:r>
          </w:p>
          <w:p w:rsidR="0099030E" w:rsidRDefault="0099030E" w:rsidP="00147D83">
            <w:r>
              <w:t>(12623, 5, '2015-05-05 09:52:50'),</w:t>
            </w:r>
          </w:p>
          <w:p w:rsidR="0099030E" w:rsidRDefault="0099030E" w:rsidP="00147D83">
            <w:r>
              <w:t>(12624, 5, '2015-05-05 09:52:53'),</w:t>
            </w:r>
          </w:p>
          <w:p w:rsidR="0099030E" w:rsidRDefault="0099030E" w:rsidP="00147D83">
            <w:r>
              <w:t>(12625, 5, '2015-05-05 09:52:56'),</w:t>
            </w:r>
          </w:p>
          <w:p w:rsidR="0099030E" w:rsidRDefault="0099030E" w:rsidP="00147D83">
            <w:r>
              <w:t>(12626, 5, '2015-05-05 09:52:59'),</w:t>
            </w:r>
          </w:p>
          <w:p w:rsidR="0099030E" w:rsidRDefault="0099030E" w:rsidP="00147D83">
            <w:r>
              <w:t>(12627, 6, '2015-05-05 09:53:02'),</w:t>
            </w:r>
          </w:p>
          <w:p w:rsidR="0099030E" w:rsidRDefault="0099030E" w:rsidP="00147D83">
            <w:r>
              <w:t>(12628, 6, '2015-05-05 09:53:05'),</w:t>
            </w:r>
          </w:p>
          <w:p w:rsidR="0099030E" w:rsidRDefault="0099030E" w:rsidP="00147D83">
            <w:r>
              <w:t>(12629, 6, '2015-05-05 09:53:08'),</w:t>
            </w:r>
          </w:p>
          <w:p w:rsidR="0099030E" w:rsidRDefault="0099030E" w:rsidP="00147D83">
            <w:r>
              <w:t>(12630, 6, '2015-05-05 09:53:11'),</w:t>
            </w:r>
          </w:p>
          <w:p w:rsidR="0099030E" w:rsidRDefault="0099030E" w:rsidP="00147D83">
            <w:r>
              <w:t>(12631, 6, '2015-05-05 09:53:14'),</w:t>
            </w:r>
          </w:p>
          <w:p w:rsidR="0099030E" w:rsidRDefault="0099030E" w:rsidP="00147D83">
            <w:r>
              <w:t>(12632, 6, '2015-05-05 09:53:17'),</w:t>
            </w:r>
          </w:p>
          <w:p w:rsidR="0099030E" w:rsidRDefault="0099030E" w:rsidP="00147D83">
            <w:r>
              <w:t>(12633, 6, '2015-05-05 09:53:21'),</w:t>
            </w:r>
          </w:p>
          <w:p w:rsidR="0099030E" w:rsidRDefault="0099030E" w:rsidP="00147D83">
            <w:r>
              <w:t>(12634, 6, '2015-05-05 09:53:24'),</w:t>
            </w:r>
          </w:p>
          <w:p w:rsidR="0099030E" w:rsidRDefault="0099030E" w:rsidP="00147D83">
            <w:r>
              <w:t>(12635, 6, '2015-05-05 09:53:27'),</w:t>
            </w:r>
          </w:p>
          <w:p w:rsidR="0099030E" w:rsidRDefault="0099030E" w:rsidP="00147D83">
            <w:r>
              <w:t>(12636, 6, '2015-05-05 09:53:30'),</w:t>
            </w:r>
          </w:p>
          <w:p w:rsidR="0099030E" w:rsidRDefault="0099030E" w:rsidP="00147D83">
            <w:r>
              <w:t>(12637, 6, '2015-05-05 09:53:33'),</w:t>
            </w:r>
          </w:p>
          <w:p w:rsidR="0099030E" w:rsidRDefault="0099030E" w:rsidP="00147D83">
            <w:r>
              <w:t>(12638, 6, '2015-05-05 09:53:36'),</w:t>
            </w:r>
          </w:p>
          <w:p w:rsidR="0099030E" w:rsidRDefault="0099030E" w:rsidP="00147D83">
            <w:r>
              <w:t>(12639, 6, '2015-05-05 09:53:39'),</w:t>
            </w:r>
          </w:p>
          <w:p w:rsidR="0099030E" w:rsidRDefault="0099030E" w:rsidP="00147D83">
            <w:r>
              <w:t>(12640, 6, '2015-05-05 09:53:42'),</w:t>
            </w:r>
          </w:p>
          <w:p w:rsidR="0099030E" w:rsidRDefault="0099030E" w:rsidP="00147D83">
            <w:r>
              <w:t>(12641, 6, '2015-05-05 09:53:45'),</w:t>
            </w:r>
          </w:p>
          <w:p w:rsidR="0099030E" w:rsidRDefault="0099030E" w:rsidP="00147D83">
            <w:r>
              <w:t>(12642, 6, '2015-05-05 09:53:48'),</w:t>
            </w:r>
          </w:p>
          <w:p w:rsidR="0099030E" w:rsidRDefault="0099030E" w:rsidP="00147D83">
            <w:r>
              <w:t>(12643, 6, '2015-05-05 09:53:51'),</w:t>
            </w:r>
          </w:p>
          <w:p w:rsidR="0099030E" w:rsidRDefault="0099030E" w:rsidP="00147D83">
            <w:r>
              <w:t>(12644, 6, '2015-05-05 09:53:54'),</w:t>
            </w:r>
          </w:p>
          <w:p w:rsidR="0099030E" w:rsidRDefault="0099030E" w:rsidP="00147D83">
            <w:r>
              <w:t>(12645, 6, '2015-05-05 09:53:57'),</w:t>
            </w:r>
          </w:p>
          <w:p w:rsidR="0099030E" w:rsidRDefault="0099030E" w:rsidP="00147D83">
            <w:r>
              <w:t>(12646, 6, '2015-05-05 09:54:00'),</w:t>
            </w:r>
          </w:p>
          <w:p w:rsidR="0099030E" w:rsidRDefault="0099030E" w:rsidP="00147D83">
            <w:r>
              <w:t>(12647, 6, '2015-05-05 09:54:03'),</w:t>
            </w:r>
          </w:p>
          <w:p w:rsidR="0099030E" w:rsidRDefault="0099030E" w:rsidP="00147D83">
            <w:r>
              <w:t>(12648, 6, '2015-05-05 09:54:06'),</w:t>
            </w:r>
          </w:p>
          <w:p w:rsidR="0099030E" w:rsidRDefault="0099030E" w:rsidP="00147D83">
            <w:r>
              <w:t>(12649, 6, '2015-05-05 09:54:09'),</w:t>
            </w:r>
          </w:p>
          <w:p w:rsidR="0099030E" w:rsidRDefault="0099030E" w:rsidP="00147D83">
            <w:r>
              <w:t>(12650, 6, '2015-05-05 09:54:12'),</w:t>
            </w:r>
          </w:p>
          <w:p w:rsidR="0099030E" w:rsidRDefault="0099030E" w:rsidP="00147D83">
            <w:r>
              <w:t>(12651, 6, '2015-05-05 09:54:15'),</w:t>
            </w:r>
          </w:p>
          <w:p w:rsidR="0099030E" w:rsidRDefault="0099030E" w:rsidP="00147D83">
            <w:r>
              <w:t>(12652, 7, '2015-05-05 09:54:18'),</w:t>
            </w:r>
          </w:p>
          <w:p w:rsidR="0099030E" w:rsidRDefault="0099030E" w:rsidP="00147D83">
            <w:r>
              <w:t>(12653, 7, '2015-05-05 09:54:21'),</w:t>
            </w:r>
          </w:p>
          <w:p w:rsidR="0099030E" w:rsidRDefault="0099030E" w:rsidP="00147D83">
            <w:r>
              <w:t>(12654, 7, '2015-05-05 09:54:24'),</w:t>
            </w:r>
          </w:p>
          <w:p w:rsidR="0099030E" w:rsidRDefault="0099030E" w:rsidP="00147D83">
            <w:r>
              <w:t>(12655, 7, '2015-05-05 09:54:27'),</w:t>
            </w:r>
          </w:p>
          <w:p w:rsidR="0099030E" w:rsidRDefault="0099030E" w:rsidP="00147D83">
            <w:r>
              <w:t>(12656, 7, '2015-05-05 09:54:30'),</w:t>
            </w:r>
          </w:p>
          <w:p w:rsidR="0099030E" w:rsidRDefault="0099030E" w:rsidP="00147D83">
            <w:r>
              <w:t>(12657, 7, '2015-05-05 09:54:33'),</w:t>
            </w:r>
          </w:p>
          <w:p w:rsidR="0099030E" w:rsidRDefault="0099030E" w:rsidP="00147D83">
            <w:r>
              <w:t>(12658, 7, '2015-05-05 09:54:36'),</w:t>
            </w:r>
          </w:p>
          <w:p w:rsidR="0099030E" w:rsidRDefault="0099030E" w:rsidP="00147D83">
            <w:r>
              <w:t>(12659, 7, '2015-05-05 09:54:39'),</w:t>
            </w:r>
          </w:p>
          <w:p w:rsidR="0099030E" w:rsidRDefault="0099030E" w:rsidP="00147D83">
            <w:r>
              <w:t>(12660, 7, '2015-05-05 09:54:43'),</w:t>
            </w:r>
          </w:p>
          <w:p w:rsidR="0099030E" w:rsidRDefault="0099030E" w:rsidP="00147D83">
            <w:r>
              <w:t>(12661, 7, '2015-05-05 09:54:46'),</w:t>
            </w:r>
          </w:p>
          <w:p w:rsidR="0099030E" w:rsidRDefault="0099030E" w:rsidP="00147D83">
            <w:r>
              <w:t>(12662, 7, '2015-05-05 09:54:49'),</w:t>
            </w:r>
          </w:p>
          <w:p w:rsidR="0099030E" w:rsidRDefault="0099030E" w:rsidP="00147D83">
            <w:r>
              <w:t>(12663, 7, '2015-05-05 09:54:52'),</w:t>
            </w:r>
          </w:p>
          <w:p w:rsidR="0099030E" w:rsidRDefault="0099030E" w:rsidP="00147D83">
            <w:r>
              <w:t>(12664, 7, '2015-05-05 09:54:55'),</w:t>
            </w:r>
          </w:p>
          <w:p w:rsidR="0099030E" w:rsidRDefault="0099030E" w:rsidP="00147D83">
            <w:r>
              <w:t>(12665, 7, '2015-05-05 09:54:58'),</w:t>
            </w:r>
          </w:p>
          <w:p w:rsidR="0099030E" w:rsidRDefault="0099030E" w:rsidP="00147D83">
            <w:r>
              <w:t>(12666, 7, '2015-05-05 09:55:01'),</w:t>
            </w:r>
          </w:p>
          <w:p w:rsidR="0099030E" w:rsidRDefault="0099030E" w:rsidP="00147D83">
            <w:r>
              <w:t>(12667, 7, '2015-05-05 09:55:04'),</w:t>
            </w:r>
          </w:p>
          <w:p w:rsidR="0099030E" w:rsidRDefault="0099030E" w:rsidP="00147D83">
            <w:r>
              <w:t>(12668, 7, '2015-05-05 09:55:07'),</w:t>
            </w:r>
          </w:p>
          <w:p w:rsidR="0099030E" w:rsidRDefault="0099030E" w:rsidP="00147D83">
            <w:r>
              <w:t>(12669, 7, '2015-05-05 09:55:10'),</w:t>
            </w:r>
          </w:p>
          <w:p w:rsidR="0099030E" w:rsidRDefault="0099030E" w:rsidP="00147D83">
            <w:r>
              <w:t>(12670, 7, '2015-05-05 09:55:13'),</w:t>
            </w:r>
          </w:p>
          <w:p w:rsidR="0099030E" w:rsidRDefault="0099030E" w:rsidP="00147D83">
            <w:r>
              <w:t>(12671, 7, '2015-05-05 09:55:16'),</w:t>
            </w:r>
          </w:p>
          <w:p w:rsidR="0099030E" w:rsidRDefault="0099030E" w:rsidP="00147D83">
            <w:r>
              <w:t>(12672, 7, '2015-05-05 09:55:19'),</w:t>
            </w:r>
          </w:p>
          <w:p w:rsidR="0099030E" w:rsidRDefault="0099030E" w:rsidP="00147D83">
            <w:r>
              <w:t>(12673, 8, '2015-05-05 09:55:22'),</w:t>
            </w:r>
          </w:p>
          <w:p w:rsidR="0099030E" w:rsidRDefault="0099030E" w:rsidP="00147D83">
            <w:r>
              <w:t>(12674, 8, '2015-05-05 09:55:25'),</w:t>
            </w:r>
          </w:p>
          <w:p w:rsidR="0099030E" w:rsidRDefault="0099030E" w:rsidP="00147D83">
            <w:r>
              <w:t>(12675, 8, '2015-05-05 09:55:28'),</w:t>
            </w:r>
          </w:p>
          <w:p w:rsidR="0099030E" w:rsidRDefault="0099030E" w:rsidP="00147D83">
            <w:r>
              <w:t>(12676, 8, '2015-05-05 09:55:31'),</w:t>
            </w:r>
          </w:p>
          <w:p w:rsidR="0099030E" w:rsidRDefault="0099030E" w:rsidP="00147D83">
            <w:r>
              <w:t>(12677, 8, '2015-05-05 09:55:34'),</w:t>
            </w:r>
          </w:p>
          <w:p w:rsidR="0099030E" w:rsidRDefault="0099030E" w:rsidP="00147D83">
            <w:r>
              <w:t>(12678, 8, '2015-05-05 09:55:37'),</w:t>
            </w:r>
          </w:p>
          <w:p w:rsidR="0099030E" w:rsidRDefault="0099030E" w:rsidP="00147D83">
            <w:r>
              <w:t>(12679, 8, '2015-05-05 09:55:40'),</w:t>
            </w:r>
          </w:p>
          <w:p w:rsidR="0099030E" w:rsidRDefault="0099030E" w:rsidP="00147D83">
            <w:r>
              <w:t>(12680, 8, '2015-05-05 09:55:43'),</w:t>
            </w:r>
          </w:p>
          <w:p w:rsidR="0099030E" w:rsidRDefault="0099030E" w:rsidP="00147D83">
            <w:r>
              <w:t>(12681, 8, '2015-05-05 09:55:46'),</w:t>
            </w:r>
          </w:p>
          <w:p w:rsidR="0099030E" w:rsidRDefault="0099030E" w:rsidP="00147D83">
            <w:r>
              <w:t>(12682, 8, '2015-05-05 09:55:49'),</w:t>
            </w:r>
          </w:p>
          <w:p w:rsidR="0099030E" w:rsidRDefault="0099030E" w:rsidP="00147D83">
            <w:r>
              <w:t>(12683, 8, '2015-05-05 09:55:52'),</w:t>
            </w:r>
          </w:p>
          <w:p w:rsidR="0099030E" w:rsidRDefault="0099030E" w:rsidP="00147D83">
            <w:r>
              <w:t>(12684, 8, '2015-05-05 09:55:55'),</w:t>
            </w:r>
          </w:p>
          <w:p w:rsidR="0099030E" w:rsidRDefault="0099030E" w:rsidP="00147D83">
            <w:r>
              <w:t>(12685, 8, '2015-05-05 09:55:58'),</w:t>
            </w:r>
          </w:p>
          <w:p w:rsidR="0099030E" w:rsidRDefault="0099030E" w:rsidP="00147D83">
            <w:r>
              <w:t>(12686, 8, '2015-05-05 09:56:01'),</w:t>
            </w:r>
          </w:p>
          <w:p w:rsidR="0099030E" w:rsidRDefault="0099030E" w:rsidP="00147D83">
            <w:r>
              <w:t>(12687, 8, '2015-05-05 09:56:04'),</w:t>
            </w:r>
          </w:p>
          <w:p w:rsidR="0099030E" w:rsidRDefault="0099030E" w:rsidP="00147D83">
            <w:r>
              <w:t>(12688, 8, '2015-05-05 09:56:07'),</w:t>
            </w:r>
          </w:p>
          <w:p w:rsidR="0099030E" w:rsidRDefault="0099030E" w:rsidP="00147D83">
            <w:r>
              <w:t>(12689, 9, '2015-05-05 09:56:11'),</w:t>
            </w:r>
          </w:p>
          <w:p w:rsidR="0099030E" w:rsidRDefault="0099030E" w:rsidP="00147D83">
            <w:r>
              <w:t>(12690, 9, '2015-05-05 09:56:14'),</w:t>
            </w:r>
          </w:p>
          <w:p w:rsidR="0099030E" w:rsidRDefault="0099030E" w:rsidP="00147D83">
            <w:r>
              <w:t>(12691, 9, '2015-05-05 09:56:17'),</w:t>
            </w:r>
          </w:p>
          <w:p w:rsidR="0099030E" w:rsidRDefault="0099030E" w:rsidP="00147D83">
            <w:r>
              <w:t>(12692, 9, '2015-05-05 09:56:20'),</w:t>
            </w:r>
          </w:p>
          <w:p w:rsidR="0099030E" w:rsidRDefault="0099030E" w:rsidP="00147D83">
            <w:r>
              <w:t>(12693, 9, '2015-05-05 09:56:23'),</w:t>
            </w:r>
          </w:p>
          <w:p w:rsidR="0099030E" w:rsidRDefault="0099030E" w:rsidP="00147D83">
            <w:r>
              <w:t>(12694, 9, '2015-05-05 09:56:26'),</w:t>
            </w:r>
          </w:p>
          <w:p w:rsidR="0099030E" w:rsidRDefault="0099030E" w:rsidP="00147D83">
            <w:r>
              <w:t>(12695, 9, '2015-05-05 09:56:29'),</w:t>
            </w:r>
          </w:p>
          <w:p w:rsidR="0099030E" w:rsidRDefault="0099030E" w:rsidP="00147D83">
            <w:r>
              <w:t>(12696, 9, '2015-05-05 09:56:32'),</w:t>
            </w:r>
          </w:p>
          <w:p w:rsidR="0099030E" w:rsidRDefault="0099030E" w:rsidP="00147D83">
            <w:r>
              <w:t>(12697, 9, '2015-05-05 09:56:35'),</w:t>
            </w:r>
          </w:p>
          <w:p w:rsidR="0099030E" w:rsidRDefault="0099030E" w:rsidP="00147D83">
            <w:r>
              <w:t>(12698, 9, '2015-05-05 09:56:38'),</w:t>
            </w:r>
          </w:p>
          <w:p w:rsidR="0099030E" w:rsidRDefault="0099030E" w:rsidP="00147D83">
            <w:r>
              <w:t>(12699, 9, '2015-05-05 09:56:41'),</w:t>
            </w:r>
          </w:p>
          <w:p w:rsidR="0099030E" w:rsidRDefault="0099030E" w:rsidP="00147D83">
            <w:r>
              <w:t>(12700, 9, '2015-05-05 09:56:44'),</w:t>
            </w:r>
          </w:p>
          <w:p w:rsidR="0099030E" w:rsidRDefault="0099030E" w:rsidP="00147D83">
            <w:r>
              <w:t>(12701, 10, '2015-05-05 09:56:47'),</w:t>
            </w:r>
          </w:p>
          <w:p w:rsidR="0099030E" w:rsidRDefault="0099030E" w:rsidP="00147D83">
            <w:r>
              <w:t>(12702, 10, '2015-05-05 09:56:50'),</w:t>
            </w:r>
          </w:p>
          <w:p w:rsidR="0099030E" w:rsidRDefault="0099030E" w:rsidP="00147D83">
            <w:r>
              <w:t>(12703, 10, '2015-05-05 09:56:53'),</w:t>
            </w:r>
          </w:p>
          <w:p w:rsidR="0099030E" w:rsidRDefault="0099030E" w:rsidP="00147D83">
            <w:r>
              <w:t>(12704, 10, '2015-05-05 09:56:56'),</w:t>
            </w:r>
          </w:p>
          <w:p w:rsidR="0099030E" w:rsidRDefault="0099030E" w:rsidP="00147D83">
            <w:r>
              <w:t>(12705, 10, '2015-05-05 09:56:59'),</w:t>
            </w:r>
          </w:p>
          <w:p w:rsidR="0099030E" w:rsidRDefault="0099030E" w:rsidP="00147D83">
            <w:r>
              <w:t>(12706, 10, '2015-05-05 09:57:02'),</w:t>
            </w:r>
          </w:p>
          <w:p w:rsidR="0099030E" w:rsidRDefault="0099030E" w:rsidP="00147D83">
            <w:r>
              <w:t>(12707, 10, '2015-05-05 09:57:05'),</w:t>
            </w:r>
          </w:p>
          <w:p w:rsidR="0099030E" w:rsidRDefault="0099030E" w:rsidP="00147D83">
            <w:r>
              <w:t>(12708, 10, '2015-05-05 09:57:08'),</w:t>
            </w:r>
          </w:p>
          <w:p w:rsidR="0099030E" w:rsidRDefault="0099030E" w:rsidP="00147D83">
            <w:r>
              <w:t>(12709, 10, '2015-05-05 09:57:11'),</w:t>
            </w:r>
          </w:p>
          <w:p w:rsidR="0099030E" w:rsidRDefault="0099030E" w:rsidP="00147D83">
            <w:r>
              <w:t>(12710, 10, '2015-05-05 09:57:14'),</w:t>
            </w:r>
          </w:p>
          <w:p w:rsidR="0099030E" w:rsidRDefault="0099030E" w:rsidP="00147D83">
            <w:r>
              <w:t>(12711, 10, '2015-05-05 09:57:17'),</w:t>
            </w:r>
          </w:p>
          <w:p w:rsidR="0099030E" w:rsidRDefault="0099030E" w:rsidP="00147D83">
            <w:r>
              <w:t>(12712, 10, '2015-05-05 09:57:20'),</w:t>
            </w:r>
          </w:p>
          <w:p w:rsidR="0099030E" w:rsidRDefault="0099030E" w:rsidP="00147D83">
            <w:r>
              <w:t>(12713, 10, '2015-05-05 09:57:23'),</w:t>
            </w:r>
          </w:p>
          <w:p w:rsidR="0099030E" w:rsidRDefault="0099030E" w:rsidP="00147D83">
            <w:r>
              <w:t>(12714, 10, '2015-05-05 09:57:26'),</w:t>
            </w:r>
          </w:p>
          <w:p w:rsidR="0099030E" w:rsidRDefault="0099030E" w:rsidP="00147D83">
            <w:r>
              <w:t>(12715, 10, '2015-05-05 09:57:29'),</w:t>
            </w:r>
          </w:p>
          <w:p w:rsidR="0099030E" w:rsidRDefault="0099030E" w:rsidP="00147D83">
            <w:r>
              <w:t>(12716, 10, '2015-05-05 09:57:32'),</w:t>
            </w:r>
          </w:p>
          <w:p w:rsidR="0099030E" w:rsidRDefault="0099030E" w:rsidP="00147D83">
            <w:r>
              <w:t>(12717, 10, '2015-05-05 09:57:35'),</w:t>
            </w:r>
          </w:p>
          <w:p w:rsidR="0099030E" w:rsidRDefault="0099030E" w:rsidP="00147D83">
            <w:r>
              <w:t>(12718, 11, '2015-05-05 09:57:38'),</w:t>
            </w:r>
          </w:p>
          <w:p w:rsidR="0099030E" w:rsidRDefault="0099030E" w:rsidP="00147D83">
            <w:r>
              <w:t>(12719, 11, '2015-05-05 09:57:42'),</w:t>
            </w:r>
          </w:p>
          <w:p w:rsidR="0099030E" w:rsidRDefault="0099030E" w:rsidP="00147D83">
            <w:r>
              <w:t>(12720, 11, '2015-05-05 09:57:45'),</w:t>
            </w:r>
          </w:p>
          <w:p w:rsidR="0099030E" w:rsidRDefault="0099030E" w:rsidP="00147D83">
            <w:r>
              <w:t>(12721, 11, '2015-05-05 09:57:48'),</w:t>
            </w:r>
          </w:p>
          <w:p w:rsidR="0099030E" w:rsidRDefault="0099030E" w:rsidP="00147D83">
            <w:r>
              <w:t>(12722, 11, '2015-05-05 09:57:51'),</w:t>
            </w:r>
          </w:p>
          <w:p w:rsidR="0099030E" w:rsidRDefault="0099030E" w:rsidP="00147D83">
            <w:r>
              <w:t>(12723, 11, '2015-05-05 09:57:54'),</w:t>
            </w:r>
          </w:p>
          <w:p w:rsidR="0099030E" w:rsidRDefault="0099030E" w:rsidP="00147D83">
            <w:r>
              <w:t>(12724, 11, '2015-05-05 09:57:57'),</w:t>
            </w:r>
          </w:p>
          <w:p w:rsidR="0099030E" w:rsidRDefault="0099030E" w:rsidP="00147D83">
            <w:r>
              <w:t>(12725, 12, '2015-05-05 09:58:00'),</w:t>
            </w:r>
          </w:p>
          <w:p w:rsidR="0099030E" w:rsidRDefault="0099030E" w:rsidP="00147D83">
            <w:r>
              <w:t>(12726, 12, '2015-05-05 09:58:03'),</w:t>
            </w:r>
          </w:p>
          <w:p w:rsidR="0099030E" w:rsidRDefault="0099030E" w:rsidP="00147D83">
            <w:r>
              <w:t>(12727, 12, '2015-05-05 09:58:06'),</w:t>
            </w:r>
          </w:p>
          <w:p w:rsidR="0099030E" w:rsidRDefault="0099030E" w:rsidP="00147D83">
            <w:r>
              <w:t>(12728, 12, '2015-05-05 09:58:09'),</w:t>
            </w:r>
          </w:p>
          <w:p w:rsidR="0099030E" w:rsidRDefault="0099030E" w:rsidP="00147D83">
            <w:r>
              <w:t>(12729, 12, '2015-05-05 09:58:12'),</w:t>
            </w:r>
          </w:p>
          <w:p w:rsidR="0099030E" w:rsidRDefault="0099030E" w:rsidP="00147D83">
            <w:r>
              <w:t>(12730, 12, '2015-05-05 09:58:15'),</w:t>
            </w:r>
          </w:p>
          <w:p w:rsidR="0099030E" w:rsidRDefault="0099030E" w:rsidP="00147D83">
            <w:r>
              <w:t>(12731, 12, '2015-05-05 09:58:18'),</w:t>
            </w:r>
          </w:p>
          <w:p w:rsidR="0099030E" w:rsidRDefault="0099030E" w:rsidP="00147D83">
            <w:r>
              <w:t>(12732, 13, '2015-05-05 09:58:21'),</w:t>
            </w:r>
          </w:p>
          <w:p w:rsidR="0099030E" w:rsidRDefault="0099030E" w:rsidP="00147D83">
            <w:r>
              <w:t>(12733, 13, '2015-05-05 09:58:24'),</w:t>
            </w:r>
          </w:p>
          <w:p w:rsidR="0099030E" w:rsidRDefault="0099030E" w:rsidP="00147D83">
            <w:r>
              <w:t>(12734, 13, '2015-05-05 09:58:27'),</w:t>
            </w:r>
          </w:p>
          <w:p w:rsidR="0099030E" w:rsidRDefault="0099030E" w:rsidP="00147D83">
            <w:r>
              <w:t>(12735, 13, '2015-05-05 09:58:30'),</w:t>
            </w:r>
          </w:p>
          <w:p w:rsidR="0099030E" w:rsidRDefault="0099030E" w:rsidP="00147D83">
            <w:r>
              <w:t>(12736, 13, '2015-05-05 09:58:33'),</w:t>
            </w:r>
          </w:p>
          <w:p w:rsidR="0099030E" w:rsidRDefault="0099030E" w:rsidP="00147D83">
            <w:r>
              <w:t>(12737, 13, '2015-05-05 09:58:36'),</w:t>
            </w:r>
          </w:p>
          <w:p w:rsidR="0099030E" w:rsidRDefault="0099030E" w:rsidP="00147D83">
            <w:r>
              <w:t>(12738, 13, '2015-05-05 09:58:39'),</w:t>
            </w:r>
          </w:p>
          <w:p w:rsidR="0099030E" w:rsidRDefault="0099030E" w:rsidP="00147D83">
            <w:r>
              <w:t>(12739, 14, '2015-05-05 09:58:42'),</w:t>
            </w:r>
          </w:p>
          <w:p w:rsidR="0099030E" w:rsidRDefault="0099030E" w:rsidP="00147D83">
            <w:r>
              <w:t>(12740, 14, '2015-05-05 09:58:45'),</w:t>
            </w:r>
          </w:p>
          <w:p w:rsidR="0099030E" w:rsidRDefault="0099030E" w:rsidP="00147D83">
            <w:r>
              <w:t>(12741, 14, '2015-05-05 09:58:48'),</w:t>
            </w:r>
          </w:p>
          <w:p w:rsidR="0099030E" w:rsidRDefault="0099030E" w:rsidP="00147D83">
            <w:r>
              <w:t>(12742, 14, '2015-05-05 09:58:51'),</w:t>
            </w:r>
          </w:p>
          <w:p w:rsidR="0099030E" w:rsidRDefault="0099030E" w:rsidP="00147D83">
            <w:r>
              <w:t>(12743, 14, '2015-05-05 09:58:54'),</w:t>
            </w:r>
          </w:p>
          <w:p w:rsidR="0099030E" w:rsidRDefault="0099030E" w:rsidP="00147D83">
            <w:r>
              <w:t>(12744, 14, '2015-05-05 09:58:57'),</w:t>
            </w:r>
          </w:p>
          <w:p w:rsidR="0099030E" w:rsidRDefault="0099030E" w:rsidP="00147D83">
            <w:r>
              <w:t>(12745, 14, '2015-05-05 09:59:00'),</w:t>
            </w:r>
          </w:p>
          <w:p w:rsidR="0099030E" w:rsidRDefault="0099030E" w:rsidP="00147D83">
            <w:r>
              <w:t>(12746, 14, '2015-05-05 09:59:03'),</w:t>
            </w:r>
          </w:p>
          <w:p w:rsidR="0099030E" w:rsidRDefault="0099030E" w:rsidP="00147D83">
            <w:r>
              <w:t>(12747, 14, '2015-05-05 09:59:06'),</w:t>
            </w:r>
          </w:p>
          <w:p w:rsidR="0099030E" w:rsidRDefault="0099030E" w:rsidP="00147D83">
            <w:r>
              <w:t>(12748, 14, '2015-05-05 09:59:10'),</w:t>
            </w:r>
          </w:p>
          <w:p w:rsidR="0099030E" w:rsidRDefault="0099030E" w:rsidP="00147D83">
            <w:r>
              <w:t>(12749, 14, '2015-05-05 09:59:13'),</w:t>
            </w:r>
          </w:p>
          <w:p w:rsidR="0099030E" w:rsidRDefault="0099030E" w:rsidP="00147D83">
            <w:r>
              <w:t>(12750, 14, '2015-05-05 09:59:16'),</w:t>
            </w:r>
          </w:p>
          <w:p w:rsidR="0099030E" w:rsidRDefault="0099030E" w:rsidP="00147D83">
            <w:r>
              <w:t>(12751, 14, '2015-05-05 09:59:19'),</w:t>
            </w:r>
          </w:p>
          <w:p w:rsidR="0099030E" w:rsidRDefault="0099030E" w:rsidP="00147D83">
            <w:r>
              <w:t>(12752, 14, '2015-05-05 09:59:22'),</w:t>
            </w:r>
          </w:p>
          <w:p w:rsidR="0099030E" w:rsidRDefault="0099030E" w:rsidP="00147D83">
            <w:r>
              <w:t>(12753, 14, '2015-05-05 09:59:25'),</w:t>
            </w:r>
          </w:p>
          <w:p w:rsidR="0099030E" w:rsidRDefault="0099030E" w:rsidP="00147D83">
            <w:r>
              <w:t>(12754, 14, '2015-05-05 09:59:28'),</w:t>
            </w:r>
          </w:p>
          <w:p w:rsidR="0099030E" w:rsidRDefault="0099030E" w:rsidP="00147D83">
            <w:r>
              <w:t>(12755, 14, '2015-05-05 09:59:31'),</w:t>
            </w:r>
          </w:p>
          <w:p w:rsidR="0099030E" w:rsidRDefault="0099030E" w:rsidP="00147D83">
            <w:r>
              <w:t>(12756, 14, '2015-05-05 09:59:34'),</w:t>
            </w:r>
          </w:p>
          <w:p w:rsidR="0099030E" w:rsidRDefault="0099030E" w:rsidP="00147D83">
            <w:r>
              <w:t>(12757, 15, '2015-05-05 09:59:37'),</w:t>
            </w:r>
          </w:p>
          <w:p w:rsidR="0099030E" w:rsidRDefault="0099030E" w:rsidP="00147D83">
            <w:r>
              <w:t>(12758, 15, '2015-05-05 09:59:40'),</w:t>
            </w:r>
          </w:p>
          <w:p w:rsidR="0099030E" w:rsidRDefault="0099030E" w:rsidP="00147D83">
            <w:r>
              <w:t>(12759, 15, '2015-05-05 09:59:43'),</w:t>
            </w:r>
          </w:p>
          <w:p w:rsidR="0099030E" w:rsidRDefault="0099030E" w:rsidP="00147D83">
            <w:r>
              <w:t>(12760, 15, '2015-05-05 09:59:46'),</w:t>
            </w:r>
          </w:p>
          <w:p w:rsidR="0099030E" w:rsidRDefault="0099030E" w:rsidP="00147D83">
            <w:r>
              <w:t>(12761, 15, '2015-05-05 09:59:49'),</w:t>
            </w:r>
          </w:p>
          <w:p w:rsidR="0099030E" w:rsidRDefault="0099030E" w:rsidP="00147D83">
            <w:r>
              <w:t>(12762, 15, '2015-05-05 09:59:52'),</w:t>
            </w:r>
          </w:p>
          <w:p w:rsidR="0099030E" w:rsidRDefault="0099030E" w:rsidP="00147D83">
            <w:r>
              <w:t>(12763, 15, '2015-05-05 09:59:55'),</w:t>
            </w:r>
          </w:p>
          <w:p w:rsidR="0099030E" w:rsidRDefault="0099030E" w:rsidP="00147D83">
            <w:r>
              <w:t>(12764, 15, '2015-05-05 09:59:58'),</w:t>
            </w:r>
          </w:p>
          <w:p w:rsidR="0099030E" w:rsidRDefault="0099030E" w:rsidP="00147D83">
            <w:r>
              <w:t>(12765, 15, '2015-05-05 10:00:01'),</w:t>
            </w:r>
          </w:p>
          <w:p w:rsidR="0099030E" w:rsidRDefault="0099030E" w:rsidP="00147D83">
            <w:r>
              <w:t>(12766, 15, '2015-05-05 10:00:04'),</w:t>
            </w:r>
          </w:p>
          <w:p w:rsidR="0099030E" w:rsidRDefault="0099030E" w:rsidP="00147D83">
            <w:r>
              <w:t>(12767, 15, '2015-05-05 10:00:07'),</w:t>
            </w:r>
          </w:p>
          <w:p w:rsidR="0099030E" w:rsidRDefault="0099030E" w:rsidP="00147D83">
            <w:r>
              <w:t>(12768, 15, '2015-05-05 10:00:10'),</w:t>
            </w:r>
          </w:p>
          <w:p w:rsidR="0099030E" w:rsidRDefault="0099030E" w:rsidP="00147D83">
            <w:r>
              <w:t>(12769, 15, '2015-05-05 10:00:13'),</w:t>
            </w:r>
          </w:p>
          <w:p w:rsidR="0099030E" w:rsidRDefault="0099030E" w:rsidP="00147D83">
            <w:r>
              <w:t>(12770, 15, '2015-05-05 10:00:16'),</w:t>
            </w:r>
          </w:p>
          <w:p w:rsidR="0099030E" w:rsidRDefault="0099030E" w:rsidP="00147D83">
            <w:r>
              <w:t>(12771, 16, '2015-05-05 10:00:19'),</w:t>
            </w:r>
          </w:p>
          <w:p w:rsidR="0099030E" w:rsidRDefault="0099030E" w:rsidP="00147D83">
            <w:r>
              <w:t>(12772, 16, '2015-05-05 10:00:22'),</w:t>
            </w:r>
          </w:p>
          <w:p w:rsidR="0099030E" w:rsidRDefault="0099030E" w:rsidP="00147D83">
            <w:r>
              <w:t>(12773, 16, '2015-05-05 10:00:25'),</w:t>
            </w:r>
          </w:p>
          <w:p w:rsidR="0099030E" w:rsidRDefault="0099030E" w:rsidP="00147D83">
            <w:r>
              <w:t>(12774, 16, '2015-05-05 10:00:28'),</w:t>
            </w:r>
          </w:p>
          <w:p w:rsidR="0099030E" w:rsidRDefault="0099030E" w:rsidP="00147D83">
            <w:r>
              <w:t>(12775, 16, '2015-05-05 10:00:31'),</w:t>
            </w:r>
          </w:p>
          <w:p w:rsidR="0099030E" w:rsidRDefault="0099030E" w:rsidP="00147D83">
            <w:r>
              <w:t>(12776, 16, '2015-05-05 10:00:34'),</w:t>
            </w:r>
          </w:p>
          <w:p w:rsidR="0099030E" w:rsidRDefault="0099030E" w:rsidP="00147D83">
            <w:r>
              <w:t>(12777, 16, '2015-05-05 10:00:37'),</w:t>
            </w:r>
          </w:p>
          <w:p w:rsidR="0099030E" w:rsidRDefault="0099030E" w:rsidP="00147D83">
            <w:r>
              <w:t>(12778, 16, '2015-05-05 10:00:41'),</w:t>
            </w:r>
          </w:p>
          <w:p w:rsidR="0099030E" w:rsidRDefault="0099030E" w:rsidP="00147D83">
            <w:r>
              <w:t>(12779, 16, '2015-05-05 10:00:44'),</w:t>
            </w:r>
          </w:p>
          <w:p w:rsidR="0099030E" w:rsidRDefault="0099030E" w:rsidP="00147D83">
            <w:r>
              <w:t>(12780, 16, '2015-05-05 10:00:47'),</w:t>
            </w:r>
          </w:p>
          <w:p w:rsidR="0099030E" w:rsidRDefault="0099030E" w:rsidP="00147D83">
            <w:r>
              <w:t>(12781, 16, '2015-05-05 10:00:50'),</w:t>
            </w:r>
          </w:p>
          <w:p w:rsidR="0099030E" w:rsidRDefault="0099030E" w:rsidP="00147D83">
            <w:r>
              <w:t>(12782, 16, '2015-05-05 10:00:53'),</w:t>
            </w:r>
          </w:p>
          <w:p w:rsidR="0099030E" w:rsidRDefault="0099030E" w:rsidP="00147D83">
            <w:r>
              <w:t>(12783, 16, '2015-05-05 10:00:56'),</w:t>
            </w:r>
          </w:p>
          <w:p w:rsidR="0099030E" w:rsidRDefault="0099030E" w:rsidP="00147D83">
            <w:r>
              <w:t>(12784, 16, '2015-05-05 10:00:59'),</w:t>
            </w:r>
          </w:p>
          <w:p w:rsidR="0099030E" w:rsidRDefault="0099030E" w:rsidP="00147D83">
            <w:r>
              <w:t>(12785, 16, '2015-05-05 10:01:02'),</w:t>
            </w:r>
          </w:p>
          <w:p w:rsidR="0099030E" w:rsidRDefault="0099030E" w:rsidP="00147D83">
            <w:r>
              <w:t>(12786, 16, '2015-05-05 10:01:05'),</w:t>
            </w:r>
          </w:p>
          <w:p w:rsidR="0099030E" w:rsidRDefault="0099030E" w:rsidP="00147D83">
            <w:r>
              <w:t>(12787, 16, '2015-05-05 10:01:08'),</w:t>
            </w:r>
          </w:p>
          <w:p w:rsidR="0099030E" w:rsidRDefault="0099030E" w:rsidP="00147D83">
            <w:r>
              <w:t>(12788, 16, '2015-05-05 10:01:11'),</w:t>
            </w:r>
          </w:p>
          <w:p w:rsidR="0099030E" w:rsidRDefault="0099030E" w:rsidP="00147D83">
            <w:r>
              <w:t>(12789, 16, '2015-05-05 10:01:14'),</w:t>
            </w:r>
          </w:p>
          <w:p w:rsidR="0099030E" w:rsidRDefault="0099030E" w:rsidP="00147D83">
            <w:r>
              <w:t>(12790, 16, '2015-05-05 10:01:17'),</w:t>
            </w:r>
          </w:p>
          <w:p w:rsidR="0099030E" w:rsidRDefault="0099030E" w:rsidP="00147D83">
            <w:r>
              <w:t>(12791, 16, '2015-05-05 10:01:20'),</w:t>
            </w:r>
          </w:p>
          <w:p w:rsidR="0099030E" w:rsidRDefault="0099030E" w:rsidP="00147D83">
            <w:r>
              <w:t>(12792, 16, '2015-05-05 10:01:23'),</w:t>
            </w:r>
          </w:p>
          <w:p w:rsidR="0099030E" w:rsidRDefault="0099030E" w:rsidP="00147D83">
            <w:r>
              <w:t>(12793, 16, '2015-05-05 10:01:26'),</w:t>
            </w:r>
          </w:p>
          <w:p w:rsidR="0099030E" w:rsidRDefault="0099030E" w:rsidP="00147D83">
            <w:r>
              <w:t>(12794, 16, '2015-05-05 10:01:29'),</w:t>
            </w:r>
          </w:p>
          <w:p w:rsidR="0099030E" w:rsidRDefault="0099030E" w:rsidP="00147D83">
            <w:r>
              <w:t>(12795, 16, '2015-05-05 10:01:32'),</w:t>
            </w:r>
          </w:p>
          <w:p w:rsidR="0099030E" w:rsidRDefault="0099030E" w:rsidP="00147D83">
            <w:r>
              <w:t>(12796, 16, '2015-05-05 10:01:35'),</w:t>
            </w:r>
          </w:p>
          <w:p w:rsidR="0099030E" w:rsidRDefault="0099030E" w:rsidP="00147D83">
            <w:r>
              <w:t>(12797, 16, '2015-05-05 10:01:38'),</w:t>
            </w:r>
          </w:p>
          <w:p w:rsidR="0099030E" w:rsidRDefault="0099030E" w:rsidP="00147D83">
            <w:r>
              <w:t>(12798, 16, '2015-05-05 10:01:41'),</w:t>
            </w:r>
          </w:p>
          <w:p w:rsidR="0099030E" w:rsidRDefault="0099030E" w:rsidP="00147D83">
            <w:r>
              <w:t>(12799, 16, '2015-05-05 10:01:44'),</w:t>
            </w:r>
          </w:p>
          <w:p w:rsidR="0099030E" w:rsidRDefault="0099030E" w:rsidP="00147D83">
            <w:r>
              <w:t>(12800, 16, '2015-05-05 10:01:47'),</w:t>
            </w:r>
          </w:p>
          <w:p w:rsidR="0099030E" w:rsidRDefault="0099030E" w:rsidP="00147D83">
            <w:r>
              <w:t>(12801, 16, '2015-05-05 10:01:50'),</w:t>
            </w:r>
          </w:p>
          <w:p w:rsidR="0099030E" w:rsidRDefault="0099030E" w:rsidP="00147D83">
            <w:r>
              <w:t>(12802, 16, '2015-05-05 10:01:53'),</w:t>
            </w:r>
          </w:p>
          <w:p w:rsidR="0099030E" w:rsidRDefault="0099030E" w:rsidP="00147D83">
            <w:r>
              <w:t>(12803, 16, '2015-05-05 10:01:56'),</w:t>
            </w:r>
          </w:p>
          <w:p w:rsidR="0099030E" w:rsidRDefault="0099030E" w:rsidP="00147D83">
            <w:r>
              <w:t>(12804, 16, '2015-05-05 10:01:59'),</w:t>
            </w:r>
          </w:p>
          <w:p w:rsidR="0099030E" w:rsidRDefault="0099030E" w:rsidP="00147D83">
            <w:r>
              <w:t>(12805, 16, '2015-05-05 10:02:02'),</w:t>
            </w:r>
          </w:p>
          <w:p w:rsidR="0099030E" w:rsidRDefault="0099030E" w:rsidP="00147D83">
            <w:r>
              <w:t>(12806, 17, '2015-05-05 10:02:05'),</w:t>
            </w:r>
          </w:p>
          <w:p w:rsidR="0099030E" w:rsidRDefault="0099030E" w:rsidP="00147D83">
            <w:r>
              <w:t>(12807, 16, '2015-05-05 10:02:09'),</w:t>
            </w:r>
          </w:p>
          <w:p w:rsidR="0099030E" w:rsidRDefault="0099030E" w:rsidP="00147D83">
            <w:r>
              <w:t>(12808, 17, '2015-05-05 10:02:12'),</w:t>
            </w:r>
          </w:p>
          <w:p w:rsidR="0099030E" w:rsidRDefault="0099030E" w:rsidP="00147D83">
            <w:r>
              <w:t>(12809, 17, '2015-05-05 10:02:15'),</w:t>
            </w:r>
          </w:p>
          <w:p w:rsidR="0099030E" w:rsidRDefault="0099030E" w:rsidP="00147D83">
            <w:r>
              <w:t>(12810, 17, '2015-05-05 10:02:18'),</w:t>
            </w:r>
          </w:p>
          <w:p w:rsidR="0099030E" w:rsidRDefault="0099030E" w:rsidP="00147D83">
            <w:r>
              <w:t>(12811, 17, '2015-05-05 10:02:21'),</w:t>
            </w:r>
          </w:p>
          <w:p w:rsidR="0099030E" w:rsidRDefault="0099030E" w:rsidP="00147D83">
            <w:r>
              <w:t>(12812, 17, '2015-05-05 10:02:24'),</w:t>
            </w:r>
          </w:p>
          <w:p w:rsidR="0099030E" w:rsidRDefault="0099030E" w:rsidP="00147D83">
            <w:r>
              <w:t>(12813, 17, '2015-05-05 10:02:27'),</w:t>
            </w:r>
          </w:p>
          <w:p w:rsidR="0099030E" w:rsidRDefault="0099030E" w:rsidP="00147D83">
            <w:r>
              <w:t>(12814, 17, '2015-05-05 10:02:30'),</w:t>
            </w:r>
          </w:p>
          <w:p w:rsidR="0099030E" w:rsidRDefault="0099030E" w:rsidP="00147D83">
            <w:r>
              <w:t>(12815, 16, '2015-05-05 10:02:33'),</w:t>
            </w:r>
          </w:p>
          <w:p w:rsidR="0099030E" w:rsidRDefault="0099030E" w:rsidP="00147D83">
            <w:r>
              <w:t>(12816, 17, '2015-05-05 10:02:36'),</w:t>
            </w:r>
          </w:p>
          <w:p w:rsidR="0099030E" w:rsidRDefault="0099030E" w:rsidP="00147D83">
            <w:r>
              <w:t>(12817, 17, '2015-05-05 10:02:39'),</w:t>
            </w:r>
          </w:p>
          <w:p w:rsidR="0099030E" w:rsidRDefault="0099030E" w:rsidP="00147D83">
            <w:r>
              <w:t>(12818, 17, '2015-05-05 10:02:42'),</w:t>
            </w:r>
          </w:p>
          <w:p w:rsidR="0099030E" w:rsidRDefault="0099030E" w:rsidP="00147D83">
            <w:r>
              <w:t>(12819, 17, '2015-05-05 10:02:45'),</w:t>
            </w:r>
          </w:p>
          <w:p w:rsidR="0099030E" w:rsidRDefault="0099030E" w:rsidP="00147D83">
            <w:r>
              <w:t>(12820, 17, '2015-05-05 10:02:48'),</w:t>
            </w:r>
          </w:p>
          <w:p w:rsidR="0099030E" w:rsidRDefault="0099030E" w:rsidP="00147D83">
            <w:r>
              <w:t>(12821, 17, '2015-05-05 10:02:51'),</w:t>
            </w:r>
          </w:p>
          <w:p w:rsidR="0099030E" w:rsidRDefault="0099030E" w:rsidP="00147D83">
            <w:r>
              <w:t>(12822, 16, '2015-05-05 10:02:54'),</w:t>
            </w:r>
          </w:p>
          <w:p w:rsidR="0099030E" w:rsidRDefault="0099030E" w:rsidP="00147D83">
            <w:r>
              <w:t>(12823, 16, '2015-05-05 10:02:57'),</w:t>
            </w:r>
          </w:p>
          <w:p w:rsidR="0099030E" w:rsidRDefault="0099030E" w:rsidP="00147D83">
            <w:r>
              <w:t>(12824, 16, '2015-05-05 10:03:00'),</w:t>
            </w:r>
          </w:p>
          <w:p w:rsidR="0099030E" w:rsidRDefault="0099030E" w:rsidP="00147D83">
            <w:r>
              <w:t>(12825, 16, '2015-05-05 10:03:03'),</w:t>
            </w:r>
          </w:p>
          <w:p w:rsidR="0099030E" w:rsidRDefault="0099030E" w:rsidP="00147D83">
            <w:r>
              <w:t>(12826, 16, '2015-05-05 10:03:06'),</w:t>
            </w:r>
          </w:p>
          <w:p w:rsidR="0099030E" w:rsidRDefault="0099030E" w:rsidP="00147D83">
            <w:r>
              <w:t>(12827, 16, '2015-05-05 10:03:09'),</w:t>
            </w:r>
          </w:p>
          <w:p w:rsidR="0099030E" w:rsidRDefault="0099030E" w:rsidP="00147D83">
            <w:r>
              <w:t>(12828, 16, '2015-05-05 10:03:12'),</w:t>
            </w:r>
          </w:p>
          <w:p w:rsidR="0099030E" w:rsidRDefault="0099030E" w:rsidP="00147D83">
            <w:r>
              <w:t>(12829, 16, '2015-05-05 10:03:15'),</w:t>
            </w:r>
          </w:p>
          <w:p w:rsidR="0099030E" w:rsidRDefault="0099030E" w:rsidP="00147D83">
            <w:r>
              <w:t>(12830, 16, '2015-05-05 10:03:18'),</w:t>
            </w:r>
          </w:p>
          <w:p w:rsidR="0099030E" w:rsidRDefault="0099030E" w:rsidP="00147D83">
            <w:r>
              <w:t>(12831, 16, '2015-05-05 10:03:21'),</w:t>
            </w:r>
          </w:p>
          <w:p w:rsidR="0099030E" w:rsidRDefault="0099030E" w:rsidP="00147D83">
            <w:r>
              <w:t>(12832, 16, '2015-05-05 10:03:24'),</w:t>
            </w:r>
          </w:p>
          <w:p w:rsidR="0099030E" w:rsidRDefault="0099030E" w:rsidP="00147D83">
            <w:r>
              <w:t>(12833, 16, '2015-05-05 10:03:28'),</w:t>
            </w:r>
          </w:p>
          <w:p w:rsidR="0099030E" w:rsidRDefault="0099030E" w:rsidP="00147D83">
            <w:r>
              <w:t>(12834, 16, '2015-05-05 10:03:31'),</w:t>
            </w:r>
          </w:p>
          <w:p w:rsidR="0099030E" w:rsidRDefault="0099030E" w:rsidP="00147D83">
            <w:r>
              <w:t>(12835, 16, '2015-05-05 10:03:34'),</w:t>
            </w:r>
          </w:p>
          <w:p w:rsidR="0099030E" w:rsidRDefault="0099030E" w:rsidP="00147D83">
            <w:r>
              <w:t>(12836, 16, '2015-05-05 10:03:37'),</w:t>
            </w:r>
          </w:p>
          <w:p w:rsidR="0099030E" w:rsidRDefault="0099030E" w:rsidP="00147D83">
            <w:r>
              <w:t>(12837, 16, '2015-05-05 10:03:40'),</w:t>
            </w:r>
          </w:p>
          <w:p w:rsidR="0099030E" w:rsidRDefault="0099030E" w:rsidP="00147D83">
            <w:r>
              <w:t>(12838, 16, '2015-05-05 10:03:43'),</w:t>
            </w:r>
          </w:p>
          <w:p w:rsidR="0099030E" w:rsidRDefault="0099030E" w:rsidP="00147D83">
            <w:r>
              <w:t>(12839, 16, '2015-05-05 10:03:46'),</w:t>
            </w:r>
          </w:p>
          <w:p w:rsidR="0099030E" w:rsidRDefault="0099030E" w:rsidP="00147D83">
            <w:r>
              <w:t>(12840, 16, '2015-05-05 10:03:49'),</w:t>
            </w:r>
          </w:p>
          <w:p w:rsidR="0099030E" w:rsidRDefault="0099030E" w:rsidP="00147D83">
            <w:r>
              <w:t>(12841, 16, '2015-05-05 10:03:52'),</w:t>
            </w:r>
          </w:p>
          <w:p w:rsidR="0099030E" w:rsidRDefault="0099030E" w:rsidP="00147D83">
            <w:r>
              <w:t>(12842, 16, '2015-05-05 10:03:55'),</w:t>
            </w:r>
          </w:p>
          <w:p w:rsidR="0099030E" w:rsidRDefault="0099030E" w:rsidP="00147D83">
            <w:r>
              <w:t>(12843, 16, '2015-05-05 10:03:58'),</w:t>
            </w:r>
          </w:p>
          <w:p w:rsidR="0099030E" w:rsidRDefault="0099030E" w:rsidP="00147D83">
            <w:r>
              <w:t>(12844, 16, '2015-05-05 10:04:01'),</w:t>
            </w:r>
          </w:p>
          <w:p w:rsidR="0099030E" w:rsidRDefault="0099030E" w:rsidP="00147D83">
            <w:r>
              <w:t>(12845, 16, '2015-05-05 10:04:04'),</w:t>
            </w:r>
          </w:p>
          <w:p w:rsidR="0099030E" w:rsidRDefault="0099030E" w:rsidP="00147D83">
            <w:r>
              <w:t>(12846, 16, '2015-05-05 10:04:07'),</w:t>
            </w:r>
          </w:p>
          <w:p w:rsidR="0099030E" w:rsidRDefault="0099030E" w:rsidP="00147D83">
            <w:r>
              <w:t>(12847, 16, '2015-05-05 10:04:10'),</w:t>
            </w:r>
          </w:p>
          <w:p w:rsidR="0099030E" w:rsidRDefault="0099030E" w:rsidP="00147D83">
            <w:r>
              <w:t>(12848, 16, '2015-05-05 10:04:13'),</w:t>
            </w:r>
          </w:p>
          <w:p w:rsidR="0099030E" w:rsidRDefault="0099030E" w:rsidP="00147D83">
            <w:r>
              <w:t>(12849, 16, '2015-05-05 10:04:16'),</w:t>
            </w:r>
          </w:p>
          <w:p w:rsidR="0099030E" w:rsidRDefault="0099030E" w:rsidP="00147D83">
            <w:r>
              <w:t>(12850, 16, '2015-05-05 10:04:19'),</w:t>
            </w:r>
          </w:p>
          <w:p w:rsidR="0099030E" w:rsidRDefault="0099030E" w:rsidP="00147D83">
            <w:r>
              <w:t>(12851, 16, '2015-05-05 10:04:22'),</w:t>
            </w:r>
          </w:p>
          <w:p w:rsidR="0099030E" w:rsidRDefault="0099030E" w:rsidP="00147D83">
            <w:r>
              <w:t>(12852, 16, '2015-05-05 10:04:25'),</w:t>
            </w:r>
          </w:p>
          <w:p w:rsidR="0099030E" w:rsidRDefault="0099030E" w:rsidP="00147D83">
            <w:r>
              <w:t>(12853, 16, '2015-05-05 10:04:28'),</w:t>
            </w:r>
          </w:p>
          <w:p w:rsidR="0099030E" w:rsidRDefault="0099030E" w:rsidP="00147D83">
            <w:r>
              <w:t>(12854, 16, '2015-05-05 10:04:31'),</w:t>
            </w:r>
          </w:p>
          <w:p w:rsidR="0099030E" w:rsidRDefault="0099030E" w:rsidP="00147D83">
            <w:r>
              <w:t>(12855, 16, '2015-05-05 10:04:34'),</w:t>
            </w:r>
          </w:p>
          <w:p w:rsidR="0099030E" w:rsidRDefault="0099030E" w:rsidP="00147D83">
            <w:r>
              <w:t>(12856, 16, '2015-05-05 10:04:37'),</w:t>
            </w:r>
          </w:p>
          <w:p w:rsidR="0099030E" w:rsidRDefault="0099030E" w:rsidP="00147D83">
            <w:r>
              <w:t>(12857, 16, '2015-05-05 10:04:41'),</w:t>
            </w:r>
          </w:p>
          <w:p w:rsidR="0099030E" w:rsidRDefault="0099030E" w:rsidP="00147D83">
            <w:r>
              <w:t>(12858, 16, '2015-05-05 10:04:44'),</w:t>
            </w:r>
          </w:p>
          <w:p w:rsidR="0099030E" w:rsidRDefault="0099030E" w:rsidP="00147D83">
            <w:r>
              <w:t>(12859, 16, '2015-05-05 10:04:47'),</w:t>
            </w:r>
          </w:p>
          <w:p w:rsidR="0099030E" w:rsidRDefault="0099030E" w:rsidP="00147D83">
            <w:r>
              <w:t>(12860, 16, '2015-05-05 10:04:50'),</w:t>
            </w:r>
          </w:p>
          <w:p w:rsidR="0099030E" w:rsidRDefault="0099030E" w:rsidP="00147D83">
            <w:r>
              <w:t>(12861, 16, '2015-05-05 10:04:53'),</w:t>
            </w:r>
          </w:p>
          <w:p w:rsidR="0099030E" w:rsidRDefault="0099030E" w:rsidP="00147D83">
            <w:r>
              <w:t>(12862, 16, '2015-05-05 10:04:56'),</w:t>
            </w:r>
          </w:p>
          <w:p w:rsidR="0099030E" w:rsidRDefault="0099030E" w:rsidP="00147D83">
            <w:r>
              <w:t>(12863, 16, '2015-05-05 10:04:59'),</w:t>
            </w:r>
          </w:p>
          <w:p w:rsidR="0099030E" w:rsidRDefault="0099030E" w:rsidP="00147D83">
            <w:r>
              <w:t>(12864, 15, '2015-05-05 10:05:02'),</w:t>
            </w:r>
          </w:p>
          <w:p w:rsidR="0099030E" w:rsidRDefault="0099030E" w:rsidP="00147D83">
            <w:r>
              <w:t>(12865, 16, '2015-05-05 10:05:05'),</w:t>
            </w:r>
          </w:p>
          <w:p w:rsidR="0099030E" w:rsidRDefault="0099030E" w:rsidP="00147D83">
            <w:r>
              <w:t>(12866, 16, '2015-05-05 10:05:08'),</w:t>
            </w:r>
          </w:p>
          <w:p w:rsidR="0099030E" w:rsidRDefault="0099030E" w:rsidP="00147D83">
            <w:r>
              <w:t>(12867, 15, '2015-05-05 10:05:11'),</w:t>
            </w:r>
          </w:p>
          <w:p w:rsidR="0099030E" w:rsidRDefault="0099030E" w:rsidP="00147D83">
            <w:r>
              <w:t>(12868, 15, '2015-05-05 10:05:14'),</w:t>
            </w:r>
          </w:p>
          <w:p w:rsidR="0099030E" w:rsidRDefault="0099030E" w:rsidP="00147D83">
            <w:r>
              <w:t>(12869, 15, '2015-05-05 10:05:17'),</w:t>
            </w:r>
          </w:p>
          <w:p w:rsidR="0099030E" w:rsidRDefault="0099030E" w:rsidP="00147D83">
            <w:r>
              <w:t>(12870, 15, '2015-05-05 10:05:20'),</w:t>
            </w:r>
          </w:p>
          <w:p w:rsidR="0099030E" w:rsidRDefault="0099030E" w:rsidP="00147D83">
            <w:r>
              <w:t>(12871, 15, '2015-05-05 10:05:23'),</w:t>
            </w:r>
          </w:p>
          <w:p w:rsidR="0099030E" w:rsidRDefault="0099030E" w:rsidP="00147D83">
            <w:r>
              <w:t>(12872, 15, '2015-05-05 10:05:26'),</w:t>
            </w:r>
          </w:p>
          <w:p w:rsidR="0099030E" w:rsidRDefault="0099030E" w:rsidP="00147D83">
            <w:r>
              <w:t>(12873, 15, '2015-05-05 10:05:29'),</w:t>
            </w:r>
          </w:p>
          <w:p w:rsidR="0099030E" w:rsidRDefault="0099030E" w:rsidP="00147D83">
            <w:r>
              <w:t>(12874, 15, '2015-05-05 10:05:32'),</w:t>
            </w:r>
          </w:p>
          <w:p w:rsidR="0099030E" w:rsidRDefault="0099030E" w:rsidP="00147D83">
            <w:r>
              <w:t>(12875, 15, '2015-05-05 10:05:35'),</w:t>
            </w:r>
          </w:p>
          <w:p w:rsidR="0099030E" w:rsidRDefault="0099030E" w:rsidP="00147D83">
            <w:r>
              <w:t>(12876, 15, '2015-05-05 10:05:38'),</w:t>
            </w:r>
          </w:p>
          <w:p w:rsidR="0099030E" w:rsidRDefault="0099030E" w:rsidP="00147D83">
            <w:r>
              <w:t>(12877, 15, '2015-05-05 10:05:41'),</w:t>
            </w:r>
          </w:p>
          <w:p w:rsidR="0099030E" w:rsidRDefault="0099030E" w:rsidP="00147D83">
            <w:r>
              <w:t>(12878, 16, '2015-05-05 10:05:44'),</w:t>
            </w:r>
          </w:p>
          <w:p w:rsidR="0099030E" w:rsidRDefault="0099030E" w:rsidP="00147D83">
            <w:r>
              <w:t>(12879, 15, '2015-05-05 10:05:47'),</w:t>
            </w:r>
          </w:p>
          <w:p w:rsidR="0099030E" w:rsidRDefault="0099030E" w:rsidP="00147D83">
            <w:r>
              <w:t>(12880, 15, '2015-05-05 10:05:50'),</w:t>
            </w:r>
          </w:p>
          <w:p w:rsidR="0099030E" w:rsidRDefault="0099030E" w:rsidP="00147D83">
            <w:r>
              <w:t>(12881, 15, '2015-05-05 10:05:53'),</w:t>
            </w:r>
          </w:p>
          <w:p w:rsidR="0099030E" w:rsidRDefault="0099030E" w:rsidP="00147D83">
            <w:r>
              <w:t>(12882, 15, '2015-05-05 10:05:56'),</w:t>
            </w:r>
          </w:p>
          <w:p w:rsidR="0099030E" w:rsidRDefault="0099030E" w:rsidP="00147D83">
            <w:r>
              <w:t>(12883, 15, '2015-05-05 10:05:59'),</w:t>
            </w:r>
          </w:p>
          <w:p w:rsidR="0099030E" w:rsidRDefault="0099030E" w:rsidP="00147D83">
            <w:r>
              <w:t>(12884, 15, '2015-05-05 10:06:02'),</w:t>
            </w:r>
          </w:p>
          <w:p w:rsidR="0099030E" w:rsidRDefault="0099030E" w:rsidP="00147D83">
            <w:r>
              <w:t>(12885, 15, '2015-05-05 10:06:05'),</w:t>
            </w:r>
          </w:p>
          <w:p w:rsidR="0099030E" w:rsidRDefault="0099030E" w:rsidP="00147D83">
            <w:r>
              <w:t>(12886, 15, '2015-05-05 10:06:08'),</w:t>
            </w:r>
          </w:p>
          <w:p w:rsidR="0099030E" w:rsidRDefault="0099030E" w:rsidP="00147D83">
            <w:r>
              <w:t>(12887, 15, '2015-05-05 10:06:12'),</w:t>
            </w:r>
          </w:p>
          <w:p w:rsidR="0099030E" w:rsidRDefault="0099030E" w:rsidP="00147D83">
            <w:r>
              <w:t>(12888, 15, '2015-05-05 10:06:15'),</w:t>
            </w:r>
          </w:p>
          <w:p w:rsidR="0099030E" w:rsidRDefault="0099030E" w:rsidP="00147D83">
            <w:r>
              <w:t>(12889, 15, '2015-05-05 10:06:18'),</w:t>
            </w:r>
          </w:p>
          <w:p w:rsidR="0099030E" w:rsidRDefault="0099030E" w:rsidP="00147D83">
            <w:r>
              <w:t>(12890, 16, '2015-05-05 10:06:21'),</w:t>
            </w:r>
          </w:p>
          <w:p w:rsidR="0099030E" w:rsidRDefault="0099030E" w:rsidP="00147D83">
            <w:r>
              <w:t>(12891, 15, '2015-05-05 10:06:24'),</w:t>
            </w:r>
          </w:p>
          <w:p w:rsidR="0099030E" w:rsidRDefault="0099030E" w:rsidP="00147D83">
            <w:r>
              <w:t>(12892, 16, '2015-05-05 10:06:27'),</w:t>
            </w:r>
          </w:p>
          <w:p w:rsidR="0099030E" w:rsidRDefault="0099030E" w:rsidP="00147D83">
            <w:r>
              <w:t>(12893, 15, '2015-05-05 10:06:30'),</w:t>
            </w:r>
          </w:p>
          <w:p w:rsidR="0099030E" w:rsidRDefault="0099030E" w:rsidP="00147D83">
            <w:r>
              <w:t>(12894, 15, '2015-05-05 10:06:33'),</w:t>
            </w:r>
          </w:p>
          <w:p w:rsidR="0099030E" w:rsidRDefault="0099030E" w:rsidP="00147D83">
            <w:r>
              <w:t>(12895, 15, '2015-05-05 10:06:36'),</w:t>
            </w:r>
          </w:p>
          <w:p w:rsidR="0099030E" w:rsidRDefault="0099030E" w:rsidP="00147D83">
            <w:r>
              <w:t>(12896, 15, '2015-05-05 10:06:39'),</w:t>
            </w:r>
          </w:p>
          <w:p w:rsidR="0099030E" w:rsidRDefault="0099030E" w:rsidP="00147D83">
            <w:r>
              <w:t>(12897, 15, '2015-05-05 10:06:42'),</w:t>
            </w:r>
          </w:p>
          <w:p w:rsidR="0099030E" w:rsidRDefault="0099030E" w:rsidP="00147D83">
            <w:r>
              <w:t>(12898, 15, '2015-05-05 10:06:45'),</w:t>
            </w:r>
          </w:p>
          <w:p w:rsidR="0099030E" w:rsidRDefault="0099030E" w:rsidP="00147D83">
            <w:r>
              <w:t>(12899, 15, '2015-05-05 10:06:48'),</w:t>
            </w:r>
          </w:p>
          <w:p w:rsidR="0099030E" w:rsidRDefault="0099030E" w:rsidP="00147D83">
            <w:r>
              <w:t>(12900, 15, '2015-05-05 10:06:51'),</w:t>
            </w:r>
          </w:p>
          <w:p w:rsidR="0099030E" w:rsidRDefault="0099030E" w:rsidP="00147D83">
            <w:r>
              <w:t>(12901, 15, '2015-05-05 10:06:54'),</w:t>
            </w:r>
          </w:p>
          <w:p w:rsidR="0099030E" w:rsidRDefault="0099030E" w:rsidP="00147D83">
            <w:r>
              <w:t>(12902, 15, '2015-05-05 10:06:57'),</w:t>
            </w:r>
          </w:p>
          <w:p w:rsidR="0099030E" w:rsidRDefault="0099030E" w:rsidP="00147D83">
            <w:r>
              <w:t>(12903, 15, '2015-05-05 10:07:00'),</w:t>
            </w:r>
          </w:p>
          <w:p w:rsidR="0099030E" w:rsidRDefault="0099030E" w:rsidP="00147D83">
            <w:r>
              <w:t>(12904, 15, '2015-05-05 10:07:03'),</w:t>
            </w:r>
          </w:p>
          <w:p w:rsidR="0099030E" w:rsidRDefault="0099030E" w:rsidP="00147D83">
            <w:r>
              <w:t>(12905, 15, '2015-05-05 10:07:06'),</w:t>
            </w:r>
          </w:p>
          <w:p w:rsidR="0099030E" w:rsidRDefault="0099030E" w:rsidP="00147D83">
            <w:r>
              <w:t>(12906, 15, '2015-05-05 10:07:09'),</w:t>
            </w:r>
          </w:p>
          <w:p w:rsidR="0099030E" w:rsidRDefault="0099030E" w:rsidP="00147D83">
            <w:r>
              <w:t>(12907, 15, '2015-05-05 10:07:12'),</w:t>
            </w:r>
          </w:p>
          <w:p w:rsidR="0099030E" w:rsidRDefault="0099030E" w:rsidP="00147D83">
            <w:r>
              <w:t>(12908, 15, '2015-05-05 10:07:15'),</w:t>
            </w:r>
          </w:p>
          <w:p w:rsidR="0099030E" w:rsidRDefault="0099030E" w:rsidP="00147D83">
            <w:r>
              <w:t>(12909, 15, '2015-05-05 10:07:18'),</w:t>
            </w:r>
          </w:p>
          <w:p w:rsidR="0099030E" w:rsidRDefault="0099030E" w:rsidP="00147D83">
            <w:r>
              <w:t>(12910, 15, '2015-05-05 10:07:22'),</w:t>
            </w:r>
          </w:p>
          <w:p w:rsidR="0099030E" w:rsidRDefault="0099030E" w:rsidP="00147D83">
            <w:r>
              <w:t>(12911, 15, '2015-05-05 10:07:25'),</w:t>
            </w:r>
          </w:p>
          <w:p w:rsidR="0099030E" w:rsidRDefault="0099030E" w:rsidP="00147D83">
            <w:r>
              <w:t>(12912, 15, '2015-05-05 10:07:28'),</w:t>
            </w:r>
          </w:p>
          <w:p w:rsidR="0099030E" w:rsidRDefault="0099030E" w:rsidP="00147D83">
            <w:r>
              <w:t>(12913, 15, '2015-05-05 10:07:31'),</w:t>
            </w:r>
          </w:p>
          <w:p w:rsidR="0099030E" w:rsidRDefault="0099030E" w:rsidP="00147D83">
            <w:r>
              <w:t>(12914, 15, '2015-05-05 10:07:34'),</w:t>
            </w:r>
          </w:p>
          <w:p w:rsidR="0099030E" w:rsidRDefault="0099030E" w:rsidP="00147D83">
            <w:r>
              <w:t>(12915, 15, '2015-05-05 10:07:37'),</w:t>
            </w:r>
          </w:p>
          <w:p w:rsidR="0099030E" w:rsidRDefault="0099030E" w:rsidP="00147D83">
            <w:r>
              <w:t>(12916, 15, '2015-05-05 10:07:40'),</w:t>
            </w:r>
          </w:p>
          <w:p w:rsidR="0099030E" w:rsidRDefault="0099030E" w:rsidP="00147D83">
            <w:r>
              <w:t>(12917, 15, '2015-05-05 10:07:43'),</w:t>
            </w:r>
          </w:p>
          <w:p w:rsidR="0099030E" w:rsidRDefault="0099030E" w:rsidP="00147D83">
            <w:r>
              <w:t>(12918, 15, '2015-05-05 10:07:46'),</w:t>
            </w:r>
          </w:p>
          <w:p w:rsidR="0099030E" w:rsidRDefault="0099030E" w:rsidP="00147D83">
            <w:r>
              <w:t>(12919, 15, '2015-05-05 10:07:49'),</w:t>
            </w:r>
          </w:p>
          <w:p w:rsidR="0099030E" w:rsidRDefault="0099030E" w:rsidP="00147D83">
            <w:r>
              <w:t>(12920, 15, '2015-05-05 10:07:52'),</w:t>
            </w:r>
          </w:p>
          <w:p w:rsidR="0099030E" w:rsidRDefault="0099030E" w:rsidP="00147D83">
            <w:r>
              <w:t>(12921, 15, '2015-05-05 10:07:55'),</w:t>
            </w:r>
          </w:p>
          <w:p w:rsidR="0099030E" w:rsidRDefault="0099030E" w:rsidP="00147D83">
            <w:r>
              <w:t>(12922, 15, '2015-05-05 10:07:58'),</w:t>
            </w:r>
          </w:p>
          <w:p w:rsidR="0099030E" w:rsidRDefault="0099030E" w:rsidP="00147D83">
            <w:r>
              <w:t>(12923, 15, '2015-05-05 10:08:01'),</w:t>
            </w:r>
          </w:p>
          <w:p w:rsidR="0099030E" w:rsidRDefault="0099030E" w:rsidP="00147D83">
            <w:r>
              <w:t>(12924, 15, '2015-05-05 10:08:04'),</w:t>
            </w:r>
          </w:p>
          <w:p w:rsidR="0099030E" w:rsidRDefault="0099030E" w:rsidP="00147D83">
            <w:r>
              <w:t>(12925, 15, '2015-05-05 10:08:07'),</w:t>
            </w:r>
          </w:p>
          <w:p w:rsidR="0099030E" w:rsidRDefault="0099030E" w:rsidP="00147D83">
            <w:r>
              <w:t>(12926, 15, '2015-05-05 10:08:10'),</w:t>
            </w:r>
          </w:p>
          <w:p w:rsidR="0099030E" w:rsidRDefault="0099030E" w:rsidP="00147D83">
            <w:r>
              <w:t>(12927, 15, '2015-05-05 10:08:13'),</w:t>
            </w:r>
          </w:p>
          <w:p w:rsidR="0099030E" w:rsidRDefault="0099030E" w:rsidP="00147D83">
            <w:r>
              <w:t>(12928, 15, '2015-05-05 10:08:16'),</w:t>
            </w:r>
          </w:p>
          <w:p w:rsidR="0099030E" w:rsidRDefault="0099030E" w:rsidP="00147D83">
            <w:r>
              <w:t>(12929, 15, '2015-05-05 10:08:19'),</w:t>
            </w:r>
          </w:p>
          <w:p w:rsidR="0099030E" w:rsidRDefault="0099030E" w:rsidP="00147D83">
            <w:r>
              <w:t>(12930, 15, '2015-05-05 10:08:22'),</w:t>
            </w:r>
          </w:p>
          <w:p w:rsidR="0099030E" w:rsidRDefault="0099030E" w:rsidP="00147D83">
            <w:r>
              <w:t>(12931, 15, '2015-05-05 10:08:25'),</w:t>
            </w:r>
          </w:p>
          <w:p w:rsidR="0099030E" w:rsidRDefault="0099030E" w:rsidP="00147D83">
            <w:r>
              <w:t>(12932, 15, '2015-05-05 10:08:28'),</w:t>
            </w:r>
          </w:p>
          <w:p w:rsidR="0099030E" w:rsidRDefault="0099030E" w:rsidP="00147D83">
            <w:r>
              <w:t>(12933, 15, '2015-05-05 10:08:31'),</w:t>
            </w:r>
          </w:p>
          <w:p w:rsidR="0099030E" w:rsidRDefault="0099030E" w:rsidP="00147D83">
            <w:r>
              <w:t>(12934, 15, '2015-05-05 10:08:34'),</w:t>
            </w:r>
          </w:p>
          <w:p w:rsidR="0099030E" w:rsidRDefault="0099030E" w:rsidP="00147D83">
            <w:r>
              <w:t>(12935, 15, '2015-05-05 10:08:37'),</w:t>
            </w:r>
          </w:p>
          <w:p w:rsidR="0099030E" w:rsidRDefault="0099030E" w:rsidP="00147D83">
            <w:r>
              <w:t>(12936, 15, '2015-05-05 10:08:40'),</w:t>
            </w:r>
          </w:p>
          <w:p w:rsidR="0099030E" w:rsidRDefault="0099030E" w:rsidP="00147D83">
            <w:r>
              <w:t>(12937, 15, '2015-05-05 10:08:43'),</w:t>
            </w:r>
          </w:p>
          <w:p w:rsidR="0099030E" w:rsidRDefault="0099030E" w:rsidP="00147D83">
            <w:r>
              <w:t>(12938, 15, '2015-05-05 10:08:46'),</w:t>
            </w:r>
          </w:p>
          <w:p w:rsidR="0099030E" w:rsidRDefault="0099030E" w:rsidP="00147D83">
            <w:r>
              <w:t>(12939, 15, '2015-05-05 10:08:49'),</w:t>
            </w:r>
          </w:p>
          <w:p w:rsidR="0099030E" w:rsidRDefault="0099030E" w:rsidP="00147D83">
            <w:r>
              <w:t>(12940, 15, '2015-05-05 10:08:53'),</w:t>
            </w:r>
          </w:p>
          <w:p w:rsidR="0099030E" w:rsidRDefault="0099030E" w:rsidP="00147D83">
            <w:r>
              <w:t>(12941, 15, '2015-05-05 10:08:56'),</w:t>
            </w:r>
          </w:p>
          <w:p w:rsidR="0099030E" w:rsidRDefault="0099030E" w:rsidP="00147D83">
            <w:r>
              <w:t>(12942, 15, '2015-05-05 10:08:59'),</w:t>
            </w:r>
          </w:p>
          <w:p w:rsidR="0099030E" w:rsidRDefault="0099030E" w:rsidP="00147D83">
            <w:r>
              <w:t>(12943, 15, '2015-05-05 10:09:02'),</w:t>
            </w:r>
          </w:p>
          <w:p w:rsidR="0099030E" w:rsidRDefault="0099030E" w:rsidP="00147D83">
            <w:r>
              <w:t>(12944, 15, '2015-05-05 10:09:05'),</w:t>
            </w:r>
          </w:p>
          <w:p w:rsidR="0099030E" w:rsidRDefault="0099030E" w:rsidP="00147D83">
            <w:r>
              <w:t>(12945, 15, '2015-05-05 10:09:08'),</w:t>
            </w:r>
          </w:p>
          <w:p w:rsidR="0099030E" w:rsidRDefault="0099030E" w:rsidP="00147D83">
            <w:r>
              <w:t>(12946, 15, '2015-05-05 10:09:11'),</w:t>
            </w:r>
          </w:p>
          <w:p w:rsidR="0099030E" w:rsidRDefault="0099030E" w:rsidP="00147D83">
            <w:r>
              <w:t>(12947, 15, '2015-05-05 10:09:14'),</w:t>
            </w:r>
          </w:p>
          <w:p w:rsidR="0099030E" w:rsidRDefault="0099030E" w:rsidP="00147D83">
            <w:r>
              <w:t>(12948, 15, '2015-05-05 10:09:17'),</w:t>
            </w:r>
          </w:p>
          <w:p w:rsidR="0099030E" w:rsidRDefault="0099030E" w:rsidP="00147D83">
            <w:r>
              <w:t>(12949, 15, '2015-05-05 10:09:20'),</w:t>
            </w:r>
          </w:p>
          <w:p w:rsidR="0099030E" w:rsidRDefault="0099030E" w:rsidP="00147D83">
            <w:r>
              <w:t>(12950, 15, '2015-05-05 10:09:23'),</w:t>
            </w:r>
          </w:p>
          <w:p w:rsidR="0099030E" w:rsidRDefault="0099030E" w:rsidP="00147D83">
            <w:r>
              <w:t>(12951, 15, '2015-05-05 10:09:26'),</w:t>
            </w:r>
          </w:p>
          <w:p w:rsidR="0099030E" w:rsidRDefault="0099030E" w:rsidP="00147D83">
            <w:r>
              <w:t>(12952, 15, '2015-05-05 10:09:29'),</w:t>
            </w:r>
          </w:p>
          <w:p w:rsidR="0099030E" w:rsidRDefault="0099030E" w:rsidP="00147D83">
            <w:r>
              <w:t>(12953, 15, '2015-05-05 10:09:32'),</w:t>
            </w:r>
          </w:p>
          <w:p w:rsidR="0099030E" w:rsidRDefault="0099030E" w:rsidP="00147D83">
            <w:r>
              <w:t>(12954, 15, '2015-05-05 10:09:35'),</w:t>
            </w:r>
          </w:p>
          <w:p w:rsidR="0099030E" w:rsidRDefault="0099030E" w:rsidP="00147D83">
            <w:r>
              <w:t>(12955, 15, '2015-05-05 10:09:38'),</w:t>
            </w:r>
          </w:p>
          <w:p w:rsidR="0099030E" w:rsidRDefault="0099030E" w:rsidP="00147D83">
            <w:r>
              <w:t>(12956, 15, '2015-05-05 10:09:41'),</w:t>
            </w:r>
          </w:p>
          <w:p w:rsidR="0099030E" w:rsidRDefault="0099030E" w:rsidP="00147D83">
            <w:r>
              <w:t>(12957, 15, '2015-05-05 10:09:44'),</w:t>
            </w:r>
          </w:p>
          <w:p w:rsidR="0099030E" w:rsidRDefault="0099030E" w:rsidP="00147D83">
            <w:r>
              <w:t>(12958, 15, '2015-05-05 10:09:47'),</w:t>
            </w:r>
          </w:p>
          <w:p w:rsidR="0099030E" w:rsidRDefault="0099030E" w:rsidP="00147D83">
            <w:r>
              <w:t>(12959, 15, '2015-05-05 10:09:50'),</w:t>
            </w:r>
          </w:p>
          <w:p w:rsidR="0099030E" w:rsidRDefault="0099030E" w:rsidP="00147D83">
            <w:r>
              <w:t>(12960, 15, '2015-05-05 10:09:53'),</w:t>
            </w:r>
          </w:p>
          <w:p w:rsidR="0099030E" w:rsidRDefault="0099030E" w:rsidP="00147D83">
            <w:r>
              <w:t>(12961, 15, '2015-05-05 10:09:56'),</w:t>
            </w:r>
          </w:p>
          <w:p w:rsidR="0099030E" w:rsidRDefault="0099030E" w:rsidP="00147D83">
            <w:r>
              <w:t>(12962, 15, '2015-05-05 10:09:59'),</w:t>
            </w:r>
          </w:p>
          <w:p w:rsidR="0099030E" w:rsidRDefault="0099030E" w:rsidP="00147D83">
            <w:r>
              <w:t>(12963, 15, '2015-05-05 10:10:02'),</w:t>
            </w:r>
          </w:p>
          <w:p w:rsidR="0099030E" w:rsidRDefault="0099030E" w:rsidP="00147D83">
            <w:r>
              <w:t>(12964, 15, '2015-05-05 10:10:05'),</w:t>
            </w:r>
          </w:p>
          <w:p w:rsidR="0099030E" w:rsidRDefault="0099030E" w:rsidP="00147D83">
            <w:r>
              <w:t>(12965, 15, '2015-05-05 10:10:08'),</w:t>
            </w:r>
          </w:p>
          <w:p w:rsidR="0099030E" w:rsidRDefault="0099030E" w:rsidP="00147D83">
            <w:r>
              <w:t>(12966, 15, '2015-05-05 10:10:11'),</w:t>
            </w:r>
          </w:p>
          <w:p w:rsidR="0099030E" w:rsidRDefault="0099030E" w:rsidP="00147D83">
            <w:r>
              <w:t>(12967, 16, '2015-05-05 10:10:14'),</w:t>
            </w:r>
          </w:p>
          <w:p w:rsidR="0099030E" w:rsidRDefault="0099030E" w:rsidP="00147D83">
            <w:r>
              <w:t>(12968, 16, '2015-05-05 10:10:17'),</w:t>
            </w:r>
          </w:p>
          <w:p w:rsidR="0099030E" w:rsidRDefault="0099030E" w:rsidP="00147D83">
            <w:r>
              <w:t>(12969, 16, '2015-05-05 10:10:20'),</w:t>
            </w:r>
          </w:p>
          <w:p w:rsidR="0099030E" w:rsidRDefault="0099030E" w:rsidP="00147D83">
            <w:r>
              <w:t>(12970, 16, '2015-05-05 10:10:24'),</w:t>
            </w:r>
          </w:p>
          <w:p w:rsidR="0099030E" w:rsidRDefault="0099030E" w:rsidP="00147D83">
            <w:r>
              <w:t>(12971, 16, '2015-05-05 10:10:27'),</w:t>
            </w:r>
          </w:p>
          <w:p w:rsidR="0099030E" w:rsidRDefault="0099030E" w:rsidP="00147D83">
            <w:r>
              <w:t>(12972, 16, '2015-05-05 10:10:30'),</w:t>
            </w:r>
          </w:p>
          <w:p w:rsidR="0099030E" w:rsidRDefault="0099030E" w:rsidP="00147D83">
            <w:r>
              <w:t>(12973, 16, '2015-05-05 10:10:33'),</w:t>
            </w:r>
          </w:p>
          <w:p w:rsidR="0099030E" w:rsidRDefault="0099030E" w:rsidP="00147D83">
            <w:r>
              <w:t>(12974, 16, '2015-05-05 10:10:36'),</w:t>
            </w:r>
          </w:p>
          <w:p w:rsidR="0099030E" w:rsidRDefault="0099030E" w:rsidP="00147D83">
            <w:r>
              <w:t>(12975, 16, '2015-05-05 10:10:39'),</w:t>
            </w:r>
          </w:p>
          <w:p w:rsidR="0099030E" w:rsidRDefault="0099030E" w:rsidP="00147D83">
            <w:r>
              <w:t>(12976, 16, '2015-05-05 10:10:42'),</w:t>
            </w:r>
          </w:p>
          <w:p w:rsidR="0099030E" w:rsidRDefault="0099030E" w:rsidP="00147D83">
            <w:r>
              <w:t>(12977, 16, '2015-05-05 10:10:45'),</w:t>
            </w:r>
          </w:p>
          <w:p w:rsidR="0099030E" w:rsidRDefault="0099030E" w:rsidP="00147D83">
            <w:r>
              <w:t>(12978, 16, '2015-05-05 10:10:48'),</w:t>
            </w:r>
          </w:p>
          <w:p w:rsidR="0099030E" w:rsidRDefault="0099030E" w:rsidP="00147D83">
            <w:r>
              <w:t>(12979, 16, '2015-05-05 10:10:51'),</w:t>
            </w:r>
          </w:p>
          <w:p w:rsidR="0099030E" w:rsidRDefault="0099030E" w:rsidP="00147D83">
            <w:r>
              <w:t>(12980, 16, '2015-05-05 10:10:54'),</w:t>
            </w:r>
          </w:p>
          <w:p w:rsidR="0099030E" w:rsidRDefault="0099030E" w:rsidP="00147D83">
            <w:r>
              <w:t>(12981, 16, '2015-05-05 10:10:57'),</w:t>
            </w:r>
          </w:p>
          <w:p w:rsidR="0099030E" w:rsidRDefault="0099030E" w:rsidP="00147D83">
            <w:r>
              <w:t>(12982, 16, '2015-05-05 10:11:00'),</w:t>
            </w:r>
          </w:p>
          <w:p w:rsidR="0099030E" w:rsidRDefault="0099030E" w:rsidP="00147D83">
            <w:r>
              <w:t>(12983, 16, '2015-05-05 10:11:03'),</w:t>
            </w:r>
          </w:p>
          <w:p w:rsidR="0099030E" w:rsidRDefault="0099030E" w:rsidP="00147D83">
            <w:r>
              <w:t>(12984, 16, '2015-05-05 10:11:06'),</w:t>
            </w:r>
          </w:p>
          <w:p w:rsidR="0099030E" w:rsidRDefault="0099030E" w:rsidP="00147D83">
            <w:r>
              <w:t>(12985, 16, '2015-05-05 10:11:09'),</w:t>
            </w:r>
          </w:p>
          <w:p w:rsidR="0099030E" w:rsidRDefault="0099030E" w:rsidP="00147D83">
            <w:r>
              <w:t>(12986, 16, '2015-05-05 10:11:12'),</w:t>
            </w:r>
          </w:p>
          <w:p w:rsidR="0099030E" w:rsidRDefault="0099030E" w:rsidP="00147D83">
            <w:r>
              <w:t>(12987, 16, '2015-05-05 10:11:15'),</w:t>
            </w:r>
          </w:p>
          <w:p w:rsidR="0099030E" w:rsidRDefault="0099030E" w:rsidP="00147D83">
            <w:r>
              <w:t>(12988, 16, '2015-05-05 10:11:18'),</w:t>
            </w:r>
          </w:p>
          <w:p w:rsidR="0099030E" w:rsidRDefault="0099030E" w:rsidP="00147D83">
            <w:r>
              <w:t>(12989, 16, '2015-05-05 10:11:21'),</w:t>
            </w:r>
          </w:p>
          <w:p w:rsidR="0099030E" w:rsidRDefault="0099030E" w:rsidP="00147D83">
            <w:r>
              <w:t>(12990, 16, '2015-05-05 10:11:24'),</w:t>
            </w:r>
          </w:p>
          <w:p w:rsidR="0099030E" w:rsidRDefault="0099030E" w:rsidP="00147D83">
            <w:r>
              <w:t>(12991, 16, '2015-05-05 10:11:27'),</w:t>
            </w:r>
          </w:p>
          <w:p w:rsidR="0099030E" w:rsidRDefault="0099030E" w:rsidP="00147D83">
            <w:r>
              <w:t>(12992, 17, '2015-05-05 10:11:30'),</w:t>
            </w:r>
          </w:p>
          <w:p w:rsidR="0099030E" w:rsidRDefault="0099030E" w:rsidP="00147D83">
            <w:r>
              <w:t>(12993, 17, '2015-05-05 10:11:33'),</w:t>
            </w:r>
          </w:p>
          <w:p w:rsidR="0099030E" w:rsidRDefault="0099030E" w:rsidP="00147D83">
            <w:r>
              <w:t>(12994, 16, '2015-05-05 10:11:36'),</w:t>
            </w:r>
          </w:p>
          <w:p w:rsidR="0099030E" w:rsidRDefault="0099030E" w:rsidP="00147D83">
            <w:r>
              <w:t>(12995, 17, '2015-05-05 10:11:39'),</w:t>
            </w:r>
          </w:p>
          <w:p w:rsidR="0099030E" w:rsidRDefault="0099030E" w:rsidP="00147D83">
            <w:r>
              <w:t>(12996, 17, '2015-05-05 10:11:42'),</w:t>
            </w:r>
          </w:p>
          <w:p w:rsidR="0099030E" w:rsidRDefault="0099030E" w:rsidP="00147D83">
            <w:r>
              <w:t>(12997, 17, '2015-05-05 10:11:45'),</w:t>
            </w:r>
          </w:p>
          <w:p w:rsidR="0099030E" w:rsidRDefault="0099030E" w:rsidP="00147D83">
            <w:r>
              <w:t>(12998, 17, '2015-05-05 10:11:49'),</w:t>
            </w:r>
          </w:p>
          <w:p w:rsidR="0099030E" w:rsidRDefault="0099030E" w:rsidP="00147D83">
            <w:r>
              <w:t>(12999, 17, '2015-05-05 10:11:52'),</w:t>
            </w:r>
          </w:p>
          <w:p w:rsidR="0099030E" w:rsidRDefault="0099030E" w:rsidP="00147D83">
            <w:r>
              <w:t>(13000, 17, '2015-05-05 10:11:55'),</w:t>
            </w:r>
          </w:p>
          <w:p w:rsidR="0099030E" w:rsidRDefault="0099030E" w:rsidP="00147D83">
            <w:r>
              <w:t>(13001, 17, '2015-05-05 10:11:58'),</w:t>
            </w:r>
          </w:p>
          <w:p w:rsidR="0099030E" w:rsidRDefault="0099030E" w:rsidP="00147D83">
            <w:r>
              <w:t>(13002, 17, '2015-05-05 10:12:01'),</w:t>
            </w:r>
          </w:p>
          <w:p w:rsidR="0099030E" w:rsidRDefault="0099030E" w:rsidP="00147D83">
            <w:r>
              <w:t>(13003, 17, '2015-05-05 10:12:04'),</w:t>
            </w:r>
          </w:p>
          <w:p w:rsidR="0099030E" w:rsidRDefault="0099030E" w:rsidP="00147D83">
            <w:r>
              <w:t>(13004, 17, '2015-05-05 10:12:07'),</w:t>
            </w:r>
          </w:p>
          <w:p w:rsidR="0099030E" w:rsidRDefault="0099030E" w:rsidP="00147D83">
            <w:r>
              <w:t>(13005, 17, '2015-05-05 10:12:10'),</w:t>
            </w:r>
          </w:p>
          <w:p w:rsidR="0099030E" w:rsidRDefault="0099030E" w:rsidP="00147D83">
            <w:r>
              <w:t>(13006, 17, '2015-05-05 10:12:13'),</w:t>
            </w:r>
          </w:p>
          <w:p w:rsidR="0099030E" w:rsidRDefault="0099030E" w:rsidP="00147D83">
            <w:r>
              <w:t>(13007, 17, '2015-05-05 10:12:16'),</w:t>
            </w:r>
          </w:p>
          <w:p w:rsidR="0099030E" w:rsidRDefault="0099030E" w:rsidP="00147D83">
            <w:r>
              <w:t>(13008, 17, '2015-05-05 10:12:19'),</w:t>
            </w:r>
          </w:p>
          <w:p w:rsidR="0099030E" w:rsidRDefault="0099030E" w:rsidP="00147D83">
            <w:r>
              <w:t>(13009, 17, '2015-05-05 10:12:22'),</w:t>
            </w:r>
          </w:p>
          <w:p w:rsidR="0099030E" w:rsidRDefault="0099030E" w:rsidP="00147D83">
            <w:r>
              <w:t>(13010, 16, '2015-05-05 10:12:25'),</w:t>
            </w:r>
          </w:p>
          <w:p w:rsidR="0099030E" w:rsidRDefault="0099030E" w:rsidP="00147D83">
            <w:r>
              <w:t>(13011, 16, '2015-05-05 10:12:28'),</w:t>
            </w:r>
          </w:p>
          <w:p w:rsidR="0099030E" w:rsidRDefault="0099030E" w:rsidP="00147D83">
            <w:r>
              <w:t>(13012, 16, '2015-05-05 10:12:31'),</w:t>
            </w:r>
          </w:p>
          <w:p w:rsidR="0099030E" w:rsidRDefault="0099030E" w:rsidP="00147D83">
            <w:r>
              <w:t>(13013, 16, '2015-05-05 10:12:34'),</w:t>
            </w:r>
          </w:p>
          <w:p w:rsidR="0099030E" w:rsidRDefault="0099030E" w:rsidP="00147D83">
            <w:r>
              <w:t>(13014, 16, '2015-05-05 10:12:37'),</w:t>
            </w:r>
          </w:p>
          <w:p w:rsidR="0099030E" w:rsidRDefault="0099030E" w:rsidP="00147D83">
            <w:r>
              <w:t>(13015, 16, '2015-05-05 10:12:40'),</w:t>
            </w:r>
          </w:p>
          <w:p w:rsidR="0099030E" w:rsidRDefault="0099030E" w:rsidP="00147D83">
            <w:r>
              <w:t>(13016, 16, '2015-05-05 10:12:43'),</w:t>
            </w:r>
          </w:p>
          <w:p w:rsidR="0099030E" w:rsidRDefault="0099030E" w:rsidP="00147D83">
            <w:r>
              <w:t>(13017, 16, '2015-05-05 10:12:46'),</w:t>
            </w:r>
          </w:p>
          <w:p w:rsidR="0099030E" w:rsidRDefault="0099030E" w:rsidP="00147D83">
            <w:r>
              <w:t>(13018, 16, '2015-05-05 10:12:49'),</w:t>
            </w:r>
          </w:p>
          <w:p w:rsidR="0099030E" w:rsidRDefault="0099030E" w:rsidP="00147D83">
            <w:r>
              <w:t>(13019, 16, '2015-05-05 10:12:52'),</w:t>
            </w:r>
          </w:p>
          <w:p w:rsidR="0099030E" w:rsidRDefault="0099030E" w:rsidP="00147D83">
            <w:r>
              <w:t>(13020, 16, '2015-05-05 10:12:55'),</w:t>
            </w:r>
          </w:p>
          <w:p w:rsidR="0099030E" w:rsidRDefault="0099030E" w:rsidP="00147D83">
            <w:r>
              <w:t>(13021, 16, '2015-05-05 10:12:58'),</w:t>
            </w:r>
          </w:p>
          <w:p w:rsidR="0099030E" w:rsidRDefault="0099030E" w:rsidP="00147D83">
            <w:r>
              <w:t>(13022, 16, '2015-05-05 10:13:01'),</w:t>
            </w:r>
          </w:p>
          <w:p w:rsidR="0099030E" w:rsidRDefault="0099030E" w:rsidP="00147D83">
            <w:r>
              <w:t>(13023, 16, '2015-05-05 10:13:04'),</w:t>
            </w:r>
          </w:p>
          <w:p w:rsidR="0099030E" w:rsidRDefault="0099030E" w:rsidP="00147D83">
            <w:r>
              <w:t>(13024, 16, '2015-05-05 10:13:07'),</w:t>
            </w:r>
          </w:p>
          <w:p w:rsidR="0099030E" w:rsidRDefault="0099030E" w:rsidP="00147D83">
            <w:r>
              <w:t>(13025, 16, '2015-05-05 10:13:10'),</w:t>
            </w:r>
          </w:p>
          <w:p w:rsidR="0099030E" w:rsidRDefault="0099030E" w:rsidP="00147D83">
            <w:r>
              <w:t>(13026, 16, '2015-05-05 10:13:13'),</w:t>
            </w:r>
          </w:p>
          <w:p w:rsidR="0099030E" w:rsidRDefault="0099030E" w:rsidP="00147D83">
            <w:r>
              <w:t>(13027, 16, '2015-05-05 10:13:16'),</w:t>
            </w:r>
          </w:p>
          <w:p w:rsidR="0099030E" w:rsidRDefault="0099030E" w:rsidP="00147D83">
            <w:r>
              <w:t>(13028, 16, '2015-05-05 10:13:20'),</w:t>
            </w:r>
          </w:p>
          <w:p w:rsidR="0099030E" w:rsidRDefault="0099030E" w:rsidP="00147D83">
            <w:r>
              <w:t>(13029, 16, '2015-05-05 10:13:23'),</w:t>
            </w:r>
          </w:p>
          <w:p w:rsidR="0099030E" w:rsidRDefault="0099030E" w:rsidP="00147D83">
            <w:r>
              <w:t>(13030, 16, '2015-05-05 10:13:26'),</w:t>
            </w:r>
          </w:p>
          <w:p w:rsidR="0099030E" w:rsidRDefault="0099030E" w:rsidP="00147D83">
            <w:r>
              <w:t>(13031, 16, '2015-05-05 10:13:29'),</w:t>
            </w:r>
          </w:p>
          <w:p w:rsidR="0099030E" w:rsidRDefault="0099030E" w:rsidP="00147D83">
            <w:r>
              <w:t>(13032, 16, '2015-05-05 10:13:32'),</w:t>
            </w:r>
          </w:p>
          <w:p w:rsidR="0099030E" w:rsidRDefault="0099030E" w:rsidP="00147D83">
            <w:r>
              <w:t>(13033, 16, '2015-05-05 10:13:35'),</w:t>
            </w:r>
          </w:p>
          <w:p w:rsidR="0099030E" w:rsidRDefault="0099030E" w:rsidP="00147D83">
            <w:r>
              <w:t>(13034, 16, '2015-05-05 10:13:38'),</w:t>
            </w:r>
          </w:p>
          <w:p w:rsidR="0099030E" w:rsidRDefault="0099030E" w:rsidP="00147D83">
            <w:r>
              <w:t>(13035, 16, '2015-05-05 10:13:41'),</w:t>
            </w:r>
          </w:p>
          <w:p w:rsidR="0099030E" w:rsidRDefault="0099030E" w:rsidP="00147D83">
            <w:r>
              <w:t>(13036, 16, '2015-05-05 10:13:44'),</w:t>
            </w:r>
          </w:p>
          <w:p w:rsidR="0099030E" w:rsidRDefault="0099030E" w:rsidP="00147D83">
            <w:r>
              <w:t>(13037, 16, '2015-05-05 10:13:47'),</w:t>
            </w:r>
          </w:p>
          <w:p w:rsidR="0099030E" w:rsidRDefault="0099030E" w:rsidP="00147D83">
            <w:r>
              <w:t>(13038, 16, '2015-05-05 10:13:50'),</w:t>
            </w:r>
          </w:p>
          <w:p w:rsidR="0099030E" w:rsidRDefault="0099030E" w:rsidP="00147D83">
            <w:r>
              <w:t>(13039, 16, '2015-05-05 10:13:53'),</w:t>
            </w:r>
          </w:p>
          <w:p w:rsidR="0099030E" w:rsidRDefault="0099030E" w:rsidP="00147D83">
            <w:r>
              <w:t>(13040, 16, '2015-05-05 10:13:56'),</w:t>
            </w:r>
          </w:p>
          <w:p w:rsidR="0099030E" w:rsidRDefault="0099030E" w:rsidP="00147D83">
            <w:r>
              <w:t>(13041, 16, '2015-05-05 10:13:59'),</w:t>
            </w:r>
          </w:p>
          <w:p w:rsidR="0099030E" w:rsidRDefault="0099030E" w:rsidP="00147D83">
            <w:r>
              <w:t>(13042, 16, '2015-05-05 10:14:02'),</w:t>
            </w:r>
          </w:p>
          <w:p w:rsidR="0099030E" w:rsidRDefault="0099030E" w:rsidP="00147D83">
            <w:r>
              <w:t>(13043, 16, '2015-05-05 10:14:05'),</w:t>
            </w:r>
          </w:p>
          <w:p w:rsidR="0099030E" w:rsidRDefault="0099030E" w:rsidP="00147D83">
            <w:r>
              <w:t>(13044, 16, '2015-05-05 10:14:08'),</w:t>
            </w:r>
          </w:p>
          <w:p w:rsidR="0099030E" w:rsidRDefault="0099030E" w:rsidP="00147D83">
            <w:r>
              <w:t>(13045, 16, '2015-05-05 10:14:11'),</w:t>
            </w:r>
          </w:p>
          <w:p w:rsidR="0099030E" w:rsidRDefault="0099030E" w:rsidP="00147D83">
            <w:r>
              <w:t>(13046, 16, '2015-05-05 10:14:14'),</w:t>
            </w:r>
          </w:p>
          <w:p w:rsidR="0099030E" w:rsidRDefault="0099030E" w:rsidP="00147D83">
            <w:r>
              <w:t>(13047, 16, '2015-05-05 10:14:18'),</w:t>
            </w:r>
          </w:p>
          <w:p w:rsidR="0099030E" w:rsidRDefault="0099030E" w:rsidP="00147D83">
            <w:r>
              <w:t>(13048, 16, '2015-05-05 10:14:21'),</w:t>
            </w:r>
          </w:p>
          <w:p w:rsidR="0099030E" w:rsidRDefault="0099030E" w:rsidP="00147D83">
            <w:r>
              <w:t>(13049, 16, '2015-05-05 10:14:24'),</w:t>
            </w:r>
          </w:p>
          <w:p w:rsidR="0099030E" w:rsidRDefault="0099030E" w:rsidP="00147D83">
            <w:r>
              <w:t>(13050, 16, '2015-05-05 10:14:27'),</w:t>
            </w:r>
          </w:p>
          <w:p w:rsidR="0099030E" w:rsidRDefault="0099030E" w:rsidP="00147D83">
            <w:r>
              <w:t>(13051, 16, '2015-05-05 10:14:30'),</w:t>
            </w:r>
          </w:p>
          <w:p w:rsidR="0099030E" w:rsidRDefault="0099030E" w:rsidP="00147D83">
            <w:r>
              <w:t>(13052, 16, '2015-05-05 10:14:33'),</w:t>
            </w:r>
          </w:p>
          <w:p w:rsidR="0099030E" w:rsidRDefault="0099030E" w:rsidP="00147D83">
            <w:r>
              <w:t>(13053, 16, '2015-05-05 10:14:36'),</w:t>
            </w:r>
          </w:p>
          <w:p w:rsidR="0099030E" w:rsidRDefault="0099030E" w:rsidP="00147D83">
            <w:r>
              <w:t>(13054, 16, '2015-05-05 10:14:39'),</w:t>
            </w:r>
          </w:p>
          <w:p w:rsidR="0099030E" w:rsidRDefault="0099030E" w:rsidP="00147D83">
            <w:r>
              <w:t>(13055, 16, '2015-05-05 10:14:42'),</w:t>
            </w:r>
          </w:p>
          <w:p w:rsidR="0099030E" w:rsidRDefault="0099030E" w:rsidP="00147D83">
            <w:r>
              <w:t>(13056, 16, '2015-05-05 10:14:45'),</w:t>
            </w:r>
          </w:p>
          <w:p w:rsidR="0099030E" w:rsidRDefault="0099030E" w:rsidP="00147D83">
            <w:r>
              <w:t>(13057, 16, '2015-05-05 10:14:48'),</w:t>
            </w:r>
          </w:p>
          <w:p w:rsidR="0099030E" w:rsidRDefault="0099030E" w:rsidP="00147D83">
            <w:r>
              <w:t>(13058, 16, '2015-05-05 10:14:51'),</w:t>
            </w:r>
          </w:p>
          <w:p w:rsidR="0099030E" w:rsidRDefault="0099030E" w:rsidP="00147D83">
            <w:r>
              <w:t>(13059, 16, '2015-05-05 10:14:54'),</w:t>
            </w:r>
          </w:p>
          <w:p w:rsidR="0099030E" w:rsidRDefault="0099030E" w:rsidP="00147D83">
            <w:r>
              <w:t>(13060, 16, '2015-05-05 10:14:57'),</w:t>
            </w:r>
          </w:p>
          <w:p w:rsidR="0099030E" w:rsidRDefault="0099030E" w:rsidP="00147D83">
            <w:r>
              <w:t>(13061, 16, '2015-05-05 10:15:00'),</w:t>
            </w:r>
          </w:p>
          <w:p w:rsidR="0099030E" w:rsidRDefault="0099030E" w:rsidP="00147D83">
            <w:r>
              <w:t>(13062, 16, '2015-05-05 10:15:03'),</w:t>
            </w:r>
          </w:p>
          <w:p w:rsidR="0099030E" w:rsidRDefault="0099030E" w:rsidP="00147D83">
            <w:r>
              <w:t>(13063, 17, '2015-05-05 10:15:06'),</w:t>
            </w:r>
          </w:p>
          <w:p w:rsidR="0099030E" w:rsidRDefault="0099030E" w:rsidP="00147D83">
            <w:r>
              <w:t>(13064, 17, '2015-05-05 10:15:09'),</w:t>
            </w:r>
          </w:p>
          <w:p w:rsidR="0099030E" w:rsidRDefault="0099030E" w:rsidP="00147D83">
            <w:r>
              <w:t>(13065, 17, '2015-05-05 10:15:12'),</w:t>
            </w:r>
          </w:p>
          <w:p w:rsidR="0099030E" w:rsidRDefault="0099030E" w:rsidP="00147D83">
            <w:r>
              <w:t>(13066, 17, '2015-05-05 10:15:15'),</w:t>
            </w:r>
          </w:p>
          <w:p w:rsidR="0099030E" w:rsidRDefault="0099030E" w:rsidP="00147D83">
            <w:r>
              <w:t>(13067, 17, '2015-05-05 10:15:18'),</w:t>
            </w:r>
          </w:p>
          <w:p w:rsidR="0099030E" w:rsidRDefault="0099030E" w:rsidP="00147D83">
            <w:r>
              <w:t>(13068, 17, '2015-05-05 10:15:21'),</w:t>
            </w:r>
          </w:p>
          <w:p w:rsidR="0099030E" w:rsidRDefault="0099030E" w:rsidP="00147D83">
            <w:r>
              <w:t>(13069, 17, '2015-05-05 10:15:24'),</w:t>
            </w:r>
          </w:p>
          <w:p w:rsidR="0099030E" w:rsidRDefault="0099030E" w:rsidP="00147D83">
            <w:r>
              <w:t>(13070, 17, '2015-05-05 10:15:27'),</w:t>
            </w:r>
          </w:p>
          <w:p w:rsidR="0099030E" w:rsidRDefault="0099030E" w:rsidP="00147D83">
            <w:r>
              <w:t>(13071, 17, '2015-05-05 10:15:30'),</w:t>
            </w:r>
          </w:p>
          <w:p w:rsidR="0099030E" w:rsidRDefault="0099030E" w:rsidP="00147D83">
            <w:r>
              <w:t>(13072, 17, '2015-05-05 10:15:33'),</w:t>
            </w:r>
          </w:p>
          <w:p w:rsidR="0099030E" w:rsidRDefault="0099030E" w:rsidP="00147D83">
            <w:r>
              <w:t>(13073, 17, '2015-05-05 10:15:36'),</w:t>
            </w:r>
          </w:p>
          <w:p w:rsidR="0099030E" w:rsidRDefault="0099030E" w:rsidP="00147D83">
            <w:r>
              <w:t>(13074, 17, '2015-05-05 10:15:39'),</w:t>
            </w:r>
          </w:p>
          <w:p w:rsidR="0099030E" w:rsidRDefault="0099030E" w:rsidP="00147D83">
            <w:r>
              <w:t>(13075, 17, '2015-05-05 10:15:42'),</w:t>
            </w:r>
          </w:p>
          <w:p w:rsidR="0099030E" w:rsidRDefault="0099030E" w:rsidP="00147D83">
            <w:r>
              <w:t>(13076, 17, '2015-05-05 10:15:46'),</w:t>
            </w:r>
          </w:p>
          <w:p w:rsidR="0099030E" w:rsidRDefault="0099030E" w:rsidP="00147D83">
            <w:r>
              <w:t>(13077, 17, '2015-05-05 10:15:49'),</w:t>
            </w:r>
          </w:p>
          <w:p w:rsidR="0099030E" w:rsidRDefault="0099030E" w:rsidP="00147D83">
            <w:r>
              <w:t>(13078, 16, '2015-05-05 10:15:52'),</w:t>
            </w:r>
          </w:p>
          <w:p w:rsidR="0099030E" w:rsidRDefault="0099030E" w:rsidP="00147D83">
            <w:r>
              <w:t>(13079, 16, '2015-05-05 10:15:55'),</w:t>
            </w:r>
          </w:p>
          <w:p w:rsidR="0099030E" w:rsidRDefault="0099030E" w:rsidP="00147D83">
            <w:r>
              <w:t>(13080, 16, '2015-05-05 10:15:58'),</w:t>
            </w:r>
          </w:p>
          <w:p w:rsidR="0099030E" w:rsidRDefault="0099030E" w:rsidP="00147D83">
            <w:r>
              <w:t>(13081, 16, '2015-05-05 10:16:01'),</w:t>
            </w:r>
          </w:p>
          <w:p w:rsidR="0099030E" w:rsidRDefault="0099030E" w:rsidP="00147D83">
            <w:r>
              <w:t>(13082, 16, '2015-05-05 10:16:04'),</w:t>
            </w:r>
          </w:p>
          <w:p w:rsidR="0099030E" w:rsidRDefault="0099030E" w:rsidP="00147D83">
            <w:r>
              <w:t>(13083, 16, '2015-05-05 10:16:07'),</w:t>
            </w:r>
          </w:p>
          <w:p w:rsidR="0099030E" w:rsidRDefault="0099030E" w:rsidP="00147D83">
            <w:r>
              <w:t>(13084, 16, '2015-05-05 10:16:10'),</w:t>
            </w:r>
          </w:p>
          <w:p w:rsidR="0099030E" w:rsidRDefault="0099030E" w:rsidP="00147D83">
            <w:r>
              <w:t>(13085, 16, '2015-05-05 10:16:13'),</w:t>
            </w:r>
          </w:p>
          <w:p w:rsidR="0099030E" w:rsidRDefault="0099030E" w:rsidP="00147D83">
            <w:r>
              <w:t>(13086, 16, '2015-05-05 10:16:16'),</w:t>
            </w:r>
          </w:p>
          <w:p w:rsidR="0099030E" w:rsidRDefault="0099030E" w:rsidP="00147D83">
            <w:r>
              <w:t>(13087, 16, '2015-05-05 10:16:19'),</w:t>
            </w:r>
          </w:p>
          <w:p w:rsidR="0099030E" w:rsidRDefault="0099030E" w:rsidP="00147D83">
            <w:r>
              <w:t>(13088, 16, '2015-05-05 10:16:22'),</w:t>
            </w:r>
          </w:p>
          <w:p w:rsidR="0099030E" w:rsidRDefault="0099030E" w:rsidP="00147D83">
            <w:r>
              <w:t>(13089, 16, '2015-05-05 10:16:25'),</w:t>
            </w:r>
          </w:p>
          <w:p w:rsidR="0099030E" w:rsidRDefault="0099030E" w:rsidP="00147D83">
            <w:r>
              <w:t>(13090, 16, '2015-05-05 10:16:28'),</w:t>
            </w:r>
          </w:p>
          <w:p w:rsidR="0099030E" w:rsidRDefault="0099030E" w:rsidP="00147D83">
            <w:r>
              <w:t>(13091, 16, '2015-05-05 10:16:31'),</w:t>
            </w:r>
          </w:p>
          <w:p w:rsidR="0099030E" w:rsidRDefault="0099030E" w:rsidP="00147D83">
            <w:r>
              <w:t>(13092, 16, '2015-05-05 10:16:34'),</w:t>
            </w:r>
          </w:p>
          <w:p w:rsidR="0099030E" w:rsidRDefault="0099030E" w:rsidP="00147D83">
            <w:r>
              <w:t>(13093, 16, '2015-05-05 10:16:37'),</w:t>
            </w:r>
          </w:p>
          <w:p w:rsidR="0099030E" w:rsidRDefault="0099030E" w:rsidP="00147D83">
            <w:r>
              <w:t>(13094, 16, '2015-05-05 10:16:40'),</w:t>
            </w:r>
          </w:p>
          <w:p w:rsidR="0099030E" w:rsidRDefault="0099030E" w:rsidP="00147D83">
            <w:r>
              <w:t>(13095, 16, '2015-05-05 10:16:43'),</w:t>
            </w:r>
          </w:p>
          <w:p w:rsidR="0099030E" w:rsidRDefault="0099030E" w:rsidP="00147D83">
            <w:r>
              <w:t>(13096, 16, '2015-05-05 10:16:46'),</w:t>
            </w:r>
          </w:p>
          <w:p w:rsidR="0099030E" w:rsidRDefault="0099030E" w:rsidP="00147D83">
            <w:r>
              <w:t>(13097, 16, '2015-05-05 10:16:49'),</w:t>
            </w:r>
          </w:p>
          <w:p w:rsidR="0099030E" w:rsidRDefault="0099030E" w:rsidP="00147D83">
            <w:r>
              <w:t>(13098, 16, '2015-05-05 10:16:52'),</w:t>
            </w:r>
          </w:p>
          <w:p w:rsidR="0099030E" w:rsidRDefault="0099030E" w:rsidP="00147D83">
            <w:r>
              <w:t>(13099, 16, '2015-05-05 10:16:55'),</w:t>
            </w:r>
          </w:p>
          <w:p w:rsidR="0099030E" w:rsidRDefault="0099030E" w:rsidP="00147D83">
            <w:r>
              <w:t>(13100, 16, '2015-05-05 10:16:58'),</w:t>
            </w:r>
          </w:p>
          <w:p w:rsidR="0099030E" w:rsidRDefault="0099030E" w:rsidP="00147D83">
            <w:r>
              <w:t>(13101, 16, '2015-05-05 10:17:01'),</w:t>
            </w:r>
          </w:p>
          <w:p w:rsidR="0099030E" w:rsidRDefault="0099030E" w:rsidP="00147D83">
            <w:r>
              <w:t>(13102, 16, '2015-05-05 10:17:04'),</w:t>
            </w:r>
          </w:p>
          <w:p w:rsidR="0099030E" w:rsidRDefault="0099030E" w:rsidP="00147D83">
            <w:r>
              <w:t>(13103, 16, '2015-05-05 10:17:07'),</w:t>
            </w:r>
          </w:p>
          <w:p w:rsidR="0099030E" w:rsidRDefault="0099030E" w:rsidP="00147D83">
            <w:r>
              <w:t>(13104, 16, '2015-05-05 10:17:10'),</w:t>
            </w:r>
          </w:p>
          <w:p w:rsidR="0099030E" w:rsidRDefault="0099030E" w:rsidP="00147D83">
            <w:r>
              <w:t>(13105, 16, '2015-05-05 10:17:13'),</w:t>
            </w:r>
          </w:p>
          <w:p w:rsidR="0099030E" w:rsidRDefault="0099030E" w:rsidP="00147D83">
            <w:r>
              <w:t>(13106, 16, '2015-05-05 10:17:17'),</w:t>
            </w:r>
          </w:p>
          <w:p w:rsidR="0099030E" w:rsidRDefault="0099030E" w:rsidP="00147D83">
            <w:r>
              <w:t>(13107, 16, '2015-05-05 10:17:20'),</w:t>
            </w:r>
          </w:p>
          <w:p w:rsidR="0099030E" w:rsidRDefault="0099030E" w:rsidP="00147D83">
            <w:r>
              <w:t>(13108, 16, '2015-05-05 10:17:23'),</w:t>
            </w:r>
          </w:p>
          <w:p w:rsidR="0099030E" w:rsidRDefault="0099030E" w:rsidP="00147D83">
            <w:r>
              <w:t>(13109, 16, '2015-05-05 10:17:26'),</w:t>
            </w:r>
          </w:p>
          <w:p w:rsidR="0099030E" w:rsidRDefault="0099030E" w:rsidP="00147D83">
            <w:r>
              <w:t>(13110, 16, '2015-05-05 10:17:29'),</w:t>
            </w:r>
          </w:p>
          <w:p w:rsidR="0099030E" w:rsidRDefault="0099030E" w:rsidP="00147D83">
            <w:r>
              <w:t>(13111, 16, '2015-05-05 10:17:32'),</w:t>
            </w:r>
          </w:p>
          <w:p w:rsidR="0099030E" w:rsidRDefault="0099030E" w:rsidP="00147D83">
            <w:r>
              <w:t>(13112, 16, '2015-05-05 10:17:35'),</w:t>
            </w:r>
          </w:p>
          <w:p w:rsidR="0099030E" w:rsidRDefault="0099030E" w:rsidP="00147D83">
            <w:r>
              <w:t>(13113, 16, '2015-05-05 10:17:38'),</w:t>
            </w:r>
          </w:p>
          <w:p w:rsidR="0099030E" w:rsidRDefault="0099030E" w:rsidP="00147D83">
            <w:r>
              <w:t>(13114, 16, '2015-05-05 10:17:41'),</w:t>
            </w:r>
          </w:p>
          <w:p w:rsidR="0099030E" w:rsidRDefault="0099030E" w:rsidP="00147D83">
            <w:r>
              <w:t>(13115, 16, '2015-05-05 10:17:44'),</w:t>
            </w:r>
          </w:p>
          <w:p w:rsidR="0099030E" w:rsidRDefault="0099030E" w:rsidP="00147D83">
            <w:r>
              <w:t>(13116, 16, '2015-05-05 10:17:47'),</w:t>
            </w:r>
          </w:p>
          <w:p w:rsidR="0099030E" w:rsidRDefault="0099030E" w:rsidP="00147D83">
            <w:r>
              <w:t>(13117, 16, '2015-05-05 10:17:50'),</w:t>
            </w:r>
          </w:p>
          <w:p w:rsidR="0099030E" w:rsidRDefault="0099030E" w:rsidP="00147D83">
            <w:r>
              <w:t>(13118, 15, '2015-05-05 10:17:53'),</w:t>
            </w:r>
          </w:p>
          <w:p w:rsidR="0099030E" w:rsidRDefault="0099030E" w:rsidP="00147D83">
            <w:r>
              <w:t>(13119, 15, '2015-05-05 10:17:56'),</w:t>
            </w:r>
          </w:p>
          <w:p w:rsidR="0099030E" w:rsidRDefault="0099030E" w:rsidP="00147D83">
            <w:r>
              <w:t>(13120, 15, '2015-05-05 10:17:59'),</w:t>
            </w:r>
          </w:p>
          <w:p w:rsidR="0099030E" w:rsidRDefault="0099030E" w:rsidP="00147D83">
            <w:r>
              <w:t>(13121, 15, '2015-05-05 10:18:02'),</w:t>
            </w:r>
          </w:p>
          <w:p w:rsidR="0099030E" w:rsidRDefault="0099030E" w:rsidP="00147D83">
            <w:r>
              <w:t>(13122, 15, '2015-05-05 10:18:05'),</w:t>
            </w:r>
          </w:p>
          <w:p w:rsidR="0099030E" w:rsidRDefault="0099030E" w:rsidP="00147D83">
            <w:r>
              <w:t>(13123, 15, '2015-05-05 10:18:08'),</w:t>
            </w:r>
          </w:p>
          <w:p w:rsidR="0099030E" w:rsidRDefault="0099030E" w:rsidP="00147D83">
            <w:r>
              <w:t>(13124, 15, '2015-05-05 10:18:11'),</w:t>
            </w:r>
          </w:p>
          <w:p w:rsidR="0099030E" w:rsidRDefault="0099030E" w:rsidP="00147D83">
            <w:r>
              <w:t>(13125, 15, '2015-05-05 10:18:14'),</w:t>
            </w:r>
          </w:p>
          <w:p w:rsidR="0099030E" w:rsidRDefault="0099030E" w:rsidP="00147D83">
            <w:r>
              <w:t>(13126, 15, '2015-05-05 10:18:17'),</w:t>
            </w:r>
          </w:p>
          <w:p w:rsidR="0099030E" w:rsidRDefault="0099030E" w:rsidP="00147D83">
            <w:r>
              <w:t>(13127, 15, '2015-05-05 10:18:20'),</w:t>
            </w:r>
          </w:p>
          <w:p w:rsidR="0099030E" w:rsidRDefault="0099030E" w:rsidP="00147D83">
            <w:r>
              <w:t>(13128, 15, '2015-05-05 10:18:23'),</w:t>
            </w:r>
          </w:p>
          <w:p w:rsidR="0099030E" w:rsidRDefault="0099030E" w:rsidP="00147D83">
            <w:r>
              <w:t>(13129, 15, '2015-05-05 10:18:26'),</w:t>
            </w:r>
          </w:p>
          <w:p w:rsidR="0099030E" w:rsidRDefault="0099030E" w:rsidP="00147D83">
            <w:r>
              <w:t>(13130, 15, '2015-05-05 10:18:29'),</w:t>
            </w:r>
          </w:p>
          <w:p w:rsidR="0099030E" w:rsidRDefault="0099030E" w:rsidP="00147D83">
            <w:r>
              <w:t>(13131, 15, '2015-05-05 10:18:32'),</w:t>
            </w:r>
          </w:p>
          <w:p w:rsidR="0099030E" w:rsidRDefault="0099030E" w:rsidP="00147D83">
            <w:r>
              <w:t>(13132, 15, '2015-05-05 10:18:35'),</w:t>
            </w:r>
          </w:p>
          <w:p w:rsidR="0099030E" w:rsidRDefault="0099030E" w:rsidP="00147D83">
            <w:r>
              <w:t>(13133, 15, '2015-05-05 10:18:38'),</w:t>
            </w:r>
          </w:p>
          <w:p w:rsidR="0099030E" w:rsidRDefault="0099030E" w:rsidP="00147D83">
            <w:r>
              <w:t>(13134, 15, '2015-05-05 10:18:41'),</w:t>
            </w:r>
          </w:p>
          <w:p w:rsidR="0099030E" w:rsidRDefault="0099030E" w:rsidP="00147D83">
            <w:r>
              <w:t>(13135, 15, '2015-05-05 10:18:44'),</w:t>
            </w:r>
          </w:p>
          <w:p w:rsidR="0099030E" w:rsidRDefault="0099030E" w:rsidP="00147D83">
            <w:r>
              <w:t>(13136, 15, '2015-05-05 10:18:48'),</w:t>
            </w:r>
          </w:p>
          <w:p w:rsidR="0099030E" w:rsidRDefault="0099030E" w:rsidP="00147D83">
            <w:r>
              <w:t>(13137, 15, '2015-05-05 10:18:51'),</w:t>
            </w:r>
          </w:p>
          <w:p w:rsidR="0099030E" w:rsidRDefault="0099030E" w:rsidP="00147D83">
            <w:r>
              <w:t>(13138, 15, '2015-05-05 10:18:54'),</w:t>
            </w:r>
          </w:p>
          <w:p w:rsidR="0099030E" w:rsidRDefault="0099030E" w:rsidP="00147D83">
            <w:r>
              <w:t>(13139, 15, '2015-05-05 10:18:57'),</w:t>
            </w:r>
          </w:p>
          <w:p w:rsidR="0099030E" w:rsidRDefault="0099030E" w:rsidP="00147D83">
            <w:r>
              <w:t>(13140, 15, '2015-05-05 10:19:00'),</w:t>
            </w:r>
          </w:p>
          <w:p w:rsidR="0099030E" w:rsidRDefault="0099030E" w:rsidP="00147D83">
            <w:r>
              <w:t>(13141, 15, '2015-05-05 10:19:03'),</w:t>
            </w:r>
          </w:p>
          <w:p w:rsidR="0099030E" w:rsidRDefault="0099030E" w:rsidP="00147D83">
            <w:r>
              <w:t>(13142, 15, '2015-05-05 10:19:06'),</w:t>
            </w:r>
          </w:p>
          <w:p w:rsidR="0099030E" w:rsidRDefault="0099030E" w:rsidP="00147D83">
            <w:r>
              <w:t>(13143, 15, '2015-05-05 10:19:09'),</w:t>
            </w:r>
          </w:p>
          <w:p w:rsidR="0099030E" w:rsidRDefault="0099030E" w:rsidP="00147D83">
            <w:r>
              <w:t>(13144, 15, '2015-05-05 10:19:12'),</w:t>
            </w:r>
          </w:p>
          <w:p w:rsidR="0099030E" w:rsidRDefault="0099030E" w:rsidP="00147D83">
            <w:r>
              <w:t>(13145, 15, '2015-05-05 10:19:15'),</w:t>
            </w:r>
          </w:p>
          <w:p w:rsidR="0099030E" w:rsidRDefault="0099030E" w:rsidP="00147D83">
            <w:r>
              <w:t>(13146, 15, '2015-05-05 10:19:18'),</w:t>
            </w:r>
          </w:p>
          <w:p w:rsidR="0099030E" w:rsidRDefault="0099030E" w:rsidP="00147D83">
            <w:r>
              <w:t>(13147, 15, '2015-05-05 10:19:21'),</w:t>
            </w:r>
          </w:p>
          <w:p w:rsidR="0099030E" w:rsidRDefault="0099030E" w:rsidP="00147D83">
            <w:r>
              <w:t>(13148, 15, '2015-05-05 10:19:24'),</w:t>
            </w:r>
          </w:p>
          <w:p w:rsidR="0099030E" w:rsidRDefault="0099030E" w:rsidP="00147D83">
            <w:r>
              <w:t>(13149, 14, '2015-05-05 10:19:27'),</w:t>
            </w:r>
          </w:p>
          <w:p w:rsidR="0099030E" w:rsidRDefault="0099030E" w:rsidP="00147D83">
            <w:r>
              <w:t>(13150, 14, '2015-05-05 10:19:30'),</w:t>
            </w:r>
          </w:p>
          <w:p w:rsidR="0099030E" w:rsidRDefault="0099030E" w:rsidP="00147D83">
            <w:r>
              <w:t>(13151, 14, '2015-05-05 10:19:33'),</w:t>
            </w:r>
          </w:p>
          <w:p w:rsidR="0099030E" w:rsidRDefault="0099030E" w:rsidP="00147D83">
            <w:r>
              <w:t>(13152, 14, '2015-05-05 10:19:36'),</w:t>
            </w:r>
          </w:p>
          <w:p w:rsidR="0099030E" w:rsidRDefault="0099030E" w:rsidP="00147D83">
            <w:r>
              <w:t>(13153, 14, '2015-05-05 10:19:39'),</w:t>
            </w:r>
          </w:p>
          <w:p w:rsidR="0099030E" w:rsidRDefault="0099030E" w:rsidP="00147D83">
            <w:r>
              <w:t>(13154, 14, '2015-05-05 10:19:42'),</w:t>
            </w:r>
          </w:p>
          <w:p w:rsidR="0099030E" w:rsidRDefault="0099030E" w:rsidP="00147D83">
            <w:r>
              <w:t>(13155, 14, '2015-05-05 10:19:45'),</w:t>
            </w:r>
          </w:p>
          <w:p w:rsidR="0099030E" w:rsidRDefault="0099030E" w:rsidP="00147D83">
            <w:r>
              <w:t>(13156, 14, '2015-05-05 10:19:48'),</w:t>
            </w:r>
          </w:p>
          <w:p w:rsidR="0099030E" w:rsidRDefault="0099030E" w:rsidP="00147D83">
            <w:r>
              <w:t>(13157, 14, '2015-05-05 10:19:51'),</w:t>
            </w:r>
          </w:p>
          <w:p w:rsidR="0099030E" w:rsidRDefault="0099030E" w:rsidP="00147D83">
            <w:r>
              <w:t>(13158, 14, '2015-05-05 10:19:54'),</w:t>
            </w:r>
          </w:p>
          <w:p w:rsidR="0099030E" w:rsidRDefault="0099030E" w:rsidP="00147D83">
            <w:r>
              <w:t>(13159, 14, '2015-05-05 10:19:57'),</w:t>
            </w:r>
          </w:p>
          <w:p w:rsidR="0099030E" w:rsidRDefault="0099030E" w:rsidP="00147D83">
            <w:r>
              <w:t>(13160, 14, '2015-05-05 10:20:00'),</w:t>
            </w:r>
          </w:p>
          <w:p w:rsidR="0099030E" w:rsidRDefault="0099030E" w:rsidP="00147D83">
            <w:r>
              <w:t>(13161, 14, '2015-05-05 10:20:03'),</w:t>
            </w:r>
          </w:p>
          <w:p w:rsidR="0099030E" w:rsidRDefault="0099030E" w:rsidP="00147D83">
            <w:r>
              <w:t>(13162, 14, '2015-05-05 10:20:06'),</w:t>
            </w:r>
          </w:p>
          <w:p w:rsidR="0099030E" w:rsidRDefault="0099030E" w:rsidP="00147D83">
            <w:r>
              <w:t>(13163, 14, '2015-05-05 10:20:09'),</w:t>
            </w:r>
          </w:p>
          <w:p w:rsidR="0099030E" w:rsidRDefault="0099030E" w:rsidP="00147D83">
            <w:r>
              <w:t>(13164, 14, '2015-05-05 10:20:12'),</w:t>
            </w:r>
          </w:p>
          <w:p w:rsidR="0099030E" w:rsidRDefault="0099030E" w:rsidP="00147D83">
            <w:r>
              <w:t>(13165, 14, '2015-05-05 10:20:16'),</w:t>
            </w:r>
          </w:p>
          <w:p w:rsidR="0099030E" w:rsidRDefault="0099030E" w:rsidP="00147D83">
            <w:r>
              <w:t>(13166, 14, '2015-05-05 10:20:19'),</w:t>
            </w:r>
          </w:p>
          <w:p w:rsidR="0099030E" w:rsidRDefault="0099030E" w:rsidP="00147D83">
            <w:r>
              <w:t>(13167, 14, '2015-05-05 10:20:22'),</w:t>
            </w:r>
          </w:p>
          <w:p w:rsidR="0099030E" w:rsidRDefault="0099030E" w:rsidP="00147D83">
            <w:r>
              <w:t>(13168, 14, '2015-05-05 10:20:25'),</w:t>
            </w:r>
          </w:p>
          <w:p w:rsidR="0099030E" w:rsidRDefault="0099030E" w:rsidP="00147D83">
            <w:r>
              <w:t>(13169, 14, '2015-05-05 10:20:28'),</w:t>
            </w:r>
          </w:p>
          <w:p w:rsidR="0099030E" w:rsidRDefault="0099030E" w:rsidP="00147D83">
            <w:r>
              <w:t>(13170, 14, '2015-05-05 10:20:31'),</w:t>
            </w:r>
          </w:p>
          <w:p w:rsidR="0099030E" w:rsidRDefault="0099030E" w:rsidP="00147D83">
            <w:r>
              <w:t>(13171, 14, '2015-05-05 10:20:34'),</w:t>
            </w:r>
          </w:p>
          <w:p w:rsidR="0099030E" w:rsidRDefault="0099030E" w:rsidP="00147D83">
            <w:r>
              <w:t>(13172, 14, '2015-05-05 10:20:37'),</w:t>
            </w:r>
          </w:p>
          <w:p w:rsidR="0099030E" w:rsidRDefault="0099030E" w:rsidP="00147D83">
            <w:r>
              <w:t>(13173, 14, '2015-05-05 10:20:40'),</w:t>
            </w:r>
          </w:p>
          <w:p w:rsidR="0099030E" w:rsidRDefault="0099030E" w:rsidP="00147D83">
            <w:r>
              <w:t>(13174, 14, '2015-05-05 10:20:43'),</w:t>
            </w:r>
          </w:p>
          <w:p w:rsidR="0099030E" w:rsidRDefault="0099030E" w:rsidP="00147D83">
            <w:r>
              <w:t>(13175, 14, '2015-05-05 10:20:46'),</w:t>
            </w:r>
          </w:p>
          <w:p w:rsidR="0099030E" w:rsidRDefault="0099030E" w:rsidP="00147D83">
            <w:r>
              <w:t>(13176, 14, '2015-05-05 10:20:49'),</w:t>
            </w:r>
          </w:p>
          <w:p w:rsidR="0099030E" w:rsidRDefault="0099030E" w:rsidP="00147D83">
            <w:r>
              <w:t>(13177, 14, '2015-05-05 10:20:52'),</w:t>
            </w:r>
          </w:p>
          <w:p w:rsidR="0099030E" w:rsidRDefault="0099030E" w:rsidP="00147D83">
            <w:r>
              <w:t>(13178, 14, '2015-05-05 10:20:55'),</w:t>
            </w:r>
          </w:p>
          <w:p w:rsidR="0099030E" w:rsidRDefault="0099030E" w:rsidP="00147D83">
            <w:r>
              <w:t>(13179, 14, '2015-05-05 10:20:58'),</w:t>
            </w:r>
          </w:p>
          <w:p w:rsidR="0099030E" w:rsidRDefault="0099030E" w:rsidP="00147D83">
            <w:r>
              <w:t>(13180, 14, '2015-05-05 10:21:01'),</w:t>
            </w:r>
          </w:p>
          <w:p w:rsidR="0099030E" w:rsidRDefault="0099030E" w:rsidP="00147D83">
            <w:r>
              <w:t>(13181, 14, '2015-05-05 10:21:04'),</w:t>
            </w:r>
          </w:p>
          <w:p w:rsidR="0099030E" w:rsidRDefault="0099030E" w:rsidP="00147D83">
            <w:r>
              <w:t>(13182, 14, '2015-05-05 10:21:07'),</w:t>
            </w:r>
          </w:p>
          <w:p w:rsidR="0099030E" w:rsidRDefault="0099030E" w:rsidP="00147D83">
            <w:r>
              <w:t>(13183, 14, '2015-05-05 10:21:10'),</w:t>
            </w:r>
          </w:p>
          <w:p w:rsidR="0099030E" w:rsidRDefault="0099030E" w:rsidP="00147D83">
            <w:r>
              <w:t>(13184, 14, '2015-05-05 10:21:13'),</w:t>
            </w:r>
          </w:p>
          <w:p w:rsidR="0099030E" w:rsidRDefault="0099030E" w:rsidP="00147D83">
            <w:r>
              <w:t>(13185, 14, '2015-05-05 10:21:16'),</w:t>
            </w:r>
          </w:p>
          <w:p w:rsidR="0099030E" w:rsidRDefault="0099030E" w:rsidP="00147D83">
            <w:r>
              <w:t>(13186, 14, '2015-05-05 10:21:19'),</w:t>
            </w:r>
          </w:p>
          <w:p w:rsidR="0099030E" w:rsidRDefault="0099030E" w:rsidP="00147D83">
            <w:r>
              <w:t>(13187, 13, '2015-05-05 10:21:22'),</w:t>
            </w:r>
          </w:p>
          <w:p w:rsidR="0099030E" w:rsidRDefault="0099030E" w:rsidP="00147D83">
            <w:r>
              <w:t>(13188, 13, '2015-05-05 10:21:25'),</w:t>
            </w:r>
          </w:p>
          <w:p w:rsidR="0099030E" w:rsidRDefault="0099030E" w:rsidP="00147D83">
            <w:r>
              <w:t>(13189, 13, '2015-05-05 10:21:28'),</w:t>
            </w:r>
          </w:p>
          <w:p w:rsidR="0099030E" w:rsidRDefault="0099030E" w:rsidP="00147D83">
            <w:r>
              <w:t>(13190, 13, '2015-05-05 10:21:31'),</w:t>
            </w:r>
          </w:p>
          <w:p w:rsidR="0099030E" w:rsidRDefault="0099030E" w:rsidP="00147D83">
            <w:r>
              <w:t>(13191, 13, '2015-05-05 10:21:34'),</w:t>
            </w:r>
          </w:p>
          <w:p w:rsidR="0099030E" w:rsidRDefault="0099030E" w:rsidP="00147D83">
            <w:r>
              <w:t>(13192, 13, '2015-05-05 10:21:37'),</w:t>
            </w:r>
          </w:p>
          <w:p w:rsidR="0099030E" w:rsidRDefault="0099030E" w:rsidP="00147D83">
            <w:r>
              <w:t>(13193, 13, '2015-05-05 10:21:40'),</w:t>
            </w:r>
          </w:p>
          <w:p w:rsidR="0099030E" w:rsidRDefault="0099030E" w:rsidP="00147D83">
            <w:r>
              <w:t>(13194, 13, '2015-05-05 10:21:43'),</w:t>
            </w:r>
          </w:p>
          <w:p w:rsidR="0099030E" w:rsidRDefault="0099030E" w:rsidP="00147D83">
            <w:r>
              <w:t>(13195, 13, '2015-05-05 10:21:47'),</w:t>
            </w:r>
          </w:p>
          <w:p w:rsidR="0099030E" w:rsidRDefault="0099030E" w:rsidP="00147D83">
            <w:r>
              <w:t>(13196, 13, '2015-05-05 10:21:50'),</w:t>
            </w:r>
          </w:p>
          <w:p w:rsidR="0099030E" w:rsidRDefault="0099030E" w:rsidP="00147D83">
            <w:r>
              <w:t>(13197, 13, '2015-05-05 10:21:53'),</w:t>
            </w:r>
          </w:p>
          <w:p w:rsidR="0099030E" w:rsidRDefault="0099030E" w:rsidP="00147D83">
            <w:r>
              <w:t>(13198, 13, '2015-05-05 10:21:56'),</w:t>
            </w:r>
          </w:p>
          <w:p w:rsidR="0099030E" w:rsidRDefault="0099030E" w:rsidP="00147D83">
            <w:r>
              <w:t>(13199, 13, '2015-05-05 10:21:59'),</w:t>
            </w:r>
          </w:p>
          <w:p w:rsidR="0099030E" w:rsidRDefault="0099030E" w:rsidP="00147D83">
            <w:r>
              <w:t>(13200, 13, '2015-05-05 10:22:02'),</w:t>
            </w:r>
          </w:p>
          <w:p w:rsidR="0099030E" w:rsidRDefault="0099030E" w:rsidP="00147D83">
            <w:r>
              <w:t>(13201, 13, '2015-05-05 10:22:05'),</w:t>
            </w:r>
          </w:p>
          <w:p w:rsidR="0099030E" w:rsidRDefault="0099030E" w:rsidP="00147D83">
            <w:r>
              <w:t>(13202, 13, '2015-05-05 10:22:08'),</w:t>
            </w:r>
          </w:p>
          <w:p w:rsidR="0099030E" w:rsidRDefault="0099030E" w:rsidP="00147D83">
            <w:r>
              <w:t>(13203, 13, '2015-05-05 10:22:11'),</w:t>
            </w:r>
          </w:p>
          <w:p w:rsidR="0099030E" w:rsidRDefault="0099030E" w:rsidP="00147D83">
            <w:r>
              <w:t>(13204, 13, '2015-05-05 10:22:14'),</w:t>
            </w:r>
          </w:p>
          <w:p w:rsidR="0099030E" w:rsidRDefault="0099030E" w:rsidP="00147D83">
            <w:r>
              <w:t>(13205, 13, '2015-05-05 10:22:17'),</w:t>
            </w:r>
          </w:p>
          <w:p w:rsidR="0099030E" w:rsidRDefault="0099030E" w:rsidP="00147D83">
            <w:r>
              <w:t>(13206, 13, '2015-05-05 10:22:20'),</w:t>
            </w:r>
          </w:p>
          <w:p w:rsidR="0099030E" w:rsidRDefault="0099030E" w:rsidP="00147D83">
            <w:r>
              <w:t>(13207, 12, '2015-05-05 10:22:23'),</w:t>
            </w:r>
          </w:p>
          <w:p w:rsidR="0099030E" w:rsidRDefault="0099030E" w:rsidP="00147D83">
            <w:r>
              <w:t>(13208, 12, '2015-05-05 10:22:26'),</w:t>
            </w:r>
          </w:p>
          <w:p w:rsidR="0099030E" w:rsidRDefault="0099030E" w:rsidP="00147D83">
            <w:r>
              <w:t>(13209, 12, '2015-05-05 10:22:29'),</w:t>
            </w:r>
          </w:p>
          <w:p w:rsidR="0099030E" w:rsidRDefault="0099030E" w:rsidP="00147D83">
            <w:r>
              <w:t>(13210, 12, '2015-05-05 10:22:32'),</w:t>
            </w:r>
          </w:p>
          <w:p w:rsidR="0099030E" w:rsidRDefault="0099030E" w:rsidP="00147D83">
            <w:r>
              <w:t>(13211, 12, '2015-05-05 10:22:35'),</w:t>
            </w:r>
          </w:p>
          <w:p w:rsidR="0099030E" w:rsidRDefault="0099030E" w:rsidP="00147D83">
            <w:r>
              <w:t>(13212, 12, '2015-05-05 10:22:38'),</w:t>
            </w:r>
          </w:p>
          <w:p w:rsidR="0099030E" w:rsidRDefault="0099030E" w:rsidP="00147D83">
            <w:r>
              <w:t>(13213, 12, '2015-05-05 10:22:41'),</w:t>
            </w:r>
          </w:p>
          <w:p w:rsidR="0099030E" w:rsidRDefault="0099030E" w:rsidP="00147D83">
            <w:r>
              <w:t>(13214, 12, '2015-05-05 10:22:44'),</w:t>
            </w:r>
          </w:p>
          <w:p w:rsidR="0099030E" w:rsidRDefault="0099030E" w:rsidP="00147D83">
            <w:r>
              <w:t>(13215, 12, '2015-05-05 10:22:47'),</w:t>
            </w:r>
          </w:p>
          <w:p w:rsidR="0099030E" w:rsidRDefault="0099030E" w:rsidP="00147D83">
            <w:r>
              <w:t>(13216, 12, '2015-05-05 10:22:50'),</w:t>
            </w:r>
          </w:p>
          <w:p w:rsidR="0099030E" w:rsidRDefault="0099030E" w:rsidP="00147D83">
            <w:r>
              <w:t>(13217, 12, '2015-05-05 10:22:53'),</w:t>
            </w:r>
          </w:p>
          <w:p w:rsidR="0099030E" w:rsidRDefault="0099030E" w:rsidP="00147D83">
            <w:r>
              <w:t>(13218, 12, '2015-05-05 10:22:56'),</w:t>
            </w:r>
          </w:p>
          <w:p w:rsidR="0099030E" w:rsidRDefault="0099030E" w:rsidP="00147D83">
            <w:r>
              <w:t>(13219, 12, '2015-05-05 10:22:59'),</w:t>
            </w:r>
          </w:p>
          <w:p w:rsidR="0099030E" w:rsidRDefault="0099030E" w:rsidP="00147D83">
            <w:r>
              <w:t>(13220, 12, '2015-05-05 10:23:02'),</w:t>
            </w:r>
          </w:p>
          <w:p w:rsidR="0099030E" w:rsidRDefault="0099030E" w:rsidP="00147D83">
            <w:r>
              <w:t>(13221, 12, '2015-05-05 10:23:05'),</w:t>
            </w:r>
          </w:p>
          <w:p w:rsidR="0099030E" w:rsidRDefault="0099030E" w:rsidP="00147D83">
            <w:r>
              <w:t>(13222, 12, '2015-05-05 10:23:08'),</w:t>
            </w:r>
          </w:p>
          <w:p w:rsidR="0099030E" w:rsidRDefault="0099030E" w:rsidP="00147D83">
            <w:r>
              <w:t>(13223, 12, '2015-05-05 10:23:11'),</w:t>
            </w:r>
          </w:p>
          <w:p w:rsidR="0099030E" w:rsidRDefault="0099030E" w:rsidP="00147D83">
            <w:r>
              <w:t>(13224, 12, '2015-05-05 10:23:14'),</w:t>
            </w:r>
          </w:p>
          <w:p w:rsidR="0099030E" w:rsidRDefault="0099030E" w:rsidP="00147D83">
            <w:r>
              <w:t>(13225, 12, '2015-05-05 10:23:18'),</w:t>
            </w:r>
          </w:p>
          <w:p w:rsidR="0099030E" w:rsidRDefault="0099030E" w:rsidP="00147D83">
            <w:r>
              <w:t>(13226, 12, '2015-05-05 10:23:21'),</w:t>
            </w:r>
          </w:p>
          <w:p w:rsidR="0099030E" w:rsidRDefault="0099030E" w:rsidP="00147D83">
            <w:r>
              <w:t>(13227, 12, '2015-05-05 10:23:24'),</w:t>
            </w:r>
          </w:p>
          <w:p w:rsidR="0099030E" w:rsidRDefault="0099030E" w:rsidP="00147D83">
            <w:r>
              <w:t>(13228, 12, '2015-05-05 10:23:27'),</w:t>
            </w:r>
          </w:p>
          <w:p w:rsidR="0099030E" w:rsidRDefault="0099030E" w:rsidP="00147D83">
            <w:r>
              <w:t>(13229, 12, '2015-05-05 10:23:30'),</w:t>
            </w:r>
          </w:p>
          <w:p w:rsidR="0099030E" w:rsidRDefault="0099030E" w:rsidP="00147D83">
            <w:r>
              <w:t>(13230, 12, '2015-05-05 10:23:33'),</w:t>
            </w:r>
          </w:p>
          <w:p w:rsidR="0099030E" w:rsidRDefault="0099030E" w:rsidP="00147D83">
            <w:r>
              <w:t>(13231, 12, '2015-05-05 10:23:36'),</w:t>
            </w:r>
          </w:p>
          <w:p w:rsidR="0099030E" w:rsidRDefault="0099030E" w:rsidP="00147D83">
            <w:r>
              <w:t>(13232, 12, '2015-05-05 10:23:39'),</w:t>
            </w:r>
          </w:p>
          <w:p w:rsidR="0099030E" w:rsidRDefault="0099030E" w:rsidP="00147D83">
            <w:r>
              <w:t>(13233, 12, '2015-05-05 10:23:42'),</w:t>
            </w:r>
          </w:p>
          <w:p w:rsidR="0099030E" w:rsidRDefault="0099030E" w:rsidP="00147D83">
            <w:r>
              <w:t>(13234, 12, '2015-05-05 10:23:45'),</w:t>
            </w:r>
          </w:p>
          <w:p w:rsidR="0099030E" w:rsidRDefault="0099030E" w:rsidP="00147D83">
            <w:r>
              <w:t>(13235, 12, '2015-05-05 10:23:48'),</w:t>
            </w:r>
          </w:p>
          <w:p w:rsidR="0099030E" w:rsidRDefault="0099030E" w:rsidP="00147D83">
            <w:r>
              <w:t>(13236, 12, '2015-05-05 10:23:51'),</w:t>
            </w:r>
          </w:p>
          <w:p w:rsidR="0099030E" w:rsidRDefault="0099030E" w:rsidP="00147D83">
            <w:r>
              <w:t>(13237, 11, '2015-05-05 10:23:54'),</w:t>
            </w:r>
          </w:p>
          <w:p w:rsidR="0099030E" w:rsidRDefault="0099030E" w:rsidP="00147D83">
            <w:r>
              <w:t>(13238, 11, '2015-05-05 10:23:57'),</w:t>
            </w:r>
          </w:p>
          <w:p w:rsidR="0099030E" w:rsidRDefault="0099030E" w:rsidP="00147D83">
            <w:r>
              <w:t>(13239, 11, '2015-05-05 10:24:00'),</w:t>
            </w:r>
          </w:p>
          <w:p w:rsidR="0099030E" w:rsidRDefault="0099030E" w:rsidP="00147D83">
            <w:r>
              <w:t>(13240, 11, '2015-05-05 10:24:03'),</w:t>
            </w:r>
          </w:p>
          <w:p w:rsidR="0099030E" w:rsidRDefault="0099030E" w:rsidP="00147D83">
            <w:r>
              <w:t>(13241, 11, '2015-05-05 10:24:06'),</w:t>
            </w:r>
          </w:p>
          <w:p w:rsidR="0099030E" w:rsidRDefault="0099030E" w:rsidP="00147D83">
            <w:r>
              <w:t>(13242, 11, '2015-05-05 10:24:09'),</w:t>
            </w:r>
          </w:p>
          <w:p w:rsidR="0099030E" w:rsidRDefault="0099030E" w:rsidP="00147D83">
            <w:r>
              <w:t>(13243, 11, '2015-05-05 10:24:12'),</w:t>
            </w:r>
          </w:p>
          <w:p w:rsidR="0099030E" w:rsidRDefault="0099030E" w:rsidP="00147D83">
            <w:r>
              <w:t>(13244, 11, '2015-05-05 10:24:15'),</w:t>
            </w:r>
          </w:p>
          <w:p w:rsidR="0099030E" w:rsidRDefault="0099030E" w:rsidP="00147D83">
            <w:r>
              <w:t>(13245, 11, '2015-05-05 10:24:18'),</w:t>
            </w:r>
          </w:p>
          <w:p w:rsidR="0099030E" w:rsidRDefault="0099030E" w:rsidP="00147D83">
            <w:r>
              <w:t>(13246, 11, '2015-05-05 10:24:21'),</w:t>
            </w:r>
          </w:p>
          <w:p w:rsidR="0099030E" w:rsidRDefault="0099030E" w:rsidP="00147D83">
            <w:r>
              <w:t>(13247, 11, '2015-05-05 10:24:24'),</w:t>
            </w:r>
          </w:p>
          <w:p w:rsidR="0099030E" w:rsidRDefault="0099030E" w:rsidP="00147D83">
            <w:r>
              <w:t>(13248, 11, '2015-05-05 10:24:27'),</w:t>
            </w:r>
          </w:p>
          <w:p w:rsidR="0099030E" w:rsidRDefault="0099030E" w:rsidP="00147D83">
            <w:r>
              <w:t>(13249, 11, '2015-05-05 10:24:30'),</w:t>
            </w:r>
          </w:p>
          <w:p w:rsidR="0099030E" w:rsidRDefault="0099030E" w:rsidP="00147D83">
            <w:r>
              <w:t>(13250, 11, '2015-05-05 10:24:33'),</w:t>
            </w:r>
          </w:p>
          <w:p w:rsidR="0099030E" w:rsidRDefault="0099030E" w:rsidP="00147D83">
            <w:r>
              <w:t>(13251, 11, '2015-05-05 10:24:36'),</w:t>
            </w:r>
          </w:p>
          <w:p w:rsidR="0099030E" w:rsidRDefault="0099030E" w:rsidP="00147D83">
            <w:r>
              <w:t>(13252, 11, '2015-05-05 10:24:39'),</w:t>
            </w:r>
          </w:p>
          <w:p w:rsidR="0099030E" w:rsidRDefault="0099030E" w:rsidP="00147D83">
            <w:r>
              <w:t>(13253, 11, '2015-05-05 10:24:42'),</w:t>
            </w:r>
          </w:p>
          <w:p w:rsidR="0099030E" w:rsidRDefault="0099030E" w:rsidP="00147D83">
            <w:r>
              <w:t>(13254, 11, '2015-05-05 10:24:46'),</w:t>
            </w:r>
          </w:p>
          <w:p w:rsidR="0099030E" w:rsidRDefault="0099030E" w:rsidP="00147D83">
            <w:r>
              <w:t>(13255, 11, '2015-05-05 10:24:49'),</w:t>
            </w:r>
          </w:p>
          <w:p w:rsidR="0099030E" w:rsidRDefault="0099030E" w:rsidP="00147D83">
            <w:r>
              <w:t>(13256, 11, '2015-05-05 10:24:52'),</w:t>
            </w:r>
          </w:p>
          <w:p w:rsidR="0099030E" w:rsidRDefault="0099030E" w:rsidP="00147D83">
            <w:r>
              <w:t>(13257, 11, '2015-05-05 10:24:55'),</w:t>
            </w:r>
          </w:p>
          <w:p w:rsidR="0099030E" w:rsidRDefault="0099030E" w:rsidP="00147D83">
            <w:r>
              <w:t>(13258, 11, '2015-05-05 10:24:58'),</w:t>
            </w:r>
          </w:p>
          <w:p w:rsidR="0099030E" w:rsidRDefault="0099030E" w:rsidP="00147D83">
            <w:r>
              <w:t>(13259, 11, '2015-05-05 10:25:01'),</w:t>
            </w:r>
          </w:p>
          <w:p w:rsidR="0099030E" w:rsidRDefault="0099030E" w:rsidP="00147D83">
            <w:r>
              <w:t>(13260, 11, '2015-05-05 10:25:04'),</w:t>
            </w:r>
          </w:p>
          <w:p w:rsidR="0099030E" w:rsidRDefault="0099030E" w:rsidP="00147D83">
            <w:r>
              <w:t>(13261, 11, '2015-05-05 10:25:07'),</w:t>
            </w:r>
          </w:p>
          <w:p w:rsidR="0099030E" w:rsidRDefault="0099030E" w:rsidP="00147D83">
            <w:r>
              <w:t>(13262, 11, '2015-05-05 10:25:10'),</w:t>
            </w:r>
          </w:p>
          <w:p w:rsidR="0099030E" w:rsidRDefault="0099030E" w:rsidP="00147D83">
            <w:r>
              <w:t>(13263, 11, '2015-05-05 10:25:13'),</w:t>
            </w:r>
          </w:p>
          <w:p w:rsidR="0099030E" w:rsidRDefault="0099030E" w:rsidP="00147D83">
            <w:r>
              <w:t>(13264, 11, '2015-05-05 10:25:16'),</w:t>
            </w:r>
          </w:p>
          <w:p w:rsidR="0099030E" w:rsidRDefault="0099030E" w:rsidP="00147D83">
            <w:r>
              <w:t>(13265, 11, '2015-05-05 10:25:19'),</w:t>
            </w:r>
          </w:p>
          <w:p w:rsidR="0099030E" w:rsidRDefault="0099030E" w:rsidP="00147D83">
            <w:r>
              <w:t>(13266, 11, '2015-05-05 10:25:22'),</w:t>
            </w:r>
          </w:p>
          <w:p w:rsidR="0099030E" w:rsidRDefault="0099030E" w:rsidP="00147D83">
            <w:r>
              <w:t>(13267, 11, '2015-05-05 10:25:25'),</w:t>
            </w:r>
          </w:p>
          <w:p w:rsidR="0099030E" w:rsidRDefault="0099030E" w:rsidP="00147D83">
            <w:r>
              <w:t>(13268, 11, '2015-05-05 10:25:28'),</w:t>
            </w:r>
          </w:p>
          <w:p w:rsidR="0099030E" w:rsidRDefault="0099030E" w:rsidP="00147D83">
            <w:r>
              <w:t>(13269, 11, '2015-05-05 10:25:31'),</w:t>
            </w:r>
          </w:p>
          <w:p w:rsidR="0099030E" w:rsidRDefault="0099030E" w:rsidP="00147D83">
            <w:r>
              <w:t>(13270, 11, '2015-05-05 10:25:34'),</w:t>
            </w:r>
          </w:p>
          <w:p w:rsidR="0099030E" w:rsidRDefault="0099030E" w:rsidP="00147D83">
            <w:r>
              <w:t>(13271, 11, '2015-05-05 10:25:37'),</w:t>
            </w:r>
          </w:p>
          <w:p w:rsidR="0099030E" w:rsidRDefault="0099030E" w:rsidP="00147D83">
            <w:r>
              <w:t>(13272, 11, '2015-05-05 10:25:40'),</w:t>
            </w:r>
          </w:p>
          <w:p w:rsidR="0099030E" w:rsidRDefault="0099030E" w:rsidP="00147D83">
            <w:r>
              <w:t>(13273, 11, '2015-05-05 10:25:43'),</w:t>
            </w:r>
          </w:p>
          <w:p w:rsidR="0099030E" w:rsidRDefault="0099030E" w:rsidP="00147D83">
            <w:r>
              <w:t>(13274, 11, '2015-05-05 10:25:46'),</w:t>
            </w:r>
          </w:p>
          <w:p w:rsidR="0099030E" w:rsidRDefault="0099030E" w:rsidP="00147D83">
            <w:r>
              <w:t>(13275, 11, '2015-05-05 10:25:49'),</w:t>
            </w:r>
          </w:p>
          <w:p w:rsidR="0099030E" w:rsidRDefault="0099030E" w:rsidP="00147D83">
            <w:r>
              <w:t>(13276, 11, '2015-05-05 10:25:52'),</w:t>
            </w:r>
          </w:p>
          <w:p w:rsidR="0099030E" w:rsidRDefault="0099030E" w:rsidP="00147D83">
            <w:r>
              <w:t>(13277, 11, '2015-05-05 10:25:55'),</w:t>
            </w:r>
          </w:p>
          <w:p w:rsidR="0099030E" w:rsidRDefault="0099030E" w:rsidP="00147D83">
            <w:r>
              <w:t>(13278, 11, '2015-05-05 10:25:58'),</w:t>
            </w:r>
          </w:p>
          <w:p w:rsidR="0099030E" w:rsidRDefault="0099030E" w:rsidP="00147D83">
            <w:r>
              <w:t>(13279, 10, '2015-05-05 10:26:01'),</w:t>
            </w:r>
          </w:p>
          <w:p w:rsidR="0099030E" w:rsidRDefault="0099030E" w:rsidP="00147D83">
            <w:r>
              <w:t>(13280, 10, '2015-05-05 10:26:04'),</w:t>
            </w:r>
          </w:p>
          <w:p w:rsidR="0099030E" w:rsidRDefault="0099030E" w:rsidP="00147D83">
            <w:r>
              <w:t>(13281, 10, '2015-05-05 10:26:07'),</w:t>
            </w:r>
          </w:p>
          <w:p w:rsidR="0099030E" w:rsidRDefault="0099030E" w:rsidP="00147D83">
            <w:r>
              <w:t>(13282, 10, '2015-05-05 10:26:10'),</w:t>
            </w:r>
          </w:p>
          <w:p w:rsidR="0099030E" w:rsidRDefault="0099030E" w:rsidP="00147D83">
            <w:r>
              <w:t>(13283, 10, '2015-05-05 10:26:13'),</w:t>
            </w:r>
          </w:p>
          <w:p w:rsidR="0099030E" w:rsidRDefault="0099030E" w:rsidP="00147D83">
            <w:r>
              <w:t>(13284, 10, '2015-05-05 10:26:17'),</w:t>
            </w:r>
          </w:p>
          <w:p w:rsidR="0099030E" w:rsidRDefault="0099030E" w:rsidP="00147D83">
            <w:r>
              <w:t>(13285, 10, '2015-05-05 10:26:20'),</w:t>
            </w:r>
          </w:p>
          <w:p w:rsidR="0099030E" w:rsidRDefault="0099030E" w:rsidP="00147D83">
            <w:r>
              <w:t>(13286, 10, '2015-05-05 10:26:23'),</w:t>
            </w:r>
          </w:p>
          <w:p w:rsidR="0099030E" w:rsidRDefault="0099030E" w:rsidP="00147D83">
            <w:r>
              <w:t>(13287, 10, '2015-05-05 10:26:26'),</w:t>
            </w:r>
          </w:p>
          <w:p w:rsidR="0099030E" w:rsidRDefault="0099030E" w:rsidP="00147D83">
            <w:r>
              <w:t>(13288, 10, '2015-05-05 10:26:29'),</w:t>
            </w:r>
          </w:p>
          <w:p w:rsidR="0099030E" w:rsidRDefault="0099030E" w:rsidP="00147D83">
            <w:r>
              <w:t>(13289, 10, '2015-05-05 10:26:32'),</w:t>
            </w:r>
          </w:p>
          <w:p w:rsidR="0099030E" w:rsidRDefault="0099030E" w:rsidP="00147D83">
            <w:r>
              <w:t>(13290, 10, '2015-05-05 10:26:35'),</w:t>
            </w:r>
          </w:p>
          <w:p w:rsidR="0099030E" w:rsidRDefault="0099030E" w:rsidP="00147D83">
            <w:r>
              <w:t>(13291, 10, '2015-05-05 10:26:38'),</w:t>
            </w:r>
          </w:p>
          <w:p w:rsidR="0099030E" w:rsidRDefault="0099030E" w:rsidP="00147D83">
            <w:r>
              <w:t>(13292, 10, '2015-05-05 10:26:41'),</w:t>
            </w:r>
          </w:p>
          <w:p w:rsidR="0099030E" w:rsidRDefault="0099030E" w:rsidP="00147D83">
            <w:r>
              <w:t>(13293, 10, '2015-05-05 10:26:44'),</w:t>
            </w:r>
          </w:p>
          <w:p w:rsidR="0099030E" w:rsidRDefault="0099030E" w:rsidP="00147D83">
            <w:r>
              <w:t>(13294, 10, '2015-05-05 10:26:47'),</w:t>
            </w:r>
          </w:p>
          <w:p w:rsidR="0099030E" w:rsidRDefault="0099030E" w:rsidP="00147D83">
            <w:r>
              <w:t>(13295, 10, '2015-05-05 10:26:50'),</w:t>
            </w:r>
          </w:p>
          <w:p w:rsidR="0099030E" w:rsidRDefault="0099030E" w:rsidP="00147D83">
            <w:r>
              <w:t>(13296, 10, '2015-05-05 10:26:53'),</w:t>
            </w:r>
          </w:p>
          <w:p w:rsidR="0099030E" w:rsidRDefault="0099030E" w:rsidP="00147D83">
            <w:r>
              <w:t>(13297, 10, '2015-05-05 10:26:56'),</w:t>
            </w:r>
          </w:p>
          <w:p w:rsidR="0099030E" w:rsidRDefault="0099030E" w:rsidP="00147D83">
            <w:r>
              <w:t>(13298, 10, '2015-05-05 10:26:59'),</w:t>
            </w:r>
          </w:p>
          <w:p w:rsidR="0099030E" w:rsidRDefault="0099030E" w:rsidP="00147D83">
            <w:r>
              <w:t>(13299, 10, '2015-05-05 10:27:02'),</w:t>
            </w:r>
          </w:p>
          <w:p w:rsidR="0099030E" w:rsidRDefault="0099030E" w:rsidP="00147D83">
            <w:r>
              <w:t>(13300, 10, '2015-05-05 10:27:05'),</w:t>
            </w:r>
          </w:p>
          <w:p w:rsidR="0099030E" w:rsidRDefault="0099030E" w:rsidP="00147D83">
            <w:r>
              <w:t>(13301, 10, '2015-05-05 10:27:08'),</w:t>
            </w:r>
          </w:p>
          <w:p w:rsidR="0099030E" w:rsidRDefault="0099030E" w:rsidP="00147D83">
            <w:r>
              <w:t>(13302, 10, '2015-05-05 10:27:11'),</w:t>
            </w:r>
          </w:p>
          <w:p w:rsidR="0099030E" w:rsidRDefault="0099030E" w:rsidP="00147D83">
            <w:r>
              <w:t>(13303, 10, '2015-05-05 10:27:14'),</w:t>
            </w:r>
          </w:p>
          <w:p w:rsidR="0099030E" w:rsidRDefault="0099030E" w:rsidP="00147D83">
            <w:r>
              <w:t>(13304, 10, '2015-05-05 10:27:17'),</w:t>
            </w:r>
          </w:p>
          <w:p w:rsidR="0099030E" w:rsidRDefault="0099030E" w:rsidP="00147D83">
            <w:r>
              <w:t>(13305, 10, '2015-05-05 10:27:20'),</w:t>
            </w:r>
          </w:p>
          <w:p w:rsidR="0099030E" w:rsidRDefault="0099030E" w:rsidP="00147D83">
            <w:r>
              <w:t>(13306, 10, '2015-05-05 10:27:23'),</w:t>
            </w:r>
          </w:p>
          <w:p w:rsidR="0099030E" w:rsidRDefault="0099030E" w:rsidP="00147D83">
            <w:r>
              <w:t>(13307, 10, '2015-05-05 10:27:26'),</w:t>
            </w:r>
          </w:p>
          <w:p w:rsidR="0099030E" w:rsidRDefault="0099030E" w:rsidP="00147D83">
            <w:r>
              <w:t>(13308, 10, '2015-05-05 10:27:29'),</w:t>
            </w:r>
          </w:p>
          <w:p w:rsidR="0099030E" w:rsidRDefault="0099030E" w:rsidP="00147D83">
            <w:r>
              <w:t>(13309, 10, '2015-05-05 10:27:32'),</w:t>
            </w:r>
          </w:p>
          <w:p w:rsidR="0099030E" w:rsidRDefault="0099030E" w:rsidP="00147D83">
            <w:r>
              <w:t>(13310, 10, '2015-05-05 10:27:35'),</w:t>
            </w:r>
          </w:p>
          <w:p w:rsidR="0099030E" w:rsidRDefault="0099030E" w:rsidP="00147D83">
            <w:r>
              <w:t>(13311, 10, '2015-05-05 10:27:38'),</w:t>
            </w:r>
          </w:p>
          <w:p w:rsidR="0099030E" w:rsidRDefault="0099030E" w:rsidP="00147D83">
            <w:r>
              <w:t>(13312, 10, '2015-05-05 10:27:41'),</w:t>
            </w:r>
          </w:p>
          <w:p w:rsidR="0099030E" w:rsidRDefault="0099030E" w:rsidP="00147D83">
            <w:r>
              <w:t>(13313, 10, '2015-05-05 10:27:44'),</w:t>
            </w:r>
          </w:p>
          <w:p w:rsidR="0099030E" w:rsidRDefault="0099030E" w:rsidP="00147D83">
            <w:r>
              <w:t>(13314, 10, '2015-05-05 10:27:48'),</w:t>
            </w:r>
          </w:p>
          <w:p w:rsidR="0099030E" w:rsidRDefault="0099030E" w:rsidP="00147D83">
            <w:r>
              <w:t>(13315, 10, '2015-05-05 10:27:51'),</w:t>
            </w:r>
          </w:p>
          <w:p w:rsidR="0099030E" w:rsidRDefault="0099030E" w:rsidP="00147D83">
            <w:r>
              <w:t>(13316, 10, '2015-05-05 10:27:54'),</w:t>
            </w:r>
          </w:p>
          <w:p w:rsidR="0099030E" w:rsidRDefault="0099030E" w:rsidP="00147D83">
            <w:r>
              <w:t>(13317, 10, '2015-05-05 10:27:57'),</w:t>
            </w:r>
          </w:p>
          <w:p w:rsidR="0099030E" w:rsidRDefault="0099030E" w:rsidP="00147D83">
            <w:r>
              <w:t>(13318, 10, '2015-05-05 10:28:00'),</w:t>
            </w:r>
          </w:p>
          <w:p w:rsidR="0099030E" w:rsidRDefault="0099030E" w:rsidP="00147D83">
            <w:r>
              <w:t>(13319, 10, '2015-05-05 10:28:03'),</w:t>
            </w:r>
          </w:p>
          <w:p w:rsidR="0099030E" w:rsidRDefault="0099030E" w:rsidP="00147D83">
            <w:r>
              <w:t>(13320, 10, '2015-05-05 10:28:06'),</w:t>
            </w:r>
          </w:p>
          <w:p w:rsidR="0099030E" w:rsidRDefault="0099030E" w:rsidP="00147D83">
            <w:r>
              <w:t>(13321, 10, '2015-05-05 10:28:09'),</w:t>
            </w:r>
          </w:p>
          <w:p w:rsidR="0099030E" w:rsidRDefault="0099030E" w:rsidP="00147D83">
            <w:r>
              <w:t>(13322, 10, '2015-05-05 10:28:12'),</w:t>
            </w:r>
          </w:p>
          <w:p w:rsidR="0099030E" w:rsidRDefault="0099030E" w:rsidP="00147D83">
            <w:r>
              <w:t>(13323, 10, '2015-05-05 10:28:15'),</w:t>
            </w:r>
          </w:p>
          <w:p w:rsidR="0099030E" w:rsidRDefault="0099030E" w:rsidP="00147D83">
            <w:r>
              <w:t>(13324, 10, '2015-05-05 10:28:18'),</w:t>
            </w:r>
          </w:p>
          <w:p w:rsidR="0099030E" w:rsidRDefault="0099030E" w:rsidP="00147D83">
            <w:r>
              <w:t>(13325, 10, '2015-05-05 10:28:21'),</w:t>
            </w:r>
          </w:p>
          <w:p w:rsidR="0099030E" w:rsidRDefault="0099030E" w:rsidP="00147D83">
            <w:r>
              <w:t>(13326, 10, '2015-05-05 10:28:24'),</w:t>
            </w:r>
          </w:p>
          <w:p w:rsidR="0099030E" w:rsidRDefault="0099030E" w:rsidP="00147D83">
            <w:r>
              <w:t>(13327, 10, '2015-05-05 10:28:27'),</w:t>
            </w:r>
          </w:p>
          <w:p w:rsidR="0099030E" w:rsidRDefault="0099030E" w:rsidP="00147D83">
            <w:r>
              <w:t>(13328, 10, '2015-05-05 10:28:30'),</w:t>
            </w:r>
          </w:p>
          <w:p w:rsidR="0099030E" w:rsidRDefault="0099030E" w:rsidP="00147D83">
            <w:r>
              <w:t>(13329, 10, '2015-05-05 10:28:33'),</w:t>
            </w:r>
          </w:p>
          <w:p w:rsidR="0099030E" w:rsidRDefault="0099030E" w:rsidP="00147D83">
            <w:r>
              <w:t>(13330, 10, '2015-05-05 10:28:36'),</w:t>
            </w:r>
          </w:p>
          <w:p w:rsidR="0099030E" w:rsidRDefault="0099030E" w:rsidP="00147D83">
            <w:r>
              <w:t>(13331, 10, '2015-05-05 10:28:39'),</w:t>
            </w:r>
          </w:p>
          <w:p w:rsidR="0099030E" w:rsidRDefault="0099030E" w:rsidP="00147D83">
            <w:r>
              <w:t>(13332, 10, '2015-05-05 10:28:42'),</w:t>
            </w:r>
          </w:p>
          <w:p w:rsidR="0099030E" w:rsidRDefault="0099030E" w:rsidP="00147D83">
            <w:r>
              <w:t>(13333, 10, '2015-05-05 10:28:45'),</w:t>
            </w:r>
          </w:p>
          <w:p w:rsidR="0099030E" w:rsidRDefault="0099030E" w:rsidP="00147D83">
            <w:r>
              <w:t>(13334, 10, '2015-05-05 10:28:48'),</w:t>
            </w:r>
          </w:p>
          <w:p w:rsidR="0099030E" w:rsidRDefault="0099030E" w:rsidP="00147D83">
            <w:r>
              <w:t>(13335, 10, '2015-05-05 10:28:51'),</w:t>
            </w:r>
          </w:p>
          <w:p w:rsidR="0099030E" w:rsidRDefault="0099030E" w:rsidP="00147D83">
            <w:r>
              <w:t>(13336, 9, '2015-05-05 10:28:54'),</w:t>
            </w:r>
          </w:p>
          <w:p w:rsidR="0099030E" w:rsidRDefault="0099030E" w:rsidP="00147D83">
            <w:r>
              <w:t>(13337, 9, '2015-05-05 10:28:57'),</w:t>
            </w:r>
          </w:p>
          <w:p w:rsidR="0099030E" w:rsidRDefault="0099030E" w:rsidP="00147D83">
            <w:r>
              <w:t>(13338, 9, '2015-05-05 10:29:00'),</w:t>
            </w:r>
          </w:p>
          <w:p w:rsidR="0099030E" w:rsidRDefault="0099030E" w:rsidP="00147D83">
            <w:r>
              <w:t>(13339, 9, '2015-05-05 10:29:03'),</w:t>
            </w:r>
          </w:p>
          <w:p w:rsidR="0099030E" w:rsidRDefault="0099030E" w:rsidP="00147D83">
            <w:r>
              <w:t>(13340, 9, '2015-05-05 10:29:06'),</w:t>
            </w:r>
          </w:p>
          <w:p w:rsidR="0099030E" w:rsidRDefault="0099030E" w:rsidP="00147D83">
            <w:r>
              <w:t>(13341, 9, '2015-05-05 10:29:09'),</w:t>
            </w:r>
          </w:p>
          <w:p w:rsidR="0099030E" w:rsidRDefault="0099030E" w:rsidP="00147D83">
            <w:r>
              <w:t>(13342, 9, '2015-05-05 10:29:12'),</w:t>
            </w:r>
          </w:p>
          <w:p w:rsidR="0099030E" w:rsidRDefault="0099030E" w:rsidP="00147D83">
            <w:r>
              <w:t>(13343, 9, '2015-05-05 10:29:16'),</w:t>
            </w:r>
          </w:p>
          <w:p w:rsidR="0099030E" w:rsidRDefault="0099030E" w:rsidP="00147D83">
            <w:r>
              <w:t>(13344, 9, '2015-05-05 10:29:19'),</w:t>
            </w:r>
          </w:p>
          <w:p w:rsidR="0099030E" w:rsidRDefault="0099030E" w:rsidP="00147D83">
            <w:r>
              <w:t>(13345, 9, '2015-05-05 10:29:22'),</w:t>
            </w:r>
          </w:p>
          <w:p w:rsidR="0099030E" w:rsidRDefault="0099030E" w:rsidP="00147D83">
            <w:r>
              <w:t>(13346, 9, '2015-05-05 10:29:25'),</w:t>
            </w:r>
          </w:p>
          <w:p w:rsidR="0099030E" w:rsidRDefault="0099030E" w:rsidP="00147D83">
            <w:r>
              <w:t>(13347, 9, '2015-05-05 10:29:28'),</w:t>
            </w:r>
          </w:p>
          <w:p w:rsidR="0099030E" w:rsidRDefault="0099030E" w:rsidP="00147D83">
            <w:r>
              <w:t>(13348, 9, '2015-05-05 10:29:31'),</w:t>
            </w:r>
          </w:p>
          <w:p w:rsidR="0099030E" w:rsidRDefault="0099030E" w:rsidP="00147D83">
            <w:r>
              <w:t>(13349, 9, '2015-05-05 10:29:34'),</w:t>
            </w:r>
          </w:p>
          <w:p w:rsidR="0099030E" w:rsidRDefault="0099030E" w:rsidP="00147D83">
            <w:r>
              <w:t>(13350, 9, '2015-05-05 10:29:37'),</w:t>
            </w:r>
          </w:p>
          <w:p w:rsidR="0099030E" w:rsidRDefault="0099030E" w:rsidP="00147D83">
            <w:r>
              <w:t>(13351, 9, '2015-05-05 10:29:40'),</w:t>
            </w:r>
          </w:p>
          <w:p w:rsidR="0099030E" w:rsidRDefault="0099030E" w:rsidP="00147D83">
            <w:r>
              <w:t>(13352, 9, '2015-05-05 10:29:43'),</w:t>
            </w:r>
          </w:p>
          <w:p w:rsidR="0099030E" w:rsidRDefault="0099030E" w:rsidP="00147D83">
            <w:r>
              <w:t>(13353, 9, '2015-05-05 10:29:46'),</w:t>
            </w:r>
          </w:p>
          <w:p w:rsidR="0099030E" w:rsidRDefault="0099030E" w:rsidP="00147D83">
            <w:r>
              <w:t>(13354, 9, '2015-05-05 10:29:49'),</w:t>
            </w:r>
          </w:p>
          <w:p w:rsidR="0099030E" w:rsidRDefault="0099030E" w:rsidP="00147D83">
            <w:r>
              <w:t>(13355, 9, '2015-05-05 10:29:52'),</w:t>
            </w:r>
          </w:p>
          <w:p w:rsidR="0099030E" w:rsidRDefault="0099030E" w:rsidP="00147D83">
            <w:r>
              <w:t>(13356, 9, '2015-05-05 10:29:55'),</w:t>
            </w:r>
          </w:p>
          <w:p w:rsidR="0099030E" w:rsidRDefault="0099030E" w:rsidP="00147D83">
            <w:r>
              <w:t>(13357, 9, '2015-05-05 10:29:58'),</w:t>
            </w:r>
          </w:p>
          <w:p w:rsidR="0099030E" w:rsidRDefault="0099030E" w:rsidP="00147D83">
            <w:r>
              <w:t>(13358, 9, '2015-05-05 10:30:01'),</w:t>
            </w:r>
          </w:p>
          <w:p w:rsidR="0099030E" w:rsidRDefault="0099030E" w:rsidP="00147D83">
            <w:r>
              <w:t>(13359, 9, '2015-05-05 10:30:04'),</w:t>
            </w:r>
          </w:p>
          <w:p w:rsidR="0099030E" w:rsidRDefault="0099030E" w:rsidP="00147D83">
            <w:r>
              <w:t>(13360, 9, '2015-05-05 10:30:07'),</w:t>
            </w:r>
          </w:p>
          <w:p w:rsidR="0099030E" w:rsidRDefault="0099030E" w:rsidP="00147D83">
            <w:r>
              <w:t>(13361, 9, '2015-05-05 10:30:10'),</w:t>
            </w:r>
          </w:p>
          <w:p w:rsidR="0099030E" w:rsidRDefault="0099030E" w:rsidP="00147D83">
            <w:r>
              <w:t>(13362, 9, '2015-05-05 10:30:13'),</w:t>
            </w:r>
          </w:p>
          <w:p w:rsidR="0099030E" w:rsidRDefault="0099030E" w:rsidP="00147D83">
            <w:r>
              <w:t>(13363, 9, '2015-05-05 10:30:16'),</w:t>
            </w:r>
          </w:p>
          <w:p w:rsidR="0099030E" w:rsidRDefault="0099030E" w:rsidP="00147D83">
            <w:r>
              <w:t>(13364, 9, '2015-05-05 10:30:19'),</w:t>
            </w:r>
          </w:p>
          <w:p w:rsidR="0099030E" w:rsidRDefault="0099030E" w:rsidP="00147D83">
            <w:r>
              <w:t>(13365, 9, '2015-05-05 10:30:22'),</w:t>
            </w:r>
          </w:p>
          <w:p w:rsidR="0099030E" w:rsidRDefault="0099030E" w:rsidP="00147D83">
            <w:r>
              <w:t>(13366, 8, '2015-05-05 10:30:25'),</w:t>
            </w:r>
          </w:p>
          <w:p w:rsidR="0099030E" w:rsidRDefault="0099030E" w:rsidP="00147D83">
            <w:r>
              <w:t>(13367, 9, '2015-05-05 10:30:28'),</w:t>
            </w:r>
          </w:p>
          <w:p w:rsidR="0099030E" w:rsidRDefault="0099030E" w:rsidP="00147D83">
            <w:r>
              <w:t>(13368, 8, '2015-05-05 10:30:31'),</w:t>
            </w:r>
          </w:p>
          <w:p w:rsidR="0099030E" w:rsidRDefault="0099030E" w:rsidP="00147D83">
            <w:r>
              <w:t>(13369, 8, '2015-05-05 10:30:34'),</w:t>
            </w:r>
          </w:p>
          <w:p w:rsidR="0099030E" w:rsidRDefault="0099030E" w:rsidP="00147D83">
            <w:r>
              <w:t>(13370, 8, '2015-05-05 10:30:37'),</w:t>
            </w:r>
          </w:p>
          <w:p w:rsidR="0099030E" w:rsidRDefault="0099030E" w:rsidP="00147D83">
            <w:r>
              <w:t>(13371, 8, '2015-05-05 10:30:40'),</w:t>
            </w:r>
          </w:p>
          <w:p w:rsidR="0099030E" w:rsidRDefault="0099030E" w:rsidP="00147D83">
            <w:r>
              <w:t>(13372, 8, '2015-05-05 10:30:43'),</w:t>
            </w:r>
          </w:p>
          <w:p w:rsidR="0099030E" w:rsidRDefault="0099030E" w:rsidP="00147D83">
            <w:r>
              <w:t>(13373, 8, '2015-05-05 10:30:47'),</w:t>
            </w:r>
          </w:p>
          <w:p w:rsidR="0099030E" w:rsidRDefault="0099030E" w:rsidP="00147D83">
            <w:r>
              <w:t>(13374, 8, '2015-05-05 10:30:50'),</w:t>
            </w:r>
          </w:p>
          <w:p w:rsidR="0099030E" w:rsidRDefault="0099030E" w:rsidP="00147D83">
            <w:r>
              <w:t>(13375, 8, '2015-05-05 10:30:53'),</w:t>
            </w:r>
          </w:p>
          <w:p w:rsidR="0099030E" w:rsidRDefault="0099030E" w:rsidP="00147D83">
            <w:r>
              <w:t>(13376, 8, '2015-05-05 10:30:56'),</w:t>
            </w:r>
          </w:p>
          <w:p w:rsidR="0099030E" w:rsidRDefault="0099030E" w:rsidP="00147D83">
            <w:r>
              <w:t>(13377, 8, '2015-05-05 10:30:59'),</w:t>
            </w:r>
          </w:p>
          <w:p w:rsidR="0099030E" w:rsidRDefault="0099030E" w:rsidP="00147D83">
            <w:r>
              <w:t>(13378, 8, '2015-05-05 10:31:02'),</w:t>
            </w:r>
          </w:p>
          <w:p w:rsidR="0099030E" w:rsidRDefault="0099030E" w:rsidP="00147D83">
            <w:r>
              <w:t>(13379, 8, '2015-05-05 10:31:05'),</w:t>
            </w:r>
          </w:p>
          <w:p w:rsidR="0099030E" w:rsidRDefault="0099030E" w:rsidP="00147D83">
            <w:r>
              <w:t>(13380, 8, '2015-05-05 10:31:08'),</w:t>
            </w:r>
          </w:p>
          <w:p w:rsidR="0099030E" w:rsidRDefault="0099030E" w:rsidP="00147D83">
            <w:r>
              <w:t>(13381, 8, '2015-05-05 10:31:11'),</w:t>
            </w:r>
          </w:p>
          <w:p w:rsidR="0099030E" w:rsidRDefault="0099030E" w:rsidP="00147D83">
            <w:r>
              <w:t>(13382, 8, '2015-05-05 10:31:14'),</w:t>
            </w:r>
          </w:p>
          <w:p w:rsidR="0099030E" w:rsidRDefault="0099030E" w:rsidP="00147D83">
            <w:r>
              <w:t>(13383, 8, '2015-05-05 10:31:17'),</w:t>
            </w:r>
          </w:p>
          <w:p w:rsidR="0099030E" w:rsidRDefault="0099030E" w:rsidP="00147D83">
            <w:r>
              <w:t>(13384, 8, '2015-05-05 10:31:20'),</w:t>
            </w:r>
          </w:p>
          <w:p w:rsidR="0099030E" w:rsidRDefault="0099030E" w:rsidP="00147D83">
            <w:r>
              <w:t>(13385, 8, '2015-05-05 10:31:23'),</w:t>
            </w:r>
          </w:p>
          <w:p w:rsidR="0099030E" w:rsidRDefault="0099030E" w:rsidP="00147D83">
            <w:r>
              <w:t>(13386, 8, '2015-05-05 10:31:26'),</w:t>
            </w:r>
          </w:p>
          <w:p w:rsidR="0099030E" w:rsidRDefault="0099030E" w:rsidP="00147D83">
            <w:r>
              <w:t>(13387, 8, '2015-05-05 10:31:29'),</w:t>
            </w:r>
          </w:p>
          <w:p w:rsidR="0099030E" w:rsidRDefault="0099030E" w:rsidP="00147D83">
            <w:r>
              <w:t>(13388, 8, '2015-05-05 10:31:32'),</w:t>
            </w:r>
          </w:p>
          <w:p w:rsidR="0099030E" w:rsidRDefault="0099030E" w:rsidP="00147D83">
            <w:r>
              <w:t>(13389, 8, '2015-05-05 10:31:35'),</w:t>
            </w:r>
          </w:p>
          <w:p w:rsidR="0099030E" w:rsidRDefault="0099030E" w:rsidP="00147D83">
            <w:r>
              <w:t>(13390, 8, '2015-05-05 10:31:38'),</w:t>
            </w:r>
          </w:p>
          <w:p w:rsidR="0099030E" w:rsidRDefault="0099030E" w:rsidP="00147D83">
            <w:r>
              <w:t>(13391, 8, '2015-05-05 10:31:41'),</w:t>
            </w:r>
          </w:p>
          <w:p w:rsidR="0099030E" w:rsidRDefault="0099030E" w:rsidP="00147D83">
            <w:r>
              <w:t>(13392, 8, '2015-05-05 10:31:44'),</w:t>
            </w:r>
          </w:p>
          <w:p w:rsidR="0099030E" w:rsidRDefault="0099030E" w:rsidP="00147D83">
            <w:r>
              <w:t>(13393, 8, '2015-05-05 10:31:47'),</w:t>
            </w:r>
          </w:p>
          <w:p w:rsidR="0099030E" w:rsidRDefault="0099030E" w:rsidP="00147D83">
            <w:r>
              <w:t>(13394, 8, '2015-05-05 10:31:50'),</w:t>
            </w:r>
          </w:p>
          <w:p w:rsidR="0099030E" w:rsidRDefault="0099030E" w:rsidP="00147D83">
            <w:r>
              <w:t>(13395, 8, '2015-05-05 10:31:53'),</w:t>
            </w:r>
          </w:p>
          <w:p w:rsidR="0099030E" w:rsidRDefault="0099030E" w:rsidP="00147D83">
            <w:r>
              <w:t>(13396, 8, '2015-05-05 10:31:56'),</w:t>
            </w:r>
          </w:p>
          <w:p w:rsidR="0099030E" w:rsidRDefault="0099030E" w:rsidP="00147D83">
            <w:r>
              <w:t>(13397, 8, '2015-05-05 10:31:59'),</w:t>
            </w:r>
          </w:p>
          <w:p w:rsidR="0099030E" w:rsidRDefault="0099030E" w:rsidP="00147D83">
            <w:r>
              <w:t>(13398, 8, '2015-05-05 10:32:02'),</w:t>
            </w:r>
          </w:p>
          <w:p w:rsidR="0099030E" w:rsidRDefault="0099030E" w:rsidP="00147D83">
            <w:r>
              <w:t>(13399, 8, '2015-05-05 10:32:05'),</w:t>
            </w:r>
          </w:p>
          <w:p w:rsidR="0099030E" w:rsidRDefault="0099030E" w:rsidP="00147D83">
            <w:r>
              <w:t>(13400, 8, '2015-05-05 10:32:08'),</w:t>
            </w:r>
          </w:p>
          <w:p w:rsidR="0099030E" w:rsidRDefault="0099030E" w:rsidP="00147D83">
            <w:r>
              <w:t>(13401, 8, '2015-05-05 10:32:11'),</w:t>
            </w:r>
          </w:p>
          <w:p w:rsidR="0099030E" w:rsidRDefault="0099030E" w:rsidP="00147D83">
            <w:r>
              <w:t>(13402, 8, '2015-05-05 10:32:14'),</w:t>
            </w:r>
          </w:p>
          <w:p w:rsidR="0099030E" w:rsidRDefault="0099030E" w:rsidP="00147D83">
            <w:r>
              <w:t>(13403, 8, '2015-05-05 10:32:18'),</w:t>
            </w:r>
          </w:p>
          <w:p w:rsidR="0099030E" w:rsidRDefault="0099030E" w:rsidP="00147D83">
            <w:r>
              <w:t>(13404, 8, '2015-05-05 10:32:21'),</w:t>
            </w:r>
          </w:p>
          <w:p w:rsidR="0099030E" w:rsidRDefault="0099030E" w:rsidP="00147D83">
            <w:r>
              <w:t>(13405, 8, '2015-05-05 10:32:24'),</w:t>
            </w:r>
          </w:p>
          <w:p w:rsidR="0099030E" w:rsidRDefault="0099030E" w:rsidP="00147D83">
            <w:r>
              <w:t>(13406, 8, '2015-05-05 10:32:27'),</w:t>
            </w:r>
          </w:p>
          <w:p w:rsidR="0099030E" w:rsidRDefault="0099030E" w:rsidP="00147D83">
            <w:r>
              <w:t>(13407, 8, '2015-05-05 10:32:30'),</w:t>
            </w:r>
          </w:p>
          <w:p w:rsidR="0099030E" w:rsidRDefault="0099030E" w:rsidP="00147D83">
            <w:r>
              <w:t>(13408, 8, '2015-05-05 10:32:33'),</w:t>
            </w:r>
          </w:p>
          <w:p w:rsidR="0099030E" w:rsidRDefault="0099030E" w:rsidP="00147D83">
            <w:r>
              <w:t>(13409, 8, '2015-05-05 10:32:36'),</w:t>
            </w:r>
          </w:p>
          <w:p w:rsidR="0099030E" w:rsidRDefault="0099030E" w:rsidP="00147D83">
            <w:r>
              <w:t>(13410, 8, '2015-05-05 10:32:39'),</w:t>
            </w:r>
          </w:p>
          <w:p w:rsidR="0099030E" w:rsidRDefault="0099030E" w:rsidP="00147D83">
            <w:r>
              <w:t>(13411, 8, '2015-05-05 10:32:42'),</w:t>
            </w:r>
          </w:p>
          <w:p w:rsidR="0099030E" w:rsidRDefault="0099030E" w:rsidP="00147D83">
            <w:r>
              <w:t>(13412, 8, '2015-05-05 10:32:45'),</w:t>
            </w:r>
          </w:p>
          <w:p w:rsidR="0099030E" w:rsidRDefault="0099030E" w:rsidP="00147D83">
            <w:r>
              <w:t>(13413, 8, '2015-05-05 10:32:48'),</w:t>
            </w:r>
          </w:p>
          <w:p w:rsidR="0099030E" w:rsidRDefault="0099030E" w:rsidP="00147D83">
            <w:r>
              <w:t>(13414, 8, '2015-05-05 10:32:51'),</w:t>
            </w:r>
          </w:p>
          <w:p w:rsidR="0099030E" w:rsidRDefault="0099030E" w:rsidP="00147D83">
            <w:r>
              <w:t>(13415, 8, '2015-05-05 10:32:54'),</w:t>
            </w:r>
          </w:p>
          <w:p w:rsidR="0099030E" w:rsidRDefault="0099030E" w:rsidP="00147D83">
            <w:r>
              <w:t>(13416, 8, '2015-05-05 10:32:57'),</w:t>
            </w:r>
          </w:p>
          <w:p w:rsidR="0099030E" w:rsidRDefault="0099030E" w:rsidP="00147D83">
            <w:r>
              <w:t>(13417, 7, '2015-05-05 10:33:00'),</w:t>
            </w:r>
          </w:p>
          <w:p w:rsidR="0099030E" w:rsidRDefault="0099030E" w:rsidP="00147D83">
            <w:r>
              <w:t>(13418, 8, '2015-05-05 10:33:03'),</w:t>
            </w:r>
          </w:p>
          <w:p w:rsidR="0099030E" w:rsidRDefault="0099030E" w:rsidP="00147D83">
            <w:r>
              <w:t>(13419, 7, '2015-05-05 10:33:06'),</w:t>
            </w:r>
          </w:p>
          <w:p w:rsidR="0099030E" w:rsidRDefault="0099030E" w:rsidP="00147D83">
            <w:r>
              <w:t>(13420, 7, '2015-05-05 10:33:09'),</w:t>
            </w:r>
          </w:p>
          <w:p w:rsidR="0099030E" w:rsidRDefault="0099030E" w:rsidP="00147D83">
            <w:r>
              <w:t>(13421, 7, '2015-05-05 10:33:12'),</w:t>
            </w:r>
          </w:p>
          <w:p w:rsidR="0099030E" w:rsidRDefault="0099030E" w:rsidP="00147D83">
            <w:r>
              <w:t>(13422, 7, '2015-05-05 10:33:15'),</w:t>
            </w:r>
          </w:p>
          <w:p w:rsidR="0099030E" w:rsidRDefault="0099030E" w:rsidP="00147D83">
            <w:r>
              <w:t>(13423, 7, '2015-05-05 10:33:18'),</w:t>
            </w:r>
          </w:p>
          <w:p w:rsidR="0099030E" w:rsidRDefault="0099030E" w:rsidP="00147D83">
            <w:r>
              <w:t>(13424, 7, '2015-05-05 10:33:21'),</w:t>
            </w:r>
          </w:p>
          <w:p w:rsidR="0099030E" w:rsidRDefault="0099030E" w:rsidP="00147D83">
            <w:r>
              <w:t>(13425, 7, '2015-05-05 10:33:24'),</w:t>
            </w:r>
          </w:p>
          <w:p w:rsidR="0099030E" w:rsidRDefault="0099030E" w:rsidP="00147D83">
            <w:r>
              <w:t>(13426, 7, '2015-05-05 10:33:27'),</w:t>
            </w:r>
          </w:p>
          <w:p w:rsidR="0099030E" w:rsidRDefault="0099030E" w:rsidP="00147D83">
            <w:r>
              <w:t>(13427, 7, '2015-05-05 10:33:30'),</w:t>
            </w:r>
          </w:p>
          <w:p w:rsidR="0099030E" w:rsidRDefault="0099030E" w:rsidP="00147D83">
            <w:r>
              <w:t>(13428, 7, '2015-05-05 10:33:33'),</w:t>
            </w:r>
          </w:p>
          <w:p w:rsidR="0099030E" w:rsidRDefault="0099030E" w:rsidP="00147D83">
            <w:r>
              <w:t>(13429, 7, '2015-05-05 10:33:36'),</w:t>
            </w:r>
          </w:p>
          <w:p w:rsidR="0099030E" w:rsidRDefault="0099030E" w:rsidP="00147D83">
            <w:r>
              <w:t>(13430, 7, '2015-05-05 10:33:39'),</w:t>
            </w:r>
          </w:p>
          <w:p w:rsidR="0099030E" w:rsidRDefault="0099030E" w:rsidP="00147D83">
            <w:r>
              <w:t>(13431, 7, '2015-05-05 10:33:42'),</w:t>
            </w:r>
          </w:p>
          <w:p w:rsidR="0099030E" w:rsidRDefault="0099030E" w:rsidP="00147D83">
            <w:r>
              <w:t>(13432, 7, '2015-05-05 10:33:45'),</w:t>
            </w:r>
          </w:p>
          <w:p w:rsidR="0099030E" w:rsidRDefault="0099030E" w:rsidP="00147D83">
            <w:r>
              <w:t>(13433, 7, '2015-05-05 10:33:49'),</w:t>
            </w:r>
          </w:p>
          <w:p w:rsidR="0099030E" w:rsidRDefault="0099030E" w:rsidP="00147D83">
            <w:r>
              <w:t>(13434, 7, '2015-05-05 10:33:52'),</w:t>
            </w:r>
          </w:p>
          <w:p w:rsidR="0099030E" w:rsidRDefault="0099030E" w:rsidP="00147D83">
            <w:r>
              <w:t>(13435, 7, '2015-05-05 10:33:55'),</w:t>
            </w:r>
          </w:p>
          <w:p w:rsidR="0099030E" w:rsidRDefault="0099030E" w:rsidP="00147D83">
            <w:r>
              <w:t>(13436, 7, '2015-05-05 10:33:58'),</w:t>
            </w:r>
          </w:p>
          <w:p w:rsidR="0099030E" w:rsidRDefault="0099030E" w:rsidP="00147D83">
            <w:r>
              <w:t>(13437, 7, '2015-05-05 10:34:01'),</w:t>
            </w:r>
          </w:p>
          <w:p w:rsidR="0099030E" w:rsidRDefault="0099030E" w:rsidP="00147D83">
            <w:r>
              <w:t>(13438, 7, '2015-05-05 10:34:04'),</w:t>
            </w:r>
          </w:p>
          <w:p w:rsidR="0099030E" w:rsidRDefault="0099030E" w:rsidP="00147D83">
            <w:r>
              <w:t>(13439, 7, '2015-05-05 10:34:07'),</w:t>
            </w:r>
          </w:p>
          <w:p w:rsidR="0099030E" w:rsidRDefault="0099030E" w:rsidP="00147D83">
            <w:r>
              <w:t>(13440, 7, '2015-05-05 10:34:10'),</w:t>
            </w:r>
          </w:p>
          <w:p w:rsidR="0099030E" w:rsidRDefault="0099030E" w:rsidP="00147D83">
            <w:r>
              <w:t>(13441, 7, '2015-05-05 10:34:13'),</w:t>
            </w:r>
          </w:p>
          <w:p w:rsidR="0099030E" w:rsidRDefault="0099030E" w:rsidP="00147D83">
            <w:r>
              <w:t>(13442, 7, '2015-05-05 10:34:16'),</w:t>
            </w:r>
          </w:p>
          <w:p w:rsidR="0099030E" w:rsidRDefault="0099030E" w:rsidP="00147D83">
            <w:r>
              <w:t>(13443, 7, '2015-05-05 10:34:19'),</w:t>
            </w:r>
          </w:p>
          <w:p w:rsidR="0099030E" w:rsidRDefault="0099030E" w:rsidP="00147D83">
            <w:r>
              <w:t>(13444, 7, '2015-05-05 10:34:22'),</w:t>
            </w:r>
          </w:p>
          <w:p w:rsidR="0099030E" w:rsidRDefault="0099030E" w:rsidP="00147D83">
            <w:r>
              <w:t>(13445, 7, '2015-05-05 10:34:25'),</w:t>
            </w:r>
          </w:p>
          <w:p w:rsidR="0099030E" w:rsidRDefault="0099030E" w:rsidP="00147D83">
            <w:r>
              <w:t>(13446, 7, '2015-05-05 10:34:28'),</w:t>
            </w:r>
          </w:p>
          <w:p w:rsidR="0099030E" w:rsidRDefault="0099030E" w:rsidP="00147D83">
            <w:r>
              <w:t>(13447, 7, '2015-05-05 10:34:31'),</w:t>
            </w:r>
          </w:p>
          <w:p w:rsidR="0099030E" w:rsidRDefault="0099030E" w:rsidP="00147D83">
            <w:r>
              <w:t>(13448, 7, '2015-05-05 10:34:34'),</w:t>
            </w:r>
          </w:p>
          <w:p w:rsidR="0099030E" w:rsidRDefault="0099030E" w:rsidP="00147D83">
            <w:r>
              <w:t>(13449, 7, '2015-05-05 10:34:37'),</w:t>
            </w:r>
          </w:p>
          <w:p w:rsidR="0099030E" w:rsidRDefault="0099030E" w:rsidP="00147D83">
            <w:r>
              <w:t>(13450, 8, '2015-05-05 10:34:40'),</w:t>
            </w:r>
          </w:p>
          <w:p w:rsidR="0099030E" w:rsidRDefault="0099030E" w:rsidP="00147D83">
            <w:r>
              <w:t>(13451, 8, '2015-05-05 10:34:43'),</w:t>
            </w:r>
          </w:p>
          <w:p w:rsidR="0099030E" w:rsidRDefault="0099030E" w:rsidP="00147D83">
            <w:r>
              <w:t>(13452, 8, '2015-05-05 10:34:46'),</w:t>
            </w:r>
          </w:p>
          <w:p w:rsidR="0099030E" w:rsidRDefault="0099030E" w:rsidP="00147D83">
            <w:r>
              <w:t>(13453, 8, '2015-05-05 10:34:49'),</w:t>
            </w:r>
          </w:p>
          <w:p w:rsidR="0099030E" w:rsidRDefault="0099030E" w:rsidP="00147D83">
            <w:r>
              <w:t>(13454, 8, '2015-05-05 10:34:52'),</w:t>
            </w:r>
          </w:p>
          <w:p w:rsidR="0099030E" w:rsidRDefault="0099030E" w:rsidP="00147D83">
            <w:r>
              <w:t>(13455, 8, '2015-05-05 10:34:55'),</w:t>
            </w:r>
          </w:p>
          <w:p w:rsidR="0099030E" w:rsidRDefault="0099030E" w:rsidP="00147D83">
            <w:r>
              <w:t>(13456, 8, '2015-05-05 10:34:58'),</w:t>
            </w:r>
          </w:p>
          <w:p w:rsidR="0099030E" w:rsidRDefault="0099030E" w:rsidP="00147D83">
            <w:r>
              <w:t>(13457, 8, '2015-05-05 10:35:01'),</w:t>
            </w:r>
          </w:p>
          <w:p w:rsidR="0099030E" w:rsidRDefault="0099030E" w:rsidP="00147D83">
            <w:r>
              <w:t>(13458, 8, '2015-05-05 10:35:04'),</w:t>
            </w:r>
          </w:p>
          <w:p w:rsidR="0099030E" w:rsidRDefault="0099030E" w:rsidP="00147D83">
            <w:r>
              <w:t>(13459, 8, '2015-05-05 10:35:07'),</w:t>
            </w:r>
          </w:p>
          <w:p w:rsidR="0099030E" w:rsidRDefault="0099030E" w:rsidP="00147D83">
            <w:r>
              <w:t>(13460, 8, '2015-05-05 10:35:10'),</w:t>
            </w:r>
          </w:p>
          <w:p w:rsidR="0099030E" w:rsidRDefault="0099030E" w:rsidP="00147D83">
            <w:r>
              <w:t>(13461, 8, '2015-05-05 10:35:13'),</w:t>
            </w:r>
          </w:p>
          <w:p w:rsidR="0099030E" w:rsidRDefault="0099030E" w:rsidP="00147D83">
            <w:r>
              <w:t>(13462, 8, '2015-05-05 10:35:16'),</w:t>
            </w:r>
          </w:p>
          <w:p w:rsidR="0099030E" w:rsidRDefault="0099030E" w:rsidP="00147D83">
            <w:r>
              <w:t>(13463, 8, '2015-05-05 10:35:20'),</w:t>
            </w:r>
          </w:p>
          <w:p w:rsidR="0099030E" w:rsidRDefault="0099030E" w:rsidP="00147D83">
            <w:r>
              <w:t>(13464, 8, '2015-05-05 10:35:23'),</w:t>
            </w:r>
          </w:p>
          <w:p w:rsidR="0099030E" w:rsidRDefault="0099030E" w:rsidP="00147D83">
            <w:r>
              <w:t>(13465, 8, '2015-05-05 10:35:26'),</w:t>
            </w:r>
          </w:p>
          <w:p w:rsidR="0099030E" w:rsidRDefault="0099030E" w:rsidP="00147D83">
            <w:r>
              <w:t>(13466, 8, '2015-05-05 10:35:29'),</w:t>
            </w:r>
          </w:p>
          <w:p w:rsidR="0099030E" w:rsidRDefault="0099030E" w:rsidP="00147D83">
            <w:r>
              <w:t>(13467, 8, '2015-05-05 10:35:32'),</w:t>
            </w:r>
          </w:p>
          <w:p w:rsidR="0099030E" w:rsidRDefault="0099030E" w:rsidP="00147D83">
            <w:r>
              <w:t>(13468, 8, '2015-05-05 10:35:35'),</w:t>
            </w:r>
          </w:p>
          <w:p w:rsidR="0099030E" w:rsidRDefault="0099030E" w:rsidP="00147D83">
            <w:r>
              <w:t>(13469, 8, '2015-05-05 10:35:38'),</w:t>
            </w:r>
          </w:p>
          <w:p w:rsidR="0099030E" w:rsidRDefault="0099030E" w:rsidP="00147D83">
            <w:r>
              <w:t>(13470, 8, '2015-05-05 10:35:41'),</w:t>
            </w:r>
          </w:p>
          <w:p w:rsidR="0099030E" w:rsidRDefault="0099030E" w:rsidP="00147D83">
            <w:r>
              <w:t>(13471, 8, '2015-05-05 10:35:44'),</w:t>
            </w:r>
          </w:p>
          <w:p w:rsidR="0099030E" w:rsidRDefault="0099030E" w:rsidP="00147D83">
            <w:r>
              <w:t>(13472, 8, '2015-05-05 10:35:47'),</w:t>
            </w:r>
          </w:p>
          <w:p w:rsidR="0099030E" w:rsidRDefault="0099030E" w:rsidP="00147D83">
            <w:r>
              <w:t>(13473, 8, '2015-05-05 10:35:50'),</w:t>
            </w:r>
          </w:p>
          <w:p w:rsidR="0099030E" w:rsidRDefault="0099030E" w:rsidP="00147D83">
            <w:r>
              <w:t>(13474, 8, '2015-05-05 10:35:53'),</w:t>
            </w:r>
          </w:p>
          <w:p w:rsidR="0099030E" w:rsidRDefault="0099030E" w:rsidP="00147D83">
            <w:r>
              <w:t>(13475, 8, '2015-05-05 10:35:56'),</w:t>
            </w:r>
          </w:p>
          <w:p w:rsidR="0099030E" w:rsidRDefault="0099030E" w:rsidP="00147D83">
            <w:r>
              <w:t>(13476, 8, '2015-05-05 10:35:59'),</w:t>
            </w:r>
          </w:p>
          <w:p w:rsidR="0099030E" w:rsidRDefault="0099030E" w:rsidP="00147D83">
            <w:r>
              <w:t>(13477, 8, '2015-05-05 10:36:02'),</w:t>
            </w:r>
          </w:p>
          <w:p w:rsidR="0099030E" w:rsidRDefault="0099030E" w:rsidP="00147D83">
            <w:r>
              <w:t>(13478, 8, '2015-05-05 10:36:05'),</w:t>
            </w:r>
          </w:p>
          <w:p w:rsidR="0099030E" w:rsidRDefault="0099030E" w:rsidP="00147D83">
            <w:r>
              <w:t>(13479, 8, '2015-05-05 10:36:08'),</w:t>
            </w:r>
          </w:p>
          <w:p w:rsidR="0099030E" w:rsidRDefault="0099030E" w:rsidP="00147D83">
            <w:r>
              <w:t>(13480, 8, '2015-05-05 10:36:11'),</w:t>
            </w:r>
          </w:p>
          <w:p w:rsidR="0099030E" w:rsidRDefault="0099030E" w:rsidP="00147D83">
            <w:r>
              <w:t>(13481, 8, '2015-05-05 10:36:14'),</w:t>
            </w:r>
          </w:p>
          <w:p w:rsidR="0099030E" w:rsidRDefault="0099030E" w:rsidP="00147D83">
            <w:r>
              <w:t>(13482, 8, '2015-05-05 10:36:17'),</w:t>
            </w:r>
          </w:p>
          <w:p w:rsidR="0099030E" w:rsidRDefault="0099030E" w:rsidP="00147D83">
            <w:r>
              <w:t>(13483, 8, '2015-05-05 10:36:20'),</w:t>
            </w:r>
          </w:p>
          <w:p w:rsidR="0099030E" w:rsidRDefault="0099030E" w:rsidP="00147D83">
            <w:r>
              <w:t>(13484, 8, '2015-05-05 10:36:23'),</w:t>
            </w:r>
          </w:p>
          <w:p w:rsidR="0099030E" w:rsidRDefault="0099030E" w:rsidP="00147D83">
            <w:r>
              <w:t>(13485, 8, '2015-05-05 10:36:26'),</w:t>
            </w:r>
          </w:p>
          <w:p w:rsidR="0099030E" w:rsidRDefault="0099030E" w:rsidP="00147D83">
            <w:r>
              <w:t>(13486, 8, '2015-05-05 10:36:29'),</w:t>
            </w:r>
          </w:p>
          <w:p w:rsidR="0099030E" w:rsidRDefault="0099030E" w:rsidP="00147D83">
            <w:r>
              <w:t>(13487, 8, '2015-05-05 10:36:32'),</w:t>
            </w:r>
          </w:p>
          <w:p w:rsidR="0099030E" w:rsidRDefault="0099030E" w:rsidP="00147D83">
            <w:r>
              <w:t>(13488, 8, '2015-05-05 10:36:35'),</w:t>
            </w:r>
          </w:p>
          <w:p w:rsidR="0099030E" w:rsidRDefault="0099030E" w:rsidP="00147D83">
            <w:r>
              <w:t>(13489, 8, '2015-05-05 10:36:38'),</w:t>
            </w:r>
          </w:p>
          <w:p w:rsidR="0099030E" w:rsidRDefault="0099030E" w:rsidP="00147D83">
            <w:r>
              <w:t>(13490, 8, '2015-05-05 10:36:41'),</w:t>
            </w:r>
          </w:p>
          <w:p w:rsidR="0099030E" w:rsidRDefault="0099030E" w:rsidP="00147D83">
            <w:r>
              <w:t>(13491, 8, '2015-05-05 10:36:44'),</w:t>
            </w:r>
          </w:p>
          <w:p w:rsidR="0099030E" w:rsidRDefault="0099030E" w:rsidP="00147D83">
            <w:r>
              <w:t>(13492, 9, '2015-05-05 10:36:47'),</w:t>
            </w:r>
          </w:p>
          <w:p w:rsidR="0099030E" w:rsidRDefault="0099030E" w:rsidP="00147D83">
            <w:r>
              <w:t>(13493, 9, '2015-05-05 10:36:51'),</w:t>
            </w:r>
          </w:p>
          <w:p w:rsidR="0099030E" w:rsidRDefault="0099030E" w:rsidP="00147D83">
            <w:r>
              <w:t>(13494, 9, '2015-05-05 10:36:54'),</w:t>
            </w:r>
          </w:p>
          <w:p w:rsidR="0099030E" w:rsidRDefault="0099030E" w:rsidP="00147D83">
            <w:r>
              <w:t>(13495, 9, '2015-05-05 10:36:57'),</w:t>
            </w:r>
          </w:p>
          <w:p w:rsidR="0099030E" w:rsidRDefault="0099030E" w:rsidP="00147D83">
            <w:r>
              <w:t>(13496, 9, '2015-05-05 10:37:00'),</w:t>
            </w:r>
          </w:p>
          <w:p w:rsidR="0099030E" w:rsidRDefault="0099030E" w:rsidP="00147D83">
            <w:r>
              <w:t>(13497, 9, '2015-05-05 10:37:03'),</w:t>
            </w:r>
          </w:p>
          <w:p w:rsidR="0099030E" w:rsidRDefault="0099030E" w:rsidP="00147D83">
            <w:r>
              <w:t>(13498, 9, '2015-05-05 10:37:06'),</w:t>
            </w:r>
          </w:p>
          <w:p w:rsidR="0099030E" w:rsidRDefault="0099030E" w:rsidP="00147D83">
            <w:r>
              <w:t>(13499, 9, '2015-05-05 10:37:09'),</w:t>
            </w:r>
          </w:p>
          <w:p w:rsidR="0099030E" w:rsidRDefault="0099030E" w:rsidP="00147D83">
            <w:r>
              <w:t>(13500, 9, '2015-05-05 10:37:12'),</w:t>
            </w:r>
          </w:p>
          <w:p w:rsidR="0099030E" w:rsidRDefault="0099030E" w:rsidP="00147D83">
            <w:r>
              <w:t>(13501, 9, '2015-05-05 10:37:15'),</w:t>
            </w:r>
          </w:p>
          <w:p w:rsidR="0099030E" w:rsidRDefault="0099030E" w:rsidP="00147D83">
            <w:r>
              <w:t>(13502, 9, '2015-05-05 10:37:18'),</w:t>
            </w:r>
          </w:p>
          <w:p w:rsidR="0099030E" w:rsidRDefault="0099030E" w:rsidP="00147D83">
            <w:r>
              <w:t>(13503, 9, '2015-05-05 10:37:21'),</w:t>
            </w:r>
          </w:p>
          <w:p w:rsidR="0099030E" w:rsidRDefault="0099030E" w:rsidP="00147D83">
            <w:r>
              <w:t>(13504, 9, '2015-05-05 10:37:24'),</w:t>
            </w:r>
          </w:p>
          <w:p w:rsidR="0099030E" w:rsidRDefault="0099030E" w:rsidP="00147D83">
            <w:r>
              <w:t>(13505, 9, '2015-05-05 10:37:27'),</w:t>
            </w:r>
          </w:p>
          <w:p w:rsidR="0099030E" w:rsidRDefault="0099030E" w:rsidP="00147D83">
            <w:r>
              <w:t>(13506, 9, '2015-05-05 10:37:30'),</w:t>
            </w:r>
          </w:p>
          <w:p w:rsidR="0099030E" w:rsidRDefault="0099030E" w:rsidP="00147D83">
            <w:r>
              <w:t>(13507, 9, '2015-05-05 10:37:33'),</w:t>
            </w:r>
          </w:p>
          <w:p w:rsidR="0099030E" w:rsidRDefault="0099030E" w:rsidP="00147D83">
            <w:r>
              <w:t>(13508, 9, '2015-05-05 10:37:36'),</w:t>
            </w:r>
          </w:p>
          <w:p w:rsidR="0099030E" w:rsidRDefault="0099030E" w:rsidP="00147D83">
            <w:r>
              <w:t>(13509, 9, '2015-05-05 10:37:39'),</w:t>
            </w:r>
          </w:p>
          <w:p w:rsidR="0099030E" w:rsidRDefault="0099030E" w:rsidP="00147D83">
            <w:r>
              <w:t>(13510, 9, '2015-05-05 10:37:42'),</w:t>
            </w:r>
          </w:p>
          <w:p w:rsidR="0099030E" w:rsidRDefault="0099030E" w:rsidP="00147D83">
            <w:r>
              <w:t>(13511, 9, '2015-05-05 10:37:45'),</w:t>
            </w:r>
          </w:p>
          <w:p w:rsidR="0099030E" w:rsidRDefault="0099030E" w:rsidP="00147D83">
            <w:r>
              <w:t>(13512, 9, '2015-05-05 10:37:48'),</w:t>
            </w:r>
          </w:p>
          <w:p w:rsidR="0099030E" w:rsidRDefault="0099030E" w:rsidP="00147D83">
            <w:r>
              <w:t>(13513, 9, '2015-05-05 10:37:51'),</w:t>
            </w:r>
          </w:p>
          <w:p w:rsidR="0099030E" w:rsidRDefault="0099030E" w:rsidP="00147D83">
            <w:r>
              <w:t>(13514, 9, '2015-05-05 10:37:54'),</w:t>
            </w:r>
          </w:p>
          <w:p w:rsidR="0099030E" w:rsidRDefault="0099030E" w:rsidP="00147D83">
            <w:r>
              <w:t>(13515, 9, '2015-05-05 10:37:57'),</w:t>
            </w:r>
          </w:p>
          <w:p w:rsidR="0099030E" w:rsidRDefault="0099030E" w:rsidP="00147D83">
            <w:r>
              <w:t>(13516, 9, '2015-05-05 10:38:00'),</w:t>
            </w:r>
          </w:p>
          <w:p w:rsidR="0099030E" w:rsidRDefault="0099030E" w:rsidP="00147D83">
            <w:r>
              <w:t>(13517, 9, '2015-05-05 10:38:03'),</w:t>
            </w:r>
          </w:p>
          <w:p w:rsidR="0099030E" w:rsidRDefault="0099030E" w:rsidP="00147D83">
            <w:r>
              <w:t>(13518, 9, '2015-05-05 10:38:06'),</w:t>
            </w:r>
          </w:p>
          <w:p w:rsidR="0099030E" w:rsidRDefault="0099030E" w:rsidP="00147D83">
            <w:r>
              <w:t>(13519, 9, '2015-05-05 10:38:09'),</w:t>
            </w:r>
          </w:p>
          <w:p w:rsidR="0099030E" w:rsidRDefault="0099030E" w:rsidP="00147D83">
            <w:r>
              <w:t>(13520, 9, '2015-05-05 10:38:12'),</w:t>
            </w:r>
          </w:p>
          <w:p w:rsidR="0099030E" w:rsidRDefault="0099030E" w:rsidP="00147D83">
            <w:r>
              <w:t>(13521, 9, '2015-05-05 10:38:15'),</w:t>
            </w:r>
          </w:p>
          <w:p w:rsidR="0099030E" w:rsidRDefault="0099030E" w:rsidP="00147D83">
            <w:r>
              <w:t>(13522, 9, '2015-05-05 10:38:19'),</w:t>
            </w:r>
          </w:p>
          <w:p w:rsidR="0099030E" w:rsidRDefault="0099030E" w:rsidP="00147D83">
            <w:r>
              <w:t>(13523, 9, '2015-05-05 10:38:22'),</w:t>
            </w:r>
          </w:p>
          <w:p w:rsidR="0099030E" w:rsidRDefault="0099030E" w:rsidP="00147D83">
            <w:r>
              <w:t>(13524, 10, '2015-05-05 10:38:25'),</w:t>
            </w:r>
          </w:p>
          <w:p w:rsidR="0099030E" w:rsidRDefault="0099030E" w:rsidP="00147D83">
            <w:r>
              <w:t>(13525, 10, '2015-05-05 10:38:28'),</w:t>
            </w:r>
          </w:p>
          <w:p w:rsidR="0099030E" w:rsidRDefault="0099030E" w:rsidP="00147D83">
            <w:r>
              <w:t>(13526, 10, '2015-05-05 10:38:31'),</w:t>
            </w:r>
          </w:p>
          <w:p w:rsidR="0099030E" w:rsidRDefault="0099030E" w:rsidP="00147D83">
            <w:r>
              <w:t>(13527, 10, '2015-05-05 10:38:34'),</w:t>
            </w:r>
          </w:p>
          <w:p w:rsidR="0099030E" w:rsidRDefault="0099030E" w:rsidP="00147D83">
            <w:r>
              <w:t>(13528, 10, '2015-05-05 10:38:37'),</w:t>
            </w:r>
          </w:p>
          <w:p w:rsidR="0099030E" w:rsidRDefault="0099030E" w:rsidP="00147D83">
            <w:r>
              <w:t>(13529, 10, '2015-05-05 10:38:40'),</w:t>
            </w:r>
          </w:p>
          <w:p w:rsidR="0099030E" w:rsidRDefault="0099030E" w:rsidP="00147D83">
            <w:r>
              <w:t>(13530, 10, '2015-05-05 10:38:43'),</w:t>
            </w:r>
          </w:p>
          <w:p w:rsidR="0099030E" w:rsidRDefault="0099030E" w:rsidP="00147D83">
            <w:r>
              <w:t>(13531, 10, '2015-05-05 10:38:46'),</w:t>
            </w:r>
          </w:p>
          <w:p w:rsidR="0099030E" w:rsidRDefault="0099030E" w:rsidP="00147D83">
            <w:r>
              <w:t>(13532, 10, '2015-05-05 10:38:49'),</w:t>
            </w:r>
          </w:p>
          <w:p w:rsidR="0099030E" w:rsidRDefault="0099030E" w:rsidP="00147D83">
            <w:r>
              <w:t>(13533, 10, '2015-05-05 10:38:52'),</w:t>
            </w:r>
          </w:p>
          <w:p w:rsidR="0099030E" w:rsidRDefault="0099030E" w:rsidP="00147D83">
            <w:r>
              <w:t>(13534, 10, '2015-05-05 10:38:55'),</w:t>
            </w:r>
          </w:p>
          <w:p w:rsidR="0099030E" w:rsidRDefault="0099030E" w:rsidP="00147D83">
            <w:r>
              <w:t>(13535, 10, '2015-05-05 10:38:58'),</w:t>
            </w:r>
          </w:p>
          <w:p w:rsidR="0099030E" w:rsidRDefault="0099030E" w:rsidP="00147D83">
            <w:r>
              <w:t>(13536, 10, '2015-05-05 10:39:01'),</w:t>
            </w:r>
          </w:p>
          <w:p w:rsidR="0099030E" w:rsidRDefault="0099030E" w:rsidP="00147D83">
            <w:r>
              <w:t>(13537, 10, '2015-05-05 10:39:04'),</w:t>
            </w:r>
          </w:p>
          <w:p w:rsidR="0099030E" w:rsidRDefault="0099030E" w:rsidP="00147D83">
            <w:r>
              <w:t>(13538, 10, '2015-05-05 10:39:07'),</w:t>
            </w:r>
          </w:p>
          <w:p w:rsidR="0099030E" w:rsidRDefault="0099030E" w:rsidP="00147D83">
            <w:r>
              <w:t>(13539, 10, '2015-05-05 10:39:10'),</w:t>
            </w:r>
          </w:p>
          <w:p w:rsidR="0099030E" w:rsidRDefault="0099030E" w:rsidP="00147D83">
            <w:r>
              <w:t>(13540, 10, '2015-05-05 10:39:13'),</w:t>
            </w:r>
          </w:p>
          <w:p w:rsidR="0099030E" w:rsidRDefault="0099030E" w:rsidP="00147D83">
            <w:r>
              <w:t>(13541, 10, '2015-05-05 10:39:16'),</w:t>
            </w:r>
          </w:p>
          <w:p w:rsidR="0099030E" w:rsidRDefault="0099030E" w:rsidP="00147D83">
            <w:r>
              <w:t>(13542, 10, '2015-05-05 10:39:19'),</w:t>
            </w:r>
          </w:p>
          <w:p w:rsidR="0099030E" w:rsidRDefault="0099030E" w:rsidP="00147D83">
            <w:r>
              <w:t>(13543, 10, '2015-05-05 10:39:22'),</w:t>
            </w:r>
          </w:p>
          <w:p w:rsidR="0099030E" w:rsidRDefault="0099030E" w:rsidP="00147D83">
            <w:r>
              <w:t>(13544, 10, '2015-05-05 10:39:25'),</w:t>
            </w:r>
          </w:p>
          <w:p w:rsidR="0099030E" w:rsidRDefault="0099030E" w:rsidP="00147D83">
            <w:r>
              <w:t>(13545, 10, '2015-05-05 10:39:28'),</w:t>
            </w:r>
          </w:p>
          <w:p w:rsidR="0099030E" w:rsidRDefault="0099030E" w:rsidP="00147D83">
            <w:r>
              <w:t>(13546, 10, '2015-05-05 10:39:31'),</w:t>
            </w:r>
          </w:p>
          <w:p w:rsidR="0099030E" w:rsidRDefault="0099030E" w:rsidP="00147D83">
            <w:r>
              <w:t>(13547, 10, '2015-05-05 10:39:34'),</w:t>
            </w:r>
          </w:p>
          <w:p w:rsidR="0099030E" w:rsidRDefault="0099030E" w:rsidP="00147D83">
            <w:r>
              <w:t>(13548, 10, '2015-05-05 10:39:37'),</w:t>
            </w:r>
          </w:p>
          <w:p w:rsidR="0099030E" w:rsidRDefault="0099030E" w:rsidP="00147D83">
            <w:r>
              <w:t>(13549, 10, '2015-05-05 10:39:40'),</w:t>
            </w:r>
          </w:p>
          <w:p w:rsidR="0099030E" w:rsidRDefault="0099030E" w:rsidP="00147D83">
            <w:r>
              <w:t>(13550, 10, '2015-05-05 10:39:43'),</w:t>
            </w:r>
          </w:p>
          <w:p w:rsidR="0099030E" w:rsidRDefault="0099030E" w:rsidP="00147D83">
            <w:r>
              <w:t>(13551, 10, '2015-05-05 10:39:46'),</w:t>
            </w:r>
          </w:p>
          <w:p w:rsidR="0099030E" w:rsidRDefault="0099030E" w:rsidP="00147D83">
            <w:r>
              <w:t>(13552, 10, '2015-05-05 10:39:50'),</w:t>
            </w:r>
          </w:p>
          <w:p w:rsidR="0099030E" w:rsidRDefault="0099030E" w:rsidP="00147D83">
            <w:r>
              <w:t>(13553, 10, '2015-05-05 10:39:53'),</w:t>
            </w:r>
          </w:p>
          <w:p w:rsidR="0099030E" w:rsidRDefault="0099030E" w:rsidP="00147D83">
            <w:r>
              <w:t>(13554, 10, '2015-05-05 10:39:56'),</w:t>
            </w:r>
          </w:p>
          <w:p w:rsidR="0099030E" w:rsidRDefault="0099030E" w:rsidP="00147D83">
            <w:r>
              <w:t>(13555, 10, '2015-05-05 10:39:59'),</w:t>
            </w:r>
          </w:p>
          <w:p w:rsidR="0099030E" w:rsidRDefault="0099030E" w:rsidP="00147D83">
            <w:r>
              <w:t>(13556, 10, '2015-05-05 10:40:02'),</w:t>
            </w:r>
          </w:p>
          <w:p w:rsidR="0099030E" w:rsidRDefault="0099030E" w:rsidP="00147D83">
            <w:r>
              <w:t>(13557, 10, '2015-05-05 10:40:05'),</w:t>
            </w:r>
          </w:p>
          <w:p w:rsidR="0099030E" w:rsidRDefault="0099030E" w:rsidP="00147D83">
            <w:r>
              <w:t>(13558, 10, '2015-05-05 10:40:08'),</w:t>
            </w:r>
          </w:p>
          <w:p w:rsidR="0099030E" w:rsidRDefault="0099030E" w:rsidP="00147D83">
            <w:r>
              <w:t>(13559, 10, '2015-05-05 10:40:11'),</w:t>
            </w:r>
          </w:p>
          <w:p w:rsidR="0099030E" w:rsidRDefault="0099030E" w:rsidP="00147D83">
            <w:r>
              <w:t>(13560, 10, '2015-05-05 10:40:14'),</w:t>
            </w:r>
          </w:p>
          <w:p w:rsidR="0099030E" w:rsidRDefault="0099030E" w:rsidP="00147D83">
            <w:r>
              <w:t>(13561, 10, '2015-05-05 10:40:17'),</w:t>
            </w:r>
          </w:p>
          <w:p w:rsidR="0099030E" w:rsidRDefault="0099030E" w:rsidP="00147D83">
            <w:r>
              <w:t>(13562, 10, '2015-05-05 10:40:20'),</w:t>
            </w:r>
          </w:p>
          <w:p w:rsidR="0099030E" w:rsidRDefault="0099030E" w:rsidP="00147D83">
            <w:r>
              <w:t>(13563, 10, '2015-05-05 10:40:23'),</w:t>
            </w:r>
          </w:p>
          <w:p w:rsidR="0099030E" w:rsidRDefault="0099030E" w:rsidP="00147D83">
            <w:r>
              <w:t>(13564, 10, '2015-05-05 10:40:26'),</w:t>
            </w:r>
          </w:p>
          <w:p w:rsidR="0099030E" w:rsidRDefault="0099030E" w:rsidP="00147D83">
            <w:r>
              <w:t>(13565, 10, '2015-05-05 10:40:29'),</w:t>
            </w:r>
          </w:p>
          <w:p w:rsidR="0099030E" w:rsidRDefault="0099030E" w:rsidP="00147D83">
            <w:r>
              <w:t>(13566, 10, '2015-05-05 10:40:32'),</w:t>
            </w:r>
          </w:p>
          <w:p w:rsidR="0099030E" w:rsidRDefault="0099030E" w:rsidP="00147D83">
            <w:r>
              <w:t>(13567, 10, '2015-05-05 10:40:35'),</w:t>
            </w:r>
          </w:p>
          <w:p w:rsidR="0099030E" w:rsidRDefault="0099030E" w:rsidP="00147D83">
            <w:r>
              <w:t>(13568, 10, '2015-05-05 10:40:38'),</w:t>
            </w:r>
          </w:p>
          <w:p w:rsidR="0099030E" w:rsidRDefault="0099030E" w:rsidP="00147D83">
            <w:r>
              <w:t>(13569, 10, '2015-05-05 10:40:41'),</w:t>
            </w:r>
          </w:p>
          <w:p w:rsidR="0099030E" w:rsidRDefault="0099030E" w:rsidP="00147D83">
            <w:r>
              <w:t>(13570, 10, '2015-05-05 10:40:44'),</w:t>
            </w:r>
          </w:p>
          <w:p w:rsidR="0099030E" w:rsidRDefault="0099030E" w:rsidP="00147D83">
            <w:r>
              <w:t>(13571, 10, '2015-05-05 10:40:47'),</w:t>
            </w:r>
          </w:p>
          <w:p w:rsidR="0099030E" w:rsidRDefault="0099030E" w:rsidP="00147D83">
            <w:r>
              <w:t>(13572, 11, '2015-05-05 10:40:50'),</w:t>
            </w:r>
          </w:p>
          <w:p w:rsidR="0099030E" w:rsidRDefault="0099030E" w:rsidP="00147D83">
            <w:r>
              <w:t>(13573, 11, '2015-05-05 10:40:53'),</w:t>
            </w:r>
          </w:p>
          <w:p w:rsidR="0099030E" w:rsidRDefault="0099030E" w:rsidP="00147D83">
            <w:r>
              <w:t>(13574, 11, '2015-05-05 10:40:56'),</w:t>
            </w:r>
          </w:p>
          <w:p w:rsidR="0099030E" w:rsidRDefault="0099030E" w:rsidP="00147D83">
            <w:r>
              <w:t>(13575, 11, '2015-05-05 10:40:59'),</w:t>
            </w:r>
          </w:p>
          <w:p w:rsidR="0099030E" w:rsidRDefault="0099030E" w:rsidP="00147D83">
            <w:r>
              <w:t>(13576, 11, '2015-05-05 10:41:02'),</w:t>
            </w:r>
          </w:p>
          <w:p w:rsidR="0099030E" w:rsidRDefault="0099030E" w:rsidP="00147D83">
            <w:r>
              <w:t>(13577, 11, '2015-05-05 10:41:05'),</w:t>
            </w:r>
          </w:p>
          <w:p w:rsidR="0099030E" w:rsidRDefault="0099030E" w:rsidP="00147D83">
            <w:r>
              <w:t>(13578, 11, '2015-05-05 10:41:08'),</w:t>
            </w:r>
          </w:p>
          <w:p w:rsidR="0099030E" w:rsidRDefault="0099030E" w:rsidP="00147D83">
            <w:r>
              <w:t>(13579, 11, '2015-05-05 10:41:11'),</w:t>
            </w:r>
          </w:p>
          <w:p w:rsidR="0099030E" w:rsidRDefault="0099030E" w:rsidP="00147D83">
            <w:r>
              <w:t>(13580, 11, '2015-05-05 10:41:14'),</w:t>
            </w:r>
          </w:p>
          <w:p w:rsidR="0099030E" w:rsidRDefault="0099030E" w:rsidP="00147D83">
            <w:r>
              <w:t>(13581, 11, '2015-05-05 10:41:17'),</w:t>
            </w:r>
          </w:p>
          <w:p w:rsidR="0099030E" w:rsidRDefault="0099030E" w:rsidP="00147D83">
            <w:r>
              <w:t>(13582, 11, '2015-05-05 10:41:21'),</w:t>
            </w:r>
          </w:p>
          <w:p w:rsidR="0099030E" w:rsidRDefault="0099030E" w:rsidP="00147D83">
            <w:r>
              <w:t>(13583, 11, '2015-05-05 10:41:24'),</w:t>
            </w:r>
          </w:p>
          <w:p w:rsidR="0099030E" w:rsidRDefault="0099030E" w:rsidP="00147D83">
            <w:r>
              <w:t>(13584, 11, '2015-05-05 10:41:27'),</w:t>
            </w:r>
          </w:p>
          <w:p w:rsidR="0099030E" w:rsidRDefault="0099030E" w:rsidP="00147D83">
            <w:r>
              <w:t>(13585, 11, '2015-05-05 10:41:30'),</w:t>
            </w:r>
          </w:p>
          <w:p w:rsidR="0099030E" w:rsidRDefault="0099030E" w:rsidP="00147D83">
            <w:r>
              <w:t>(13586, 11, '2015-05-05 10:41:33'),</w:t>
            </w:r>
          </w:p>
          <w:p w:rsidR="0099030E" w:rsidRDefault="0099030E" w:rsidP="00147D83">
            <w:r>
              <w:t>(13587, 11, '2015-05-05 10:41:36'),</w:t>
            </w:r>
          </w:p>
          <w:p w:rsidR="0099030E" w:rsidRDefault="0099030E" w:rsidP="00147D83">
            <w:r>
              <w:t>(13588, 11, '2015-05-05 10:41:39'),</w:t>
            </w:r>
          </w:p>
          <w:p w:rsidR="0099030E" w:rsidRDefault="0099030E" w:rsidP="00147D83">
            <w:r>
              <w:t>(13589, 11, '2015-05-05 10:41:42'),</w:t>
            </w:r>
          </w:p>
          <w:p w:rsidR="0099030E" w:rsidRDefault="0099030E" w:rsidP="00147D83">
            <w:r>
              <w:t>(13590, 11, '2015-05-05 10:41:45'),</w:t>
            </w:r>
          </w:p>
          <w:p w:rsidR="0099030E" w:rsidRDefault="0099030E" w:rsidP="00147D83">
            <w:r>
              <w:t>(13591, 11, '2015-05-05 10:41:48'),</w:t>
            </w:r>
          </w:p>
          <w:p w:rsidR="0099030E" w:rsidRDefault="0099030E" w:rsidP="00147D83">
            <w:r>
              <w:t>(13592, 12, '2015-05-05 10:41:51'),</w:t>
            </w:r>
          </w:p>
          <w:p w:rsidR="0099030E" w:rsidRDefault="0099030E" w:rsidP="00147D83">
            <w:r>
              <w:t>(13593, 12, '2015-05-05 10:41:54'),</w:t>
            </w:r>
          </w:p>
          <w:p w:rsidR="0099030E" w:rsidRDefault="0099030E" w:rsidP="00147D83">
            <w:r>
              <w:t>(13594, 12, '2015-05-05 10:41:57'),</w:t>
            </w:r>
          </w:p>
          <w:p w:rsidR="0099030E" w:rsidRDefault="0099030E" w:rsidP="00147D83">
            <w:r>
              <w:t>(13595, 12, '2015-05-05 10:42:00'),</w:t>
            </w:r>
          </w:p>
          <w:p w:rsidR="0099030E" w:rsidRDefault="0099030E" w:rsidP="00147D83">
            <w:r>
              <w:t>(13596, 12, '2015-05-05 10:42:03'),</w:t>
            </w:r>
          </w:p>
          <w:p w:rsidR="0099030E" w:rsidRDefault="0099030E" w:rsidP="00147D83">
            <w:r>
              <w:t>(13597, 12, '2015-05-05 10:42:06'),</w:t>
            </w:r>
          </w:p>
          <w:p w:rsidR="0099030E" w:rsidRDefault="0099030E" w:rsidP="00147D83">
            <w:r>
              <w:t>(13598, 12, '2015-05-05 10:42:09'),</w:t>
            </w:r>
          </w:p>
          <w:p w:rsidR="0099030E" w:rsidRDefault="0099030E" w:rsidP="00147D83">
            <w:r>
              <w:t>(13599, 12, '2015-05-05 10:42:12'),</w:t>
            </w:r>
          </w:p>
          <w:p w:rsidR="0099030E" w:rsidRDefault="0099030E" w:rsidP="00147D83">
            <w:r>
              <w:t>(13600, 12, '2015-05-05 10:42:15'),</w:t>
            </w:r>
          </w:p>
          <w:p w:rsidR="0099030E" w:rsidRDefault="0099030E" w:rsidP="00147D83">
            <w:r>
              <w:t>(13601, 12, '2015-05-05 10:42:18'),</w:t>
            </w:r>
          </w:p>
          <w:p w:rsidR="0099030E" w:rsidRDefault="0099030E" w:rsidP="00147D83">
            <w:r>
              <w:t>(13602, 12, '2015-05-05 10:42:21'),</w:t>
            </w:r>
          </w:p>
          <w:p w:rsidR="0099030E" w:rsidRDefault="0099030E" w:rsidP="00147D83">
            <w:r>
              <w:t>(13603, 12, '2015-05-05 10:42:24'),</w:t>
            </w:r>
          </w:p>
          <w:p w:rsidR="0099030E" w:rsidRDefault="0099030E" w:rsidP="00147D83">
            <w:r>
              <w:t>(13604, 12, '2015-05-05 10:42:27'),</w:t>
            </w:r>
          </w:p>
          <w:p w:rsidR="0099030E" w:rsidRDefault="0099030E" w:rsidP="00147D83">
            <w:r>
              <w:t>(13605, 12, '2015-05-05 10:42:30'),</w:t>
            </w:r>
          </w:p>
          <w:p w:rsidR="0099030E" w:rsidRDefault="0099030E" w:rsidP="00147D83">
            <w:r>
              <w:t>(13606, 12, '2015-05-05 10:42:33'),</w:t>
            </w:r>
          </w:p>
          <w:p w:rsidR="0099030E" w:rsidRDefault="0099030E" w:rsidP="00147D83">
            <w:r>
              <w:t>(13607, 12, '2015-05-05 10:42:36'),</w:t>
            </w:r>
          </w:p>
          <w:p w:rsidR="0099030E" w:rsidRDefault="0099030E" w:rsidP="00147D83">
            <w:r>
              <w:t>(13608, 12, '2015-05-05 10:42:39'),</w:t>
            </w:r>
          </w:p>
          <w:p w:rsidR="0099030E" w:rsidRDefault="0099030E" w:rsidP="00147D83">
            <w:r>
              <w:t>(13609, 12, '2015-05-05 10:42:42'),</w:t>
            </w:r>
          </w:p>
          <w:p w:rsidR="0099030E" w:rsidRDefault="0099030E" w:rsidP="00147D83">
            <w:r>
              <w:t>(13610, 12, '2015-05-05 10:42:45'),</w:t>
            </w:r>
          </w:p>
          <w:p w:rsidR="0099030E" w:rsidRDefault="0099030E" w:rsidP="00147D83">
            <w:r>
              <w:t>(13611, 12, '2015-05-05 10:42:49'),</w:t>
            </w:r>
          </w:p>
          <w:p w:rsidR="0099030E" w:rsidRDefault="0099030E" w:rsidP="00147D83">
            <w:r>
              <w:t>(13612, 12, '2015-05-05 10:42:52'),</w:t>
            </w:r>
          </w:p>
          <w:p w:rsidR="0099030E" w:rsidRDefault="0099030E" w:rsidP="00147D83">
            <w:r>
              <w:t>(13613, 12, '2015-05-05 10:42:55'),</w:t>
            </w:r>
          </w:p>
          <w:p w:rsidR="0099030E" w:rsidRDefault="0099030E" w:rsidP="00147D83">
            <w:r>
              <w:t>(13614, 12, '2015-05-05 10:42:58'),</w:t>
            </w:r>
          </w:p>
          <w:p w:rsidR="0099030E" w:rsidRDefault="0099030E" w:rsidP="00147D83">
            <w:r>
              <w:t>(13615, 12, '2015-05-05 10:43:01'),</w:t>
            </w:r>
          </w:p>
          <w:p w:rsidR="0099030E" w:rsidRDefault="0099030E" w:rsidP="00147D83">
            <w:r>
              <w:t>(13616, 12, '2015-05-05 10:43:04'),</w:t>
            </w:r>
          </w:p>
          <w:p w:rsidR="0099030E" w:rsidRDefault="0099030E" w:rsidP="00147D83">
            <w:r>
              <w:t>(13617, 12, '2015-05-05 10:43:07'),</w:t>
            </w:r>
          </w:p>
          <w:p w:rsidR="0099030E" w:rsidRDefault="0099030E" w:rsidP="00147D83">
            <w:r>
              <w:t>(13618, 12, '2015-05-05 10:43:10'),</w:t>
            </w:r>
          </w:p>
          <w:p w:rsidR="0099030E" w:rsidRDefault="0099030E" w:rsidP="00147D83">
            <w:r>
              <w:t>(13619, 12, '2015-05-05 10:43:13'),</w:t>
            </w:r>
          </w:p>
          <w:p w:rsidR="0099030E" w:rsidRDefault="0099030E" w:rsidP="00147D83">
            <w:r>
              <w:t>(13620, 12, '2015-05-05 10:43:16'),</w:t>
            </w:r>
          </w:p>
          <w:p w:rsidR="0099030E" w:rsidRDefault="0099030E" w:rsidP="00147D83">
            <w:r>
              <w:t>(13621, 12, '2015-05-05 10:43:19'),</w:t>
            </w:r>
          </w:p>
          <w:p w:rsidR="0099030E" w:rsidRDefault="0099030E" w:rsidP="00147D83">
            <w:r>
              <w:t>(13622, 12, '2015-05-05 10:43:22'),</w:t>
            </w:r>
          </w:p>
          <w:p w:rsidR="0099030E" w:rsidRDefault="0099030E" w:rsidP="00147D83">
            <w:r>
              <w:t>(13623, 12, '2015-05-05 10:43:25'),</w:t>
            </w:r>
          </w:p>
          <w:p w:rsidR="0099030E" w:rsidRDefault="0099030E" w:rsidP="00147D83">
            <w:r>
              <w:t>(13624, 12, '2015-05-05 10:43:28'),</w:t>
            </w:r>
          </w:p>
          <w:p w:rsidR="0099030E" w:rsidRDefault="0099030E" w:rsidP="00147D83">
            <w:r>
              <w:t>(13625, 12, '2015-05-05 10:43:31'),</w:t>
            </w:r>
          </w:p>
          <w:p w:rsidR="0099030E" w:rsidRDefault="0099030E" w:rsidP="00147D83">
            <w:r>
              <w:t>(13626, 12, '2015-05-05 10:43:34'),</w:t>
            </w:r>
          </w:p>
          <w:p w:rsidR="0099030E" w:rsidRDefault="0099030E" w:rsidP="00147D83">
            <w:r>
              <w:t>(13627, 12, '2015-05-05 10:43:37'),</w:t>
            </w:r>
          </w:p>
          <w:p w:rsidR="0099030E" w:rsidRDefault="0099030E" w:rsidP="00147D83">
            <w:r>
              <w:t>(13628, 12, '2015-05-05 10:43:40'),</w:t>
            </w:r>
          </w:p>
          <w:p w:rsidR="0099030E" w:rsidRDefault="0099030E" w:rsidP="00147D83">
            <w:r>
              <w:t>(13629, 12, '2015-05-05 10:43:43'),</w:t>
            </w:r>
          </w:p>
          <w:p w:rsidR="0099030E" w:rsidRDefault="0099030E" w:rsidP="00147D83">
            <w:r>
              <w:t>(13630, 12, '2015-05-05 10:43:46'),</w:t>
            </w:r>
          </w:p>
          <w:p w:rsidR="0099030E" w:rsidRDefault="0099030E" w:rsidP="00147D83">
            <w:r>
              <w:t>(13631, 12, '2015-05-05 10:43:49'),</w:t>
            </w:r>
          </w:p>
          <w:p w:rsidR="0099030E" w:rsidRDefault="0099030E" w:rsidP="00147D83">
            <w:r>
              <w:t>(13632, 12, '2015-05-05 10:43:52'),</w:t>
            </w:r>
          </w:p>
          <w:p w:rsidR="0099030E" w:rsidRDefault="0099030E" w:rsidP="00147D83">
            <w:r>
              <w:t>(13633, 12, '2015-05-05 10:43:55'),</w:t>
            </w:r>
          </w:p>
          <w:p w:rsidR="0099030E" w:rsidRDefault="0099030E" w:rsidP="00147D83">
            <w:r>
              <w:t>(13634, 12, '2015-05-05 10:43:58'),</w:t>
            </w:r>
          </w:p>
          <w:p w:rsidR="0099030E" w:rsidRDefault="0099030E" w:rsidP="00147D83">
            <w:r>
              <w:t>(13635, 12, '2015-05-05 10:44:01'),</w:t>
            </w:r>
          </w:p>
          <w:p w:rsidR="0099030E" w:rsidRDefault="0099030E" w:rsidP="00147D83">
            <w:r>
              <w:t>(13636, 12, '2015-05-05 10:44:04'),</w:t>
            </w:r>
          </w:p>
          <w:p w:rsidR="0099030E" w:rsidRDefault="0099030E" w:rsidP="00147D83">
            <w:r>
              <w:t>(13637, 12, '2015-05-05 10:44:07'),</w:t>
            </w:r>
          </w:p>
          <w:p w:rsidR="0099030E" w:rsidRDefault="0099030E" w:rsidP="00147D83">
            <w:r>
              <w:t>(13638, 12, '2015-05-05 10:44:10'),</w:t>
            </w:r>
          </w:p>
          <w:p w:rsidR="0099030E" w:rsidRDefault="0099030E" w:rsidP="00147D83">
            <w:r>
              <w:t>(13639, 12, '2015-05-05 10:44:13'),</w:t>
            </w:r>
          </w:p>
          <w:p w:rsidR="0099030E" w:rsidRDefault="0099030E" w:rsidP="00147D83">
            <w:r>
              <w:t>(13640, 12, '2015-05-05 10:44:16'),</w:t>
            </w:r>
          </w:p>
          <w:p w:rsidR="0099030E" w:rsidRDefault="0099030E" w:rsidP="00147D83">
            <w:r>
              <w:t>(13641, 12, '2015-05-05 10:44:20'),</w:t>
            </w:r>
          </w:p>
          <w:p w:rsidR="0099030E" w:rsidRDefault="0099030E" w:rsidP="00147D83">
            <w:r>
              <w:t>(13642, 12, '2015-05-05 10:44:23'),</w:t>
            </w:r>
          </w:p>
          <w:p w:rsidR="0099030E" w:rsidRDefault="0099030E" w:rsidP="00147D83">
            <w:r>
              <w:t>(13643, 12, '2015-05-05 10:44:26'),</w:t>
            </w:r>
          </w:p>
          <w:p w:rsidR="0099030E" w:rsidRDefault="0099030E" w:rsidP="00147D83">
            <w:r>
              <w:t>(13644, 12, '2015-05-05 10:44:29'),</w:t>
            </w:r>
          </w:p>
          <w:p w:rsidR="0099030E" w:rsidRDefault="0099030E" w:rsidP="00147D83">
            <w:r>
              <w:t>(13645, 11, '2015-05-05 10:44:32'),</w:t>
            </w:r>
          </w:p>
          <w:p w:rsidR="0099030E" w:rsidRDefault="0099030E" w:rsidP="00147D83">
            <w:r>
              <w:t>(13646, 11, '2015-05-05 10:44:35'),</w:t>
            </w:r>
          </w:p>
          <w:p w:rsidR="0099030E" w:rsidRDefault="0099030E" w:rsidP="00147D83">
            <w:r>
              <w:t>(13647, 11, '2015-05-05 10:44:38'),</w:t>
            </w:r>
          </w:p>
          <w:p w:rsidR="0099030E" w:rsidRDefault="0099030E" w:rsidP="00147D83">
            <w:r>
              <w:t>(13648, 11, '2015-05-05 10:44:41'),</w:t>
            </w:r>
          </w:p>
          <w:p w:rsidR="0099030E" w:rsidRDefault="0099030E" w:rsidP="00147D83">
            <w:r>
              <w:t>(13649, 11, '2015-05-05 10:44:44'),</w:t>
            </w:r>
          </w:p>
          <w:p w:rsidR="0099030E" w:rsidRDefault="0099030E" w:rsidP="00147D83">
            <w:r>
              <w:t>(13650, 11, '2015-05-05 10:44:47'),</w:t>
            </w:r>
          </w:p>
          <w:p w:rsidR="0099030E" w:rsidRDefault="0099030E" w:rsidP="00147D83">
            <w:r>
              <w:t>(13651, 11, '2015-05-05 10:44:50'),</w:t>
            </w:r>
          </w:p>
          <w:p w:rsidR="0099030E" w:rsidRDefault="0099030E" w:rsidP="00147D83">
            <w:r>
              <w:t>(13652, 11, '2015-05-05 10:44:53'),</w:t>
            </w:r>
          </w:p>
          <w:p w:rsidR="0099030E" w:rsidRDefault="0099030E" w:rsidP="00147D83">
            <w:r>
              <w:t>(13653, 11, '2015-05-05 10:44:56'),</w:t>
            </w:r>
          </w:p>
          <w:p w:rsidR="0099030E" w:rsidRDefault="0099030E" w:rsidP="00147D83">
            <w:r>
              <w:t>(13654, 11, '2015-05-05 10:44:59'),</w:t>
            </w:r>
          </w:p>
          <w:p w:rsidR="0099030E" w:rsidRDefault="0099030E" w:rsidP="00147D83">
            <w:r>
              <w:t>(13655, 11, '2015-05-05 10:45:02'),</w:t>
            </w:r>
          </w:p>
          <w:p w:rsidR="0099030E" w:rsidRDefault="0099030E" w:rsidP="00147D83">
            <w:r>
              <w:t>(13656, 11, '2015-05-05 10:45:05'),</w:t>
            </w:r>
          </w:p>
          <w:p w:rsidR="0099030E" w:rsidRDefault="0099030E" w:rsidP="00147D83">
            <w:r>
              <w:t>(13657, 11, '2015-05-05 10:45:08'),</w:t>
            </w:r>
          </w:p>
          <w:p w:rsidR="0099030E" w:rsidRDefault="0099030E" w:rsidP="00147D83">
            <w:r>
              <w:t>(13658, 11, '2015-05-05 10:45:11'),</w:t>
            </w:r>
          </w:p>
          <w:p w:rsidR="0099030E" w:rsidRDefault="0099030E" w:rsidP="00147D83">
            <w:r>
              <w:t>(13659, 11, '2015-05-05 10:45:14'),</w:t>
            </w:r>
          </w:p>
          <w:p w:rsidR="0099030E" w:rsidRDefault="0099030E" w:rsidP="00147D83">
            <w:r>
              <w:t>(13660, 11, '2015-05-05 10:45:17'),</w:t>
            </w:r>
          </w:p>
          <w:p w:rsidR="0099030E" w:rsidRDefault="0099030E" w:rsidP="00147D83">
            <w:r>
              <w:t>(13661, 11, '2015-05-05 10:45:20'),</w:t>
            </w:r>
          </w:p>
          <w:p w:rsidR="0099030E" w:rsidRDefault="0099030E" w:rsidP="00147D83">
            <w:r>
              <w:t>(13662, 11, '2015-05-05 10:45:23'),</w:t>
            </w:r>
          </w:p>
          <w:p w:rsidR="0099030E" w:rsidRDefault="0099030E" w:rsidP="00147D83">
            <w:r>
              <w:t>(13663, 11, '2015-05-05 10:45:26'),</w:t>
            </w:r>
          </w:p>
          <w:p w:rsidR="0099030E" w:rsidRDefault="0099030E" w:rsidP="00147D83">
            <w:r>
              <w:t>(13664, 11, '2015-05-05 10:45:29'),</w:t>
            </w:r>
          </w:p>
          <w:p w:rsidR="0099030E" w:rsidRDefault="0099030E" w:rsidP="00147D83">
            <w:r>
              <w:t>(13665, 11, '2015-05-05 10:45:32'),</w:t>
            </w:r>
          </w:p>
          <w:p w:rsidR="0099030E" w:rsidRDefault="0099030E" w:rsidP="00147D83">
            <w:r>
              <w:t>(13666, 11, '2015-05-05 10:45:35'),</w:t>
            </w:r>
          </w:p>
          <w:p w:rsidR="0099030E" w:rsidRDefault="0099030E" w:rsidP="00147D83">
            <w:r>
              <w:t>(13667, 11, '2015-05-05 10:45:39'),</w:t>
            </w:r>
          </w:p>
          <w:p w:rsidR="0099030E" w:rsidRDefault="0099030E" w:rsidP="00147D83">
            <w:r>
              <w:t>(13668, 11, '2015-05-05 10:45:42'),</w:t>
            </w:r>
          </w:p>
          <w:p w:rsidR="0099030E" w:rsidRDefault="0099030E" w:rsidP="00147D83">
            <w:r>
              <w:t>(13669, 11, '2015-05-05 10:45:45'),</w:t>
            </w:r>
          </w:p>
          <w:p w:rsidR="0099030E" w:rsidRDefault="0099030E" w:rsidP="00147D83">
            <w:r>
              <w:t>(13670, 11, '2015-05-05 10:45:48'),</w:t>
            </w:r>
          </w:p>
          <w:p w:rsidR="0099030E" w:rsidRDefault="0099030E" w:rsidP="00147D83">
            <w:r>
              <w:t>(13671, 11, '2015-05-05 10:45:51'),</w:t>
            </w:r>
          </w:p>
          <w:p w:rsidR="0099030E" w:rsidRDefault="0099030E" w:rsidP="00147D83">
            <w:r>
              <w:t>(13672, 11, '2015-05-05 10:45:54'),</w:t>
            </w:r>
          </w:p>
          <w:p w:rsidR="0099030E" w:rsidRDefault="0099030E" w:rsidP="00147D83">
            <w:r>
              <w:t>(13673, 11, '2015-05-05 10:45:57'),</w:t>
            </w:r>
          </w:p>
          <w:p w:rsidR="0099030E" w:rsidRDefault="0099030E" w:rsidP="00147D83">
            <w:r>
              <w:t>(13674, 11, '2015-05-05 10:46:00'),</w:t>
            </w:r>
          </w:p>
          <w:p w:rsidR="0099030E" w:rsidRDefault="0099030E" w:rsidP="00147D83">
            <w:r>
              <w:t>(13675, 11, '2015-05-05 10:46:03'),</w:t>
            </w:r>
          </w:p>
          <w:p w:rsidR="0099030E" w:rsidRDefault="0099030E" w:rsidP="00147D83">
            <w:r>
              <w:t>(13676, 11, '2015-05-05 10:46:06'),</w:t>
            </w:r>
          </w:p>
          <w:p w:rsidR="0099030E" w:rsidRDefault="0099030E" w:rsidP="00147D83">
            <w:r>
              <w:t>(13677, 11, '2015-05-05 10:46:09'),</w:t>
            </w:r>
          </w:p>
          <w:p w:rsidR="0099030E" w:rsidRDefault="0099030E" w:rsidP="00147D83">
            <w:r>
              <w:t>(13678, 11, '2015-05-05 10:46:12'),</w:t>
            </w:r>
          </w:p>
          <w:p w:rsidR="0099030E" w:rsidRDefault="0099030E" w:rsidP="00147D83">
            <w:r>
              <w:t>(13679, 11, '2015-05-05 10:46:15'),</w:t>
            </w:r>
          </w:p>
          <w:p w:rsidR="0099030E" w:rsidRDefault="0099030E" w:rsidP="00147D83">
            <w:r>
              <w:t>(13680, 11, '2015-05-05 10:46:18'),</w:t>
            </w:r>
          </w:p>
          <w:p w:rsidR="0099030E" w:rsidRDefault="0099030E" w:rsidP="00147D83">
            <w:r>
              <w:t>(13681, 10, '2015-05-05 10:46:21'),</w:t>
            </w:r>
          </w:p>
          <w:p w:rsidR="0099030E" w:rsidRDefault="0099030E" w:rsidP="00147D83">
            <w:r>
              <w:t>(13682, 11, '2015-05-05 10:46:24'),</w:t>
            </w:r>
          </w:p>
          <w:p w:rsidR="0099030E" w:rsidRDefault="0099030E" w:rsidP="00147D83">
            <w:r>
              <w:t>(13683, 10, '2015-05-05 10:46:27'),</w:t>
            </w:r>
          </w:p>
          <w:p w:rsidR="0099030E" w:rsidRDefault="0099030E" w:rsidP="00147D83">
            <w:r>
              <w:t>(13684, 10, '2015-05-05 10:46:30'),</w:t>
            </w:r>
          </w:p>
          <w:p w:rsidR="0099030E" w:rsidRDefault="0099030E" w:rsidP="00147D83">
            <w:r>
              <w:t>(13685, 10, '2015-05-05 10:46:33'),</w:t>
            </w:r>
          </w:p>
          <w:p w:rsidR="0099030E" w:rsidRDefault="0099030E" w:rsidP="00147D83">
            <w:r>
              <w:t>(13686, 10, '2015-05-05 10:46:36'),</w:t>
            </w:r>
          </w:p>
          <w:p w:rsidR="0099030E" w:rsidRDefault="0099030E" w:rsidP="00147D83">
            <w:r>
              <w:t>(13687, 10, '2015-05-05 10:46:39'),</w:t>
            </w:r>
          </w:p>
          <w:p w:rsidR="0099030E" w:rsidRDefault="0099030E" w:rsidP="00147D83">
            <w:r>
              <w:t>(13688, 10, '2015-05-05 10:46:42'),</w:t>
            </w:r>
          </w:p>
          <w:p w:rsidR="0099030E" w:rsidRDefault="0099030E" w:rsidP="00147D83">
            <w:r>
              <w:t>(13689, 10, '2015-05-05 10:46:45'),</w:t>
            </w:r>
          </w:p>
          <w:p w:rsidR="0099030E" w:rsidRDefault="0099030E" w:rsidP="00147D83">
            <w:r>
              <w:t>(13690, 10, '2015-05-05 10:46:48'),</w:t>
            </w:r>
          </w:p>
          <w:p w:rsidR="0099030E" w:rsidRDefault="0099030E" w:rsidP="00147D83">
            <w:r>
              <w:t>(13691, 10, '2015-05-05 10:46:51'),</w:t>
            </w:r>
          </w:p>
          <w:p w:rsidR="0099030E" w:rsidRDefault="0099030E" w:rsidP="00147D83">
            <w:r>
              <w:t>(13692, 10, '2015-05-05 10:46:54'),</w:t>
            </w:r>
          </w:p>
          <w:p w:rsidR="0099030E" w:rsidRDefault="0099030E" w:rsidP="00147D83">
            <w:r>
              <w:t>(13693, 10, '2015-05-05 10:46:57'),</w:t>
            </w:r>
          </w:p>
          <w:p w:rsidR="0099030E" w:rsidRDefault="0099030E" w:rsidP="00147D83">
            <w:r>
              <w:t>(13694, 10, '2015-05-05 10:47:00'),</w:t>
            </w:r>
          </w:p>
          <w:p w:rsidR="0099030E" w:rsidRDefault="0099030E" w:rsidP="00147D83">
            <w:r>
              <w:t>(13695, 10, '2015-05-05 10:47:03'),</w:t>
            </w:r>
          </w:p>
          <w:p w:rsidR="0099030E" w:rsidRDefault="0099030E" w:rsidP="00147D83">
            <w:r>
              <w:t>(13696, 10, '2015-05-05 10:47:07'),</w:t>
            </w:r>
          </w:p>
          <w:p w:rsidR="0099030E" w:rsidRDefault="0099030E" w:rsidP="00147D83">
            <w:r>
              <w:t>(13697, 10, '2015-05-05 10:47:10'),</w:t>
            </w:r>
          </w:p>
          <w:p w:rsidR="0099030E" w:rsidRDefault="0099030E" w:rsidP="00147D83">
            <w:r>
              <w:t>(13698, 10, '2015-05-05 10:47:13'),</w:t>
            </w:r>
          </w:p>
          <w:p w:rsidR="0099030E" w:rsidRDefault="0099030E" w:rsidP="00147D83">
            <w:r>
              <w:t>(13699, 10, '2015-05-05 10:47:16'),</w:t>
            </w:r>
          </w:p>
          <w:p w:rsidR="0099030E" w:rsidRDefault="0099030E" w:rsidP="00147D83">
            <w:r>
              <w:t>(13700, 10, '2015-05-05 10:47:19'),</w:t>
            </w:r>
          </w:p>
          <w:p w:rsidR="0099030E" w:rsidRDefault="0099030E" w:rsidP="00147D83">
            <w:r>
              <w:t>(13701, 10, '2015-05-05 10:47:22'),</w:t>
            </w:r>
          </w:p>
          <w:p w:rsidR="0099030E" w:rsidRDefault="0099030E" w:rsidP="00147D83">
            <w:r>
              <w:t>(13702, 10, '2015-05-05 10:47:25'),</w:t>
            </w:r>
          </w:p>
          <w:p w:rsidR="0099030E" w:rsidRDefault="0099030E" w:rsidP="00147D83">
            <w:r>
              <w:t>(13703, 10, '2015-05-05 10:47:28'),</w:t>
            </w:r>
          </w:p>
          <w:p w:rsidR="0099030E" w:rsidRDefault="0099030E" w:rsidP="00147D83">
            <w:r>
              <w:t>(13704, 10, '2015-05-05 10:47:31'),</w:t>
            </w:r>
          </w:p>
          <w:p w:rsidR="0099030E" w:rsidRDefault="0099030E" w:rsidP="00147D83">
            <w:r>
              <w:t>(13705, 10, '2015-05-05 10:47:34'),</w:t>
            </w:r>
          </w:p>
          <w:p w:rsidR="0099030E" w:rsidRDefault="0099030E" w:rsidP="00147D83">
            <w:r>
              <w:t>(13706, 10, '2015-05-05 10:47:37'),</w:t>
            </w:r>
          </w:p>
          <w:p w:rsidR="0099030E" w:rsidRDefault="0099030E" w:rsidP="00147D83">
            <w:r>
              <w:t>(13707, 10, '2015-05-05 10:47:40'),</w:t>
            </w:r>
          </w:p>
          <w:p w:rsidR="0099030E" w:rsidRDefault="0099030E" w:rsidP="00147D83">
            <w:r>
              <w:t>(13708, 10, '2015-05-05 10:47:43'),</w:t>
            </w:r>
          </w:p>
          <w:p w:rsidR="0099030E" w:rsidRDefault="0099030E" w:rsidP="00147D83">
            <w:r>
              <w:t>(13709, 10, '2015-05-05 10:47:46'),</w:t>
            </w:r>
          </w:p>
          <w:p w:rsidR="0099030E" w:rsidRDefault="0099030E" w:rsidP="00147D83">
            <w:r>
              <w:t>(13710, 10, '2015-05-05 10:47:49'),</w:t>
            </w:r>
          </w:p>
          <w:p w:rsidR="0099030E" w:rsidRDefault="0099030E" w:rsidP="00147D83">
            <w:r>
              <w:t>(13711, 10, '2015-05-05 10:47:52'),</w:t>
            </w:r>
          </w:p>
          <w:p w:rsidR="0099030E" w:rsidRDefault="0099030E" w:rsidP="00147D83">
            <w:r>
              <w:t>(13712, 10, '2015-05-05 10:47:55'),</w:t>
            </w:r>
          </w:p>
          <w:p w:rsidR="0099030E" w:rsidRDefault="0099030E" w:rsidP="00147D83">
            <w:r>
              <w:t>(13713, 10, '2015-05-05 10:47:58'),</w:t>
            </w:r>
          </w:p>
          <w:p w:rsidR="0099030E" w:rsidRDefault="0099030E" w:rsidP="00147D83">
            <w:r>
              <w:t>(13714, 10, '2015-05-05 10:48:01'),</w:t>
            </w:r>
          </w:p>
          <w:p w:rsidR="0099030E" w:rsidRDefault="0099030E" w:rsidP="00147D83">
            <w:r>
              <w:t>(13715, 10, '2015-05-05 10:48:04'),</w:t>
            </w:r>
          </w:p>
          <w:p w:rsidR="0099030E" w:rsidRDefault="0099030E" w:rsidP="00147D83">
            <w:r>
              <w:t>(13716, 10, '2015-05-05 10:48:07'),</w:t>
            </w:r>
          </w:p>
          <w:p w:rsidR="0099030E" w:rsidRDefault="0099030E" w:rsidP="00147D83">
            <w:r>
              <w:t>(13717, 10, '2015-05-05 10:48:10'),</w:t>
            </w:r>
          </w:p>
          <w:p w:rsidR="0099030E" w:rsidRDefault="0099030E" w:rsidP="00147D83">
            <w:r>
              <w:t>(13718, 10, '2015-05-05 10:48:13'),</w:t>
            </w:r>
          </w:p>
          <w:p w:rsidR="0099030E" w:rsidRDefault="0099030E" w:rsidP="00147D83">
            <w:r>
              <w:t>(13719, 10, '2015-05-05 10:48:16'),</w:t>
            </w:r>
          </w:p>
          <w:p w:rsidR="0099030E" w:rsidRDefault="0099030E" w:rsidP="00147D83">
            <w:r>
              <w:t>(13720, 10, '2015-05-05 10:48:19'),</w:t>
            </w:r>
          </w:p>
          <w:p w:rsidR="0099030E" w:rsidRDefault="0099030E" w:rsidP="00147D83">
            <w:r>
              <w:t>(13721, 10, '2015-05-05 10:48:22'),</w:t>
            </w:r>
          </w:p>
          <w:p w:rsidR="0099030E" w:rsidRDefault="0099030E" w:rsidP="00147D83">
            <w:r>
              <w:t>(13722, 10, '2015-05-05 10:48:25'),</w:t>
            </w:r>
          </w:p>
          <w:p w:rsidR="0099030E" w:rsidRDefault="0099030E" w:rsidP="00147D83">
            <w:r>
              <w:t>(13723, 10, '2015-05-05 10:48:28'),</w:t>
            </w:r>
          </w:p>
          <w:p w:rsidR="0099030E" w:rsidRDefault="0099030E" w:rsidP="00147D83">
            <w:r>
              <w:t>(13724, 10, '2015-05-05 10:48:31'),</w:t>
            </w:r>
          </w:p>
          <w:p w:rsidR="0099030E" w:rsidRDefault="0099030E" w:rsidP="00147D83">
            <w:r>
              <w:t>(13725, 10, '2015-05-05 10:48:34'),</w:t>
            </w:r>
          </w:p>
          <w:p w:rsidR="0099030E" w:rsidRDefault="0099030E" w:rsidP="00147D83">
            <w:r>
              <w:t>(13726, 10, '2015-05-05 10:48:38'),</w:t>
            </w:r>
          </w:p>
          <w:p w:rsidR="0099030E" w:rsidRDefault="0099030E" w:rsidP="00147D83">
            <w:r>
              <w:t>(13727, 10, '2015-05-05 10:48:41'),</w:t>
            </w:r>
          </w:p>
          <w:p w:rsidR="0099030E" w:rsidRDefault="0099030E" w:rsidP="00147D83">
            <w:r>
              <w:t>(13728, 10, '2015-05-05 10:48:44'),</w:t>
            </w:r>
          </w:p>
          <w:p w:rsidR="0099030E" w:rsidRDefault="0099030E" w:rsidP="00147D83">
            <w:r>
              <w:t>(13729, 10, '2015-05-05 10:48:47'),</w:t>
            </w:r>
          </w:p>
          <w:p w:rsidR="0099030E" w:rsidRDefault="0099030E" w:rsidP="00147D83">
            <w:r>
              <w:t>(13730, 10, '2015-05-05 10:48:50'),</w:t>
            </w:r>
          </w:p>
          <w:p w:rsidR="0099030E" w:rsidRDefault="0099030E" w:rsidP="00147D83">
            <w:r>
              <w:t>(13731, 10, '2015-05-05 10:48:53'),</w:t>
            </w:r>
          </w:p>
          <w:p w:rsidR="0099030E" w:rsidRDefault="0099030E" w:rsidP="00147D83">
            <w:r>
              <w:t>(13732, 10, '2015-05-05 10:48:56'),</w:t>
            </w:r>
          </w:p>
          <w:p w:rsidR="0099030E" w:rsidRDefault="0099030E" w:rsidP="00147D83">
            <w:r>
              <w:t>(13733, 10, '2015-05-05 10:48:59'),</w:t>
            </w:r>
          </w:p>
          <w:p w:rsidR="0099030E" w:rsidRDefault="0099030E" w:rsidP="00147D83">
            <w:r>
              <w:t>(13734, 10, '2015-05-05 10:49:02'),</w:t>
            </w:r>
          </w:p>
          <w:p w:rsidR="0099030E" w:rsidRDefault="0099030E" w:rsidP="00147D83">
            <w:r>
              <w:t>(13735, 10, '2015-05-05 10:49:05'),</w:t>
            </w:r>
          </w:p>
          <w:p w:rsidR="0099030E" w:rsidRDefault="0099030E" w:rsidP="00147D83">
            <w:r>
              <w:t>(13736, 10, '2015-05-05 10:49:08'),</w:t>
            </w:r>
          </w:p>
          <w:p w:rsidR="0099030E" w:rsidRDefault="0099030E" w:rsidP="00147D83">
            <w:r>
              <w:t>(13737, 10, '2015-05-05 10:49:11'),</w:t>
            </w:r>
          </w:p>
          <w:p w:rsidR="0099030E" w:rsidRDefault="0099030E" w:rsidP="00147D83">
            <w:r>
              <w:t>(13738, 10, '2015-05-05 10:49:14'),</w:t>
            </w:r>
          </w:p>
          <w:p w:rsidR="0099030E" w:rsidRDefault="0099030E" w:rsidP="00147D83">
            <w:r>
              <w:t>(13739, 10, '2015-05-05 10:49:17'),</w:t>
            </w:r>
          </w:p>
          <w:p w:rsidR="0099030E" w:rsidRDefault="0099030E" w:rsidP="00147D83">
            <w:r>
              <w:t>(13740, 10, '2015-05-05 10:49:20'),</w:t>
            </w:r>
          </w:p>
          <w:p w:rsidR="0099030E" w:rsidRDefault="0099030E" w:rsidP="00147D83">
            <w:r>
              <w:t>(13741, 10, '2015-05-05 10:49:23'),</w:t>
            </w:r>
          </w:p>
          <w:p w:rsidR="0099030E" w:rsidRDefault="0099030E" w:rsidP="00147D83">
            <w:r>
              <w:t>(13742, 10, '2015-05-05 10:49:26'),</w:t>
            </w:r>
          </w:p>
          <w:p w:rsidR="0099030E" w:rsidRDefault="0099030E" w:rsidP="00147D83">
            <w:r>
              <w:t>(13743, 10, '2015-05-05 10:49:29'),</w:t>
            </w:r>
          </w:p>
          <w:p w:rsidR="0099030E" w:rsidRDefault="0099030E" w:rsidP="00147D83">
            <w:r>
              <w:t>(13744, 10, '2015-05-05 10:49:32'),</w:t>
            </w:r>
          </w:p>
          <w:p w:rsidR="0099030E" w:rsidRDefault="0099030E" w:rsidP="00147D83">
            <w:r>
              <w:t>(13745, 10, '2015-05-05 10:49:35'),</w:t>
            </w:r>
          </w:p>
          <w:p w:rsidR="0099030E" w:rsidRDefault="0099030E" w:rsidP="00147D83">
            <w:r>
              <w:t>(13746, 10, '2015-05-05 10:49:38'),</w:t>
            </w:r>
          </w:p>
          <w:p w:rsidR="0099030E" w:rsidRDefault="0099030E" w:rsidP="00147D83">
            <w:r>
              <w:t>(13747, 10, '2015-05-05 10:49:41'),</w:t>
            </w:r>
          </w:p>
          <w:p w:rsidR="0099030E" w:rsidRDefault="0099030E" w:rsidP="00147D83">
            <w:r>
              <w:t>(13748, 10, '2015-05-05 10:49:44'),</w:t>
            </w:r>
          </w:p>
          <w:p w:rsidR="0099030E" w:rsidRDefault="0099030E" w:rsidP="00147D83">
            <w:r>
              <w:t>(13749, 10, '2015-05-05 10:49:47'),</w:t>
            </w:r>
          </w:p>
          <w:p w:rsidR="0099030E" w:rsidRDefault="0099030E" w:rsidP="00147D83">
            <w:r>
              <w:t>(13750, 10, '2015-05-05 10:49:50'),</w:t>
            </w:r>
          </w:p>
          <w:p w:rsidR="0099030E" w:rsidRDefault="0099030E" w:rsidP="00147D83">
            <w:r>
              <w:t>(13751, 10, '2015-05-05 10:49:53'),</w:t>
            </w:r>
          </w:p>
          <w:p w:rsidR="0099030E" w:rsidRDefault="0099030E" w:rsidP="00147D83">
            <w:r>
              <w:t>(13752, 10, '2015-05-05 10:49:56'),</w:t>
            </w:r>
          </w:p>
          <w:p w:rsidR="0099030E" w:rsidRDefault="0099030E" w:rsidP="00147D83">
            <w:r>
              <w:t>(13753, 10, '2015-05-05 10:49:59'),</w:t>
            </w:r>
          </w:p>
          <w:p w:rsidR="0099030E" w:rsidRDefault="0099030E" w:rsidP="00147D83">
            <w:r>
              <w:t>(13754, 10, '2015-05-05 10:50:03'),</w:t>
            </w:r>
          </w:p>
          <w:p w:rsidR="0099030E" w:rsidRDefault="0099030E" w:rsidP="00147D83">
            <w:r>
              <w:t>(13755, 10, '2015-05-05 10:50:06'),</w:t>
            </w:r>
          </w:p>
          <w:p w:rsidR="0099030E" w:rsidRDefault="0099030E" w:rsidP="00147D83">
            <w:r>
              <w:t>(13756, 10, '2015-05-05 10:50:09'),</w:t>
            </w:r>
          </w:p>
          <w:p w:rsidR="0099030E" w:rsidRDefault="0099030E" w:rsidP="00147D83">
            <w:r>
              <w:t>(13757, 10, '2015-05-05 10:50:12'),</w:t>
            </w:r>
          </w:p>
          <w:p w:rsidR="0099030E" w:rsidRDefault="0099030E" w:rsidP="00147D83">
            <w:r>
              <w:t>(13758, 10, '2015-05-05 10:50:15'),</w:t>
            </w:r>
          </w:p>
          <w:p w:rsidR="0099030E" w:rsidRDefault="0099030E" w:rsidP="00147D83">
            <w:r>
              <w:t>(13759, 10, '2015-05-05 10:50:18'),</w:t>
            </w:r>
          </w:p>
          <w:p w:rsidR="0099030E" w:rsidRDefault="0099030E" w:rsidP="00147D83">
            <w:r>
              <w:t>(13760, 10, '2015-05-05 10:50:21'),</w:t>
            </w:r>
          </w:p>
          <w:p w:rsidR="0099030E" w:rsidRDefault="0099030E" w:rsidP="00147D83">
            <w:r>
              <w:t>(13761, 10, '2015-05-05 10:50:24'),</w:t>
            </w:r>
          </w:p>
          <w:p w:rsidR="0099030E" w:rsidRDefault="0099030E" w:rsidP="00147D83">
            <w:r>
              <w:t>(13762, 10, '2015-05-05 10:50:27'),</w:t>
            </w:r>
          </w:p>
          <w:p w:rsidR="0099030E" w:rsidRDefault="0099030E" w:rsidP="00147D83">
            <w:r>
              <w:t>(13763, 10, '2015-05-05 10:50:30'),</w:t>
            </w:r>
          </w:p>
          <w:p w:rsidR="0099030E" w:rsidRDefault="0099030E" w:rsidP="00147D83">
            <w:r>
              <w:t>(13764, 10, '2015-05-05 10:50:33'),</w:t>
            </w:r>
          </w:p>
          <w:p w:rsidR="0099030E" w:rsidRDefault="0099030E" w:rsidP="00147D83">
            <w:r>
              <w:t>(13765, 10, '2015-05-05 10:50:36'),</w:t>
            </w:r>
          </w:p>
          <w:p w:rsidR="0099030E" w:rsidRDefault="0099030E" w:rsidP="00147D83">
            <w:r>
              <w:t>(13766, 10, '2015-05-05 10:50:39'),</w:t>
            </w:r>
          </w:p>
          <w:p w:rsidR="0099030E" w:rsidRDefault="0099030E" w:rsidP="00147D83">
            <w:r>
              <w:t>(13767, 10, '2015-05-05 10:50:42'),</w:t>
            </w:r>
          </w:p>
          <w:p w:rsidR="0099030E" w:rsidRDefault="0099030E" w:rsidP="00147D83">
            <w:r>
              <w:t>(13768, 10, '2015-05-05 10:50:45'),</w:t>
            </w:r>
          </w:p>
          <w:p w:rsidR="0099030E" w:rsidRDefault="0099030E" w:rsidP="00147D83">
            <w:r>
              <w:t>(13769, 11, '2015-05-05 10:50:48'),</w:t>
            </w:r>
          </w:p>
          <w:p w:rsidR="0099030E" w:rsidRDefault="0099030E" w:rsidP="00147D83">
            <w:r>
              <w:t>(13770, 11, '2015-05-05 10:50:51'),</w:t>
            </w:r>
          </w:p>
          <w:p w:rsidR="0099030E" w:rsidRDefault="0099030E" w:rsidP="00147D83">
            <w:r>
              <w:t>(13771, 11, '2015-05-05 10:50:54'),</w:t>
            </w:r>
          </w:p>
          <w:p w:rsidR="0099030E" w:rsidRDefault="0099030E" w:rsidP="00147D83">
            <w:r>
              <w:t>(13772, 11, '2015-05-05 10:50:57'),</w:t>
            </w:r>
          </w:p>
          <w:p w:rsidR="0099030E" w:rsidRDefault="0099030E" w:rsidP="00147D83">
            <w:r>
              <w:t>(13773, 11, '2015-05-05 10:51:00'),</w:t>
            </w:r>
          </w:p>
          <w:p w:rsidR="0099030E" w:rsidRDefault="0099030E" w:rsidP="00147D83">
            <w:r>
              <w:t>(13774, 11, '2015-05-05 10:51:03'),</w:t>
            </w:r>
          </w:p>
          <w:p w:rsidR="0099030E" w:rsidRDefault="0099030E" w:rsidP="00147D83">
            <w:r>
              <w:t>(13775, 11, '2015-05-05 10:51:06'),</w:t>
            </w:r>
          </w:p>
          <w:p w:rsidR="0099030E" w:rsidRDefault="0099030E" w:rsidP="00147D83">
            <w:r>
              <w:t>(13776, 11, '2015-05-05 10:51:09'),</w:t>
            </w:r>
          </w:p>
          <w:p w:rsidR="0099030E" w:rsidRDefault="0099030E" w:rsidP="00147D83">
            <w:r>
              <w:t>(13777, 11, '2015-05-05 10:51:12'),</w:t>
            </w:r>
          </w:p>
          <w:p w:rsidR="0099030E" w:rsidRDefault="0099030E" w:rsidP="00147D83">
            <w:r>
              <w:t>(13778, 11, '2015-05-05 10:51:15'),</w:t>
            </w:r>
          </w:p>
          <w:p w:rsidR="0099030E" w:rsidRDefault="0099030E" w:rsidP="00147D83">
            <w:r>
              <w:t>(13779, 11, '2015-05-05 10:51:18'),</w:t>
            </w:r>
          </w:p>
          <w:p w:rsidR="0099030E" w:rsidRDefault="0099030E" w:rsidP="00147D83">
            <w:r>
              <w:t>(13780, 11, '2015-05-05 10:51:21'),</w:t>
            </w:r>
          </w:p>
          <w:p w:rsidR="0099030E" w:rsidRDefault="0099030E" w:rsidP="00147D83">
            <w:r>
              <w:t>(13781, 11, '2015-05-05 10:51:24'),</w:t>
            </w:r>
          </w:p>
          <w:p w:rsidR="0099030E" w:rsidRDefault="0099030E" w:rsidP="00147D83">
            <w:r>
              <w:t>(13782, 11, '2015-05-05 10:51:28'),</w:t>
            </w:r>
          </w:p>
          <w:p w:rsidR="0099030E" w:rsidRDefault="0099030E" w:rsidP="00147D83">
            <w:r>
              <w:t>(13783, 11, '2015-05-05 10:51:31'),</w:t>
            </w:r>
          </w:p>
          <w:p w:rsidR="0099030E" w:rsidRDefault="0099030E" w:rsidP="00147D83">
            <w:r>
              <w:t>(13784, 11, '2015-05-05 10:51:34'),</w:t>
            </w:r>
          </w:p>
          <w:p w:rsidR="0099030E" w:rsidRDefault="0099030E" w:rsidP="00147D83">
            <w:r>
              <w:t>(13785, 11, '2015-05-05 10:51:37'),</w:t>
            </w:r>
          </w:p>
          <w:p w:rsidR="0099030E" w:rsidRDefault="0099030E" w:rsidP="00147D83">
            <w:r>
              <w:t>(13786, 11, '2015-05-05 10:51:40'),</w:t>
            </w:r>
          </w:p>
          <w:p w:rsidR="0099030E" w:rsidRDefault="0099030E" w:rsidP="00147D83">
            <w:r>
              <w:t>(13787, 11, '2015-05-05 10:51:43'),</w:t>
            </w:r>
          </w:p>
          <w:p w:rsidR="0099030E" w:rsidRDefault="0099030E" w:rsidP="00147D83">
            <w:r>
              <w:t>(13788, 12, '2015-05-05 10:51:46'),</w:t>
            </w:r>
          </w:p>
          <w:p w:rsidR="0099030E" w:rsidRDefault="0099030E" w:rsidP="00147D83">
            <w:r>
              <w:t>(13789, 12, '2015-05-05 10:51:49'),</w:t>
            </w:r>
          </w:p>
          <w:p w:rsidR="0099030E" w:rsidRDefault="0099030E" w:rsidP="00147D83">
            <w:r>
              <w:t>(13790, 12, '2015-05-05 10:51:52'),</w:t>
            </w:r>
          </w:p>
          <w:p w:rsidR="0099030E" w:rsidRDefault="0099030E" w:rsidP="00147D83">
            <w:r>
              <w:t>(13791, 12, '2015-05-05 10:51:55'),</w:t>
            </w:r>
          </w:p>
          <w:p w:rsidR="0099030E" w:rsidRDefault="0099030E" w:rsidP="00147D83">
            <w:r>
              <w:t>(13792, 12, '2015-05-05 10:51:58'),</w:t>
            </w:r>
          </w:p>
          <w:p w:rsidR="0099030E" w:rsidRDefault="0099030E" w:rsidP="00147D83">
            <w:r>
              <w:t>(13793, 12, '2015-05-05 10:52:01'),</w:t>
            </w:r>
          </w:p>
          <w:p w:rsidR="0099030E" w:rsidRDefault="0099030E" w:rsidP="00147D83">
            <w:r>
              <w:t>(13794, 12, '2015-05-05 10:52:04'),</w:t>
            </w:r>
          </w:p>
          <w:p w:rsidR="0099030E" w:rsidRDefault="0099030E" w:rsidP="00147D83">
            <w:r>
              <w:t>(13795, 12, '2015-05-05 10:52:07'),</w:t>
            </w:r>
          </w:p>
          <w:p w:rsidR="0099030E" w:rsidRDefault="0099030E" w:rsidP="00147D83">
            <w:r>
              <w:t>(13796, 12, '2015-05-05 10:52:10'),</w:t>
            </w:r>
          </w:p>
          <w:p w:rsidR="0099030E" w:rsidRDefault="0099030E" w:rsidP="00147D83">
            <w:r>
              <w:t>(13797, 12, '2015-05-05 10:52:13'),</w:t>
            </w:r>
          </w:p>
          <w:p w:rsidR="0099030E" w:rsidRDefault="0099030E" w:rsidP="00147D83">
            <w:r>
              <w:t>(13798, 12, '2015-05-05 10:52:16'),</w:t>
            </w:r>
          </w:p>
          <w:p w:rsidR="0099030E" w:rsidRDefault="0099030E" w:rsidP="00147D83">
            <w:r>
              <w:t>(13799, 12, '2015-05-05 10:52:19'),</w:t>
            </w:r>
          </w:p>
          <w:p w:rsidR="0099030E" w:rsidRDefault="0099030E" w:rsidP="00147D83">
            <w:r>
              <w:t>(13800, 12, '2015-05-05 10:52:22'),</w:t>
            </w:r>
          </w:p>
          <w:p w:rsidR="0099030E" w:rsidRDefault="0099030E" w:rsidP="00147D83">
            <w:r>
              <w:t>(13801, 12, '2015-05-05 10:52:25'),</w:t>
            </w:r>
          </w:p>
          <w:p w:rsidR="0099030E" w:rsidRDefault="0099030E" w:rsidP="00147D83">
            <w:r>
              <w:t>(13802, 12, '2015-05-05 10:52:28'),</w:t>
            </w:r>
          </w:p>
          <w:p w:rsidR="0099030E" w:rsidRDefault="0099030E" w:rsidP="00147D83">
            <w:r>
              <w:t>(13803, 13, '2015-05-05 10:52:31'),</w:t>
            </w:r>
          </w:p>
          <w:p w:rsidR="0099030E" w:rsidRDefault="0099030E" w:rsidP="00147D83">
            <w:r>
              <w:t>(13804, 13, '2015-05-05 10:52:34'),</w:t>
            </w:r>
          </w:p>
          <w:p w:rsidR="0099030E" w:rsidRDefault="0099030E" w:rsidP="00147D83">
            <w:r>
              <w:t>(13805, 13, '2015-05-05 10:52:37'),</w:t>
            </w:r>
          </w:p>
          <w:p w:rsidR="0099030E" w:rsidRDefault="0099030E" w:rsidP="00147D83">
            <w:r>
              <w:t>(13806, 13, '2015-05-05 10:52:40'),</w:t>
            </w:r>
          </w:p>
          <w:p w:rsidR="0099030E" w:rsidRDefault="0099030E" w:rsidP="00147D83">
            <w:r>
              <w:t>(13807, 13, '2015-05-05 10:52:43'),</w:t>
            </w:r>
          </w:p>
          <w:p w:rsidR="0099030E" w:rsidRDefault="0099030E" w:rsidP="00147D83">
            <w:r>
              <w:t>(13808, 13, '2015-05-05 10:52:46'),</w:t>
            </w:r>
          </w:p>
          <w:p w:rsidR="0099030E" w:rsidRDefault="0099030E" w:rsidP="00147D83">
            <w:r>
              <w:t>(13809, 13, '2015-05-05 10:52:49'),</w:t>
            </w:r>
          </w:p>
          <w:p w:rsidR="0099030E" w:rsidRDefault="0099030E" w:rsidP="00147D83">
            <w:r>
              <w:t>(13810, 13, '2015-05-05 10:52:52'),</w:t>
            </w:r>
          </w:p>
          <w:p w:rsidR="0099030E" w:rsidRDefault="0099030E" w:rsidP="00147D83">
            <w:r>
              <w:t>(13811, 13, '2015-05-05 10:52:55'),</w:t>
            </w:r>
          </w:p>
          <w:p w:rsidR="0099030E" w:rsidRDefault="0099030E" w:rsidP="00147D83">
            <w:r>
              <w:t>(13812, 13, '2015-05-05 10:52:59'),</w:t>
            </w:r>
          </w:p>
          <w:p w:rsidR="0099030E" w:rsidRDefault="0099030E" w:rsidP="00147D83">
            <w:r>
              <w:t>(13813, 13, '2015-05-05 10:53:02'),</w:t>
            </w:r>
          </w:p>
          <w:p w:rsidR="0099030E" w:rsidRDefault="0099030E" w:rsidP="00147D83">
            <w:r>
              <w:t>(13814, 13, '2015-05-05 10:53:05'),</w:t>
            </w:r>
          </w:p>
          <w:p w:rsidR="0099030E" w:rsidRDefault="0099030E" w:rsidP="00147D83">
            <w:r>
              <w:t>(13815, 13, '2015-05-05 10:53:08'),</w:t>
            </w:r>
          </w:p>
          <w:p w:rsidR="0099030E" w:rsidRDefault="0099030E" w:rsidP="00147D83">
            <w:r>
              <w:t>(13816, 13, '2015-05-05 10:53:11'),</w:t>
            </w:r>
          </w:p>
          <w:p w:rsidR="0099030E" w:rsidRDefault="0099030E" w:rsidP="00147D83">
            <w:r>
              <w:t>(13817, 14, '2015-05-05 10:53:14'),</w:t>
            </w:r>
          </w:p>
          <w:p w:rsidR="0099030E" w:rsidRDefault="0099030E" w:rsidP="00147D83">
            <w:r>
              <w:t>(13818, 14, '2015-05-05 10:53:17'),</w:t>
            </w:r>
          </w:p>
          <w:p w:rsidR="0099030E" w:rsidRDefault="0099030E" w:rsidP="00147D83">
            <w:r>
              <w:t>(13819, 14, '2015-05-05 10:53:20'),</w:t>
            </w:r>
          </w:p>
          <w:p w:rsidR="0099030E" w:rsidRDefault="0099030E" w:rsidP="00147D83">
            <w:r>
              <w:t>(13820, 14, '2015-05-05 10:53:23'),</w:t>
            </w:r>
          </w:p>
          <w:p w:rsidR="0099030E" w:rsidRDefault="0099030E" w:rsidP="00147D83">
            <w:r>
              <w:t>(13821, 14, '2015-05-05 10:53:26'),</w:t>
            </w:r>
          </w:p>
          <w:p w:rsidR="0099030E" w:rsidRDefault="0099030E" w:rsidP="00147D83">
            <w:r>
              <w:t>(13822, 14, '2015-05-05 10:53:29'),</w:t>
            </w:r>
          </w:p>
          <w:p w:rsidR="0099030E" w:rsidRDefault="0099030E" w:rsidP="00147D83">
            <w:r>
              <w:t>(13823, 14, '2015-05-05 10:53:32'),</w:t>
            </w:r>
          </w:p>
          <w:p w:rsidR="0099030E" w:rsidRDefault="0099030E" w:rsidP="00147D83">
            <w:r>
              <w:t>(13824, 14, '2015-05-05 10:53:35'),</w:t>
            </w:r>
          </w:p>
          <w:p w:rsidR="0099030E" w:rsidRDefault="0099030E" w:rsidP="00147D83">
            <w:r>
              <w:t>(13825, 14, '2015-05-05 10:53:38'),</w:t>
            </w:r>
          </w:p>
          <w:p w:rsidR="0099030E" w:rsidRDefault="0099030E" w:rsidP="00147D83">
            <w:r>
              <w:t>(13826, 14, '2015-05-05 10:53:41'),</w:t>
            </w:r>
          </w:p>
          <w:p w:rsidR="0099030E" w:rsidRDefault="0099030E" w:rsidP="00147D83">
            <w:r>
              <w:t>(13827, 14, '2015-05-05 10:53:44'),</w:t>
            </w:r>
          </w:p>
          <w:p w:rsidR="0099030E" w:rsidRDefault="0099030E" w:rsidP="00147D83">
            <w:r>
              <w:t>(13828, 14, '2015-05-05 10:53:47'),</w:t>
            </w:r>
          </w:p>
          <w:p w:rsidR="0099030E" w:rsidRDefault="0099030E" w:rsidP="00147D83">
            <w:r>
              <w:t>(13829, 14, '2015-05-05 10:53:50'),</w:t>
            </w:r>
          </w:p>
          <w:p w:rsidR="0099030E" w:rsidRDefault="0099030E" w:rsidP="00147D83">
            <w:r>
              <w:t>(13830, 14, '2015-05-05 10:53:53'),</w:t>
            </w:r>
          </w:p>
          <w:p w:rsidR="0099030E" w:rsidRDefault="0099030E" w:rsidP="00147D83">
            <w:r>
              <w:t>(13831, 14, '2015-05-05 10:53:56'),</w:t>
            </w:r>
          </w:p>
          <w:p w:rsidR="0099030E" w:rsidRDefault="0099030E" w:rsidP="00147D83">
            <w:r>
              <w:t>(13832, 14, '2015-05-05 10:53:59'),</w:t>
            </w:r>
          </w:p>
          <w:p w:rsidR="0099030E" w:rsidRDefault="0099030E" w:rsidP="00147D83">
            <w:r>
              <w:t>(13833, 14, '2015-05-05 10:54:02'),</w:t>
            </w:r>
          </w:p>
          <w:p w:rsidR="0099030E" w:rsidRDefault="0099030E" w:rsidP="00147D83">
            <w:r>
              <w:t>(13834, 14, '2015-05-05 10:54:05'),</w:t>
            </w:r>
          </w:p>
          <w:p w:rsidR="0099030E" w:rsidRDefault="0099030E" w:rsidP="00147D83">
            <w:r>
              <w:t>(13835, 14, '2015-05-05 10:54:08'),</w:t>
            </w:r>
          </w:p>
          <w:p w:rsidR="0099030E" w:rsidRDefault="0099030E" w:rsidP="00147D83">
            <w:r>
              <w:t>(13836, 14, '2015-05-05 10:54:11'),</w:t>
            </w:r>
          </w:p>
          <w:p w:rsidR="0099030E" w:rsidRDefault="0099030E" w:rsidP="00147D83">
            <w:r>
              <w:t>(13837, 14, '2015-05-05 10:54:14'),</w:t>
            </w:r>
          </w:p>
          <w:p w:rsidR="0099030E" w:rsidRDefault="0099030E" w:rsidP="00147D83">
            <w:r>
              <w:t>(13838, 14, '2015-05-05 10:54:17'),</w:t>
            </w:r>
          </w:p>
          <w:p w:rsidR="0099030E" w:rsidRDefault="0099030E" w:rsidP="00147D83">
            <w:r>
              <w:t>(13839, 14, '2015-05-05 10:54:20'),</w:t>
            </w:r>
          </w:p>
          <w:p w:rsidR="0099030E" w:rsidRDefault="0099030E" w:rsidP="00147D83">
            <w:r>
              <w:t>(13840, 14, '2015-05-05 10:54:23'),</w:t>
            </w:r>
          </w:p>
          <w:p w:rsidR="0099030E" w:rsidRDefault="0099030E" w:rsidP="00147D83">
            <w:r>
              <w:t>(13841, 14, '2015-05-05 10:54:27'),</w:t>
            </w:r>
          </w:p>
          <w:p w:rsidR="0099030E" w:rsidRDefault="0099030E" w:rsidP="00147D83">
            <w:r>
              <w:t>(13842, 15, '2015-05-05 10:54:30'),</w:t>
            </w:r>
          </w:p>
          <w:p w:rsidR="0099030E" w:rsidRDefault="0099030E" w:rsidP="00147D83">
            <w:r>
              <w:t>(13843, 15, '2015-05-05 10:54:33'),</w:t>
            </w:r>
          </w:p>
          <w:p w:rsidR="0099030E" w:rsidRDefault="0099030E" w:rsidP="00147D83">
            <w:r>
              <w:t>(13844, 15, '2015-05-05 10:54:36'),</w:t>
            </w:r>
          </w:p>
          <w:p w:rsidR="0099030E" w:rsidRDefault="0099030E" w:rsidP="00147D83">
            <w:r>
              <w:t>(13845, 15, '2015-05-05 10:54:39'),</w:t>
            </w:r>
          </w:p>
          <w:p w:rsidR="0099030E" w:rsidRDefault="0099030E" w:rsidP="00147D83">
            <w:r>
              <w:t>(13846, 15, '2015-05-05 10:54:42'),</w:t>
            </w:r>
          </w:p>
          <w:p w:rsidR="0099030E" w:rsidRDefault="0099030E" w:rsidP="00147D83">
            <w:r>
              <w:t>(13847, 15, '2015-05-05 10:54:45');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(13848, 15, '2015-05-05 10:54:48'),</w:t>
            </w:r>
          </w:p>
          <w:p w:rsidR="0099030E" w:rsidRDefault="0099030E" w:rsidP="00147D83">
            <w:r>
              <w:t>(13849, 15, '2015-05-05 10:54:51'),</w:t>
            </w:r>
          </w:p>
          <w:p w:rsidR="0099030E" w:rsidRDefault="0099030E" w:rsidP="00147D83">
            <w:r>
              <w:t>(13850, 15, '2015-05-05 10:54:54'),</w:t>
            </w:r>
          </w:p>
          <w:p w:rsidR="0099030E" w:rsidRDefault="0099030E" w:rsidP="00147D83">
            <w:r>
              <w:t>(13851, 15, '2015-05-05 10:54:57'),</w:t>
            </w:r>
          </w:p>
          <w:p w:rsidR="0099030E" w:rsidRDefault="0099030E" w:rsidP="00147D83">
            <w:r>
              <w:t>(13852, 15, '2015-05-05 10:55:00'),</w:t>
            </w:r>
          </w:p>
          <w:p w:rsidR="0099030E" w:rsidRDefault="0099030E" w:rsidP="00147D83">
            <w:r>
              <w:t>(13853, 16, '2015-05-05 10:55:03'),</w:t>
            </w:r>
          </w:p>
          <w:p w:rsidR="0099030E" w:rsidRDefault="0099030E" w:rsidP="00147D83">
            <w:r>
              <w:t>(13854, 16, '2015-05-05 10:55:06'),</w:t>
            </w:r>
          </w:p>
          <w:p w:rsidR="0099030E" w:rsidRDefault="0099030E" w:rsidP="00147D83">
            <w:r>
              <w:t>(13855, 16, '2015-05-05 10:55:09'),</w:t>
            </w:r>
          </w:p>
          <w:p w:rsidR="0099030E" w:rsidRDefault="0099030E" w:rsidP="00147D83">
            <w:r>
              <w:t>(13856, 16, '2015-05-05 10:55:12'),</w:t>
            </w:r>
          </w:p>
          <w:p w:rsidR="0099030E" w:rsidRDefault="0099030E" w:rsidP="00147D83">
            <w:r>
              <w:t>(13857, 16, '2015-05-05 10:55:15'),</w:t>
            </w:r>
          </w:p>
          <w:p w:rsidR="0099030E" w:rsidRDefault="0099030E" w:rsidP="00147D83">
            <w:r>
              <w:t>(13858, 16, '2015-05-05 10:55:18'),</w:t>
            </w:r>
          </w:p>
          <w:p w:rsidR="0099030E" w:rsidRDefault="0099030E" w:rsidP="00147D83">
            <w:r>
              <w:t>(13859, 16, '2015-05-05 10:55:21'),</w:t>
            </w:r>
          </w:p>
          <w:p w:rsidR="0099030E" w:rsidRDefault="0099030E" w:rsidP="00147D83">
            <w:r>
              <w:t>(13860, 16, '2015-05-05 10:55:24'),</w:t>
            </w:r>
          </w:p>
          <w:p w:rsidR="0099030E" w:rsidRDefault="0099030E" w:rsidP="00147D83">
            <w:r>
              <w:t>(13861, 16, '2015-05-05 10:55:27'),</w:t>
            </w:r>
          </w:p>
          <w:p w:rsidR="0099030E" w:rsidRDefault="0099030E" w:rsidP="00147D83">
            <w:r>
              <w:t>(13862, 16, '2015-05-05 10:55:30'),</w:t>
            </w:r>
          </w:p>
          <w:p w:rsidR="0099030E" w:rsidRDefault="0099030E" w:rsidP="00147D83">
            <w:r>
              <w:t>(13863, 16, '2015-05-05 10:55:33'),</w:t>
            </w:r>
          </w:p>
          <w:p w:rsidR="0099030E" w:rsidRDefault="0099030E" w:rsidP="00147D83">
            <w:r>
              <w:t>(13864, 17, '2015-05-05 10:55:36'),</w:t>
            </w:r>
          </w:p>
          <w:p w:rsidR="0099030E" w:rsidRDefault="0099030E" w:rsidP="00147D83">
            <w:r>
              <w:t>(13865, 17, '2015-05-05 10:55:39'),</w:t>
            </w:r>
          </w:p>
          <w:p w:rsidR="0099030E" w:rsidRDefault="0099030E" w:rsidP="00147D83">
            <w:r>
              <w:t>(13866, 17, '2015-05-05 10:55:42'),</w:t>
            </w:r>
          </w:p>
          <w:p w:rsidR="0099030E" w:rsidRDefault="0099030E" w:rsidP="00147D83">
            <w:r>
              <w:t>(13867, 17, '2015-05-05 10:55:45'),</w:t>
            </w:r>
          </w:p>
          <w:p w:rsidR="0099030E" w:rsidRDefault="0099030E" w:rsidP="00147D83">
            <w:r>
              <w:t>(13868, 17, '2015-05-05 10:55:48'),</w:t>
            </w:r>
          </w:p>
          <w:p w:rsidR="0099030E" w:rsidRDefault="0099030E" w:rsidP="00147D83">
            <w:r>
              <w:t>(13869, 17, '2015-05-05 10:55:51'),</w:t>
            </w:r>
          </w:p>
          <w:p w:rsidR="0099030E" w:rsidRDefault="0099030E" w:rsidP="00147D83">
            <w:r>
              <w:t>(13870, 17, '2015-05-05 10:55:55'),</w:t>
            </w:r>
          </w:p>
          <w:p w:rsidR="0099030E" w:rsidRDefault="0099030E" w:rsidP="00147D83">
            <w:r>
              <w:t>(13871, 17, '2015-05-05 10:55:58'),</w:t>
            </w:r>
          </w:p>
          <w:p w:rsidR="0099030E" w:rsidRDefault="0099030E" w:rsidP="00147D83">
            <w:r>
              <w:t>(13872, 17, '2015-05-05 10:56:01'),</w:t>
            </w:r>
          </w:p>
          <w:p w:rsidR="0099030E" w:rsidRDefault="0099030E" w:rsidP="00147D83">
            <w:r>
              <w:t>(13873, 17, '2015-05-05 10:56:04'),</w:t>
            </w:r>
          </w:p>
          <w:p w:rsidR="0099030E" w:rsidRDefault="0099030E" w:rsidP="00147D83">
            <w:r>
              <w:t>(13874, 17, '2015-05-05 10:56:07'),</w:t>
            </w:r>
          </w:p>
          <w:p w:rsidR="0099030E" w:rsidRDefault="0099030E" w:rsidP="00147D83">
            <w:r>
              <w:t>(13875, 17, '2015-05-05 10:56:10'),</w:t>
            </w:r>
          </w:p>
          <w:p w:rsidR="0099030E" w:rsidRDefault="0099030E" w:rsidP="00147D83">
            <w:r>
              <w:t>(13876, 17, '2015-05-05 10:56:13'),</w:t>
            </w:r>
          </w:p>
          <w:p w:rsidR="0099030E" w:rsidRDefault="0099030E" w:rsidP="00147D83">
            <w:r>
              <w:t>(13877, 18, '2015-05-05 10:56:16'),</w:t>
            </w:r>
          </w:p>
          <w:p w:rsidR="0099030E" w:rsidRDefault="0099030E" w:rsidP="00147D83">
            <w:r>
              <w:t>(13878, 18, '2015-05-05 10:56:19'),</w:t>
            </w:r>
          </w:p>
          <w:p w:rsidR="0099030E" w:rsidRDefault="0099030E" w:rsidP="00147D83">
            <w:r>
              <w:t>(13879, 18, '2015-05-05 10:56:22'),</w:t>
            </w:r>
          </w:p>
          <w:p w:rsidR="0099030E" w:rsidRDefault="0099030E" w:rsidP="00147D83">
            <w:r>
              <w:t>(13880, 18, '2015-05-05 10:56:25'),</w:t>
            </w:r>
          </w:p>
          <w:p w:rsidR="0099030E" w:rsidRDefault="0099030E" w:rsidP="00147D83">
            <w:r>
              <w:t>(13881, 18, '2015-05-05 10:56:28'),</w:t>
            </w:r>
          </w:p>
          <w:p w:rsidR="0099030E" w:rsidRDefault="0099030E" w:rsidP="00147D83">
            <w:r>
              <w:t>(13882, 18, '2015-05-05 10:56:31'),</w:t>
            </w:r>
          </w:p>
          <w:p w:rsidR="0099030E" w:rsidRDefault="0099030E" w:rsidP="00147D83">
            <w:r>
              <w:t>(13883, 18, '2015-05-05 10:56:34'),</w:t>
            </w:r>
          </w:p>
          <w:p w:rsidR="0099030E" w:rsidRDefault="0099030E" w:rsidP="00147D83">
            <w:r>
              <w:t>(13884, 18, '2015-05-05 10:56:37'),</w:t>
            </w:r>
          </w:p>
          <w:p w:rsidR="0099030E" w:rsidRDefault="0099030E" w:rsidP="00147D83">
            <w:r>
              <w:t>(13885, 18, '2015-05-05 10:56:40'),</w:t>
            </w:r>
          </w:p>
          <w:p w:rsidR="0099030E" w:rsidRDefault="0099030E" w:rsidP="00147D83">
            <w:r>
              <w:t>(13886, 18, '2015-05-05 10:56:43'),</w:t>
            </w:r>
          </w:p>
          <w:p w:rsidR="0099030E" w:rsidRDefault="0099030E" w:rsidP="00147D83">
            <w:r>
              <w:t>(13887, 18, '2015-05-05 10:56:46'),</w:t>
            </w:r>
          </w:p>
          <w:p w:rsidR="0099030E" w:rsidRDefault="0099030E" w:rsidP="00147D83">
            <w:r>
              <w:t>(13888, 18, '2015-05-05 10:56:49'),</w:t>
            </w:r>
          </w:p>
          <w:p w:rsidR="0099030E" w:rsidRDefault="0099030E" w:rsidP="00147D83">
            <w:r>
              <w:t>(13889, 18, '2015-05-05 10:56:52'),</w:t>
            </w:r>
          </w:p>
          <w:p w:rsidR="0099030E" w:rsidRDefault="0099030E" w:rsidP="00147D83">
            <w:r>
              <w:t>(13890, 18, '2015-05-05 10:56:55'),</w:t>
            </w:r>
          </w:p>
          <w:p w:rsidR="0099030E" w:rsidRDefault="0099030E" w:rsidP="00147D83">
            <w:r>
              <w:t>(13891, 18, '2015-05-05 10:56:58'),</w:t>
            </w:r>
          </w:p>
          <w:p w:rsidR="0099030E" w:rsidRDefault="0099030E" w:rsidP="00147D83">
            <w:r>
              <w:t>(13892, 19, '2015-05-05 10:57:01'),</w:t>
            </w:r>
          </w:p>
          <w:p w:rsidR="0099030E" w:rsidRDefault="0099030E" w:rsidP="00147D83">
            <w:r>
              <w:t>(13893, 19, '2015-05-05 10:57:04'),</w:t>
            </w:r>
          </w:p>
          <w:p w:rsidR="0099030E" w:rsidRDefault="0099030E" w:rsidP="00147D83">
            <w:r>
              <w:t>(13894, 19, '2015-05-05 10:57:07'),</w:t>
            </w:r>
          </w:p>
          <w:p w:rsidR="0099030E" w:rsidRDefault="0099030E" w:rsidP="00147D83">
            <w:r>
              <w:t>(13895, 19, '2015-05-05 10:57:10'),</w:t>
            </w:r>
          </w:p>
          <w:p w:rsidR="0099030E" w:rsidRDefault="0099030E" w:rsidP="00147D83">
            <w:r>
              <w:t>(13896, 19, '2015-05-05 10:57:13'),</w:t>
            </w:r>
          </w:p>
          <w:p w:rsidR="0099030E" w:rsidRDefault="0099030E" w:rsidP="00147D83">
            <w:r>
              <w:t>(13897, 19, '2015-05-05 10:57:16'),</w:t>
            </w:r>
          </w:p>
          <w:p w:rsidR="0099030E" w:rsidRDefault="0099030E" w:rsidP="00147D83">
            <w:r>
              <w:t>(13898, 19, '2015-05-05 10:57:19'),</w:t>
            </w:r>
          </w:p>
          <w:p w:rsidR="0099030E" w:rsidRDefault="0099030E" w:rsidP="00147D83">
            <w:r>
              <w:t>(13899, 19, '2015-05-05 10:57:22'),</w:t>
            </w:r>
          </w:p>
          <w:p w:rsidR="0099030E" w:rsidRDefault="0099030E" w:rsidP="00147D83">
            <w:r>
              <w:t>(13900, 19, '2015-05-05 10:57:26'),</w:t>
            </w:r>
          </w:p>
          <w:p w:rsidR="0099030E" w:rsidRDefault="0099030E" w:rsidP="00147D83">
            <w:r>
              <w:t>(13901, 19, '2015-05-05 10:57:29'),</w:t>
            </w:r>
          </w:p>
          <w:p w:rsidR="0099030E" w:rsidRDefault="0099030E" w:rsidP="00147D83">
            <w:r>
              <w:t>(13902, 19, '2015-05-05 10:57:32'),</w:t>
            </w:r>
          </w:p>
          <w:p w:rsidR="0099030E" w:rsidRDefault="0099030E" w:rsidP="00147D83">
            <w:r>
              <w:t>(13903, 19, '2015-05-05 10:57:35'),</w:t>
            </w:r>
          </w:p>
          <w:p w:rsidR="0099030E" w:rsidRDefault="0099030E" w:rsidP="00147D83">
            <w:r>
              <w:t>(13904, 19, '2015-05-05 10:57:38'),</w:t>
            </w:r>
          </w:p>
          <w:p w:rsidR="0099030E" w:rsidRDefault="0099030E" w:rsidP="00147D83">
            <w:r>
              <w:t>(13905, 19, '2015-05-05 10:57:41'),</w:t>
            </w:r>
          </w:p>
          <w:p w:rsidR="0099030E" w:rsidRDefault="0099030E" w:rsidP="00147D83">
            <w:r>
              <w:t>(13906, 20, '2015-05-05 10:57:44'),</w:t>
            </w:r>
          </w:p>
          <w:p w:rsidR="0099030E" w:rsidRDefault="0099030E" w:rsidP="00147D83">
            <w:r>
              <w:t>(13907, 20, '2015-05-05 10:57:47'),</w:t>
            </w:r>
          </w:p>
          <w:p w:rsidR="0099030E" w:rsidRDefault="0099030E" w:rsidP="00147D83">
            <w:r>
              <w:t>(13908, 20, '2015-05-05 10:57:50'),</w:t>
            </w:r>
          </w:p>
          <w:p w:rsidR="0099030E" w:rsidRDefault="0099030E" w:rsidP="00147D83">
            <w:r>
              <w:t>(13909, 20, '2015-05-05 10:57:53'),</w:t>
            </w:r>
          </w:p>
          <w:p w:rsidR="0099030E" w:rsidRDefault="0099030E" w:rsidP="00147D83">
            <w:r>
              <w:t>(13910, 20, '2015-05-05 10:57:56'),</w:t>
            </w:r>
          </w:p>
          <w:p w:rsidR="0099030E" w:rsidRDefault="0099030E" w:rsidP="00147D83">
            <w:r>
              <w:t>(13911, 20, '2015-05-05 10:57:59'),</w:t>
            </w:r>
          </w:p>
          <w:p w:rsidR="0099030E" w:rsidRDefault="0099030E" w:rsidP="00147D83">
            <w:r>
              <w:t>(13912, 20, '2015-05-05 10:58:02'),</w:t>
            </w:r>
          </w:p>
          <w:p w:rsidR="0099030E" w:rsidRDefault="0099030E" w:rsidP="00147D83">
            <w:r>
              <w:t>(13913, 20, '2015-05-05 10:58:05'),</w:t>
            </w:r>
          </w:p>
          <w:p w:rsidR="0099030E" w:rsidRDefault="0099030E" w:rsidP="00147D83">
            <w:r>
              <w:t>(13914, 20, '2015-05-05 10:58:08'),</w:t>
            </w:r>
          </w:p>
          <w:p w:rsidR="0099030E" w:rsidRDefault="0099030E" w:rsidP="00147D83">
            <w:r>
              <w:t>(13915, 20, '2015-05-05 10:58:11'),</w:t>
            </w:r>
          </w:p>
          <w:p w:rsidR="0099030E" w:rsidRDefault="0099030E" w:rsidP="00147D83">
            <w:r>
              <w:t>(13916, 20, '2015-05-05 10:58:14'),</w:t>
            </w:r>
          </w:p>
          <w:p w:rsidR="0099030E" w:rsidRDefault="0099030E" w:rsidP="00147D83">
            <w:r>
              <w:t>(13917, 20, '2015-05-05 10:58:17'),</w:t>
            </w:r>
          </w:p>
          <w:p w:rsidR="0099030E" w:rsidRDefault="0099030E" w:rsidP="00147D83">
            <w:r>
              <w:t>(13918, 20, '2015-05-05 10:58:20'),</w:t>
            </w:r>
          </w:p>
          <w:p w:rsidR="0099030E" w:rsidRDefault="0099030E" w:rsidP="00147D83">
            <w:r>
              <w:t>(13919, 20, '2015-05-05 10:58:23'),</w:t>
            </w:r>
          </w:p>
          <w:p w:rsidR="0099030E" w:rsidRDefault="0099030E" w:rsidP="00147D83">
            <w:r>
              <w:t>(13920, 20, '2015-05-05 10:58:26'),</w:t>
            </w:r>
          </w:p>
          <w:p w:rsidR="0099030E" w:rsidRDefault="0099030E" w:rsidP="00147D83">
            <w:r>
              <w:t>(13921, 20, '2015-05-05 10:58:29'),</w:t>
            </w:r>
          </w:p>
          <w:p w:rsidR="0099030E" w:rsidRDefault="0099030E" w:rsidP="00147D83">
            <w:r>
              <w:t>(13922, 20, '2015-05-05 10:58:32'),</w:t>
            </w:r>
          </w:p>
          <w:p w:rsidR="0099030E" w:rsidRDefault="0099030E" w:rsidP="00147D83">
            <w:r>
              <w:t>(13923, 20, '2015-05-05 10:58:35'),</w:t>
            </w:r>
          </w:p>
          <w:p w:rsidR="0099030E" w:rsidRDefault="0099030E" w:rsidP="00147D83">
            <w:r>
              <w:t>(13924, 20, '2015-05-05 10:58:38'),</w:t>
            </w:r>
          </w:p>
          <w:p w:rsidR="0099030E" w:rsidRDefault="0099030E" w:rsidP="00147D83">
            <w:r>
              <w:t>(13925, 20, '2015-05-05 10:58:41'),</w:t>
            </w:r>
          </w:p>
          <w:p w:rsidR="0099030E" w:rsidRDefault="0099030E" w:rsidP="00147D83">
            <w:r>
              <w:t>(13926, 20, '2015-05-05 10:58:44'),</w:t>
            </w:r>
          </w:p>
          <w:p w:rsidR="0099030E" w:rsidRDefault="0099030E" w:rsidP="00147D83">
            <w:r>
              <w:t>(13927, 20, '2015-05-05 10:58:47'),</w:t>
            </w:r>
          </w:p>
          <w:p w:rsidR="0099030E" w:rsidRDefault="0099030E" w:rsidP="00147D83">
            <w:r>
              <w:t>(13928, 20, '2015-05-05 10:58:50'),</w:t>
            </w:r>
          </w:p>
          <w:p w:rsidR="0099030E" w:rsidRDefault="0099030E" w:rsidP="00147D83">
            <w:r>
              <w:t>(13929, 20, '2015-05-05 10:58:53'),</w:t>
            </w:r>
          </w:p>
          <w:p w:rsidR="0099030E" w:rsidRDefault="0099030E" w:rsidP="00147D83">
            <w:r>
              <w:t>(13930, 20, '2015-05-05 10:58:57'),</w:t>
            </w:r>
          </w:p>
          <w:p w:rsidR="0099030E" w:rsidRDefault="0099030E" w:rsidP="00147D83">
            <w:r>
              <w:t>(13931, 20, '2015-05-05 10:59:00'),</w:t>
            </w:r>
          </w:p>
          <w:p w:rsidR="0099030E" w:rsidRDefault="0099030E" w:rsidP="00147D83">
            <w:r>
              <w:t>(13932, 20, '2015-05-05 10:59:03'),</w:t>
            </w:r>
          </w:p>
          <w:p w:rsidR="0099030E" w:rsidRDefault="0099030E" w:rsidP="00147D83">
            <w:r>
              <w:t>(13933, 20, '2015-05-05 10:59:06'),</w:t>
            </w:r>
          </w:p>
          <w:p w:rsidR="0099030E" w:rsidRDefault="0099030E" w:rsidP="00147D83">
            <w:r>
              <w:t>(13934, 20, '2015-05-05 10:59:09'),</w:t>
            </w:r>
          </w:p>
          <w:p w:rsidR="0099030E" w:rsidRDefault="0099030E" w:rsidP="00147D83">
            <w:r>
              <w:t>(13935, 20, '2015-05-05 10:59:12'),</w:t>
            </w:r>
          </w:p>
          <w:p w:rsidR="0099030E" w:rsidRDefault="0099030E" w:rsidP="00147D83">
            <w:r>
              <w:t>(13936, 20, '2015-05-05 10:59:15'),</w:t>
            </w:r>
          </w:p>
          <w:p w:rsidR="0099030E" w:rsidRDefault="0099030E" w:rsidP="00147D83">
            <w:r>
              <w:t>(13937, 20, '2015-05-05 10:59:18'),</w:t>
            </w:r>
          </w:p>
          <w:p w:rsidR="0099030E" w:rsidRDefault="0099030E" w:rsidP="00147D83">
            <w:r>
              <w:t>(13938, 20, '2015-05-05 10:59:21'),</w:t>
            </w:r>
          </w:p>
          <w:p w:rsidR="0099030E" w:rsidRDefault="0099030E" w:rsidP="00147D83">
            <w:r>
              <w:t>(13939, 20, '2015-05-05 10:59:24'),</w:t>
            </w:r>
          </w:p>
          <w:p w:rsidR="0099030E" w:rsidRDefault="0099030E" w:rsidP="00147D83">
            <w:r>
              <w:t>(13940, 20, '2015-05-05 10:59:27'),</w:t>
            </w:r>
          </w:p>
          <w:p w:rsidR="0099030E" w:rsidRDefault="0099030E" w:rsidP="00147D83">
            <w:r>
              <w:t>(13941, 20, '2015-05-05 10:59:30'),</w:t>
            </w:r>
          </w:p>
          <w:p w:rsidR="0099030E" w:rsidRDefault="0099030E" w:rsidP="00147D83">
            <w:r>
              <w:t>(13942, 20, '2015-05-05 10:59:33'),</w:t>
            </w:r>
          </w:p>
          <w:p w:rsidR="0099030E" w:rsidRDefault="0099030E" w:rsidP="00147D83">
            <w:r>
              <w:t>(13943, 20, '2015-05-05 10:59:36'),</w:t>
            </w:r>
          </w:p>
          <w:p w:rsidR="0099030E" w:rsidRDefault="0099030E" w:rsidP="00147D83">
            <w:r>
              <w:t>(13944, 20, '2015-05-05 10:59:39'),</w:t>
            </w:r>
          </w:p>
          <w:p w:rsidR="0099030E" w:rsidRDefault="0099030E" w:rsidP="00147D83">
            <w:r>
              <w:t>(13945, 20, '2015-05-05 10:59:42'),</w:t>
            </w:r>
          </w:p>
          <w:p w:rsidR="0099030E" w:rsidRDefault="0099030E" w:rsidP="00147D83">
            <w:r>
              <w:t>(13946, 20, '2015-05-05 10:59:45'),</w:t>
            </w:r>
          </w:p>
          <w:p w:rsidR="0099030E" w:rsidRDefault="0099030E" w:rsidP="00147D83">
            <w:r>
              <w:t>(13947, 20, '2015-05-05 10:59:48'),</w:t>
            </w:r>
          </w:p>
          <w:p w:rsidR="0099030E" w:rsidRDefault="0099030E" w:rsidP="00147D83">
            <w:r>
              <w:t>(13948, 20, '2015-05-05 10:59:51'),</w:t>
            </w:r>
          </w:p>
          <w:p w:rsidR="0099030E" w:rsidRDefault="0099030E" w:rsidP="00147D83">
            <w:r>
              <w:t>(13949, 20, '2015-05-05 10:59:54'),</w:t>
            </w:r>
          </w:p>
          <w:p w:rsidR="0099030E" w:rsidRDefault="0099030E" w:rsidP="00147D83">
            <w:r>
              <w:t>(13950, 20, '2015-05-05 10:59:57'),</w:t>
            </w:r>
          </w:p>
          <w:p w:rsidR="0099030E" w:rsidRDefault="0099030E" w:rsidP="00147D83">
            <w:r>
              <w:t>(13951, 20, '2015-05-05 11:00:00'),</w:t>
            </w:r>
          </w:p>
          <w:p w:rsidR="0099030E" w:rsidRDefault="0099030E" w:rsidP="00147D83">
            <w:r>
              <w:t>(13952, 20, '2015-05-05 11:00:03'),</w:t>
            </w:r>
          </w:p>
          <w:p w:rsidR="0099030E" w:rsidRDefault="0099030E" w:rsidP="00147D83">
            <w:r>
              <w:t>(13953, 20, '2015-05-05 11:00:06'),</w:t>
            </w:r>
          </w:p>
          <w:p w:rsidR="0099030E" w:rsidRDefault="0099030E" w:rsidP="00147D83">
            <w:r>
              <w:t>(13954, 20, '2015-05-05 11:00:09'),</w:t>
            </w:r>
          </w:p>
          <w:p w:rsidR="0099030E" w:rsidRDefault="0099030E" w:rsidP="00147D83">
            <w:r>
              <w:t>(13955, 20, '2015-05-05 11:00:12'),</w:t>
            </w:r>
          </w:p>
          <w:p w:rsidR="0099030E" w:rsidRDefault="0099030E" w:rsidP="00147D83">
            <w:r>
              <w:t>(13956, 20, '2015-05-05 11:00:15'),</w:t>
            </w:r>
          </w:p>
          <w:p w:rsidR="0099030E" w:rsidRDefault="0099030E" w:rsidP="00147D83">
            <w:r>
              <w:t>(13957, 20, '2015-05-05 11:00:18'),</w:t>
            </w:r>
          </w:p>
          <w:p w:rsidR="0099030E" w:rsidRDefault="0099030E" w:rsidP="00147D83">
            <w:r>
              <w:t>(13958, 20, '2015-05-05 11:00:21'),</w:t>
            </w:r>
          </w:p>
          <w:p w:rsidR="0099030E" w:rsidRDefault="0099030E" w:rsidP="00147D83">
            <w:r>
              <w:t>(13959, 20, '2015-05-05 11:00:25'),</w:t>
            </w:r>
          </w:p>
          <w:p w:rsidR="0099030E" w:rsidRDefault="0099030E" w:rsidP="00147D83">
            <w:r>
              <w:t>(13960, 20, '2015-05-05 11:00:28'),</w:t>
            </w:r>
          </w:p>
          <w:p w:rsidR="0099030E" w:rsidRDefault="0099030E" w:rsidP="00147D83">
            <w:r>
              <w:t>(13961, 20, '2015-05-05 11:00:31'),</w:t>
            </w:r>
          </w:p>
          <w:p w:rsidR="0099030E" w:rsidRDefault="0099030E" w:rsidP="00147D83">
            <w:r>
              <w:t>(13962, 20, '2015-05-05 11:00:34'),</w:t>
            </w:r>
          </w:p>
          <w:p w:rsidR="0099030E" w:rsidRDefault="0099030E" w:rsidP="00147D83">
            <w:r>
              <w:t>(13963, 20, '2015-05-05 11:00:37'),</w:t>
            </w:r>
          </w:p>
          <w:p w:rsidR="0099030E" w:rsidRDefault="0099030E" w:rsidP="00147D83">
            <w:r>
              <w:t>(13964, 20, '2015-05-05 11:00:40'),</w:t>
            </w:r>
          </w:p>
          <w:p w:rsidR="0099030E" w:rsidRDefault="0099030E" w:rsidP="00147D83">
            <w:r>
              <w:t>(13965, 20, '2015-05-05 11:00:43'),</w:t>
            </w:r>
          </w:p>
          <w:p w:rsidR="0099030E" w:rsidRDefault="0099030E" w:rsidP="00147D83">
            <w:r>
              <w:t>(13966, 20, '2015-05-05 11:00:46'),</w:t>
            </w:r>
          </w:p>
          <w:p w:rsidR="0099030E" w:rsidRDefault="0099030E" w:rsidP="00147D83">
            <w:r>
              <w:t>(13967, 20, '2015-05-05 11:00:49'),</w:t>
            </w:r>
          </w:p>
          <w:p w:rsidR="0099030E" w:rsidRDefault="0099030E" w:rsidP="00147D83">
            <w:r>
              <w:t>(13968, 20, '2015-05-05 11:00:52'),</w:t>
            </w:r>
          </w:p>
          <w:p w:rsidR="0099030E" w:rsidRDefault="0099030E" w:rsidP="00147D83">
            <w:r>
              <w:t>(13969, 20, '2015-05-05 11:00:55'),</w:t>
            </w:r>
          </w:p>
          <w:p w:rsidR="0099030E" w:rsidRDefault="0099030E" w:rsidP="00147D83">
            <w:r>
              <w:t>(13970, 20, '2015-05-05 11:00:58'),</w:t>
            </w:r>
          </w:p>
          <w:p w:rsidR="0099030E" w:rsidRDefault="0099030E" w:rsidP="00147D83">
            <w:r>
              <w:t>(13971, 20, '2015-05-05 11:01:01'),</w:t>
            </w:r>
          </w:p>
          <w:p w:rsidR="0099030E" w:rsidRDefault="0099030E" w:rsidP="00147D83">
            <w:r>
              <w:t>(13972, 20, '2015-05-05 11:01:04'),</w:t>
            </w:r>
          </w:p>
          <w:p w:rsidR="0099030E" w:rsidRDefault="0099030E" w:rsidP="00147D83">
            <w:r>
              <w:t>(13973, 20, '2015-05-05 11:01:07'),</w:t>
            </w:r>
          </w:p>
          <w:p w:rsidR="0099030E" w:rsidRDefault="0099030E" w:rsidP="00147D83">
            <w:r>
              <w:t>(13974, 20, '2015-05-05 11:01:10'),</w:t>
            </w:r>
          </w:p>
          <w:p w:rsidR="0099030E" w:rsidRDefault="0099030E" w:rsidP="00147D83">
            <w:r>
              <w:t>(13975, 20, '2015-05-05 11:01:13'),</w:t>
            </w:r>
          </w:p>
          <w:p w:rsidR="0099030E" w:rsidRDefault="0099030E" w:rsidP="00147D83">
            <w:r>
              <w:t>(13976, 20, '2015-05-05 11:01:16'),</w:t>
            </w:r>
          </w:p>
          <w:p w:rsidR="0099030E" w:rsidRDefault="0099030E" w:rsidP="00147D83">
            <w:r>
              <w:t>(13977, 20, '2015-05-05 11:01:19'),</w:t>
            </w:r>
          </w:p>
          <w:p w:rsidR="0099030E" w:rsidRDefault="0099030E" w:rsidP="00147D83">
            <w:r>
              <w:t>(13978, 20, '2015-05-05 11:01:22'),</w:t>
            </w:r>
          </w:p>
          <w:p w:rsidR="0099030E" w:rsidRDefault="0099030E" w:rsidP="00147D83">
            <w:r>
              <w:t>(13979, 20, '2015-05-05 11:01:25'),</w:t>
            </w:r>
          </w:p>
          <w:p w:rsidR="0099030E" w:rsidRDefault="0099030E" w:rsidP="00147D83">
            <w:r>
              <w:t>(13980, 20, '2015-05-05 11:01:28'),</w:t>
            </w:r>
          </w:p>
          <w:p w:rsidR="0099030E" w:rsidRDefault="0099030E" w:rsidP="00147D83">
            <w:r>
              <w:t>(13981, 20, '2015-05-05 11:01:31'),</w:t>
            </w:r>
          </w:p>
          <w:p w:rsidR="0099030E" w:rsidRDefault="0099030E" w:rsidP="00147D83">
            <w:r>
              <w:t>(13982, 20, '2015-05-05 11:01:34'),</w:t>
            </w:r>
          </w:p>
          <w:p w:rsidR="0099030E" w:rsidRDefault="0099030E" w:rsidP="00147D83">
            <w:r>
              <w:t>(13983, 20, '2015-05-05 11:01:37'),</w:t>
            </w:r>
          </w:p>
          <w:p w:rsidR="0099030E" w:rsidRDefault="0099030E" w:rsidP="00147D83">
            <w:r>
              <w:t>(13984, 20, '2015-05-05 11:01:40'),</w:t>
            </w:r>
          </w:p>
          <w:p w:rsidR="0099030E" w:rsidRDefault="0099030E" w:rsidP="00147D83">
            <w:r>
              <w:t>(13985, 20, '2015-05-05 11:01:43'),</w:t>
            </w:r>
          </w:p>
          <w:p w:rsidR="0099030E" w:rsidRDefault="0099030E" w:rsidP="00147D83">
            <w:r>
              <w:t>(13986, 20, '2015-05-05 11:01:46'),</w:t>
            </w:r>
          </w:p>
          <w:p w:rsidR="0099030E" w:rsidRDefault="0099030E" w:rsidP="00147D83">
            <w:r>
              <w:t>(13987, 20, '2015-05-05 11:01:49'),</w:t>
            </w:r>
          </w:p>
          <w:p w:rsidR="0099030E" w:rsidRDefault="0099030E" w:rsidP="00147D83">
            <w:r>
              <w:t>(13988, 20, '2015-05-05 11:01:52'),</w:t>
            </w:r>
          </w:p>
          <w:p w:rsidR="0099030E" w:rsidRDefault="0099030E" w:rsidP="00147D83">
            <w:r>
              <w:t>(13989, 20, '2015-05-05 11:01:56'),</w:t>
            </w:r>
          </w:p>
          <w:p w:rsidR="0099030E" w:rsidRDefault="0099030E" w:rsidP="00147D83">
            <w:r>
              <w:t>(13990, 20, '2015-05-05 11:01:59'),</w:t>
            </w:r>
          </w:p>
          <w:p w:rsidR="0099030E" w:rsidRDefault="0099030E" w:rsidP="00147D83">
            <w:r>
              <w:t>(13991, 20, '2015-05-05 11:02:02'),</w:t>
            </w:r>
          </w:p>
          <w:p w:rsidR="0099030E" w:rsidRDefault="0099030E" w:rsidP="00147D83">
            <w:r>
              <w:t>(13992, 20, '2015-05-05 11:02:05'),</w:t>
            </w:r>
          </w:p>
          <w:p w:rsidR="0099030E" w:rsidRDefault="0099030E" w:rsidP="00147D83">
            <w:r>
              <w:t>(13993, 20, '2015-05-05 11:02:08'),</w:t>
            </w:r>
          </w:p>
          <w:p w:rsidR="0099030E" w:rsidRDefault="0099030E" w:rsidP="00147D83">
            <w:r>
              <w:t>(13994, 20, '2015-05-05 11:02:11'),</w:t>
            </w:r>
          </w:p>
          <w:p w:rsidR="0099030E" w:rsidRDefault="0099030E" w:rsidP="00147D83">
            <w:r>
              <w:t>(13995, 20, '2015-05-05 11:02:14'),</w:t>
            </w:r>
          </w:p>
          <w:p w:rsidR="0099030E" w:rsidRDefault="0099030E" w:rsidP="00147D83">
            <w:r>
              <w:t>(13996, 21, '2015-05-05 11:02:17'),</w:t>
            </w:r>
          </w:p>
          <w:p w:rsidR="0099030E" w:rsidRDefault="0099030E" w:rsidP="00147D83">
            <w:r>
              <w:t>(13997, 21, '2015-05-05 11:02:20'),</w:t>
            </w:r>
          </w:p>
          <w:p w:rsidR="0099030E" w:rsidRDefault="0099030E" w:rsidP="00147D83">
            <w:r>
              <w:t>(13998, 21, '2015-05-05 11:02:23'),</w:t>
            </w:r>
          </w:p>
          <w:p w:rsidR="0099030E" w:rsidRDefault="0099030E" w:rsidP="00147D83">
            <w:r>
              <w:t>(13999, 21, '2015-05-05 11:02:26'),</w:t>
            </w:r>
          </w:p>
          <w:p w:rsidR="0099030E" w:rsidRDefault="0099030E" w:rsidP="00147D83">
            <w:r>
              <w:t>(14000, 21, '2015-05-05 11:02:29'),</w:t>
            </w:r>
          </w:p>
          <w:p w:rsidR="0099030E" w:rsidRDefault="0099030E" w:rsidP="00147D83">
            <w:r>
              <w:t>(14001, 21, '2015-05-05 11:02:32'),</w:t>
            </w:r>
          </w:p>
          <w:p w:rsidR="0099030E" w:rsidRDefault="0099030E" w:rsidP="00147D83">
            <w:r>
              <w:t>(14002, 21, '2015-05-05 11:02:35'),</w:t>
            </w:r>
          </w:p>
          <w:p w:rsidR="0099030E" w:rsidRDefault="0099030E" w:rsidP="00147D83">
            <w:r>
              <w:t>(14003, 21, '2015-05-05 11:02:38'),</w:t>
            </w:r>
          </w:p>
          <w:p w:rsidR="0099030E" w:rsidRDefault="0099030E" w:rsidP="00147D83">
            <w:r>
              <w:t>(14004, 21, '2015-05-05 11:02:41'),</w:t>
            </w:r>
          </w:p>
          <w:p w:rsidR="0099030E" w:rsidRDefault="0099030E" w:rsidP="00147D83">
            <w:r>
              <w:t>(14005, 21, '2015-05-05 11:02:44'),</w:t>
            </w:r>
          </w:p>
          <w:p w:rsidR="0099030E" w:rsidRDefault="0099030E" w:rsidP="00147D83">
            <w:r>
              <w:t>(14006, 21, '2015-05-05 11:02:47'),</w:t>
            </w:r>
          </w:p>
          <w:p w:rsidR="0099030E" w:rsidRDefault="0099030E" w:rsidP="00147D83">
            <w:r>
              <w:t>(14007, 21, '2015-05-05 11:02:50'),</w:t>
            </w:r>
          </w:p>
          <w:p w:rsidR="0099030E" w:rsidRDefault="0099030E" w:rsidP="00147D83">
            <w:r>
              <w:t>(14008, 22, '2015-05-05 11:02:53'),</w:t>
            </w:r>
          </w:p>
          <w:p w:rsidR="0099030E" w:rsidRDefault="0099030E" w:rsidP="00147D83">
            <w:r>
              <w:t>(14009, 22, '2015-05-05 11:02:56'),</w:t>
            </w:r>
          </w:p>
          <w:p w:rsidR="0099030E" w:rsidRDefault="0099030E" w:rsidP="00147D83">
            <w:r>
              <w:t>(14010, 22, '2015-05-05 11:02:59'),</w:t>
            </w:r>
          </w:p>
          <w:p w:rsidR="0099030E" w:rsidRDefault="0099030E" w:rsidP="00147D83">
            <w:r>
              <w:t>(14011, 22, '2015-05-05 11:03:02'),</w:t>
            </w:r>
          </w:p>
          <w:p w:rsidR="0099030E" w:rsidRDefault="0099030E" w:rsidP="00147D83">
            <w:r>
              <w:t>(14012, 22, '2015-05-05 11:03:05'),</w:t>
            </w:r>
          </w:p>
          <w:p w:rsidR="0099030E" w:rsidRDefault="0099030E" w:rsidP="00147D83">
            <w:r>
              <w:t>(14013, 22, '2015-05-05 11:03:08'),</w:t>
            </w:r>
          </w:p>
          <w:p w:rsidR="0099030E" w:rsidRDefault="0099030E" w:rsidP="00147D83">
            <w:r>
              <w:t>(14014, 22, '2015-05-05 11:03:11'),</w:t>
            </w:r>
          </w:p>
          <w:p w:rsidR="0099030E" w:rsidRDefault="0099030E" w:rsidP="00147D83">
            <w:r>
              <w:t>(14015, 22, '2015-05-05 11:03:14'),</w:t>
            </w:r>
          </w:p>
          <w:p w:rsidR="0099030E" w:rsidRDefault="0099030E" w:rsidP="00147D83">
            <w:r>
              <w:t>(14016, 23, '2015-05-05 11:03:17'),</w:t>
            </w:r>
          </w:p>
          <w:p w:rsidR="0099030E" w:rsidRDefault="0099030E" w:rsidP="00147D83">
            <w:r>
              <w:t>(14017, 23, '2015-05-05 11:03:20'),</w:t>
            </w:r>
          </w:p>
          <w:p w:rsidR="0099030E" w:rsidRDefault="0099030E" w:rsidP="00147D83">
            <w:r>
              <w:t>(14018, 23, '2015-05-05 11:03:24'),</w:t>
            </w:r>
          </w:p>
          <w:p w:rsidR="0099030E" w:rsidRDefault="0099030E" w:rsidP="00147D83">
            <w:r>
              <w:t>(14019, 23, '2015-05-05 11:03:27'),</w:t>
            </w:r>
          </w:p>
          <w:p w:rsidR="0099030E" w:rsidRDefault="0099030E" w:rsidP="00147D83">
            <w:r>
              <w:t>(14020, 23, '2015-05-05 11:03:30'),</w:t>
            </w:r>
          </w:p>
          <w:p w:rsidR="0099030E" w:rsidRDefault="0099030E" w:rsidP="00147D83">
            <w:r>
              <w:t>(14021, 23, '2015-05-05 11:03:33'),</w:t>
            </w:r>
          </w:p>
          <w:p w:rsidR="0099030E" w:rsidRDefault="0099030E" w:rsidP="00147D83">
            <w:r>
              <w:t>(14022, 24, '2015-05-05 11:03:36'),</w:t>
            </w:r>
          </w:p>
          <w:p w:rsidR="0099030E" w:rsidRDefault="0099030E" w:rsidP="00147D83">
            <w:r>
              <w:t>(14023, 24, '2015-05-05 11:03:39'),</w:t>
            </w:r>
          </w:p>
          <w:p w:rsidR="0099030E" w:rsidRDefault="0099030E" w:rsidP="00147D83">
            <w:r>
              <w:t>(14024, 24, '2015-05-05 11:03:42'),</w:t>
            </w:r>
          </w:p>
          <w:p w:rsidR="0099030E" w:rsidRDefault="0099030E" w:rsidP="00147D83">
            <w:r>
              <w:t>(14025, 24, '2015-05-05 11:03:45'),</w:t>
            </w:r>
          </w:p>
          <w:p w:rsidR="0099030E" w:rsidRDefault="0099030E" w:rsidP="00147D83">
            <w:r>
              <w:t>(14026, 24, '2015-05-05 11:03:48'),</w:t>
            </w:r>
          </w:p>
          <w:p w:rsidR="0099030E" w:rsidRDefault="0099030E" w:rsidP="00147D83">
            <w:r>
              <w:t>(14027, 24, '2015-05-05 11:03:51'),</w:t>
            </w:r>
          </w:p>
          <w:p w:rsidR="0099030E" w:rsidRDefault="0099030E" w:rsidP="00147D83">
            <w:r>
              <w:t>(14028, 24, '2015-05-05 11:03:54'),</w:t>
            </w:r>
          </w:p>
          <w:p w:rsidR="0099030E" w:rsidRDefault="0099030E" w:rsidP="00147D83">
            <w:r>
              <w:t>(14029, 24, '2015-05-05 11:03:57'),</w:t>
            </w:r>
          </w:p>
          <w:p w:rsidR="0099030E" w:rsidRDefault="0099030E" w:rsidP="00147D83">
            <w:r>
              <w:t>(14030, 24, '2015-05-05 11:04:00'),</w:t>
            </w:r>
          </w:p>
          <w:p w:rsidR="0099030E" w:rsidRDefault="0099030E" w:rsidP="00147D83">
            <w:r>
              <w:t>(14031, 24, '2015-05-05 11:04:03'),</w:t>
            </w:r>
          </w:p>
          <w:p w:rsidR="0099030E" w:rsidRDefault="0099030E" w:rsidP="00147D83">
            <w:r>
              <w:t>(14032, 25, '2015-05-05 11:04:06'),</w:t>
            </w:r>
          </w:p>
          <w:p w:rsidR="0099030E" w:rsidRDefault="0099030E" w:rsidP="00147D83">
            <w:r>
              <w:t>(14033, 25, '2015-05-05 11:04:09'),</w:t>
            </w:r>
          </w:p>
          <w:p w:rsidR="0099030E" w:rsidRDefault="0099030E" w:rsidP="00147D83">
            <w:r>
              <w:t>(14034, 25, '2015-05-05 11:04:12'),</w:t>
            </w:r>
          </w:p>
          <w:p w:rsidR="0099030E" w:rsidRDefault="0099030E" w:rsidP="00147D83">
            <w:r>
              <w:t>(14035, 25, '2015-05-05 11:04:15'),</w:t>
            </w:r>
          </w:p>
          <w:p w:rsidR="0099030E" w:rsidRDefault="0099030E" w:rsidP="00147D83">
            <w:r>
              <w:t>(14036, 26, '2015-05-05 11:04:18'),</w:t>
            </w:r>
          </w:p>
          <w:p w:rsidR="0099030E" w:rsidRDefault="0099030E" w:rsidP="00147D83">
            <w:r>
              <w:t>(14037, 26, '2015-05-05 11:04:21'),</w:t>
            </w:r>
          </w:p>
          <w:p w:rsidR="0099030E" w:rsidRDefault="0099030E" w:rsidP="00147D83">
            <w:r>
              <w:t>(14038, 26, '2015-05-05 11:04:24'),</w:t>
            </w:r>
          </w:p>
          <w:p w:rsidR="0099030E" w:rsidRDefault="0099030E" w:rsidP="00147D83">
            <w:r>
              <w:t>(14039, 26, '2015-05-05 11:04:27'),</w:t>
            </w:r>
          </w:p>
          <w:p w:rsidR="0099030E" w:rsidRDefault="0099030E" w:rsidP="00147D83">
            <w:r>
              <w:t>(14040, 26, '2015-05-05 11:04:30'),</w:t>
            </w:r>
          </w:p>
          <w:p w:rsidR="0099030E" w:rsidRDefault="0099030E" w:rsidP="00147D83">
            <w:r>
              <w:t>(14041, 27, '2015-05-05 11:04:33'),</w:t>
            </w:r>
          </w:p>
          <w:p w:rsidR="0099030E" w:rsidRDefault="0099030E" w:rsidP="00147D83">
            <w:r>
              <w:t>(14042, 27, '2015-05-05 11:04:36'),</w:t>
            </w:r>
          </w:p>
          <w:p w:rsidR="0099030E" w:rsidRDefault="0099030E" w:rsidP="00147D83">
            <w:r>
              <w:t>(14043, 27, '2015-05-05 11:04:39'),</w:t>
            </w:r>
          </w:p>
          <w:p w:rsidR="0099030E" w:rsidRDefault="0099030E" w:rsidP="00147D83">
            <w:r>
              <w:t>(14044, 27, '2015-05-05 11:04:42'),</w:t>
            </w:r>
          </w:p>
          <w:p w:rsidR="0099030E" w:rsidRDefault="0099030E" w:rsidP="00147D83">
            <w:r>
              <w:t>(14045, 28, '2015-05-05 11:04:45'),</w:t>
            </w:r>
          </w:p>
          <w:p w:rsidR="0099030E" w:rsidRDefault="0099030E" w:rsidP="00147D83">
            <w:r>
              <w:t>(14046, 28, '2015-05-05 11:04:48'),</w:t>
            </w:r>
          </w:p>
          <w:p w:rsidR="0099030E" w:rsidRDefault="0099030E" w:rsidP="00147D83">
            <w:r>
              <w:t>(14047, 28, '2015-05-05 11:04:52'),</w:t>
            </w:r>
          </w:p>
          <w:p w:rsidR="0099030E" w:rsidRDefault="0099030E" w:rsidP="00147D83">
            <w:r>
              <w:t>(14048, 29, '2015-05-05 11:04:55'),</w:t>
            </w:r>
          </w:p>
          <w:p w:rsidR="0099030E" w:rsidRDefault="0099030E" w:rsidP="00147D83">
            <w:r>
              <w:t>(14049, 29, '2015-05-05 11:04:58'),</w:t>
            </w:r>
          </w:p>
          <w:p w:rsidR="0099030E" w:rsidRDefault="0099030E" w:rsidP="00147D83">
            <w:r>
              <w:t>(14050, 29, '2015-05-05 11:05:01'),</w:t>
            </w:r>
          </w:p>
          <w:p w:rsidR="0099030E" w:rsidRDefault="0099030E" w:rsidP="00147D83">
            <w:r>
              <w:t>(14051, 29, '2015-05-05 11:05:04'),</w:t>
            </w:r>
          </w:p>
          <w:p w:rsidR="0099030E" w:rsidRDefault="0099030E" w:rsidP="00147D83">
            <w:r>
              <w:t>(14052, 29, '2015-05-05 11:05:07'),</w:t>
            </w:r>
          </w:p>
          <w:p w:rsidR="0099030E" w:rsidRDefault="0099030E" w:rsidP="00147D83">
            <w:r>
              <w:t>(14053, 29, '2015-05-05 11:05:10'),</w:t>
            </w:r>
          </w:p>
          <w:p w:rsidR="0099030E" w:rsidRDefault="0099030E" w:rsidP="00147D83">
            <w:r>
              <w:t>(14054, 29, '2015-05-05 11:05:13'),</w:t>
            </w:r>
          </w:p>
          <w:p w:rsidR="0099030E" w:rsidRDefault="0099030E" w:rsidP="00147D83">
            <w:r>
              <w:t>(14055, 29, '2015-05-05 11:05:16'),</w:t>
            </w:r>
          </w:p>
          <w:p w:rsidR="0099030E" w:rsidRDefault="0099030E" w:rsidP="00147D83">
            <w:r>
              <w:t>(14056, 30, '2015-05-05 11:05:19'),</w:t>
            </w:r>
          </w:p>
          <w:p w:rsidR="0099030E" w:rsidRDefault="0099030E" w:rsidP="00147D83">
            <w:r>
              <w:t>(14057, 30, '2015-05-05 11:05:22'),</w:t>
            </w:r>
          </w:p>
          <w:p w:rsidR="0099030E" w:rsidRDefault="0099030E" w:rsidP="00147D83">
            <w:r>
              <w:t>(14058, 30, '2015-05-05 11:05:25'),</w:t>
            </w:r>
          </w:p>
          <w:p w:rsidR="0099030E" w:rsidRDefault="0099030E" w:rsidP="00147D83">
            <w:r>
              <w:t>(14059, 31, '2015-05-05 11:05:28'),</w:t>
            </w:r>
          </w:p>
          <w:p w:rsidR="0099030E" w:rsidRDefault="0099030E" w:rsidP="00147D83">
            <w:r>
              <w:t>(14060, 31, '2015-05-05 11:05:31'),</w:t>
            </w:r>
          </w:p>
          <w:p w:rsidR="0099030E" w:rsidRDefault="0099030E" w:rsidP="00147D83">
            <w:r>
              <w:t>(14061, 31, '2015-05-05 11:05:34'),</w:t>
            </w:r>
          </w:p>
          <w:p w:rsidR="0099030E" w:rsidRDefault="0099030E" w:rsidP="00147D83">
            <w:r>
              <w:t>(14062, 31, '2015-05-05 11:05:37'),</w:t>
            </w:r>
          </w:p>
          <w:p w:rsidR="0099030E" w:rsidRDefault="0099030E" w:rsidP="00147D83">
            <w:r>
              <w:t>(14063, 32, '2015-05-05 11:05:40'),</w:t>
            </w:r>
          </w:p>
          <w:p w:rsidR="0099030E" w:rsidRDefault="0099030E" w:rsidP="00147D83">
            <w:r>
              <w:t>(14064, 32, '2015-05-05 11:05:43'),</w:t>
            </w:r>
          </w:p>
          <w:p w:rsidR="0099030E" w:rsidRDefault="0099030E" w:rsidP="00147D83">
            <w:r>
              <w:t>(14065, 32, '2015-05-05 11:05:46'),</w:t>
            </w:r>
          </w:p>
          <w:p w:rsidR="0099030E" w:rsidRDefault="0099030E" w:rsidP="00147D83">
            <w:r>
              <w:t>(14066, 32, '2015-05-05 11:05:49'),</w:t>
            </w:r>
          </w:p>
          <w:p w:rsidR="0099030E" w:rsidRDefault="0099030E" w:rsidP="00147D83">
            <w:r>
              <w:t>(14067, 33, '2015-05-05 11:05:52'),</w:t>
            </w:r>
          </w:p>
          <w:p w:rsidR="0099030E" w:rsidRDefault="0099030E" w:rsidP="00147D83">
            <w:r>
              <w:t>(14068, 33, '2015-05-05 11:05:55'),</w:t>
            </w:r>
          </w:p>
          <w:p w:rsidR="0099030E" w:rsidRDefault="0099030E" w:rsidP="00147D83">
            <w:r>
              <w:t>(14069, 33, '2015-05-05 11:05:58'),</w:t>
            </w:r>
          </w:p>
          <w:p w:rsidR="0099030E" w:rsidRDefault="0099030E" w:rsidP="00147D83">
            <w:r>
              <w:t>(14070, 33, '2015-05-05 11:06:01'),</w:t>
            </w:r>
          </w:p>
          <w:p w:rsidR="0099030E" w:rsidRDefault="0099030E" w:rsidP="00147D83">
            <w:r>
              <w:t>(14071, 34, '2015-05-05 11:06:04'),</w:t>
            </w:r>
          </w:p>
          <w:p w:rsidR="0099030E" w:rsidRDefault="0099030E" w:rsidP="00147D83">
            <w:r>
              <w:t>(14072, 34, '2015-05-05 11:06:07'),</w:t>
            </w:r>
          </w:p>
          <w:p w:rsidR="0099030E" w:rsidRDefault="0099030E" w:rsidP="00147D83">
            <w:r>
              <w:t>(14073, 34, '2015-05-05 11:06:10'),</w:t>
            </w:r>
          </w:p>
          <w:p w:rsidR="0099030E" w:rsidRDefault="0099030E" w:rsidP="00147D83">
            <w:r>
              <w:t>(14074, 35, '2015-05-05 11:06:14'),</w:t>
            </w:r>
          </w:p>
          <w:p w:rsidR="0099030E" w:rsidRDefault="0099030E" w:rsidP="00147D83">
            <w:r>
              <w:t>(14075, 35, '2015-05-05 11:06:17'),</w:t>
            </w:r>
          </w:p>
          <w:p w:rsidR="0099030E" w:rsidRDefault="0099030E" w:rsidP="00147D83">
            <w:r>
              <w:t>(14076, 35, '2015-05-05 11:06:20'),</w:t>
            </w:r>
          </w:p>
          <w:p w:rsidR="0099030E" w:rsidRDefault="0099030E" w:rsidP="00147D83">
            <w:r>
              <w:t>(14077, 35, '2015-05-05 11:06:23'),</w:t>
            </w:r>
          </w:p>
          <w:p w:rsidR="0099030E" w:rsidRDefault="0099030E" w:rsidP="00147D83">
            <w:r>
              <w:t>(14078, 35, '2015-05-05 11:06:26'),</w:t>
            </w:r>
          </w:p>
          <w:p w:rsidR="0099030E" w:rsidRDefault="0099030E" w:rsidP="00147D83">
            <w:r>
              <w:t>(14079, 35, '2015-05-05 11:06:29'),</w:t>
            </w:r>
          </w:p>
          <w:p w:rsidR="0099030E" w:rsidRDefault="0099030E" w:rsidP="00147D83">
            <w:r>
              <w:t>(14080, 35, '2015-05-05 11:06:32'),</w:t>
            </w:r>
          </w:p>
          <w:p w:rsidR="0099030E" w:rsidRDefault="0099030E" w:rsidP="00147D83">
            <w:r>
              <w:t>(14081, 35, '2015-05-05 11:06:35'),</w:t>
            </w:r>
          </w:p>
          <w:p w:rsidR="0099030E" w:rsidRDefault="0099030E" w:rsidP="00147D83">
            <w:r>
              <w:t>(14082, 36, '2015-05-05 11:06:38'),</w:t>
            </w:r>
          </w:p>
          <w:p w:rsidR="0099030E" w:rsidRDefault="0099030E" w:rsidP="00147D83">
            <w:r>
              <w:t>(14083, 36, '2015-05-05 11:06:41'),</w:t>
            </w:r>
          </w:p>
          <w:p w:rsidR="0099030E" w:rsidRDefault="0099030E" w:rsidP="00147D83">
            <w:r>
              <w:t>(14084, 36, '2015-05-05 11:06:44'),</w:t>
            </w:r>
          </w:p>
          <w:p w:rsidR="0099030E" w:rsidRDefault="0099030E" w:rsidP="00147D83">
            <w:r>
              <w:t>(14085, 36, '2015-05-05 11:06:47'),</w:t>
            </w:r>
          </w:p>
          <w:p w:rsidR="0099030E" w:rsidRDefault="0099030E" w:rsidP="00147D83">
            <w:r>
              <w:t>(14086, 36, '2015-05-05 11:06:50'),</w:t>
            </w:r>
          </w:p>
          <w:p w:rsidR="0099030E" w:rsidRDefault="0099030E" w:rsidP="00147D83">
            <w:r>
              <w:t>(14087, 37, '2015-05-05 11:06:53'),</w:t>
            </w:r>
          </w:p>
          <w:p w:rsidR="0099030E" w:rsidRDefault="0099030E" w:rsidP="00147D83">
            <w:r>
              <w:t>(14088, 37, '2015-05-05 11:06:56'),</w:t>
            </w:r>
          </w:p>
          <w:p w:rsidR="0099030E" w:rsidRDefault="0099030E" w:rsidP="00147D83">
            <w:r>
              <w:t>(14089, 37, '2015-05-05 11:06:59'),</w:t>
            </w:r>
          </w:p>
          <w:p w:rsidR="0099030E" w:rsidRDefault="0099030E" w:rsidP="00147D83">
            <w:r>
              <w:t>(14090, 37, '2015-05-05 11:07:02'),</w:t>
            </w:r>
          </w:p>
          <w:p w:rsidR="0099030E" w:rsidRDefault="0099030E" w:rsidP="00147D83">
            <w:r>
              <w:t>(14091, 37, '2015-05-05 11:07:05'),</w:t>
            </w:r>
          </w:p>
          <w:p w:rsidR="0099030E" w:rsidRDefault="0099030E" w:rsidP="00147D83">
            <w:r>
              <w:t>(14092, 38, '2015-05-05 11:07:08'),</w:t>
            </w:r>
          </w:p>
          <w:p w:rsidR="0099030E" w:rsidRDefault="0099030E" w:rsidP="00147D83">
            <w:r>
              <w:t>(14093, 38, '2015-05-05 11:07:11'),</w:t>
            </w:r>
          </w:p>
          <w:p w:rsidR="0099030E" w:rsidRDefault="0099030E" w:rsidP="00147D83">
            <w:r>
              <w:t>(14094, 38, '2015-05-05 11:07:14'),</w:t>
            </w:r>
          </w:p>
          <w:p w:rsidR="0099030E" w:rsidRDefault="0099030E" w:rsidP="00147D83">
            <w:r>
              <w:t>(14095, 38, '2015-05-05 11:07:17'),</w:t>
            </w:r>
          </w:p>
          <w:p w:rsidR="0099030E" w:rsidRDefault="0099030E" w:rsidP="00147D83">
            <w:r>
              <w:t>(14096, 38, '2015-05-05 11:07:20'),</w:t>
            </w:r>
          </w:p>
          <w:p w:rsidR="0099030E" w:rsidRDefault="0099030E" w:rsidP="00147D83">
            <w:r>
              <w:t>(14097, 38, '2015-05-05 11:07:23'),</w:t>
            </w:r>
          </w:p>
          <w:p w:rsidR="0099030E" w:rsidRDefault="0099030E" w:rsidP="00147D83">
            <w:r>
              <w:t>(14098, 39, '2015-05-05 11:07:27'),</w:t>
            </w:r>
          </w:p>
          <w:p w:rsidR="0099030E" w:rsidRDefault="0099030E" w:rsidP="00147D83">
            <w:r>
              <w:t>(14099, 39, '2015-05-05 11:07:30'),</w:t>
            </w:r>
          </w:p>
          <w:p w:rsidR="0099030E" w:rsidRDefault="0099030E" w:rsidP="00147D83">
            <w:r>
              <w:t>(14100, 39, '2015-05-05 11:07:33'),</w:t>
            </w:r>
          </w:p>
          <w:p w:rsidR="0099030E" w:rsidRDefault="0099030E" w:rsidP="00147D83">
            <w:r>
              <w:t>(14101, 39, '2015-05-05 11:07:36'),</w:t>
            </w:r>
          </w:p>
          <w:p w:rsidR="0099030E" w:rsidRDefault="0099030E" w:rsidP="00147D83">
            <w:r>
              <w:t>(14102, 39, '2015-05-05 11:07:39'),</w:t>
            </w:r>
          </w:p>
          <w:p w:rsidR="0099030E" w:rsidRDefault="0099030E" w:rsidP="00147D83">
            <w:r>
              <w:t>(14103, 39, '2015-05-05 11:07:42'),</w:t>
            </w:r>
          </w:p>
          <w:p w:rsidR="0099030E" w:rsidRDefault="0099030E" w:rsidP="00147D83">
            <w:r>
              <w:t>(14104, 39, '2015-05-05 11:07:45'),</w:t>
            </w:r>
          </w:p>
          <w:p w:rsidR="0099030E" w:rsidRDefault="0099030E" w:rsidP="00147D83">
            <w:r>
              <w:t>(14105, 40, '2015-05-05 11:07:48'),</w:t>
            </w:r>
          </w:p>
          <w:p w:rsidR="0099030E" w:rsidRDefault="0099030E" w:rsidP="00147D83">
            <w:r>
              <w:t>(14106, 40, '2015-05-05 11:07:51'),</w:t>
            </w:r>
          </w:p>
          <w:p w:rsidR="0099030E" w:rsidRDefault="0099030E" w:rsidP="00147D83">
            <w:r>
              <w:t>(14107, 40, '2015-05-05 11:07:54'),</w:t>
            </w:r>
          </w:p>
          <w:p w:rsidR="0099030E" w:rsidRDefault="0099030E" w:rsidP="00147D83">
            <w:r>
              <w:t>(14108, 40, '2015-05-05 11:07:57'),</w:t>
            </w:r>
          </w:p>
          <w:p w:rsidR="0099030E" w:rsidRDefault="0099030E" w:rsidP="00147D83">
            <w:r>
              <w:t>(14109, 40, '2015-05-05 11:08:00'),</w:t>
            </w:r>
          </w:p>
          <w:p w:rsidR="0099030E" w:rsidRDefault="0099030E" w:rsidP="00147D83">
            <w:r>
              <w:t>(14110, 40, '2015-05-05 11:08:03'),</w:t>
            </w:r>
          </w:p>
          <w:p w:rsidR="0099030E" w:rsidRDefault="0099030E" w:rsidP="00147D83">
            <w:r>
              <w:t>(14111, 40, '2015-05-05 11:08:06'),</w:t>
            </w:r>
          </w:p>
          <w:p w:rsidR="0099030E" w:rsidRDefault="0099030E" w:rsidP="00147D83">
            <w:r>
              <w:t>(14112, 40, '2015-05-05 11:08:09'),</w:t>
            </w:r>
          </w:p>
          <w:p w:rsidR="0099030E" w:rsidRDefault="0099030E" w:rsidP="00147D83">
            <w:r>
              <w:t>(14113, 40, '2015-05-05 11:08:12'),</w:t>
            </w:r>
          </w:p>
          <w:p w:rsidR="0099030E" w:rsidRDefault="0099030E" w:rsidP="00147D83">
            <w:r>
              <w:t>(14114, 40, '2015-05-05 11:08:15'),</w:t>
            </w:r>
          </w:p>
          <w:p w:rsidR="0099030E" w:rsidRDefault="0099030E" w:rsidP="00147D83">
            <w:r>
              <w:t>(14115, 40, '2015-05-05 11:08:18'),</w:t>
            </w:r>
          </w:p>
          <w:p w:rsidR="0099030E" w:rsidRDefault="0099030E" w:rsidP="00147D83">
            <w:r>
              <w:t>(14116, 40, '2015-05-05 11:08:21'),</w:t>
            </w:r>
          </w:p>
          <w:p w:rsidR="0099030E" w:rsidRDefault="0099030E" w:rsidP="00147D83">
            <w:r>
              <w:t>(14117, 40, '2015-05-05 11:08:24'),</w:t>
            </w:r>
          </w:p>
          <w:p w:rsidR="0099030E" w:rsidRDefault="0099030E" w:rsidP="00147D83">
            <w:r>
              <w:t>(14118, 40, '2015-05-05 11:08:27'),</w:t>
            </w:r>
          </w:p>
          <w:p w:rsidR="0099030E" w:rsidRDefault="0099030E" w:rsidP="00147D83">
            <w:r>
              <w:t>(14119, 40, '2015-05-05 11:08:30'),</w:t>
            </w:r>
          </w:p>
          <w:p w:rsidR="0099030E" w:rsidRDefault="0099030E" w:rsidP="00147D83">
            <w:r>
              <w:t>(14120, 40, '2015-05-05 11:08:33'),</w:t>
            </w:r>
          </w:p>
          <w:p w:rsidR="0099030E" w:rsidRDefault="0099030E" w:rsidP="00147D83">
            <w:r>
              <w:t>(14121, 40, '2015-05-05 11:08:36'),</w:t>
            </w:r>
          </w:p>
          <w:p w:rsidR="0099030E" w:rsidRDefault="0099030E" w:rsidP="00147D83">
            <w:r>
              <w:t>(14122, 40, '2015-05-05 11:08:39'),</w:t>
            </w:r>
          </w:p>
          <w:p w:rsidR="0099030E" w:rsidRDefault="0099030E" w:rsidP="00147D83">
            <w:r>
              <w:t>(14123, 40, '2015-05-05 11:08:42'),</w:t>
            </w:r>
          </w:p>
          <w:p w:rsidR="0099030E" w:rsidRDefault="0099030E" w:rsidP="00147D83">
            <w:r>
              <w:t>(14124, 40, '2015-05-05 11:08:45'),</w:t>
            </w:r>
          </w:p>
          <w:p w:rsidR="0099030E" w:rsidRDefault="0099030E" w:rsidP="00147D83">
            <w:r>
              <w:t>(14125, 40, '2015-05-05 11:08:49'),</w:t>
            </w:r>
          </w:p>
          <w:p w:rsidR="0099030E" w:rsidRDefault="0099030E" w:rsidP="00147D83">
            <w:r>
              <w:t>(14126, 41, '2015-05-05 11:08:52'),</w:t>
            </w:r>
          </w:p>
          <w:p w:rsidR="0099030E" w:rsidRDefault="0099030E" w:rsidP="00147D83">
            <w:r>
              <w:t>(14127, 41, '2015-05-05 11:08:55'),</w:t>
            </w:r>
          </w:p>
          <w:p w:rsidR="0099030E" w:rsidRDefault="0099030E" w:rsidP="00147D83">
            <w:r>
              <w:t>(14128, 41, '2015-05-05 11:08:58'),</w:t>
            </w:r>
          </w:p>
          <w:p w:rsidR="0099030E" w:rsidRDefault="0099030E" w:rsidP="00147D83">
            <w:r>
              <w:t>(14129, 41, '2015-05-05 11:09:01'),</w:t>
            </w:r>
          </w:p>
          <w:p w:rsidR="0099030E" w:rsidRDefault="0099030E" w:rsidP="00147D83">
            <w:r>
              <w:t>(14130, 41, '2015-05-05 11:09:04'),</w:t>
            </w:r>
          </w:p>
          <w:p w:rsidR="0099030E" w:rsidRDefault="0099030E" w:rsidP="00147D83">
            <w:r>
              <w:t>(14131, 41, '2015-05-05 11:09:07'),</w:t>
            </w:r>
          </w:p>
          <w:p w:rsidR="0099030E" w:rsidRDefault="0099030E" w:rsidP="00147D83">
            <w:r>
              <w:t>(14132, 41, '2015-05-05 11:09:10'),</w:t>
            </w:r>
          </w:p>
          <w:p w:rsidR="0099030E" w:rsidRDefault="0099030E" w:rsidP="00147D83">
            <w:r>
              <w:t>(14133, 41, '2015-05-05 11:09:13'),</w:t>
            </w:r>
          </w:p>
          <w:p w:rsidR="0099030E" w:rsidRDefault="0099030E" w:rsidP="00147D83">
            <w:r>
              <w:t>(14134, 41, '2015-05-05 11:09:16'),</w:t>
            </w:r>
          </w:p>
          <w:p w:rsidR="0099030E" w:rsidRDefault="0099030E" w:rsidP="00147D83">
            <w:r>
              <w:t>(14135, 41, '2015-05-05 11:09:19'),</w:t>
            </w:r>
          </w:p>
          <w:p w:rsidR="0099030E" w:rsidRDefault="0099030E" w:rsidP="00147D83">
            <w:r>
              <w:t>(14136, 41, '2015-05-05 11:09:22'),</w:t>
            </w:r>
          </w:p>
          <w:p w:rsidR="0099030E" w:rsidRDefault="0099030E" w:rsidP="00147D83">
            <w:r>
              <w:t>(14137, 42, '2015-05-05 11:09:25'),</w:t>
            </w:r>
          </w:p>
          <w:p w:rsidR="0099030E" w:rsidRDefault="0099030E" w:rsidP="00147D83">
            <w:r>
              <w:t>(14138, 42, '2015-05-05 11:09:28'),</w:t>
            </w:r>
          </w:p>
          <w:p w:rsidR="0099030E" w:rsidRDefault="0099030E" w:rsidP="00147D83">
            <w:r>
              <w:t>(14139, 42, '2015-05-05 11:09:31'),</w:t>
            </w:r>
          </w:p>
          <w:p w:rsidR="0099030E" w:rsidRDefault="0099030E" w:rsidP="00147D83">
            <w:r>
              <w:t>(14140, 42, '2015-05-05 11:09:34'),</w:t>
            </w:r>
          </w:p>
          <w:p w:rsidR="0099030E" w:rsidRDefault="0099030E" w:rsidP="00147D83">
            <w:r>
              <w:t>(14141, 42, '2015-05-05 11:09:37'),</w:t>
            </w:r>
          </w:p>
          <w:p w:rsidR="0099030E" w:rsidRDefault="0099030E" w:rsidP="00147D83">
            <w:r>
              <w:t>(14142, 42, '2015-05-05 11:09:40'),</w:t>
            </w:r>
          </w:p>
          <w:p w:rsidR="0099030E" w:rsidRDefault="0099030E" w:rsidP="00147D83">
            <w:r>
              <w:t>(14143, 42, '2015-05-05 11:09:43'),</w:t>
            </w:r>
          </w:p>
          <w:p w:rsidR="0099030E" w:rsidRDefault="0099030E" w:rsidP="00147D83">
            <w:r>
              <w:t>(14144, 42, '2015-05-05 11:09:46'),</w:t>
            </w:r>
          </w:p>
          <w:p w:rsidR="0099030E" w:rsidRDefault="0099030E" w:rsidP="00147D83">
            <w:r>
              <w:t>(14145, 42, '2015-05-05 11:09:49'),</w:t>
            </w:r>
          </w:p>
          <w:p w:rsidR="0099030E" w:rsidRDefault="0099030E" w:rsidP="00147D83">
            <w:r>
              <w:t>(14146, 42, '2015-05-05 11:09:52'),</w:t>
            </w:r>
          </w:p>
          <w:p w:rsidR="0099030E" w:rsidRDefault="0099030E" w:rsidP="00147D83">
            <w:r>
              <w:t>(14147, 42, '2015-05-05 11:09:55'),</w:t>
            </w:r>
          </w:p>
          <w:p w:rsidR="0099030E" w:rsidRDefault="0099030E" w:rsidP="00147D83">
            <w:r>
              <w:t>(14148, 43, '2015-05-05 11:09:58'),</w:t>
            </w:r>
          </w:p>
          <w:p w:rsidR="0099030E" w:rsidRDefault="0099030E" w:rsidP="00147D83">
            <w:r>
              <w:t>(14149, 43, '2015-05-05 11:10:01'),</w:t>
            </w:r>
          </w:p>
          <w:p w:rsidR="0099030E" w:rsidRDefault="0099030E" w:rsidP="00147D83">
            <w:r>
              <w:t>(14150, 43, '2015-05-05 11:10:04'),</w:t>
            </w:r>
          </w:p>
          <w:p w:rsidR="0099030E" w:rsidRDefault="0099030E" w:rsidP="00147D83">
            <w:r>
              <w:t>(14151, 43, '2015-05-05 11:10:07'),</w:t>
            </w:r>
          </w:p>
          <w:p w:rsidR="0099030E" w:rsidRDefault="0099030E" w:rsidP="00147D83">
            <w:r>
              <w:t>(14152, 43, '2015-05-05 11:10:10'),</w:t>
            </w:r>
          </w:p>
          <w:p w:rsidR="0099030E" w:rsidRDefault="0099030E" w:rsidP="00147D83">
            <w:r>
              <w:t>(14153, 43, '2015-05-05 11:10:13'),</w:t>
            </w:r>
          </w:p>
          <w:p w:rsidR="0099030E" w:rsidRDefault="0099030E" w:rsidP="00147D83">
            <w:r>
              <w:t>(14154, 43, '2015-05-05 11:10:17'),</w:t>
            </w:r>
          </w:p>
          <w:p w:rsidR="0099030E" w:rsidRDefault="0099030E" w:rsidP="00147D83">
            <w:r>
              <w:t>(14155, 43, '2015-05-05 11:10:20'),</w:t>
            </w:r>
          </w:p>
          <w:p w:rsidR="0099030E" w:rsidRDefault="0099030E" w:rsidP="00147D83">
            <w:r>
              <w:t>(14156, 43, '2015-05-05 11:10:23'),</w:t>
            </w:r>
          </w:p>
          <w:p w:rsidR="0099030E" w:rsidRDefault="0099030E" w:rsidP="00147D83">
            <w:r>
              <w:t>(14157, 43, '2015-05-05 11:10:26'),</w:t>
            </w:r>
          </w:p>
          <w:p w:rsidR="0099030E" w:rsidRDefault="0099030E" w:rsidP="00147D83">
            <w:r>
              <w:t>(14158, 43, '2015-05-05 11:10:29'),</w:t>
            </w:r>
          </w:p>
          <w:p w:rsidR="0099030E" w:rsidRDefault="0099030E" w:rsidP="00147D83">
            <w:r>
              <w:t>(14159, 43, '2015-05-05 11:10:32'),</w:t>
            </w:r>
          </w:p>
          <w:p w:rsidR="0099030E" w:rsidRDefault="0099030E" w:rsidP="00147D83">
            <w:r>
              <w:t>(14160, 43, '2015-05-05 11:10:35'),</w:t>
            </w:r>
          </w:p>
          <w:p w:rsidR="0099030E" w:rsidRDefault="0099030E" w:rsidP="00147D83">
            <w:r>
              <w:t>(14161, 44, '2015-05-05 11:10:38'),</w:t>
            </w:r>
          </w:p>
          <w:p w:rsidR="0099030E" w:rsidRDefault="0099030E" w:rsidP="00147D83">
            <w:r>
              <w:t>(14162, 44, '2015-05-05 11:10:41'),</w:t>
            </w:r>
          </w:p>
          <w:p w:rsidR="0099030E" w:rsidRDefault="0099030E" w:rsidP="00147D83">
            <w:r>
              <w:t>(14163, 44, '2015-05-05 11:10:44'),</w:t>
            </w:r>
          </w:p>
          <w:p w:rsidR="0099030E" w:rsidRDefault="0099030E" w:rsidP="00147D83">
            <w:r>
              <w:t>(14164, 44, '2015-05-05 11:10:47'),</w:t>
            </w:r>
          </w:p>
          <w:p w:rsidR="0099030E" w:rsidRDefault="0099030E" w:rsidP="00147D83">
            <w:r>
              <w:t>(14165, 44, '2015-05-05 11:10:50'),</w:t>
            </w:r>
          </w:p>
          <w:p w:rsidR="0099030E" w:rsidRDefault="0099030E" w:rsidP="00147D83">
            <w:r>
              <w:t>(14166, 44, '2015-05-05 11:10:53'),</w:t>
            </w:r>
          </w:p>
          <w:p w:rsidR="0099030E" w:rsidRDefault="0099030E" w:rsidP="00147D83">
            <w:r>
              <w:t>(14167, 44, '2015-05-05 11:10:56'),</w:t>
            </w:r>
          </w:p>
          <w:p w:rsidR="0099030E" w:rsidRDefault="0099030E" w:rsidP="00147D83">
            <w:r>
              <w:t>(14168, 44, '2015-05-05 11:10:59'),</w:t>
            </w:r>
          </w:p>
          <w:p w:rsidR="0099030E" w:rsidRDefault="0099030E" w:rsidP="00147D83">
            <w:r>
              <w:t>(14169, 44, '2015-05-05 11:11:02'),</w:t>
            </w:r>
          </w:p>
          <w:p w:rsidR="0099030E" w:rsidRDefault="0099030E" w:rsidP="00147D83">
            <w:r>
              <w:t>(14170, 44, '2015-05-05 11:11:05'),</w:t>
            </w:r>
          </w:p>
          <w:p w:rsidR="0099030E" w:rsidRDefault="0099030E" w:rsidP="00147D83">
            <w:r>
              <w:t>(14171, 44, '2015-05-05 11:11:08'),</w:t>
            </w:r>
          </w:p>
          <w:p w:rsidR="0099030E" w:rsidRDefault="0099030E" w:rsidP="00147D83">
            <w:r>
              <w:t>(14172, 44, '2015-05-05 11:11:11'),</w:t>
            </w:r>
          </w:p>
          <w:p w:rsidR="0099030E" w:rsidRDefault="0099030E" w:rsidP="00147D83">
            <w:r>
              <w:t>(14173, 44, '2015-05-05 11:11:14'),</w:t>
            </w:r>
          </w:p>
          <w:p w:rsidR="0099030E" w:rsidRDefault="0099030E" w:rsidP="00147D83">
            <w:r>
              <w:t>(14174, 44, '2015-05-05 11:11:17'),</w:t>
            </w:r>
          </w:p>
          <w:p w:rsidR="0099030E" w:rsidRDefault="0099030E" w:rsidP="00147D83">
            <w:r>
              <w:t>(14175, 44, '2015-05-05 11:11:20'),</w:t>
            </w:r>
          </w:p>
          <w:p w:rsidR="0099030E" w:rsidRDefault="0099030E" w:rsidP="00147D83">
            <w:r>
              <w:t>(14176, 44, '2015-05-05 11:11:23'),</w:t>
            </w:r>
          </w:p>
          <w:p w:rsidR="0099030E" w:rsidRDefault="0099030E" w:rsidP="00147D83">
            <w:r>
              <w:t>(14177, 44, '2015-05-05 11:11:26'),</w:t>
            </w:r>
          </w:p>
          <w:p w:rsidR="0099030E" w:rsidRDefault="0099030E" w:rsidP="00147D83">
            <w:r>
              <w:t>(14178, 44, '2015-05-05 11:11:29'),</w:t>
            </w:r>
          </w:p>
          <w:p w:rsidR="0099030E" w:rsidRDefault="0099030E" w:rsidP="00147D83">
            <w:r>
              <w:t>(14179, 44, '2015-05-05 11:11:32'),</w:t>
            </w:r>
          </w:p>
          <w:p w:rsidR="0099030E" w:rsidRDefault="0099030E" w:rsidP="00147D83">
            <w:r>
              <w:t>(14180, 44, '2015-05-05 11:11:35'),</w:t>
            </w:r>
          </w:p>
          <w:p w:rsidR="0099030E" w:rsidRDefault="0099030E" w:rsidP="00147D83">
            <w:r>
              <w:t>(14181, 44, '2015-05-05 11:11:38'),</w:t>
            </w:r>
          </w:p>
          <w:p w:rsidR="0099030E" w:rsidRDefault="0099030E" w:rsidP="00147D83">
            <w:r>
              <w:t>(14182, 44, '2015-05-05 11:11:41'),</w:t>
            </w:r>
          </w:p>
          <w:p w:rsidR="0099030E" w:rsidRDefault="0099030E" w:rsidP="00147D83">
            <w:r>
              <w:t>(14183, 45, '2015-05-05 11:11:44'),</w:t>
            </w:r>
          </w:p>
          <w:p w:rsidR="0099030E" w:rsidRDefault="0099030E" w:rsidP="00147D83">
            <w:r>
              <w:t>(14184, 45, '2015-05-05 11:11:48'),</w:t>
            </w:r>
          </w:p>
          <w:p w:rsidR="0099030E" w:rsidRDefault="0099030E" w:rsidP="00147D83">
            <w:r>
              <w:t>(14185, 45, '2015-05-05 11:11:51'),</w:t>
            </w:r>
          </w:p>
          <w:p w:rsidR="0099030E" w:rsidRDefault="0099030E" w:rsidP="00147D83">
            <w:r>
              <w:t>(14186, 44, '2015-05-05 11:11:54'),</w:t>
            </w:r>
          </w:p>
          <w:p w:rsidR="0099030E" w:rsidRDefault="0099030E" w:rsidP="00147D83">
            <w:r>
              <w:t>(14187, 45, '2015-05-05 11:11:57'),</w:t>
            </w:r>
          </w:p>
          <w:p w:rsidR="0099030E" w:rsidRDefault="0099030E" w:rsidP="00147D83">
            <w:r>
              <w:t>(14188, 45, '2015-05-05 11:12:00'),</w:t>
            </w:r>
          </w:p>
          <w:p w:rsidR="0099030E" w:rsidRDefault="0099030E" w:rsidP="00147D83">
            <w:r>
              <w:t>(14189, 45, '2015-05-05 11:12:03'),</w:t>
            </w:r>
          </w:p>
          <w:p w:rsidR="0099030E" w:rsidRDefault="0099030E" w:rsidP="00147D83">
            <w:r>
              <w:t>(14190, 45, '2015-05-05 11:12:06'),</w:t>
            </w:r>
          </w:p>
          <w:p w:rsidR="0099030E" w:rsidRDefault="0099030E" w:rsidP="00147D83">
            <w:r>
              <w:t>(14191, 45, '2015-05-05 11:12:09'),</w:t>
            </w:r>
          </w:p>
          <w:p w:rsidR="0099030E" w:rsidRDefault="0099030E" w:rsidP="00147D83">
            <w:r>
              <w:t>(14192, 44, '2015-05-05 11:12:12'),</w:t>
            </w:r>
          </w:p>
          <w:p w:rsidR="0099030E" w:rsidRDefault="0099030E" w:rsidP="00147D83">
            <w:r>
              <w:t>(14193, 44, '2015-05-05 11:12:15'),</w:t>
            </w:r>
          </w:p>
          <w:p w:rsidR="0099030E" w:rsidRDefault="0099030E" w:rsidP="00147D83">
            <w:r>
              <w:t>(14194, 44, '2015-05-05 11:12:18'),</w:t>
            </w:r>
          </w:p>
          <w:p w:rsidR="0099030E" w:rsidRDefault="0099030E" w:rsidP="00147D83">
            <w:r>
              <w:t>(14195, 44, '2015-05-05 11:12:21'),</w:t>
            </w:r>
          </w:p>
          <w:p w:rsidR="0099030E" w:rsidRDefault="0099030E" w:rsidP="00147D83">
            <w:r>
              <w:t>(14196, 44, '2015-05-05 11:12:24'),</w:t>
            </w:r>
          </w:p>
          <w:p w:rsidR="0099030E" w:rsidRDefault="0099030E" w:rsidP="00147D83">
            <w:r>
              <w:t>(14197, 44, '2015-05-05 11:12:27'),</w:t>
            </w:r>
          </w:p>
          <w:p w:rsidR="0099030E" w:rsidRDefault="0099030E" w:rsidP="00147D83">
            <w:r>
              <w:t>(14198, 44, '2015-05-05 11:12:30'),</w:t>
            </w:r>
          </w:p>
          <w:p w:rsidR="0099030E" w:rsidRDefault="0099030E" w:rsidP="00147D83">
            <w:r>
              <w:t>(14199, 44, '2015-05-05 11:12:33'),</w:t>
            </w:r>
          </w:p>
          <w:p w:rsidR="0099030E" w:rsidRDefault="0099030E" w:rsidP="00147D83">
            <w:r>
              <w:t>(14200, 44, '2015-05-05 11:12:36'),</w:t>
            </w:r>
          </w:p>
          <w:p w:rsidR="0099030E" w:rsidRDefault="0099030E" w:rsidP="00147D83">
            <w:r>
              <w:t>(14201, 44, '2015-05-05 11:12:39'),</w:t>
            </w:r>
          </w:p>
          <w:p w:rsidR="0099030E" w:rsidRDefault="0099030E" w:rsidP="00147D83">
            <w:r>
              <w:t>(14202, 44, '2015-05-05 11:12:42'),</w:t>
            </w:r>
          </w:p>
          <w:p w:rsidR="0099030E" w:rsidRDefault="0099030E" w:rsidP="00147D83">
            <w:r>
              <w:t>(14203, 44, '2015-05-05 11:12:45'),</w:t>
            </w:r>
          </w:p>
          <w:p w:rsidR="0099030E" w:rsidRDefault="0099030E" w:rsidP="00147D83">
            <w:r>
              <w:t>(14204, 44, '2015-05-05 11:12:48'),</w:t>
            </w:r>
          </w:p>
          <w:p w:rsidR="0099030E" w:rsidRDefault="0099030E" w:rsidP="00147D83">
            <w:r>
              <w:t>(14205, 44, '2015-05-05 11:12:51'),</w:t>
            </w:r>
          </w:p>
          <w:p w:rsidR="0099030E" w:rsidRDefault="0099030E" w:rsidP="00147D83">
            <w:r>
              <w:t>(14206, 44, '2015-05-05 11:12:54'),</w:t>
            </w:r>
          </w:p>
          <w:p w:rsidR="0099030E" w:rsidRDefault="0099030E" w:rsidP="00147D83">
            <w:r>
              <w:t>(14207, 44, '2015-05-05 11:12:57'),</w:t>
            </w:r>
          </w:p>
          <w:p w:rsidR="0099030E" w:rsidRDefault="0099030E" w:rsidP="00147D83">
            <w:r>
              <w:t>(14208, 44, '2015-05-05 11:13:00'),</w:t>
            </w:r>
          </w:p>
          <w:p w:rsidR="0099030E" w:rsidRDefault="0099030E" w:rsidP="00147D83">
            <w:r>
              <w:t>(14209, 44, '2015-05-05 11:13:03'),</w:t>
            </w:r>
          </w:p>
          <w:p w:rsidR="0099030E" w:rsidRDefault="0099030E" w:rsidP="00147D83">
            <w:r>
              <w:t>(14210, 44, '2015-05-05 11:13:06'),</w:t>
            </w:r>
          </w:p>
          <w:p w:rsidR="0099030E" w:rsidRDefault="0099030E" w:rsidP="00147D83">
            <w:r>
              <w:t>(14211, 44, '2015-05-05 11:13:10'),</w:t>
            </w:r>
          </w:p>
          <w:p w:rsidR="0099030E" w:rsidRDefault="0099030E" w:rsidP="00147D83">
            <w:r>
              <w:t>(14212, 44, '2015-05-05 11:13:13'),</w:t>
            </w:r>
          </w:p>
          <w:p w:rsidR="0099030E" w:rsidRDefault="0099030E" w:rsidP="00147D83">
            <w:r>
              <w:t>(14213, 44, '2015-05-05 11:13:16'),</w:t>
            </w:r>
          </w:p>
          <w:p w:rsidR="0099030E" w:rsidRDefault="0099030E" w:rsidP="00147D83">
            <w:r>
              <w:t>(14214, 44, '2015-05-05 11:13:19'),</w:t>
            </w:r>
          </w:p>
          <w:p w:rsidR="0099030E" w:rsidRDefault="0099030E" w:rsidP="00147D83">
            <w:r>
              <w:t>(14215, 44, '2015-05-05 11:13:22'),</w:t>
            </w:r>
          </w:p>
          <w:p w:rsidR="0099030E" w:rsidRDefault="0099030E" w:rsidP="00147D83">
            <w:r>
              <w:t>(14216, 44, '2015-05-05 11:13:25'),</w:t>
            </w:r>
          </w:p>
          <w:p w:rsidR="0099030E" w:rsidRDefault="0099030E" w:rsidP="00147D83">
            <w:r>
              <w:t>(14217, 44, '2015-05-05 11:13:28'),</w:t>
            </w:r>
          </w:p>
          <w:p w:rsidR="0099030E" w:rsidRDefault="0099030E" w:rsidP="00147D83">
            <w:r>
              <w:t>(14218, 44, '2015-05-05 11:13:31'),</w:t>
            </w:r>
          </w:p>
          <w:p w:rsidR="0099030E" w:rsidRDefault="0099030E" w:rsidP="00147D83">
            <w:r>
              <w:t>(14219, 44, '2015-05-05 11:13:34'),</w:t>
            </w:r>
          </w:p>
          <w:p w:rsidR="0099030E" w:rsidRDefault="0099030E" w:rsidP="00147D83">
            <w:r>
              <w:t>(14220, 43, '2015-05-05 11:13:37'),</w:t>
            </w:r>
          </w:p>
          <w:p w:rsidR="0099030E" w:rsidRDefault="0099030E" w:rsidP="00147D83">
            <w:r>
              <w:t>(14221, 43, '2015-05-05 11:13:40'),</w:t>
            </w:r>
          </w:p>
          <w:p w:rsidR="0099030E" w:rsidRDefault="0099030E" w:rsidP="00147D83">
            <w:r>
              <w:t>(14222, 43, '2015-05-05 11:13:43'),</w:t>
            </w:r>
          </w:p>
          <w:p w:rsidR="0099030E" w:rsidRDefault="0099030E" w:rsidP="00147D83">
            <w:r>
              <w:t>(14223, 43, '2015-05-05 11:13:46'),</w:t>
            </w:r>
          </w:p>
          <w:p w:rsidR="0099030E" w:rsidRDefault="0099030E" w:rsidP="00147D83">
            <w:r>
              <w:t>(14224, 43, '2015-05-05 11:13:49'),</w:t>
            </w:r>
          </w:p>
          <w:p w:rsidR="0099030E" w:rsidRDefault="0099030E" w:rsidP="00147D83">
            <w:r>
              <w:t>(14225, 43, '2015-05-05 11:13:52'),</w:t>
            </w:r>
          </w:p>
          <w:p w:rsidR="0099030E" w:rsidRDefault="0099030E" w:rsidP="00147D83">
            <w:r>
              <w:t>(14226, 43, '2015-05-05 11:13:55'),</w:t>
            </w:r>
          </w:p>
          <w:p w:rsidR="0099030E" w:rsidRDefault="0099030E" w:rsidP="00147D83">
            <w:r>
              <w:t>(14227, 43, '2015-05-05 11:13:58'),</w:t>
            </w:r>
          </w:p>
          <w:p w:rsidR="0099030E" w:rsidRDefault="0099030E" w:rsidP="00147D83">
            <w:r>
              <w:t>(14228, 42, '2015-05-05 11:14:01'),</w:t>
            </w:r>
          </w:p>
          <w:p w:rsidR="0099030E" w:rsidRDefault="0099030E" w:rsidP="00147D83">
            <w:r>
              <w:t>(14229, 42, '2015-05-05 11:14:04'),</w:t>
            </w:r>
          </w:p>
          <w:p w:rsidR="0099030E" w:rsidRDefault="0099030E" w:rsidP="00147D83">
            <w:r>
              <w:t>(14230, 42, '2015-05-05 11:14:07'),</w:t>
            </w:r>
          </w:p>
          <w:p w:rsidR="0099030E" w:rsidRDefault="0099030E" w:rsidP="00147D83">
            <w:r>
              <w:t>(14231, 42, '2015-05-05 11:14:10'),</w:t>
            </w:r>
          </w:p>
          <w:p w:rsidR="0099030E" w:rsidRDefault="0099030E" w:rsidP="00147D83">
            <w:r>
              <w:t>(14232, 42, '2015-05-05 11:14:13'),</w:t>
            </w:r>
          </w:p>
          <w:p w:rsidR="0099030E" w:rsidRDefault="0099030E" w:rsidP="00147D83">
            <w:r>
              <w:t>(14233, 42, '2015-05-05 11:14:16'),</w:t>
            </w:r>
          </w:p>
          <w:p w:rsidR="0099030E" w:rsidRDefault="0099030E" w:rsidP="00147D83">
            <w:r>
              <w:t>(14234, 42, '2015-05-05 11:14:19'),</w:t>
            </w:r>
          </w:p>
          <w:p w:rsidR="0099030E" w:rsidRDefault="0099030E" w:rsidP="00147D83">
            <w:r>
              <w:t>(14235, 42, '2015-05-05 11:14:23'),</w:t>
            </w:r>
          </w:p>
          <w:p w:rsidR="0099030E" w:rsidRDefault="0099030E" w:rsidP="00147D83">
            <w:r>
              <w:t>(14236, 42, '2015-05-05 11:14:26'),</w:t>
            </w:r>
          </w:p>
          <w:p w:rsidR="0099030E" w:rsidRDefault="0099030E" w:rsidP="00147D83">
            <w:r>
              <w:t>(14237, 42, '2015-05-05 11:14:29'),</w:t>
            </w:r>
          </w:p>
          <w:p w:rsidR="0099030E" w:rsidRDefault="0099030E" w:rsidP="00147D83">
            <w:r>
              <w:t>(14238, 42, '2015-05-05 11:14:32'),</w:t>
            </w:r>
          </w:p>
          <w:p w:rsidR="0099030E" w:rsidRDefault="0099030E" w:rsidP="00147D83">
            <w:r>
              <w:t>(14239, 42, '2015-05-05 11:14:35'),</w:t>
            </w:r>
          </w:p>
          <w:p w:rsidR="0099030E" w:rsidRDefault="0099030E" w:rsidP="00147D83">
            <w:r>
              <w:t>(14240, 41, '2015-05-05 11:14:38'),</w:t>
            </w:r>
          </w:p>
          <w:p w:rsidR="0099030E" w:rsidRDefault="0099030E" w:rsidP="00147D83">
            <w:r>
              <w:t>(14241, 41, '2015-05-05 11:14:41'),</w:t>
            </w:r>
          </w:p>
          <w:p w:rsidR="0099030E" w:rsidRDefault="0099030E" w:rsidP="00147D83">
            <w:r>
              <w:t>(14242, 41, '2015-05-05 11:14:44'),</w:t>
            </w:r>
          </w:p>
          <w:p w:rsidR="0099030E" w:rsidRDefault="0099030E" w:rsidP="00147D83">
            <w:r>
              <w:t>(14243, 41, '2015-05-05 11:14:47'),</w:t>
            </w:r>
          </w:p>
          <w:p w:rsidR="0099030E" w:rsidRDefault="0099030E" w:rsidP="00147D83">
            <w:r>
              <w:t>(14244, 41, '2015-05-05 11:14:50'),</w:t>
            </w:r>
          </w:p>
          <w:p w:rsidR="0099030E" w:rsidRDefault="0099030E" w:rsidP="00147D83">
            <w:r>
              <w:t>(14245, 41, '2015-05-05 11:14:53'),</w:t>
            </w:r>
          </w:p>
          <w:p w:rsidR="0099030E" w:rsidRDefault="0099030E" w:rsidP="00147D83">
            <w:r>
              <w:t>(14246, 41, '2015-05-05 11:14:56'),</w:t>
            </w:r>
          </w:p>
          <w:p w:rsidR="0099030E" w:rsidRDefault="0099030E" w:rsidP="00147D83">
            <w:r>
              <w:t>(14247, 41, '2015-05-05 11:14:59'),</w:t>
            </w:r>
          </w:p>
          <w:p w:rsidR="0099030E" w:rsidRDefault="0099030E" w:rsidP="00147D83">
            <w:r>
              <w:t>(14248, 41, '2015-05-05 11:15:02'),</w:t>
            </w:r>
          </w:p>
          <w:p w:rsidR="0099030E" w:rsidRDefault="0099030E" w:rsidP="00147D83">
            <w:r>
              <w:t>(14249, 41, '2015-05-05 11:15:05'),</w:t>
            </w:r>
          </w:p>
          <w:p w:rsidR="0099030E" w:rsidRDefault="0099030E" w:rsidP="00147D83">
            <w:r>
              <w:t>(14250, 41, '2015-05-05 11:15:08'),</w:t>
            </w:r>
          </w:p>
          <w:p w:rsidR="0099030E" w:rsidRDefault="0099030E" w:rsidP="00147D83">
            <w:r>
              <w:t>(14251, 41, '2015-05-05 11:15:11'),</w:t>
            </w:r>
          </w:p>
          <w:p w:rsidR="0099030E" w:rsidRDefault="0099030E" w:rsidP="00147D83">
            <w:r>
              <w:t>(14252, 41, '2015-05-05 11:15:14'),</w:t>
            </w:r>
          </w:p>
          <w:p w:rsidR="0099030E" w:rsidRDefault="0099030E" w:rsidP="00147D83">
            <w:r>
              <w:t>(14253, 41, '2015-05-05 11:15:17'),</w:t>
            </w:r>
          </w:p>
          <w:p w:rsidR="0099030E" w:rsidRDefault="0099030E" w:rsidP="00147D83">
            <w:r>
              <w:t>(14254, 41, '2015-05-05 11:15:20'),</w:t>
            </w:r>
          </w:p>
          <w:p w:rsidR="0099030E" w:rsidRDefault="0099030E" w:rsidP="00147D83">
            <w:r>
              <w:t>(14255, 41, '2015-05-05 11:15:23'),</w:t>
            </w:r>
          </w:p>
          <w:p w:rsidR="0099030E" w:rsidRDefault="0099030E" w:rsidP="00147D83">
            <w:r>
              <w:t>(14256, 41, '2015-05-05 11:15:26'),</w:t>
            </w:r>
          </w:p>
          <w:p w:rsidR="0099030E" w:rsidRDefault="0099030E" w:rsidP="00147D83">
            <w:r>
              <w:t>(14257, 41, '2015-05-05 11:15:29'),</w:t>
            </w:r>
          </w:p>
          <w:p w:rsidR="0099030E" w:rsidRDefault="0099030E" w:rsidP="00147D83">
            <w:r>
              <w:t>(14258, 41, '2015-05-05 11:15:32'),</w:t>
            </w:r>
          </w:p>
          <w:p w:rsidR="0099030E" w:rsidRDefault="0099030E" w:rsidP="00147D83">
            <w:r>
              <w:t>(14259, 41, '2015-05-05 11:15:35'),</w:t>
            </w:r>
          </w:p>
          <w:p w:rsidR="0099030E" w:rsidRDefault="0099030E" w:rsidP="00147D83">
            <w:r>
              <w:t>(14260, 41, '2015-05-05 11:15:38'),</w:t>
            </w:r>
          </w:p>
          <w:p w:rsidR="0099030E" w:rsidRDefault="0099030E" w:rsidP="00147D83">
            <w:r>
              <w:t>(14261, 41, '2015-05-05 11:15:42'),</w:t>
            </w:r>
          </w:p>
          <w:p w:rsidR="0099030E" w:rsidRDefault="0099030E" w:rsidP="00147D83">
            <w:r>
              <w:t>(14262, 41, '2015-05-05 11:15:45'),</w:t>
            </w:r>
          </w:p>
          <w:p w:rsidR="0099030E" w:rsidRDefault="0099030E" w:rsidP="00147D83">
            <w:r>
              <w:t>(14263, 41, '2015-05-05 11:15:48'),</w:t>
            </w:r>
          </w:p>
          <w:p w:rsidR="0099030E" w:rsidRDefault="0099030E" w:rsidP="00147D83">
            <w:r>
              <w:t>(14264, 41, '2015-05-05 11:15:51'),</w:t>
            </w:r>
          </w:p>
          <w:p w:rsidR="0099030E" w:rsidRDefault="0099030E" w:rsidP="00147D83">
            <w:r>
              <w:t>(14265, 41, '2015-05-05 11:15:54'),</w:t>
            </w:r>
          </w:p>
          <w:p w:rsidR="0099030E" w:rsidRDefault="0099030E" w:rsidP="00147D83">
            <w:r>
              <w:t>(14266, 41, '2015-05-05 11:15:57'),</w:t>
            </w:r>
          </w:p>
          <w:p w:rsidR="0099030E" w:rsidRDefault="0099030E" w:rsidP="00147D83">
            <w:r>
              <w:t>(14267, 41, '2015-05-05 11:16:00'),</w:t>
            </w:r>
          </w:p>
          <w:p w:rsidR="0099030E" w:rsidRDefault="0099030E" w:rsidP="00147D83">
            <w:r>
              <w:t>(14268, 41, '2015-05-05 11:16:03'),</w:t>
            </w:r>
          </w:p>
          <w:p w:rsidR="0099030E" w:rsidRDefault="0099030E" w:rsidP="00147D83">
            <w:r>
              <w:t>(14269, 41, '2015-05-05 11:16:06'),</w:t>
            </w:r>
          </w:p>
          <w:p w:rsidR="0099030E" w:rsidRDefault="0099030E" w:rsidP="00147D83">
            <w:r>
              <w:t>(14270, 41, '2015-05-05 11:16:09'),</w:t>
            </w:r>
          </w:p>
          <w:p w:rsidR="0099030E" w:rsidRDefault="0099030E" w:rsidP="00147D83">
            <w:r>
              <w:t>(14271, 41, '2015-05-05 11:16:12'),</w:t>
            </w:r>
          </w:p>
          <w:p w:rsidR="0099030E" w:rsidRDefault="0099030E" w:rsidP="00147D83">
            <w:r>
              <w:t>(14272, 41, '2015-05-05 11:16:15'),</w:t>
            </w:r>
          </w:p>
          <w:p w:rsidR="0099030E" w:rsidRDefault="0099030E" w:rsidP="00147D83">
            <w:r>
              <w:t>(14273, 41, '2015-05-05 11:16:18'),</w:t>
            </w:r>
          </w:p>
          <w:p w:rsidR="0099030E" w:rsidRDefault="0099030E" w:rsidP="00147D83">
            <w:r>
              <w:t>(14274, 41, '2015-05-05 11:16:21'),</w:t>
            </w:r>
          </w:p>
          <w:p w:rsidR="0099030E" w:rsidRDefault="0099030E" w:rsidP="00147D83">
            <w:r>
              <w:t>(14275, 41, '2015-05-05 11:16:24'),</w:t>
            </w:r>
          </w:p>
          <w:p w:rsidR="0099030E" w:rsidRDefault="0099030E" w:rsidP="00147D83">
            <w:r>
              <w:t>(14276, 41, '2015-05-05 11:16:27'),</w:t>
            </w:r>
          </w:p>
          <w:p w:rsidR="0099030E" w:rsidRDefault="0099030E" w:rsidP="00147D83">
            <w:r>
              <w:t>(14277, 41, '2015-05-05 11:16:30'),</w:t>
            </w:r>
          </w:p>
          <w:p w:rsidR="0099030E" w:rsidRDefault="0099030E" w:rsidP="00147D83">
            <w:r>
              <w:t>(14278, 42, '2015-05-05 11:16:33'),</w:t>
            </w:r>
          </w:p>
          <w:p w:rsidR="0099030E" w:rsidRDefault="0099030E" w:rsidP="00147D83">
            <w:r>
              <w:t>(14279, 42, '2015-05-05 11:16:36'),</w:t>
            </w:r>
          </w:p>
          <w:p w:rsidR="0099030E" w:rsidRDefault="0099030E" w:rsidP="00147D83">
            <w:r>
              <w:t>(14280, 42, '2015-05-05 11:16:39'),</w:t>
            </w:r>
          </w:p>
          <w:p w:rsidR="0099030E" w:rsidRDefault="0099030E" w:rsidP="00147D83">
            <w:r>
              <w:t>(14281, 42, '2015-05-05 11:16:42'),</w:t>
            </w:r>
          </w:p>
          <w:p w:rsidR="0099030E" w:rsidRDefault="0099030E" w:rsidP="00147D83">
            <w:r>
              <w:t>(14282, 42, '2015-05-05 11:16:45'),</w:t>
            </w:r>
          </w:p>
          <w:p w:rsidR="0099030E" w:rsidRDefault="0099030E" w:rsidP="00147D83">
            <w:r>
              <w:t>(14283, 42, '2015-05-05 11:16:48'),</w:t>
            </w:r>
          </w:p>
          <w:p w:rsidR="0099030E" w:rsidRDefault="0099030E" w:rsidP="00147D83">
            <w:r>
              <w:t>(14284, 42, '2015-05-05 11:16:51'),</w:t>
            </w:r>
          </w:p>
          <w:p w:rsidR="0099030E" w:rsidRDefault="0099030E" w:rsidP="00147D83">
            <w:r>
              <w:t>(14285, 42, '2015-05-05 11:16:54'),</w:t>
            </w:r>
          </w:p>
          <w:p w:rsidR="0099030E" w:rsidRDefault="0099030E" w:rsidP="00147D83">
            <w:r>
              <w:t>(14286, 42, '2015-05-05 11:16:57'),</w:t>
            </w:r>
          </w:p>
          <w:p w:rsidR="0099030E" w:rsidRDefault="0099030E" w:rsidP="00147D83">
            <w:r>
              <w:t>(14287, 43, '2015-05-05 11:17:00'),</w:t>
            </w:r>
          </w:p>
          <w:p w:rsidR="0099030E" w:rsidRDefault="0099030E" w:rsidP="00147D83">
            <w:r>
              <w:t>(14288, 43, '2015-05-05 11:17:04'),</w:t>
            </w:r>
          </w:p>
          <w:p w:rsidR="0099030E" w:rsidRDefault="0099030E" w:rsidP="00147D83">
            <w:r>
              <w:t>(14289, 43, '2015-05-05 11:17:07'),</w:t>
            </w:r>
          </w:p>
          <w:p w:rsidR="0099030E" w:rsidRDefault="0099030E" w:rsidP="00147D83">
            <w:r>
              <w:t>(14290, 43, '2015-05-05 11:17:10'),</w:t>
            </w:r>
          </w:p>
          <w:p w:rsidR="0099030E" w:rsidRDefault="0099030E" w:rsidP="00147D83">
            <w:r>
              <w:t>(14291, 43, '2015-05-05 11:17:13'),</w:t>
            </w:r>
          </w:p>
          <w:p w:rsidR="0099030E" w:rsidRDefault="0099030E" w:rsidP="00147D83">
            <w:r>
              <w:t>(14292, 43, '2015-05-05 11:17:16'),</w:t>
            </w:r>
          </w:p>
          <w:p w:rsidR="0099030E" w:rsidRDefault="0099030E" w:rsidP="00147D83">
            <w:r>
              <w:t>(14293, 43, '2015-05-05 11:17:19'),</w:t>
            </w:r>
          </w:p>
          <w:p w:rsidR="0099030E" w:rsidRDefault="0099030E" w:rsidP="00147D83">
            <w:r>
              <w:t>(14294, 43, '2015-05-05 11:17:22'),</w:t>
            </w:r>
          </w:p>
          <w:p w:rsidR="0099030E" w:rsidRDefault="0099030E" w:rsidP="00147D83">
            <w:r>
              <w:t>(14295, 44, '2015-05-05 11:17:25'),</w:t>
            </w:r>
          </w:p>
          <w:p w:rsidR="0099030E" w:rsidRDefault="0099030E" w:rsidP="00147D83">
            <w:r>
              <w:t>(14296, 44, '2015-05-05 11:17:28'),</w:t>
            </w:r>
          </w:p>
          <w:p w:rsidR="0099030E" w:rsidRDefault="0099030E" w:rsidP="00147D83">
            <w:r>
              <w:t>(14297, 44, '2015-05-05 11:17:31'),</w:t>
            </w:r>
          </w:p>
          <w:p w:rsidR="0099030E" w:rsidRDefault="0099030E" w:rsidP="00147D83">
            <w:r>
              <w:t>(14298, 44, '2015-05-05 11:17:34'),</w:t>
            </w:r>
          </w:p>
          <w:p w:rsidR="0099030E" w:rsidRDefault="0099030E" w:rsidP="00147D83">
            <w:r>
              <w:t>(14299, 44, '2015-05-05 11:17:37'),</w:t>
            </w:r>
          </w:p>
          <w:p w:rsidR="0099030E" w:rsidRDefault="0099030E" w:rsidP="00147D83">
            <w:r>
              <w:t>(14300, 44, '2015-05-05 11:17:40'),</w:t>
            </w:r>
          </w:p>
          <w:p w:rsidR="0099030E" w:rsidRDefault="0099030E" w:rsidP="00147D83">
            <w:r>
              <w:t>(14301, 44, '2015-05-05 11:17:43'),</w:t>
            </w:r>
          </w:p>
          <w:p w:rsidR="0099030E" w:rsidRDefault="0099030E" w:rsidP="00147D83">
            <w:r>
              <w:t>(14302, 44, '2015-05-05 11:17:46'),</w:t>
            </w:r>
          </w:p>
          <w:p w:rsidR="0099030E" w:rsidRDefault="0099030E" w:rsidP="00147D83">
            <w:r>
              <w:t>(14303, 45, '2015-05-05 11:17:49'),</w:t>
            </w:r>
          </w:p>
          <w:p w:rsidR="0099030E" w:rsidRDefault="0099030E" w:rsidP="00147D83">
            <w:r>
              <w:t>(14304, 45, '2015-05-05 11:17:52'),</w:t>
            </w:r>
          </w:p>
          <w:p w:rsidR="0099030E" w:rsidRDefault="0099030E" w:rsidP="00147D83">
            <w:r>
              <w:t>(14305, 45, '2015-05-05 11:17:55'),</w:t>
            </w:r>
          </w:p>
          <w:p w:rsidR="0099030E" w:rsidRDefault="0099030E" w:rsidP="00147D83">
            <w:r>
              <w:t>(14306, 45, '2015-05-05 11:17:58'),</w:t>
            </w:r>
          </w:p>
          <w:p w:rsidR="0099030E" w:rsidRDefault="0099030E" w:rsidP="00147D83">
            <w:r>
              <w:t>(14307, 45, '2015-05-05 11:18:01'),</w:t>
            </w:r>
          </w:p>
          <w:p w:rsidR="0099030E" w:rsidRDefault="0099030E" w:rsidP="00147D83">
            <w:r>
              <w:t>(14308, 45, '2015-05-05 11:18:04'),</w:t>
            </w:r>
          </w:p>
          <w:p w:rsidR="0099030E" w:rsidRDefault="0099030E" w:rsidP="00147D83">
            <w:r>
              <w:t>(14309, 45, '2015-05-05 11:18:07'),</w:t>
            </w:r>
          </w:p>
          <w:p w:rsidR="0099030E" w:rsidRDefault="0099030E" w:rsidP="00147D83">
            <w:r>
              <w:t>(14310, 45, '2015-05-05 11:18:10'),</w:t>
            </w:r>
          </w:p>
          <w:p w:rsidR="0099030E" w:rsidRDefault="0099030E" w:rsidP="00147D83">
            <w:r>
              <w:t>(14311, 45, '2015-05-05 11:18:13'),</w:t>
            </w:r>
          </w:p>
          <w:p w:rsidR="0099030E" w:rsidRDefault="0099030E" w:rsidP="00147D83">
            <w:r>
              <w:t>(14312, 45, '2015-05-05 11:18:16'),</w:t>
            </w:r>
          </w:p>
          <w:p w:rsidR="0099030E" w:rsidRDefault="0099030E" w:rsidP="00147D83">
            <w:r>
              <w:t>(14313, 45, '2015-05-05 11:18:19'),</w:t>
            </w:r>
          </w:p>
          <w:p w:rsidR="0099030E" w:rsidRDefault="0099030E" w:rsidP="00147D83">
            <w:r>
              <w:t>(14314, 45, '2015-05-05 11:18:22'),</w:t>
            </w:r>
          </w:p>
          <w:p w:rsidR="0099030E" w:rsidRDefault="0099030E" w:rsidP="00147D83">
            <w:r>
              <w:t>(14315, 45, '2015-05-05 11:18:25'),</w:t>
            </w:r>
          </w:p>
          <w:p w:rsidR="0099030E" w:rsidRDefault="0099030E" w:rsidP="00147D83">
            <w:r>
              <w:t>(14316, 45, '2015-05-05 11:18:28'),</w:t>
            </w:r>
          </w:p>
          <w:p w:rsidR="0099030E" w:rsidRDefault="0099030E" w:rsidP="00147D83">
            <w:r>
              <w:t>(14317, 45, '2015-05-05 11:18:32'),</w:t>
            </w:r>
          </w:p>
          <w:p w:rsidR="0099030E" w:rsidRDefault="0099030E" w:rsidP="00147D83">
            <w:r>
              <w:t>(14318, 45, '2015-05-05 11:18:35'),</w:t>
            </w:r>
          </w:p>
          <w:p w:rsidR="0099030E" w:rsidRDefault="0099030E" w:rsidP="00147D83">
            <w:r>
              <w:t>(14319, 45, '2015-05-05 11:18:38'),</w:t>
            </w:r>
          </w:p>
          <w:p w:rsidR="0099030E" w:rsidRDefault="0099030E" w:rsidP="00147D83">
            <w:r>
              <w:t>(14320, 46, '2015-05-05 11:18:41'),</w:t>
            </w:r>
          </w:p>
          <w:p w:rsidR="0099030E" w:rsidRDefault="0099030E" w:rsidP="00147D83">
            <w:r>
              <w:t>(14321, 46, '2015-05-05 11:18:44'),</w:t>
            </w:r>
          </w:p>
          <w:p w:rsidR="0099030E" w:rsidRDefault="0099030E" w:rsidP="00147D83">
            <w:r>
              <w:t>(14322, 46, '2015-05-05 11:18:47'),</w:t>
            </w:r>
          </w:p>
          <w:p w:rsidR="0099030E" w:rsidRDefault="0099030E" w:rsidP="00147D83">
            <w:r>
              <w:t>(14323, 46, '2015-05-05 11:18:50'),</w:t>
            </w:r>
          </w:p>
          <w:p w:rsidR="0099030E" w:rsidRDefault="0099030E" w:rsidP="00147D83">
            <w:r>
              <w:t>(14324, 46, '2015-05-05 11:18:53'),</w:t>
            </w:r>
          </w:p>
          <w:p w:rsidR="0099030E" w:rsidRDefault="0099030E" w:rsidP="00147D83">
            <w:r>
              <w:t>(14325, 46, '2015-05-05 11:18:56'),</w:t>
            </w:r>
          </w:p>
          <w:p w:rsidR="0099030E" w:rsidRDefault="0099030E" w:rsidP="00147D83">
            <w:r>
              <w:t>(14326, 46, '2015-05-05 11:18:59'),</w:t>
            </w:r>
          </w:p>
          <w:p w:rsidR="0099030E" w:rsidRDefault="0099030E" w:rsidP="00147D83">
            <w:r>
              <w:t>(14327, 47, '2015-05-05 11:19:02'),</w:t>
            </w:r>
          </w:p>
          <w:p w:rsidR="0099030E" w:rsidRDefault="0099030E" w:rsidP="00147D83">
            <w:r>
              <w:t>(14328, 47, '2015-05-05 11:19:05'),</w:t>
            </w:r>
          </w:p>
          <w:p w:rsidR="0099030E" w:rsidRDefault="0099030E" w:rsidP="00147D83">
            <w:r>
              <w:t>(14329, 47, '2015-05-05 11:19:08'),</w:t>
            </w:r>
          </w:p>
          <w:p w:rsidR="0099030E" w:rsidRDefault="0099030E" w:rsidP="00147D83">
            <w:r>
              <w:t>(14330, 47, '2015-05-05 11:19:11'),</w:t>
            </w:r>
          </w:p>
          <w:p w:rsidR="0099030E" w:rsidRDefault="0099030E" w:rsidP="00147D83">
            <w:r>
              <w:t>(14331, 47, '2015-05-05 11:19:14'),</w:t>
            </w:r>
          </w:p>
          <w:p w:rsidR="0099030E" w:rsidRDefault="0099030E" w:rsidP="00147D83">
            <w:r>
              <w:t>(14332, 47, '2015-05-05 11:19:17'),</w:t>
            </w:r>
          </w:p>
          <w:p w:rsidR="0099030E" w:rsidRDefault="0099030E" w:rsidP="00147D83">
            <w:r>
              <w:t>(14333, 48, '2015-05-05 11:19:20'),</w:t>
            </w:r>
          </w:p>
          <w:p w:rsidR="0099030E" w:rsidRDefault="0099030E" w:rsidP="00147D83">
            <w:r>
              <w:t>(14334, 48, '2015-05-05 11:19:23'),</w:t>
            </w:r>
          </w:p>
          <w:p w:rsidR="0099030E" w:rsidRDefault="0099030E" w:rsidP="00147D83">
            <w:r>
              <w:t>(14335, 48, '2015-05-05 11:19:26'),</w:t>
            </w:r>
          </w:p>
          <w:p w:rsidR="0099030E" w:rsidRDefault="0099030E" w:rsidP="00147D83">
            <w:r>
              <w:t>(14336, 48, '2015-05-05 11:19:29'),</w:t>
            </w:r>
          </w:p>
          <w:p w:rsidR="0099030E" w:rsidRDefault="0099030E" w:rsidP="00147D83">
            <w:r>
              <w:t>(14337, 48, '2015-05-05 11:19:32'),</w:t>
            </w:r>
          </w:p>
          <w:p w:rsidR="0099030E" w:rsidRDefault="0099030E" w:rsidP="00147D83">
            <w:r>
              <w:t>(14338, 48, '2015-05-05 11:19:35'),</w:t>
            </w:r>
          </w:p>
          <w:p w:rsidR="0099030E" w:rsidRDefault="0099030E" w:rsidP="00147D83">
            <w:r>
              <w:t>(14339, 49, '2015-05-05 11:19:38'),</w:t>
            </w:r>
          </w:p>
          <w:p w:rsidR="0099030E" w:rsidRDefault="0099030E" w:rsidP="00147D83">
            <w:r>
              <w:t>(14340, 49, '2015-05-05 11:19:41'),</w:t>
            </w:r>
          </w:p>
          <w:p w:rsidR="0099030E" w:rsidRDefault="0099030E" w:rsidP="00147D83">
            <w:r>
              <w:t>(14341, 49, '2015-05-05 11:19:44'),</w:t>
            </w:r>
          </w:p>
          <w:p w:rsidR="0099030E" w:rsidRDefault="0099030E" w:rsidP="00147D83">
            <w:r>
              <w:t>(14342, 49, '2015-05-05 11:19:47'),</w:t>
            </w:r>
          </w:p>
          <w:p w:rsidR="0099030E" w:rsidRDefault="0099030E" w:rsidP="00147D83">
            <w:r>
              <w:t>(14343, 49, '2015-05-05 11:19:50'),</w:t>
            </w:r>
          </w:p>
          <w:p w:rsidR="0099030E" w:rsidRDefault="0099030E" w:rsidP="00147D83">
            <w:r>
              <w:t>(14344, 49, '2015-05-05 11:19:53'),</w:t>
            </w:r>
          </w:p>
          <w:p w:rsidR="0099030E" w:rsidRDefault="0099030E" w:rsidP="00147D83">
            <w:r>
              <w:t>(14345, 49, '2015-05-05 11:19:56'),</w:t>
            </w:r>
          </w:p>
          <w:p w:rsidR="0099030E" w:rsidRDefault="0099030E" w:rsidP="00147D83">
            <w:r>
              <w:t>(14346, 49, '2015-05-05 11:19:59'),</w:t>
            </w:r>
          </w:p>
          <w:p w:rsidR="0099030E" w:rsidRDefault="0099030E" w:rsidP="00147D83">
            <w:r>
              <w:t>(14347, 49, '2015-05-05 11:20:03'),</w:t>
            </w:r>
          </w:p>
          <w:p w:rsidR="0099030E" w:rsidRDefault="0099030E" w:rsidP="00147D83">
            <w:r>
              <w:t>(14348, 49, '2015-05-05 11:20:06'),</w:t>
            </w:r>
          </w:p>
          <w:p w:rsidR="0099030E" w:rsidRDefault="0099030E" w:rsidP="00147D83">
            <w:r>
              <w:t>(14349, 50, '2015-05-05 11:20:09'),</w:t>
            </w:r>
          </w:p>
          <w:p w:rsidR="0099030E" w:rsidRDefault="0099030E" w:rsidP="00147D83">
            <w:r>
              <w:t>(14350, 50, '2015-05-05 11:20:12'),</w:t>
            </w:r>
          </w:p>
          <w:p w:rsidR="0099030E" w:rsidRDefault="0099030E" w:rsidP="00147D83">
            <w:r>
              <w:t>(14351, 50, '2015-05-05 11:20:15'),</w:t>
            </w:r>
          </w:p>
          <w:p w:rsidR="0099030E" w:rsidRDefault="0099030E" w:rsidP="00147D83">
            <w:r>
              <w:t>(14352, 50, '2015-05-05 11:20:18'),</w:t>
            </w:r>
          </w:p>
          <w:p w:rsidR="0099030E" w:rsidRDefault="0099030E" w:rsidP="00147D83">
            <w:r>
              <w:t>(14353, 50, '2015-05-05 11:20:21'),</w:t>
            </w:r>
          </w:p>
          <w:p w:rsidR="0099030E" w:rsidRDefault="0099030E" w:rsidP="00147D83">
            <w:r>
              <w:t>(14354, 51, '2015-05-05 11:20:24'),</w:t>
            </w:r>
          </w:p>
          <w:p w:rsidR="0099030E" w:rsidRDefault="0099030E" w:rsidP="00147D83">
            <w:r>
              <w:t>(14355, 51, '2015-05-05 11:20:27'),</w:t>
            </w:r>
          </w:p>
          <w:p w:rsidR="0099030E" w:rsidRDefault="0099030E" w:rsidP="00147D83">
            <w:r>
              <w:t>(14356, 51, '2015-05-05 11:20:30'),</w:t>
            </w:r>
          </w:p>
          <w:p w:rsidR="0099030E" w:rsidRDefault="0099030E" w:rsidP="00147D83">
            <w:r>
              <w:t>(14357, 51, '2015-05-05 11:20:33'),</w:t>
            </w:r>
          </w:p>
          <w:p w:rsidR="0099030E" w:rsidRDefault="0099030E" w:rsidP="00147D83">
            <w:r>
              <w:t>(14358, 51, '2015-05-05 11:20:36'),</w:t>
            </w:r>
          </w:p>
          <w:p w:rsidR="0099030E" w:rsidRDefault="0099030E" w:rsidP="00147D83">
            <w:r>
              <w:t>(14359, 53, '2015-05-05 11:20:39'),</w:t>
            </w:r>
          </w:p>
          <w:p w:rsidR="0099030E" w:rsidRDefault="0099030E" w:rsidP="00147D83">
            <w:r>
              <w:t>(14360, 53, '2015-05-05 11:20:42'),</w:t>
            </w:r>
          </w:p>
          <w:p w:rsidR="0099030E" w:rsidRDefault="0099030E" w:rsidP="00147D83">
            <w:r>
              <w:t>(14361, 53, '2015-05-05 11:20:45'),</w:t>
            </w:r>
          </w:p>
          <w:p w:rsidR="0099030E" w:rsidRDefault="0099030E" w:rsidP="00147D83">
            <w:r>
              <w:t>(14362, 53, '2015-05-05 11:20:48'),</w:t>
            </w:r>
          </w:p>
          <w:p w:rsidR="0099030E" w:rsidRDefault="0099030E" w:rsidP="00147D83">
            <w:r>
              <w:t>(14363, 53, '2015-05-05 11:20:51'),</w:t>
            </w:r>
          </w:p>
          <w:p w:rsidR="0099030E" w:rsidRDefault="0099030E" w:rsidP="00147D83">
            <w:r>
              <w:t>(14364, 53, '2015-05-05 11:20:54'),</w:t>
            </w:r>
          </w:p>
          <w:p w:rsidR="0099030E" w:rsidRDefault="0099030E" w:rsidP="00147D83">
            <w:r>
              <w:t>(14365, 53, '2015-05-05 11:20:57'),</w:t>
            </w:r>
          </w:p>
          <w:p w:rsidR="0099030E" w:rsidRDefault="0099030E" w:rsidP="00147D83">
            <w:r>
              <w:t>(14366, 53, '2015-05-05 11:21:00'),</w:t>
            </w:r>
          </w:p>
          <w:p w:rsidR="0099030E" w:rsidRDefault="0099030E" w:rsidP="00147D83">
            <w:r>
              <w:t>(14367, 53, '2015-05-05 11:21:03'),</w:t>
            </w:r>
          </w:p>
          <w:p w:rsidR="0099030E" w:rsidRDefault="0099030E" w:rsidP="00147D83">
            <w:r>
              <w:t>(14368, 53, '2015-05-05 11:21:06'),</w:t>
            </w:r>
          </w:p>
          <w:p w:rsidR="0099030E" w:rsidRDefault="0099030E" w:rsidP="00147D83">
            <w:r>
              <w:t>(14369, 53, '2015-05-05 11:21:09'),</w:t>
            </w:r>
          </w:p>
          <w:p w:rsidR="0099030E" w:rsidRDefault="0099030E" w:rsidP="00147D83">
            <w:r>
              <w:t>(14370, 53, '2015-05-05 11:21:12'),</w:t>
            </w:r>
          </w:p>
          <w:p w:rsidR="0099030E" w:rsidRDefault="0099030E" w:rsidP="00147D83">
            <w:r>
              <w:t>(14371, 53, '2015-05-05 11:21:15'),</w:t>
            </w:r>
          </w:p>
          <w:p w:rsidR="0099030E" w:rsidRDefault="0099030E" w:rsidP="00147D83">
            <w:r>
              <w:t>(14372, 53, '2015-05-05 11:21:18'),</w:t>
            </w:r>
          </w:p>
          <w:p w:rsidR="0099030E" w:rsidRDefault="0099030E" w:rsidP="00147D83">
            <w:r>
              <w:t>(14373, 53, '2015-05-05 11:21:21'),</w:t>
            </w:r>
          </w:p>
          <w:p w:rsidR="0099030E" w:rsidRDefault="0099030E" w:rsidP="00147D83">
            <w:r>
              <w:t>(14374, 54, '2015-05-05 11:21:24'),</w:t>
            </w:r>
          </w:p>
          <w:p w:rsidR="0099030E" w:rsidRDefault="0099030E" w:rsidP="00147D83">
            <w:r>
              <w:t>(14375, 54, '2015-05-05 11:21:27'),</w:t>
            </w:r>
          </w:p>
          <w:p w:rsidR="0099030E" w:rsidRDefault="0099030E" w:rsidP="00147D83">
            <w:r>
              <w:t>(14376, 54, '2015-05-05 11:21:31'),</w:t>
            </w:r>
          </w:p>
          <w:p w:rsidR="0099030E" w:rsidRDefault="0099030E" w:rsidP="00147D83">
            <w:r>
              <w:t>(14377, 54, '2015-05-05 11:21:34'),</w:t>
            </w:r>
          </w:p>
          <w:p w:rsidR="0099030E" w:rsidRDefault="0099030E" w:rsidP="00147D83">
            <w:r>
              <w:t>(14378, 54, '2015-05-05 11:21:37'),</w:t>
            </w:r>
          </w:p>
          <w:p w:rsidR="0099030E" w:rsidRDefault="0099030E" w:rsidP="00147D83">
            <w:r>
              <w:t>(14379, 54, '2015-05-05 11:21:40'),</w:t>
            </w:r>
          </w:p>
          <w:p w:rsidR="0099030E" w:rsidRDefault="0099030E" w:rsidP="00147D83">
            <w:r>
              <w:t>(14380, 54, '2015-05-05 11:21:43'),</w:t>
            </w:r>
          </w:p>
          <w:p w:rsidR="0099030E" w:rsidRDefault="0099030E" w:rsidP="00147D83">
            <w:r>
              <w:t>(14381, 54, '2015-05-05 11:21:46'),</w:t>
            </w:r>
          </w:p>
          <w:p w:rsidR="0099030E" w:rsidRDefault="0099030E" w:rsidP="00147D83">
            <w:r>
              <w:t>(14382, 54, '2015-05-05 11:21:49'),</w:t>
            </w:r>
          </w:p>
          <w:p w:rsidR="0099030E" w:rsidRDefault="0099030E" w:rsidP="00147D83">
            <w:r>
              <w:t>(14383, 54, '2015-05-05 11:21:52'),</w:t>
            </w:r>
          </w:p>
          <w:p w:rsidR="0099030E" w:rsidRDefault="0099030E" w:rsidP="00147D83">
            <w:r>
              <w:t>(14384, 54, '2015-05-05 11:21:55'),</w:t>
            </w:r>
          </w:p>
          <w:p w:rsidR="0099030E" w:rsidRDefault="0099030E" w:rsidP="00147D83">
            <w:r>
              <w:t>(14385, 55, '2015-05-05 11:21:58'),</w:t>
            </w:r>
          </w:p>
          <w:p w:rsidR="0099030E" w:rsidRDefault="0099030E" w:rsidP="00147D83">
            <w:r>
              <w:t>(14386, 55, '2015-05-05 11:22:01'),</w:t>
            </w:r>
          </w:p>
          <w:p w:rsidR="0099030E" w:rsidRDefault="0099030E" w:rsidP="00147D83">
            <w:r>
              <w:t>(14387, 55, '2015-05-05 11:22:04'),</w:t>
            </w:r>
          </w:p>
          <w:p w:rsidR="0099030E" w:rsidRDefault="0099030E" w:rsidP="00147D83">
            <w:r>
              <w:t>(14388, 55, '2015-05-05 11:22:07'),</w:t>
            </w:r>
          </w:p>
          <w:p w:rsidR="0099030E" w:rsidRDefault="0099030E" w:rsidP="00147D83">
            <w:r>
              <w:t>(14389, 55, '2015-05-05 11:22:10'),</w:t>
            </w:r>
          </w:p>
          <w:p w:rsidR="0099030E" w:rsidRDefault="0099030E" w:rsidP="00147D83">
            <w:r>
              <w:t>(14390, 56, '2015-05-05 11:22:13'),</w:t>
            </w:r>
          </w:p>
          <w:p w:rsidR="0099030E" w:rsidRDefault="0099030E" w:rsidP="00147D83">
            <w:r>
              <w:t>(14391, 56, '2015-05-05 11:22:16'),</w:t>
            </w:r>
          </w:p>
          <w:p w:rsidR="0099030E" w:rsidRDefault="0099030E" w:rsidP="00147D83">
            <w:r>
              <w:t>(14392, 56, '2015-05-05 11:22:19'),</w:t>
            </w:r>
          </w:p>
          <w:p w:rsidR="0099030E" w:rsidRDefault="0099030E" w:rsidP="00147D83">
            <w:r>
              <w:t>(14393, 56, '2015-05-05 11:22:22'),</w:t>
            </w:r>
          </w:p>
          <w:p w:rsidR="0099030E" w:rsidRDefault="0099030E" w:rsidP="00147D83">
            <w:r>
              <w:t>(14394, 56, '2015-05-05 11:22:25'),</w:t>
            </w:r>
          </w:p>
          <w:p w:rsidR="0099030E" w:rsidRDefault="0099030E" w:rsidP="00147D83">
            <w:r>
              <w:t>(14395, 57, '2015-05-05 11:22:28'),</w:t>
            </w:r>
          </w:p>
          <w:p w:rsidR="0099030E" w:rsidRDefault="0099030E" w:rsidP="00147D83">
            <w:r>
              <w:t>(14396, 56, '2015-05-05 11:22:31'),</w:t>
            </w:r>
          </w:p>
          <w:p w:rsidR="0099030E" w:rsidRDefault="0099030E" w:rsidP="00147D83">
            <w:r>
              <w:t>(14397, 56, '2015-05-05 11:22:34'),</w:t>
            </w:r>
          </w:p>
          <w:p w:rsidR="0099030E" w:rsidRDefault="0099030E" w:rsidP="00147D83">
            <w:r>
              <w:t>(14398, 56, '2015-05-05 11:22:37'),</w:t>
            </w:r>
          </w:p>
          <w:p w:rsidR="0099030E" w:rsidRDefault="0099030E" w:rsidP="00147D83">
            <w:r>
              <w:t>(14399, 56, '2015-05-05 11:22:40'),</w:t>
            </w:r>
          </w:p>
          <w:p w:rsidR="0099030E" w:rsidRDefault="0099030E" w:rsidP="00147D83">
            <w:r>
              <w:t>(14400, 56, '2015-05-05 11:22:43'),</w:t>
            </w:r>
          </w:p>
          <w:p w:rsidR="0099030E" w:rsidRDefault="0099030E" w:rsidP="00147D83">
            <w:r>
              <w:t>(14401, 56, '2015-05-05 11:22:46'),</w:t>
            </w:r>
          </w:p>
          <w:p w:rsidR="0099030E" w:rsidRDefault="0099030E" w:rsidP="00147D83">
            <w:r>
              <w:t>(14402, 56, '2015-05-05 11:22:49'),</w:t>
            </w:r>
          </w:p>
          <w:p w:rsidR="0099030E" w:rsidRDefault="0099030E" w:rsidP="00147D83">
            <w:r>
              <w:t>(14403, 57, '2015-05-05 11:22:52'),</w:t>
            </w:r>
          </w:p>
          <w:p w:rsidR="0099030E" w:rsidRDefault="0099030E" w:rsidP="00147D83">
            <w:r>
              <w:t>(14404, 57, '2015-05-05 11:22:55'),</w:t>
            </w:r>
          </w:p>
          <w:p w:rsidR="0099030E" w:rsidRDefault="0099030E" w:rsidP="00147D83">
            <w:r>
              <w:t>(14405, 57, '2015-05-05 11:22:58'),</w:t>
            </w:r>
          </w:p>
          <w:p w:rsidR="0099030E" w:rsidRDefault="0099030E" w:rsidP="00147D83">
            <w:r>
              <w:t>(14406, 57, '2015-05-05 11:23:02'),</w:t>
            </w:r>
          </w:p>
          <w:p w:rsidR="0099030E" w:rsidRDefault="0099030E" w:rsidP="00147D83">
            <w:r>
              <w:t>(14407, 57, '2015-05-05 11:23:05'),</w:t>
            </w:r>
          </w:p>
          <w:p w:rsidR="0099030E" w:rsidRDefault="0099030E" w:rsidP="00147D83">
            <w:r>
              <w:t>(14408, 57, '2015-05-05 11:23:08'),</w:t>
            </w:r>
          </w:p>
          <w:p w:rsidR="0099030E" w:rsidRDefault="0099030E" w:rsidP="00147D83">
            <w:r>
              <w:t>(14409, 57, '2015-05-05 11:23:11'),</w:t>
            </w:r>
          </w:p>
          <w:p w:rsidR="0099030E" w:rsidRDefault="0099030E" w:rsidP="00147D83">
            <w:r>
              <w:t>(14410, 57, '2015-05-05 11:23:14'),</w:t>
            </w:r>
          </w:p>
          <w:p w:rsidR="0099030E" w:rsidRDefault="0099030E" w:rsidP="00147D83">
            <w:r>
              <w:t>(14411, 57, '2015-05-05 11:23:17'),</w:t>
            </w:r>
          </w:p>
          <w:p w:rsidR="0099030E" w:rsidRDefault="0099030E" w:rsidP="00147D83">
            <w:r>
              <w:t>(14412, 57, '2015-05-05 11:23:20'),</w:t>
            </w:r>
          </w:p>
          <w:p w:rsidR="0099030E" w:rsidRDefault="0099030E" w:rsidP="00147D83">
            <w:r>
              <w:t>(14413, 56, '2015-05-05 11:23:23'),</w:t>
            </w:r>
          </w:p>
          <w:p w:rsidR="0099030E" w:rsidRDefault="0099030E" w:rsidP="00147D83">
            <w:r>
              <w:t>(14414, 56, '2015-05-05 11:23:26'),</w:t>
            </w:r>
          </w:p>
          <w:p w:rsidR="0099030E" w:rsidRDefault="0099030E" w:rsidP="00147D83">
            <w:r>
              <w:t>(14415, 56, '2015-05-05 11:23:29'),</w:t>
            </w:r>
          </w:p>
          <w:p w:rsidR="0099030E" w:rsidRDefault="0099030E" w:rsidP="00147D83">
            <w:r>
              <w:t>(14416, 56, '2015-05-05 11:23:32'),</w:t>
            </w:r>
          </w:p>
          <w:p w:rsidR="0099030E" w:rsidRDefault="0099030E" w:rsidP="00147D83">
            <w:r>
              <w:t>(14417, 56, '2015-05-05 11:23:35'),</w:t>
            </w:r>
          </w:p>
          <w:p w:rsidR="0099030E" w:rsidRDefault="0099030E" w:rsidP="00147D83">
            <w:r>
              <w:t>(14418, 56, '2015-05-05 11:23:38'),</w:t>
            </w:r>
          </w:p>
          <w:p w:rsidR="0099030E" w:rsidRDefault="0099030E" w:rsidP="00147D83">
            <w:r>
              <w:t>(14419, 56, '2015-05-05 11:23:41'),</w:t>
            </w:r>
          </w:p>
          <w:p w:rsidR="0099030E" w:rsidRDefault="0099030E" w:rsidP="00147D83">
            <w:r>
              <w:t>(14420, 55, '2015-05-05 11:23:44'),</w:t>
            </w:r>
          </w:p>
          <w:p w:rsidR="0099030E" w:rsidRDefault="0099030E" w:rsidP="00147D83">
            <w:r>
              <w:t>(14421, 55, '2015-05-05 11:23:47'),</w:t>
            </w:r>
          </w:p>
          <w:p w:rsidR="0099030E" w:rsidRDefault="0099030E" w:rsidP="00147D83">
            <w:r>
              <w:t>(14422, 55, '2015-05-05 11:23:50'),</w:t>
            </w:r>
          </w:p>
          <w:p w:rsidR="0099030E" w:rsidRDefault="0099030E" w:rsidP="00147D83">
            <w:r>
              <w:t>(14423, 55, '2015-05-05 11:23:53'),</w:t>
            </w:r>
          </w:p>
          <w:p w:rsidR="0099030E" w:rsidRDefault="0099030E" w:rsidP="00147D83">
            <w:r>
              <w:t>(14424, 55, '2015-05-05 11:23:56'),</w:t>
            </w:r>
          </w:p>
          <w:p w:rsidR="0099030E" w:rsidRDefault="0099030E" w:rsidP="00147D83">
            <w:r>
              <w:t>(14425, 55, '2015-05-05 11:23:59'),</w:t>
            </w:r>
          </w:p>
          <w:p w:rsidR="0099030E" w:rsidRDefault="0099030E" w:rsidP="00147D83">
            <w:r>
              <w:t>(14426, 55, '2015-05-05 11:24:02'),</w:t>
            </w:r>
          </w:p>
          <w:p w:rsidR="0099030E" w:rsidRDefault="0099030E" w:rsidP="00147D83">
            <w:r>
              <w:t>(14427, 55, '2015-05-05 11:24:05'),</w:t>
            </w:r>
          </w:p>
          <w:p w:rsidR="0099030E" w:rsidRDefault="0099030E" w:rsidP="00147D83">
            <w:r>
              <w:t>(14428, 55, '2015-05-05 11:24:09'),</w:t>
            </w:r>
          </w:p>
          <w:p w:rsidR="0099030E" w:rsidRDefault="0099030E" w:rsidP="00147D83">
            <w:r>
              <w:t>(14429, 55, '2015-05-05 11:24:12'),</w:t>
            </w:r>
          </w:p>
          <w:p w:rsidR="0099030E" w:rsidRDefault="0099030E" w:rsidP="00147D83">
            <w:r>
              <w:t>(14430, 55, '2015-05-05 11:24:15'),</w:t>
            </w:r>
          </w:p>
          <w:p w:rsidR="0099030E" w:rsidRDefault="0099030E" w:rsidP="00147D83">
            <w:r>
              <w:t>(14431, 54, '2015-05-05 11:24:18'),</w:t>
            </w:r>
          </w:p>
          <w:p w:rsidR="0099030E" w:rsidRDefault="0099030E" w:rsidP="00147D83">
            <w:r>
              <w:t>(14432, 54, '2015-05-05 11:24:21'),</w:t>
            </w:r>
          </w:p>
          <w:p w:rsidR="0099030E" w:rsidRDefault="0099030E" w:rsidP="00147D83">
            <w:r>
              <w:t>(14433, 54, '2015-05-05 11:24:24'),</w:t>
            </w:r>
          </w:p>
          <w:p w:rsidR="0099030E" w:rsidRDefault="0099030E" w:rsidP="00147D83">
            <w:r>
              <w:t>(14434, 54, '2015-05-05 11:24:27'),</w:t>
            </w:r>
          </w:p>
          <w:p w:rsidR="0099030E" w:rsidRDefault="0099030E" w:rsidP="00147D83">
            <w:r>
              <w:t>(14435, 54, '2015-05-05 11:24:30'),</w:t>
            </w:r>
          </w:p>
          <w:p w:rsidR="0099030E" w:rsidRDefault="0099030E" w:rsidP="00147D83">
            <w:r>
              <w:t>(14436, 54, '2015-05-05 11:24:33'),</w:t>
            </w:r>
          </w:p>
          <w:p w:rsidR="0099030E" w:rsidRDefault="0099030E" w:rsidP="00147D83">
            <w:r>
              <w:t>(14437, 54, '2015-05-05 11:24:36'),</w:t>
            </w:r>
          </w:p>
          <w:p w:rsidR="0099030E" w:rsidRDefault="0099030E" w:rsidP="00147D83">
            <w:r>
              <w:t>(14438, 54, '2015-05-05 11:24:39'),</w:t>
            </w:r>
          </w:p>
          <w:p w:rsidR="0099030E" w:rsidRDefault="0099030E" w:rsidP="00147D83">
            <w:r>
              <w:t>(14439, 54, '2015-05-05 11:24:42'),</w:t>
            </w:r>
          </w:p>
          <w:p w:rsidR="0099030E" w:rsidRDefault="0099030E" w:rsidP="00147D83">
            <w:r>
              <w:t>(14440, 54, '2015-05-05 11:24:45'),</w:t>
            </w:r>
          </w:p>
          <w:p w:rsidR="0099030E" w:rsidRDefault="0099030E" w:rsidP="00147D83">
            <w:r>
              <w:t>(14441, 54, '2015-05-05 11:24:48'),</w:t>
            </w:r>
          </w:p>
          <w:p w:rsidR="0099030E" w:rsidRDefault="0099030E" w:rsidP="00147D83">
            <w:r>
              <w:t>(14442, 54, '2015-05-05 11:24:51'),</w:t>
            </w:r>
          </w:p>
          <w:p w:rsidR="0099030E" w:rsidRDefault="0099030E" w:rsidP="00147D83">
            <w:r>
              <w:t>(14443, 54, '2015-05-05 11:24:54'),</w:t>
            </w:r>
          </w:p>
          <w:p w:rsidR="0099030E" w:rsidRDefault="0099030E" w:rsidP="00147D83">
            <w:r>
              <w:t>(14444, 54, '2015-05-05 11:24:57'),</w:t>
            </w:r>
          </w:p>
          <w:p w:rsidR="0099030E" w:rsidRDefault="0099030E" w:rsidP="00147D83">
            <w:r>
              <w:t>(14445, 54, '2015-05-05 11:25:00'),</w:t>
            </w:r>
          </w:p>
          <w:p w:rsidR="0099030E" w:rsidRDefault="0099030E" w:rsidP="00147D83">
            <w:r>
              <w:t>(14446, 53, '2015-05-05 11:25:03'),</w:t>
            </w:r>
          </w:p>
          <w:p w:rsidR="0099030E" w:rsidRDefault="0099030E" w:rsidP="00147D83">
            <w:r>
              <w:t>(14447, 53, '2015-05-05 11:25:06'),</w:t>
            </w:r>
          </w:p>
          <w:p w:rsidR="0099030E" w:rsidRDefault="0099030E" w:rsidP="00147D83">
            <w:r>
              <w:t>(14448, 53, '2015-05-05 11:25:09'),</w:t>
            </w:r>
          </w:p>
          <w:p w:rsidR="0099030E" w:rsidRDefault="0099030E" w:rsidP="00147D83">
            <w:r>
              <w:t>(14449, 53, '2015-05-05 11:25:12'),</w:t>
            </w:r>
          </w:p>
          <w:p w:rsidR="0099030E" w:rsidRDefault="0099030E" w:rsidP="00147D83">
            <w:r>
              <w:t>(14450, 53, '2015-05-05 11:25:15'),</w:t>
            </w:r>
          </w:p>
          <w:p w:rsidR="0099030E" w:rsidRDefault="0099030E" w:rsidP="00147D83">
            <w:r>
              <w:t>(14451, 53, '2015-05-05 11:25:18'),</w:t>
            </w:r>
          </w:p>
          <w:p w:rsidR="0099030E" w:rsidRDefault="0099030E" w:rsidP="00147D83">
            <w:r>
              <w:t>(14452, 53, '2015-05-05 11:25:21'),</w:t>
            </w:r>
          </w:p>
          <w:p w:rsidR="0099030E" w:rsidRDefault="0099030E" w:rsidP="00147D83">
            <w:r>
              <w:t>(14453, 53, '2015-05-05 11:25:24'),</w:t>
            </w:r>
          </w:p>
          <w:p w:rsidR="0099030E" w:rsidRDefault="0099030E" w:rsidP="00147D83">
            <w:r>
              <w:t>(14454, 53, '2015-05-05 11:25:27'),</w:t>
            </w:r>
          </w:p>
          <w:p w:rsidR="0099030E" w:rsidRDefault="0099030E" w:rsidP="00147D83">
            <w:r>
              <w:t>(14455, 53, '2015-05-05 11:25:30'),</w:t>
            </w:r>
          </w:p>
          <w:p w:rsidR="0099030E" w:rsidRDefault="0099030E" w:rsidP="00147D83">
            <w:r>
              <w:t>(14456, 53, '2015-05-05 11:25:33'),</w:t>
            </w:r>
          </w:p>
          <w:p w:rsidR="0099030E" w:rsidRDefault="0099030E" w:rsidP="00147D83">
            <w:r>
              <w:t>(14457, 53, '2015-05-05 11:25:37'),</w:t>
            </w:r>
          </w:p>
          <w:p w:rsidR="0099030E" w:rsidRDefault="0099030E" w:rsidP="00147D83">
            <w:r>
              <w:t>(14458, 53, '2015-05-05 11:25:40'),</w:t>
            </w:r>
          </w:p>
          <w:p w:rsidR="0099030E" w:rsidRDefault="0099030E" w:rsidP="00147D83">
            <w:r>
              <w:t>(14459, 53, '2015-05-05 11:25:43'),</w:t>
            </w:r>
          </w:p>
          <w:p w:rsidR="0099030E" w:rsidRDefault="0099030E" w:rsidP="00147D83">
            <w:r>
              <w:t>(14460, 53, '2015-05-05 11:25:46'),</w:t>
            </w:r>
          </w:p>
          <w:p w:rsidR="0099030E" w:rsidRDefault="0099030E" w:rsidP="00147D83">
            <w:r>
              <w:t>(14461, 53, '2015-05-05 11:25:49'),</w:t>
            </w:r>
          </w:p>
          <w:p w:rsidR="0099030E" w:rsidRDefault="0099030E" w:rsidP="00147D83">
            <w:r>
              <w:t>(14462, 51, '2015-05-05 11:25:52'),</w:t>
            </w:r>
          </w:p>
          <w:p w:rsidR="0099030E" w:rsidRDefault="0099030E" w:rsidP="00147D83">
            <w:r>
              <w:t>(14463, 51, '2015-05-05 11:25:55'),</w:t>
            </w:r>
          </w:p>
          <w:p w:rsidR="0099030E" w:rsidRDefault="0099030E" w:rsidP="00147D83">
            <w:r>
              <w:t>(14464, 50, '2015-05-05 11:25:58'),</w:t>
            </w:r>
          </w:p>
          <w:p w:rsidR="0099030E" w:rsidRDefault="0099030E" w:rsidP="00147D83">
            <w:r>
              <w:t>(14465, 50, '2015-05-05 11:26:01'),</w:t>
            </w:r>
          </w:p>
          <w:p w:rsidR="0099030E" w:rsidRDefault="0099030E" w:rsidP="00147D83">
            <w:r>
              <w:t>(14466, 50, '2015-05-05 11:26:04'),</w:t>
            </w:r>
          </w:p>
          <w:p w:rsidR="0099030E" w:rsidRDefault="0099030E" w:rsidP="00147D83">
            <w:r>
              <w:t>(14467, 50, '2015-05-05 11:26:07'),</w:t>
            </w:r>
          </w:p>
          <w:p w:rsidR="0099030E" w:rsidRDefault="0099030E" w:rsidP="00147D83">
            <w:r>
              <w:t>(14468, 49, '2015-05-05 11:26:10'),</w:t>
            </w:r>
          </w:p>
          <w:p w:rsidR="0099030E" w:rsidRDefault="0099030E" w:rsidP="00147D83">
            <w:r>
              <w:t>(14469, 49, '2015-05-05 11:26:13'),</w:t>
            </w:r>
          </w:p>
          <w:p w:rsidR="0099030E" w:rsidRDefault="0099030E" w:rsidP="00147D83">
            <w:r>
              <w:t>(14470, 49, '2015-05-05 11:26:16'),</w:t>
            </w:r>
          </w:p>
          <w:p w:rsidR="0099030E" w:rsidRDefault="0099030E" w:rsidP="00147D83">
            <w:r>
              <w:t>(14471, 49, '2015-05-05 11:26:19'),</w:t>
            </w:r>
          </w:p>
          <w:p w:rsidR="0099030E" w:rsidRDefault="0099030E" w:rsidP="00147D83">
            <w:r>
              <w:t>(14472, 49, '2015-05-05 11:26:22'),</w:t>
            </w:r>
          </w:p>
          <w:p w:rsidR="0099030E" w:rsidRDefault="0099030E" w:rsidP="00147D83">
            <w:r>
              <w:t>(14473, 49, '2015-05-05 11:26:25'),</w:t>
            </w:r>
          </w:p>
          <w:p w:rsidR="0099030E" w:rsidRDefault="0099030E" w:rsidP="00147D83">
            <w:r>
              <w:t>(14474, 49, '2015-05-05 11:26:28'),</w:t>
            </w:r>
          </w:p>
          <w:p w:rsidR="0099030E" w:rsidRDefault="0099030E" w:rsidP="00147D83">
            <w:r>
              <w:t>(14475, 49, '2015-05-05 11:26:31'),</w:t>
            </w:r>
          </w:p>
          <w:p w:rsidR="0099030E" w:rsidRDefault="0099030E" w:rsidP="00147D83">
            <w:r>
              <w:t>(14476, 49, '2015-05-05 11:26:34'),</w:t>
            </w:r>
          </w:p>
          <w:p w:rsidR="0099030E" w:rsidRDefault="0099030E" w:rsidP="00147D83">
            <w:r>
              <w:t>(14477, 48, '2015-05-05 11:26:37'),</w:t>
            </w:r>
          </w:p>
          <w:p w:rsidR="0099030E" w:rsidRDefault="0099030E" w:rsidP="00147D83">
            <w:r>
              <w:t>(14478, 48, '2015-05-05 11:26:40'),</w:t>
            </w:r>
          </w:p>
          <w:p w:rsidR="0099030E" w:rsidRDefault="0099030E" w:rsidP="00147D83">
            <w:r>
              <w:t>(14479, 48, '2015-05-05 11:26:43'),</w:t>
            </w:r>
          </w:p>
          <w:p w:rsidR="0099030E" w:rsidRDefault="0099030E" w:rsidP="00147D83">
            <w:r>
              <w:t>(14480, 48, '2015-05-05 11:26:46'),</w:t>
            </w:r>
          </w:p>
          <w:p w:rsidR="0099030E" w:rsidRDefault="0099030E" w:rsidP="00147D83">
            <w:r>
              <w:t>(14481, 47, '2015-05-05 11:26:50'),</w:t>
            </w:r>
          </w:p>
          <w:p w:rsidR="0099030E" w:rsidRDefault="0099030E" w:rsidP="00147D83">
            <w:r>
              <w:t>(14482, 47, '2015-05-05 11:26:53'),</w:t>
            </w:r>
          </w:p>
          <w:p w:rsidR="0099030E" w:rsidRDefault="0099030E" w:rsidP="00147D83">
            <w:r>
              <w:t>(14483, 47, '2015-05-05 11:26:56'),</w:t>
            </w:r>
          </w:p>
          <w:p w:rsidR="0099030E" w:rsidRDefault="0099030E" w:rsidP="00147D83">
            <w:r>
              <w:t>(14484, 47, '2015-05-05 11:26:59'),</w:t>
            </w:r>
          </w:p>
          <w:p w:rsidR="0099030E" w:rsidRDefault="0099030E" w:rsidP="00147D83">
            <w:r>
              <w:t>(14485, 47, '2015-05-05 11:27:02'),</w:t>
            </w:r>
          </w:p>
          <w:p w:rsidR="0099030E" w:rsidRDefault="0099030E" w:rsidP="00147D83">
            <w:r>
              <w:t>(14486, 46, '2015-05-05 11:27:05'),</w:t>
            </w:r>
          </w:p>
          <w:p w:rsidR="0099030E" w:rsidRDefault="0099030E" w:rsidP="00147D83">
            <w:r>
              <w:t>(14487, 46, '2015-05-05 11:27:08'),</w:t>
            </w:r>
          </w:p>
          <w:p w:rsidR="0099030E" w:rsidRDefault="0099030E" w:rsidP="00147D83">
            <w:r>
              <w:t>(14488, 46, '2015-05-05 11:27:11'),</w:t>
            </w:r>
          </w:p>
          <w:p w:rsidR="0099030E" w:rsidRDefault="0099030E" w:rsidP="00147D83">
            <w:r>
              <w:t>(14489, 46, '2015-05-05 11:27:14'),</w:t>
            </w:r>
          </w:p>
          <w:p w:rsidR="0099030E" w:rsidRDefault="0099030E" w:rsidP="00147D83">
            <w:r>
              <w:t>(14490, 46, '2015-05-05 11:27:17'),</w:t>
            </w:r>
          </w:p>
          <w:p w:rsidR="0099030E" w:rsidRDefault="0099030E" w:rsidP="00147D83">
            <w:r>
              <w:t>(14491, 46, '2015-05-05 11:27:20'),</w:t>
            </w:r>
          </w:p>
          <w:p w:rsidR="0099030E" w:rsidRDefault="0099030E" w:rsidP="00147D83">
            <w:r>
              <w:t>(14492, 46, '2015-05-05 11:27:23'),</w:t>
            </w:r>
          </w:p>
          <w:p w:rsidR="0099030E" w:rsidRDefault="0099030E" w:rsidP="00147D83">
            <w:r>
              <w:t>(14493, 45, '2015-05-05 11:27:26'),</w:t>
            </w:r>
          </w:p>
          <w:p w:rsidR="0099030E" w:rsidRDefault="0099030E" w:rsidP="00147D83">
            <w:r>
              <w:t>(14494, 45, '2015-05-05 11:27:29'),</w:t>
            </w:r>
          </w:p>
          <w:p w:rsidR="0099030E" w:rsidRDefault="0099030E" w:rsidP="00147D83">
            <w:r>
              <w:t>(14495, 45, '2015-05-05 11:27:32'),</w:t>
            </w:r>
          </w:p>
          <w:p w:rsidR="0099030E" w:rsidRDefault="0099030E" w:rsidP="00147D83">
            <w:r>
              <w:t>(14496, 45, '2015-05-05 11:27:35'),</w:t>
            </w:r>
          </w:p>
          <w:p w:rsidR="0099030E" w:rsidRDefault="0099030E" w:rsidP="00147D83">
            <w:r>
              <w:t>(14497, 45, '2015-05-05 11:27:38'),</w:t>
            </w:r>
          </w:p>
          <w:p w:rsidR="0099030E" w:rsidRDefault="0099030E" w:rsidP="00147D83">
            <w:r>
              <w:t>(14498, 45, '2015-05-05 11:27:41'),</w:t>
            </w:r>
          </w:p>
          <w:p w:rsidR="0099030E" w:rsidRDefault="0099030E" w:rsidP="00147D83">
            <w:r>
              <w:t>(14499, 45, '2015-05-05 11:27:44'),</w:t>
            </w:r>
          </w:p>
          <w:p w:rsidR="0099030E" w:rsidRDefault="0099030E" w:rsidP="00147D83">
            <w:r>
              <w:t>(14500, 45, '2015-05-05 11:27:47'),</w:t>
            </w:r>
          </w:p>
          <w:p w:rsidR="0099030E" w:rsidRDefault="0099030E" w:rsidP="00147D83">
            <w:r>
              <w:t>(14501, 45, '2015-05-05 11:27:50'),</w:t>
            </w:r>
          </w:p>
          <w:p w:rsidR="0099030E" w:rsidRDefault="0099030E" w:rsidP="00147D83">
            <w:r>
              <w:t>(14502, 45, '2015-05-05 11:27:53'),</w:t>
            </w:r>
          </w:p>
          <w:p w:rsidR="0099030E" w:rsidRDefault="0099030E" w:rsidP="00147D83">
            <w:r>
              <w:t>(14503, 45, '2015-05-05 11:27:56'),</w:t>
            </w:r>
          </w:p>
          <w:p w:rsidR="0099030E" w:rsidRDefault="0099030E" w:rsidP="00147D83">
            <w:r>
              <w:t>(14504, 45, '2015-05-05 11:27:59'),</w:t>
            </w:r>
          </w:p>
          <w:p w:rsidR="0099030E" w:rsidRDefault="0099030E" w:rsidP="00147D83">
            <w:r>
              <w:t>(14505, 45, '2015-05-05 11:28:02'),</w:t>
            </w:r>
          </w:p>
          <w:p w:rsidR="0099030E" w:rsidRDefault="0099030E" w:rsidP="00147D83">
            <w:r>
              <w:t>(14506, 45, '2015-05-05 11:28:05'),</w:t>
            </w:r>
          </w:p>
          <w:p w:rsidR="0099030E" w:rsidRDefault="0099030E" w:rsidP="00147D83">
            <w:r>
              <w:t>(14507, 45, '2015-05-05 11:28:08'),</w:t>
            </w:r>
          </w:p>
          <w:p w:rsidR="0099030E" w:rsidRDefault="0099030E" w:rsidP="00147D83">
            <w:r>
              <w:t>(14508, 45, '2015-05-05 11:28:11'),</w:t>
            </w:r>
          </w:p>
          <w:p w:rsidR="0099030E" w:rsidRDefault="0099030E" w:rsidP="00147D83">
            <w:r>
              <w:t>(14509, 45, '2015-05-05 11:28:14'),</w:t>
            </w:r>
          </w:p>
          <w:p w:rsidR="0099030E" w:rsidRDefault="0099030E" w:rsidP="00147D83">
            <w:r>
              <w:t>(14510, 45, '2015-05-05 11:28:17'),</w:t>
            </w:r>
          </w:p>
          <w:p w:rsidR="0099030E" w:rsidRDefault="0099030E" w:rsidP="00147D83">
            <w:r>
              <w:t>(14511, 45, '2015-05-05 11:28:21'),</w:t>
            </w:r>
          </w:p>
          <w:p w:rsidR="0099030E" w:rsidRDefault="0099030E" w:rsidP="00147D83">
            <w:r>
              <w:t>(14512, 45, '2015-05-05 11:28:24'),</w:t>
            </w:r>
          </w:p>
          <w:p w:rsidR="0099030E" w:rsidRDefault="0099030E" w:rsidP="00147D83">
            <w:r>
              <w:t>(14513, 45, '2015-05-05 11:28:27'),</w:t>
            </w:r>
          </w:p>
          <w:p w:rsidR="0099030E" w:rsidRDefault="0099030E" w:rsidP="00147D83">
            <w:r>
              <w:t>(14514, 45, '2015-05-05 11:28:30'),</w:t>
            </w:r>
          </w:p>
          <w:p w:rsidR="0099030E" w:rsidRDefault="0099030E" w:rsidP="00147D83">
            <w:r>
              <w:t>(14515, 45, '2015-05-05 11:28:33'),</w:t>
            </w:r>
          </w:p>
          <w:p w:rsidR="0099030E" w:rsidRDefault="0099030E" w:rsidP="00147D83">
            <w:r>
              <w:t>(14516, 45, '2015-05-05 11:28:36'),</w:t>
            </w:r>
          </w:p>
          <w:p w:rsidR="0099030E" w:rsidRDefault="0099030E" w:rsidP="00147D83">
            <w:r>
              <w:t>(14517, 45, '2015-05-05 11:28:39'),</w:t>
            </w:r>
          </w:p>
          <w:p w:rsidR="0099030E" w:rsidRDefault="0099030E" w:rsidP="00147D83">
            <w:r>
              <w:t>(14518, 45, '2015-05-05 11:28:42'),</w:t>
            </w:r>
          </w:p>
          <w:p w:rsidR="0099030E" w:rsidRDefault="0099030E" w:rsidP="00147D83">
            <w:r>
              <w:t>(14519, 45, '2015-05-05 11:28:45'),</w:t>
            </w:r>
          </w:p>
          <w:p w:rsidR="0099030E" w:rsidRDefault="0099030E" w:rsidP="00147D83">
            <w:r>
              <w:t>(14520, 45, '2015-05-05 11:28:48'),</w:t>
            </w:r>
          </w:p>
          <w:p w:rsidR="0099030E" w:rsidRDefault="0099030E" w:rsidP="00147D83">
            <w:r>
              <w:t>(14521, 45, '2015-05-05 11:28:51'),</w:t>
            </w:r>
          </w:p>
          <w:p w:rsidR="0099030E" w:rsidRDefault="0099030E" w:rsidP="00147D83">
            <w:r>
              <w:t>(14522, 45, '2015-05-05 11:28:54'),</w:t>
            </w:r>
          </w:p>
          <w:p w:rsidR="0099030E" w:rsidRDefault="0099030E" w:rsidP="00147D83">
            <w:r>
              <w:t>(14523, 45, '2015-05-05 11:28:57'),</w:t>
            </w:r>
          </w:p>
          <w:p w:rsidR="0099030E" w:rsidRDefault="0099030E" w:rsidP="00147D83">
            <w:r>
              <w:t>(14524, 45, '2015-05-05 11:29:00'),</w:t>
            </w:r>
          </w:p>
          <w:p w:rsidR="0099030E" w:rsidRDefault="0099030E" w:rsidP="00147D83">
            <w:r>
              <w:t>(14525, 45, '2015-05-05 11:29:03'),</w:t>
            </w:r>
          </w:p>
          <w:p w:rsidR="0099030E" w:rsidRDefault="0099030E" w:rsidP="00147D83">
            <w:r>
              <w:t>(14526, 45, '2015-05-05 11:29:06'),</w:t>
            </w:r>
          </w:p>
          <w:p w:rsidR="0099030E" w:rsidRDefault="0099030E" w:rsidP="00147D83">
            <w:r>
              <w:t>(14527, 45, '2015-05-05 11:29:09'),</w:t>
            </w:r>
          </w:p>
          <w:p w:rsidR="0099030E" w:rsidRDefault="0099030E" w:rsidP="00147D83">
            <w:r>
              <w:t>(14528, 45, '2015-05-05 11:29:12'),</w:t>
            </w:r>
          </w:p>
          <w:p w:rsidR="0099030E" w:rsidRDefault="0099030E" w:rsidP="00147D83">
            <w:r>
              <w:t>(14529, 45, '2015-05-05 11:29:15'),</w:t>
            </w:r>
          </w:p>
          <w:p w:rsidR="0099030E" w:rsidRDefault="0099030E" w:rsidP="00147D83">
            <w:r>
              <w:t>(14530, 45, '2015-05-05 11:29:18'),</w:t>
            </w:r>
          </w:p>
          <w:p w:rsidR="0099030E" w:rsidRDefault="0099030E" w:rsidP="00147D83">
            <w:r>
              <w:t>(14531, 45, '2015-05-05 11:29:21'),</w:t>
            </w:r>
          </w:p>
          <w:p w:rsidR="0099030E" w:rsidRDefault="0099030E" w:rsidP="00147D83">
            <w:r>
              <w:t>(14532, 45, '2015-05-05 11:29:24'),</w:t>
            </w:r>
          </w:p>
          <w:p w:rsidR="0099030E" w:rsidRDefault="0099030E" w:rsidP="00147D83">
            <w:r>
              <w:t>(14533, 45, '2015-05-05 11:29:27'),</w:t>
            </w:r>
          </w:p>
          <w:p w:rsidR="0099030E" w:rsidRDefault="0099030E" w:rsidP="00147D83">
            <w:r>
              <w:t>(14534, 45, '2015-05-05 11:29:30'),</w:t>
            </w:r>
          </w:p>
          <w:p w:rsidR="0099030E" w:rsidRDefault="0099030E" w:rsidP="00147D83">
            <w:r>
              <w:t>(14535, 45, '2015-05-05 11:29:33'),</w:t>
            </w:r>
          </w:p>
          <w:p w:rsidR="0099030E" w:rsidRDefault="0099030E" w:rsidP="00147D83">
            <w:r>
              <w:t>(14536, 45, '2015-05-05 11:29:36'),</w:t>
            </w:r>
          </w:p>
          <w:p w:rsidR="0099030E" w:rsidRDefault="0099030E" w:rsidP="00147D83">
            <w:r>
              <w:t>(14537, 45, '2015-05-05 11:29:39'),</w:t>
            </w:r>
          </w:p>
          <w:p w:rsidR="0099030E" w:rsidRDefault="0099030E" w:rsidP="00147D83">
            <w:r>
              <w:t>(14538, 45, '2015-05-05 11:29:42'),</w:t>
            </w:r>
          </w:p>
          <w:p w:rsidR="0099030E" w:rsidRDefault="0099030E" w:rsidP="00147D83">
            <w:r>
              <w:t>(14539, 45, '2015-05-05 11:29:45'),</w:t>
            </w:r>
          </w:p>
          <w:p w:rsidR="0099030E" w:rsidRDefault="0099030E" w:rsidP="00147D83">
            <w:r>
              <w:t>(14540, 45, '2015-05-05 11:29:49'),</w:t>
            </w:r>
          </w:p>
          <w:p w:rsidR="0099030E" w:rsidRDefault="0099030E" w:rsidP="00147D83">
            <w:r>
              <w:t>(14541, 45, '2015-05-05 11:29:52'),</w:t>
            </w:r>
          </w:p>
          <w:p w:rsidR="0099030E" w:rsidRDefault="0099030E" w:rsidP="00147D83">
            <w:r>
              <w:t>(14542, 45, '2015-05-05 11:29:55'),</w:t>
            </w:r>
          </w:p>
          <w:p w:rsidR="0099030E" w:rsidRDefault="0099030E" w:rsidP="00147D83">
            <w:r>
              <w:t>(14543, 45, '2015-05-05 11:29:58'),</w:t>
            </w:r>
          </w:p>
          <w:p w:rsidR="0099030E" w:rsidRDefault="0099030E" w:rsidP="00147D83">
            <w:r>
              <w:t>(14544, 45, '2015-05-05 11:30:01'),</w:t>
            </w:r>
          </w:p>
          <w:p w:rsidR="0099030E" w:rsidRDefault="0099030E" w:rsidP="00147D83">
            <w:r>
              <w:t>(14545, 45, '2015-05-05 11:30:04'),</w:t>
            </w:r>
          </w:p>
          <w:p w:rsidR="0099030E" w:rsidRDefault="0099030E" w:rsidP="00147D83">
            <w:r>
              <w:t>(14546, 45, '2015-05-05 11:30:07'),</w:t>
            </w:r>
          </w:p>
          <w:p w:rsidR="0099030E" w:rsidRDefault="0099030E" w:rsidP="00147D83">
            <w:r>
              <w:t>(14547, 45, '2015-05-05 11:30:10'),</w:t>
            </w:r>
          </w:p>
          <w:p w:rsidR="0099030E" w:rsidRDefault="0099030E" w:rsidP="00147D83">
            <w:r>
              <w:t>(14548, 45, '2015-05-05 11:30:13'),</w:t>
            </w:r>
          </w:p>
          <w:p w:rsidR="0099030E" w:rsidRDefault="0099030E" w:rsidP="00147D83">
            <w:r>
              <w:t>(14549, 45, '2015-05-05 11:30:16'),</w:t>
            </w:r>
          </w:p>
          <w:p w:rsidR="0099030E" w:rsidRDefault="0099030E" w:rsidP="00147D83">
            <w:r>
              <w:t>(14550, 45, '2015-05-05 11:30:19'),</w:t>
            </w:r>
          </w:p>
          <w:p w:rsidR="0099030E" w:rsidRDefault="0099030E" w:rsidP="00147D83">
            <w:r>
              <w:t>(14551, 46, '2015-05-05 11:30:22'),</w:t>
            </w:r>
          </w:p>
          <w:p w:rsidR="0099030E" w:rsidRDefault="0099030E" w:rsidP="00147D83">
            <w:r>
              <w:t>(14552, 46, '2015-05-05 11:30:25'),</w:t>
            </w:r>
          </w:p>
          <w:p w:rsidR="0099030E" w:rsidRDefault="0099030E" w:rsidP="00147D83">
            <w:r>
              <w:t>(14553, 46, '2015-05-05 11:30:28'),</w:t>
            </w:r>
          </w:p>
          <w:p w:rsidR="0099030E" w:rsidRDefault="0099030E" w:rsidP="00147D83">
            <w:r>
              <w:t>(14554, 46, '2015-05-05 11:30:31'),</w:t>
            </w:r>
          </w:p>
          <w:p w:rsidR="0099030E" w:rsidRDefault="0099030E" w:rsidP="00147D83">
            <w:r>
              <w:t>(14555, 46, '2015-05-05 11:30:34'),</w:t>
            </w:r>
          </w:p>
          <w:p w:rsidR="0099030E" w:rsidRDefault="0099030E" w:rsidP="00147D83">
            <w:r>
              <w:t>(14556, 46, '2015-05-05 11:30:37'),</w:t>
            </w:r>
          </w:p>
          <w:p w:rsidR="0099030E" w:rsidRDefault="0099030E" w:rsidP="00147D83">
            <w:r>
              <w:t>(14557, 46, '2015-05-05 11:30:40'),</w:t>
            </w:r>
          </w:p>
          <w:p w:rsidR="0099030E" w:rsidRDefault="0099030E" w:rsidP="00147D83">
            <w:r>
              <w:t>(14558, 46, '2015-05-05 11:30:43'),</w:t>
            </w:r>
          </w:p>
          <w:p w:rsidR="0099030E" w:rsidRDefault="0099030E" w:rsidP="00147D83">
            <w:r>
              <w:t>(14559, 46, '2015-05-05 11:30:46'),</w:t>
            </w:r>
          </w:p>
          <w:p w:rsidR="0099030E" w:rsidRDefault="0099030E" w:rsidP="00147D83">
            <w:r>
              <w:t>(14560, 46, '2015-05-05 11:30:49'),</w:t>
            </w:r>
          </w:p>
          <w:p w:rsidR="0099030E" w:rsidRDefault="0099030E" w:rsidP="00147D83">
            <w:r>
              <w:t>(14561, 46, '2015-05-05 11:30:52'),</w:t>
            </w:r>
          </w:p>
          <w:p w:rsidR="0099030E" w:rsidRDefault="0099030E" w:rsidP="00147D83">
            <w:r>
              <w:t>(14562, 46, '2015-05-05 11:30:55'),</w:t>
            </w:r>
          </w:p>
          <w:p w:rsidR="0099030E" w:rsidRDefault="0099030E" w:rsidP="00147D83">
            <w:r>
              <w:t>(14563, 47, '2015-05-05 11:30:58'),</w:t>
            </w:r>
          </w:p>
          <w:p w:rsidR="0099030E" w:rsidRDefault="0099030E" w:rsidP="00147D83">
            <w:r>
              <w:t>(14564, 47, '2015-05-05 11:31:01'),</w:t>
            </w:r>
          </w:p>
          <w:p w:rsidR="0099030E" w:rsidRDefault="0099030E" w:rsidP="00147D83">
            <w:r>
              <w:t>(14565, 47, '2015-05-05 11:31:04'),</w:t>
            </w:r>
          </w:p>
          <w:p w:rsidR="0099030E" w:rsidRDefault="0099030E" w:rsidP="00147D83">
            <w:r>
              <w:t>(14566, 47, '2015-05-05 11:31:07'),</w:t>
            </w:r>
          </w:p>
          <w:p w:rsidR="0099030E" w:rsidRDefault="0099030E" w:rsidP="00147D83">
            <w:r>
              <w:t>(14567, 47, '2015-05-05 11:31:10'),</w:t>
            </w:r>
          </w:p>
          <w:p w:rsidR="0099030E" w:rsidRDefault="0099030E" w:rsidP="00147D83">
            <w:r>
              <w:t>(14568, 47, '2015-05-05 11:31:14'),</w:t>
            </w:r>
          </w:p>
          <w:p w:rsidR="0099030E" w:rsidRDefault="0099030E" w:rsidP="00147D83">
            <w:r>
              <w:t>(14569, 47, '2015-05-05 11:31:17'),</w:t>
            </w:r>
          </w:p>
          <w:p w:rsidR="0099030E" w:rsidRDefault="0099030E" w:rsidP="00147D83">
            <w:r>
              <w:t>(14570, 47, '2015-05-05 11:31:20'),</w:t>
            </w:r>
          </w:p>
          <w:p w:rsidR="0099030E" w:rsidRDefault="0099030E" w:rsidP="00147D83">
            <w:r>
              <w:t>(14571, 47, '2015-05-05 11:31:23'),</w:t>
            </w:r>
          </w:p>
          <w:p w:rsidR="0099030E" w:rsidRDefault="0099030E" w:rsidP="00147D83">
            <w:r>
              <w:t>(14572, 47, '2015-05-05 11:31:26'),</w:t>
            </w:r>
          </w:p>
          <w:p w:rsidR="0099030E" w:rsidRDefault="0099030E" w:rsidP="00147D83">
            <w:r>
              <w:t>(14573, 47, '2015-05-05 11:31:29'),</w:t>
            </w:r>
          </w:p>
          <w:p w:rsidR="0099030E" w:rsidRDefault="0099030E" w:rsidP="00147D83">
            <w:r>
              <w:t>(14574, 47, '2015-05-05 11:31:32'),</w:t>
            </w:r>
          </w:p>
          <w:p w:rsidR="0099030E" w:rsidRDefault="0099030E" w:rsidP="00147D83">
            <w:r>
              <w:t>(14575, 47, '2015-05-05 11:31:35'),</w:t>
            </w:r>
          </w:p>
          <w:p w:rsidR="0099030E" w:rsidRDefault="0099030E" w:rsidP="00147D83">
            <w:r>
              <w:t>(14576, 47, '2015-05-05 11:31:38'),</w:t>
            </w:r>
          </w:p>
          <w:p w:rsidR="0099030E" w:rsidRDefault="0099030E" w:rsidP="00147D83">
            <w:r>
              <w:t>(14577, 47, '2015-05-05 11:31:41'),</w:t>
            </w:r>
          </w:p>
          <w:p w:rsidR="0099030E" w:rsidRDefault="0099030E" w:rsidP="00147D83">
            <w:r>
              <w:t>(14578, 47, '2015-05-05 11:31:44'),</w:t>
            </w:r>
          </w:p>
          <w:p w:rsidR="0099030E" w:rsidRDefault="0099030E" w:rsidP="00147D83">
            <w:r>
              <w:t>(14579, 47, '2015-05-05 11:31:47'),</w:t>
            </w:r>
          </w:p>
          <w:p w:rsidR="0099030E" w:rsidRDefault="0099030E" w:rsidP="00147D83">
            <w:r>
              <w:t>(14580, 47, '2015-05-05 11:31:50'),</w:t>
            </w:r>
          </w:p>
          <w:p w:rsidR="0099030E" w:rsidRDefault="0099030E" w:rsidP="00147D83">
            <w:r>
              <w:t>(14581, 47, '2015-05-05 11:31:53'),</w:t>
            </w:r>
          </w:p>
          <w:p w:rsidR="0099030E" w:rsidRDefault="0099030E" w:rsidP="00147D83">
            <w:r>
              <w:t>(14582, 47, '2015-05-05 11:31:56'),</w:t>
            </w:r>
          </w:p>
          <w:p w:rsidR="0099030E" w:rsidRDefault="0099030E" w:rsidP="00147D83">
            <w:r>
              <w:t>(14583, 48, '2015-05-05 11:31:59'),</w:t>
            </w:r>
          </w:p>
          <w:p w:rsidR="0099030E" w:rsidRDefault="0099030E" w:rsidP="00147D83">
            <w:r>
              <w:t>(14584, 48, '2015-05-05 11:32:02'),</w:t>
            </w:r>
          </w:p>
          <w:p w:rsidR="0099030E" w:rsidRDefault="0099030E" w:rsidP="00147D83">
            <w:r>
              <w:t>(14585, 48, '2015-05-05 11:32:05'),</w:t>
            </w:r>
          </w:p>
          <w:p w:rsidR="0099030E" w:rsidRDefault="0099030E" w:rsidP="00147D83">
            <w:r>
              <w:t>(14586, 48, '2015-05-05 11:32:08'),</w:t>
            </w:r>
          </w:p>
          <w:p w:rsidR="0099030E" w:rsidRDefault="0099030E" w:rsidP="00147D83">
            <w:r>
              <w:t>(14587, 48, '2015-05-05 11:32:11'),</w:t>
            </w:r>
          </w:p>
          <w:p w:rsidR="0099030E" w:rsidRDefault="0099030E" w:rsidP="00147D83">
            <w:r>
              <w:t>(14588, 48, '2015-05-05 11:32:14'),</w:t>
            </w:r>
          </w:p>
          <w:p w:rsidR="0099030E" w:rsidRDefault="0099030E" w:rsidP="00147D83">
            <w:r>
              <w:t>(14589, 48, '2015-05-05 11:32:17'),</w:t>
            </w:r>
          </w:p>
          <w:p w:rsidR="0099030E" w:rsidRDefault="0099030E" w:rsidP="00147D83">
            <w:r>
              <w:t>(14590, 48, '2015-05-05 11:32:20'),</w:t>
            </w:r>
          </w:p>
          <w:p w:rsidR="0099030E" w:rsidRDefault="0099030E" w:rsidP="00147D83">
            <w:r>
              <w:t>(14591, 48, '2015-05-05 11:32:23'),</w:t>
            </w:r>
          </w:p>
          <w:p w:rsidR="0099030E" w:rsidRDefault="0099030E" w:rsidP="00147D83">
            <w:r>
              <w:t>(14592, 48, '2015-05-05 11:32:26'),</w:t>
            </w:r>
          </w:p>
          <w:p w:rsidR="0099030E" w:rsidRDefault="0099030E" w:rsidP="00147D83">
            <w:r>
              <w:t>(14593, 48, '2015-05-05 11:32:29'),</w:t>
            </w:r>
          </w:p>
          <w:p w:rsidR="0099030E" w:rsidRDefault="0099030E" w:rsidP="00147D83">
            <w:r>
              <w:t>(14594, 48, '2015-05-05 11:32:32'),</w:t>
            </w:r>
          </w:p>
          <w:p w:rsidR="0099030E" w:rsidRDefault="0099030E" w:rsidP="00147D83">
            <w:r>
              <w:t>(14595, 48, '2015-05-05 11:32:35'),</w:t>
            </w:r>
          </w:p>
          <w:p w:rsidR="0099030E" w:rsidRDefault="0099030E" w:rsidP="00147D83">
            <w:r>
              <w:t>(14596, 48, '2015-05-05 11:32:38'),</w:t>
            </w:r>
          </w:p>
          <w:p w:rsidR="0099030E" w:rsidRDefault="0099030E" w:rsidP="00147D83">
            <w:r>
              <w:t>(14597, 48, '2015-05-05 11:32:41'),</w:t>
            </w:r>
          </w:p>
          <w:p w:rsidR="0099030E" w:rsidRDefault="0099030E" w:rsidP="00147D83">
            <w:r>
              <w:t>(14598, 48, '2015-05-05 11:32:44'),</w:t>
            </w:r>
          </w:p>
          <w:p w:rsidR="0099030E" w:rsidRDefault="0099030E" w:rsidP="00147D83">
            <w:r>
              <w:t>(14599, 48, '2015-05-05 11:32:48'),</w:t>
            </w:r>
          </w:p>
          <w:p w:rsidR="0099030E" w:rsidRDefault="0099030E" w:rsidP="00147D83">
            <w:r>
              <w:t>(14600, 48, '2015-05-05 11:32:51'),</w:t>
            </w:r>
          </w:p>
          <w:p w:rsidR="0099030E" w:rsidRDefault="0099030E" w:rsidP="00147D83">
            <w:r>
              <w:t>(14601, 48, '2015-05-05 11:32:54'),</w:t>
            </w:r>
          </w:p>
          <w:p w:rsidR="0099030E" w:rsidRDefault="0099030E" w:rsidP="00147D83">
            <w:r>
              <w:t>(14602, 48, '2015-05-05 11:32:57'),</w:t>
            </w:r>
          </w:p>
          <w:p w:rsidR="0099030E" w:rsidRDefault="0099030E" w:rsidP="00147D83">
            <w:r>
              <w:t>(14603, 48, '2015-05-05 11:33:00'),</w:t>
            </w:r>
          </w:p>
          <w:p w:rsidR="0099030E" w:rsidRDefault="0099030E" w:rsidP="00147D83">
            <w:r>
              <w:t>(14604, 48, '2015-05-05 11:33:03'),</w:t>
            </w:r>
          </w:p>
          <w:p w:rsidR="0099030E" w:rsidRDefault="0099030E" w:rsidP="00147D83">
            <w:r>
              <w:t>(14605, 48, '2015-05-05 11:33:06'),</w:t>
            </w:r>
          </w:p>
          <w:p w:rsidR="0099030E" w:rsidRDefault="0099030E" w:rsidP="00147D83">
            <w:r>
              <w:t>(14606, 48, '2015-05-05 11:33:09'),</w:t>
            </w:r>
          </w:p>
          <w:p w:rsidR="0099030E" w:rsidRDefault="0099030E" w:rsidP="00147D83">
            <w:r>
              <w:t>(14607, 48, '2015-05-05 11:33:12'),</w:t>
            </w:r>
          </w:p>
          <w:p w:rsidR="0099030E" w:rsidRDefault="0099030E" w:rsidP="00147D83">
            <w:r>
              <w:t>(14608, 48, '2015-05-05 11:33:15'),</w:t>
            </w:r>
          </w:p>
          <w:p w:rsidR="0099030E" w:rsidRDefault="0099030E" w:rsidP="00147D83">
            <w:r>
              <w:t>(14609, 48, '2015-05-05 11:33:18'),</w:t>
            </w:r>
          </w:p>
          <w:p w:rsidR="0099030E" w:rsidRDefault="0099030E" w:rsidP="00147D83">
            <w:r>
              <w:t>(14610, 48, '2015-05-05 11:33:21'),</w:t>
            </w:r>
          </w:p>
          <w:p w:rsidR="0099030E" w:rsidRDefault="0099030E" w:rsidP="00147D83">
            <w:r>
              <w:t>(14611, 48, '2015-05-05 11:33:24'),</w:t>
            </w:r>
          </w:p>
          <w:p w:rsidR="0099030E" w:rsidRDefault="0099030E" w:rsidP="00147D83">
            <w:r>
              <w:t>(14612, 48, '2015-05-05 11:33:27'),</w:t>
            </w:r>
          </w:p>
          <w:p w:rsidR="0099030E" w:rsidRDefault="0099030E" w:rsidP="00147D83">
            <w:r>
              <w:t>(14613, 48, '2015-05-05 11:33:30'),</w:t>
            </w:r>
          </w:p>
          <w:p w:rsidR="0099030E" w:rsidRDefault="0099030E" w:rsidP="00147D83">
            <w:r>
              <w:t>(14614, 48, '2015-05-05 11:33:33'),</w:t>
            </w:r>
          </w:p>
          <w:p w:rsidR="0099030E" w:rsidRDefault="0099030E" w:rsidP="00147D83">
            <w:r>
              <w:t>(14615, 48, '2015-05-05 11:33:36'),</w:t>
            </w:r>
          </w:p>
          <w:p w:rsidR="0099030E" w:rsidRDefault="0099030E" w:rsidP="00147D83">
            <w:r>
              <w:t>(14616, 48, '2015-05-05 11:33:39'),</w:t>
            </w:r>
          </w:p>
          <w:p w:rsidR="0099030E" w:rsidRDefault="0099030E" w:rsidP="00147D83">
            <w:r>
              <w:t>(14617, 48, '2015-05-05 11:33:42'),</w:t>
            </w:r>
          </w:p>
          <w:p w:rsidR="0099030E" w:rsidRDefault="0099030E" w:rsidP="00147D83">
            <w:r>
              <w:t>(14618, 48, '2015-05-05 11:33:45'),</w:t>
            </w:r>
          </w:p>
          <w:p w:rsidR="0099030E" w:rsidRDefault="0099030E" w:rsidP="00147D83">
            <w:r>
              <w:t>(14619, 48, '2015-05-05 11:33:48'),</w:t>
            </w:r>
          </w:p>
          <w:p w:rsidR="0099030E" w:rsidRDefault="0099030E" w:rsidP="00147D83">
            <w:r>
              <w:t>(14620, 48, '2015-05-05 11:33:51'),</w:t>
            </w:r>
          </w:p>
          <w:p w:rsidR="0099030E" w:rsidRDefault="0099030E" w:rsidP="00147D83">
            <w:r>
              <w:t>(14621, 48, '2015-05-05 11:33:54'),</w:t>
            </w:r>
          </w:p>
          <w:p w:rsidR="0099030E" w:rsidRDefault="0099030E" w:rsidP="00147D83">
            <w:r>
              <w:t>(14622, 48, '2015-05-05 11:33:57'),</w:t>
            </w:r>
          </w:p>
          <w:p w:rsidR="0099030E" w:rsidRDefault="0099030E" w:rsidP="00147D83">
            <w:r>
              <w:t>(14623, 48, '2015-05-05 11:34:00'),</w:t>
            </w:r>
          </w:p>
          <w:p w:rsidR="0099030E" w:rsidRDefault="0099030E" w:rsidP="00147D83">
            <w:r>
              <w:t>(14624, 48, '2015-05-05 11:34:03'),</w:t>
            </w:r>
          </w:p>
          <w:p w:rsidR="0099030E" w:rsidRDefault="0099030E" w:rsidP="00147D83">
            <w:r>
              <w:t>(14625, 48, '2015-05-05 11:34:06'),</w:t>
            </w:r>
          </w:p>
          <w:p w:rsidR="0099030E" w:rsidRDefault="0099030E" w:rsidP="00147D83">
            <w:r>
              <w:t>(14626, 48, '2015-05-05 11:34:09'),</w:t>
            </w:r>
          </w:p>
          <w:p w:rsidR="0099030E" w:rsidRDefault="0099030E" w:rsidP="00147D83">
            <w:r>
              <w:t>(14627, 48, '2015-05-05 11:34:12'),</w:t>
            </w:r>
          </w:p>
          <w:p w:rsidR="0099030E" w:rsidRDefault="0099030E" w:rsidP="00147D83">
            <w:r>
              <w:t>(14628, 48, '2015-05-05 11:34:16'),</w:t>
            </w:r>
          </w:p>
          <w:p w:rsidR="0099030E" w:rsidRDefault="0099030E" w:rsidP="00147D83">
            <w:r>
              <w:t>(14629, 49, '2015-05-05 11:34:19'),</w:t>
            </w:r>
          </w:p>
          <w:p w:rsidR="0099030E" w:rsidRDefault="0099030E" w:rsidP="00147D83">
            <w:r>
              <w:t>(14630, 49, '2015-05-05 11:34:22'),</w:t>
            </w:r>
          </w:p>
          <w:p w:rsidR="0099030E" w:rsidRDefault="0099030E" w:rsidP="00147D83">
            <w:r>
              <w:t>(14631, 49, '2015-05-05 11:34:25'),</w:t>
            </w:r>
          </w:p>
          <w:p w:rsidR="0099030E" w:rsidRDefault="0099030E" w:rsidP="00147D83">
            <w:r>
              <w:t>(14632, 49, '2015-05-05 11:34:28'),</w:t>
            </w:r>
          </w:p>
          <w:p w:rsidR="0099030E" w:rsidRDefault="0099030E" w:rsidP="00147D83">
            <w:r>
              <w:t>(14633, 49, '2015-05-05 11:34:31'),</w:t>
            </w:r>
          </w:p>
          <w:p w:rsidR="0099030E" w:rsidRDefault="0099030E" w:rsidP="00147D83">
            <w:r>
              <w:t>(14634, 49, '2015-05-05 11:34:34'),</w:t>
            </w:r>
          </w:p>
          <w:p w:rsidR="0099030E" w:rsidRDefault="0099030E" w:rsidP="00147D83">
            <w:r>
              <w:t>(14635, 49, '2015-05-05 11:34:37'),</w:t>
            </w:r>
          </w:p>
          <w:p w:rsidR="0099030E" w:rsidRDefault="0099030E" w:rsidP="00147D83">
            <w:r>
              <w:t>(14636, 49, '2015-05-05 11:34:40'),</w:t>
            </w:r>
          </w:p>
          <w:p w:rsidR="0099030E" w:rsidRDefault="0099030E" w:rsidP="00147D83">
            <w:r>
              <w:t>(14637, 49, '2015-05-05 11:34:43'),</w:t>
            </w:r>
          </w:p>
          <w:p w:rsidR="0099030E" w:rsidRDefault="0099030E" w:rsidP="00147D83">
            <w:r>
              <w:t>(14638, 49, '2015-05-05 11:34:46'),</w:t>
            </w:r>
          </w:p>
          <w:p w:rsidR="0099030E" w:rsidRDefault="0099030E" w:rsidP="00147D83">
            <w:r>
              <w:t>(14639, 49, '2015-05-05 11:34:49'),</w:t>
            </w:r>
          </w:p>
          <w:p w:rsidR="0099030E" w:rsidRDefault="0099030E" w:rsidP="00147D83">
            <w:r>
              <w:t>(14640, 49, '2015-05-05 11:34:52'),</w:t>
            </w:r>
          </w:p>
          <w:p w:rsidR="0099030E" w:rsidRDefault="0099030E" w:rsidP="00147D83">
            <w:r>
              <w:t>(14641, 49, '2015-05-05 11:34:55'),</w:t>
            </w:r>
          </w:p>
          <w:p w:rsidR="0099030E" w:rsidRDefault="0099030E" w:rsidP="00147D83">
            <w:r>
              <w:t>(14642, 49, '2015-05-05 11:34:58'),</w:t>
            </w:r>
          </w:p>
          <w:p w:rsidR="0099030E" w:rsidRDefault="0099030E" w:rsidP="00147D83">
            <w:r>
              <w:t>(14643, 49, '2015-05-05 11:35:01'),</w:t>
            </w:r>
          </w:p>
          <w:p w:rsidR="0099030E" w:rsidRDefault="0099030E" w:rsidP="00147D83">
            <w:r>
              <w:t>(14644, 49, '2015-05-05 11:35:04'),</w:t>
            </w:r>
          </w:p>
          <w:p w:rsidR="0099030E" w:rsidRDefault="0099030E" w:rsidP="00147D83">
            <w:r>
              <w:t>(14645, 49, '2015-05-05 11:35:07'),</w:t>
            </w:r>
          </w:p>
          <w:p w:rsidR="0099030E" w:rsidRDefault="0099030E" w:rsidP="00147D83">
            <w:r>
              <w:t>(14646, 49, '2015-05-05 11:35:10'),</w:t>
            </w:r>
          </w:p>
          <w:p w:rsidR="0099030E" w:rsidRDefault="0099030E" w:rsidP="00147D83">
            <w:r>
              <w:t>(14647, 49, '2015-05-05 11:35:13'),</w:t>
            </w:r>
          </w:p>
          <w:p w:rsidR="0099030E" w:rsidRDefault="0099030E" w:rsidP="00147D83">
            <w:r>
              <w:t>(14648, 49, '2015-05-05 11:35:16'),</w:t>
            </w:r>
          </w:p>
          <w:p w:rsidR="0099030E" w:rsidRDefault="0099030E" w:rsidP="00147D83">
            <w:r>
              <w:t>(14649, 49, '2015-05-05 11:35:19'),</w:t>
            </w:r>
          </w:p>
          <w:p w:rsidR="0099030E" w:rsidRDefault="0099030E" w:rsidP="00147D83">
            <w:r>
              <w:t>(14650, 49, '2015-05-05 11:35:22'),</w:t>
            </w:r>
          </w:p>
          <w:p w:rsidR="0099030E" w:rsidRDefault="0099030E" w:rsidP="00147D83">
            <w:r>
              <w:t>(14651, 49, '2015-05-05 11:35:25'),</w:t>
            </w:r>
          </w:p>
          <w:p w:rsidR="0099030E" w:rsidRDefault="0099030E" w:rsidP="00147D83">
            <w:r>
              <w:t>(14652, 49, '2015-05-05 11:35:28'),</w:t>
            </w:r>
          </w:p>
          <w:p w:rsidR="0099030E" w:rsidRDefault="0099030E" w:rsidP="00147D83">
            <w:r>
              <w:t>(14653, 49, '2015-05-05 11:35:31'),</w:t>
            </w:r>
          </w:p>
          <w:p w:rsidR="0099030E" w:rsidRDefault="0099030E" w:rsidP="00147D83">
            <w:r>
              <w:t>(14654, 49, '2015-05-05 11:35:34'),</w:t>
            </w:r>
          </w:p>
          <w:p w:rsidR="0099030E" w:rsidRDefault="0099030E" w:rsidP="00147D83">
            <w:r>
              <w:t>(14655, 49, '2015-05-05 11:35:37'),</w:t>
            </w:r>
          </w:p>
          <w:p w:rsidR="0099030E" w:rsidRDefault="0099030E" w:rsidP="00147D83">
            <w:r>
              <w:t>(14656, 49, '2015-05-05 11:35:40'),</w:t>
            </w:r>
          </w:p>
          <w:p w:rsidR="0099030E" w:rsidRDefault="0099030E" w:rsidP="00147D83">
            <w:r>
              <w:t>(14657, 49, '2015-05-05 11:35:43'),</w:t>
            </w:r>
          </w:p>
          <w:p w:rsidR="0099030E" w:rsidRDefault="0099030E" w:rsidP="00147D83">
            <w:r>
              <w:t>(14658, 49, '2015-05-05 11:35:47'),</w:t>
            </w:r>
          </w:p>
          <w:p w:rsidR="0099030E" w:rsidRDefault="0099030E" w:rsidP="00147D83">
            <w:r>
              <w:t>(14659, 49, '2015-05-05 11:35:50'),</w:t>
            </w:r>
          </w:p>
          <w:p w:rsidR="0099030E" w:rsidRDefault="0099030E" w:rsidP="00147D83">
            <w:r>
              <w:t>(14660, 49, '2015-05-05 11:35:53'),</w:t>
            </w:r>
          </w:p>
          <w:p w:rsidR="0099030E" w:rsidRDefault="0099030E" w:rsidP="00147D83">
            <w:r>
              <w:t>(14661, 49, '2015-05-05 11:35:56'),</w:t>
            </w:r>
          </w:p>
          <w:p w:rsidR="0099030E" w:rsidRDefault="0099030E" w:rsidP="00147D83">
            <w:r>
              <w:t>(14662, 49, '2015-05-05 11:35:59'),</w:t>
            </w:r>
          </w:p>
          <w:p w:rsidR="0099030E" w:rsidRDefault="0099030E" w:rsidP="00147D83">
            <w:r>
              <w:t>(14663, 49, '2015-05-05 11:36:02'),</w:t>
            </w:r>
          </w:p>
          <w:p w:rsidR="0099030E" w:rsidRDefault="0099030E" w:rsidP="00147D83">
            <w:r>
              <w:t>(14664, 49, '2015-05-05 11:36:05'),</w:t>
            </w:r>
          </w:p>
          <w:p w:rsidR="0099030E" w:rsidRDefault="0099030E" w:rsidP="00147D83">
            <w:r>
              <w:t>(14665, 49, '2015-05-05 11:36:08'),</w:t>
            </w:r>
          </w:p>
          <w:p w:rsidR="0099030E" w:rsidRDefault="0099030E" w:rsidP="00147D83">
            <w:r>
              <w:t>(14666, 49, '2015-05-05 11:36:11'),</w:t>
            </w:r>
          </w:p>
          <w:p w:rsidR="0099030E" w:rsidRDefault="0099030E" w:rsidP="00147D83">
            <w:r>
              <w:t>(14667, 50, '2015-05-05 11:36:14'),</w:t>
            </w:r>
          </w:p>
          <w:p w:rsidR="0099030E" w:rsidRDefault="0099030E" w:rsidP="00147D83">
            <w:r>
              <w:t>(14668, 50, '2015-05-05 11:36:17'),</w:t>
            </w:r>
          </w:p>
          <w:p w:rsidR="0099030E" w:rsidRDefault="0099030E" w:rsidP="00147D83">
            <w:r>
              <w:t>(14669, 50, '2015-05-05 11:36:20'),</w:t>
            </w:r>
          </w:p>
          <w:p w:rsidR="0099030E" w:rsidRDefault="0099030E" w:rsidP="00147D83">
            <w:r>
              <w:t>(14670, 50, '2015-05-05 11:36:23'),</w:t>
            </w:r>
          </w:p>
          <w:p w:rsidR="0099030E" w:rsidRDefault="0099030E" w:rsidP="00147D83">
            <w:r>
              <w:t>(14671, 50, '2015-05-05 11:36:26'),</w:t>
            </w:r>
          </w:p>
          <w:p w:rsidR="0099030E" w:rsidRDefault="0099030E" w:rsidP="00147D83">
            <w:r>
              <w:t>(14672, 50, '2015-05-05 11:36:29'),</w:t>
            </w:r>
          </w:p>
          <w:p w:rsidR="0099030E" w:rsidRDefault="0099030E" w:rsidP="00147D83">
            <w:r>
              <w:t>(14673, 50, '2015-05-05 11:36:32'),</w:t>
            </w:r>
          </w:p>
          <w:p w:rsidR="0099030E" w:rsidRDefault="0099030E" w:rsidP="00147D83">
            <w:r>
              <w:t>(14674, 50, '2015-05-05 11:36:35'),</w:t>
            </w:r>
          </w:p>
          <w:p w:rsidR="0099030E" w:rsidRDefault="0099030E" w:rsidP="00147D83">
            <w:r>
              <w:t>(14675, 50, '2015-05-05 11:36:38'),</w:t>
            </w:r>
          </w:p>
          <w:p w:rsidR="0099030E" w:rsidRDefault="0099030E" w:rsidP="00147D83">
            <w:r>
              <w:t>(14676, 49, '2015-05-05 11:36:41'),</w:t>
            </w:r>
          </w:p>
          <w:p w:rsidR="0099030E" w:rsidRDefault="0099030E" w:rsidP="00147D83">
            <w:r>
              <w:t>(14677, 50, '2015-05-05 11:36:44'),</w:t>
            </w:r>
          </w:p>
          <w:p w:rsidR="0099030E" w:rsidRDefault="0099030E" w:rsidP="00147D83">
            <w:r>
              <w:t>(14678, 50, '2015-05-05 11:36:47'),</w:t>
            </w:r>
          </w:p>
          <w:p w:rsidR="0099030E" w:rsidRDefault="0099030E" w:rsidP="00147D83">
            <w:r>
              <w:t>(14679, 49, '2015-05-05 11:36:50'),</w:t>
            </w:r>
          </w:p>
          <w:p w:rsidR="0099030E" w:rsidRDefault="0099030E" w:rsidP="00147D83">
            <w:r>
              <w:t>(14680, 49, '2015-05-05 11:36:53'),</w:t>
            </w:r>
          </w:p>
          <w:p w:rsidR="0099030E" w:rsidRDefault="0099030E" w:rsidP="00147D83">
            <w:r>
              <w:t>(14681, 49, '2015-05-05 11:36:56'),</w:t>
            </w:r>
          </w:p>
          <w:p w:rsidR="0099030E" w:rsidRDefault="0099030E" w:rsidP="00147D83">
            <w:r>
              <w:t>(14682, 49, '2015-05-05 11:36:59'),</w:t>
            </w:r>
          </w:p>
          <w:p w:rsidR="0099030E" w:rsidRDefault="0099030E" w:rsidP="00147D83">
            <w:r>
              <w:t>(14683, 49, '2015-05-05 11:37:02'),</w:t>
            </w:r>
          </w:p>
          <w:p w:rsidR="0099030E" w:rsidRDefault="0099030E" w:rsidP="00147D83">
            <w:r>
              <w:t>(14684, 49, '2015-05-05 11:37:05'),</w:t>
            </w:r>
          </w:p>
          <w:p w:rsidR="0099030E" w:rsidRDefault="0099030E" w:rsidP="00147D83">
            <w:r>
              <w:t>(14685, 49, '2015-05-05 11:37:08'),</w:t>
            </w:r>
          </w:p>
          <w:p w:rsidR="0099030E" w:rsidRDefault="0099030E" w:rsidP="00147D83">
            <w:r>
              <w:t>(14686, 49, '2015-05-05 11:37:11'),</w:t>
            </w:r>
          </w:p>
          <w:p w:rsidR="0099030E" w:rsidRDefault="0099030E" w:rsidP="00147D83">
            <w:r>
              <w:t>(14687, 49, '2015-05-05 11:37:14'),</w:t>
            </w:r>
          </w:p>
          <w:p w:rsidR="0099030E" w:rsidRDefault="0099030E" w:rsidP="00147D83">
            <w:r>
              <w:t>(14688, 49, '2015-05-05 11:37:18'),</w:t>
            </w:r>
          </w:p>
          <w:p w:rsidR="0099030E" w:rsidRDefault="0099030E" w:rsidP="00147D83">
            <w:r>
              <w:t>(14689, 49, '2015-05-05 11:37:21'),</w:t>
            </w:r>
          </w:p>
          <w:p w:rsidR="0099030E" w:rsidRDefault="0099030E" w:rsidP="00147D83">
            <w:r>
              <w:t>(14690, 49, '2015-05-05 11:37:24'),</w:t>
            </w:r>
          </w:p>
          <w:p w:rsidR="0099030E" w:rsidRDefault="0099030E" w:rsidP="00147D83">
            <w:r>
              <w:t>(14691, 49, '2015-05-05 11:37:27'),</w:t>
            </w:r>
          </w:p>
          <w:p w:rsidR="0099030E" w:rsidRDefault="0099030E" w:rsidP="00147D83">
            <w:r>
              <w:t>(14692, 49, '2015-05-05 11:37:30'),</w:t>
            </w:r>
          </w:p>
          <w:p w:rsidR="0099030E" w:rsidRDefault="0099030E" w:rsidP="00147D83">
            <w:r>
              <w:t>(14693, 49, '2015-05-05 11:37:33'),</w:t>
            </w:r>
          </w:p>
          <w:p w:rsidR="0099030E" w:rsidRDefault="0099030E" w:rsidP="00147D83">
            <w:r>
              <w:t>(14694, 49, '2015-05-05 11:37:36'),</w:t>
            </w:r>
          </w:p>
          <w:p w:rsidR="0099030E" w:rsidRDefault="0099030E" w:rsidP="00147D83">
            <w:r>
              <w:t>(14695, 49, '2015-05-05 11:37:39'),</w:t>
            </w:r>
          </w:p>
          <w:p w:rsidR="0099030E" w:rsidRDefault="0099030E" w:rsidP="00147D83">
            <w:r>
              <w:t>(14696, 49, '2015-05-05 11:37:42'),</w:t>
            </w:r>
          </w:p>
          <w:p w:rsidR="0099030E" w:rsidRDefault="0099030E" w:rsidP="00147D83">
            <w:r>
              <w:t>(14697, 49, '2015-05-05 11:37:45'),</w:t>
            </w:r>
          </w:p>
          <w:p w:rsidR="0099030E" w:rsidRDefault="0099030E" w:rsidP="00147D83">
            <w:r>
              <w:t>(14698, 49, '2015-05-05 11:37:48'),</w:t>
            </w:r>
          </w:p>
          <w:p w:rsidR="0099030E" w:rsidRDefault="0099030E" w:rsidP="00147D83">
            <w:r>
              <w:t>(14699, 49, '2015-05-05 11:37:51'),</w:t>
            </w:r>
          </w:p>
          <w:p w:rsidR="0099030E" w:rsidRDefault="0099030E" w:rsidP="00147D83">
            <w:r>
              <w:t>(14700, 49, '2015-05-05 11:37:54'),</w:t>
            </w:r>
          </w:p>
          <w:p w:rsidR="0099030E" w:rsidRDefault="0099030E" w:rsidP="00147D83">
            <w:r>
              <w:t>(14701, 49, '2015-05-05 11:37:57'),</w:t>
            </w:r>
          </w:p>
          <w:p w:rsidR="0099030E" w:rsidRDefault="0099030E" w:rsidP="00147D83">
            <w:r>
              <w:t>(14702, 49, '2015-05-05 11:38:00'),</w:t>
            </w:r>
          </w:p>
          <w:p w:rsidR="0099030E" w:rsidRDefault="0099030E" w:rsidP="00147D83">
            <w:r>
              <w:t>(14703, 49, '2015-05-05 11:38:03'),</w:t>
            </w:r>
          </w:p>
          <w:p w:rsidR="0099030E" w:rsidRDefault="0099030E" w:rsidP="00147D83">
            <w:r>
              <w:t>(14704, 49, '2015-05-05 11:38:06'),</w:t>
            </w:r>
          </w:p>
          <w:p w:rsidR="0099030E" w:rsidRDefault="0099030E" w:rsidP="00147D83">
            <w:r>
              <w:t>(14705, 49, '2015-05-05 11:38:09'),</w:t>
            </w:r>
          </w:p>
          <w:p w:rsidR="0099030E" w:rsidRDefault="0099030E" w:rsidP="00147D83">
            <w:r>
              <w:t>(14706, 49, '2015-05-05 11:38:12'),</w:t>
            </w:r>
          </w:p>
          <w:p w:rsidR="0099030E" w:rsidRDefault="0099030E" w:rsidP="00147D83">
            <w:r>
              <w:t>(14707, 49, '2015-05-05 11:38:15'),</w:t>
            </w:r>
          </w:p>
          <w:p w:rsidR="0099030E" w:rsidRDefault="0099030E" w:rsidP="00147D83">
            <w:r>
              <w:t>(14708, 48, '2015-05-05 11:38:18'),</w:t>
            </w:r>
          </w:p>
          <w:p w:rsidR="0099030E" w:rsidRDefault="0099030E" w:rsidP="00147D83">
            <w:r>
              <w:t>(14709, 48, '2015-05-05 11:38:21'),</w:t>
            </w:r>
          </w:p>
          <w:p w:rsidR="0099030E" w:rsidRDefault="0099030E" w:rsidP="00147D83">
            <w:r>
              <w:t>(14710, 49, '2015-05-05 11:38:24'),</w:t>
            </w:r>
          </w:p>
          <w:p w:rsidR="0099030E" w:rsidRDefault="0099030E" w:rsidP="00147D83">
            <w:r>
              <w:t>(14711, 49, '2015-05-05 11:38:27'),</w:t>
            </w:r>
          </w:p>
          <w:p w:rsidR="0099030E" w:rsidRDefault="0099030E" w:rsidP="00147D83">
            <w:r>
              <w:t>(14712, 48, '2015-05-05 11:38:30'),</w:t>
            </w:r>
          </w:p>
          <w:p w:rsidR="0099030E" w:rsidRDefault="0099030E" w:rsidP="00147D83">
            <w:r>
              <w:t>(14713, 48, '2015-05-05 11:38:33'),</w:t>
            </w:r>
          </w:p>
          <w:p w:rsidR="0099030E" w:rsidRDefault="0099030E" w:rsidP="00147D83">
            <w:r>
              <w:t>(14714, 49, '2015-05-05 11:38:36'),</w:t>
            </w:r>
          </w:p>
          <w:p w:rsidR="0099030E" w:rsidRDefault="0099030E" w:rsidP="00147D83">
            <w:r>
              <w:t>(14715, 49, '2015-05-05 11:38:39'),</w:t>
            </w:r>
          </w:p>
          <w:p w:rsidR="0099030E" w:rsidRDefault="0099030E" w:rsidP="00147D83">
            <w:r>
              <w:t>(14716, 49, '2015-05-05 11:38:42'),</w:t>
            </w:r>
          </w:p>
          <w:p w:rsidR="0099030E" w:rsidRDefault="0099030E" w:rsidP="00147D83">
            <w:r>
              <w:t>(14717, 49, '2015-05-05 11:38:45'),</w:t>
            </w:r>
          </w:p>
          <w:p w:rsidR="0099030E" w:rsidRDefault="0099030E" w:rsidP="00147D83">
            <w:r>
              <w:t>(14718, 49, '2015-05-05 11:38:49'),</w:t>
            </w:r>
          </w:p>
          <w:p w:rsidR="0099030E" w:rsidRDefault="0099030E" w:rsidP="00147D83">
            <w:r>
              <w:t>(14719, 49, '2015-05-05 11:38:52'),</w:t>
            </w:r>
          </w:p>
          <w:p w:rsidR="0099030E" w:rsidRDefault="0099030E" w:rsidP="00147D83">
            <w:r>
              <w:t>(14720, 49, '2015-05-05 11:38:55'),</w:t>
            </w:r>
          </w:p>
          <w:p w:rsidR="0099030E" w:rsidRDefault="0099030E" w:rsidP="00147D83">
            <w:r>
              <w:t>(14721, 49, '2015-05-05 11:38:58'),</w:t>
            </w:r>
          </w:p>
          <w:p w:rsidR="0099030E" w:rsidRDefault="0099030E" w:rsidP="00147D83">
            <w:r>
              <w:t>(14722, 49, '2015-05-05 11:39:01'),</w:t>
            </w:r>
          </w:p>
          <w:p w:rsidR="0099030E" w:rsidRDefault="0099030E" w:rsidP="00147D83">
            <w:r>
              <w:t>(14723, 49, '2015-05-05 11:39:04'),</w:t>
            </w:r>
          </w:p>
          <w:p w:rsidR="0099030E" w:rsidRDefault="0099030E" w:rsidP="00147D83">
            <w:r>
              <w:t>(14724, 49, '2015-05-05 11:39:07'),</w:t>
            </w:r>
          </w:p>
          <w:p w:rsidR="0099030E" w:rsidRDefault="0099030E" w:rsidP="00147D83">
            <w:r>
              <w:t>(14725, 49, '2015-05-05 11:39:10'),</w:t>
            </w:r>
          </w:p>
          <w:p w:rsidR="0099030E" w:rsidRDefault="0099030E" w:rsidP="00147D83">
            <w:r>
              <w:t>(14726, 49, '2015-05-05 11:39:13'),</w:t>
            </w:r>
          </w:p>
          <w:p w:rsidR="0099030E" w:rsidRDefault="0099030E" w:rsidP="00147D83">
            <w:r>
              <w:t>(14727, 49, '2015-05-05 11:39:16'),</w:t>
            </w:r>
          </w:p>
          <w:p w:rsidR="0099030E" w:rsidRDefault="0099030E" w:rsidP="00147D83">
            <w:r>
              <w:t>(14728, 49, '2015-05-05 11:39:19'),</w:t>
            </w:r>
          </w:p>
          <w:p w:rsidR="0099030E" w:rsidRDefault="0099030E" w:rsidP="00147D83">
            <w:r>
              <w:t>(14729, 49, '2015-05-05 11:39:22'),</w:t>
            </w:r>
          </w:p>
          <w:p w:rsidR="0099030E" w:rsidRDefault="0099030E" w:rsidP="00147D83">
            <w:r>
              <w:t>(14730, 49, '2015-05-05 11:39:25'),</w:t>
            </w:r>
          </w:p>
          <w:p w:rsidR="0099030E" w:rsidRDefault="0099030E" w:rsidP="00147D83">
            <w:r>
              <w:t>(14731, 49, '2015-05-05 11:39:28'),</w:t>
            </w:r>
          </w:p>
          <w:p w:rsidR="0099030E" w:rsidRDefault="0099030E" w:rsidP="00147D83">
            <w:r>
              <w:t>(14732, 50, '2015-05-05 11:39:31'),</w:t>
            </w:r>
          </w:p>
          <w:p w:rsidR="0099030E" w:rsidRDefault="0099030E" w:rsidP="00147D83">
            <w:r>
              <w:t>(14733, 50, '2015-05-05 11:39:34'),</w:t>
            </w:r>
          </w:p>
          <w:p w:rsidR="0099030E" w:rsidRDefault="0099030E" w:rsidP="00147D83">
            <w:r>
              <w:t>(14734, 50, '2015-05-05 11:39:37'),</w:t>
            </w:r>
          </w:p>
          <w:p w:rsidR="0099030E" w:rsidRDefault="0099030E" w:rsidP="00147D83">
            <w:r>
              <w:t>(14735, 50, '2015-05-05 11:39:40'),</w:t>
            </w:r>
          </w:p>
          <w:p w:rsidR="0099030E" w:rsidRDefault="0099030E" w:rsidP="00147D83">
            <w:r>
              <w:t>(14736, 50, '2015-05-05 11:39:43'),</w:t>
            </w:r>
          </w:p>
          <w:p w:rsidR="0099030E" w:rsidRDefault="0099030E" w:rsidP="00147D83">
            <w:r>
              <w:t>(14737, 50, '2015-05-05 11:39:46'),</w:t>
            </w:r>
          </w:p>
          <w:p w:rsidR="0099030E" w:rsidRDefault="0099030E" w:rsidP="00147D83">
            <w:r>
              <w:t>(14738, 51, '2015-05-05 11:39:49'),</w:t>
            </w:r>
          </w:p>
          <w:p w:rsidR="0099030E" w:rsidRDefault="0099030E" w:rsidP="00147D83">
            <w:r>
              <w:t>(14739, 51, '2015-05-05 11:39:52'),</w:t>
            </w:r>
          </w:p>
          <w:p w:rsidR="0099030E" w:rsidRDefault="0099030E" w:rsidP="00147D83">
            <w:r>
              <w:t>(14740, 51, '2015-05-05 11:39:55'),</w:t>
            </w:r>
          </w:p>
          <w:p w:rsidR="0099030E" w:rsidRDefault="0099030E" w:rsidP="00147D83">
            <w:r>
              <w:t>(14741, 53, '2015-05-05 11:39:58'),</w:t>
            </w:r>
          </w:p>
          <w:p w:rsidR="0099030E" w:rsidRDefault="0099030E" w:rsidP="00147D83">
            <w:r>
              <w:t>(14742, 53, '2015-05-05 11:40:01'),</w:t>
            </w:r>
          </w:p>
          <w:p w:rsidR="0099030E" w:rsidRDefault="0099030E" w:rsidP="00147D83">
            <w:r>
              <w:t>(14743, 53, '2015-05-05 11:40:04'),</w:t>
            </w:r>
          </w:p>
          <w:p w:rsidR="0099030E" w:rsidRDefault="0099030E" w:rsidP="00147D83">
            <w:r>
              <w:t>(14744, 53, '2015-05-05 11:40:07'),</w:t>
            </w:r>
          </w:p>
          <w:p w:rsidR="0099030E" w:rsidRDefault="0099030E" w:rsidP="00147D83">
            <w:r>
              <w:t>(14745, 53, '2015-05-05 11:40:10'),</w:t>
            </w:r>
          </w:p>
          <w:p w:rsidR="0099030E" w:rsidRDefault="0099030E" w:rsidP="00147D83">
            <w:r>
              <w:t>(14746, 53, '2015-05-05 11:40:13'),</w:t>
            </w:r>
          </w:p>
          <w:p w:rsidR="0099030E" w:rsidRDefault="0099030E" w:rsidP="00147D83">
            <w:r>
              <w:t>(14747, 53, '2015-05-05 11:40:17'),</w:t>
            </w:r>
          </w:p>
          <w:p w:rsidR="0099030E" w:rsidRDefault="0099030E" w:rsidP="00147D83">
            <w:r>
              <w:t>(14748, 53, '2015-05-05 11:40:20'),</w:t>
            </w:r>
          </w:p>
          <w:p w:rsidR="0099030E" w:rsidRDefault="0099030E" w:rsidP="00147D83">
            <w:r>
              <w:t>(14749, 53, '2015-05-05 11:40:23'),</w:t>
            </w:r>
          </w:p>
          <w:p w:rsidR="0099030E" w:rsidRDefault="0099030E" w:rsidP="00147D83">
            <w:r>
              <w:t>(14750, 53, '2015-05-05 11:40:26'),</w:t>
            </w:r>
          </w:p>
          <w:p w:rsidR="0099030E" w:rsidRDefault="0099030E" w:rsidP="00147D83">
            <w:r>
              <w:t>(14751, 53, '2015-05-05 11:40:29'),</w:t>
            </w:r>
          </w:p>
          <w:p w:rsidR="0099030E" w:rsidRDefault="0099030E" w:rsidP="00147D83">
            <w:r>
              <w:t>(14752, 53, '2015-05-05 11:40:32'),</w:t>
            </w:r>
          </w:p>
          <w:p w:rsidR="0099030E" w:rsidRDefault="0099030E" w:rsidP="00147D83">
            <w:r>
              <w:t>(14753, 53, '2015-05-05 11:40:35'),</w:t>
            </w:r>
          </w:p>
          <w:p w:rsidR="0099030E" w:rsidRDefault="0099030E" w:rsidP="00147D83">
            <w:r>
              <w:t>(14754, 53, '2015-05-05 11:40:38'),</w:t>
            </w:r>
          </w:p>
          <w:p w:rsidR="0099030E" w:rsidRDefault="0099030E" w:rsidP="00147D83">
            <w:r>
              <w:t>(14755, 54, '2015-05-05 11:40:41'),</w:t>
            </w:r>
          </w:p>
          <w:p w:rsidR="0099030E" w:rsidRDefault="0099030E" w:rsidP="00147D83">
            <w:r>
              <w:t>(14756, 54, '2015-05-05 11:40:44'),</w:t>
            </w:r>
          </w:p>
          <w:p w:rsidR="0099030E" w:rsidRDefault="0099030E" w:rsidP="00147D83">
            <w:r>
              <w:t>(14757, 54, '2015-05-05 11:40:47'),</w:t>
            </w:r>
          </w:p>
          <w:p w:rsidR="0099030E" w:rsidRDefault="0099030E" w:rsidP="00147D83">
            <w:r>
              <w:t>(14758, 54, '2015-05-05 11:40:50'),</w:t>
            </w:r>
          </w:p>
          <w:p w:rsidR="0099030E" w:rsidRDefault="0099030E" w:rsidP="00147D83">
            <w:r>
              <w:t>(14759, 54, '2015-05-05 11:40:53'),</w:t>
            </w:r>
          </w:p>
          <w:p w:rsidR="0099030E" w:rsidRDefault="0099030E" w:rsidP="00147D83">
            <w:r>
              <w:t>(14760, 54, '2015-05-05 11:40:56'),</w:t>
            </w:r>
          </w:p>
          <w:p w:rsidR="0099030E" w:rsidRDefault="0099030E" w:rsidP="00147D83">
            <w:r>
              <w:t>(14761, 54, '2015-05-05 11:40:59'),</w:t>
            </w:r>
          </w:p>
          <w:p w:rsidR="0099030E" w:rsidRDefault="0099030E" w:rsidP="00147D83">
            <w:r>
              <w:t>(14762, 54, '2015-05-05 11:41:02'),</w:t>
            </w:r>
          </w:p>
          <w:p w:rsidR="0099030E" w:rsidRDefault="0099030E" w:rsidP="00147D83">
            <w:r>
              <w:t>(14763, 55, '2015-05-05 11:41:05'),</w:t>
            </w:r>
          </w:p>
          <w:p w:rsidR="0099030E" w:rsidRDefault="0099030E" w:rsidP="00147D83">
            <w:r>
              <w:t>(14764, 55, '2015-05-05 11:41:08'),</w:t>
            </w:r>
          </w:p>
          <w:p w:rsidR="0099030E" w:rsidRDefault="0099030E" w:rsidP="00147D83">
            <w:r>
              <w:t>(14765, 55, '2015-05-05 11:41:11'),</w:t>
            </w:r>
          </w:p>
          <w:p w:rsidR="0099030E" w:rsidRDefault="0099030E" w:rsidP="00147D83">
            <w:r>
              <w:t>(14766, 55, '2015-05-05 11:41:14'),</w:t>
            </w:r>
          </w:p>
          <w:p w:rsidR="0099030E" w:rsidRDefault="0099030E" w:rsidP="00147D83">
            <w:r>
              <w:t>(14767, 55, '2015-05-05 11:41:17'),</w:t>
            </w:r>
          </w:p>
          <w:p w:rsidR="0099030E" w:rsidRDefault="0099030E" w:rsidP="00147D83">
            <w:r>
              <w:t>(14768, 55, '2015-05-05 11:41:20'),</w:t>
            </w:r>
          </w:p>
          <w:p w:rsidR="0099030E" w:rsidRDefault="0099030E" w:rsidP="00147D83">
            <w:r>
              <w:t>(14769, 56, '2015-05-05 11:41:23'),</w:t>
            </w:r>
          </w:p>
          <w:p w:rsidR="0099030E" w:rsidRDefault="0099030E" w:rsidP="00147D83">
            <w:r>
              <w:t>(14770, 56, '2015-05-05 11:41:26'),</w:t>
            </w:r>
          </w:p>
          <w:p w:rsidR="0099030E" w:rsidRDefault="0099030E" w:rsidP="00147D83">
            <w:r>
              <w:t>(14771, 56, '2015-05-05 11:41:29'),</w:t>
            </w:r>
          </w:p>
          <w:p w:rsidR="0099030E" w:rsidRDefault="0099030E" w:rsidP="00147D83">
            <w:r>
              <w:t>(14772, 56, '2015-05-05 11:41:32'),</w:t>
            </w:r>
          </w:p>
          <w:p w:rsidR="0099030E" w:rsidRDefault="0099030E" w:rsidP="00147D83">
            <w:r>
              <w:t>(14773, 56, '2015-05-05 11:41:35'),</w:t>
            </w:r>
          </w:p>
          <w:p w:rsidR="0099030E" w:rsidRDefault="0099030E" w:rsidP="00147D83">
            <w:r>
              <w:t>(14774, 56, '2015-05-05 11:41:38'),</w:t>
            </w:r>
          </w:p>
          <w:p w:rsidR="0099030E" w:rsidRDefault="0099030E" w:rsidP="00147D83">
            <w:r>
              <w:t>(14775, 56, '2015-05-05 11:41:41'),</w:t>
            </w:r>
          </w:p>
          <w:p w:rsidR="0099030E" w:rsidRDefault="0099030E" w:rsidP="00147D83">
            <w:r>
              <w:t>(14776, 56, '2015-05-05 11:41:45'),</w:t>
            </w:r>
          </w:p>
          <w:p w:rsidR="0099030E" w:rsidRDefault="0099030E" w:rsidP="00147D83">
            <w:r>
              <w:t>(14777, 56, '2015-05-05 11:41:48'),</w:t>
            </w:r>
          </w:p>
          <w:p w:rsidR="0099030E" w:rsidRDefault="0099030E" w:rsidP="00147D83">
            <w:r>
              <w:t>(14778, 56, '2015-05-05 11:41:51'),</w:t>
            </w:r>
          </w:p>
          <w:p w:rsidR="0099030E" w:rsidRDefault="0099030E" w:rsidP="00147D83">
            <w:r>
              <w:t>(14779, 56, '2015-05-05 11:41:54'),</w:t>
            </w:r>
          </w:p>
          <w:p w:rsidR="0099030E" w:rsidRDefault="0099030E" w:rsidP="00147D83">
            <w:r>
              <w:t>(14780, 56, '2015-05-05 11:41:57'),</w:t>
            </w:r>
          </w:p>
          <w:p w:rsidR="0099030E" w:rsidRDefault="0099030E" w:rsidP="00147D83">
            <w:r>
              <w:t>(14781, 56, '2015-05-05 11:42:00'),</w:t>
            </w:r>
          </w:p>
          <w:p w:rsidR="0099030E" w:rsidRDefault="0099030E" w:rsidP="00147D83">
            <w:r>
              <w:t>(14782, 55, '2015-05-05 11:42:03'),</w:t>
            </w:r>
          </w:p>
          <w:p w:rsidR="0099030E" w:rsidRDefault="0099030E" w:rsidP="00147D83">
            <w:r>
              <w:t>(14783, 55, '2015-05-05 11:42:06'),</w:t>
            </w:r>
          </w:p>
          <w:p w:rsidR="0099030E" w:rsidRDefault="0099030E" w:rsidP="00147D83">
            <w:r>
              <w:t>(14784, 55, '2015-05-05 11:42:09'),</w:t>
            </w:r>
          </w:p>
          <w:p w:rsidR="0099030E" w:rsidRDefault="0099030E" w:rsidP="00147D83">
            <w:r>
              <w:t>(14785, 55, '2015-05-05 11:42:12'),</w:t>
            </w:r>
          </w:p>
          <w:p w:rsidR="0099030E" w:rsidRDefault="0099030E" w:rsidP="00147D83">
            <w:r>
              <w:t>(14786, 55, '2015-05-05 11:42:15'),</w:t>
            </w:r>
          </w:p>
          <w:p w:rsidR="0099030E" w:rsidRDefault="0099030E" w:rsidP="00147D83">
            <w:r>
              <w:t>(14787, 55, '2015-05-05 11:42:18'),</w:t>
            </w:r>
          </w:p>
          <w:p w:rsidR="0099030E" w:rsidRDefault="0099030E" w:rsidP="00147D83">
            <w:r>
              <w:t>(14788, 55, '2015-05-05 11:42:21'),</w:t>
            </w:r>
          </w:p>
          <w:p w:rsidR="0099030E" w:rsidRDefault="0099030E" w:rsidP="00147D83">
            <w:r>
              <w:t>(14789, 55, '2015-05-05 11:42:24'),</w:t>
            </w:r>
          </w:p>
          <w:p w:rsidR="0099030E" w:rsidRDefault="0099030E" w:rsidP="00147D83">
            <w:r>
              <w:t>(14790, 55, '2015-05-05 11:42:27'),</w:t>
            </w:r>
          </w:p>
          <w:p w:rsidR="0099030E" w:rsidRDefault="0099030E" w:rsidP="00147D83">
            <w:r>
              <w:t>(14791, 54, '2015-05-05 11:42:30'),</w:t>
            </w:r>
          </w:p>
          <w:p w:rsidR="0099030E" w:rsidRDefault="0099030E" w:rsidP="00147D83">
            <w:r>
              <w:t>(14792, 54, '2015-05-05 11:42:33'),</w:t>
            </w:r>
          </w:p>
          <w:p w:rsidR="0099030E" w:rsidRDefault="0099030E" w:rsidP="00147D83">
            <w:r>
              <w:t>(14793, 54, '2015-05-05 11:42:36'),</w:t>
            </w:r>
          </w:p>
          <w:p w:rsidR="0099030E" w:rsidRDefault="0099030E" w:rsidP="00147D83">
            <w:r>
              <w:t>(14794, 54, '2015-05-05 11:42:39'),</w:t>
            </w:r>
          </w:p>
          <w:p w:rsidR="0099030E" w:rsidRDefault="0099030E" w:rsidP="00147D83">
            <w:r>
              <w:t>(14795, 54, '2015-05-05 11:42:42'),</w:t>
            </w:r>
          </w:p>
          <w:p w:rsidR="0099030E" w:rsidRDefault="0099030E" w:rsidP="00147D83">
            <w:r>
              <w:t>(14796, 54, '2015-05-05 11:42:45'),</w:t>
            </w:r>
          </w:p>
          <w:p w:rsidR="0099030E" w:rsidRDefault="0099030E" w:rsidP="00147D83">
            <w:r>
              <w:t>(14797, 54, '2015-05-05 11:42:48'),</w:t>
            </w:r>
          </w:p>
          <w:p w:rsidR="0099030E" w:rsidRDefault="0099030E" w:rsidP="00147D83">
            <w:r>
              <w:t>(14798, 54, '2015-05-05 11:42:51'),</w:t>
            </w:r>
          </w:p>
          <w:p w:rsidR="0099030E" w:rsidRDefault="0099030E" w:rsidP="00147D83">
            <w:r>
              <w:t>(14799, 54, '2015-05-05 11:42:54'),</w:t>
            </w:r>
          </w:p>
          <w:p w:rsidR="0099030E" w:rsidRDefault="0099030E" w:rsidP="00147D83">
            <w:r>
              <w:t>(14800, 54, '2015-05-05 11:42:57'),</w:t>
            </w:r>
          </w:p>
          <w:p w:rsidR="0099030E" w:rsidRDefault="0099030E" w:rsidP="00147D83">
            <w:r>
              <w:t>(14801, 54, '2015-05-05 11:43:00'),</w:t>
            </w:r>
          </w:p>
          <w:p w:rsidR="0099030E" w:rsidRDefault="0099030E" w:rsidP="00147D83">
            <w:r>
              <w:t>(14802, 53, '2015-05-05 11:43:03'),</w:t>
            </w:r>
          </w:p>
          <w:p w:rsidR="0099030E" w:rsidRDefault="0099030E" w:rsidP="00147D83">
            <w:r>
              <w:t>(14803, 53, '2015-05-05 11:43:06'),</w:t>
            </w:r>
          </w:p>
          <w:p w:rsidR="0099030E" w:rsidRDefault="0099030E" w:rsidP="00147D83">
            <w:r>
              <w:t>(14804, 53, '2015-05-05 11:43:10'),</w:t>
            </w:r>
          </w:p>
          <w:p w:rsidR="0099030E" w:rsidRDefault="0099030E" w:rsidP="00147D83">
            <w:r>
              <w:t>(14805, 53, '2015-05-05 11:43:13'),</w:t>
            </w:r>
          </w:p>
          <w:p w:rsidR="0099030E" w:rsidRDefault="0099030E" w:rsidP="00147D83">
            <w:r>
              <w:t>(14806, 53, '2015-05-05 11:43:16'),</w:t>
            </w:r>
          </w:p>
          <w:p w:rsidR="0099030E" w:rsidRDefault="0099030E" w:rsidP="00147D83">
            <w:r>
              <w:t>(14807, 53, '2015-05-05 11:43:19'),</w:t>
            </w:r>
          </w:p>
          <w:p w:rsidR="0099030E" w:rsidRDefault="0099030E" w:rsidP="00147D83">
            <w:r>
              <w:t>(14808, 53, '2015-05-05 11:43:22'),</w:t>
            </w:r>
          </w:p>
          <w:p w:rsidR="0099030E" w:rsidRDefault="0099030E" w:rsidP="00147D83">
            <w:r>
              <w:t>(14809, 53, '2015-05-05 11:43:25'),</w:t>
            </w:r>
          </w:p>
          <w:p w:rsidR="0099030E" w:rsidRDefault="0099030E" w:rsidP="00147D83">
            <w:r>
              <w:t>(14810, 53, '2015-05-05 11:43:28'),</w:t>
            </w:r>
          </w:p>
          <w:p w:rsidR="0099030E" w:rsidRDefault="0099030E" w:rsidP="00147D83">
            <w:r>
              <w:t>(14811, 53, '2015-05-05 11:43:31'),</w:t>
            </w:r>
          </w:p>
          <w:p w:rsidR="0099030E" w:rsidRDefault="0099030E" w:rsidP="00147D83">
            <w:r>
              <w:t>(14812, 53, '2015-05-05 11:43:34'),</w:t>
            </w:r>
          </w:p>
          <w:p w:rsidR="0099030E" w:rsidRDefault="0099030E" w:rsidP="00147D83">
            <w:r>
              <w:t>(14813, 53, '2015-05-05 11:43:37'),</w:t>
            </w:r>
          </w:p>
          <w:p w:rsidR="0099030E" w:rsidRDefault="0099030E" w:rsidP="00147D83">
            <w:r>
              <w:t>(14814, 53, '2015-05-05 11:43:40'),</w:t>
            </w:r>
          </w:p>
          <w:p w:rsidR="0099030E" w:rsidRDefault="0099030E" w:rsidP="00147D83">
            <w:r>
              <w:t>(14815, 51, '2015-05-05 11:43:43'),</w:t>
            </w:r>
          </w:p>
          <w:p w:rsidR="0099030E" w:rsidRDefault="0099030E" w:rsidP="00147D83">
            <w:r>
              <w:t>(14816, 51, '2015-05-05 11:43:46'),</w:t>
            </w:r>
          </w:p>
          <w:p w:rsidR="0099030E" w:rsidRDefault="0099030E" w:rsidP="00147D83">
            <w:r>
              <w:t>(14817, 51, '2015-05-05 11:43:49'),</w:t>
            </w:r>
          </w:p>
          <w:p w:rsidR="0099030E" w:rsidRDefault="0099030E" w:rsidP="00147D83">
            <w:r>
              <w:t>(14818, 51, '2015-05-05 11:43:52'),</w:t>
            </w:r>
          </w:p>
          <w:p w:rsidR="0099030E" w:rsidRDefault="0099030E" w:rsidP="00147D83">
            <w:r>
              <w:t>(14819, 50, '2015-05-05 11:43:55'),</w:t>
            </w:r>
          </w:p>
          <w:p w:rsidR="0099030E" w:rsidRDefault="0099030E" w:rsidP="00147D83">
            <w:r>
              <w:t>(14820, 50, '2015-05-05 11:43:58'),</w:t>
            </w:r>
          </w:p>
          <w:p w:rsidR="0099030E" w:rsidRDefault="0099030E" w:rsidP="00147D83">
            <w:r>
              <w:t>(14821, 50, '2015-05-05 11:44:01'),</w:t>
            </w:r>
          </w:p>
          <w:p w:rsidR="0099030E" w:rsidRDefault="0099030E" w:rsidP="00147D83">
            <w:r>
              <w:t>(14822, 50, '2015-05-05 11:44:04'),</w:t>
            </w:r>
          </w:p>
          <w:p w:rsidR="0099030E" w:rsidRDefault="0099030E" w:rsidP="00147D83">
            <w:r>
              <w:t>(14823, 50, '2015-05-05 11:44:07'),</w:t>
            </w:r>
          </w:p>
          <w:p w:rsidR="0099030E" w:rsidRDefault="0099030E" w:rsidP="00147D83">
            <w:r>
              <w:t>(14824, 50, '2015-05-05 11:44:10'),</w:t>
            </w:r>
          </w:p>
          <w:p w:rsidR="0099030E" w:rsidRDefault="0099030E" w:rsidP="00147D83">
            <w:r>
              <w:t>(14825, 49, '2015-05-05 11:44:13'),</w:t>
            </w:r>
          </w:p>
          <w:p w:rsidR="0099030E" w:rsidRDefault="0099030E" w:rsidP="00147D83">
            <w:r>
              <w:t>(14826, 49, '2015-05-05 11:44:16'),</w:t>
            </w:r>
          </w:p>
          <w:p w:rsidR="0099030E" w:rsidRDefault="0099030E" w:rsidP="00147D83">
            <w:r>
              <w:t>(14827, 49, '2015-05-05 11:44:19'),</w:t>
            </w:r>
          </w:p>
          <w:p w:rsidR="0099030E" w:rsidRDefault="0099030E" w:rsidP="00147D83">
            <w:r>
              <w:t>(14828, 49, '2015-05-05 11:44:22'),</w:t>
            </w:r>
          </w:p>
          <w:p w:rsidR="0099030E" w:rsidRDefault="0099030E" w:rsidP="00147D83">
            <w:r>
              <w:t>(14829, 49, '2015-05-05 11:44:25'),</w:t>
            </w:r>
          </w:p>
          <w:p w:rsidR="0099030E" w:rsidRDefault="0099030E" w:rsidP="00147D83">
            <w:r>
              <w:t>(14830, 49, '2015-05-05 11:44:28'),</w:t>
            </w:r>
          </w:p>
          <w:p w:rsidR="0099030E" w:rsidRDefault="0099030E" w:rsidP="00147D83">
            <w:r>
              <w:t>(14831, 49, '2015-05-05 11:44:32'),</w:t>
            </w:r>
          </w:p>
          <w:p w:rsidR="0099030E" w:rsidRDefault="0099030E" w:rsidP="00147D83">
            <w:r>
              <w:t>(14832, 49, '2015-05-05 11:44:35'),</w:t>
            </w:r>
          </w:p>
          <w:p w:rsidR="0099030E" w:rsidRDefault="0099030E" w:rsidP="00147D83">
            <w:r>
              <w:t>(14833, 49, '2015-05-05 11:44:38'),</w:t>
            </w:r>
          </w:p>
          <w:p w:rsidR="0099030E" w:rsidRDefault="0099030E" w:rsidP="00147D83">
            <w:r>
              <w:t>(14834, 49, '2015-05-05 11:44:41'),</w:t>
            </w:r>
          </w:p>
          <w:p w:rsidR="0099030E" w:rsidRDefault="0099030E" w:rsidP="00147D83">
            <w:r>
              <w:t>(14835, 49, '2015-05-05 11:44:44'),</w:t>
            </w:r>
          </w:p>
          <w:p w:rsidR="0099030E" w:rsidRDefault="0099030E" w:rsidP="00147D83">
            <w:r>
              <w:t>(14836, 49, '2015-05-05 11:44:47'),</w:t>
            </w:r>
          </w:p>
          <w:p w:rsidR="0099030E" w:rsidRDefault="0099030E" w:rsidP="00147D83">
            <w:r>
              <w:t>(14837, 49, '2015-05-05 11:44:50'),</w:t>
            </w:r>
          </w:p>
          <w:p w:rsidR="0099030E" w:rsidRDefault="0099030E" w:rsidP="00147D83">
            <w:r>
              <w:t>(14838, 48, '2015-05-05 11:44:53'),</w:t>
            </w:r>
          </w:p>
          <w:p w:rsidR="0099030E" w:rsidRDefault="0099030E" w:rsidP="00147D83">
            <w:r>
              <w:t>(14839, 48, '2015-05-05 11:44:56'),</w:t>
            </w:r>
          </w:p>
          <w:p w:rsidR="0099030E" w:rsidRDefault="0099030E" w:rsidP="00147D83">
            <w:r>
              <w:t>(14840, 48, '2015-05-05 11:44:59'),</w:t>
            </w:r>
          </w:p>
          <w:p w:rsidR="0099030E" w:rsidRDefault="0099030E" w:rsidP="00147D83">
            <w:r>
              <w:t>(14841, 48, '2015-05-05 11:45:02'),</w:t>
            </w:r>
          </w:p>
          <w:p w:rsidR="0099030E" w:rsidRDefault="0099030E" w:rsidP="00147D83">
            <w:r>
              <w:t>(14842, 48, '2015-05-05 11:45:05'),</w:t>
            </w:r>
          </w:p>
          <w:p w:rsidR="0099030E" w:rsidRDefault="0099030E" w:rsidP="00147D83">
            <w:r>
              <w:t>(14843, 48, '2015-05-05 11:45:08'),</w:t>
            </w:r>
          </w:p>
          <w:p w:rsidR="0099030E" w:rsidRDefault="0099030E" w:rsidP="00147D83">
            <w:r>
              <w:t>(14844, 48, '2015-05-05 11:45:11'),</w:t>
            </w:r>
          </w:p>
          <w:p w:rsidR="0099030E" w:rsidRDefault="0099030E" w:rsidP="00147D83">
            <w:r>
              <w:t>(14845, 48, '2015-05-05 11:45:14'),</w:t>
            </w:r>
          </w:p>
          <w:p w:rsidR="0099030E" w:rsidRDefault="0099030E" w:rsidP="00147D83">
            <w:r>
              <w:t>(14846, 48, '2015-05-05 11:45:17'),</w:t>
            </w:r>
          </w:p>
          <w:p w:rsidR="0099030E" w:rsidRDefault="0099030E" w:rsidP="00147D83">
            <w:r>
              <w:t>(14847, 48, '2015-05-05 11:45:20'),</w:t>
            </w:r>
          </w:p>
          <w:p w:rsidR="0099030E" w:rsidRDefault="0099030E" w:rsidP="00147D83">
            <w:r>
              <w:t>(14848, 48, '2015-05-05 11:45:23'),</w:t>
            </w:r>
          </w:p>
          <w:p w:rsidR="0099030E" w:rsidRDefault="0099030E" w:rsidP="00147D83">
            <w:r>
              <w:t>(14849, 48, '2015-05-05 11:45:26'),</w:t>
            </w:r>
          </w:p>
          <w:p w:rsidR="0099030E" w:rsidRDefault="0099030E" w:rsidP="00147D83">
            <w:r>
              <w:t>(14850, 48, '2015-05-05 11:45:29'),</w:t>
            </w:r>
          </w:p>
          <w:p w:rsidR="0099030E" w:rsidRDefault="0099030E" w:rsidP="00147D83">
            <w:r>
              <w:t>(14851, 48, '2015-05-05 11:45:32'),</w:t>
            </w:r>
          </w:p>
          <w:p w:rsidR="0099030E" w:rsidRDefault="0099030E" w:rsidP="00147D83">
            <w:r>
              <w:t>(14852, 48, '2015-05-05 11:45:35'),</w:t>
            </w:r>
          </w:p>
          <w:p w:rsidR="0099030E" w:rsidRDefault="0099030E" w:rsidP="00147D83">
            <w:r>
              <w:t>(14853, 48, '2015-05-05 11:45:38'),</w:t>
            </w:r>
          </w:p>
          <w:p w:rsidR="0099030E" w:rsidRDefault="0099030E" w:rsidP="00147D83">
            <w:r>
              <w:t>(14854, 48, '2015-05-05 11:45:41'),</w:t>
            </w:r>
          </w:p>
          <w:p w:rsidR="0099030E" w:rsidRDefault="0099030E" w:rsidP="00147D83">
            <w:r>
              <w:t>(14855, 48, '2015-05-05 11:45:44'),</w:t>
            </w:r>
          </w:p>
          <w:p w:rsidR="0099030E" w:rsidRDefault="0099030E" w:rsidP="00147D83">
            <w:r>
              <w:t>(14856, 48, '2015-05-05 11:45:47'),</w:t>
            </w:r>
          </w:p>
          <w:p w:rsidR="0099030E" w:rsidRDefault="0099030E" w:rsidP="00147D83">
            <w:r>
              <w:t>(14857, 48, '2015-05-05 11:45:50'),</w:t>
            </w:r>
          </w:p>
          <w:p w:rsidR="0099030E" w:rsidRDefault="0099030E" w:rsidP="00147D83">
            <w:r>
              <w:t>(14858, 48, '2015-05-05 11:45:53'),</w:t>
            </w:r>
          </w:p>
          <w:p w:rsidR="0099030E" w:rsidRDefault="0099030E" w:rsidP="00147D83">
            <w:r>
              <w:t>(14859, 48, '2015-05-05 11:45:56'),</w:t>
            </w:r>
          </w:p>
          <w:p w:rsidR="0099030E" w:rsidRDefault="0099030E" w:rsidP="00147D83">
            <w:r>
              <w:t>(14860, 48, '2015-05-05 11:45:59'),</w:t>
            </w:r>
          </w:p>
          <w:p w:rsidR="0099030E" w:rsidRDefault="0099030E" w:rsidP="00147D83">
            <w:r>
              <w:t>(14861, 48, '2015-05-05 11:46:03'),</w:t>
            </w:r>
          </w:p>
          <w:p w:rsidR="0099030E" w:rsidRDefault="0099030E" w:rsidP="00147D83">
            <w:r>
              <w:t>(14862, 48, '2015-05-05 11:46:06'),</w:t>
            </w:r>
          </w:p>
          <w:p w:rsidR="0099030E" w:rsidRDefault="0099030E" w:rsidP="00147D83">
            <w:r>
              <w:t>(14863, 48, '2015-05-05 11:46:09'),</w:t>
            </w:r>
          </w:p>
          <w:p w:rsidR="0099030E" w:rsidRDefault="0099030E" w:rsidP="00147D83">
            <w:r>
              <w:t>(14864, 48, '2015-05-05 11:46:12'),</w:t>
            </w:r>
          </w:p>
          <w:p w:rsidR="0099030E" w:rsidRDefault="0099030E" w:rsidP="00147D83">
            <w:r>
              <w:t>(14865, 48, '2015-05-05 11:46:15'),</w:t>
            </w:r>
          </w:p>
          <w:p w:rsidR="0099030E" w:rsidRDefault="0099030E" w:rsidP="00147D83">
            <w:r>
              <w:t>(14866, 48, '2015-05-05 11:46:18'),</w:t>
            </w:r>
          </w:p>
          <w:p w:rsidR="0099030E" w:rsidRDefault="0099030E" w:rsidP="00147D83">
            <w:r>
              <w:t>(14867, 48, '2015-05-05 11:46:21'),</w:t>
            </w:r>
          </w:p>
          <w:p w:rsidR="0099030E" w:rsidRDefault="0099030E" w:rsidP="00147D83">
            <w:r>
              <w:t>(14868, 48, '2015-05-05 11:46:24'),</w:t>
            </w:r>
          </w:p>
          <w:p w:rsidR="0099030E" w:rsidRDefault="0099030E" w:rsidP="00147D83">
            <w:r>
              <w:t>(14869, 48, '2015-05-05 11:46:27'),</w:t>
            </w:r>
          </w:p>
          <w:p w:rsidR="0099030E" w:rsidRDefault="0099030E" w:rsidP="00147D83">
            <w:r>
              <w:t>(14870, 48, '2015-05-05 11:46:30'),</w:t>
            </w:r>
          </w:p>
          <w:p w:rsidR="0099030E" w:rsidRDefault="0099030E" w:rsidP="00147D83">
            <w:r>
              <w:t>(14871, 48, '2015-05-05 11:46:33'),</w:t>
            </w:r>
          </w:p>
          <w:p w:rsidR="0099030E" w:rsidRDefault="0099030E" w:rsidP="00147D83">
            <w:r>
              <w:t>(14872, 48, '2015-05-05 11:46:36'),</w:t>
            </w:r>
          </w:p>
          <w:p w:rsidR="0099030E" w:rsidRDefault="0099030E" w:rsidP="00147D83">
            <w:r>
              <w:t>(14873, 48, '2015-05-05 11:46:39'),</w:t>
            </w:r>
          </w:p>
          <w:p w:rsidR="0099030E" w:rsidRDefault="0099030E" w:rsidP="00147D83">
            <w:r>
              <w:t>(14874, 48, '2015-05-05 11:46:42'),</w:t>
            </w:r>
          </w:p>
          <w:p w:rsidR="0099030E" w:rsidRDefault="0099030E" w:rsidP="00147D83">
            <w:r>
              <w:t>(14875, 48, '2015-05-05 11:46:45'),</w:t>
            </w:r>
          </w:p>
          <w:p w:rsidR="0099030E" w:rsidRDefault="0099030E" w:rsidP="00147D83">
            <w:r>
              <w:t>(14876, 48, '2015-05-05 11:46:48'),</w:t>
            </w:r>
          </w:p>
          <w:p w:rsidR="0099030E" w:rsidRDefault="0099030E" w:rsidP="00147D83">
            <w:r>
              <w:t>(14877, 48, '2015-05-05 11:46:51'),</w:t>
            </w:r>
          </w:p>
          <w:p w:rsidR="0099030E" w:rsidRDefault="0099030E" w:rsidP="00147D83">
            <w:r>
              <w:t>(14878, 48, '2015-05-05 11:46:54'),</w:t>
            </w:r>
          </w:p>
          <w:p w:rsidR="0099030E" w:rsidRDefault="0099030E" w:rsidP="00147D83">
            <w:r>
              <w:t>(14879, 48, '2015-05-05 11:46:57'),</w:t>
            </w:r>
          </w:p>
          <w:p w:rsidR="0099030E" w:rsidRDefault="0099030E" w:rsidP="00147D83">
            <w:r>
              <w:t>(14880, 48, '2015-05-05 11:47:00'),</w:t>
            </w:r>
          </w:p>
          <w:p w:rsidR="0099030E" w:rsidRDefault="0099030E" w:rsidP="00147D83">
            <w:r>
              <w:t>(14881, 48, '2015-05-05 11:47:03'),</w:t>
            </w:r>
          </w:p>
          <w:p w:rsidR="0099030E" w:rsidRDefault="0099030E" w:rsidP="00147D83">
            <w:r>
              <w:t>(14882, 48, '2015-05-05 11:47:06'),</w:t>
            </w:r>
          </w:p>
          <w:p w:rsidR="0099030E" w:rsidRDefault="0099030E" w:rsidP="00147D83">
            <w:r>
              <w:t>(14883, 48, '2015-05-05 11:47:09'),</w:t>
            </w:r>
          </w:p>
          <w:p w:rsidR="0099030E" w:rsidRDefault="0099030E" w:rsidP="00147D83">
            <w:r>
              <w:t>(14884, 48, '2015-05-05 11:47:12'),</w:t>
            </w:r>
          </w:p>
          <w:p w:rsidR="0099030E" w:rsidRDefault="0099030E" w:rsidP="00147D83">
            <w:r>
              <w:t>(14885, 48, '2015-05-05 11:47:15'),</w:t>
            </w:r>
          </w:p>
          <w:p w:rsidR="0099030E" w:rsidRDefault="0099030E" w:rsidP="00147D83">
            <w:r>
              <w:t>(14886, 48, '2015-05-05 11:47:18'),</w:t>
            </w:r>
          </w:p>
          <w:p w:rsidR="0099030E" w:rsidRDefault="0099030E" w:rsidP="00147D83">
            <w:r>
              <w:t>(14887, 48, '2015-05-05 11:47:21'),</w:t>
            </w:r>
          </w:p>
          <w:p w:rsidR="0099030E" w:rsidRDefault="0099030E" w:rsidP="00147D83">
            <w:r>
              <w:t>(14888, 48, '2015-05-05 11:47:24'),</w:t>
            </w:r>
          </w:p>
          <w:p w:rsidR="0099030E" w:rsidRDefault="0099030E" w:rsidP="00147D83">
            <w:r>
              <w:t>(14889, 48, '2015-05-05 11:47:27'),</w:t>
            </w:r>
          </w:p>
          <w:p w:rsidR="0099030E" w:rsidRDefault="0099030E" w:rsidP="00147D83">
            <w:r>
              <w:t>(14890, 48, '2015-05-05 11:47:31'),</w:t>
            </w:r>
          </w:p>
          <w:p w:rsidR="0099030E" w:rsidRDefault="0099030E" w:rsidP="00147D83">
            <w:r>
              <w:t>(14891, 48, '2015-05-05 11:47:34'),</w:t>
            </w:r>
          </w:p>
          <w:p w:rsidR="0099030E" w:rsidRDefault="0099030E" w:rsidP="00147D83">
            <w:r>
              <w:t>(14892, 48, '2015-05-05 11:47:37'),</w:t>
            </w:r>
          </w:p>
          <w:p w:rsidR="0099030E" w:rsidRDefault="0099030E" w:rsidP="00147D83">
            <w:r>
              <w:t>(14893, 49, '2015-05-05 11:47:40'),</w:t>
            </w:r>
          </w:p>
          <w:p w:rsidR="0099030E" w:rsidRDefault="0099030E" w:rsidP="00147D83">
            <w:r>
              <w:t>(14894, 49, '2015-05-05 11:47:43'),</w:t>
            </w:r>
          </w:p>
          <w:p w:rsidR="0099030E" w:rsidRDefault="0099030E" w:rsidP="00147D83">
            <w:r>
              <w:t>(14895, 49, '2015-05-05 11:47:46'),</w:t>
            </w:r>
          </w:p>
          <w:p w:rsidR="0099030E" w:rsidRDefault="0099030E" w:rsidP="00147D83">
            <w:r>
              <w:t>(14896, 49, '2015-05-05 11:47:49'),</w:t>
            </w:r>
          </w:p>
          <w:p w:rsidR="0099030E" w:rsidRDefault="0099030E" w:rsidP="00147D83">
            <w:r>
              <w:t>(14897, 49, '2015-05-05 11:47:52'),</w:t>
            </w:r>
          </w:p>
          <w:p w:rsidR="0099030E" w:rsidRDefault="0099030E" w:rsidP="00147D83">
            <w:r>
              <w:t>(14898, 49, '2015-05-05 11:47:55'),</w:t>
            </w:r>
          </w:p>
          <w:p w:rsidR="0099030E" w:rsidRDefault="0099030E" w:rsidP="00147D83">
            <w:r>
              <w:t>(14899, 49, '2015-05-05 11:47:58'),</w:t>
            </w:r>
          </w:p>
          <w:p w:rsidR="0099030E" w:rsidRDefault="0099030E" w:rsidP="00147D83">
            <w:r>
              <w:t>(14900, 49, '2015-05-05 11:48:01'),</w:t>
            </w:r>
          </w:p>
          <w:p w:rsidR="0099030E" w:rsidRDefault="0099030E" w:rsidP="00147D83">
            <w:r>
              <w:t>(14901, 49, '2015-05-05 11:48:04'),</w:t>
            </w:r>
          </w:p>
          <w:p w:rsidR="0099030E" w:rsidRDefault="0099030E" w:rsidP="00147D83">
            <w:r>
              <w:t>(14902, 49, '2015-05-05 11:48:07'),</w:t>
            </w:r>
          </w:p>
          <w:p w:rsidR="0099030E" w:rsidRDefault="0099030E" w:rsidP="00147D83">
            <w:r>
              <w:t>(14903, 49, '2015-05-05 11:48:10'),</w:t>
            </w:r>
          </w:p>
          <w:p w:rsidR="0099030E" w:rsidRDefault="0099030E" w:rsidP="00147D83">
            <w:r>
              <w:t>(14904, 49, '2015-05-05 11:48:13'),</w:t>
            </w:r>
          </w:p>
          <w:p w:rsidR="0099030E" w:rsidRDefault="0099030E" w:rsidP="00147D83">
            <w:r>
              <w:t>(14905, 49, '2015-05-05 11:48:16'),</w:t>
            </w:r>
          </w:p>
          <w:p w:rsidR="0099030E" w:rsidRDefault="0099030E" w:rsidP="00147D83">
            <w:r>
              <w:t>(14906, 49, '2015-05-05 11:48:19'),</w:t>
            </w:r>
          </w:p>
          <w:p w:rsidR="0099030E" w:rsidRDefault="0099030E" w:rsidP="00147D83">
            <w:r>
              <w:t>(14907, 49, '2015-05-05 11:48:22'),</w:t>
            </w:r>
          </w:p>
          <w:p w:rsidR="0099030E" w:rsidRDefault="0099030E" w:rsidP="00147D83">
            <w:r>
              <w:t>(14908, 49, '2015-05-05 11:48:25'),</w:t>
            </w:r>
          </w:p>
          <w:p w:rsidR="0099030E" w:rsidRDefault="0099030E" w:rsidP="00147D83">
            <w:r>
              <w:t>(14909, 49, '2015-05-05 11:48:28'),</w:t>
            </w:r>
          </w:p>
          <w:p w:rsidR="0099030E" w:rsidRDefault="0099030E" w:rsidP="00147D83">
            <w:r>
              <w:t>(14910, 49, '2015-05-05 11:48:31'),</w:t>
            </w:r>
          </w:p>
          <w:p w:rsidR="0099030E" w:rsidRDefault="0099030E" w:rsidP="00147D83">
            <w:r>
              <w:t>(14911, 49, '2015-05-05 11:48:34'),</w:t>
            </w:r>
          </w:p>
          <w:p w:rsidR="0099030E" w:rsidRDefault="0099030E" w:rsidP="00147D83">
            <w:r>
              <w:t>(14912, 49, '2015-05-05 11:48:37'),</w:t>
            </w:r>
          </w:p>
          <w:p w:rsidR="0099030E" w:rsidRDefault="0099030E" w:rsidP="00147D83">
            <w:r>
              <w:t>(14913, 49, '2015-05-05 11:48:40'),</w:t>
            </w:r>
          </w:p>
          <w:p w:rsidR="0099030E" w:rsidRDefault="0099030E" w:rsidP="00147D83">
            <w:r>
              <w:t>(14914, 49, '2015-05-05 11:48:43'),</w:t>
            </w:r>
          </w:p>
          <w:p w:rsidR="0099030E" w:rsidRDefault="0099030E" w:rsidP="00147D83">
            <w:r>
              <w:t>(14915, 49, '2015-05-05 11:48:46'),</w:t>
            </w:r>
          </w:p>
          <w:p w:rsidR="0099030E" w:rsidRDefault="0099030E" w:rsidP="00147D83">
            <w:r>
              <w:t>(14916, 49, '2015-05-05 11:48:49'),</w:t>
            </w:r>
          </w:p>
          <w:p w:rsidR="0099030E" w:rsidRDefault="0099030E" w:rsidP="00147D83">
            <w:r>
              <w:t>(14917, 49, '2015-05-05 11:48:52'),</w:t>
            </w:r>
          </w:p>
          <w:p w:rsidR="0099030E" w:rsidRDefault="0099030E" w:rsidP="00147D83">
            <w:r>
              <w:t>(14918, 49, '2015-05-05 11:48:55'),</w:t>
            </w:r>
          </w:p>
          <w:p w:rsidR="0099030E" w:rsidRDefault="0099030E" w:rsidP="00147D83">
            <w:r>
              <w:t>(14919, 49, '2015-05-05 11:48:58'),</w:t>
            </w:r>
          </w:p>
          <w:p w:rsidR="0099030E" w:rsidRDefault="0099030E" w:rsidP="00147D83">
            <w:r>
              <w:t>(14920, 49, '2015-05-05 11:49:02'),</w:t>
            </w:r>
          </w:p>
          <w:p w:rsidR="0099030E" w:rsidRDefault="0099030E" w:rsidP="00147D83">
            <w:r>
              <w:t>(14921, 49, '2015-05-05 11:49:05'),</w:t>
            </w:r>
          </w:p>
          <w:p w:rsidR="0099030E" w:rsidRDefault="0099030E" w:rsidP="00147D83">
            <w:r>
              <w:t>(14922, 49, '2015-05-05 11:49:08'),</w:t>
            </w:r>
          </w:p>
          <w:p w:rsidR="0099030E" w:rsidRDefault="0099030E" w:rsidP="00147D83">
            <w:r>
              <w:t>(14923, 49, '2015-05-05 11:49:11'),</w:t>
            </w:r>
          </w:p>
          <w:p w:rsidR="0099030E" w:rsidRDefault="0099030E" w:rsidP="00147D83">
            <w:r>
              <w:t>(14924, 49, '2015-05-05 11:49:14'),</w:t>
            </w:r>
          </w:p>
          <w:p w:rsidR="0099030E" w:rsidRDefault="0099030E" w:rsidP="00147D83">
            <w:r>
              <w:t>(14925, 49, '2015-05-05 11:49:17'),</w:t>
            </w:r>
          </w:p>
          <w:p w:rsidR="0099030E" w:rsidRDefault="0099030E" w:rsidP="00147D83">
            <w:r>
              <w:t>(14926, 49, '2015-05-05 11:49:20'),</w:t>
            </w:r>
          </w:p>
          <w:p w:rsidR="0099030E" w:rsidRDefault="0099030E" w:rsidP="00147D83">
            <w:r>
              <w:t>(14927, 49, '2015-05-05 11:49:23'),</w:t>
            </w:r>
          </w:p>
          <w:p w:rsidR="0099030E" w:rsidRDefault="0099030E" w:rsidP="00147D83">
            <w:r>
              <w:t>(14928, 49, '2015-05-05 11:49:26'),</w:t>
            </w:r>
          </w:p>
          <w:p w:rsidR="0099030E" w:rsidRDefault="0099030E" w:rsidP="00147D83">
            <w:r>
              <w:t>(14929, 49, '2015-05-05 11:49:29'),</w:t>
            </w:r>
          </w:p>
          <w:p w:rsidR="0099030E" w:rsidRDefault="0099030E" w:rsidP="00147D83">
            <w:r>
              <w:t>(14930, 49, '2015-05-05 11:49:32'),</w:t>
            </w:r>
          </w:p>
          <w:p w:rsidR="0099030E" w:rsidRDefault="0099030E" w:rsidP="00147D83">
            <w:r>
              <w:t>(14931, 49, '2015-05-05 11:49:35'),</w:t>
            </w:r>
          </w:p>
          <w:p w:rsidR="0099030E" w:rsidRDefault="0099030E" w:rsidP="00147D83">
            <w:r>
              <w:t>(14932, 49, '2015-05-05 11:49:38'),</w:t>
            </w:r>
          </w:p>
          <w:p w:rsidR="0099030E" w:rsidRDefault="0099030E" w:rsidP="00147D83">
            <w:r>
              <w:t>(14933, 49, '2015-05-05 11:49:41'),</w:t>
            </w:r>
          </w:p>
          <w:p w:rsidR="0099030E" w:rsidRDefault="0099030E" w:rsidP="00147D83">
            <w:r>
              <w:t>(14934, 49, '2015-05-05 11:49:44'),</w:t>
            </w:r>
          </w:p>
          <w:p w:rsidR="0099030E" w:rsidRDefault="0099030E" w:rsidP="00147D83">
            <w:r>
              <w:t>(14935, 49, '2015-05-05 11:49:47'),</w:t>
            </w:r>
          </w:p>
          <w:p w:rsidR="0099030E" w:rsidRDefault="0099030E" w:rsidP="00147D83">
            <w:r>
              <w:t>(14936, 49, '2015-05-05 11:49:50'),</w:t>
            </w:r>
          </w:p>
          <w:p w:rsidR="0099030E" w:rsidRDefault="0099030E" w:rsidP="00147D83">
            <w:r>
              <w:t>(14937, 49, '2015-05-05 11:49:53'),</w:t>
            </w:r>
          </w:p>
          <w:p w:rsidR="0099030E" w:rsidRDefault="0099030E" w:rsidP="00147D83">
            <w:r>
              <w:t>(14938, 49, '2015-05-05 11:49:56'),</w:t>
            </w:r>
          </w:p>
          <w:p w:rsidR="0099030E" w:rsidRDefault="0099030E" w:rsidP="00147D83">
            <w:r>
              <w:t>(14939, 49, '2015-05-05 11:49:59'),</w:t>
            </w:r>
          </w:p>
          <w:p w:rsidR="0099030E" w:rsidRDefault="0099030E" w:rsidP="00147D83">
            <w:r>
              <w:t>(14940, 49, '2015-05-05 11:50:02'),</w:t>
            </w:r>
          </w:p>
          <w:p w:rsidR="0099030E" w:rsidRDefault="0099030E" w:rsidP="00147D83">
            <w:r>
              <w:t>(14941, 49, '2015-05-05 11:50:05'),</w:t>
            </w:r>
          </w:p>
          <w:p w:rsidR="0099030E" w:rsidRDefault="0099030E" w:rsidP="00147D83">
            <w:r>
              <w:t>(14942, 49, '2015-05-05 11:50:08'),</w:t>
            </w:r>
          </w:p>
          <w:p w:rsidR="0099030E" w:rsidRDefault="0099030E" w:rsidP="00147D83">
            <w:r>
              <w:t>(14943, 49, '2015-05-05 11:50:11'),</w:t>
            </w:r>
          </w:p>
          <w:p w:rsidR="0099030E" w:rsidRDefault="0099030E" w:rsidP="00147D83">
            <w:r>
              <w:t>(14944, 49, '2015-05-05 11:50:14'),</w:t>
            </w:r>
          </w:p>
          <w:p w:rsidR="0099030E" w:rsidRDefault="0099030E" w:rsidP="00147D83">
            <w:r>
              <w:t>(14945, 49, '2015-05-05 11:50:17'),</w:t>
            </w:r>
          </w:p>
          <w:p w:rsidR="0099030E" w:rsidRDefault="0099030E" w:rsidP="00147D83">
            <w:r>
              <w:t>(14946, 49, '2015-05-05 11:50:20'),</w:t>
            </w:r>
          </w:p>
          <w:p w:rsidR="0099030E" w:rsidRDefault="0099030E" w:rsidP="00147D83">
            <w:r>
              <w:t>(14947, 49, '2015-05-05 11:50:23'),</w:t>
            </w:r>
          </w:p>
          <w:p w:rsidR="0099030E" w:rsidRDefault="0099030E" w:rsidP="00147D83">
            <w:r>
              <w:t>(14948, 49, '2015-05-05 11:50:26'),</w:t>
            </w:r>
          </w:p>
          <w:p w:rsidR="0099030E" w:rsidRDefault="0099030E" w:rsidP="00147D83">
            <w:r>
              <w:t>(14949, 49, '2015-05-05 11:50:29'),</w:t>
            </w:r>
          </w:p>
          <w:p w:rsidR="0099030E" w:rsidRDefault="0099030E" w:rsidP="00147D83">
            <w:r>
              <w:t>(14950, 49, '2015-05-05 11:50:33'),</w:t>
            </w:r>
          </w:p>
          <w:p w:rsidR="0099030E" w:rsidRDefault="0099030E" w:rsidP="00147D83">
            <w:r>
              <w:t>(14951, 49, '2015-05-05 11:50:36'),</w:t>
            </w:r>
          </w:p>
          <w:p w:rsidR="0099030E" w:rsidRDefault="0099030E" w:rsidP="00147D83">
            <w:r>
              <w:t>(14952, 49, '2015-05-05 11:50:39'),</w:t>
            </w:r>
          </w:p>
          <w:p w:rsidR="0099030E" w:rsidRDefault="0099030E" w:rsidP="00147D83">
            <w:r>
              <w:t>(14953, 49, '2015-05-05 11:50:42'),</w:t>
            </w:r>
          </w:p>
          <w:p w:rsidR="0099030E" w:rsidRDefault="0099030E" w:rsidP="00147D83">
            <w:r>
              <w:t>(14954, 49, '2015-05-05 11:50:45'),</w:t>
            </w:r>
          </w:p>
          <w:p w:rsidR="0099030E" w:rsidRDefault="0099030E" w:rsidP="00147D83">
            <w:r>
              <w:t>(14955, 49, '2015-05-05 11:50:48'),</w:t>
            </w:r>
          </w:p>
          <w:p w:rsidR="0099030E" w:rsidRDefault="0099030E" w:rsidP="00147D83">
            <w:r>
              <w:t>(14956, 49, '2015-05-05 11:50:51'),</w:t>
            </w:r>
          </w:p>
          <w:p w:rsidR="0099030E" w:rsidRDefault="0099030E" w:rsidP="00147D83">
            <w:r>
              <w:t>(14957, 49, '2015-05-05 11:50:54'),</w:t>
            </w:r>
          </w:p>
          <w:p w:rsidR="0099030E" w:rsidRDefault="0099030E" w:rsidP="00147D83">
            <w:r>
              <w:t>(14958, 49, '2015-05-05 11:50:57'),</w:t>
            </w:r>
          </w:p>
          <w:p w:rsidR="0099030E" w:rsidRDefault="0099030E" w:rsidP="00147D83">
            <w:r>
              <w:t>(14959, 49, '2015-05-05 11:51:00'),</w:t>
            </w:r>
          </w:p>
          <w:p w:rsidR="0099030E" w:rsidRDefault="0099030E" w:rsidP="00147D83">
            <w:r>
              <w:t>(14960, 49, '2015-05-05 11:51:03'),</w:t>
            </w:r>
          </w:p>
          <w:p w:rsidR="0099030E" w:rsidRDefault="0099030E" w:rsidP="00147D83">
            <w:r>
              <w:t>(14961, 49, '2015-05-05 11:51:06'),</w:t>
            </w:r>
          </w:p>
          <w:p w:rsidR="0099030E" w:rsidRDefault="0099030E" w:rsidP="00147D83">
            <w:r>
              <w:t>(14962, 49, '2015-05-05 11:51:09'),</w:t>
            </w:r>
          </w:p>
          <w:p w:rsidR="0099030E" w:rsidRDefault="0099030E" w:rsidP="00147D83">
            <w:r>
              <w:t>(14963, 49, '2015-05-05 11:51:12'),</w:t>
            </w:r>
          </w:p>
          <w:p w:rsidR="0099030E" w:rsidRDefault="0099030E" w:rsidP="00147D83">
            <w:r>
              <w:t>(14964, 49, '2015-05-05 11:51:15'),</w:t>
            </w:r>
          </w:p>
          <w:p w:rsidR="0099030E" w:rsidRDefault="0099030E" w:rsidP="00147D83">
            <w:r>
              <w:t>(14965, 49, '2015-05-05 11:51:18'),</w:t>
            </w:r>
          </w:p>
          <w:p w:rsidR="0099030E" w:rsidRDefault="0099030E" w:rsidP="00147D83">
            <w:r>
              <w:t>(14966, 49, '2015-05-05 11:51:21'),</w:t>
            </w:r>
          </w:p>
          <w:p w:rsidR="0099030E" w:rsidRDefault="0099030E" w:rsidP="00147D83">
            <w:r>
              <w:t>(14967, 49, '2015-05-05 11:51:24'),</w:t>
            </w:r>
          </w:p>
          <w:p w:rsidR="0099030E" w:rsidRDefault="0099030E" w:rsidP="00147D83">
            <w:r>
              <w:t>(14968, 49, '2015-05-05 11:51:27'),</w:t>
            </w:r>
          </w:p>
          <w:p w:rsidR="0099030E" w:rsidRDefault="0099030E" w:rsidP="00147D83">
            <w:r>
              <w:t>(14969, 49, '2015-05-05 11:51:30'),</w:t>
            </w:r>
          </w:p>
          <w:p w:rsidR="0099030E" w:rsidRDefault="0099030E" w:rsidP="00147D83">
            <w:r>
              <w:t>(14970, 49, '2015-05-05 11:51:33'),</w:t>
            </w:r>
          </w:p>
          <w:p w:rsidR="0099030E" w:rsidRDefault="0099030E" w:rsidP="00147D83">
            <w:r>
              <w:t>(14971, 49, '2015-05-05 11:51:36'),</w:t>
            </w:r>
          </w:p>
          <w:p w:rsidR="0099030E" w:rsidRDefault="0099030E" w:rsidP="00147D83">
            <w:r>
              <w:t>(14972, 49, '2015-05-05 11:51:39'),</w:t>
            </w:r>
          </w:p>
          <w:p w:rsidR="0099030E" w:rsidRDefault="0099030E" w:rsidP="00147D83">
            <w:r>
              <w:t>(14973, 49, '2015-05-05 11:51:42'),</w:t>
            </w:r>
          </w:p>
          <w:p w:rsidR="0099030E" w:rsidRDefault="0099030E" w:rsidP="00147D83">
            <w:r>
              <w:t>(14974, 49, '2015-05-05 11:51:45'),</w:t>
            </w:r>
          </w:p>
          <w:p w:rsidR="0099030E" w:rsidRDefault="0099030E" w:rsidP="00147D83">
            <w:r>
              <w:t>(14975, 49, '2015-05-05 11:51:48'),</w:t>
            </w:r>
          </w:p>
          <w:p w:rsidR="0099030E" w:rsidRDefault="0099030E" w:rsidP="00147D83">
            <w:r>
              <w:t>(14976, 49, '2015-05-05 11:51:51'),</w:t>
            </w:r>
          </w:p>
          <w:p w:rsidR="0099030E" w:rsidRDefault="0099030E" w:rsidP="00147D83">
            <w:r>
              <w:t>(14977, 49, '2015-05-05 11:51:54'),</w:t>
            </w:r>
          </w:p>
          <w:p w:rsidR="0099030E" w:rsidRDefault="0099030E" w:rsidP="00147D83">
            <w:r>
              <w:t>(14978, 49, '2015-05-05 11:51:57'),</w:t>
            </w:r>
          </w:p>
          <w:p w:rsidR="0099030E" w:rsidRDefault="0099030E" w:rsidP="00147D83">
            <w:r>
              <w:t>(14979, 49, '2015-05-05 11:52:00'),</w:t>
            </w:r>
          </w:p>
          <w:p w:rsidR="0099030E" w:rsidRDefault="0099030E" w:rsidP="00147D83">
            <w:r>
              <w:t>(14980, 49, '2015-05-05 11:52:04'),</w:t>
            </w:r>
          </w:p>
          <w:p w:rsidR="0099030E" w:rsidRDefault="0099030E" w:rsidP="00147D83">
            <w:r>
              <w:t>(14981, 49, '2015-05-05 11:52:07'),</w:t>
            </w:r>
          </w:p>
          <w:p w:rsidR="0099030E" w:rsidRDefault="0099030E" w:rsidP="00147D83">
            <w:r>
              <w:t>(14982, 49, '2015-05-05 11:52:10'),</w:t>
            </w:r>
          </w:p>
          <w:p w:rsidR="0099030E" w:rsidRDefault="0099030E" w:rsidP="00147D83">
            <w:r>
              <w:t>(14983, 49, '2015-05-05 11:52:13'),</w:t>
            </w:r>
          </w:p>
          <w:p w:rsidR="0099030E" w:rsidRDefault="0099030E" w:rsidP="00147D83">
            <w:r>
              <w:t>(14984, 49, '2015-05-05 11:52:16'),</w:t>
            </w:r>
          </w:p>
          <w:p w:rsidR="0099030E" w:rsidRDefault="0099030E" w:rsidP="00147D83">
            <w:r>
              <w:t>(14985, 49, '2015-05-05 11:52:19'),</w:t>
            </w:r>
          </w:p>
          <w:p w:rsidR="0099030E" w:rsidRDefault="0099030E" w:rsidP="00147D83">
            <w:r>
              <w:t>(14986, 49, '2015-05-05 11:52:22'),</w:t>
            </w:r>
          </w:p>
          <w:p w:rsidR="0099030E" w:rsidRDefault="0099030E" w:rsidP="00147D83">
            <w:r>
              <w:t>(14987, 49, '2015-05-05 11:52:25'),</w:t>
            </w:r>
          </w:p>
          <w:p w:rsidR="0099030E" w:rsidRDefault="0099030E" w:rsidP="00147D83">
            <w:r>
              <w:t>(14988, 49, '2015-05-05 11:52:28'),</w:t>
            </w:r>
          </w:p>
          <w:p w:rsidR="0099030E" w:rsidRDefault="0099030E" w:rsidP="00147D83">
            <w:r>
              <w:t>(14989, 49, '2015-05-05 11:52:31'),</w:t>
            </w:r>
          </w:p>
          <w:p w:rsidR="0099030E" w:rsidRDefault="0099030E" w:rsidP="00147D83">
            <w:r>
              <w:t>(14990, 50, '2015-05-05 11:52:34'),</w:t>
            </w:r>
          </w:p>
          <w:p w:rsidR="0099030E" w:rsidRDefault="0099030E" w:rsidP="00147D83">
            <w:r>
              <w:t>(14991, 50, '2015-05-05 11:52:37'),</w:t>
            </w:r>
          </w:p>
          <w:p w:rsidR="0099030E" w:rsidRDefault="0099030E" w:rsidP="00147D83">
            <w:r>
              <w:t>(14992, 50, '2015-05-05 11:52:40'),</w:t>
            </w:r>
          </w:p>
          <w:p w:rsidR="0099030E" w:rsidRDefault="0099030E" w:rsidP="00147D83">
            <w:r>
              <w:t>(14993, 50, '2015-05-05 11:52:43'),</w:t>
            </w:r>
          </w:p>
          <w:p w:rsidR="0099030E" w:rsidRDefault="0099030E" w:rsidP="00147D83">
            <w:r>
              <w:t>(14994, 50, '2015-05-05 11:52:46'),</w:t>
            </w:r>
          </w:p>
          <w:p w:rsidR="0099030E" w:rsidRDefault="0099030E" w:rsidP="00147D83">
            <w:r>
              <w:t>(14995, 50, '2015-05-05 11:52:49'),</w:t>
            </w:r>
          </w:p>
          <w:p w:rsidR="0099030E" w:rsidRDefault="0099030E" w:rsidP="00147D83">
            <w:r>
              <w:t>(14996, 50, '2015-05-05 11:52:52'),</w:t>
            </w:r>
          </w:p>
          <w:p w:rsidR="0099030E" w:rsidRDefault="0099030E" w:rsidP="00147D83">
            <w:r>
              <w:t>(14997, 51, '2015-05-05 11:52:55'),</w:t>
            </w:r>
          </w:p>
          <w:p w:rsidR="0099030E" w:rsidRDefault="0099030E" w:rsidP="00147D83">
            <w:r>
              <w:t>(14998, 51, '2015-05-05 11:52:58'),</w:t>
            </w:r>
          </w:p>
          <w:p w:rsidR="0099030E" w:rsidRDefault="0099030E" w:rsidP="00147D83">
            <w:r>
              <w:t>(14999, 51, '2015-05-05 11:53:01'),</w:t>
            </w:r>
          </w:p>
          <w:p w:rsidR="0099030E" w:rsidRDefault="0099030E" w:rsidP="00147D83">
            <w:r>
              <w:t>(15000, 51, '2015-05-05 11:53:04'),</w:t>
            </w:r>
          </w:p>
          <w:p w:rsidR="0099030E" w:rsidRDefault="0099030E" w:rsidP="00147D83">
            <w:r>
              <w:t>(15001, 53, '2015-05-05 11:53:07'),</w:t>
            </w:r>
          </w:p>
          <w:p w:rsidR="0099030E" w:rsidRDefault="0099030E" w:rsidP="00147D83">
            <w:r>
              <w:t>(15002, 53, '2015-05-05 11:53:10'),</w:t>
            </w:r>
          </w:p>
          <w:p w:rsidR="0099030E" w:rsidRDefault="0099030E" w:rsidP="00147D83">
            <w:r>
              <w:t>(15003, 53, '2015-05-05 11:53:13'),</w:t>
            </w:r>
          </w:p>
          <w:p w:rsidR="0099030E" w:rsidRDefault="0099030E" w:rsidP="00147D83">
            <w:r>
              <w:t>(15004, 53, '2015-05-05 11:53:16'),</w:t>
            </w:r>
          </w:p>
          <w:p w:rsidR="0099030E" w:rsidRDefault="0099030E" w:rsidP="00147D83">
            <w:r>
              <w:t>(15005, 53, '2015-05-05 11:53:19'),</w:t>
            </w:r>
          </w:p>
          <w:p w:rsidR="0099030E" w:rsidRDefault="0099030E" w:rsidP="00147D83">
            <w:r>
              <w:t>(15006, 53, '2015-05-05 11:53:22'),</w:t>
            </w:r>
          </w:p>
          <w:p w:rsidR="0099030E" w:rsidRDefault="0099030E" w:rsidP="00147D83">
            <w:r>
              <w:t>(15007, 53, '2015-05-05 11:53:25'),</w:t>
            </w:r>
          </w:p>
          <w:p w:rsidR="0099030E" w:rsidRDefault="0099030E" w:rsidP="00147D83">
            <w:r>
              <w:t>(15008, 53, '2015-05-05 11:53:28'),</w:t>
            </w:r>
          </w:p>
          <w:p w:rsidR="0099030E" w:rsidRDefault="0099030E" w:rsidP="00147D83">
            <w:r>
              <w:t>(15009, 53, '2015-05-05 11:53:31'),</w:t>
            </w:r>
          </w:p>
          <w:p w:rsidR="0099030E" w:rsidRDefault="0099030E" w:rsidP="00147D83">
            <w:r>
              <w:t>(15010, 53, '2015-05-05 11:53:35'),</w:t>
            </w:r>
          </w:p>
          <w:p w:rsidR="0099030E" w:rsidRDefault="0099030E" w:rsidP="00147D83">
            <w:r>
              <w:t>(15011, 53, '2015-05-05 11:53:38'),</w:t>
            </w:r>
          </w:p>
          <w:p w:rsidR="0099030E" w:rsidRDefault="0099030E" w:rsidP="00147D83">
            <w:r>
              <w:t>(15012, 53, '2015-05-05 11:53:41'),</w:t>
            </w:r>
          </w:p>
          <w:p w:rsidR="0099030E" w:rsidRDefault="0099030E" w:rsidP="00147D83">
            <w:r>
              <w:t>(15013, 53, '2015-05-05 11:53:44'),</w:t>
            </w:r>
          </w:p>
          <w:p w:rsidR="0099030E" w:rsidRDefault="0099030E" w:rsidP="00147D83">
            <w:r>
              <w:t>(15014, 53, '2015-05-05 11:53:47'),</w:t>
            </w:r>
          </w:p>
          <w:p w:rsidR="0099030E" w:rsidRDefault="0099030E" w:rsidP="00147D83">
            <w:r>
              <w:t>(15015, 54, '2015-05-05 11:53:50'),</w:t>
            </w:r>
          </w:p>
          <w:p w:rsidR="0099030E" w:rsidRDefault="0099030E" w:rsidP="00147D83">
            <w:r>
              <w:t>(15016, 54, '2015-05-05 11:53:53'),</w:t>
            </w:r>
          </w:p>
          <w:p w:rsidR="0099030E" w:rsidRDefault="0099030E" w:rsidP="00147D83">
            <w:r>
              <w:t>(15017, 54, '2015-05-05 11:53:56'),</w:t>
            </w:r>
          </w:p>
          <w:p w:rsidR="0099030E" w:rsidRDefault="0099030E" w:rsidP="00147D83">
            <w:r>
              <w:t>(15018, 54, '2015-05-05 11:53:59'),</w:t>
            </w:r>
          </w:p>
          <w:p w:rsidR="0099030E" w:rsidRDefault="0099030E" w:rsidP="00147D83">
            <w:r>
              <w:t>(15019, 54, '2015-05-05 11:54:02'),</w:t>
            </w:r>
          </w:p>
          <w:p w:rsidR="0099030E" w:rsidRDefault="0099030E" w:rsidP="00147D83">
            <w:r>
              <w:t>(15020, 54, '2015-05-05 11:54:05'),</w:t>
            </w:r>
          </w:p>
          <w:p w:rsidR="0099030E" w:rsidRDefault="0099030E" w:rsidP="00147D83">
            <w:r>
              <w:t>(15021, 54, '2015-05-05 11:54:08'),</w:t>
            </w:r>
          </w:p>
          <w:p w:rsidR="0099030E" w:rsidRDefault="0099030E" w:rsidP="00147D83">
            <w:r>
              <w:t>(15022, 54, '2015-05-05 11:54:11'),</w:t>
            </w:r>
          </w:p>
          <w:p w:rsidR="0099030E" w:rsidRDefault="0099030E" w:rsidP="00147D83">
            <w:r>
              <w:t>(15023, 54, '2015-05-05 11:54:14'),</w:t>
            </w:r>
          </w:p>
          <w:p w:rsidR="0099030E" w:rsidRDefault="0099030E" w:rsidP="00147D83">
            <w:r>
              <w:t>(15024, 54, '2015-05-05 11:54:17'),</w:t>
            </w:r>
          </w:p>
          <w:p w:rsidR="0099030E" w:rsidRDefault="0099030E" w:rsidP="00147D83">
            <w:r>
              <w:t>(15025, 54, '2015-05-05 11:54:20'),</w:t>
            </w:r>
          </w:p>
          <w:p w:rsidR="0099030E" w:rsidRDefault="0099030E" w:rsidP="00147D83">
            <w:r>
              <w:t>(15026, 54, '2015-05-05 11:54:23'),</w:t>
            </w:r>
          </w:p>
          <w:p w:rsidR="0099030E" w:rsidRDefault="0099030E" w:rsidP="00147D83">
            <w:r>
              <w:t>(15027, 54, '2015-05-05 11:54:26'),</w:t>
            </w:r>
          </w:p>
          <w:p w:rsidR="0099030E" w:rsidRDefault="0099030E" w:rsidP="00147D83">
            <w:r>
              <w:t>(15028, 55, '2015-05-05 11:54:29'),</w:t>
            </w:r>
          </w:p>
          <w:p w:rsidR="0099030E" w:rsidRDefault="0099030E" w:rsidP="00147D83">
            <w:r>
              <w:t>(15029, 55, '2015-05-05 11:54:32'),</w:t>
            </w:r>
          </w:p>
          <w:p w:rsidR="0099030E" w:rsidRDefault="0099030E" w:rsidP="00147D83">
            <w:r>
              <w:t>(15030, 55, '2015-05-05 11:54:35'),</w:t>
            </w:r>
          </w:p>
          <w:p w:rsidR="0099030E" w:rsidRDefault="0099030E" w:rsidP="00147D83">
            <w:r>
              <w:t>(15031, 55, '2015-05-05 11:54:38'),</w:t>
            </w:r>
          </w:p>
          <w:p w:rsidR="0099030E" w:rsidRDefault="0099030E" w:rsidP="00147D83">
            <w:r>
              <w:t>(15032, 55, '2015-05-05 11:54:41'),</w:t>
            </w:r>
          </w:p>
          <w:p w:rsidR="0099030E" w:rsidRDefault="0099030E" w:rsidP="00147D83">
            <w:r>
              <w:t>(15033, 56, '2015-05-05 11:54:44'),</w:t>
            </w:r>
          </w:p>
          <w:p w:rsidR="0099030E" w:rsidRDefault="0099030E" w:rsidP="00147D83">
            <w:r>
              <w:t>(15034, 56, '2015-05-05 11:54:47'),</w:t>
            </w:r>
          </w:p>
          <w:p w:rsidR="0099030E" w:rsidRDefault="0099030E" w:rsidP="00147D83">
            <w:r>
              <w:t>(15035, 57, '2015-05-05 11:54:50'),</w:t>
            </w:r>
          </w:p>
          <w:p w:rsidR="0099030E" w:rsidRDefault="0099030E" w:rsidP="00147D83">
            <w:r>
              <w:t>(15036, 57, '2015-05-05 11:54:53'),</w:t>
            </w:r>
          </w:p>
          <w:p w:rsidR="0099030E" w:rsidRDefault="0099030E" w:rsidP="00147D83">
            <w:r>
              <w:t>(15037, 58, '2015-05-05 11:54:56'),</w:t>
            </w:r>
          </w:p>
          <w:p w:rsidR="0099030E" w:rsidRDefault="0099030E" w:rsidP="00147D83">
            <w:r>
              <w:t>(15038, 59, '2015-05-05 11:54:59'),</w:t>
            </w:r>
          </w:p>
          <w:p w:rsidR="0099030E" w:rsidRDefault="0099030E" w:rsidP="00147D83">
            <w:r>
              <w:t>(15039, 59, '2015-05-05 11:55:02'),</w:t>
            </w:r>
          </w:p>
          <w:p w:rsidR="0099030E" w:rsidRDefault="0099030E" w:rsidP="00147D83">
            <w:r>
              <w:t>(15040, 59, '2015-05-05 11:55:06'),</w:t>
            </w:r>
          </w:p>
          <w:p w:rsidR="0099030E" w:rsidRDefault="0099030E" w:rsidP="00147D83">
            <w:r>
              <w:t>(15041, 59, '2015-05-05 11:55:09'),</w:t>
            </w:r>
          </w:p>
          <w:p w:rsidR="0099030E" w:rsidRDefault="0099030E" w:rsidP="00147D83">
            <w:r>
              <w:t>(15042, 59, '2015-05-05 11:55:12'),</w:t>
            </w:r>
          </w:p>
          <w:p w:rsidR="0099030E" w:rsidRDefault="0099030E" w:rsidP="00147D83">
            <w:r>
              <w:t>(15043, 59, '2015-05-05 11:55:15'),</w:t>
            </w:r>
          </w:p>
          <w:p w:rsidR="0099030E" w:rsidRDefault="0099030E" w:rsidP="00147D83">
            <w:r>
              <w:t>(15044, 59, '2015-05-05 11:55:18'),</w:t>
            </w:r>
          </w:p>
          <w:p w:rsidR="0099030E" w:rsidRDefault="0099030E" w:rsidP="00147D83">
            <w:r>
              <w:t>(15045, 59, '2015-05-05 11:55:21'),</w:t>
            </w:r>
          </w:p>
          <w:p w:rsidR="0099030E" w:rsidRDefault="0099030E" w:rsidP="00147D83">
            <w:r>
              <w:t>(15046, 59, '2015-05-05 11:55:24'),</w:t>
            </w:r>
          </w:p>
          <w:p w:rsidR="0099030E" w:rsidRDefault="0099030E" w:rsidP="00147D83">
            <w:r>
              <w:t>(15047, 59, '2015-05-05 11:55:27'),</w:t>
            </w:r>
          </w:p>
          <w:p w:rsidR="0099030E" w:rsidRDefault="0099030E" w:rsidP="00147D83">
            <w:r>
              <w:t>(15048, 59, '2015-05-05 11:55:30'),</w:t>
            </w:r>
          </w:p>
          <w:p w:rsidR="0099030E" w:rsidRDefault="0099030E" w:rsidP="00147D83">
            <w:r>
              <w:t>(15049, 59, '2015-05-05 11:55:33'),</w:t>
            </w:r>
          </w:p>
          <w:p w:rsidR="0099030E" w:rsidRDefault="0099030E" w:rsidP="00147D83">
            <w:r>
              <w:t>(15050, 59, '2015-05-05 11:55:36'),</w:t>
            </w:r>
          </w:p>
          <w:p w:rsidR="0099030E" w:rsidRDefault="0099030E" w:rsidP="00147D83">
            <w:r>
              <w:t>(15051, 59, '2015-05-05 11:55:39'),</w:t>
            </w:r>
          </w:p>
          <w:p w:rsidR="0099030E" w:rsidRDefault="0099030E" w:rsidP="00147D83">
            <w:r>
              <w:t>(15052, 59, '2015-05-05 11:55:42'),</w:t>
            </w:r>
          </w:p>
          <w:p w:rsidR="0099030E" w:rsidRDefault="0099030E" w:rsidP="00147D83">
            <w:r>
              <w:t>(15053, 59, '2015-05-05 11:55:45'),</w:t>
            </w:r>
          </w:p>
          <w:p w:rsidR="0099030E" w:rsidRDefault="0099030E" w:rsidP="00147D83">
            <w:r>
              <w:t>(15054, 59, '2015-05-05 11:55:48'),</w:t>
            </w:r>
          </w:p>
          <w:p w:rsidR="0099030E" w:rsidRDefault="0099030E" w:rsidP="00147D83">
            <w:r>
              <w:t>(15055, 59, '2015-05-05 11:55:51'),</w:t>
            </w:r>
          </w:p>
          <w:p w:rsidR="0099030E" w:rsidRDefault="0099030E" w:rsidP="00147D83">
            <w:r>
              <w:t>(15056, 58, '2015-05-05 11:55:54'),</w:t>
            </w:r>
          </w:p>
          <w:p w:rsidR="0099030E" w:rsidRDefault="0099030E" w:rsidP="00147D83">
            <w:r>
              <w:t>(15057, 57, '2015-05-05 11:55:57'),</w:t>
            </w:r>
          </w:p>
          <w:p w:rsidR="0099030E" w:rsidRDefault="0099030E" w:rsidP="00147D83">
            <w:r>
              <w:t>(15058, 57, '2015-05-05 11:56:00'),</w:t>
            </w:r>
          </w:p>
          <w:p w:rsidR="0099030E" w:rsidRDefault="0099030E" w:rsidP="00147D83">
            <w:r>
              <w:t>(15059, 57, '2015-05-05 11:56:03'),</w:t>
            </w:r>
          </w:p>
          <w:p w:rsidR="0099030E" w:rsidRDefault="0099030E" w:rsidP="00147D83">
            <w:r>
              <w:t>(15060, 56, '2015-05-05 11:56:06'),</w:t>
            </w:r>
          </w:p>
          <w:p w:rsidR="0099030E" w:rsidRDefault="0099030E" w:rsidP="00147D83">
            <w:r>
              <w:t>(15061, 55, '2015-05-05 11:56:09'),</w:t>
            </w:r>
          </w:p>
          <w:p w:rsidR="0099030E" w:rsidRDefault="0099030E" w:rsidP="00147D83">
            <w:r>
              <w:t>(15062, 55, '2015-05-05 11:56:12'),</w:t>
            </w:r>
          </w:p>
          <w:p w:rsidR="0099030E" w:rsidRDefault="0099030E" w:rsidP="00147D83">
            <w:r>
              <w:t>(15063, 54, '2015-05-05 11:56:15'),</w:t>
            </w:r>
          </w:p>
          <w:p w:rsidR="0099030E" w:rsidRDefault="0099030E" w:rsidP="00147D83">
            <w:r>
              <w:t>(15064, 54, '2015-05-05 11:56:18'),</w:t>
            </w:r>
          </w:p>
          <w:p w:rsidR="0099030E" w:rsidRDefault="0099030E" w:rsidP="00147D83">
            <w:r>
              <w:t>(15065, 54, '2015-05-05 11:56:21'),</w:t>
            </w:r>
          </w:p>
          <w:p w:rsidR="0099030E" w:rsidRDefault="0099030E" w:rsidP="00147D83">
            <w:r>
              <w:t>(15066, 54, '2015-05-05 11:56:24'),</w:t>
            </w:r>
          </w:p>
          <w:p w:rsidR="0099030E" w:rsidRDefault="0099030E" w:rsidP="00147D83">
            <w:r>
              <w:t>(15067, 53, '2015-05-05 11:56:27'),</w:t>
            </w:r>
          </w:p>
          <w:p w:rsidR="0099030E" w:rsidRDefault="0099030E" w:rsidP="00147D83">
            <w:r>
              <w:t>(15068, 53, '2015-05-05 11:56:31'),</w:t>
            </w:r>
          </w:p>
          <w:p w:rsidR="0099030E" w:rsidRDefault="0099030E" w:rsidP="00147D83">
            <w:r>
              <w:t>(15069, 53, '2015-05-05 11:56:34'),</w:t>
            </w:r>
          </w:p>
          <w:p w:rsidR="0099030E" w:rsidRDefault="0099030E" w:rsidP="00147D83">
            <w:r>
              <w:t>(15070, 53, '2015-05-05 11:56:37'),</w:t>
            </w:r>
          </w:p>
          <w:p w:rsidR="0099030E" w:rsidRDefault="0099030E" w:rsidP="00147D83">
            <w:r>
              <w:t>(15071, 53, '2015-05-05 11:56:40'),</w:t>
            </w:r>
          </w:p>
          <w:p w:rsidR="0099030E" w:rsidRDefault="0099030E" w:rsidP="00147D83">
            <w:r>
              <w:t>(15072, 53, '2015-05-05 11:56:43'),</w:t>
            </w:r>
          </w:p>
          <w:p w:rsidR="0099030E" w:rsidRDefault="0099030E" w:rsidP="00147D83">
            <w:r>
              <w:t>(15073, 53, '2015-05-05 11:56:46'),</w:t>
            </w:r>
          </w:p>
          <w:p w:rsidR="0099030E" w:rsidRDefault="0099030E" w:rsidP="00147D83">
            <w:r>
              <w:t>(15074, 53, '2015-05-05 11:56:49'),</w:t>
            </w:r>
          </w:p>
          <w:p w:rsidR="0099030E" w:rsidRDefault="0099030E" w:rsidP="00147D83">
            <w:r>
              <w:t>(15075, 53, '2015-05-05 11:56:52'),</w:t>
            </w:r>
          </w:p>
          <w:p w:rsidR="0099030E" w:rsidRDefault="0099030E" w:rsidP="00147D83">
            <w:r>
              <w:t>(15076, 53, '2015-05-05 11:56:55'),</w:t>
            </w:r>
          </w:p>
          <w:p w:rsidR="0099030E" w:rsidRDefault="0099030E" w:rsidP="00147D83">
            <w:r>
              <w:t>(15077, 53, '2015-05-05 11:56:58'),</w:t>
            </w:r>
          </w:p>
          <w:p w:rsidR="0099030E" w:rsidRDefault="0099030E" w:rsidP="00147D83">
            <w:r>
              <w:t>(15078, 53, '2015-05-05 11:57:01'),</w:t>
            </w:r>
          </w:p>
          <w:p w:rsidR="0099030E" w:rsidRDefault="0099030E" w:rsidP="00147D83">
            <w:r>
              <w:t>(15079, 53, '2015-05-05 11:57:04'),</w:t>
            </w:r>
          </w:p>
          <w:p w:rsidR="0099030E" w:rsidRDefault="0099030E" w:rsidP="00147D83">
            <w:r>
              <w:t>(15080, 53, '2015-05-05 11:57:07'),</w:t>
            </w:r>
          </w:p>
          <w:p w:rsidR="0099030E" w:rsidRDefault="0099030E" w:rsidP="00147D83">
            <w:r>
              <w:t>(15081, 53, '2015-05-05 11:57:10'),</w:t>
            </w:r>
          </w:p>
          <w:p w:rsidR="0099030E" w:rsidRDefault="0099030E" w:rsidP="00147D83">
            <w:r>
              <w:t>(15082, 53, '2015-05-05 11:57:13'),</w:t>
            </w:r>
          </w:p>
          <w:p w:rsidR="0099030E" w:rsidRDefault="0099030E" w:rsidP="00147D83">
            <w:r>
              <w:t>(15083, 53, '2015-05-05 11:57:16'),</w:t>
            </w:r>
          </w:p>
          <w:p w:rsidR="0099030E" w:rsidRDefault="0099030E" w:rsidP="00147D83">
            <w:r>
              <w:t>(15084, 51, '2015-05-05 11:57:19'),</w:t>
            </w:r>
          </w:p>
          <w:p w:rsidR="0099030E" w:rsidRDefault="0099030E" w:rsidP="00147D83">
            <w:r>
              <w:t>(15085, 51, '2015-05-05 11:57:22'),</w:t>
            </w:r>
          </w:p>
          <w:p w:rsidR="0099030E" w:rsidRDefault="0099030E" w:rsidP="00147D83">
            <w:r>
              <w:t>(15086, 51, '2015-05-05 11:57:25'),</w:t>
            </w:r>
          </w:p>
          <w:p w:rsidR="0099030E" w:rsidRDefault="0099030E" w:rsidP="00147D83">
            <w:r>
              <w:t>(15087, 51, '2015-05-05 11:57:28'),</w:t>
            </w:r>
          </w:p>
          <w:p w:rsidR="0099030E" w:rsidRDefault="0099030E" w:rsidP="00147D83">
            <w:r>
              <w:t>(15088, 51, '2015-05-05 11:57:31'),</w:t>
            </w:r>
          </w:p>
          <w:p w:rsidR="0099030E" w:rsidRDefault="0099030E" w:rsidP="00147D83">
            <w:r>
              <w:t>(15089, 51, '2015-05-05 11:57:34'),</w:t>
            </w:r>
          </w:p>
          <w:p w:rsidR="0099030E" w:rsidRDefault="0099030E" w:rsidP="00147D83">
            <w:r>
              <w:t>(15090, 50, '2015-05-05 11:57:37'),</w:t>
            </w:r>
          </w:p>
          <w:p w:rsidR="0099030E" w:rsidRDefault="0099030E" w:rsidP="00147D83">
            <w:r>
              <w:t>(15091, 50, '2015-05-05 11:57:40'),</w:t>
            </w:r>
          </w:p>
          <w:p w:rsidR="0099030E" w:rsidRDefault="0099030E" w:rsidP="00147D83">
            <w:r>
              <w:t>(15092, 50, '2015-05-05 11:57:43'),</w:t>
            </w:r>
          </w:p>
          <w:p w:rsidR="0099030E" w:rsidRDefault="0099030E" w:rsidP="00147D83">
            <w:r>
              <w:t>(15093, 50, '2015-05-05 11:57:46'),</w:t>
            </w:r>
          </w:p>
          <w:p w:rsidR="0099030E" w:rsidRDefault="0099030E" w:rsidP="00147D83">
            <w:r>
              <w:t>(15094, 50, '2015-05-05 11:57:49'),</w:t>
            </w:r>
          </w:p>
          <w:p w:rsidR="0099030E" w:rsidRDefault="0099030E" w:rsidP="00147D83">
            <w:r>
              <w:t>(15095, 50, '2015-05-05 11:57:52'),</w:t>
            </w:r>
          </w:p>
          <w:p w:rsidR="0099030E" w:rsidRDefault="0099030E" w:rsidP="00147D83">
            <w:r>
              <w:t>(15096, 50, '2015-05-05 11:57:55'),</w:t>
            </w:r>
          </w:p>
          <w:p w:rsidR="0099030E" w:rsidRDefault="0099030E" w:rsidP="00147D83">
            <w:r>
              <w:t>(15097, 50, '2015-05-05 11:57:58'),</w:t>
            </w:r>
          </w:p>
          <w:p w:rsidR="0099030E" w:rsidRDefault="0099030E" w:rsidP="00147D83">
            <w:r>
              <w:t>(15098, 50, '2015-05-05 11:58:02'),</w:t>
            </w:r>
          </w:p>
          <w:p w:rsidR="0099030E" w:rsidRDefault="0099030E" w:rsidP="00147D83">
            <w:r>
              <w:t>(15099, 50, '2015-05-05 11:58:05'),</w:t>
            </w:r>
          </w:p>
          <w:p w:rsidR="0099030E" w:rsidRDefault="0099030E" w:rsidP="00147D83">
            <w:r>
              <w:t>(15100, 50, '2015-05-05 11:58:08'),</w:t>
            </w:r>
          </w:p>
          <w:p w:rsidR="0099030E" w:rsidRDefault="0099030E" w:rsidP="00147D83">
            <w:r>
              <w:t>(15101, 50, '2015-05-05 11:58:11'),</w:t>
            </w:r>
          </w:p>
          <w:p w:rsidR="0099030E" w:rsidRDefault="0099030E" w:rsidP="00147D83">
            <w:r>
              <w:t>(15102, 50, '2015-05-05 11:58:14'),</w:t>
            </w:r>
          </w:p>
          <w:p w:rsidR="0099030E" w:rsidRDefault="0099030E" w:rsidP="00147D83">
            <w:r>
              <w:t>(15103, 50, '2015-05-05 11:58:17'),</w:t>
            </w:r>
          </w:p>
          <w:p w:rsidR="0099030E" w:rsidRDefault="0099030E" w:rsidP="00147D83">
            <w:r>
              <w:t>(15104, 50, '2015-05-05 11:58:20'),</w:t>
            </w:r>
          </w:p>
          <w:p w:rsidR="0099030E" w:rsidRDefault="0099030E" w:rsidP="00147D83">
            <w:r>
              <w:t>(15105, 49, '2015-05-05 11:58:23'),</w:t>
            </w:r>
          </w:p>
          <w:p w:rsidR="0099030E" w:rsidRDefault="0099030E" w:rsidP="00147D83">
            <w:r>
              <w:t>(15106, 50, '2015-05-05 11:58:26'),</w:t>
            </w:r>
          </w:p>
          <w:p w:rsidR="0099030E" w:rsidRDefault="0099030E" w:rsidP="00147D83">
            <w:r>
              <w:t>(15107, 49, '2015-05-05 11:58:29'),</w:t>
            </w:r>
          </w:p>
          <w:p w:rsidR="0099030E" w:rsidRDefault="0099030E" w:rsidP="00147D83">
            <w:r>
              <w:t>(15108, 49, '2015-05-05 11:58:32'),</w:t>
            </w:r>
          </w:p>
          <w:p w:rsidR="0099030E" w:rsidRDefault="0099030E" w:rsidP="00147D83">
            <w:r>
              <w:t>(15109, 49, '2015-05-05 11:58:35'),</w:t>
            </w:r>
          </w:p>
          <w:p w:rsidR="0099030E" w:rsidRDefault="0099030E" w:rsidP="00147D83">
            <w:r>
              <w:t>(15110, 49, '2015-05-05 11:58:38'),</w:t>
            </w:r>
          </w:p>
          <w:p w:rsidR="0099030E" w:rsidRDefault="0099030E" w:rsidP="00147D83">
            <w:r>
              <w:t>(15111, 49, '2015-05-05 11:58:41'),</w:t>
            </w:r>
          </w:p>
          <w:p w:rsidR="0099030E" w:rsidRDefault="0099030E" w:rsidP="00147D83">
            <w:r>
              <w:t>(15112, 49, '2015-05-05 11:58:44'),</w:t>
            </w:r>
          </w:p>
          <w:p w:rsidR="0099030E" w:rsidRDefault="0099030E" w:rsidP="00147D83">
            <w:r>
              <w:t>(15113, 49, '2015-05-05 11:58:47'),</w:t>
            </w:r>
          </w:p>
          <w:p w:rsidR="0099030E" w:rsidRDefault="0099030E" w:rsidP="00147D83">
            <w:r>
              <w:t>(15114, 49, '2015-05-05 11:58:50'),</w:t>
            </w:r>
          </w:p>
          <w:p w:rsidR="0099030E" w:rsidRDefault="0099030E" w:rsidP="00147D83">
            <w:r>
              <w:t>(15115, 49, '2015-05-05 11:58:53'),</w:t>
            </w:r>
          </w:p>
          <w:p w:rsidR="0099030E" w:rsidRDefault="0099030E" w:rsidP="00147D83">
            <w:r>
              <w:t>(15116, 49, '2015-05-05 11:58:56'),</w:t>
            </w:r>
          </w:p>
          <w:p w:rsidR="0099030E" w:rsidRDefault="0099030E" w:rsidP="00147D83">
            <w:r>
              <w:t>(15117, 49, '2015-05-05 11:58:59'),</w:t>
            </w:r>
          </w:p>
          <w:p w:rsidR="0099030E" w:rsidRDefault="0099030E" w:rsidP="00147D83">
            <w:r>
              <w:t>(15118, 49, '2015-05-05 11:59:02'),</w:t>
            </w:r>
          </w:p>
          <w:p w:rsidR="0099030E" w:rsidRDefault="0099030E" w:rsidP="00147D83">
            <w:r>
              <w:t>(15119, 49, '2015-05-05 11:59:05'),</w:t>
            </w:r>
          </w:p>
          <w:p w:rsidR="0099030E" w:rsidRDefault="0099030E" w:rsidP="00147D83">
            <w:r>
              <w:t>(15120, 49, '2015-05-05 11:59:08'),</w:t>
            </w:r>
          </w:p>
          <w:p w:rsidR="0099030E" w:rsidRDefault="0099030E" w:rsidP="00147D83">
            <w:r>
              <w:t>(15121, 49, '2015-05-05 11:59:11'),</w:t>
            </w:r>
          </w:p>
          <w:p w:rsidR="0099030E" w:rsidRDefault="0099030E" w:rsidP="00147D83">
            <w:r>
              <w:t>(15122, 49, '2015-05-05 11:59:14'),</w:t>
            </w:r>
          </w:p>
          <w:p w:rsidR="0099030E" w:rsidRDefault="0099030E" w:rsidP="00147D83">
            <w:r>
              <w:t>(15123, 49, '2015-05-05 11:59:17'),</w:t>
            </w:r>
          </w:p>
          <w:p w:rsidR="0099030E" w:rsidRDefault="0099030E" w:rsidP="00147D83">
            <w:r>
              <w:t>(15124, 49, '2015-05-05 11:59:20'),</w:t>
            </w:r>
          </w:p>
          <w:p w:rsidR="0099030E" w:rsidRDefault="0099030E" w:rsidP="00147D83">
            <w:r>
              <w:t>(15125, 49, '2015-05-05 11:59:23'),</w:t>
            </w:r>
          </w:p>
          <w:p w:rsidR="0099030E" w:rsidRDefault="0099030E" w:rsidP="00147D83">
            <w:r>
              <w:t>(15126, 49, '2015-05-05 11:59:26'),</w:t>
            </w:r>
          </w:p>
          <w:p w:rsidR="0099030E" w:rsidRDefault="0099030E" w:rsidP="00147D83">
            <w:r>
              <w:t>(15127, 49, '2015-05-05 11:59:30'),</w:t>
            </w:r>
          </w:p>
          <w:p w:rsidR="0099030E" w:rsidRDefault="0099030E" w:rsidP="00147D83">
            <w:r>
              <w:t>(15128, 49, '2015-05-05 11:59:33'),</w:t>
            </w:r>
          </w:p>
          <w:p w:rsidR="0099030E" w:rsidRDefault="0099030E" w:rsidP="00147D83">
            <w:r>
              <w:t>(15129, 49, '2015-05-05 11:59:36'),</w:t>
            </w:r>
          </w:p>
          <w:p w:rsidR="0099030E" w:rsidRDefault="0099030E" w:rsidP="00147D83">
            <w:r>
              <w:t>(15130, 49, '2015-05-05 11:59:39'),</w:t>
            </w:r>
          </w:p>
          <w:p w:rsidR="0099030E" w:rsidRDefault="0099030E" w:rsidP="00147D83">
            <w:r>
              <w:t>(15131, 49, '2015-05-05 11:59:42'),</w:t>
            </w:r>
          </w:p>
          <w:p w:rsidR="0099030E" w:rsidRDefault="0099030E" w:rsidP="00147D83">
            <w:r>
              <w:t>(15132, 49, '2015-05-05 11:59:45'),</w:t>
            </w:r>
          </w:p>
          <w:p w:rsidR="0099030E" w:rsidRDefault="0099030E" w:rsidP="00147D83">
            <w:r>
              <w:t>(15133, 49, '2015-05-05 11:59:48'),</w:t>
            </w:r>
          </w:p>
          <w:p w:rsidR="0099030E" w:rsidRDefault="0099030E" w:rsidP="00147D83">
            <w:r>
              <w:t>(15134, 49, '2015-05-05 11:59:51'),</w:t>
            </w:r>
          </w:p>
          <w:p w:rsidR="0099030E" w:rsidRDefault="0099030E" w:rsidP="00147D83">
            <w:r>
              <w:t>(15135, 49, '2015-05-05 11:59:54'),</w:t>
            </w:r>
          </w:p>
          <w:p w:rsidR="0099030E" w:rsidRDefault="0099030E" w:rsidP="00147D83">
            <w:r>
              <w:t>(15136, 49, '2015-05-05 11:59:57'),</w:t>
            </w:r>
          </w:p>
          <w:p w:rsidR="0099030E" w:rsidRDefault="0099030E" w:rsidP="00147D83">
            <w:r>
              <w:t>(15137, 49, '2015-05-05 12:00:00'),</w:t>
            </w:r>
          </w:p>
          <w:p w:rsidR="0099030E" w:rsidRDefault="0099030E" w:rsidP="00147D83">
            <w:r>
              <w:t>(15138, 49, '2015-05-05 12:00:03'),</w:t>
            </w:r>
          </w:p>
          <w:p w:rsidR="0099030E" w:rsidRDefault="0099030E" w:rsidP="00147D83">
            <w:r>
              <w:t>(15139, 49, '2015-05-05 12:00:06'),</w:t>
            </w:r>
          </w:p>
          <w:p w:rsidR="0099030E" w:rsidRDefault="0099030E" w:rsidP="00147D83">
            <w:r>
              <w:t>(15140, 49, '2015-05-05 12:00:09'),</w:t>
            </w:r>
          </w:p>
          <w:p w:rsidR="0099030E" w:rsidRDefault="0099030E" w:rsidP="00147D83">
            <w:r>
              <w:t>(15141, 49, '2015-05-05 12:00:12'),</w:t>
            </w:r>
          </w:p>
          <w:p w:rsidR="0099030E" w:rsidRDefault="0099030E" w:rsidP="00147D83">
            <w:r>
              <w:t>(15142, 49, '2015-05-05 12:00:15'),</w:t>
            </w:r>
          </w:p>
          <w:p w:rsidR="0099030E" w:rsidRDefault="0099030E" w:rsidP="00147D83">
            <w:r>
              <w:t>(15143, 49, '2015-05-05 12:00:18'),</w:t>
            </w:r>
          </w:p>
          <w:p w:rsidR="0099030E" w:rsidRDefault="0099030E" w:rsidP="00147D83">
            <w:r>
              <w:t>(15144, 49, '2015-05-05 12:00:21'),</w:t>
            </w:r>
          </w:p>
          <w:p w:rsidR="0099030E" w:rsidRDefault="0099030E" w:rsidP="00147D83">
            <w:r>
              <w:t>(15145, 48, '2015-05-05 12:00:24'),</w:t>
            </w:r>
          </w:p>
          <w:p w:rsidR="0099030E" w:rsidRDefault="0099030E" w:rsidP="00147D83">
            <w:r>
              <w:t>(15146, 48, '2015-05-05 12:00:27'),</w:t>
            </w:r>
          </w:p>
          <w:p w:rsidR="0099030E" w:rsidRDefault="0099030E" w:rsidP="00147D83">
            <w:r>
              <w:t>(15147, 48, '2015-05-05 12:00:30'),</w:t>
            </w:r>
          </w:p>
          <w:p w:rsidR="0099030E" w:rsidRDefault="0099030E" w:rsidP="00147D83">
            <w:r>
              <w:t>(15148, 48, '2015-05-05 12:00:33'),</w:t>
            </w:r>
          </w:p>
          <w:p w:rsidR="0099030E" w:rsidRDefault="0099030E" w:rsidP="00147D83">
            <w:r>
              <w:t>(15149, 48, '2015-05-05 12:00:36'),</w:t>
            </w:r>
          </w:p>
          <w:p w:rsidR="0099030E" w:rsidRDefault="0099030E" w:rsidP="00147D83">
            <w:r>
              <w:t>(15150, 48, '2015-05-05 12:00:39'),</w:t>
            </w:r>
          </w:p>
          <w:p w:rsidR="0099030E" w:rsidRDefault="0099030E" w:rsidP="00147D83">
            <w:r>
              <w:t>(15151, 48, '2015-05-05 12:00:42'),</w:t>
            </w:r>
          </w:p>
          <w:p w:rsidR="0099030E" w:rsidRDefault="0099030E" w:rsidP="00147D83">
            <w:r>
              <w:t>(15152, 48, '2015-05-05 12:00:45'),</w:t>
            </w:r>
          </w:p>
          <w:p w:rsidR="0099030E" w:rsidRDefault="0099030E" w:rsidP="00147D83">
            <w:r>
              <w:t>(15153, 48, '2015-05-05 12:00:48'),</w:t>
            </w:r>
          </w:p>
          <w:p w:rsidR="0099030E" w:rsidRDefault="0099030E" w:rsidP="00147D83">
            <w:r>
              <w:t>(15154, 48, '2015-05-05 12:00:51'),</w:t>
            </w:r>
          </w:p>
          <w:p w:rsidR="0099030E" w:rsidRDefault="0099030E" w:rsidP="00147D83">
            <w:r>
              <w:t>(15155, 48, '2015-05-05 12:00:54'),</w:t>
            </w:r>
          </w:p>
          <w:p w:rsidR="0099030E" w:rsidRDefault="0099030E" w:rsidP="00147D83">
            <w:r>
              <w:t>(15156, 48, '2015-05-05 12:00:58'),</w:t>
            </w:r>
          </w:p>
          <w:p w:rsidR="0099030E" w:rsidRDefault="0099030E" w:rsidP="00147D83">
            <w:r>
              <w:t>(15157, 48, '2015-05-05 12:01:01'),</w:t>
            </w:r>
          </w:p>
          <w:p w:rsidR="0099030E" w:rsidRDefault="0099030E" w:rsidP="00147D83">
            <w:r>
              <w:t>(15158, 48, '2015-05-05 12:01:04'),</w:t>
            </w:r>
          </w:p>
          <w:p w:rsidR="0099030E" w:rsidRDefault="0099030E" w:rsidP="00147D83">
            <w:r>
              <w:t>(15159, 48, '2015-05-05 12:01:07'),</w:t>
            </w:r>
          </w:p>
          <w:p w:rsidR="0099030E" w:rsidRDefault="0099030E" w:rsidP="00147D83">
            <w:r>
              <w:t>(15160, 48, '2015-05-05 12:01:10'),</w:t>
            </w:r>
          </w:p>
          <w:p w:rsidR="0099030E" w:rsidRDefault="0099030E" w:rsidP="00147D83">
            <w:r>
              <w:t>(15161, 48, '2015-05-05 12:01:13'),</w:t>
            </w:r>
          </w:p>
          <w:p w:rsidR="0099030E" w:rsidRDefault="0099030E" w:rsidP="00147D83">
            <w:r>
              <w:t>(15162, 48, '2015-05-05 12:01:16'),</w:t>
            </w:r>
          </w:p>
          <w:p w:rsidR="0099030E" w:rsidRDefault="0099030E" w:rsidP="00147D83">
            <w:r>
              <w:t>(15163, 47, '2015-05-05 12:01:19'),</w:t>
            </w:r>
          </w:p>
          <w:p w:rsidR="0099030E" w:rsidRDefault="0099030E" w:rsidP="00147D83">
            <w:r>
              <w:t>(15164, 47, '2015-05-05 12:01:22'),</w:t>
            </w:r>
          </w:p>
          <w:p w:rsidR="0099030E" w:rsidRDefault="0099030E" w:rsidP="00147D83">
            <w:r>
              <w:t>(15165, 47, '2015-05-05 12:01:25'),</w:t>
            </w:r>
          </w:p>
          <w:p w:rsidR="0099030E" w:rsidRDefault="0099030E" w:rsidP="00147D83">
            <w:r>
              <w:t>(15166, 47, '2015-05-05 12:01:28'),</w:t>
            </w:r>
          </w:p>
          <w:p w:rsidR="0099030E" w:rsidRDefault="0099030E" w:rsidP="00147D83">
            <w:r>
              <w:t>(15167, 47, '2015-05-05 12:01:31'),</w:t>
            </w:r>
          </w:p>
          <w:p w:rsidR="0099030E" w:rsidRDefault="0099030E" w:rsidP="00147D83">
            <w:r>
              <w:t>(15168, 47, '2015-05-05 12:01:34'),</w:t>
            </w:r>
          </w:p>
          <w:p w:rsidR="0099030E" w:rsidRDefault="0099030E" w:rsidP="00147D83">
            <w:r>
              <w:t>(15169, 47, '2015-05-05 12:01:37'),</w:t>
            </w:r>
          </w:p>
          <w:p w:rsidR="0099030E" w:rsidRDefault="0099030E" w:rsidP="00147D83">
            <w:r>
              <w:t>(15170, 47, '2015-05-05 12:01:40'),</w:t>
            </w:r>
          </w:p>
          <w:p w:rsidR="0099030E" w:rsidRDefault="0099030E" w:rsidP="00147D83">
            <w:r>
              <w:t>(15171, 47, '2015-05-05 12:01:43'),</w:t>
            </w:r>
          </w:p>
          <w:p w:rsidR="0099030E" w:rsidRDefault="0099030E" w:rsidP="00147D83">
            <w:r>
              <w:t>(15172, 47, '2015-05-05 12:01:46'),</w:t>
            </w:r>
          </w:p>
          <w:p w:rsidR="0099030E" w:rsidRDefault="0099030E" w:rsidP="00147D83">
            <w:r>
              <w:t>(15173, 47, '2015-05-05 12:01:49'),</w:t>
            </w:r>
          </w:p>
          <w:p w:rsidR="0099030E" w:rsidRDefault="0099030E" w:rsidP="00147D83">
            <w:r>
              <w:t>(15174, 47, '2015-05-05 12:01:52'),</w:t>
            </w:r>
          </w:p>
          <w:p w:rsidR="0099030E" w:rsidRDefault="0099030E" w:rsidP="00147D83">
            <w:r>
              <w:t>(15175, 47, '2015-05-05 12:01:55'),</w:t>
            </w:r>
          </w:p>
          <w:p w:rsidR="0099030E" w:rsidRDefault="0099030E" w:rsidP="00147D83">
            <w:r>
              <w:t>(15176, 47, '2015-05-05 12:01:58'),</w:t>
            </w:r>
          </w:p>
          <w:p w:rsidR="0099030E" w:rsidRDefault="0099030E" w:rsidP="00147D83">
            <w:r>
              <w:t>(15177, 47, '2015-05-05 12:02:01'),</w:t>
            </w:r>
          </w:p>
          <w:p w:rsidR="0099030E" w:rsidRDefault="0099030E" w:rsidP="00147D83">
            <w:r>
              <w:t>(15178, 47, '2015-05-05 12:02:04'),</w:t>
            </w:r>
          </w:p>
          <w:p w:rsidR="0099030E" w:rsidRDefault="0099030E" w:rsidP="00147D83">
            <w:r>
              <w:t>(15179, 47, '2015-05-05 12:02:07'),</w:t>
            </w:r>
          </w:p>
          <w:p w:rsidR="0099030E" w:rsidRDefault="0099030E" w:rsidP="00147D83">
            <w:r>
              <w:t>(15180, 47, '2015-05-05 12:02:10'),</w:t>
            </w:r>
          </w:p>
          <w:p w:rsidR="0099030E" w:rsidRDefault="0099030E" w:rsidP="00147D83">
            <w:r>
              <w:t>(15181, 47, '2015-05-05 12:02:13'),</w:t>
            </w:r>
          </w:p>
          <w:p w:rsidR="0099030E" w:rsidRDefault="0099030E" w:rsidP="00147D83">
            <w:r>
              <w:t>(15182, 47, '2015-05-05 12:02:16'),</w:t>
            </w:r>
          </w:p>
          <w:p w:rsidR="0099030E" w:rsidRDefault="0099030E" w:rsidP="00147D83">
            <w:r>
              <w:t>(15183, 47, '2015-05-05 12:02:19'),</w:t>
            </w:r>
          </w:p>
          <w:p w:rsidR="0099030E" w:rsidRDefault="0099030E" w:rsidP="00147D83">
            <w:r>
              <w:t>(15184, 47, '2015-05-05 12:02:22'),</w:t>
            </w:r>
          </w:p>
          <w:p w:rsidR="0099030E" w:rsidRDefault="0099030E" w:rsidP="00147D83">
            <w:r>
              <w:t>(15185, 47, '2015-05-05 12:02:25'),</w:t>
            </w:r>
          </w:p>
          <w:p w:rsidR="0099030E" w:rsidRDefault="0099030E" w:rsidP="00147D83">
            <w:r>
              <w:t>(15186, 47, '2015-05-05 12:02:29'),</w:t>
            </w:r>
          </w:p>
          <w:p w:rsidR="0099030E" w:rsidRDefault="0099030E" w:rsidP="00147D83">
            <w:r>
              <w:t>(15187, 47, '2015-05-05 12:02:32'),</w:t>
            </w:r>
          </w:p>
          <w:p w:rsidR="0099030E" w:rsidRDefault="0099030E" w:rsidP="00147D83">
            <w:r>
              <w:t>(15188, 47, '2015-05-05 12:02:35'),</w:t>
            </w:r>
          </w:p>
          <w:p w:rsidR="0099030E" w:rsidRDefault="0099030E" w:rsidP="00147D83">
            <w:r>
              <w:t>(15189, 47, '2015-05-05 12:02:38'),</w:t>
            </w:r>
          </w:p>
          <w:p w:rsidR="0099030E" w:rsidRDefault="0099030E" w:rsidP="00147D83">
            <w:r>
              <w:t>(15190, 47, '2015-05-05 12:02:41'),</w:t>
            </w:r>
          </w:p>
          <w:p w:rsidR="0099030E" w:rsidRDefault="0099030E" w:rsidP="00147D83">
            <w:r>
              <w:t>(15191, 47, '2015-05-05 12:02:44'),</w:t>
            </w:r>
          </w:p>
          <w:p w:rsidR="0099030E" w:rsidRDefault="0099030E" w:rsidP="00147D83">
            <w:r>
              <w:t>(15192, 47, '2015-05-05 12:02:47'),</w:t>
            </w:r>
          </w:p>
          <w:p w:rsidR="0099030E" w:rsidRDefault="0099030E" w:rsidP="00147D83">
            <w:r>
              <w:t>(15193, 47, '2015-05-05 12:02:50'),</w:t>
            </w:r>
          </w:p>
          <w:p w:rsidR="0099030E" w:rsidRDefault="0099030E" w:rsidP="00147D83">
            <w:r>
              <w:t>(15194, 47, '2015-05-05 12:02:53'),</w:t>
            </w:r>
          </w:p>
          <w:p w:rsidR="0099030E" w:rsidRDefault="0099030E" w:rsidP="00147D83">
            <w:r>
              <w:t>(15195, 47, '2015-05-05 12:02:56'),</w:t>
            </w:r>
          </w:p>
          <w:p w:rsidR="0099030E" w:rsidRDefault="0099030E" w:rsidP="00147D83">
            <w:r>
              <w:t>(15196, 47, '2015-05-05 12:02:59'),</w:t>
            </w:r>
          </w:p>
          <w:p w:rsidR="0099030E" w:rsidRDefault="0099030E" w:rsidP="00147D83">
            <w:r>
              <w:t>(15197, 47, '2015-05-05 12:03:02'),</w:t>
            </w:r>
          </w:p>
          <w:p w:rsidR="0099030E" w:rsidRDefault="0099030E" w:rsidP="00147D83">
            <w:r>
              <w:t>(15198, 47, '2015-05-05 12:03:05'),</w:t>
            </w:r>
          </w:p>
          <w:p w:rsidR="0099030E" w:rsidRDefault="0099030E" w:rsidP="00147D83">
            <w:r>
              <w:t>(15199, 47, '2015-05-05 12:03:08'),</w:t>
            </w:r>
          </w:p>
          <w:p w:rsidR="0099030E" w:rsidRDefault="0099030E" w:rsidP="00147D83">
            <w:r>
              <w:t>(15200, 47, '2015-05-05 12:03:11'),</w:t>
            </w:r>
          </w:p>
          <w:p w:rsidR="0099030E" w:rsidRDefault="0099030E" w:rsidP="00147D83">
            <w:r>
              <w:t>(15201, 47, '2015-05-05 12:03:14'),</w:t>
            </w:r>
          </w:p>
          <w:p w:rsidR="0099030E" w:rsidRDefault="0099030E" w:rsidP="00147D83">
            <w:r>
              <w:t>(15202, 47, '2015-05-05 12:03:17'),</w:t>
            </w:r>
          </w:p>
          <w:p w:rsidR="0099030E" w:rsidRDefault="0099030E" w:rsidP="00147D83">
            <w:r>
              <w:t>(15203, 47, '2015-05-05 12:03:20'),</w:t>
            </w:r>
          </w:p>
          <w:p w:rsidR="0099030E" w:rsidRDefault="0099030E" w:rsidP="00147D83">
            <w:r>
              <w:t>(15204, 47, '2015-05-05 12:03:23'),</w:t>
            </w:r>
          </w:p>
          <w:p w:rsidR="0099030E" w:rsidRDefault="0099030E" w:rsidP="00147D83">
            <w:r>
              <w:t>(15205, 47, '2015-05-05 12:03:26'),</w:t>
            </w:r>
          </w:p>
          <w:p w:rsidR="0099030E" w:rsidRDefault="0099030E" w:rsidP="00147D83">
            <w:r>
              <w:t>(15206, 47, '2015-05-05 12:03:29'),</w:t>
            </w:r>
          </w:p>
          <w:p w:rsidR="0099030E" w:rsidRDefault="0099030E" w:rsidP="00147D83">
            <w:r>
              <w:t>(15207, 47, '2015-05-05 12:03:32'),</w:t>
            </w:r>
          </w:p>
          <w:p w:rsidR="0099030E" w:rsidRDefault="0099030E" w:rsidP="00147D83">
            <w:r>
              <w:t>(15208, 47, '2015-05-05 12:03:35'),</w:t>
            </w:r>
          </w:p>
          <w:p w:rsidR="0099030E" w:rsidRDefault="0099030E" w:rsidP="00147D83">
            <w:r>
              <w:t>(15209, 47, '2015-05-05 12:03:38'),</w:t>
            </w:r>
          </w:p>
          <w:p w:rsidR="0099030E" w:rsidRDefault="0099030E" w:rsidP="00147D83">
            <w:r>
              <w:t>(15210, 47, '2015-05-05 12:03:41'),</w:t>
            </w:r>
          </w:p>
          <w:p w:rsidR="0099030E" w:rsidRDefault="0099030E" w:rsidP="00147D83">
            <w:r>
              <w:t>(15211, 47, '2015-05-05 12:03:44'),</w:t>
            </w:r>
          </w:p>
          <w:p w:rsidR="0099030E" w:rsidRDefault="0099030E" w:rsidP="00147D83">
            <w:r>
              <w:t>(15212, 47, '2015-05-05 12:03:47'),</w:t>
            </w:r>
          </w:p>
          <w:p w:rsidR="0099030E" w:rsidRDefault="0099030E" w:rsidP="00147D83">
            <w:r>
              <w:t>(15213, 47, '2015-05-05 12:03:50'),</w:t>
            </w:r>
          </w:p>
          <w:p w:rsidR="0099030E" w:rsidRDefault="0099030E" w:rsidP="00147D83">
            <w:r>
              <w:t>(15214, 47, '2015-05-05 12:03:53'),</w:t>
            </w:r>
          </w:p>
          <w:p w:rsidR="0099030E" w:rsidRDefault="0099030E" w:rsidP="00147D83">
            <w:r>
              <w:t>(15215, 47, '2015-05-05 12:03:56'),</w:t>
            </w:r>
          </w:p>
          <w:p w:rsidR="0099030E" w:rsidRDefault="0099030E" w:rsidP="00147D83">
            <w:r>
              <w:t>(15216, 47, '2015-05-05 12:04:00'),</w:t>
            </w:r>
          </w:p>
          <w:p w:rsidR="0099030E" w:rsidRDefault="0099030E" w:rsidP="00147D83">
            <w:r>
              <w:t>(15217, 48, '2015-05-05 12:04:03'),</w:t>
            </w:r>
          </w:p>
          <w:p w:rsidR="0099030E" w:rsidRDefault="0099030E" w:rsidP="00147D83">
            <w:r>
              <w:t>(15218, 48, '2015-05-05 12:04:06'),</w:t>
            </w:r>
          </w:p>
          <w:p w:rsidR="0099030E" w:rsidRDefault="0099030E" w:rsidP="00147D83">
            <w:r>
              <w:t>(15219, 48, '2015-05-05 12:04:09'),</w:t>
            </w:r>
          </w:p>
          <w:p w:rsidR="0099030E" w:rsidRDefault="0099030E" w:rsidP="00147D83">
            <w:r>
              <w:t>(15220, 48, '2015-05-05 12:04:12'),</w:t>
            </w:r>
          </w:p>
          <w:p w:rsidR="0099030E" w:rsidRDefault="0099030E" w:rsidP="00147D83">
            <w:r>
              <w:t>(15221, 48, '2015-05-05 12:04:15'),</w:t>
            </w:r>
          </w:p>
          <w:p w:rsidR="0099030E" w:rsidRDefault="0099030E" w:rsidP="00147D83">
            <w:r>
              <w:t>(15222, 48, '2015-05-05 12:04:18'),</w:t>
            </w:r>
          </w:p>
          <w:p w:rsidR="0099030E" w:rsidRDefault="0099030E" w:rsidP="00147D83">
            <w:r>
              <w:t>(15223, 48, '2015-05-05 12:04:21'),</w:t>
            </w:r>
          </w:p>
          <w:p w:rsidR="0099030E" w:rsidRDefault="0099030E" w:rsidP="00147D83">
            <w:r>
              <w:t>(15224, 48, '2015-05-05 12:04:24'),</w:t>
            </w:r>
          </w:p>
          <w:p w:rsidR="0099030E" w:rsidRDefault="0099030E" w:rsidP="00147D83">
            <w:r>
              <w:t>(15225, 48, '2015-05-05 12:04:27'),</w:t>
            </w:r>
          </w:p>
          <w:p w:rsidR="0099030E" w:rsidRDefault="0099030E" w:rsidP="00147D83">
            <w:r>
              <w:t>(15226, 48, '2015-05-05 12:04:30'),</w:t>
            </w:r>
          </w:p>
          <w:p w:rsidR="0099030E" w:rsidRDefault="0099030E" w:rsidP="00147D83">
            <w:r>
              <w:t>(15227, 48, '2015-05-05 12:04:33'),</w:t>
            </w:r>
          </w:p>
          <w:p w:rsidR="0099030E" w:rsidRDefault="0099030E" w:rsidP="00147D83">
            <w:r>
              <w:t>(15228, 48, '2015-05-05 12:04:36'),</w:t>
            </w:r>
          </w:p>
          <w:p w:rsidR="0099030E" w:rsidRDefault="0099030E" w:rsidP="00147D83">
            <w:r>
              <w:t>(15229, 48, '2015-05-05 12:04:39'),</w:t>
            </w:r>
          </w:p>
          <w:p w:rsidR="0099030E" w:rsidRDefault="0099030E" w:rsidP="00147D83">
            <w:r>
              <w:t>(15230, 48, '2015-05-05 12:04:42'),</w:t>
            </w:r>
          </w:p>
          <w:p w:rsidR="0099030E" w:rsidRDefault="0099030E" w:rsidP="00147D83">
            <w:r>
              <w:t>(15231, 48, '2015-05-05 12:04:45'),</w:t>
            </w:r>
          </w:p>
          <w:p w:rsidR="0099030E" w:rsidRDefault="0099030E" w:rsidP="00147D83">
            <w:r>
              <w:t>(15232, 49, '2015-05-05 12:04:48'),</w:t>
            </w:r>
          </w:p>
          <w:p w:rsidR="0099030E" w:rsidRDefault="0099030E" w:rsidP="00147D83">
            <w:r>
              <w:t>(15233, 49, '2015-05-05 12:04:51'),</w:t>
            </w:r>
          </w:p>
          <w:p w:rsidR="0099030E" w:rsidRDefault="0099030E" w:rsidP="00147D83">
            <w:r>
              <w:t>(15234, 49, '2015-05-05 12:04:54'),</w:t>
            </w:r>
          </w:p>
          <w:p w:rsidR="0099030E" w:rsidRDefault="0099030E" w:rsidP="00147D83">
            <w:r>
              <w:t>(15235, 49, '2015-05-05 12:04:57'),</w:t>
            </w:r>
          </w:p>
          <w:p w:rsidR="0099030E" w:rsidRDefault="0099030E" w:rsidP="00147D83">
            <w:r>
              <w:t>(15236, 49, '2015-05-05 12:05:00'),</w:t>
            </w:r>
          </w:p>
          <w:p w:rsidR="0099030E" w:rsidRDefault="0099030E" w:rsidP="00147D83">
            <w:r>
              <w:t>(15237, 49, '2015-05-05 12:05:03'),</w:t>
            </w:r>
          </w:p>
          <w:p w:rsidR="0099030E" w:rsidRDefault="0099030E" w:rsidP="00147D83">
            <w:r>
              <w:t>(15238, 49, '2015-05-05 12:05:06'),</w:t>
            </w:r>
          </w:p>
          <w:p w:rsidR="0099030E" w:rsidRDefault="0099030E" w:rsidP="00147D83">
            <w:r>
              <w:t>(15239, 49, '2015-05-05 12:05:09'),</w:t>
            </w:r>
          </w:p>
          <w:p w:rsidR="0099030E" w:rsidRDefault="0099030E" w:rsidP="00147D83">
            <w:r>
              <w:t>(15240, 49, '2015-05-05 12:05:12'),</w:t>
            </w:r>
          </w:p>
          <w:p w:rsidR="0099030E" w:rsidRDefault="0099030E" w:rsidP="00147D83">
            <w:r>
              <w:t>(15241, 49, '2015-05-05 12:05:15'),</w:t>
            </w:r>
          </w:p>
          <w:p w:rsidR="0099030E" w:rsidRDefault="0099030E" w:rsidP="00147D83">
            <w:r>
              <w:t>(15242, 49, '2015-05-05 12:05:18'),</w:t>
            </w:r>
          </w:p>
          <w:p w:rsidR="0099030E" w:rsidRDefault="0099030E" w:rsidP="00147D83">
            <w:r>
              <w:t>(15243, 49, '2015-05-05 12:05:21'),</w:t>
            </w:r>
          </w:p>
          <w:p w:rsidR="0099030E" w:rsidRDefault="0099030E" w:rsidP="00147D83">
            <w:r>
              <w:t>(15244, 49, '2015-05-05 12:05:24'),</w:t>
            </w:r>
          </w:p>
          <w:p w:rsidR="0099030E" w:rsidRDefault="0099030E" w:rsidP="00147D83">
            <w:r>
              <w:t>(15245, 49, '2015-05-05 12:05:28'),</w:t>
            </w:r>
          </w:p>
          <w:p w:rsidR="0099030E" w:rsidRDefault="0099030E" w:rsidP="00147D83">
            <w:r>
              <w:t>(15246, 49, '2015-05-05 12:05:31'),</w:t>
            </w:r>
          </w:p>
          <w:p w:rsidR="0099030E" w:rsidRDefault="0099030E" w:rsidP="00147D83">
            <w:r>
              <w:t>(15247, 49, '2015-05-05 12:05:34'),</w:t>
            </w:r>
          </w:p>
          <w:p w:rsidR="0099030E" w:rsidRDefault="0099030E" w:rsidP="00147D83">
            <w:r>
              <w:t>(15248, 49, '2015-05-05 12:05:37'),</w:t>
            </w:r>
          </w:p>
          <w:p w:rsidR="0099030E" w:rsidRDefault="0099030E" w:rsidP="00147D83">
            <w:r>
              <w:t>(15249, 49, '2015-05-05 12:05:40'),</w:t>
            </w:r>
          </w:p>
          <w:p w:rsidR="0099030E" w:rsidRDefault="0099030E" w:rsidP="00147D83">
            <w:r>
              <w:t>(15250, 49, '2015-05-05 12:05:43'),</w:t>
            </w:r>
          </w:p>
          <w:p w:rsidR="0099030E" w:rsidRDefault="0099030E" w:rsidP="00147D83">
            <w:r>
              <w:t>(15251, 50, '2015-05-05 12:05:46'),</w:t>
            </w:r>
          </w:p>
          <w:p w:rsidR="0099030E" w:rsidRDefault="0099030E" w:rsidP="00147D83">
            <w:r>
              <w:t>(15252, 50, '2015-05-05 12:05:49'),</w:t>
            </w:r>
          </w:p>
          <w:p w:rsidR="0099030E" w:rsidRDefault="0099030E" w:rsidP="00147D83">
            <w:r>
              <w:t>(15253, 50, '2015-05-05 12:05:52'),</w:t>
            </w:r>
          </w:p>
          <w:p w:rsidR="0099030E" w:rsidRDefault="0099030E" w:rsidP="00147D83">
            <w:r>
              <w:t>(15254, 50, '2015-05-05 12:05:55'),</w:t>
            </w:r>
          </w:p>
          <w:p w:rsidR="0099030E" w:rsidRDefault="0099030E" w:rsidP="00147D83">
            <w:r>
              <w:t>(15255, 50, '2015-05-05 12:05:58'),</w:t>
            </w:r>
          </w:p>
          <w:p w:rsidR="0099030E" w:rsidRDefault="0099030E" w:rsidP="00147D83">
            <w:r>
              <w:t>(15256, 50, '2015-05-05 12:06:01'),</w:t>
            </w:r>
          </w:p>
          <w:p w:rsidR="0099030E" w:rsidRDefault="0099030E" w:rsidP="00147D83">
            <w:r>
              <w:t>(15257, 50, '2015-05-05 12:06:04'),</w:t>
            </w:r>
          </w:p>
          <w:p w:rsidR="0099030E" w:rsidRDefault="0099030E" w:rsidP="00147D83">
            <w:r>
              <w:t>(15258, 50, '2015-05-05 12:06:07'),</w:t>
            </w:r>
          </w:p>
          <w:p w:rsidR="0099030E" w:rsidRDefault="0099030E" w:rsidP="00147D83">
            <w:r>
              <w:t>(15259, 50, '2015-05-05 12:06:10'),</w:t>
            </w:r>
          </w:p>
          <w:p w:rsidR="0099030E" w:rsidRDefault="0099030E" w:rsidP="00147D83">
            <w:r>
              <w:t>(15260, 50, '2015-05-05 12:06:13'),</w:t>
            </w:r>
          </w:p>
          <w:p w:rsidR="0099030E" w:rsidRDefault="0099030E" w:rsidP="00147D83">
            <w:r>
              <w:t>(15261, 50, '2015-05-05 12:06:16'),</w:t>
            </w:r>
          </w:p>
          <w:p w:rsidR="0099030E" w:rsidRDefault="0099030E" w:rsidP="00147D83">
            <w:r>
              <w:t>(15262, 50, '2015-05-05 12:06:19'),</w:t>
            </w:r>
          </w:p>
          <w:p w:rsidR="0099030E" w:rsidRDefault="0099030E" w:rsidP="00147D83">
            <w:r>
              <w:t>(15263, 51, '2015-05-05 12:06:22'),</w:t>
            </w:r>
          </w:p>
          <w:p w:rsidR="0099030E" w:rsidRDefault="0099030E" w:rsidP="00147D83">
            <w:r>
              <w:t>(15264, 51, '2015-05-05 12:06:25'),</w:t>
            </w:r>
          </w:p>
          <w:p w:rsidR="0099030E" w:rsidRDefault="0099030E" w:rsidP="00147D83">
            <w:r>
              <w:t>(15265, 51, '2015-05-05 12:06:28'),</w:t>
            </w:r>
          </w:p>
          <w:p w:rsidR="0099030E" w:rsidRDefault="0099030E" w:rsidP="00147D83">
            <w:r>
              <w:t>(15266, 51, '2015-05-05 12:06:31'),</w:t>
            </w:r>
          </w:p>
          <w:p w:rsidR="0099030E" w:rsidRDefault="0099030E" w:rsidP="00147D83">
            <w:r>
              <w:t>(15267, 51, '2015-05-05 12:06:34'),</w:t>
            </w:r>
          </w:p>
          <w:p w:rsidR="0099030E" w:rsidRDefault="0099030E" w:rsidP="00147D83">
            <w:r>
              <w:t>(15268, 51, '2015-05-05 12:06:38'),</w:t>
            </w:r>
          </w:p>
          <w:p w:rsidR="0099030E" w:rsidRDefault="0099030E" w:rsidP="00147D83">
            <w:r>
              <w:t>(15269, 51, '2015-05-05 12:06:41'),</w:t>
            </w:r>
          </w:p>
          <w:p w:rsidR="0099030E" w:rsidRDefault="0099030E" w:rsidP="00147D83">
            <w:r>
              <w:t>(15270, 51, '2015-05-05 12:06:44'),</w:t>
            </w:r>
          </w:p>
          <w:p w:rsidR="0099030E" w:rsidRDefault="0099030E" w:rsidP="00147D83">
            <w:r>
              <w:t>(15271, 51, '2015-05-05 12:06:47'),</w:t>
            </w:r>
          </w:p>
          <w:p w:rsidR="0099030E" w:rsidRDefault="0099030E" w:rsidP="00147D83">
            <w:r>
              <w:t>(15272, 51, '2015-05-05 12:06:50'),</w:t>
            </w:r>
          </w:p>
          <w:p w:rsidR="0099030E" w:rsidRDefault="0099030E" w:rsidP="00147D83">
            <w:r>
              <w:t>(15273, 51, '2015-05-05 12:06:53'),</w:t>
            </w:r>
          </w:p>
          <w:p w:rsidR="0099030E" w:rsidRDefault="0099030E" w:rsidP="00147D83">
            <w:r>
              <w:t>(15274, 51, '2015-05-05 12:06:56'),</w:t>
            </w:r>
          </w:p>
          <w:p w:rsidR="0099030E" w:rsidRDefault="0099030E" w:rsidP="00147D83">
            <w:r>
              <w:t>(15275, 53, '2015-05-05 12:06:59'),</w:t>
            </w:r>
          </w:p>
          <w:p w:rsidR="0099030E" w:rsidRDefault="0099030E" w:rsidP="00147D83">
            <w:r>
              <w:t>(15276, 53, '2015-05-05 12:07:02'),</w:t>
            </w:r>
          </w:p>
          <w:p w:rsidR="0099030E" w:rsidRDefault="0099030E" w:rsidP="00147D83">
            <w:r>
              <w:t>(15277, 53, '2015-05-05 12:07:05'),</w:t>
            </w:r>
          </w:p>
          <w:p w:rsidR="0099030E" w:rsidRDefault="0099030E" w:rsidP="00147D83">
            <w:r>
              <w:t>(15278, 53, '2015-05-05 12:07:08'),</w:t>
            </w:r>
          </w:p>
          <w:p w:rsidR="0099030E" w:rsidRDefault="0099030E" w:rsidP="00147D83">
            <w:r>
              <w:t>(15279, 53, '2015-05-05 12:07:11'),</w:t>
            </w:r>
          </w:p>
          <w:p w:rsidR="0099030E" w:rsidRDefault="0099030E" w:rsidP="00147D83">
            <w:r>
              <w:t>(15280, 53, '2015-05-05 12:07:14'),</w:t>
            </w:r>
          </w:p>
          <w:p w:rsidR="0099030E" w:rsidRDefault="0099030E" w:rsidP="00147D83">
            <w:r>
              <w:t>(15281, 53, '2015-05-05 12:07:17'),</w:t>
            </w:r>
          </w:p>
          <w:p w:rsidR="0099030E" w:rsidRDefault="0099030E" w:rsidP="00147D83">
            <w:r>
              <w:t>(15282, 53, '2015-05-05 12:07:20'),</w:t>
            </w:r>
          </w:p>
          <w:p w:rsidR="0099030E" w:rsidRDefault="0099030E" w:rsidP="00147D83">
            <w:r>
              <w:t>(15283, 53, '2015-05-05 12:07:23'),</w:t>
            </w:r>
          </w:p>
          <w:p w:rsidR="0099030E" w:rsidRDefault="0099030E" w:rsidP="00147D83">
            <w:r>
              <w:t>(15284, 53, '2015-05-05 12:07:26'),</w:t>
            </w:r>
          </w:p>
          <w:p w:rsidR="0099030E" w:rsidRDefault="0099030E" w:rsidP="00147D83">
            <w:r>
              <w:t>(15285, 53, '2015-05-05 12:07:29'),</w:t>
            </w:r>
          </w:p>
          <w:p w:rsidR="0099030E" w:rsidRDefault="0099030E" w:rsidP="00147D83">
            <w:r>
              <w:t>(15286, 53, '2015-05-05 12:07:32'),</w:t>
            </w:r>
          </w:p>
          <w:p w:rsidR="0099030E" w:rsidRDefault="0099030E" w:rsidP="00147D83">
            <w:r>
              <w:t>(15287, 53, '2015-05-05 12:07:35'),</w:t>
            </w:r>
          </w:p>
          <w:p w:rsidR="0099030E" w:rsidRDefault="0099030E" w:rsidP="00147D83">
            <w:r>
              <w:t>(15288, 53, '2015-05-05 12:07:38'),</w:t>
            </w:r>
          </w:p>
          <w:p w:rsidR="0099030E" w:rsidRDefault="0099030E" w:rsidP="00147D83">
            <w:r>
              <w:t>(15289, 53, '2015-05-05 12:07:41'),</w:t>
            </w:r>
          </w:p>
          <w:p w:rsidR="0099030E" w:rsidRDefault="0099030E" w:rsidP="00147D83">
            <w:r>
              <w:t>(15290, 53, '2015-05-05 12:07:45'),</w:t>
            </w:r>
          </w:p>
          <w:p w:rsidR="0099030E" w:rsidRDefault="0099030E" w:rsidP="00147D83">
            <w:r>
              <w:t>(15291, 53, '2015-05-05 12:07:48'),</w:t>
            </w:r>
          </w:p>
          <w:p w:rsidR="0099030E" w:rsidRDefault="0099030E" w:rsidP="00147D83">
            <w:r>
              <w:t>(15292, 53, '2015-05-05 12:07:51'),</w:t>
            </w:r>
          </w:p>
          <w:p w:rsidR="0099030E" w:rsidRDefault="0099030E" w:rsidP="00147D83">
            <w:r>
              <w:t>(15293, 53, '2015-05-05 12:07:54'),</w:t>
            </w:r>
          </w:p>
          <w:p w:rsidR="0099030E" w:rsidRDefault="0099030E" w:rsidP="00147D83">
            <w:r>
              <w:t>(15294, 53, '2015-05-05 12:07:57'),</w:t>
            </w:r>
          </w:p>
          <w:p w:rsidR="0099030E" w:rsidRDefault="0099030E" w:rsidP="00147D83">
            <w:r>
              <w:t>(15295, 53, '2015-05-05 12:08:00'),</w:t>
            </w:r>
          </w:p>
          <w:p w:rsidR="0099030E" w:rsidRDefault="0099030E" w:rsidP="00147D83">
            <w:r>
              <w:t>(15296, 53, '2015-05-05 12:08:03'),</w:t>
            </w:r>
          </w:p>
          <w:p w:rsidR="0099030E" w:rsidRDefault="0099030E" w:rsidP="00147D83">
            <w:r>
              <w:t>(15297, 53, '2015-05-05 12:08:06'),</w:t>
            </w:r>
          </w:p>
          <w:p w:rsidR="0099030E" w:rsidRDefault="0099030E" w:rsidP="00147D83">
            <w:r>
              <w:t>(15298, 54, '2015-05-05 12:08:09'),</w:t>
            </w:r>
          </w:p>
          <w:p w:rsidR="0099030E" w:rsidRDefault="0099030E" w:rsidP="00147D83">
            <w:r>
              <w:t>(15299, 54, '2015-05-05 12:08:12'),</w:t>
            </w:r>
          </w:p>
          <w:p w:rsidR="0099030E" w:rsidRDefault="0099030E" w:rsidP="00147D83">
            <w:r>
              <w:t>(15300, 54, '2015-05-05 12:08:15'),</w:t>
            </w:r>
          </w:p>
          <w:p w:rsidR="0099030E" w:rsidRDefault="0099030E" w:rsidP="00147D83">
            <w:r>
              <w:t>(15301, 54, '2015-05-05 12:08:18'),</w:t>
            </w:r>
          </w:p>
          <w:p w:rsidR="0099030E" w:rsidRDefault="0099030E" w:rsidP="00147D83">
            <w:r>
              <w:t>(15302, 54, '2015-05-05 12:08:21'),</w:t>
            </w:r>
          </w:p>
          <w:p w:rsidR="0099030E" w:rsidRDefault="0099030E" w:rsidP="00147D83">
            <w:r>
              <w:t>(15303, 54, '2015-05-05 12:08:24'),</w:t>
            </w:r>
          </w:p>
          <w:p w:rsidR="0099030E" w:rsidRDefault="0099030E" w:rsidP="00147D83">
            <w:r>
              <w:t>(15304, 54, '2015-05-05 12:08:27'),</w:t>
            </w:r>
          </w:p>
          <w:p w:rsidR="0099030E" w:rsidRDefault="0099030E" w:rsidP="00147D83">
            <w:r>
              <w:t>(15305, 54, '2015-05-05 12:08:30'),</w:t>
            </w:r>
          </w:p>
          <w:p w:rsidR="0099030E" w:rsidRDefault="0099030E" w:rsidP="00147D83">
            <w:r>
              <w:t>(15306, 54, '2015-05-05 12:08:33'),</w:t>
            </w:r>
          </w:p>
          <w:p w:rsidR="0099030E" w:rsidRDefault="0099030E" w:rsidP="00147D83">
            <w:r>
              <w:t>(15307, 54, '2015-05-05 12:08:36'),</w:t>
            </w:r>
          </w:p>
          <w:p w:rsidR="0099030E" w:rsidRDefault="0099030E" w:rsidP="00147D83">
            <w:r>
              <w:t>(15308, 54, '2015-05-05 12:08:39'),</w:t>
            </w:r>
          </w:p>
          <w:p w:rsidR="0099030E" w:rsidRDefault="0099030E" w:rsidP="00147D83">
            <w:r>
              <w:t>(15309, 54, '2015-05-05 12:08:42'),</w:t>
            </w:r>
          </w:p>
          <w:p w:rsidR="0099030E" w:rsidRDefault="0099030E" w:rsidP="00147D83">
            <w:r>
              <w:t>(15310, 54, '2015-05-05 12:08:45'),</w:t>
            </w:r>
          </w:p>
          <w:p w:rsidR="0099030E" w:rsidRDefault="0099030E" w:rsidP="00147D83">
            <w:r>
              <w:t>(15311, 54, '2015-05-05 12:08:48'),</w:t>
            </w:r>
          </w:p>
          <w:p w:rsidR="0099030E" w:rsidRDefault="0099030E" w:rsidP="00147D83">
            <w:r>
              <w:t>(15312, 54, '2015-05-05 12:08:51'),</w:t>
            </w:r>
          </w:p>
          <w:p w:rsidR="0099030E" w:rsidRDefault="0099030E" w:rsidP="00147D83">
            <w:r>
              <w:t>(15313, 54, '2015-05-05 12:08:54'),</w:t>
            </w:r>
          </w:p>
          <w:p w:rsidR="0099030E" w:rsidRDefault="0099030E" w:rsidP="00147D83">
            <w:r>
              <w:t>(15314, 54, '2015-05-05 12:08:57'),</w:t>
            </w:r>
          </w:p>
          <w:p w:rsidR="0099030E" w:rsidRDefault="0099030E" w:rsidP="00147D83">
            <w:r>
              <w:t>(15315, 54, '2015-05-05 12:09:00');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(15316, 54, '2015-05-05 12:09:03'),</w:t>
            </w:r>
          </w:p>
          <w:p w:rsidR="0099030E" w:rsidRDefault="0099030E" w:rsidP="00147D83">
            <w:r>
              <w:t>(15317, 54, '2015-05-05 12:09:06'),</w:t>
            </w:r>
          </w:p>
          <w:p w:rsidR="0099030E" w:rsidRDefault="0099030E" w:rsidP="00147D83">
            <w:r>
              <w:t>(15318, 54, '2015-05-05 12:09:10'),</w:t>
            </w:r>
          </w:p>
          <w:p w:rsidR="0099030E" w:rsidRDefault="0099030E" w:rsidP="00147D83">
            <w:r>
              <w:t>(15319, 54, '2015-05-05 12:09:13'),</w:t>
            </w:r>
          </w:p>
          <w:p w:rsidR="0099030E" w:rsidRDefault="0099030E" w:rsidP="00147D83">
            <w:r>
              <w:t>(15320, 54, '2015-05-05 12:09:16'),</w:t>
            </w:r>
          </w:p>
          <w:p w:rsidR="0099030E" w:rsidRDefault="0099030E" w:rsidP="00147D83">
            <w:r>
              <w:t>(15321, 54, '2015-05-05 12:09:19'),</w:t>
            </w:r>
          </w:p>
          <w:p w:rsidR="0099030E" w:rsidRDefault="0099030E" w:rsidP="00147D83">
            <w:r>
              <w:t>(15322, 54, '2015-05-05 12:09:22'),</w:t>
            </w:r>
          </w:p>
          <w:p w:rsidR="0099030E" w:rsidRDefault="0099030E" w:rsidP="00147D83">
            <w:r>
              <w:t>(15323, 54, '2015-05-05 12:09:25'),</w:t>
            </w:r>
          </w:p>
          <w:p w:rsidR="0099030E" w:rsidRDefault="0099030E" w:rsidP="00147D83">
            <w:r>
              <w:t>(15324, 53, '2015-05-05 12:09:28'),</w:t>
            </w:r>
          </w:p>
          <w:p w:rsidR="0099030E" w:rsidRDefault="0099030E" w:rsidP="00147D83">
            <w:r>
              <w:t>(15325, 53, '2015-05-05 12:09:31'),</w:t>
            </w:r>
          </w:p>
          <w:p w:rsidR="0099030E" w:rsidRDefault="0099030E" w:rsidP="00147D83">
            <w:r>
              <w:t>(15326, 53, '2015-05-05 12:09:34'),</w:t>
            </w:r>
          </w:p>
          <w:p w:rsidR="0099030E" w:rsidRDefault="0099030E" w:rsidP="00147D83">
            <w:r>
              <w:t>(15327, 53, '2015-05-05 12:09:37'),</w:t>
            </w:r>
          </w:p>
          <w:p w:rsidR="0099030E" w:rsidRDefault="0099030E" w:rsidP="00147D83">
            <w:r>
              <w:t>(15328, 53, '2015-05-05 12:09:40'),</w:t>
            </w:r>
          </w:p>
          <w:p w:rsidR="0099030E" w:rsidRDefault="0099030E" w:rsidP="00147D83">
            <w:r>
              <w:t>(15329, 53, '2015-05-05 12:09:43'),</w:t>
            </w:r>
          </w:p>
          <w:p w:rsidR="0099030E" w:rsidRDefault="0099030E" w:rsidP="00147D83">
            <w:r>
              <w:t>(15330, 53, '2015-05-05 12:09:46'),</w:t>
            </w:r>
          </w:p>
          <w:p w:rsidR="0099030E" w:rsidRDefault="0099030E" w:rsidP="00147D83">
            <w:r>
              <w:t>(15331, 53, '2015-05-05 12:09:49'),</w:t>
            </w:r>
          </w:p>
          <w:p w:rsidR="0099030E" w:rsidRDefault="0099030E" w:rsidP="00147D83">
            <w:r>
              <w:t>(15332, 53, '2015-05-05 12:09:52'),</w:t>
            </w:r>
          </w:p>
          <w:p w:rsidR="0099030E" w:rsidRDefault="0099030E" w:rsidP="00147D83">
            <w:r>
              <w:t>(15333, 53, '2015-05-05 12:09:55'),</w:t>
            </w:r>
          </w:p>
          <w:p w:rsidR="0099030E" w:rsidRDefault="0099030E" w:rsidP="00147D83">
            <w:r>
              <w:t>(15334, 53, '2015-05-05 12:09:58'),</w:t>
            </w:r>
          </w:p>
          <w:p w:rsidR="0099030E" w:rsidRDefault="0099030E" w:rsidP="00147D83">
            <w:r>
              <w:t>(15335, 53, '2015-05-05 12:10:01'),</w:t>
            </w:r>
          </w:p>
          <w:p w:rsidR="0099030E" w:rsidRDefault="0099030E" w:rsidP="00147D83">
            <w:r>
              <w:t>(15336, 51, '2015-05-05 12:10:04'),</w:t>
            </w:r>
          </w:p>
          <w:p w:rsidR="0099030E" w:rsidRDefault="0099030E" w:rsidP="00147D83">
            <w:r>
              <w:t>(15337, 51, '2015-05-05 12:10:07'),</w:t>
            </w:r>
          </w:p>
          <w:p w:rsidR="0099030E" w:rsidRDefault="0099030E" w:rsidP="00147D83">
            <w:r>
              <w:t>(15338, 51, '2015-05-05 12:10:10'),</w:t>
            </w:r>
          </w:p>
          <w:p w:rsidR="0099030E" w:rsidRDefault="0099030E" w:rsidP="00147D83">
            <w:r>
              <w:t>(15339, 50, '2015-05-05 12:10:13'),</w:t>
            </w:r>
          </w:p>
          <w:p w:rsidR="0099030E" w:rsidRDefault="0099030E" w:rsidP="00147D83">
            <w:r>
              <w:t>(15340, 50, '2015-05-05 12:10:16'),</w:t>
            </w:r>
          </w:p>
          <w:p w:rsidR="0099030E" w:rsidRDefault="0099030E" w:rsidP="00147D83">
            <w:r>
              <w:t>(15341, 50, '2015-05-05 12:10:19'),</w:t>
            </w:r>
          </w:p>
          <w:p w:rsidR="0099030E" w:rsidRDefault="0099030E" w:rsidP="00147D83">
            <w:r>
              <w:t>(15342, 49, '2015-05-05 12:10:22'),</w:t>
            </w:r>
          </w:p>
          <w:p w:rsidR="0099030E" w:rsidRDefault="0099030E" w:rsidP="00147D83">
            <w:r>
              <w:t>(15343, 49, '2015-05-05 12:10:25'),</w:t>
            </w:r>
          </w:p>
          <w:p w:rsidR="0099030E" w:rsidRDefault="0099030E" w:rsidP="00147D83">
            <w:r>
              <w:t>(15344, 49, '2015-05-05 12:10:28'),</w:t>
            </w:r>
          </w:p>
          <w:p w:rsidR="0099030E" w:rsidRDefault="0099030E" w:rsidP="00147D83">
            <w:r>
              <w:t>(15345, 49, '2015-05-05 12:10:31'),</w:t>
            </w:r>
          </w:p>
          <w:p w:rsidR="0099030E" w:rsidRDefault="0099030E" w:rsidP="00147D83">
            <w:r>
              <w:t>(15346, 49, '2015-05-05 12:10:34'),</w:t>
            </w:r>
          </w:p>
          <w:p w:rsidR="0099030E" w:rsidRDefault="0099030E" w:rsidP="00147D83">
            <w:r>
              <w:t>(15347, 49, '2015-05-05 12:10:37'),</w:t>
            </w:r>
          </w:p>
          <w:p w:rsidR="0099030E" w:rsidRDefault="0099030E" w:rsidP="00147D83">
            <w:r>
              <w:t>(15348, 49, '2015-05-05 12:10:41'),</w:t>
            </w:r>
          </w:p>
          <w:p w:rsidR="0099030E" w:rsidRDefault="0099030E" w:rsidP="00147D83">
            <w:r>
              <w:t>(15349, 49, '2015-05-05 12:10:44'),</w:t>
            </w:r>
          </w:p>
          <w:p w:rsidR="0099030E" w:rsidRDefault="0099030E" w:rsidP="00147D83">
            <w:r>
              <w:t>(15350, 49, '2015-05-05 12:10:47'),</w:t>
            </w:r>
          </w:p>
          <w:p w:rsidR="0099030E" w:rsidRDefault="0099030E" w:rsidP="00147D83">
            <w:r>
              <w:t>(15351, 49, '2015-05-05 12:10:50'),</w:t>
            </w:r>
          </w:p>
          <w:p w:rsidR="0099030E" w:rsidRDefault="0099030E" w:rsidP="00147D83">
            <w:r>
              <w:t>(15352, 48, '2015-05-05 12:10:53'),</w:t>
            </w:r>
          </w:p>
          <w:p w:rsidR="0099030E" w:rsidRDefault="0099030E" w:rsidP="00147D83">
            <w:r>
              <w:t>(15353, 48, '2015-05-05 12:10:56'),</w:t>
            </w:r>
          </w:p>
          <w:p w:rsidR="0099030E" w:rsidRDefault="0099030E" w:rsidP="00147D83">
            <w:r>
              <w:t>(15354, 48, '2015-05-05 12:10:59'),</w:t>
            </w:r>
          </w:p>
          <w:p w:rsidR="0099030E" w:rsidRDefault="0099030E" w:rsidP="00147D83">
            <w:r>
              <w:t>(15355, 48, '2015-05-05 12:11:02'),</w:t>
            </w:r>
          </w:p>
          <w:p w:rsidR="0099030E" w:rsidRDefault="0099030E" w:rsidP="00147D83">
            <w:r>
              <w:t>(15356, 48, '2015-05-05 12:11:05'),</w:t>
            </w:r>
          </w:p>
          <w:p w:rsidR="0099030E" w:rsidRDefault="0099030E" w:rsidP="00147D83">
            <w:r>
              <w:t>(15357, 48, '2015-05-05 12:11:08'),</w:t>
            </w:r>
          </w:p>
          <w:p w:rsidR="0099030E" w:rsidRDefault="0099030E" w:rsidP="00147D83">
            <w:r>
              <w:t>(15358, 47, '2015-05-05 12:11:11'),</w:t>
            </w:r>
          </w:p>
          <w:p w:rsidR="0099030E" w:rsidRDefault="0099030E" w:rsidP="00147D83">
            <w:r>
              <w:t>(15359, 47, '2015-05-05 12:11:14'),</w:t>
            </w:r>
          </w:p>
          <w:p w:rsidR="0099030E" w:rsidRDefault="0099030E" w:rsidP="00147D83">
            <w:r>
              <w:t>(15360, 47, '2015-05-05 12:11:17'),</w:t>
            </w:r>
          </w:p>
          <w:p w:rsidR="0099030E" w:rsidRDefault="0099030E" w:rsidP="00147D83">
            <w:r>
              <w:t>(15361, 47, '2015-05-05 12:11:20'),</w:t>
            </w:r>
          </w:p>
          <w:p w:rsidR="0099030E" w:rsidRDefault="0099030E" w:rsidP="00147D83">
            <w:r>
              <w:t>(15362, 47, '2015-05-05 12:11:23'),</w:t>
            </w:r>
          </w:p>
          <w:p w:rsidR="0099030E" w:rsidRDefault="0099030E" w:rsidP="00147D83">
            <w:r>
              <w:t>(15363, 47, '2015-05-05 12:11:26'),</w:t>
            </w:r>
          </w:p>
          <w:p w:rsidR="0099030E" w:rsidRDefault="0099030E" w:rsidP="00147D83">
            <w:r>
              <w:t>(15364, 47, '2015-05-05 12:11:29'),</w:t>
            </w:r>
          </w:p>
          <w:p w:rsidR="0099030E" w:rsidRDefault="0099030E" w:rsidP="00147D83">
            <w:r>
              <w:t>(15365, 46, '2015-05-05 12:11:32'),</w:t>
            </w:r>
          </w:p>
          <w:p w:rsidR="0099030E" w:rsidRDefault="0099030E" w:rsidP="00147D83">
            <w:r>
              <w:t>(15366, 46, '2015-05-05 12:11:35'),</w:t>
            </w:r>
          </w:p>
          <w:p w:rsidR="0099030E" w:rsidRDefault="0099030E" w:rsidP="00147D83">
            <w:r>
              <w:t>(15367, 46, '2015-05-05 12:11:38'),</w:t>
            </w:r>
          </w:p>
          <w:p w:rsidR="0099030E" w:rsidRDefault="0099030E" w:rsidP="00147D83">
            <w:r>
              <w:t>(15368, 46, '2015-05-05 12:11:41'),</w:t>
            </w:r>
          </w:p>
          <w:p w:rsidR="0099030E" w:rsidRDefault="0099030E" w:rsidP="00147D83">
            <w:r>
              <w:t>(15369, 46, '2015-05-05 12:11:44'),</w:t>
            </w:r>
          </w:p>
          <w:p w:rsidR="0099030E" w:rsidRDefault="0099030E" w:rsidP="00147D83">
            <w:r>
              <w:t>(15370, 46, '2015-05-05 12:11:47'),</w:t>
            </w:r>
          </w:p>
          <w:p w:rsidR="0099030E" w:rsidRDefault="0099030E" w:rsidP="00147D83">
            <w:r>
              <w:t>(15371, 46, '2015-05-05 12:11:50'),</w:t>
            </w:r>
          </w:p>
          <w:p w:rsidR="0099030E" w:rsidRDefault="0099030E" w:rsidP="00147D83">
            <w:r>
              <w:t>(15372, 46, '2015-05-05 12:11:53'),</w:t>
            </w:r>
          </w:p>
          <w:p w:rsidR="0099030E" w:rsidRDefault="0099030E" w:rsidP="00147D83">
            <w:r>
              <w:t>(15373, 46, '2015-05-05 12:11:56'),</w:t>
            </w:r>
          </w:p>
          <w:p w:rsidR="0099030E" w:rsidRDefault="0099030E" w:rsidP="00147D83">
            <w:r>
              <w:t>(15374, 45, '2015-05-05 12:11:59'),</w:t>
            </w:r>
          </w:p>
          <w:p w:rsidR="0099030E" w:rsidRDefault="0099030E" w:rsidP="00147D83">
            <w:r>
              <w:t>(15375, 45, '2015-05-05 12:12:02'),</w:t>
            </w:r>
          </w:p>
          <w:p w:rsidR="0099030E" w:rsidRDefault="0099030E" w:rsidP="00147D83">
            <w:r>
              <w:t>(15376, 45, '2015-05-05 12:12:05'),</w:t>
            </w:r>
          </w:p>
          <w:p w:rsidR="0099030E" w:rsidRDefault="0099030E" w:rsidP="00147D83">
            <w:r>
              <w:t>(15377, 45, '2015-05-05 12:12:08'),</w:t>
            </w:r>
          </w:p>
          <w:p w:rsidR="0099030E" w:rsidRDefault="0099030E" w:rsidP="00147D83">
            <w:r>
              <w:t>(15378, 45, '2015-05-05 12:12:12'),</w:t>
            </w:r>
          </w:p>
          <w:p w:rsidR="0099030E" w:rsidRDefault="0099030E" w:rsidP="00147D83">
            <w:r>
              <w:t>(15379, 45, '2015-05-05 12:12:15'),</w:t>
            </w:r>
          </w:p>
          <w:p w:rsidR="0099030E" w:rsidRDefault="0099030E" w:rsidP="00147D83">
            <w:r>
              <w:t>(15380, 45, '2015-05-05 12:12:18'),</w:t>
            </w:r>
          </w:p>
          <w:p w:rsidR="0099030E" w:rsidRDefault="0099030E" w:rsidP="00147D83">
            <w:r>
              <w:t>(15381, 45, '2015-05-05 12:12:21'),</w:t>
            </w:r>
          </w:p>
          <w:p w:rsidR="0099030E" w:rsidRDefault="0099030E" w:rsidP="00147D83">
            <w:r>
              <w:t>(15382, 45, '2015-05-05 12:12:24'),</w:t>
            </w:r>
          </w:p>
          <w:p w:rsidR="0099030E" w:rsidRDefault="0099030E" w:rsidP="00147D83">
            <w:r>
              <w:t>(15383, 45, '2015-05-05 12:12:27'),</w:t>
            </w:r>
          </w:p>
          <w:p w:rsidR="0099030E" w:rsidRDefault="0099030E" w:rsidP="00147D83">
            <w:r>
              <w:t>(15384, 45, '2015-05-05 12:12:30'),</w:t>
            </w:r>
          </w:p>
          <w:p w:rsidR="0099030E" w:rsidRDefault="0099030E" w:rsidP="00147D83">
            <w:r>
              <w:t>(15385, 45, '2015-05-05 12:12:33'),</w:t>
            </w:r>
          </w:p>
          <w:p w:rsidR="0099030E" w:rsidRDefault="0099030E" w:rsidP="00147D83">
            <w:r>
              <w:t>(15386, 45, '2015-05-05 12:12:36'),</w:t>
            </w:r>
          </w:p>
          <w:p w:rsidR="0099030E" w:rsidRDefault="0099030E" w:rsidP="00147D83">
            <w:r>
              <w:t>(15387, 45, '2015-05-05 12:12:39'),</w:t>
            </w:r>
          </w:p>
          <w:p w:rsidR="0099030E" w:rsidRDefault="0099030E" w:rsidP="00147D83">
            <w:r>
              <w:t>(15388, 45, '2015-05-05 12:12:42'),</w:t>
            </w:r>
          </w:p>
          <w:p w:rsidR="0099030E" w:rsidRDefault="0099030E" w:rsidP="00147D83">
            <w:r>
              <w:t>(15389, 45, '2015-05-05 12:12:45'),</w:t>
            </w:r>
          </w:p>
          <w:p w:rsidR="0099030E" w:rsidRDefault="0099030E" w:rsidP="00147D83">
            <w:r>
              <w:t>(15390, 45, '2015-05-05 12:12:48'),</w:t>
            </w:r>
          </w:p>
          <w:p w:rsidR="0099030E" w:rsidRDefault="0099030E" w:rsidP="00147D83">
            <w:r>
              <w:t>(15391, 45, '2015-05-05 12:12:51'),</w:t>
            </w:r>
          </w:p>
          <w:p w:rsidR="0099030E" w:rsidRDefault="0099030E" w:rsidP="00147D83">
            <w:r>
              <w:t>(15392, 45, '2015-05-05 12:12:54'),</w:t>
            </w:r>
          </w:p>
          <w:p w:rsidR="0099030E" w:rsidRDefault="0099030E" w:rsidP="00147D83">
            <w:r>
              <w:t>(15393, 45, '2015-05-05 12:12:57'),</w:t>
            </w:r>
          </w:p>
          <w:p w:rsidR="0099030E" w:rsidRDefault="0099030E" w:rsidP="00147D83">
            <w:r>
              <w:t>(15394, 45, '2015-05-05 12:13:00'),</w:t>
            </w:r>
          </w:p>
          <w:p w:rsidR="0099030E" w:rsidRDefault="0099030E" w:rsidP="00147D83">
            <w:r>
              <w:t>(15395, 45, '2015-05-05 12:13:03'),</w:t>
            </w:r>
          </w:p>
          <w:p w:rsidR="0099030E" w:rsidRDefault="0099030E" w:rsidP="00147D83">
            <w:r>
              <w:t>(15396, 45, '2015-05-05 12:13:06'),</w:t>
            </w:r>
          </w:p>
          <w:p w:rsidR="0099030E" w:rsidRDefault="0099030E" w:rsidP="00147D83">
            <w:r>
              <w:t>(15397, 45, '2015-05-05 12:13:09'),</w:t>
            </w:r>
          </w:p>
          <w:p w:rsidR="0099030E" w:rsidRDefault="0099030E" w:rsidP="00147D83">
            <w:r>
              <w:t>(15398, 45, '2015-05-05 12:13:12'),</w:t>
            </w:r>
          </w:p>
          <w:p w:rsidR="0099030E" w:rsidRDefault="0099030E" w:rsidP="00147D83">
            <w:r>
              <w:t>(15399, 45, '2015-05-05 12:13:15'),</w:t>
            </w:r>
          </w:p>
          <w:p w:rsidR="0099030E" w:rsidRDefault="0099030E" w:rsidP="00147D83">
            <w:r>
              <w:t>(15400, 45, '2015-05-05 12:13:18'),</w:t>
            </w:r>
          </w:p>
          <w:p w:rsidR="0099030E" w:rsidRDefault="0099030E" w:rsidP="00147D83">
            <w:r>
              <w:t>(15401, 45, '2015-05-05 12:13:21'),</w:t>
            </w:r>
          </w:p>
          <w:p w:rsidR="0099030E" w:rsidRDefault="0099030E" w:rsidP="00147D83">
            <w:r>
              <w:t>(15402, 45, '2015-05-05 12:13:24'),</w:t>
            </w:r>
          </w:p>
          <w:p w:rsidR="0099030E" w:rsidRDefault="0099030E" w:rsidP="00147D83">
            <w:r>
              <w:t>(15403, 45, '2015-05-05 12:13:27'),</w:t>
            </w:r>
          </w:p>
          <w:p w:rsidR="0099030E" w:rsidRDefault="0099030E" w:rsidP="00147D83">
            <w:r>
              <w:t>(15404, 45, '2015-05-05 12:13:30'),</w:t>
            </w:r>
          </w:p>
          <w:p w:rsidR="0099030E" w:rsidRDefault="0099030E" w:rsidP="00147D83">
            <w:r>
              <w:t>(15405, 45, '2015-05-05 12:13:33'),</w:t>
            </w:r>
          </w:p>
          <w:p w:rsidR="0099030E" w:rsidRDefault="0099030E" w:rsidP="00147D83">
            <w:r>
              <w:t>(15406, 45, '2015-05-05 12:13:37'),</w:t>
            </w:r>
          </w:p>
          <w:p w:rsidR="0099030E" w:rsidRDefault="0099030E" w:rsidP="00147D83">
            <w:r>
              <w:t>(15407, 45, '2015-05-05 12:13:40'),</w:t>
            </w:r>
          </w:p>
          <w:p w:rsidR="0099030E" w:rsidRDefault="0099030E" w:rsidP="00147D83">
            <w:r>
              <w:t>(15408, 45, '2015-05-05 12:13:43'),</w:t>
            </w:r>
          </w:p>
          <w:p w:rsidR="0099030E" w:rsidRDefault="0099030E" w:rsidP="00147D83">
            <w:r>
              <w:t>(15409, 45, '2015-05-05 12:13:46'),</w:t>
            </w:r>
          </w:p>
          <w:p w:rsidR="0099030E" w:rsidRDefault="0099030E" w:rsidP="00147D83">
            <w:r>
              <w:t>(15410, 45, '2015-05-05 12:13:49'),</w:t>
            </w:r>
          </w:p>
          <w:p w:rsidR="0099030E" w:rsidRDefault="0099030E" w:rsidP="00147D83">
            <w:r>
              <w:t>(15411, 45, '2015-05-05 12:13:52'),</w:t>
            </w:r>
          </w:p>
          <w:p w:rsidR="0099030E" w:rsidRDefault="0099030E" w:rsidP="00147D83">
            <w:r>
              <w:t>(15412, 45, '2015-05-05 12:13:55'),</w:t>
            </w:r>
          </w:p>
          <w:p w:rsidR="0099030E" w:rsidRDefault="0099030E" w:rsidP="00147D83">
            <w:r>
              <w:t>(15413, 45, '2015-05-05 12:13:58'),</w:t>
            </w:r>
          </w:p>
          <w:p w:rsidR="0099030E" w:rsidRDefault="0099030E" w:rsidP="00147D83">
            <w:r>
              <w:t>(15414, 45, '2015-05-05 12:14:01'),</w:t>
            </w:r>
          </w:p>
          <w:p w:rsidR="0099030E" w:rsidRDefault="0099030E" w:rsidP="00147D83">
            <w:r>
              <w:t>(15415, 45, '2015-05-05 12:14:04'),</w:t>
            </w:r>
          </w:p>
          <w:p w:rsidR="0099030E" w:rsidRDefault="0099030E" w:rsidP="00147D83">
            <w:r>
              <w:t>(15416, 45, '2015-05-05 12:14:07'),</w:t>
            </w:r>
          </w:p>
          <w:p w:rsidR="0099030E" w:rsidRDefault="0099030E" w:rsidP="00147D83">
            <w:r>
              <w:t>(15417, 45, '2015-05-05 12:14:10'),</w:t>
            </w:r>
          </w:p>
          <w:p w:rsidR="0099030E" w:rsidRDefault="0099030E" w:rsidP="00147D83">
            <w:r>
              <w:t>(15418, 45, '2015-05-05 12:14:13'),</w:t>
            </w:r>
          </w:p>
          <w:p w:rsidR="0099030E" w:rsidRDefault="0099030E" w:rsidP="00147D83">
            <w:r>
              <w:t>(15419, 45, '2015-05-05 12:14:16'),</w:t>
            </w:r>
          </w:p>
          <w:p w:rsidR="0099030E" w:rsidRDefault="0099030E" w:rsidP="00147D83">
            <w:r>
              <w:t>(15420, 45, '2015-05-05 12:14:19'),</w:t>
            </w:r>
          </w:p>
          <w:p w:rsidR="0099030E" w:rsidRDefault="0099030E" w:rsidP="00147D83">
            <w:r>
              <w:t>(15421, 45, '2015-05-05 12:14:22'),</w:t>
            </w:r>
          </w:p>
          <w:p w:rsidR="0099030E" w:rsidRDefault="0099030E" w:rsidP="00147D83">
            <w:r>
              <w:t>(15422, 45, '2015-05-05 12:14:25'),</w:t>
            </w:r>
          </w:p>
          <w:p w:rsidR="0099030E" w:rsidRDefault="0099030E" w:rsidP="00147D83">
            <w:r>
              <w:t>(15423, 45, '2015-05-05 12:14:28'),</w:t>
            </w:r>
          </w:p>
          <w:p w:rsidR="0099030E" w:rsidRDefault="0099030E" w:rsidP="00147D83">
            <w:r>
              <w:t>(15424, 45, '2015-05-05 12:14:31'),</w:t>
            </w:r>
          </w:p>
          <w:p w:rsidR="0099030E" w:rsidRDefault="0099030E" w:rsidP="00147D83">
            <w:r>
              <w:t>(15425, 45, '2015-05-05 12:14:34'),</w:t>
            </w:r>
          </w:p>
          <w:p w:rsidR="0099030E" w:rsidRDefault="0099030E" w:rsidP="00147D83">
            <w:r>
              <w:t>(15426, 45, '2015-05-05 12:14:37'),</w:t>
            </w:r>
          </w:p>
          <w:p w:rsidR="0099030E" w:rsidRDefault="0099030E" w:rsidP="00147D83">
            <w:r>
              <w:t>(15427, 45, '2015-05-05 12:14:40'),</w:t>
            </w:r>
          </w:p>
          <w:p w:rsidR="0099030E" w:rsidRDefault="0099030E" w:rsidP="00147D83">
            <w:r>
              <w:t>(15428, 45, '2015-05-05 12:14:43'),</w:t>
            </w:r>
          </w:p>
          <w:p w:rsidR="0099030E" w:rsidRDefault="0099030E" w:rsidP="00147D83">
            <w:r>
              <w:t>(15429, 45, '2015-05-05 12:14:46'),</w:t>
            </w:r>
          </w:p>
          <w:p w:rsidR="0099030E" w:rsidRDefault="0099030E" w:rsidP="00147D83">
            <w:r>
              <w:t>(15430, 45, '2015-05-05 12:14:49'),</w:t>
            </w:r>
          </w:p>
          <w:p w:rsidR="0099030E" w:rsidRDefault="0099030E" w:rsidP="00147D83">
            <w:r>
              <w:t>(15431, 45, '2015-05-05 12:14:52'),</w:t>
            </w:r>
          </w:p>
          <w:p w:rsidR="0099030E" w:rsidRDefault="0099030E" w:rsidP="00147D83">
            <w:r>
              <w:t>(15432, 45, '2015-05-05 12:14:55'),</w:t>
            </w:r>
          </w:p>
          <w:p w:rsidR="0099030E" w:rsidRDefault="0099030E" w:rsidP="00147D83">
            <w:r>
              <w:t>(15433, 45, '2015-05-05 12:14:58'),</w:t>
            </w:r>
          </w:p>
          <w:p w:rsidR="0099030E" w:rsidRDefault="0099030E" w:rsidP="00147D83">
            <w:r>
              <w:t>(15434, 45, '2015-05-05 12:15:01'),</w:t>
            </w:r>
          </w:p>
          <w:p w:rsidR="0099030E" w:rsidRDefault="0099030E" w:rsidP="00147D83">
            <w:r>
              <w:t>(15435, 45, '2015-05-05 12:15:04'),</w:t>
            </w:r>
          </w:p>
          <w:p w:rsidR="0099030E" w:rsidRDefault="0099030E" w:rsidP="00147D83">
            <w:r>
              <w:t>(15436, 45, '2015-05-05 12:15:08'),</w:t>
            </w:r>
          </w:p>
          <w:p w:rsidR="0099030E" w:rsidRDefault="0099030E" w:rsidP="00147D83">
            <w:r>
              <w:t>(15437, 45, '2015-05-05 12:15:11'),</w:t>
            </w:r>
          </w:p>
          <w:p w:rsidR="0099030E" w:rsidRDefault="0099030E" w:rsidP="00147D83">
            <w:r>
              <w:t>(15438, 45, '2015-05-05 12:15:14'),</w:t>
            </w:r>
          </w:p>
          <w:p w:rsidR="0099030E" w:rsidRDefault="0099030E" w:rsidP="00147D83">
            <w:r>
              <w:t>(15439, 46, '2015-05-05 12:15:17'),</w:t>
            </w:r>
          </w:p>
          <w:p w:rsidR="0099030E" w:rsidRDefault="0099030E" w:rsidP="00147D83">
            <w:r>
              <w:t>(15440, 46, '2015-05-05 12:15:20'),</w:t>
            </w:r>
          </w:p>
          <w:p w:rsidR="0099030E" w:rsidRDefault="0099030E" w:rsidP="00147D83">
            <w:r>
              <w:t>(15441, 46, '2015-05-05 12:15:23'),</w:t>
            </w:r>
          </w:p>
          <w:p w:rsidR="0099030E" w:rsidRDefault="0099030E" w:rsidP="00147D83">
            <w:r>
              <w:t>(15442, 45, '2015-05-05 12:15:26'),</w:t>
            </w:r>
          </w:p>
          <w:p w:rsidR="0099030E" w:rsidRDefault="0099030E" w:rsidP="00147D83">
            <w:r>
              <w:t>(15443, 46, '2015-05-05 12:15:29'),</w:t>
            </w:r>
          </w:p>
          <w:p w:rsidR="0099030E" w:rsidRDefault="0099030E" w:rsidP="00147D83">
            <w:r>
              <w:t>(15444, 46, '2015-05-05 12:15:32'),</w:t>
            </w:r>
          </w:p>
          <w:p w:rsidR="0099030E" w:rsidRDefault="0099030E" w:rsidP="00147D83">
            <w:r>
              <w:t>(15445, 46, '2015-05-05 12:15:35'),</w:t>
            </w:r>
          </w:p>
          <w:p w:rsidR="0099030E" w:rsidRDefault="0099030E" w:rsidP="00147D83">
            <w:r>
              <w:t>(15446, 46, '2015-05-05 12:15:38'),</w:t>
            </w:r>
          </w:p>
          <w:p w:rsidR="0099030E" w:rsidRDefault="0099030E" w:rsidP="00147D83">
            <w:r>
              <w:t>(15447, 46, '2015-05-05 12:15:41'),</w:t>
            </w:r>
          </w:p>
          <w:p w:rsidR="0099030E" w:rsidRDefault="0099030E" w:rsidP="00147D83">
            <w:r>
              <w:t>(15448, 46, '2015-05-05 12:15:44'),</w:t>
            </w:r>
          </w:p>
          <w:p w:rsidR="0099030E" w:rsidRDefault="0099030E" w:rsidP="00147D83">
            <w:r>
              <w:t>(15449, 46, '2015-05-05 12:15:47'),</w:t>
            </w:r>
          </w:p>
          <w:p w:rsidR="0099030E" w:rsidRDefault="0099030E" w:rsidP="00147D83">
            <w:r>
              <w:t>(15450, 46, '2015-05-05 12:15:50'),</w:t>
            </w:r>
          </w:p>
          <w:p w:rsidR="0099030E" w:rsidRDefault="0099030E" w:rsidP="00147D83">
            <w:r>
              <w:t>(15451, 45, '2015-05-05 12:15:53'),</w:t>
            </w:r>
          </w:p>
          <w:p w:rsidR="0099030E" w:rsidRDefault="0099030E" w:rsidP="00147D83">
            <w:r>
              <w:t>(15452, 45, '2015-05-05 12:15:56'),</w:t>
            </w:r>
          </w:p>
          <w:p w:rsidR="0099030E" w:rsidRDefault="0099030E" w:rsidP="00147D83">
            <w:r>
              <w:t>(15453, 45, '2015-05-05 12:15:59'),</w:t>
            </w:r>
          </w:p>
          <w:p w:rsidR="0099030E" w:rsidRDefault="0099030E" w:rsidP="00147D83">
            <w:r>
              <w:t>(15454, 45, '2015-05-05 12:16:02'),</w:t>
            </w:r>
          </w:p>
          <w:p w:rsidR="0099030E" w:rsidRDefault="0099030E" w:rsidP="00147D83">
            <w:r>
              <w:t>(15455, 45, '2015-05-05 12:16:05'),</w:t>
            </w:r>
          </w:p>
          <w:p w:rsidR="0099030E" w:rsidRDefault="0099030E" w:rsidP="00147D83">
            <w:r>
              <w:t>(15456, 45, '2015-05-05 12:16:08'),</w:t>
            </w:r>
          </w:p>
          <w:p w:rsidR="0099030E" w:rsidRDefault="0099030E" w:rsidP="00147D83">
            <w:r>
              <w:t>(15457, 45, '2015-05-05 12:16:11'),</w:t>
            </w:r>
          </w:p>
          <w:p w:rsidR="0099030E" w:rsidRDefault="0099030E" w:rsidP="00147D83">
            <w:r>
              <w:t>(15458, 45, '2015-05-05 12:16:14'),</w:t>
            </w:r>
          </w:p>
          <w:p w:rsidR="0099030E" w:rsidRDefault="0099030E" w:rsidP="00147D83">
            <w:r>
              <w:t>(15459, 45, '2015-05-05 12:16:17'),</w:t>
            </w:r>
          </w:p>
          <w:p w:rsidR="0099030E" w:rsidRDefault="0099030E" w:rsidP="00147D83">
            <w:r>
              <w:t>(15460, 45, '2015-05-05 12:16:20'),</w:t>
            </w:r>
          </w:p>
          <w:p w:rsidR="0099030E" w:rsidRDefault="0099030E" w:rsidP="00147D83">
            <w:r>
              <w:t>(15461, 45, '2015-05-05 12:16:23'),</w:t>
            </w:r>
          </w:p>
          <w:p w:rsidR="0099030E" w:rsidRDefault="0099030E" w:rsidP="00147D83">
            <w:r>
              <w:t>(15462, 45, '2015-05-05 12:16:26'),</w:t>
            </w:r>
          </w:p>
          <w:p w:rsidR="0099030E" w:rsidRDefault="0099030E" w:rsidP="00147D83">
            <w:r>
              <w:t>(15463, 45, '2015-05-05 12:16:29'),</w:t>
            </w:r>
          </w:p>
          <w:p w:rsidR="0099030E" w:rsidRDefault="0099030E" w:rsidP="00147D83">
            <w:r>
              <w:t>(15464, 45, '2015-05-05 12:16:32'),</w:t>
            </w:r>
          </w:p>
          <w:p w:rsidR="0099030E" w:rsidRDefault="0099030E" w:rsidP="00147D83">
            <w:r>
              <w:t>(15465, 45, '2015-05-05 12:16:35'),</w:t>
            </w:r>
          </w:p>
          <w:p w:rsidR="0099030E" w:rsidRDefault="0099030E" w:rsidP="00147D83">
            <w:r>
              <w:t>(15466, 45, '2015-05-05 12:16:39'),</w:t>
            </w:r>
          </w:p>
          <w:p w:rsidR="0099030E" w:rsidRDefault="0099030E" w:rsidP="00147D83">
            <w:r>
              <w:t>(15467, 45, '2015-05-05 12:16:42'),</w:t>
            </w:r>
          </w:p>
          <w:p w:rsidR="0099030E" w:rsidRDefault="0099030E" w:rsidP="00147D83">
            <w:r>
              <w:t>(15468, 45, '2015-05-05 12:16:45'),</w:t>
            </w:r>
          </w:p>
          <w:p w:rsidR="0099030E" w:rsidRDefault="0099030E" w:rsidP="00147D83">
            <w:r>
              <w:t>(15469, 45, '2015-05-05 12:16:48'),</w:t>
            </w:r>
          </w:p>
          <w:p w:rsidR="0099030E" w:rsidRDefault="0099030E" w:rsidP="00147D83">
            <w:r>
              <w:t>(15470, 45, '2015-05-05 12:16:51'),</w:t>
            </w:r>
          </w:p>
          <w:p w:rsidR="0099030E" w:rsidRDefault="0099030E" w:rsidP="00147D83">
            <w:r>
              <w:t>(15471, 45, '2015-05-05 12:16:54'),</w:t>
            </w:r>
          </w:p>
          <w:p w:rsidR="0099030E" w:rsidRDefault="0099030E" w:rsidP="00147D83">
            <w:r>
              <w:t>(15472, 45, '2015-05-05 12:16:57'),</w:t>
            </w:r>
          </w:p>
          <w:p w:rsidR="0099030E" w:rsidRDefault="0099030E" w:rsidP="00147D83">
            <w:r>
              <w:t>(15473, 45, '2015-05-05 12:17:00'),</w:t>
            </w:r>
          </w:p>
          <w:p w:rsidR="0099030E" w:rsidRDefault="0099030E" w:rsidP="00147D83">
            <w:r>
              <w:t>(15474, 45, '2015-05-05 12:17:03'),</w:t>
            </w:r>
          </w:p>
          <w:p w:rsidR="0099030E" w:rsidRDefault="0099030E" w:rsidP="00147D83">
            <w:r>
              <w:t>(15475, 45, '2015-05-05 12:17:06'),</w:t>
            </w:r>
          </w:p>
          <w:p w:rsidR="0099030E" w:rsidRDefault="0099030E" w:rsidP="00147D83">
            <w:r>
              <w:t>(15476, 45, '2015-05-05 12:17:09'),</w:t>
            </w:r>
          </w:p>
          <w:p w:rsidR="0099030E" w:rsidRDefault="0099030E" w:rsidP="00147D83">
            <w:r>
              <w:t>(15477, 45, '2015-05-05 12:17:12'),</w:t>
            </w:r>
          </w:p>
          <w:p w:rsidR="0099030E" w:rsidRDefault="0099030E" w:rsidP="00147D83">
            <w:r>
              <w:t>(15478, 45, '2015-05-05 12:17:15'),</w:t>
            </w:r>
          </w:p>
          <w:p w:rsidR="0099030E" w:rsidRDefault="0099030E" w:rsidP="00147D83">
            <w:r>
              <w:t>(15479, 45, '2015-05-05 12:17:18'),</w:t>
            </w:r>
          </w:p>
          <w:p w:rsidR="0099030E" w:rsidRDefault="0099030E" w:rsidP="00147D83">
            <w:r>
              <w:t>(15480, 45, '2015-05-05 12:17:21'),</w:t>
            </w:r>
          </w:p>
          <w:p w:rsidR="0099030E" w:rsidRDefault="0099030E" w:rsidP="00147D83">
            <w:r>
              <w:t>(15481, 45, '2015-05-05 12:17:24'),</w:t>
            </w:r>
          </w:p>
          <w:p w:rsidR="0099030E" w:rsidRDefault="0099030E" w:rsidP="00147D83">
            <w:r>
              <w:t>(15482, 45, '2015-05-05 12:17:27'),</w:t>
            </w:r>
          </w:p>
          <w:p w:rsidR="0099030E" w:rsidRDefault="0099030E" w:rsidP="00147D83">
            <w:r>
              <w:t>(15483, 45, '2015-05-05 12:17:30'),</w:t>
            </w:r>
          </w:p>
          <w:p w:rsidR="0099030E" w:rsidRDefault="0099030E" w:rsidP="00147D83">
            <w:r>
              <w:t>(15484, 45, '2015-05-05 12:17:33'),</w:t>
            </w:r>
          </w:p>
          <w:p w:rsidR="0099030E" w:rsidRDefault="0099030E" w:rsidP="00147D83">
            <w:r>
              <w:t>(15485, 44, '2015-05-05 12:17:36'),</w:t>
            </w:r>
          </w:p>
          <w:p w:rsidR="0099030E" w:rsidRDefault="0099030E" w:rsidP="00147D83">
            <w:r>
              <w:t>(15486, 44, '2015-05-05 12:17:39'),</w:t>
            </w:r>
          </w:p>
          <w:p w:rsidR="0099030E" w:rsidRDefault="0099030E" w:rsidP="00147D83">
            <w:r>
              <w:t>(15487, 44, '2015-05-05 12:17:42'),</w:t>
            </w:r>
          </w:p>
          <w:p w:rsidR="0099030E" w:rsidRDefault="0099030E" w:rsidP="00147D83">
            <w:r>
              <w:t>(15488, 44, '2015-05-05 12:17:45'),</w:t>
            </w:r>
          </w:p>
          <w:p w:rsidR="0099030E" w:rsidRDefault="0099030E" w:rsidP="00147D83">
            <w:r>
              <w:t>(15489, 44, '2015-05-05 12:17:48'),</w:t>
            </w:r>
          </w:p>
          <w:p w:rsidR="0099030E" w:rsidRDefault="0099030E" w:rsidP="00147D83">
            <w:r>
              <w:t>(15490, 44, '2015-05-05 12:17:51'),</w:t>
            </w:r>
          </w:p>
          <w:p w:rsidR="0099030E" w:rsidRDefault="0099030E" w:rsidP="00147D83">
            <w:r>
              <w:t>(15491, 44, '2015-05-05 12:17:54'),</w:t>
            </w:r>
          </w:p>
          <w:p w:rsidR="0099030E" w:rsidRDefault="0099030E" w:rsidP="00147D83">
            <w:r>
              <w:t>(15492, 44, '2015-05-05 12:17:57'),</w:t>
            </w:r>
          </w:p>
          <w:p w:rsidR="0099030E" w:rsidRDefault="0099030E" w:rsidP="00147D83">
            <w:r>
              <w:t>(15493, 44, '2015-05-05 12:18:00'),</w:t>
            </w:r>
          </w:p>
          <w:p w:rsidR="0099030E" w:rsidRDefault="0099030E" w:rsidP="00147D83">
            <w:r>
              <w:t>(15494, 44, '2015-05-05 12:18:03'),</w:t>
            </w:r>
          </w:p>
          <w:p w:rsidR="0099030E" w:rsidRDefault="0099030E" w:rsidP="00147D83">
            <w:r>
              <w:t>(15495, 44, '2015-05-05 12:18:07'),</w:t>
            </w:r>
          </w:p>
          <w:p w:rsidR="0099030E" w:rsidRDefault="0099030E" w:rsidP="00147D83">
            <w:r>
              <w:t>(15496, 44, '2015-05-05 12:18:10'),</w:t>
            </w:r>
          </w:p>
          <w:p w:rsidR="0099030E" w:rsidRDefault="0099030E" w:rsidP="00147D83">
            <w:r>
              <w:t>(15497, 44, '2015-05-05 12:18:13'),</w:t>
            </w:r>
          </w:p>
          <w:p w:rsidR="0099030E" w:rsidRDefault="0099030E" w:rsidP="00147D83">
            <w:r>
              <w:t>(15498, 44, '2015-05-05 12:18:16'),</w:t>
            </w:r>
          </w:p>
          <w:p w:rsidR="0099030E" w:rsidRDefault="0099030E" w:rsidP="00147D83">
            <w:r>
              <w:t>(15499, 44, '2015-05-05 12:18:19'),</w:t>
            </w:r>
          </w:p>
          <w:p w:rsidR="0099030E" w:rsidRDefault="0099030E" w:rsidP="00147D83">
            <w:r>
              <w:t>(15500, 44, '2015-05-05 12:18:22'),</w:t>
            </w:r>
          </w:p>
          <w:p w:rsidR="0099030E" w:rsidRDefault="0099030E" w:rsidP="00147D83">
            <w:r>
              <w:t>(15501, 44, '2015-05-05 12:18:25'),</w:t>
            </w:r>
          </w:p>
          <w:p w:rsidR="0099030E" w:rsidRDefault="0099030E" w:rsidP="00147D83">
            <w:r>
              <w:t>(15502, 44, '2015-05-05 12:18:28'),</w:t>
            </w:r>
          </w:p>
          <w:p w:rsidR="0099030E" w:rsidRDefault="0099030E" w:rsidP="00147D83">
            <w:r>
              <w:t>(15503, 43, '2015-05-05 12:18:31'),</w:t>
            </w:r>
          </w:p>
          <w:p w:rsidR="0099030E" w:rsidRDefault="0099030E" w:rsidP="00147D83">
            <w:r>
              <w:t>(15504, 43, '2015-05-05 12:18:34'),</w:t>
            </w:r>
          </w:p>
          <w:p w:rsidR="0099030E" w:rsidRDefault="0099030E" w:rsidP="00147D83">
            <w:r>
              <w:t>(15505, 43, '2015-05-05 12:18:37'),</w:t>
            </w:r>
          </w:p>
          <w:p w:rsidR="0099030E" w:rsidRDefault="0099030E" w:rsidP="00147D83">
            <w:r>
              <w:t>(15506, 43, '2015-05-05 12:18:40'),</w:t>
            </w:r>
          </w:p>
          <w:p w:rsidR="0099030E" w:rsidRDefault="0099030E" w:rsidP="00147D83">
            <w:r>
              <w:t>(15507, 43, '2015-05-05 12:18:43'),</w:t>
            </w:r>
          </w:p>
          <w:p w:rsidR="0099030E" w:rsidRDefault="0099030E" w:rsidP="00147D83">
            <w:r>
              <w:t>(15508, 43, '2015-05-05 12:18:46'),</w:t>
            </w:r>
          </w:p>
          <w:p w:rsidR="0099030E" w:rsidRDefault="0099030E" w:rsidP="00147D83">
            <w:r>
              <w:t>(15509, 43, '2015-05-05 12:18:50'),</w:t>
            </w:r>
          </w:p>
          <w:p w:rsidR="0099030E" w:rsidRDefault="0099030E" w:rsidP="00147D83">
            <w:r>
              <w:t>(15510, 43, '2015-05-05 12:18:53'),</w:t>
            </w:r>
          </w:p>
          <w:p w:rsidR="0099030E" w:rsidRDefault="0099030E" w:rsidP="00147D83">
            <w:r>
              <w:t>(15511, 43, '2015-05-05 12:18:56'),</w:t>
            </w:r>
          </w:p>
          <w:p w:rsidR="0099030E" w:rsidRDefault="0099030E" w:rsidP="00147D83">
            <w:r>
              <w:t>(15512, 43, '2015-05-05 12:18:59'),</w:t>
            </w:r>
          </w:p>
          <w:p w:rsidR="0099030E" w:rsidRDefault="0099030E" w:rsidP="00147D83">
            <w:r>
              <w:t>(15513, 43, '2015-05-05 12:19:02'),</w:t>
            </w:r>
          </w:p>
          <w:p w:rsidR="0099030E" w:rsidRDefault="0099030E" w:rsidP="00147D83">
            <w:r>
              <w:t>(15514, 43, '2015-05-05 12:19:05'),</w:t>
            </w:r>
          </w:p>
          <w:p w:rsidR="0099030E" w:rsidRDefault="0099030E" w:rsidP="00147D83">
            <w:r>
              <w:t>(15515, 43, '2015-05-05 12:19:08'),</w:t>
            </w:r>
          </w:p>
          <w:p w:rsidR="0099030E" w:rsidRDefault="0099030E" w:rsidP="00147D83">
            <w:r>
              <w:t>(15516, 43, '2015-05-05 12:19:11'),</w:t>
            </w:r>
          </w:p>
          <w:p w:rsidR="0099030E" w:rsidRDefault="0099030E" w:rsidP="00147D83">
            <w:r>
              <w:t>(15517, 43, '2015-05-05 12:19:14'),</w:t>
            </w:r>
          </w:p>
          <w:p w:rsidR="0099030E" w:rsidRDefault="0099030E" w:rsidP="00147D83">
            <w:r>
              <w:t>(15518, 43, '2015-05-05 12:19:17'),</w:t>
            </w:r>
          </w:p>
          <w:p w:rsidR="0099030E" w:rsidRDefault="0099030E" w:rsidP="00147D83">
            <w:r>
              <w:t>(15519, 43, '2015-05-05 12:19:20'),</w:t>
            </w:r>
          </w:p>
          <w:p w:rsidR="0099030E" w:rsidRDefault="0099030E" w:rsidP="00147D83">
            <w:r>
              <w:t>(15520, 43, '2015-05-05 12:19:23'),</w:t>
            </w:r>
          </w:p>
          <w:p w:rsidR="0099030E" w:rsidRDefault="0099030E" w:rsidP="00147D83">
            <w:r>
              <w:t>(15521, 43, '2015-05-05 12:19:26'),</w:t>
            </w:r>
          </w:p>
          <w:p w:rsidR="0099030E" w:rsidRDefault="0099030E" w:rsidP="00147D83">
            <w:r>
              <w:t>(15522, 43, '2015-05-05 12:19:29'),</w:t>
            </w:r>
          </w:p>
          <w:p w:rsidR="0099030E" w:rsidRDefault="0099030E" w:rsidP="00147D83">
            <w:r>
              <w:t>(15523, 42, '2015-05-05 12:19:32'),</w:t>
            </w:r>
          </w:p>
          <w:p w:rsidR="0099030E" w:rsidRDefault="0099030E" w:rsidP="00147D83">
            <w:r>
              <w:t>(15524, 42, '2015-05-05 12:19:35'),</w:t>
            </w:r>
          </w:p>
          <w:p w:rsidR="0099030E" w:rsidRDefault="0099030E" w:rsidP="00147D83">
            <w:r>
              <w:t>(15525, 42, '2015-05-05 12:19:38'),</w:t>
            </w:r>
          </w:p>
          <w:p w:rsidR="0099030E" w:rsidRDefault="0099030E" w:rsidP="00147D83">
            <w:r>
              <w:t>(15526, 42, '2015-05-05 12:19:41'),</w:t>
            </w:r>
          </w:p>
          <w:p w:rsidR="0099030E" w:rsidRDefault="0099030E" w:rsidP="00147D83">
            <w:r>
              <w:t>(15527, 42, '2015-05-05 12:19:44'),</w:t>
            </w:r>
          </w:p>
          <w:p w:rsidR="0099030E" w:rsidRDefault="0099030E" w:rsidP="00147D83">
            <w:r>
              <w:t>(15528, 42, '2015-05-05 12:19:47'),</w:t>
            </w:r>
          </w:p>
          <w:p w:rsidR="0099030E" w:rsidRDefault="0099030E" w:rsidP="00147D83">
            <w:r>
              <w:t>(15529, 42, '2015-05-05 12:19:50'),</w:t>
            </w:r>
          </w:p>
          <w:p w:rsidR="0099030E" w:rsidRDefault="0099030E" w:rsidP="00147D83">
            <w:r>
              <w:t>(15530, 42, '2015-05-05 12:19:53'),</w:t>
            </w:r>
          </w:p>
          <w:p w:rsidR="0099030E" w:rsidRDefault="0099030E" w:rsidP="00147D83">
            <w:r>
              <w:t>(15531, 42, '2015-05-05 12:19:56'),</w:t>
            </w:r>
          </w:p>
          <w:p w:rsidR="0099030E" w:rsidRDefault="0099030E" w:rsidP="00147D83">
            <w:r>
              <w:t>(15532, 42, '2015-05-05 12:19:59'),</w:t>
            </w:r>
          </w:p>
          <w:p w:rsidR="0099030E" w:rsidRDefault="0099030E" w:rsidP="00147D83">
            <w:r>
              <w:t>(15533, 42, '2015-05-05 12:20:02'),</w:t>
            </w:r>
          </w:p>
          <w:p w:rsidR="0099030E" w:rsidRDefault="0099030E" w:rsidP="00147D83">
            <w:r>
              <w:t>(15534, 42, '2015-05-05 12:20:05'),</w:t>
            </w:r>
          </w:p>
          <w:p w:rsidR="0099030E" w:rsidRDefault="0099030E" w:rsidP="00147D83">
            <w:r>
              <w:t>(15535, 42, '2015-05-05 12:20:08'),</w:t>
            </w:r>
          </w:p>
          <w:p w:rsidR="0099030E" w:rsidRDefault="0099030E" w:rsidP="00147D83">
            <w:r>
              <w:t>(15536, 42, '2015-05-05 12:20:11'),</w:t>
            </w:r>
          </w:p>
          <w:p w:rsidR="0099030E" w:rsidRDefault="0099030E" w:rsidP="00147D83">
            <w:r>
              <w:t>(15537, 42, '2015-05-05 12:20:14'),</w:t>
            </w:r>
          </w:p>
          <w:p w:rsidR="0099030E" w:rsidRDefault="0099030E" w:rsidP="00147D83">
            <w:r>
              <w:t>(15538, 42, '2015-05-05 12:20:18'),</w:t>
            </w:r>
          </w:p>
          <w:p w:rsidR="0099030E" w:rsidRDefault="0099030E" w:rsidP="00147D83">
            <w:r>
              <w:t>(15539, 42, '2015-05-05 12:20:21'),</w:t>
            </w:r>
          </w:p>
          <w:p w:rsidR="0099030E" w:rsidRDefault="0099030E" w:rsidP="00147D83">
            <w:r>
              <w:t>(15540, 42, '2015-05-05 12:20:24'),</w:t>
            </w:r>
          </w:p>
          <w:p w:rsidR="0099030E" w:rsidRDefault="0099030E" w:rsidP="00147D83">
            <w:r>
              <w:t>(15541, 42, '2015-05-05 12:20:27'),</w:t>
            </w:r>
          </w:p>
          <w:p w:rsidR="0099030E" w:rsidRDefault="0099030E" w:rsidP="00147D83">
            <w:r>
              <w:t>(15542, 42, '2015-05-05 12:20:30'),</w:t>
            </w:r>
          </w:p>
          <w:p w:rsidR="0099030E" w:rsidRDefault="0099030E" w:rsidP="00147D83">
            <w:r>
              <w:t>(15543, 42, '2015-05-05 12:20:33'),</w:t>
            </w:r>
          </w:p>
          <w:p w:rsidR="0099030E" w:rsidRDefault="0099030E" w:rsidP="00147D83">
            <w:r>
              <w:t>(15544, 42, '2015-05-05 12:20:36'),</w:t>
            </w:r>
          </w:p>
          <w:p w:rsidR="0099030E" w:rsidRDefault="0099030E" w:rsidP="00147D83">
            <w:r>
              <w:t>(15545, 42, '2015-05-05 12:20:39'),</w:t>
            </w:r>
          </w:p>
          <w:p w:rsidR="0099030E" w:rsidRDefault="0099030E" w:rsidP="00147D83">
            <w:r>
              <w:t>(15546, 42, '2015-05-05 12:20:42'),</w:t>
            </w:r>
          </w:p>
          <w:p w:rsidR="0099030E" w:rsidRDefault="0099030E" w:rsidP="00147D83">
            <w:r>
              <w:t>(15547, 42, '2015-05-05 12:20:45'),</w:t>
            </w:r>
          </w:p>
          <w:p w:rsidR="0099030E" w:rsidRDefault="0099030E" w:rsidP="00147D83">
            <w:r>
              <w:t>(15548, 42, '2015-05-05 12:20:48'),</w:t>
            </w:r>
          </w:p>
          <w:p w:rsidR="0099030E" w:rsidRDefault="0099030E" w:rsidP="00147D83">
            <w:r>
              <w:t>(15549, 42, '2015-05-05 12:20:51'),</w:t>
            </w:r>
          </w:p>
          <w:p w:rsidR="0099030E" w:rsidRDefault="0099030E" w:rsidP="00147D83">
            <w:r>
              <w:t>(15550, 42, '2015-05-05 12:20:54'),</w:t>
            </w:r>
          </w:p>
          <w:p w:rsidR="0099030E" w:rsidRDefault="0099030E" w:rsidP="00147D83">
            <w:r>
              <w:t>(15551, 42, '2015-05-05 12:20:57'),</w:t>
            </w:r>
          </w:p>
          <w:p w:rsidR="0099030E" w:rsidRDefault="0099030E" w:rsidP="00147D83">
            <w:r>
              <w:t>(15552, 42, '2015-05-05 12:21:00'),</w:t>
            </w:r>
          </w:p>
          <w:p w:rsidR="0099030E" w:rsidRDefault="0099030E" w:rsidP="00147D83">
            <w:r>
              <w:t>(15553, 42, '2015-05-05 12:21:03'),</w:t>
            </w:r>
          </w:p>
          <w:p w:rsidR="0099030E" w:rsidRDefault="0099030E" w:rsidP="00147D83">
            <w:r>
              <w:t>(15554, 42, '2015-05-05 12:21:06'),</w:t>
            </w:r>
          </w:p>
          <w:p w:rsidR="0099030E" w:rsidRDefault="0099030E" w:rsidP="00147D83">
            <w:r>
              <w:t>(15555, 42, '2015-05-05 12:21:09'),</w:t>
            </w:r>
          </w:p>
          <w:p w:rsidR="0099030E" w:rsidRDefault="0099030E" w:rsidP="00147D83">
            <w:r>
              <w:t>(15556, 42, '2015-05-05 12:21:12'),</w:t>
            </w:r>
          </w:p>
          <w:p w:rsidR="0099030E" w:rsidRDefault="0099030E" w:rsidP="00147D83">
            <w:r>
              <w:t>(15557, 42, '2015-05-05 12:21:15'),</w:t>
            </w:r>
          </w:p>
          <w:p w:rsidR="0099030E" w:rsidRDefault="0099030E" w:rsidP="00147D83">
            <w:r>
              <w:t>(15558, 42, '2015-05-05 12:21:18'),</w:t>
            </w:r>
          </w:p>
          <w:p w:rsidR="0099030E" w:rsidRDefault="0099030E" w:rsidP="00147D83">
            <w:r>
              <w:t>(15559, 42, '2015-05-05 12:21:21'),</w:t>
            </w:r>
          </w:p>
          <w:p w:rsidR="0099030E" w:rsidRDefault="0099030E" w:rsidP="00147D83">
            <w:r>
              <w:t>(15560, 42, '2015-05-05 12:21:24'),</w:t>
            </w:r>
          </w:p>
          <w:p w:rsidR="0099030E" w:rsidRDefault="0099030E" w:rsidP="00147D83">
            <w:r>
              <w:t>(15561, 42, '2015-05-05 12:21:27'),</w:t>
            </w:r>
          </w:p>
          <w:p w:rsidR="0099030E" w:rsidRDefault="0099030E" w:rsidP="00147D83">
            <w:r>
              <w:t>(15562, 42, '2015-05-05 12:21:30'),</w:t>
            </w:r>
          </w:p>
          <w:p w:rsidR="0099030E" w:rsidRDefault="0099030E" w:rsidP="00147D83">
            <w:r>
              <w:t>(15563, 42, '2015-05-05 12:21:33'),</w:t>
            </w:r>
          </w:p>
          <w:p w:rsidR="0099030E" w:rsidRDefault="0099030E" w:rsidP="00147D83">
            <w:r>
              <w:t>(15564, 42, '2015-05-05 12:21:36'),</w:t>
            </w:r>
          </w:p>
          <w:p w:rsidR="0099030E" w:rsidRDefault="0099030E" w:rsidP="00147D83">
            <w:r>
              <w:t>(15565, 42, '2015-05-05 12:21:39'),</w:t>
            </w:r>
          </w:p>
          <w:p w:rsidR="0099030E" w:rsidRDefault="0099030E" w:rsidP="00147D83">
            <w:r>
              <w:t>(15566, 42, '2015-05-05 12:21:43'),</w:t>
            </w:r>
          </w:p>
          <w:p w:rsidR="0099030E" w:rsidRDefault="0099030E" w:rsidP="00147D83">
            <w:r>
              <w:t>(15567, 42, '2015-05-05 12:21:46'),</w:t>
            </w:r>
          </w:p>
          <w:p w:rsidR="0099030E" w:rsidRDefault="0099030E" w:rsidP="00147D83">
            <w:r>
              <w:t>(15568, 41, '2015-05-05 12:21:49'),</w:t>
            </w:r>
          </w:p>
          <w:p w:rsidR="0099030E" w:rsidRDefault="0099030E" w:rsidP="00147D83">
            <w:r>
              <w:t>(15569, 41, '2015-05-05 12:21:52'),</w:t>
            </w:r>
          </w:p>
          <w:p w:rsidR="0099030E" w:rsidRDefault="0099030E" w:rsidP="00147D83">
            <w:r>
              <w:t>(15570, 41, '2015-05-05 12:21:55'),</w:t>
            </w:r>
          </w:p>
          <w:p w:rsidR="0099030E" w:rsidRDefault="0099030E" w:rsidP="00147D83">
            <w:r>
              <w:t>(15571, 41, '2015-05-05 12:21:58'),</w:t>
            </w:r>
          </w:p>
          <w:p w:rsidR="0099030E" w:rsidRDefault="0099030E" w:rsidP="00147D83">
            <w:r>
              <w:t>(15572, 41, '2015-05-05 12:22:01'),</w:t>
            </w:r>
          </w:p>
          <w:p w:rsidR="0099030E" w:rsidRDefault="0099030E" w:rsidP="00147D83">
            <w:r>
              <w:t>(15573, 41, '2015-05-05 12:22:04'),</w:t>
            </w:r>
          </w:p>
          <w:p w:rsidR="0099030E" w:rsidRDefault="0099030E" w:rsidP="00147D83">
            <w:r>
              <w:t>(15574, 41, '2015-05-05 12:22:07'),</w:t>
            </w:r>
          </w:p>
          <w:p w:rsidR="0099030E" w:rsidRDefault="0099030E" w:rsidP="00147D83">
            <w:r>
              <w:t>(15575, 41, '2015-05-05 12:22:10'),</w:t>
            </w:r>
          </w:p>
          <w:p w:rsidR="0099030E" w:rsidRDefault="0099030E" w:rsidP="00147D83">
            <w:r>
              <w:t>(15576, 41, '2015-05-05 12:22:13'),</w:t>
            </w:r>
          </w:p>
          <w:p w:rsidR="0099030E" w:rsidRDefault="0099030E" w:rsidP="00147D83">
            <w:r>
              <w:t>(15577, 41, '2015-05-05 12:22:16'),</w:t>
            </w:r>
          </w:p>
          <w:p w:rsidR="0099030E" w:rsidRDefault="0099030E" w:rsidP="00147D83">
            <w:r>
              <w:t>(15578, 41, '2015-05-05 12:22:19'),</w:t>
            </w:r>
          </w:p>
          <w:p w:rsidR="0099030E" w:rsidRDefault="0099030E" w:rsidP="00147D83">
            <w:r>
              <w:t>(15579, 41, '2015-05-05 12:22:22'),</w:t>
            </w:r>
          </w:p>
          <w:p w:rsidR="0099030E" w:rsidRDefault="0099030E" w:rsidP="00147D83">
            <w:r>
              <w:t>(15580, 41, '2015-05-05 12:22:25'),</w:t>
            </w:r>
          </w:p>
          <w:p w:rsidR="0099030E" w:rsidRDefault="0099030E" w:rsidP="00147D83">
            <w:r>
              <w:t>(15581, 41, '2015-05-05 12:22:28'),</w:t>
            </w:r>
          </w:p>
          <w:p w:rsidR="0099030E" w:rsidRDefault="0099030E" w:rsidP="00147D83">
            <w:r>
              <w:t>(15582, 41, '2015-05-05 12:22:31'),</w:t>
            </w:r>
          </w:p>
          <w:p w:rsidR="0099030E" w:rsidRDefault="0099030E" w:rsidP="00147D83">
            <w:r>
              <w:t>(15583, 41, '2015-05-05 12:22:34'),</w:t>
            </w:r>
          </w:p>
          <w:p w:rsidR="0099030E" w:rsidRDefault="0099030E" w:rsidP="00147D83">
            <w:r>
              <w:t>(15584, 41, '2015-05-05 12:22:37'),</w:t>
            </w:r>
          </w:p>
          <w:p w:rsidR="0099030E" w:rsidRDefault="0099030E" w:rsidP="00147D83">
            <w:r>
              <w:t>(15585, 41, '2015-05-05 12:22:40'),</w:t>
            </w:r>
          </w:p>
          <w:p w:rsidR="0099030E" w:rsidRDefault="0099030E" w:rsidP="00147D83">
            <w:r>
              <w:t>(15586, 41, '2015-05-05 12:22:43'),</w:t>
            </w:r>
          </w:p>
          <w:p w:rsidR="0099030E" w:rsidRDefault="0099030E" w:rsidP="00147D83">
            <w:r>
              <w:t>(15587, 41, '2015-05-05 12:22:46'),</w:t>
            </w:r>
          </w:p>
          <w:p w:rsidR="0099030E" w:rsidRDefault="0099030E" w:rsidP="00147D83">
            <w:r>
              <w:t>(15588, 40, '2015-05-05 12:22:49'),</w:t>
            </w:r>
          </w:p>
          <w:p w:rsidR="0099030E" w:rsidRDefault="0099030E" w:rsidP="00147D83">
            <w:r>
              <w:t>(15589, 40, '2015-05-05 12:22:52'),</w:t>
            </w:r>
          </w:p>
          <w:p w:rsidR="0099030E" w:rsidRDefault="0099030E" w:rsidP="00147D83">
            <w:r>
              <w:t>(15590, 40, '2015-05-05 12:22:55'),</w:t>
            </w:r>
          </w:p>
          <w:p w:rsidR="0099030E" w:rsidRDefault="0099030E" w:rsidP="00147D83">
            <w:r>
              <w:t>(15591, 40, '2015-05-05 12:22:58'),</w:t>
            </w:r>
          </w:p>
          <w:p w:rsidR="0099030E" w:rsidRDefault="0099030E" w:rsidP="00147D83">
            <w:r>
              <w:t>(15592, 40, '2015-05-05 12:23:01'),</w:t>
            </w:r>
          </w:p>
          <w:p w:rsidR="0099030E" w:rsidRDefault="0099030E" w:rsidP="00147D83">
            <w:r>
              <w:t>(15593, 40, '2015-05-05 12:23:04'),</w:t>
            </w:r>
          </w:p>
          <w:p w:rsidR="0099030E" w:rsidRDefault="0099030E" w:rsidP="00147D83">
            <w:r>
              <w:t>(15594, 40, '2015-05-05 12:23:07'),</w:t>
            </w:r>
          </w:p>
          <w:p w:rsidR="0099030E" w:rsidRDefault="0099030E" w:rsidP="00147D83">
            <w:r>
              <w:t>(15595, 40, '2015-05-05 12:23:10'),</w:t>
            </w:r>
          </w:p>
          <w:p w:rsidR="0099030E" w:rsidRDefault="0099030E" w:rsidP="00147D83">
            <w:r>
              <w:t>(15596, 40, '2015-05-05 12:23:13'),</w:t>
            </w:r>
          </w:p>
          <w:p w:rsidR="0099030E" w:rsidRDefault="0099030E" w:rsidP="00147D83">
            <w:r>
              <w:t>(15597, 40, '2015-05-05 12:23:17'),</w:t>
            </w:r>
          </w:p>
          <w:p w:rsidR="0099030E" w:rsidRDefault="0099030E" w:rsidP="00147D83">
            <w:r>
              <w:t>(15598, 40, '2015-05-05 12:23:20'),</w:t>
            </w:r>
          </w:p>
          <w:p w:rsidR="0099030E" w:rsidRDefault="0099030E" w:rsidP="00147D83">
            <w:r>
              <w:t>(15599, 40, '2015-05-05 12:23:23'),</w:t>
            </w:r>
          </w:p>
          <w:p w:rsidR="0099030E" w:rsidRDefault="0099030E" w:rsidP="00147D83">
            <w:r>
              <w:t>(15600, 40, '2015-05-05 12:23:26'),</w:t>
            </w:r>
          </w:p>
          <w:p w:rsidR="0099030E" w:rsidRDefault="0099030E" w:rsidP="00147D83">
            <w:r>
              <w:t>(15601, 40, '2015-05-05 12:23:29'),</w:t>
            </w:r>
          </w:p>
          <w:p w:rsidR="0099030E" w:rsidRDefault="0099030E" w:rsidP="00147D83">
            <w:r>
              <w:t>(15602, 40, '2015-05-05 12:23:32'),</w:t>
            </w:r>
          </w:p>
          <w:p w:rsidR="0099030E" w:rsidRDefault="0099030E" w:rsidP="00147D83">
            <w:r>
              <w:t>(15603, 40, '2015-05-05 12:23:35'),</w:t>
            </w:r>
          </w:p>
          <w:p w:rsidR="0099030E" w:rsidRDefault="0099030E" w:rsidP="00147D83">
            <w:r>
              <w:t>(15604, 40, '2015-05-05 12:23:38'),</w:t>
            </w:r>
          </w:p>
          <w:p w:rsidR="0099030E" w:rsidRDefault="0099030E" w:rsidP="00147D83">
            <w:r>
              <w:t>(15605, 40, '2015-05-05 12:23:41'),</w:t>
            </w:r>
          </w:p>
          <w:p w:rsidR="0099030E" w:rsidRDefault="0099030E" w:rsidP="00147D83">
            <w:r>
              <w:t>(15606, 40, '2015-05-05 12:23:44'),</w:t>
            </w:r>
          </w:p>
          <w:p w:rsidR="0099030E" w:rsidRDefault="0099030E" w:rsidP="00147D83">
            <w:r>
              <w:t>(15607, 40, '2015-05-05 12:23:47'),</w:t>
            </w:r>
          </w:p>
          <w:p w:rsidR="0099030E" w:rsidRDefault="0099030E" w:rsidP="00147D83">
            <w:r>
              <w:t>(15608, 40, '2015-05-05 12:23:50'),</w:t>
            </w:r>
          </w:p>
          <w:p w:rsidR="0099030E" w:rsidRDefault="0099030E" w:rsidP="00147D83">
            <w:r>
              <w:t>(15609, 40, '2015-05-05 12:23:53'),</w:t>
            </w:r>
          </w:p>
          <w:p w:rsidR="0099030E" w:rsidRDefault="0099030E" w:rsidP="00147D83">
            <w:r>
              <w:t>(15610, 40, '2015-05-05 12:23:56'),</w:t>
            </w:r>
          </w:p>
          <w:p w:rsidR="0099030E" w:rsidRDefault="0099030E" w:rsidP="00147D83">
            <w:r>
              <w:t>(15611, 40, '2015-05-05 12:23:59'),</w:t>
            </w:r>
          </w:p>
          <w:p w:rsidR="0099030E" w:rsidRDefault="0099030E" w:rsidP="00147D83">
            <w:r>
              <w:t>(15612, 40, '2015-05-05 12:24:02'),</w:t>
            </w:r>
          </w:p>
          <w:p w:rsidR="0099030E" w:rsidRDefault="0099030E" w:rsidP="00147D83">
            <w:r>
              <w:t>(15613, 40, '2015-05-05 12:24:05'),</w:t>
            </w:r>
          </w:p>
          <w:p w:rsidR="0099030E" w:rsidRDefault="0099030E" w:rsidP="00147D83">
            <w:r>
              <w:t>(15614, 40, '2015-05-05 12:24:08'),</w:t>
            </w:r>
          </w:p>
          <w:p w:rsidR="0099030E" w:rsidRDefault="0099030E" w:rsidP="00147D83">
            <w:r>
              <w:t>(15615, 39, '2015-05-05 12:24:11'),</w:t>
            </w:r>
          </w:p>
          <w:p w:rsidR="0099030E" w:rsidRDefault="0099030E" w:rsidP="00147D83">
            <w:r>
              <w:t>(15616, 39, '2015-05-05 12:24:14'),</w:t>
            </w:r>
          </w:p>
          <w:p w:rsidR="0099030E" w:rsidRDefault="0099030E" w:rsidP="00147D83">
            <w:r>
              <w:t>(15617, 39, '2015-05-05 12:24:17'),</w:t>
            </w:r>
          </w:p>
          <w:p w:rsidR="0099030E" w:rsidRDefault="0099030E" w:rsidP="00147D83">
            <w:r>
              <w:t>(15618, 39, '2015-05-05 12:24:20'),</w:t>
            </w:r>
          </w:p>
          <w:p w:rsidR="0099030E" w:rsidRDefault="0099030E" w:rsidP="00147D83">
            <w:r>
              <w:t>(15619, 39, '2015-05-05 12:24:23'),</w:t>
            </w:r>
          </w:p>
          <w:p w:rsidR="0099030E" w:rsidRDefault="0099030E" w:rsidP="00147D83">
            <w:r>
              <w:t>(15620, 39, '2015-05-05 12:24:26'),</w:t>
            </w:r>
          </w:p>
          <w:p w:rsidR="0099030E" w:rsidRDefault="0099030E" w:rsidP="00147D83">
            <w:r>
              <w:t>(15621, 39, '2015-05-05 12:24:29'),</w:t>
            </w:r>
          </w:p>
          <w:p w:rsidR="0099030E" w:rsidRDefault="0099030E" w:rsidP="00147D83">
            <w:r>
              <w:t>(15622, 39, '2015-05-05 12:24:32'),</w:t>
            </w:r>
          </w:p>
          <w:p w:rsidR="0099030E" w:rsidRDefault="0099030E" w:rsidP="00147D83">
            <w:r>
              <w:t>(15623, 39, '2015-05-05 12:24:35'),</w:t>
            </w:r>
          </w:p>
          <w:p w:rsidR="0099030E" w:rsidRDefault="0099030E" w:rsidP="00147D83">
            <w:r>
              <w:t>(15624, 39, '2015-05-05 12:24:38'),</w:t>
            </w:r>
          </w:p>
          <w:p w:rsidR="0099030E" w:rsidRDefault="0099030E" w:rsidP="00147D83">
            <w:r>
              <w:t>(15625, 38, '2015-05-05 12:24:41'),</w:t>
            </w:r>
          </w:p>
          <w:p w:rsidR="0099030E" w:rsidRDefault="0099030E" w:rsidP="00147D83">
            <w:r>
              <w:t>(15626, 38, '2015-05-05 12:24:45'),</w:t>
            </w:r>
          </w:p>
          <w:p w:rsidR="0099030E" w:rsidRDefault="0099030E" w:rsidP="00147D83">
            <w:r>
              <w:t>(15627, 38, '2015-05-05 12:24:48'),</w:t>
            </w:r>
          </w:p>
          <w:p w:rsidR="0099030E" w:rsidRDefault="0099030E" w:rsidP="00147D83">
            <w:r>
              <w:t>(15628, 38, '2015-05-05 12:24:51'),</w:t>
            </w:r>
          </w:p>
          <w:p w:rsidR="0099030E" w:rsidRDefault="0099030E" w:rsidP="00147D83">
            <w:r>
              <w:t>(15629, 38, '2015-05-05 12:24:54'),</w:t>
            </w:r>
          </w:p>
          <w:p w:rsidR="0099030E" w:rsidRDefault="0099030E" w:rsidP="00147D83">
            <w:r>
              <w:t>(15630, 38, '2015-05-05 12:24:57'),</w:t>
            </w:r>
          </w:p>
          <w:p w:rsidR="0099030E" w:rsidRDefault="0099030E" w:rsidP="00147D83">
            <w:r>
              <w:t>(15631, 38, '2015-05-05 12:25:00'),</w:t>
            </w:r>
          </w:p>
          <w:p w:rsidR="0099030E" w:rsidRDefault="0099030E" w:rsidP="00147D83">
            <w:r>
              <w:t>(15632, 38, '2015-05-05 12:25:03'),</w:t>
            </w:r>
          </w:p>
          <w:p w:rsidR="0099030E" w:rsidRDefault="0099030E" w:rsidP="00147D83">
            <w:r>
              <w:t>(15633, 38, '2015-05-05 12:25:06'),</w:t>
            </w:r>
          </w:p>
          <w:p w:rsidR="0099030E" w:rsidRDefault="0099030E" w:rsidP="00147D83">
            <w:r>
              <w:t>(15634, 38, '2015-05-05 12:25:09'),</w:t>
            </w:r>
          </w:p>
          <w:p w:rsidR="0099030E" w:rsidRDefault="0099030E" w:rsidP="00147D83">
            <w:r>
              <w:t>(15635, 37, '2015-05-05 12:25:12'),</w:t>
            </w:r>
          </w:p>
          <w:p w:rsidR="0099030E" w:rsidRDefault="0099030E" w:rsidP="00147D83">
            <w:r>
              <w:t>(15636, 37, '2015-05-05 12:25:15'),</w:t>
            </w:r>
          </w:p>
          <w:p w:rsidR="0099030E" w:rsidRDefault="0099030E" w:rsidP="00147D83">
            <w:r>
              <w:t>(15637, 37, '2015-05-05 12:25:18'),</w:t>
            </w:r>
          </w:p>
          <w:p w:rsidR="0099030E" w:rsidRDefault="0099030E" w:rsidP="00147D83">
            <w:r>
              <w:t>(15638, 37, '2015-05-05 12:25:21'),</w:t>
            </w:r>
          </w:p>
          <w:p w:rsidR="0099030E" w:rsidRDefault="0099030E" w:rsidP="00147D83">
            <w:r>
              <w:t>(15639, 37, '2015-05-05 12:25:24'),</w:t>
            </w:r>
          </w:p>
          <w:p w:rsidR="0099030E" w:rsidRDefault="0099030E" w:rsidP="00147D83">
            <w:r>
              <w:t>(15640, 37, '2015-05-05 12:25:27'),</w:t>
            </w:r>
          </w:p>
          <w:p w:rsidR="0099030E" w:rsidRDefault="0099030E" w:rsidP="00147D83">
            <w:r>
              <w:t>(15641, 37, '2015-05-05 12:25:30'),</w:t>
            </w:r>
          </w:p>
          <w:p w:rsidR="0099030E" w:rsidRDefault="0099030E" w:rsidP="00147D83">
            <w:r>
              <w:t>(15642, 37, '2015-05-05 12:25:33'),</w:t>
            </w:r>
          </w:p>
          <w:p w:rsidR="0099030E" w:rsidRDefault="0099030E" w:rsidP="00147D83">
            <w:r>
              <w:t>(15643, 37, '2015-05-05 12:25:36'),</w:t>
            </w:r>
          </w:p>
          <w:p w:rsidR="0099030E" w:rsidRDefault="0099030E" w:rsidP="00147D83">
            <w:r>
              <w:t>(15644, 37, '2015-05-05 12:25:39'),</w:t>
            </w:r>
          </w:p>
          <w:p w:rsidR="0099030E" w:rsidRDefault="0099030E" w:rsidP="00147D83">
            <w:r>
              <w:t>(15645, 37, '2015-05-05 12:25:42'),</w:t>
            </w:r>
          </w:p>
          <w:p w:rsidR="0099030E" w:rsidRDefault="0099030E" w:rsidP="00147D83">
            <w:r>
              <w:t>(15646, 36, '2015-05-05 12:25:45'),</w:t>
            </w:r>
          </w:p>
          <w:p w:rsidR="0099030E" w:rsidRDefault="0099030E" w:rsidP="00147D83">
            <w:r>
              <w:t>(15647, 36, '2015-05-05 12:25:48'),</w:t>
            </w:r>
          </w:p>
          <w:p w:rsidR="0099030E" w:rsidRDefault="0099030E" w:rsidP="00147D83">
            <w:r>
              <w:t>(15648, 36, '2015-05-05 12:25:51'),</w:t>
            </w:r>
          </w:p>
          <w:p w:rsidR="0099030E" w:rsidRDefault="0099030E" w:rsidP="00147D83">
            <w:r>
              <w:t>(15649, 36, '2015-05-05 12:25:54'),</w:t>
            </w:r>
          </w:p>
          <w:p w:rsidR="0099030E" w:rsidRDefault="0099030E" w:rsidP="00147D83">
            <w:r>
              <w:t>(15650, 36, '2015-05-05 12:25:57'),</w:t>
            </w:r>
          </w:p>
          <w:p w:rsidR="0099030E" w:rsidRDefault="0099030E" w:rsidP="00147D83">
            <w:r>
              <w:t>(15651, 36, '2015-05-05 12:26:00'),</w:t>
            </w:r>
          </w:p>
          <w:p w:rsidR="0099030E" w:rsidRDefault="0099030E" w:rsidP="00147D83">
            <w:r>
              <w:t>(15652, 36, '2015-05-05 12:26:03'),</w:t>
            </w:r>
          </w:p>
          <w:p w:rsidR="0099030E" w:rsidRDefault="0099030E" w:rsidP="00147D83">
            <w:r>
              <w:t>(15653, 36, '2015-05-05 12:26:06'),</w:t>
            </w:r>
          </w:p>
          <w:p w:rsidR="0099030E" w:rsidRDefault="0099030E" w:rsidP="00147D83">
            <w:r>
              <w:t>(15654, 36, '2015-05-05 12:26:09'),</w:t>
            </w:r>
          </w:p>
          <w:p w:rsidR="0099030E" w:rsidRDefault="0099030E" w:rsidP="00147D83">
            <w:r>
              <w:t>(15655, 35, '2015-05-05 12:26:13'),</w:t>
            </w:r>
          </w:p>
          <w:p w:rsidR="0099030E" w:rsidRDefault="0099030E" w:rsidP="00147D83">
            <w:r>
              <w:t>(15656, 35, '2015-05-05 12:26:16'),</w:t>
            </w:r>
          </w:p>
          <w:p w:rsidR="0099030E" w:rsidRDefault="0099030E" w:rsidP="00147D83">
            <w:r>
              <w:t>(15657, 35, '2015-05-05 12:26:19'),</w:t>
            </w:r>
          </w:p>
          <w:p w:rsidR="0099030E" w:rsidRDefault="0099030E" w:rsidP="00147D83">
            <w:r>
              <w:t>(15658, 35, '2015-05-05 12:26:22'),</w:t>
            </w:r>
          </w:p>
          <w:p w:rsidR="0099030E" w:rsidRDefault="0099030E" w:rsidP="00147D83">
            <w:r>
              <w:t>(15659, 35, '2015-05-05 12:26:25'),</w:t>
            </w:r>
          </w:p>
          <w:p w:rsidR="0099030E" w:rsidRDefault="0099030E" w:rsidP="00147D83">
            <w:r>
              <w:t>(15660, 35, '2015-05-05 12:26:28'),</w:t>
            </w:r>
          </w:p>
          <w:p w:rsidR="0099030E" w:rsidRDefault="0099030E" w:rsidP="00147D83">
            <w:r>
              <w:t>(15661, 35, '2015-05-05 12:26:31'),</w:t>
            </w:r>
          </w:p>
          <w:p w:rsidR="0099030E" w:rsidRDefault="0099030E" w:rsidP="00147D83">
            <w:r>
              <w:t>(15662, 35, '2015-05-05 12:26:34'),</w:t>
            </w:r>
          </w:p>
          <w:p w:rsidR="0099030E" w:rsidRDefault="0099030E" w:rsidP="00147D83">
            <w:r>
              <w:t>(15663, 35, '2015-05-05 12:26:37'),</w:t>
            </w:r>
          </w:p>
          <w:p w:rsidR="0099030E" w:rsidRDefault="0099030E" w:rsidP="00147D83">
            <w:r>
              <w:t>(15664, 35, '2015-05-05 12:26:40'),</w:t>
            </w:r>
          </w:p>
          <w:p w:rsidR="0099030E" w:rsidRDefault="0099030E" w:rsidP="00147D83">
            <w:r>
              <w:t>(15665, 35, '2015-05-05 12:26:43'),</w:t>
            </w:r>
          </w:p>
          <w:p w:rsidR="0099030E" w:rsidRDefault="0099030E" w:rsidP="00147D83">
            <w:r>
              <w:t>(15666, 35, '2015-05-05 12:26:46'),</w:t>
            </w:r>
          </w:p>
          <w:p w:rsidR="0099030E" w:rsidRDefault="0099030E" w:rsidP="00147D83">
            <w:r>
              <w:t>(15667, 35, '2015-05-05 12:26:49'),</w:t>
            </w:r>
          </w:p>
          <w:p w:rsidR="0099030E" w:rsidRDefault="0099030E" w:rsidP="00147D83">
            <w:r>
              <w:t>(15668, 35, '2015-05-05 12:26:52'),</w:t>
            </w:r>
          </w:p>
          <w:p w:rsidR="0099030E" w:rsidRDefault="0099030E" w:rsidP="00147D83">
            <w:r>
              <w:t>(15669, 35, '2015-05-05 12:26:55'),</w:t>
            </w:r>
          </w:p>
          <w:p w:rsidR="0099030E" w:rsidRDefault="0099030E" w:rsidP="00147D83">
            <w:r>
              <w:t>(15670, 35, '2015-05-05 12:26:58'),</w:t>
            </w:r>
          </w:p>
          <w:p w:rsidR="0099030E" w:rsidRDefault="0099030E" w:rsidP="00147D83">
            <w:r>
              <w:t>(15671, 35, '2015-05-05 12:27:01'),</w:t>
            </w:r>
          </w:p>
          <w:p w:rsidR="0099030E" w:rsidRDefault="0099030E" w:rsidP="00147D83">
            <w:r>
              <w:t>(15672, 35, '2015-05-05 12:27:04'),</w:t>
            </w:r>
          </w:p>
          <w:p w:rsidR="0099030E" w:rsidRDefault="0099030E" w:rsidP="00147D83">
            <w:r>
              <w:t>(15673, 35, '2015-05-05 12:27:07'),</w:t>
            </w:r>
          </w:p>
          <w:p w:rsidR="0099030E" w:rsidRDefault="0099030E" w:rsidP="00147D83">
            <w:r>
              <w:t>(15674, 35, '2015-05-05 12:27:10'),</w:t>
            </w:r>
          </w:p>
          <w:p w:rsidR="0099030E" w:rsidRDefault="0099030E" w:rsidP="00147D83">
            <w:r>
              <w:t>(15675, 34, '2015-05-05 12:27:13'),</w:t>
            </w:r>
          </w:p>
          <w:p w:rsidR="0099030E" w:rsidRDefault="0099030E" w:rsidP="00147D83">
            <w:r>
              <w:t>(15676, 34, '2015-05-05 12:27:16'),</w:t>
            </w:r>
          </w:p>
          <w:p w:rsidR="0099030E" w:rsidRDefault="0099030E" w:rsidP="00147D83">
            <w:r>
              <w:t>(15677, 34, '2015-05-05 12:27:19'),</w:t>
            </w:r>
          </w:p>
          <w:p w:rsidR="0099030E" w:rsidRDefault="0099030E" w:rsidP="00147D83">
            <w:r>
              <w:t>(15678, 34, '2015-05-05 12:27:23'),</w:t>
            </w:r>
          </w:p>
          <w:p w:rsidR="0099030E" w:rsidRDefault="0099030E" w:rsidP="00147D83">
            <w:r>
              <w:t>(15679, 34, '2015-05-05 12:27:26'),</w:t>
            </w:r>
          </w:p>
          <w:p w:rsidR="0099030E" w:rsidRDefault="0099030E" w:rsidP="00147D83">
            <w:r>
              <w:t>(15680, 34, '2015-05-05 12:27:29'),</w:t>
            </w:r>
          </w:p>
          <w:p w:rsidR="0099030E" w:rsidRDefault="0099030E" w:rsidP="00147D83">
            <w:r>
              <w:t>(15681, 34, '2015-05-05 12:27:32'),</w:t>
            </w:r>
          </w:p>
          <w:p w:rsidR="0099030E" w:rsidRDefault="0099030E" w:rsidP="00147D83">
            <w:r>
              <w:t>(15682, 34, '2015-05-05 12:27:35'),</w:t>
            </w:r>
          </w:p>
          <w:p w:rsidR="0099030E" w:rsidRDefault="0099030E" w:rsidP="00147D83">
            <w:r>
              <w:t>(15683, 34, '2015-05-05 12:27:38'),</w:t>
            </w:r>
          </w:p>
          <w:p w:rsidR="0099030E" w:rsidRDefault="0099030E" w:rsidP="00147D83">
            <w:r>
              <w:t>(15684, 34, '2015-05-05 12:27:41'),</w:t>
            </w:r>
          </w:p>
          <w:p w:rsidR="0099030E" w:rsidRDefault="0099030E" w:rsidP="00147D83">
            <w:r>
              <w:t>(15685, 33, '2015-05-05 12:27:44'),</w:t>
            </w:r>
          </w:p>
          <w:p w:rsidR="0099030E" w:rsidRDefault="0099030E" w:rsidP="00147D83">
            <w:r>
              <w:t>(15686, 33, '2015-05-05 12:27:47'),</w:t>
            </w:r>
          </w:p>
          <w:p w:rsidR="0099030E" w:rsidRDefault="0099030E" w:rsidP="00147D83">
            <w:r>
              <w:t>(15687, 33, '2015-05-05 12:27:50'),</w:t>
            </w:r>
          </w:p>
          <w:p w:rsidR="0099030E" w:rsidRDefault="0099030E" w:rsidP="00147D83">
            <w:r>
              <w:t>(15688, 33, '2015-05-05 12:27:53'),</w:t>
            </w:r>
          </w:p>
          <w:p w:rsidR="0099030E" w:rsidRDefault="0099030E" w:rsidP="00147D83">
            <w:r>
              <w:t>(15689, 33, '2015-05-05 12:27:56'),</w:t>
            </w:r>
          </w:p>
          <w:p w:rsidR="0099030E" w:rsidRDefault="0099030E" w:rsidP="00147D83">
            <w:r>
              <w:t>(15690, 33, '2015-05-05 12:27:59'),</w:t>
            </w:r>
          </w:p>
          <w:p w:rsidR="0099030E" w:rsidRDefault="0099030E" w:rsidP="00147D83">
            <w:r>
              <w:t>(15691, 33, '2015-05-05 12:28:02'),</w:t>
            </w:r>
          </w:p>
          <w:p w:rsidR="0099030E" w:rsidRDefault="0099030E" w:rsidP="00147D83">
            <w:r>
              <w:t>(15692, 33, '2015-05-05 12:28:05'),</w:t>
            </w:r>
          </w:p>
          <w:p w:rsidR="0099030E" w:rsidRDefault="0099030E" w:rsidP="00147D83">
            <w:r>
              <w:t>(15693, 33, '2015-05-05 12:28:08'),</w:t>
            </w:r>
          </w:p>
          <w:p w:rsidR="0099030E" w:rsidRDefault="0099030E" w:rsidP="00147D83">
            <w:r>
              <w:t>(15694, 33, '2015-05-05 12:28:11'),</w:t>
            </w:r>
          </w:p>
          <w:p w:rsidR="0099030E" w:rsidRDefault="0099030E" w:rsidP="00147D83">
            <w:r>
              <w:t>(15695, 33, '2015-05-05 12:28:14'),</w:t>
            </w:r>
          </w:p>
          <w:p w:rsidR="0099030E" w:rsidRDefault="0099030E" w:rsidP="00147D83">
            <w:r>
              <w:t>(15696, 33, '2015-05-05 12:28:17'),</w:t>
            </w:r>
          </w:p>
          <w:p w:rsidR="0099030E" w:rsidRDefault="0099030E" w:rsidP="00147D83">
            <w:r>
              <w:t>(15697, 33, '2015-05-05 12:28:20'),</w:t>
            </w:r>
          </w:p>
          <w:p w:rsidR="0099030E" w:rsidRDefault="0099030E" w:rsidP="00147D83">
            <w:r>
              <w:t>(15698, 32, '2015-05-05 12:28:23'),</w:t>
            </w:r>
          </w:p>
          <w:p w:rsidR="0099030E" w:rsidRDefault="0099030E" w:rsidP="00147D83">
            <w:r>
              <w:t>(15699, 32, '2015-05-05 12:28:26'),</w:t>
            </w:r>
          </w:p>
          <w:p w:rsidR="0099030E" w:rsidRDefault="0099030E" w:rsidP="00147D83">
            <w:r>
              <w:t>(15700, 32, '2015-05-05 12:28:29'),</w:t>
            </w:r>
          </w:p>
          <w:p w:rsidR="0099030E" w:rsidRDefault="0099030E" w:rsidP="00147D83">
            <w:r>
              <w:t>(15701, 32, '2015-05-05 12:28:32'),</w:t>
            </w:r>
          </w:p>
          <w:p w:rsidR="0099030E" w:rsidRDefault="0099030E" w:rsidP="00147D83">
            <w:r>
              <w:t>(15702, 32, '2015-05-05 12:28:36'),</w:t>
            </w:r>
          </w:p>
          <w:p w:rsidR="0099030E" w:rsidRDefault="0099030E" w:rsidP="00147D83">
            <w:r>
              <w:t>(15703, 32, '2015-05-05 12:28:39'),</w:t>
            </w:r>
          </w:p>
          <w:p w:rsidR="0099030E" w:rsidRDefault="0099030E" w:rsidP="00147D83">
            <w:r>
              <w:t>(15704, 32, '2015-05-05 12:28:42'),</w:t>
            </w:r>
          </w:p>
          <w:p w:rsidR="0099030E" w:rsidRDefault="0099030E" w:rsidP="00147D83">
            <w:r>
              <w:t>(15705, 32, '2015-05-05 12:28:45'),</w:t>
            </w:r>
          </w:p>
          <w:p w:rsidR="0099030E" w:rsidRDefault="0099030E" w:rsidP="00147D83">
            <w:r>
              <w:t>(15706, 32, '2015-05-05 12:28:48'),</w:t>
            </w:r>
          </w:p>
          <w:p w:rsidR="0099030E" w:rsidRDefault="0099030E" w:rsidP="00147D83">
            <w:r>
              <w:t>(15707, 32, '2015-05-05 12:28:51'),</w:t>
            </w:r>
          </w:p>
          <w:p w:rsidR="0099030E" w:rsidRDefault="0099030E" w:rsidP="00147D83">
            <w:r>
              <w:t>(15708, 32, '2015-05-05 12:28:54'),</w:t>
            </w:r>
          </w:p>
          <w:p w:rsidR="0099030E" w:rsidRDefault="0099030E" w:rsidP="00147D83">
            <w:r>
              <w:t>(15709, 32, '2015-05-05 12:28:57'),</w:t>
            </w:r>
          </w:p>
          <w:p w:rsidR="0099030E" w:rsidRDefault="0099030E" w:rsidP="00147D83">
            <w:r>
              <w:t>(15710, 32, '2015-05-05 12:29:00'),</w:t>
            </w:r>
          </w:p>
          <w:p w:rsidR="0099030E" w:rsidRDefault="0099030E" w:rsidP="00147D83">
            <w:r>
              <w:t>(15711, 31, '2015-05-05 12:29:03'),</w:t>
            </w:r>
          </w:p>
          <w:p w:rsidR="0099030E" w:rsidRDefault="0099030E" w:rsidP="00147D83">
            <w:r>
              <w:t>(15712, 31, '2015-05-05 12:29:06'),</w:t>
            </w:r>
          </w:p>
          <w:p w:rsidR="0099030E" w:rsidRDefault="0099030E" w:rsidP="00147D83">
            <w:r>
              <w:t>(15713, 31, '2015-05-05 12:29:09'),</w:t>
            </w:r>
          </w:p>
          <w:p w:rsidR="0099030E" w:rsidRDefault="0099030E" w:rsidP="00147D83">
            <w:r>
              <w:t>(15714, 31, '2015-05-05 12:29:12'),</w:t>
            </w:r>
          </w:p>
          <w:p w:rsidR="0099030E" w:rsidRDefault="0099030E" w:rsidP="00147D83">
            <w:r>
              <w:t>(15715, 31, '2015-05-05 12:29:15'),</w:t>
            </w:r>
          </w:p>
          <w:p w:rsidR="0099030E" w:rsidRDefault="0099030E" w:rsidP="00147D83">
            <w:r>
              <w:t>(15716, 31, '2015-05-05 12:29:18'),</w:t>
            </w:r>
          </w:p>
          <w:p w:rsidR="0099030E" w:rsidRDefault="0099030E" w:rsidP="00147D83">
            <w:r>
              <w:t>(15717, 31, '2015-05-05 12:29:21'),</w:t>
            </w:r>
          </w:p>
          <w:p w:rsidR="0099030E" w:rsidRDefault="0099030E" w:rsidP="00147D83">
            <w:r>
              <w:t>(15718, 31, '2015-05-05 12:29:24'),</w:t>
            </w:r>
          </w:p>
          <w:p w:rsidR="0099030E" w:rsidRDefault="0099030E" w:rsidP="00147D83">
            <w:r>
              <w:t>(15719, 31, '2015-05-05 12:29:27'),</w:t>
            </w:r>
          </w:p>
          <w:p w:rsidR="0099030E" w:rsidRDefault="0099030E" w:rsidP="00147D83">
            <w:r>
              <w:t>(15720, 31, '2015-05-05 12:29:30'),</w:t>
            </w:r>
          </w:p>
          <w:p w:rsidR="0099030E" w:rsidRDefault="0099030E" w:rsidP="00147D83">
            <w:r>
              <w:t>(15721, 31, '2015-05-05 12:29:33'),</w:t>
            </w:r>
          </w:p>
          <w:p w:rsidR="0099030E" w:rsidRDefault="0099030E" w:rsidP="00147D83">
            <w:r>
              <w:t>(15722, 31, '2015-05-05 12:29:36'),</w:t>
            </w:r>
          </w:p>
          <w:p w:rsidR="0099030E" w:rsidRDefault="0099030E" w:rsidP="00147D83">
            <w:r>
              <w:t>(15723, 31, '2015-05-05 12:29:39'),</w:t>
            </w:r>
          </w:p>
          <w:p w:rsidR="0099030E" w:rsidRDefault="0099030E" w:rsidP="00147D83">
            <w:r>
              <w:t>(15724, 31, '2015-05-05 12:29:42'),</w:t>
            </w:r>
          </w:p>
          <w:p w:rsidR="0099030E" w:rsidRDefault="0099030E" w:rsidP="00147D83">
            <w:r>
              <w:t>(15725, 31, '2015-05-05 12:29:45'),</w:t>
            </w:r>
          </w:p>
          <w:p w:rsidR="0099030E" w:rsidRDefault="0099030E" w:rsidP="00147D83">
            <w:r>
              <w:t>(15726, 31, '2015-05-05 12:29:48'),</w:t>
            </w:r>
          </w:p>
          <w:p w:rsidR="0099030E" w:rsidRDefault="0099030E" w:rsidP="00147D83">
            <w:r>
              <w:t>(15727, 31, '2015-05-05 12:29:51'),</w:t>
            </w:r>
          </w:p>
          <w:p w:rsidR="0099030E" w:rsidRDefault="0099030E" w:rsidP="00147D83">
            <w:r>
              <w:t>(15728, 30, '2015-05-05 12:29:54'),</w:t>
            </w:r>
          </w:p>
          <w:p w:rsidR="0099030E" w:rsidRDefault="0099030E" w:rsidP="00147D83">
            <w:r>
              <w:t>(15729, 30, '2015-05-05 12:29:57'),</w:t>
            </w:r>
          </w:p>
          <w:p w:rsidR="0099030E" w:rsidRDefault="0099030E" w:rsidP="00147D83">
            <w:r>
              <w:t>(15730, 30, '2015-05-05 12:30:00'),</w:t>
            </w:r>
          </w:p>
          <w:p w:rsidR="0099030E" w:rsidRDefault="0099030E" w:rsidP="00147D83">
            <w:r>
              <w:t>(15731, 30, '2015-05-05 12:30:04'),</w:t>
            </w:r>
          </w:p>
          <w:p w:rsidR="0099030E" w:rsidRDefault="0099030E" w:rsidP="00147D83">
            <w:r>
              <w:t>(15732, 30, '2015-05-05 12:30:07'),</w:t>
            </w:r>
          </w:p>
          <w:p w:rsidR="0099030E" w:rsidRDefault="0099030E" w:rsidP="00147D83">
            <w:r>
              <w:t>(15733, 30, '2015-05-05 12:30:10'),</w:t>
            </w:r>
          </w:p>
          <w:p w:rsidR="0099030E" w:rsidRDefault="0099030E" w:rsidP="00147D83">
            <w:r>
              <w:t>(15734, 30, '2015-05-05 12:30:13'),</w:t>
            </w:r>
          </w:p>
          <w:p w:rsidR="0099030E" w:rsidRDefault="0099030E" w:rsidP="00147D83">
            <w:r>
              <w:t>(15735, 30, '2015-05-05 12:30:16'),</w:t>
            </w:r>
          </w:p>
          <w:p w:rsidR="0099030E" w:rsidRDefault="0099030E" w:rsidP="00147D83">
            <w:r>
              <w:t>(15736, 30, '2015-05-05 12:30:19'),</w:t>
            </w:r>
          </w:p>
          <w:p w:rsidR="0099030E" w:rsidRDefault="0099030E" w:rsidP="00147D83">
            <w:r>
              <w:t>(15737, 30, '2015-05-05 12:30:22'),</w:t>
            </w:r>
          </w:p>
          <w:p w:rsidR="0099030E" w:rsidRDefault="0099030E" w:rsidP="00147D83">
            <w:r>
              <w:t>(15738, 30, '2015-05-05 12:30:25'),</w:t>
            </w:r>
          </w:p>
          <w:p w:rsidR="0099030E" w:rsidRDefault="0099030E" w:rsidP="00147D83">
            <w:r>
              <w:t>(15739, 30, '2015-05-05 12:30:28'),</w:t>
            </w:r>
          </w:p>
          <w:p w:rsidR="0099030E" w:rsidRDefault="0099030E" w:rsidP="00147D83">
            <w:r>
              <w:t>(15740, 30, '2015-05-05 12:30:31'),</w:t>
            </w:r>
          </w:p>
          <w:p w:rsidR="0099030E" w:rsidRDefault="0099030E" w:rsidP="00147D83">
            <w:r>
              <w:t>(15741, 30, '2015-05-05 12:30:34'),</w:t>
            </w:r>
          </w:p>
          <w:p w:rsidR="0099030E" w:rsidRDefault="0099030E" w:rsidP="00147D83">
            <w:r>
              <w:t>(15742, 30, '2015-05-05 12:30:37'),</w:t>
            </w:r>
          </w:p>
          <w:p w:rsidR="0099030E" w:rsidRDefault="0099030E" w:rsidP="00147D83">
            <w:r>
              <w:t>(15743, 30, '2015-05-05 12:30:40'),</w:t>
            </w:r>
          </w:p>
          <w:p w:rsidR="0099030E" w:rsidRDefault="0099030E" w:rsidP="00147D83">
            <w:r>
              <w:t>(15744, 30, '2015-05-05 12:30:43'),</w:t>
            </w:r>
          </w:p>
          <w:p w:rsidR="0099030E" w:rsidRDefault="0099030E" w:rsidP="00147D83">
            <w:r>
              <w:t>(15745, 30, '2015-05-05 12:30:46'),</w:t>
            </w:r>
          </w:p>
          <w:p w:rsidR="0099030E" w:rsidRDefault="0099030E" w:rsidP="00147D83">
            <w:r>
              <w:t>(15746, 30, '2015-05-05 12:30:49'),</w:t>
            </w:r>
          </w:p>
          <w:p w:rsidR="0099030E" w:rsidRDefault="0099030E" w:rsidP="00147D83">
            <w:r>
              <w:t>(15747, 30, '2015-05-05 12:30:52'),</w:t>
            </w:r>
          </w:p>
          <w:p w:rsidR="0099030E" w:rsidRDefault="0099030E" w:rsidP="00147D83">
            <w:r>
              <w:t>(15748, 30, '2015-05-05 12:30:55'),</w:t>
            </w:r>
          </w:p>
          <w:p w:rsidR="0099030E" w:rsidRDefault="0099030E" w:rsidP="00147D83">
            <w:r>
              <w:t>(15749, 30, '2015-05-05 12:30:58'),</w:t>
            </w:r>
          </w:p>
          <w:p w:rsidR="0099030E" w:rsidRDefault="0099030E" w:rsidP="00147D83">
            <w:r>
              <w:t>(15750, 30, '2015-05-05 12:31:01'),</w:t>
            </w:r>
          </w:p>
          <w:p w:rsidR="0099030E" w:rsidRDefault="0099030E" w:rsidP="00147D83">
            <w:r>
              <w:t>(15751, 30, '2015-05-05 12:31:04'),</w:t>
            </w:r>
          </w:p>
          <w:p w:rsidR="0099030E" w:rsidRDefault="0099030E" w:rsidP="00147D83">
            <w:r>
              <w:t>(15752, 30, '2015-05-05 12:31:07'),</w:t>
            </w:r>
          </w:p>
          <w:p w:rsidR="0099030E" w:rsidRDefault="0099030E" w:rsidP="00147D83">
            <w:r>
              <w:t>(15753, 30, '2015-05-05 12:31:10'),</w:t>
            </w:r>
          </w:p>
          <w:p w:rsidR="0099030E" w:rsidRDefault="0099030E" w:rsidP="00147D83">
            <w:r>
              <w:t>(15754, 30, '2015-05-05 12:31:13'),</w:t>
            </w:r>
          </w:p>
          <w:p w:rsidR="0099030E" w:rsidRDefault="0099030E" w:rsidP="00147D83">
            <w:r>
              <w:t>(15755, 30, '2015-05-05 12:31:16'),</w:t>
            </w:r>
          </w:p>
          <w:p w:rsidR="0099030E" w:rsidRDefault="0099030E" w:rsidP="00147D83">
            <w:r>
              <w:t>(15756, 30, '2015-05-05 12:31:19'),</w:t>
            </w:r>
          </w:p>
          <w:p w:rsidR="0099030E" w:rsidRDefault="0099030E" w:rsidP="00147D83">
            <w:r>
              <w:t>(15757, 30, '2015-05-05 12:31:22'),</w:t>
            </w:r>
          </w:p>
          <w:p w:rsidR="0099030E" w:rsidRDefault="0099030E" w:rsidP="00147D83">
            <w:r>
              <w:t>(15758, 30, '2015-05-05 12:31:25'),</w:t>
            </w:r>
          </w:p>
          <w:p w:rsidR="0099030E" w:rsidRDefault="0099030E" w:rsidP="00147D83">
            <w:r>
              <w:t>(15759, 30, '2015-05-05 12:31:28'),</w:t>
            </w:r>
          </w:p>
          <w:p w:rsidR="0099030E" w:rsidRDefault="0099030E" w:rsidP="00147D83">
            <w:r>
              <w:t>(15760, 30, '2015-05-05 12:31:32'),</w:t>
            </w:r>
          </w:p>
          <w:p w:rsidR="0099030E" w:rsidRDefault="0099030E" w:rsidP="00147D83">
            <w:r>
              <w:t>(15761, 30, '2015-05-05 12:31:35'),</w:t>
            </w:r>
          </w:p>
          <w:p w:rsidR="0099030E" w:rsidRDefault="0099030E" w:rsidP="00147D83">
            <w:r>
              <w:t>(15762, 30, '2015-05-05 12:31:38'),</w:t>
            </w:r>
          </w:p>
          <w:p w:rsidR="0099030E" w:rsidRDefault="0099030E" w:rsidP="00147D83">
            <w:r>
              <w:t>(15763, 30, '2015-05-05 12:31:41'),</w:t>
            </w:r>
          </w:p>
          <w:p w:rsidR="0099030E" w:rsidRDefault="0099030E" w:rsidP="00147D83">
            <w:r>
              <w:t>(15764, 30, '2015-05-05 12:31:44'),</w:t>
            </w:r>
          </w:p>
          <w:p w:rsidR="0099030E" w:rsidRDefault="0099030E" w:rsidP="00147D83">
            <w:r>
              <w:t>(15765, 30, '2015-05-05 12:31:47'),</w:t>
            </w:r>
          </w:p>
          <w:p w:rsidR="0099030E" w:rsidRDefault="0099030E" w:rsidP="00147D83">
            <w:r>
              <w:t>(15766, 30, '2015-05-05 12:31:50'),</w:t>
            </w:r>
          </w:p>
          <w:p w:rsidR="0099030E" w:rsidRDefault="0099030E" w:rsidP="00147D83">
            <w:r>
              <w:t>(15767, 30, '2015-05-05 12:31:53'),</w:t>
            </w:r>
          </w:p>
          <w:p w:rsidR="0099030E" w:rsidRDefault="0099030E" w:rsidP="00147D83">
            <w:r>
              <w:t>(15768, 30, '2015-05-05 12:31:56'),</w:t>
            </w:r>
          </w:p>
          <w:p w:rsidR="0099030E" w:rsidRDefault="0099030E" w:rsidP="00147D83">
            <w:r>
              <w:t>(15769, 30, '2015-05-05 12:31:59'),</w:t>
            </w:r>
          </w:p>
          <w:p w:rsidR="0099030E" w:rsidRDefault="0099030E" w:rsidP="00147D83">
            <w:r>
              <w:t>(15770, 30, '2015-05-05 12:32:02'),</w:t>
            </w:r>
          </w:p>
          <w:p w:rsidR="0099030E" w:rsidRDefault="0099030E" w:rsidP="00147D83">
            <w:r>
              <w:t>(15771, 31, '2015-05-05 12:32:05'),</w:t>
            </w:r>
          </w:p>
          <w:p w:rsidR="0099030E" w:rsidRDefault="0099030E" w:rsidP="00147D83">
            <w:r>
              <w:t>(15772, 31, '2015-05-05 12:32:08'),</w:t>
            </w:r>
          </w:p>
          <w:p w:rsidR="0099030E" w:rsidRDefault="0099030E" w:rsidP="00147D83">
            <w:r>
              <w:t>(15773, 31, '2015-05-05 12:32:11'),</w:t>
            </w:r>
          </w:p>
          <w:p w:rsidR="0099030E" w:rsidRDefault="0099030E" w:rsidP="00147D83">
            <w:r>
              <w:t>(15774, 31, '2015-05-05 12:32:14'),</w:t>
            </w:r>
          </w:p>
          <w:p w:rsidR="0099030E" w:rsidRDefault="0099030E" w:rsidP="00147D83">
            <w:r>
              <w:t>(15775, 31, '2015-05-05 12:32:17'),</w:t>
            </w:r>
          </w:p>
          <w:p w:rsidR="0099030E" w:rsidRDefault="0099030E" w:rsidP="00147D83">
            <w:r>
              <w:t>(15776, 31, '2015-05-05 12:32:20'),</w:t>
            </w:r>
          </w:p>
          <w:p w:rsidR="0099030E" w:rsidRDefault="0099030E" w:rsidP="00147D83">
            <w:r>
              <w:t>(15777, 31, '2015-05-05 12:32:23'),</w:t>
            </w:r>
          </w:p>
          <w:p w:rsidR="0099030E" w:rsidRDefault="0099030E" w:rsidP="00147D83">
            <w:r>
              <w:t>(15778, 31, '2015-05-05 12:32:26'),</w:t>
            </w:r>
          </w:p>
          <w:p w:rsidR="0099030E" w:rsidRDefault="0099030E" w:rsidP="00147D83">
            <w:r>
              <w:t>(15779, 31, '2015-05-05 12:32:29'),</w:t>
            </w:r>
          </w:p>
          <w:p w:rsidR="0099030E" w:rsidRDefault="0099030E" w:rsidP="00147D83">
            <w:r>
              <w:t>(15780, 31, '2015-05-05 12:32:32'),</w:t>
            </w:r>
          </w:p>
          <w:p w:rsidR="0099030E" w:rsidRDefault="0099030E" w:rsidP="00147D83">
            <w:r>
              <w:t>(15781, 31, '2015-05-05 12:32:35'),</w:t>
            </w:r>
          </w:p>
          <w:p w:rsidR="0099030E" w:rsidRDefault="0099030E" w:rsidP="00147D83">
            <w:r>
              <w:t>(15782, 31, '2015-05-05 12:32:38'),</w:t>
            </w:r>
          </w:p>
          <w:p w:rsidR="0099030E" w:rsidRDefault="0099030E" w:rsidP="00147D83">
            <w:r>
              <w:t>(15783, 32, '2015-05-05 12:32:41'),</w:t>
            </w:r>
          </w:p>
          <w:p w:rsidR="0099030E" w:rsidRDefault="0099030E" w:rsidP="00147D83">
            <w:r>
              <w:t>(15784, 32, '2015-05-05 12:32:44'),</w:t>
            </w:r>
          </w:p>
          <w:p w:rsidR="0099030E" w:rsidRDefault="0099030E" w:rsidP="00147D83">
            <w:r>
              <w:t>(15785, 32, '2015-05-05 12:32:47'),</w:t>
            </w:r>
          </w:p>
          <w:p w:rsidR="0099030E" w:rsidRDefault="0099030E" w:rsidP="00147D83">
            <w:r>
              <w:t>(15786, 32, '2015-05-05 12:32:50'),</w:t>
            </w:r>
          </w:p>
          <w:p w:rsidR="0099030E" w:rsidRDefault="0099030E" w:rsidP="00147D83">
            <w:r>
              <w:t>(15787, 32, '2015-05-05 12:32:53'),</w:t>
            </w:r>
          </w:p>
          <w:p w:rsidR="0099030E" w:rsidRDefault="0099030E" w:rsidP="00147D83">
            <w:r>
              <w:t>(15788, 32, '2015-05-05 12:32:56'),</w:t>
            </w:r>
          </w:p>
          <w:p w:rsidR="0099030E" w:rsidRDefault="0099030E" w:rsidP="00147D83">
            <w:r>
              <w:t>(15789, 32, '2015-05-05 12:33:00'),</w:t>
            </w:r>
          </w:p>
          <w:p w:rsidR="0099030E" w:rsidRDefault="0099030E" w:rsidP="00147D83">
            <w:r>
              <w:t>(15790, 32, '2015-05-05 12:33:03'),</w:t>
            </w:r>
          </w:p>
          <w:p w:rsidR="0099030E" w:rsidRDefault="0099030E" w:rsidP="00147D83">
            <w:r>
              <w:t>(15791, 33, '2015-05-05 12:33:06'),</w:t>
            </w:r>
          </w:p>
          <w:p w:rsidR="0099030E" w:rsidRDefault="0099030E" w:rsidP="00147D83">
            <w:r>
              <w:t>(15792, 33, '2015-05-05 12:33:09'),</w:t>
            </w:r>
          </w:p>
          <w:p w:rsidR="0099030E" w:rsidRDefault="0099030E" w:rsidP="00147D83">
            <w:r>
              <w:t>(15793, 33, '2015-05-05 12:33:12'),</w:t>
            </w:r>
          </w:p>
          <w:p w:rsidR="0099030E" w:rsidRDefault="0099030E" w:rsidP="00147D83">
            <w:r>
              <w:t>(15794, 33, '2015-05-05 12:33:15'),</w:t>
            </w:r>
          </w:p>
          <w:p w:rsidR="0099030E" w:rsidRDefault="0099030E" w:rsidP="00147D83">
            <w:r>
              <w:t>(15795, 33, '2015-05-05 12:33:18'),</w:t>
            </w:r>
          </w:p>
          <w:p w:rsidR="0099030E" w:rsidRDefault="0099030E" w:rsidP="00147D83">
            <w:r>
              <w:t>(15796, 33, '2015-05-05 12:33:21'),</w:t>
            </w:r>
          </w:p>
          <w:p w:rsidR="0099030E" w:rsidRDefault="0099030E" w:rsidP="00147D83">
            <w:r>
              <w:t>(15797, 33, '2015-05-05 12:33:24'),</w:t>
            </w:r>
          </w:p>
          <w:p w:rsidR="0099030E" w:rsidRDefault="0099030E" w:rsidP="00147D83">
            <w:r>
              <w:t>(15798, 34, '2015-05-05 12:33:27'),</w:t>
            </w:r>
          </w:p>
          <w:p w:rsidR="0099030E" w:rsidRDefault="0099030E" w:rsidP="00147D83">
            <w:r>
              <w:t>(15799, 34, '2015-05-05 12:33:30'),</w:t>
            </w:r>
          </w:p>
          <w:p w:rsidR="0099030E" w:rsidRDefault="0099030E" w:rsidP="00147D83">
            <w:r>
              <w:t>(15800, 34, '2015-05-05 12:33:33'),</w:t>
            </w:r>
          </w:p>
          <w:p w:rsidR="0099030E" w:rsidRDefault="0099030E" w:rsidP="00147D83">
            <w:r>
              <w:t>(15801, 34, '2015-05-05 12:33:36'),</w:t>
            </w:r>
          </w:p>
          <w:p w:rsidR="0099030E" w:rsidRDefault="0099030E" w:rsidP="00147D83">
            <w:r>
              <w:t>(15802, 34, '2015-05-05 12:33:39'),</w:t>
            </w:r>
          </w:p>
          <w:p w:rsidR="0099030E" w:rsidRDefault="0099030E" w:rsidP="00147D83">
            <w:r>
              <w:t>(15803, 34, '2015-05-05 12:33:42'),</w:t>
            </w:r>
          </w:p>
          <w:p w:rsidR="0099030E" w:rsidRDefault="0099030E" w:rsidP="00147D83">
            <w:r>
              <w:t>(15804, 35, '2015-05-05 12:33:45'),</w:t>
            </w:r>
          </w:p>
          <w:p w:rsidR="0099030E" w:rsidRDefault="0099030E" w:rsidP="00147D83">
            <w:r>
              <w:t>(15805, 35, '2015-05-05 12:33:48'),</w:t>
            </w:r>
          </w:p>
          <w:p w:rsidR="0099030E" w:rsidRDefault="0099030E" w:rsidP="00147D83">
            <w:r>
              <w:t>(15806, 35, '2015-05-05 12:33:51'),</w:t>
            </w:r>
          </w:p>
          <w:p w:rsidR="0099030E" w:rsidRDefault="0099030E" w:rsidP="00147D83">
            <w:r>
              <w:t>(15807, 35, '2015-05-05 12:33:54'),</w:t>
            </w:r>
          </w:p>
          <w:p w:rsidR="0099030E" w:rsidRDefault="0099030E" w:rsidP="00147D83">
            <w:r>
              <w:t>(15808, 35, '2015-05-05 12:33:57'),</w:t>
            </w:r>
          </w:p>
          <w:p w:rsidR="0099030E" w:rsidRDefault="0099030E" w:rsidP="00147D83">
            <w:r>
              <w:t>(15809, 35, '2015-05-05 12:34:00'),</w:t>
            </w:r>
          </w:p>
          <w:p w:rsidR="0099030E" w:rsidRDefault="0099030E" w:rsidP="00147D83">
            <w:r>
              <w:t>(15810, 35, '2015-05-05 12:34:03'),</w:t>
            </w:r>
          </w:p>
          <w:p w:rsidR="0099030E" w:rsidRDefault="0099030E" w:rsidP="00147D83">
            <w:r>
              <w:t>(15811, 35, '2015-05-05 12:34:06'),</w:t>
            </w:r>
          </w:p>
          <w:p w:rsidR="0099030E" w:rsidRDefault="0099030E" w:rsidP="00147D83">
            <w:r>
              <w:t>(15812, 35, '2015-05-05 12:34:09'),</w:t>
            </w:r>
          </w:p>
          <w:p w:rsidR="0099030E" w:rsidRDefault="0099030E" w:rsidP="00147D83">
            <w:r>
              <w:t>(15813, 35, '2015-05-05 12:34:12'),</w:t>
            </w:r>
          </w:p>
          <w:p w:rsidR="0099030E" w:rsidRDefault="0099030E" w:rsidP="00147D83">
            <w:r>
              <w:t>(15814, 35, '2015-05-05 12:34:15'),</w:t>
            </w:r>
          </w:p>
          <w:p w:rsidR="0099030E" w:rsidRDefault="0099030E" w:rsidP="00147D83">
            <w:r>
              <w:t>(15815, 35, '2015-05-05 12:34:18'),</w:t>
            </w:r>
          </w:p>
          <w:p w:rsidR="0099030E" w:rsidRDefault="0099030E" w:rsidP="00147D83">
            <w:r>
              <w:t>(15816, 36, '2015-05-05 12:34:21'),</w:t>
            </w:r>
          </w:p>
          <w:p w:rsidR="0099030E" w:rsidRDefault="0099030E" w:rsidP="00147D83">
            <w:r>
              <w:t>(15817, 36, '2015-05-05 12:34:24'),</w:t>
            </w:r>
          </w:p>
          <w:p w:rsidR="0099030E" w:rsidRDefault="0099030E" w:rsidP="00147D83">
            <w:r>
              <w:t>(15818, 36, '2015-05-05 12:34:28'),</w:t>
            </w:r>
          </w:p>
          <w:p w:rsidR="0099030E" w:rsidRDefault="0099030E" w:rsidP="00147D83">
            <w:r>
              <w:t>(15819, 36, '2015-05-05 12:34:31'),</w:t>
            </w:r>
          </w:p>
          <w:p w:rsidR="0099030E" w:rsidRDefault="0099030E" w:rsidP="00147D83">
            <w:r>
              <w:t>(15820, 36, '2015-05-05 12:34:34'),</w:t>
            </w:r>
          </w:p>
          <w:p w:rsidR="0099030E" w:rsidRDefault="0099030E" w:rsidP="00147D83">
            <w:r>
              <w:t>(15821, 37, '2015-05-05 12:34:37'),</w:t>
            </w:r>
          </w:p>
          <w:p w:rsidR="0099030E" w:rsidRDefault="0099030E" w:rsidP="00147D83">
            <w:r>
              <w:t>(15822, 37, '2015-05-05 12:34:40'),</w:t>
            </w:r>
          </w:p>
          <w:p w:rsidR="0099030E" w:rsidRDefault="0099030E" w:rsidP="00147D83">
            <w:r>
              <w:t>(15823, 37, '2015-05-05 12:34:43'),</w:t>
            </w:r>
          </w:p>
          <w:p w:rsidR="0099030E" w:rsidRDefault="0099030E" w:rsidP="00147D83">
            <w:r>
              <w:t>(15824, 37, '2015-05-05 12:34:46'),</w:t>
            </w:r>
          </w:p>
          <w:p w:rsidR="0099030E" w:rsidRDefault="0099030E" w:rsidP="00147D83">
            <w:r>
              <w:t>(15825, 38, '2015-05-05 12:34:49'),</w:t>
            </w:r>
          </w:p>
          <w:p w:rsidR="0099030E" w:rsidRDefault="0099030E" w:rsidP="00147D83">
            <w:r>
              <w:t>(15826, 38, '2015-05-05 12:34:52'),</w:t>
            </w:r>
          </w:p>
          <w:p w:rsidR="0099030E" w:rsidRDefault="0099030E" w:rsidP="00147D83">
            <w:r>
              <w:t>(15827, 38, '2015-05-05 12:34:55'),</w:t>
            </w:r>
          </w:p>
          <w:p w:rsidR="0099030E" w:rsidRDefault="0099030E" w:rsidP="00147D83">
            <w:r>
              <w:t>(15828, 38, '2015-05-05 12:34:58'),</w:t>
            </w:r>
          </w:p>
          <w:p w:rsidR="0099030E" w:rsidRDefault="0099030E" w:rsidP="00147D83">
            <w:r>
              <w:t>(15829, 38, '2015-05-05 12:35:01'),</w:t>
            </w:r>
          </w:p>
          <w:p w:rsidR="0099030E" w:rsidRDefault="0099030E" w:rsidP="00147D83">
            <w:r>
              <w:t>(15830, 39, '2015-05-05 12:35:04'),</w:t>
            </w:r>
          </w:p>
          <w:p w:rsidR="0099030E" w:rsidRDefault="0099030E" w:rsidP="00147D83">
            <w:r>
              <w:t>(15831, 39, '2015-05-05 12:35:07'),</w:t>
            </w:r>
          </w:p>
          <w:p w:rsidR="0099030E" w:rsidRDefault="0099030E" w:rsidP="00147D83">
            <w:r>
              <w:t>(15832, 39, '2015-05-05 12:35:10'),</w:t>
            </w:r>
          </w:p>
          <w:p w:rsidR="0099030E" w:rsidRDefault="0099030E" w:rsidP="00147D83">
            <w:r>
              <w:t>(15833, 39, '2015-05-05 12:35:13'),</w:t>
            </w:r>
          </w:p>
          <w:p w:rsidR="0099030E" w:rsidRDefault="0099030E" w:rsidP="00147D83">
            <w:r>
              <w:t>(15834, 39, '2015-05-05 12:35:16'),</w:t>
            </w:r>
          </w:p>
          <w:p w:rsidR="0099030E" w:rsidRDefault="0099030E" w:rsidP="00147D83">
            <w:r>
              <w:t>(15835, 40, '2015-05-05 12:35:19'),</w:t>
            </w:r>
          </w:p>
          <w:p w:rsidR="0099030E" w:rsidRDefault="0099030E" w:rsidP="00147D83">
            <w:r>
              <w:t>(15836, 40, '2015-05-05 12:35:22'),</w:t>
            </w:r>
          </w:p>
          <w:p w:rsidR="0099030E" w:rsidRDefault="0099030E" w:rsidP="00147D83">
            <w:r>
              <w:t>(15837, 40, '2015-05-05 12:35:25'),</w:t>
            </w:r>
          </w:p>
          <w:p w:rsidR="0099030E" w:rsidRDefault="0099030E" w:rsidP="00147D83">
            <w:r>
              <w:t>(15838, 40, '2015-05-05 12:35:28'),</w:t>
            </w:r>
          </w:p>
          <w:p w:rsidR="0099030E" w:rsidRDefault="0099030E" w:rsidP="00147D83">
            <w:r>
              <w:t>(15839, 40, '2015-05-05 12:35:31'),</w:t>
            </w:r>
          </w:p>
          <w:p w:rsidR="0099030E" w:rsidRDefault="0099030E" w:rsidP="00147D83">
            <w:r>
              <w:t>(15840, 40, '2015-05-05 12:35:34'),</w:t>
            </w:r>
          </w:p>
          <w:p w:rsidR="0099030E" w:rsidRDefault="0099030E" w:rsidP="00147D83">
            <w:r>
              <w:t>(15841, 40, '2015-05-05 12:35:37'),</w:t>
            </w:r>
          </w:p>
          <w:p w:rsidR="0099030E" w:rsidRDefault="0099030E" w:rsidP="00147D83">
            <w:r>
              <w:t>(15842, 40, '2015-05-05 12:35:40'),</w:t>
            </w:r>
          </w:p>
          <w:p w:rsidR="0099030E" w:rsidRDefault="0099030E" w:rsidP="00147D83">
            <w:r>
              <w:t>(15843, 40, '2015-05-05 12:35:43'),</w:t>
            </w:r>
          </w:p>
          <w:p w:rsidR="0099030E" w:rsidRDefault="0099030E" w:rsidP="00147D83">
            <w:r>
              <w:t>(15844, 41, '2015-05-05 12:35:46'),</w:t>
            </w:r>
          </w:p>
          <w:p w:rsidR="0099030E" w:rsidRDefault="0099030E" w:rsidP="00147D83">
            <w:r>
              <w:t>(15845, 41, '2015-05-05 12:35:49'),</w:t>
            </w:r>
          </w:p>
          <w:p w:rsidR="0099030E" w:rsidRDefault="0099030E" w:rsidP="00147D83">
            <w:r>
              <w:t>(15846, 41, '2015-05-05 12:35:52'),</w:t>
            </w:r>
          </w:p>
          <w:p w:rsidR="0099030E" w:rsidRDefault="0099030E" w:rsidP="00147D83">
            <w:r>
              <w:t>(15847, 41, '2015-05-05 12:35:55'),</w:t>
            </w:r>
          </w:p>
          <w:p w:rsidR="0099030E" w:rsidRDefault="0099030E" w:rsidP="00147D83">
            <w:r>
              <w:t>(15848, 41, '2015-05-05 12:35:59'),</w:t>
            </w:r>
          </w:p>
          <w:p w:rsidR="0099030E" w:rsidRDefault="0099030E" w:rsidP="00147D83">
            <w:r>
              <w:t>(15849, 41, '2015-05-05 12:36:02'),</w:t>
            </w:r>
          </w:p>
          <w:p w:rsidR="0099030E" w:rsidRDefault="0099030E" w:rsidP="00147D83">
            <w:r>
              <w:t>(15850, 42, '2015-05-05 12:36:05'),</w:t>
            </w:r>
          </w:p>
          <w:p w:rsidR="0099030E" w:rsidRDefault="0099030E" w:rsidP="00147D83">
            <w:r>
              <w:t>(15851, 42, '2015-05-05 12:36:08'),</w:t>
            </w:r>
          </w:p>
          <w:p w:rsidR="0099030E" w:rsidRDefault="0099030E" w:rsidP="00147D83">
            <w:r>
              <w:t>(15852, 42, '2015-05-05 12:36:11'),</w:t>
            </w:r>
          </w:p>
          <w:p w:rsidR="0099030E" w:rsidRDefault="0099030E" w:rsidP="00147D83">
            <w:r>
              <w:t>(15853, 42, '2015-05-05 12:36:14'),</w:t>
            </w:r>
          </w:p>
          <w:p w:rsidR="0099030E" w:rsidRDefault="0099030E" w:rsidP="00147D83">
            <w:r>
              <w:t>(15854, 42, '2015-05-05 12:36:17'),</w:t>
            </w:r>
          </w:p>
          <w:p w:rsidR="0099030E" w:rsidRDefault="0099030E" w:rsidP="00147D83">
            <w:r>
              <w:t>(15855, 42, '2015-05-05 12:36:20'),</w:t>
            </w:r>
          </w:p>
          <w:p w:rsidR="0099030E" w:rsidRDefault="0099030E" w:rsidP="00147D83">
            <w:r>
              <w:t>(15856, 43, '2015-05-05 12:36:23'),</w:t>
            </w:r>
          </w:p>
          <w:p w:rsidR="0099030E" w:rsidRDefault="0099030E" w:rsidP="00147D83">
            <w:r>
              <w:t>(15857, 43, '2015-05-05 12:36:26'),</w:t>
            </w:r>
          </w:p>
          <w:p w:rsidR="0099030E" w:rsidRDefault="0099030E" w:rsidP="00147D83">
            <w:r>
              <w:t>(15858, 43, '2015-05-05 12:36:29'),</w:t>
            </w:r>
          </w:p>
          <w:p w:rsidR="0099030E" w:rsidRDefault="0099030E" w:rsidP="00147D83">
            <w:r>
              <w:t>(15859, 43, '2015-05-05 12:36:32'),</w:t>
            </w:r>
          </w:p>
          <w:p w:rsidR="0099030E" w:rsidRDefault="0099030E" w:rsidP="00147D83">
            <w:r>
              <w:t>(15860, 43, '2015-05-05 12:36:35'),</w:t>
            </w:r>
          </w:p>
          <w:p w:rsidR="0099030E" w:rsidRDefault="0099030E" w:rsidP="00147D83">
            <w:r>
              <w:t>(15861, 43, '2015-05-05 12:36:38'),</w:t>
            </w:r>
          </w:p>
          <w:p w:rsidR="0099030E" w:rsidRDefault="0099030E" w:rsidP="00147D83">
            <w:r>
              <w:t>(15862, 44, '2015-05-05 12:36:41'),</w:t>
            </w:r>
          </w:p>
          <w:p w:rsidR="0099030E" w:rsidRDefault="0099030E" w:rsidP="00147D83">
            <w:r>
              <w:t>(15863, 44, '2015-05-05 12:36:44'),</w:t>
            </w:r>
          </w:p>
          <w:p w:rsidR="0099030E" w:rsidRDefault="0099030E" w:rsidP="00147D83">
            <w:r>
              <w:t>(15864, 44, '2015-05-05 12:36:47'),</w:t>
            </w:r>
          </w:p>
          <w:p w:rsidR="0099030E" w:rsidRDefault="0099030E" w:rsidP="00147D83">
            <w:r>
              <w:t>(15865, 44, '2015-05-05 12:36:50'),</w:t>
            </w:r>
          </w:p>
          <w:p w:rsidR="0099030E" w:rsidRDefault="0099030E" w:rsidP="00147D83">
            <w:r>
              <w:t>(15866, 44, '2015-05-05 12:36:53'),</w:t>
            </w:r>
          </w:p>
          <w:p w:rsidR="0099030E" w:rsidRDefault="0099030E" w:rsidP="00147D83">
            <w:r>
              <w:t>(15867, 44, '2015-05-05 12:36:56'),</w:t>
            </w:r>
          </w:p>
          <w:p w:rsidR="0099030E" w:rsidRDefault="0099030E" w:rsidP="00147D83">
            <w:r>
              <w:t>(15868, 44, '2015-05-05 12:36:59'),</w:t>
            </w:r>
          </w:p>
          <w:p w:rsidR="0099030E" w:rsidRDefault="0099030E" w:rsidP="00147D83">
            <w:r>
              <w:t>(15869, 44, '2015-05-05 12:37:02'),</w:t>
            </w:r>
          </w:p>
          <w:p w:rsidR="0099030E" w:rsidRDefault="0099030E" w:rsidP="00147D83">
            <w:r>
              <w:t>(15870, 44, '2015-05-05 12:37:05'),</w:t>
            </w:r>
          </w:p>
          <w:p w:rsidR="0099030E" w:rsidRDefault="0099030E" w:rsidP="00147D83">
            <w:r>
              <w:t>(15871, 45, '2015-05-05 12:37:08'),</w:t>
            </w:r>
          </w:p>
          <w:p w:rsidR="0099030E" w:rsidRDefault="0099030E" w:rsidP="00147D83">
            <w:r>
              <w:t>(15872, 45, '2015-05-05 12:37:11'),</w:t>
            </w:r>
          </w:p>
          <w:p w:rsidR="0099030E" w:rsidRDefault="0099030E" w:rsidP="00147D83">
            <w:r>
              <w:t>(15873, 45, '2015-05-05 12:37:14'),</w:t>
            </w:r>
          </w:p>
          <w:p w:rsidR="0099030E" w:rsidRDefault="0099030E" w:rsidP="00147D83">
            <w:r>
              <w:t>(15874, 45, '2015-05-05 12:37:17'),</w:t>
            </w:r>
          </w:p>
          <w:p w:rsidR="0099030E" w:rsidRDefault="0099030E" w:rsidP="00147D83">
            <w:r>
              <w:t>(15875, 45, '2015-05-05 12:37:20'),</w:t>
            </w:r>
          </w:p>
          <w:p w:rsidR="0099030E" w:rsidRDefault="0099030E" w:rsidP="00147D83">
            <w:r>
              <w:t>(15876, 45, '2015-05-05 12:37:23'),</w:t>
            </w:r>
          </w:p>
          <w:p w:rsidR="0099030E" w:rsidRDefault="0099030E" w:rsidP="00147D83">
            <w:r>
              <w:t>(15877, 45, '2015-05-05 12:37:26'),</w:t>
            </w:r>
          </w:p>
          <w:p w:rsidR="0099030E" w:rsidRDefault="0099030E" w:rsidP="00147D83">
            <w:r>
              <w:t>(15878, 45, '2015-05-05 12:37:30'),</w:t>
            </w:r>
          </w:p>
          <w:p w:rsidR="0099030E" w:rsidRDefault="0099030E" w:rsidP="00147D83">
            <w:r>
              <w:t>(15879, 45, '2015-05-05 12:37:33'),</w:t>
            </w:r>
          </w:p>
          <w:p w:rsidR="0099030E" w:rsidRDefault="0099030E" w:rsidP="00147D83">
            <w:r>
              <w:t>(15880, 45, '2015-05-05 12:37:36'),</w:t>
            </w:r>
          </w:p>
          <w:p w:rsidR="0099030E" w:rsidRDefault="0099030E" w:rsidP="00147D83">
            <w:r>
              <w:t>(15881, 45, '2015-05-05 12:37:39'),</w:t>
            </w:r>
          </w:p>
          <w:p w:rsidR="0099030E" w:rsidRDefault="0099030E" w:rsidP="00147D83">
            <w:r>
              <w:t>(15882, 45, '2015-05-05 12:37:42'),</w:t>
            </w:r>
          </w:p>
          <w:p w:rsidR="0099030E" w:rsidRDefault="0099030E" w:rsidP="00147D83">
            <w:r>
              <w:t>(15883, 45, '2015-05-05 12:37:45'),</w:t>
            </w:r>
          </w:p>
          <w:p w:rsidR="0099030E" w:rsidRDefault="0099030E" w:rsidP="00147D83">
            <w:r>
              <w:t>(15884, 45, '2015-05-05 12:37:48'),</w:t>
            </w:r>
          </w:p>
          <w:p w:rsidR="0099030E" w:rsidRDefault="0099030E" w:rsidP="00147D83">
            <w:r>
              <w:t>(15885, 45, '2015-05-05 12:37:51'),</w:t>
            </w:r>
          </w:p>
          <w:p w:rsidR="0099030E" w:rsidRDefault="0099030E" w:rsidP="00147D83">
            <w:r>
              <w:t>(15886, 45, '2015-05-05 12:37:54'),</w:t>
            </w:r>
          </w:p>
          <w:p w:rsidR="0099030E" w:rsidRDefault="0099030E" w:rsidP="00147D83">
            <w:r>
              <w:t>(15887, 45, '2015-05-05 12:37:57'),</w:t>
            </w:r>
          </w:p>
          <w:p w:rsidR="0099030E" w:rsidRDefault="0099030E" w:rsidP="00147D83">
            <w:r>
              <w:t>(15888, 45, '2015-05-05 12:38:00'),</w:t>
            </w:r>
          </w:p>
          <w:p w:rsidR="0099030E" w:rsidRDefault="0099030E" w:rsidP="00147D83">
            <w:r>
              <w:t>(15889, 45, '2015-05-05 12:38:03'),</w:t>
            </w:r>
          </w:p>
          <w:p w:rsidR="0099030E" w:rsidRDefault="0099030E" w:rsidP="00147D83">
            <w:r>
              <w:t>(15890, 45, '2015-05-05 12:38:06'),</w:t>
            </w:r>
          </w:p>
          <w:p w:rsidR="0099030E" w:rsidRDefault="0099030E" w:rsidP="00147D83">
            <w:r>
              <w:t>(15891, 45, '2015-05-05 12:38:09'),</w:t>
            </w:r>
          </w:p>
          <w:p w:rsidR="0099030E" w:rsidRDefault="0099030E" w:rsidP="00147D83">
            <w:r>
              <w:t>(15892, 45, '2015-05-05 12:38:12'),</w:t>
            </w:r>
          </w:p>
          <w:p w:rsidR="0099030E" w:rsidRDefault="0099030E" w:rsidP="00147D83">
            <w:r>
              <w:t>(15893, 45, '2015-05-05 12:38:15'),</w:t>
            </w:r>
          </w:p>
          <w:p w:rsidR="0099030E" w:rsidRDefault="0099030E" w:rsidP="00147D83">
            <w:r>
              <w:t>(15894, 45, '2015-05-05 12:38:18'),</w:t>
            </w:r>
          </w:p>
          <w:p w:rsidR="0099030E" w:rsidRDefault="0099030E" w:rsidP="00147D83">
            <w:r>
              <w:t>(15895, 45, '2015-05-05 12:38:22'),</w:t>
            </w:r>
          </w:p>
          <w:p w:rsidR="0099030E" w:rsidRDefault="0099030E" w:rsidP="00147D83">
            <w:r>
              <w:t>(15896, 45, '2015-05-05 12:38:25'),</w:t>
            </w:r>
          </w:p>
          <w:p w:rsidR="0099030E" w:rsidRDefault="0099030E" w:rsidP="00147D83">
            <w:r>
              <w:t>(15897, 45, '2015-05-05 12:38:28'),</w:t>
            </w:r>
          </w:p>
          <w:p w:rsidR="0099030E" w:rsidRDefault="0099030E" w:rsidP="00147D83">
            <w:r>
              <w:t>(15898, 45, '2015-05-05 12:38:31'),</w:t>
            </w:r>
          </w:p>
          <w:p w:rsidR="0099030E" w:rsidRDefault="0099030E" w:rsidP="00147D83">
            <w:r>
              <w:t>(15899, 45, '2015-05-05 12:38:34'),</w:t>
            </w:r>
          </w:p>
          <w:p w:rsidR="0099030E" w:rsidRDefault="0099030E" w:rsidP="00147D83">
            <w:r>
              <w:t>(15900, 45, '2015-05-05 12:38:37'),</w:t>
            </w:r>
          </w:p>
          <w:p w:rsidR="0099030E" w:rsidRDefault="0099030E" w:rsidP="00147D83">
            <w:r>
              <w:t>(15901, 44, '2015-05-05 12:38:40'),</w:t>
            </w:r>
          </w:p>
          <w:p w:rsidR="0099030E" w:rsidRDefault="0099030E" w:rsidP="00147D83">
            <w:r>
              <w:t>(15902, 44, '2015-05-05 12:38:43'),</w:t>
            </w:r>
          </w:p>
          <w:p w:rsidR="0099030E" w:rsidRDefault="0099030E" w:rsidP="00147D83">
            <w:r>
              <w:t>(15903, 44, '2015-05-05 12:38:46'),</w:t>
            </w:r>
          </w:p>
          <w:p w:rsidR="0099030E" w:rsidRDefault="0099030E" w:rsidP="00147D83">
            <w:r>
              <w:t>(15904, 44, '2015-05-05 12:38:49'),</w:t>
            </w:r>
          </w:p>
          <w:p w:rsidR="0099030E" w:rsidRDefault="0099030E" w:rsidP="00147D83">
            <w:r>
              <w:t>(15905, 44, '2015-05-05 12:38:52'),</w:t>
            </w:r>
          </w:p>
          <w:p w:rsidR="0099030E" w:rsidRDefault="0099030E" w:rsidP="00147D83">
            <w:r>
              <w:t>(15906, 44, '2015-05-05 12:38:55'),</w:t>
            </w:r>
          </w:p>
          <w:p w:rsidR="0099030E" w:rsidRDefault="0099030E" w:rsidP="00147D83">
            <w:r>
              <w:t>(15907, 44, '2015-05-05 12:38:58'),</w:t>
            </w:r>
          </w:p>
          <w:p w:rsidR="0099030E" w:rsidRDefault="0099030E" w:rsidP="00147D83">
            <w:r>
              <w:t>(15908, 44, '2015-05-05 12:39:01'),</w:t>
            </w:r>
          </w:p>
          <w:p w:rsidR="0099030E" w:rsidRDefault="0099030E" w:rsidP="00147D83">
            <w:r>
              <w:t>(15909, 44, '2015-05-05 12:39:04'),</w:t>
            </w:r>
          </w:p>
          <w:p w:rsidR="0099030E" w:rsidRDefault="0099030E" w:rsidP="00147D83">
            <w:r>
              <w:t>(15910, 44, '2015-05-05 12:39:07'),</w:t>
            </w:r>
          </w:p>
          <w:p w:rsidR="0099030E" w:rsidRDefault="0099030E" w:rsidP="00147D83">
            <w:r>
              <w:t>(15911, 43, '2015-05-05 12:39:10'),</w:t>
            </w:r>
          </w:p>
          <w:p w:rsidR="0099030E" w:rsidRDefault="0099030E" w:rsidP="00147D83">
            <w:r>
              <w:t>(15912, 43, '2015-05-05 12:39:13'),</w:t>
            </w:r>
          </w:p>
          <w:p w:rsidR="0099030E" w:rsidRDefault="0099030E" w:rsidP="00147D83">
            <w:r>
              <w:t>(15913, 43, '2015-05-05 12:39:16'),</w:t>
            </w:r>
          </w:p>
          <w:p w:rsidR="0099030E" w:rsidRDefault="0099030E" w:rsidP="00147D83">
            <w:r>
              <w:t>(15914, 43, '2015-05-05 12:39:19'),</w:t>
            </w:r>
          </w:p>
          <w:p w:rsidR="0099030E" w:rsidRDefault="0099030E" w:rsidP="00147D83">
            <w:r>
              <w:t>(15915, 43, '2015-05-05 12:39:22'),</w:t>
            </w:r>
          </w:p>
          <w:p w:rsidR="0099030E" w:rsidRDefault="0099030E" w:rsidP="00147D83">
            <w:r>
              <w:t>(15916, 43, '2015-05-05 12:39:25'),</w:t>
            </w:r>
          </w:p>
          <w:p w:rsidR="0099030E" w:rsidRDefault="0099030E" w:rsidP="00147D83">
            <w:r>
              <w:t>(15917, 43, '2015-05-05 12:39:28'),</w:t>
            </w:r>
          </w:p>
          <w:p w:rsidR="0099030E" w:rsidRDefault="0099030E" w:rsidP="00147D83">
            <w:r>
              <w:t>(15918, 43, '2015-05-05 12:39:31'),</w:t>
            </w:r>
          </w:p>
          <w:p w:rsidR="0099030E" w:rsidRDefault="0099030E" w:rsidP="00147D83">
            <w:r>
              <w:t>(15919, 42, '2015-05-05 12:39:35'),</w:t>
            </w:r>
          </w:p>
          <w:p w:rsidR="0099030E" w:rsidRDefault="0099030E" w:rsidP="00147D83">
            <w:r>
              <w:t>(15920, 42, '2015-05-05 12:39:38'),</w:t>
            </w:r>
          </w:p>
          <w:p w:rsidR="0099030E" w:rsidRDefault="0099030E" w:rsidP="00147D83">
            <w:r>
              <w:t>(15921, 42, '2015-05-05 12:39:41'),</w:t>
            </w:r>
          </w:p>
          <w:p w:rsidR="0099030E" w:rsidRDefault="0099030E" w:rsidP="00147D83">
            <w:r>
              <w:t>(15922, 42, '2015-05-05 12:39:44'),</w:t>
            </w:r>
          </w:p>
          <w:p w:rsidR="0099030E" w:rsidRDefault="0099030E" w:rsidP="00147D83">
            <w:r>
              <w:t>(15923, 42, '2015-05-05 12:39:47'),</w:t>
            </w:r>
          </w:p>
          <w:p w:rsidR="0099030E" w:rsidRDefault="0099030E" w:rsidP="00147D83">
            <w:r>
              <w:t>(15924, 42, '2015-05-05 12:39:50'),</w:t>
            </w:r>
          </w:p>
          <w:p w:rsidR="0099030E" w:rsidRDefault="0099030E" w:rsidP="00147D83">
            <w:r>
              <w:t>(15925, 42, '2015-05-05 12:39:53'),</w:t>
            </w:r>
          </w:p>
          <w:p w:rsidR="0099030E" w:rsidRDefault="0099030E" w:rsidP="00147D83">
            <w:r>
              <w:t>(15926, 41, '2015-05-05 12:39:56'),</w:t>
            </w:r>
          </w:p>
          <w:p w:rsidR="0099030E" w:rsidRDefault="0099030E" w:rsidP="00147D83">
            <w:r>
              <w:t>(15927, 41, '2015-05-05 12:39:59'),</w:t>
            </w:r>
          </w:p>
          <w:p w:rsidR="0099030E" w:rsidRDefault="0099030E" w:rsidP="00147D83">
            <w:r>
              <w:t>(15928, 41, '2015-05-05 12:40:02'),</w:t>
            </w:r>
          </w:p>
          <w:p w:rsidR="0099030E" w:rsidRDefault="0099030E" w:rsidP="00147D83">
            <w:r>
              <w:t>(15929, 41, '2015-05-05 12:40:05'),</w:t>
            </w:r>
          </w:p>
          <w:p w:rsidR="0099030E" w:rsidRDefault="0099030E" w:rsidP="00147D83">
            <w:r>
              <w:t>(15930, 41, '2015-05-05 12:40:08'),</w:t>
            </w:r>
          </w:p>
          <w:p w:rsidR="0099030E" w:rsidRDefault="0099030E" w:rsidP="00147D83">
            <w:r>
              <w:t>(15931, 41, '2015-05-05 12:40:11'),</w:t>
            </w:r>
          </w:p>
          <w:p w:rsidR="0099030E" w:rsidRDefault="0099030E" w:rsidP="00147D83">
            <w:r>
              <w:t>(15932, 41, '2015-05-05 12:40:14'),</w:t>
            </w:r>
          </w:p>
          <w:p w:rsidR="0099030E" w:rsidRDefault="0099030E" w:rsidP="00147D83">
            <w:r>
              <w:t>(15933, 41, '2015-05-05 12:40:17'),</w:t>
            </w:r>
          </w:p>
          <w:p w:rsidR="0099030E" w:rsidRDefault="0099030E" w:rsidP="00147D83">
            <w:r>
              <w:t>(15934, 40, '2015-05-05 12:40:20'),</w:t>
            </w:r>
          </w:p>
          <w:p w:rsidR="0099030E" w:rsidRDefault="0099030E" w:rsidP="00147D83">
            <w:r>
              <w:t>(15935, 40, '2015-05-05 12:40:23'),</w:t>
            </w:r>
          </w:p>
          <w:p w:rsidR="0099030E" w:rsidRDefault="0099030E" w:rsidP="00147D83">
            <w:r>
              <w:t>(15936, 40, '2015-05-05 12:40:26'),</w:t>
            </w:r>
          </w:p>
          <w:p w:rsidR="0099030E" w:rsidRDefault="0099030E" w:rsidP="00147D83">
            <w:r>
              <w:t>(15937, 40, '2015-05-05 12:40:29'),</w:t>
            </w:r>
          </w:p>
          <w:p w:rsidR="0099030E" w:rsidRDefault="0099030E" w:rsidP="00147D83">
            <w:r>
              <w:t>(15938, 40, '2015-05-05 12:40:32'),</w:t>
            </w:r>
          </w:p>
          <w:p w:rsidR="0099030E" w:rsidRDefault="0099030E" w:rsidP="00147D83">
            <w:r>
              <w:t>(15939, 40, '2015-05-05 12:40:35'),</w:t>
            </w:r>
          </w:p>
          <w:p w:rsidR="0099030E" w:rsidRDefault="0099030E" w:rsidP="00147D83">
            <w:r>
              <w:t>(15940, 40, '2015-05-05 12:40:38'),</w:t>
            </w:r>
          </w:p>
          <w:p w:rsidR="0099030E" w:rsidRDefault="0099030E" w:rsidP="00147D83">
            <w:r>
              <w:t>(15941, 40, '2015-05-05 12:40:41'),</w:t>
            </w:r>
          </w:p>
          <w:p w:rsidR="0099030E" w:rsidRDefault="0099030E" w:rsidP="00147D83">
            <w:r>
              <w:t>(15942, 40, '2015-05-05 12:40:44'),</w:t>
            </w:r>
          </w:p>
          <w:p w:rsidR="0099030E" w:rsidRDefault="0099030E" w:rsidP="00147D83">
            <w:r>
              <w:t>(15943, 40, '2015-05-05 12:40:47'),</w:t>
            </w:r>
          </w:p>
          <w:p w:rsidR="0099030E" w:rsidRDefault="0099030E" w:rsidP="00147D83">
            <w:r>
              <w:t>(15944, 40, '2015-05-05 12:40:50'),</w:t>
            </w:r>
          </w:p>
          <w:p w:rsidR="0099030E" w:rsidRDefault="0099030E" w:rsidP="00147D83">
            <w:r>
              <w:t>(15945, 40, '2015-05-05 12:40:53'),</w:t>
            </w:r>
          </w:p>
          <w:p w:rsidR="0099030E" w:rsidRDefault="0099030E" w:rsidP="00147D83">
            <w:r>
              <w:t>(15946, 40, '2015-05-05 12:40:57'),</w:t>
            </w:r>
          </w:p>
          <w:p w:rsidR="0099030E" w:rsidRDefault="0099030E" w:rsidP="00147D83">
            <w:r>
              <w:t>(15947, 40, '2015-05-05 12:41:00'),</w:t>
            </w:r>
          </w:p>
          <w:p w:rsidR="0099030E" w:rsidRDefault="0099030E" w:rsidP="00147D83">
            <w:r>
              <w:t>(15948, 40, '2015-05-05 12:41:03'),</w:t>
            </w:r>
          </w:p>
          <w:p w:rsidR="0099030E" w:rsidRDefault="0099030E" w:rsidP="00147D83">
            <w:r>
              <w:t>(15949, 40, '2015-05-05 12:41:06'),</w:t>
            </w:r>
          </w:p>
          <w:p w:rsidR="0099030E" w:rsidRDefault="0099030E" w:rsidP="00147D83">
            <w:r>
              <w:t>(15950, 40, '2015-05-05 12:41:09'),</w:t>
            </w:r>
          </w:p>
          <w:p w:rsidR="0099030E" w:rsidRDefault="0099030E" w:rsidP="00147D83">
            <w:r>
              <w:t>(15951, 40, '2015-05-05 12:41:12'),</w:t>
            </w:r>
          </w:p>
          <w:p w:rsidR="0099030E" w:rsidRDefault="0099030E" w:rsidP="00147D83">
            <w:r>
              <w:t>(15952, 40, '2015-05-05 12:41:15'),</w:t>
            </w:r>
          </w:p>
          <w:p w:rsidR="0099030E" w:rsidRDefault="0099030E" w:rsidP="00147D83">
            <w:r>
              <w:t>(15953, 40, '2015-05-05 12:41:18'),</w:t>
            </w:r>
          </w:p>
          <w:p w:rsidR="0099030E" w:rsidRDefault="0099030E" w:rsidP="00147D83">
            <w:r>
              <w:t>(15954, 39, '2015-05-05 12:41:21'),</w:t>
            </w:r>
          </w:p>
          <w:p w:rsidR="0099030E" w:rsidRDefault="0099030E" w:rsidP="00147D83">
            <w:r>
              <w:t>(15955, 39, '2015-05-05 12:41:24'),</w:t>
            </w:r>
          </w:p>
          <w:p w:rsidR="0099030E" w:rsidRDefault="0099030E" w:rsidP="00147D83">
            <w:r>
              <w:t>(15956, 39, '2015-05-05 12:41:27'),</w:t>
            </w:r>
          </w:p>
          <w:p w:rsidR="0099030E" w:rsidRDefault="0099030E" w:rsidP="00147D83">
            <w:r>
              <w:t>(15957, 39, '2015-05-05 12:41:30'),</w:t>
            </w:r>
          </w:p>
          <w:p w:rsidR="0099030E" w:rsidRDefault="0099030E" w:rsidP="00147D83">
            <w:r>
              <w:t>(15958, 39, '2015-05-05 12:41:33'),</w:t>
            </w:r>
          </w:p>
          <w:p w:rsidR="0099030E" w:rsidRDefault="0099030E" w:rsidP="00147D83">
            <w:r>
              <w:t>(15959, 39, '2015-05-05 12:41:36'),</w:t>
            </w:r>
          </w:p>
          <w:p w:rsidR="0099030E" w:rsidRDefault="0099030E" w:rsidP="00147D83">
            <w:r>
              <w:t>(15960, 39, '2015-05-05 12:41:39'),</w:t>
            </w:r>
          </w:p>
          <w:p w:rsidR="0099030E" w:rsidRDefault="0099030E" w:rsidP="00147D83">
            <w:r>
              <w:t>(15961, 39, '2015-05-05 12:41:42'),</w:t>
            </w:r>
          </w:p>
          <w:p w:rsidR="0099030E" w:rsidRDefault="0099030E" w:rsidP="00147D83">
            <w:r>
              <w:t>(15962, 39, '2015-05-05 12:41:45'),</w:t>
            </w:r>
          </w:p>
          <w:p w:rsidR="0099030E" w:rsidRDefault="0099030E" w:rsidP="00147D83">
            <w:r>
              <w:t>(15963, 39, '2015-05-05 12:41:48'),</w:t>
            </w:r>
          </w:p>
          <w:p w:rsidR="0099030E" w:rsidRDefault="0099030E" w:rsidP="00147D83">
            <w:r>
              <w:t>(15964, 39, '2015-05-05 12:41:51'),</w:t>
            </w:r>
          </w:p>
          <w:p w:rsidR="0099030E" w:rsidRDefault="0099030E" w:rsidP="00147D83">
            <w:r>
              <w:t>(15965, 39, '2015-05-05 12:41:54'),</w:t>
            </w:r>
          </w:p>
          <w:p w:rsidR="0099030E" w:rsidRDefault="0099030E" w:rsidP="00147D83">
            <w:r>
              <w:t>(15966, 39, '2015-05-05 12:41:57'),</w:t>
            </w:r>
          </w:p>
          <w:p w:rsidR="0099030E" w:rsidRDefault="0099030E" w:rsidP="00147D83">
            <w:r>
              <w:t>(15967, 39, '2015-05-05 12:42:00'),</w:t>
            </w:r>
          </w:p>
          <w:p w:rsidR="0099030E" w:rsidRDefault="0099030E" w:rsidP="00147D83">
            <w:r>
              <w:t>(15968, 39, '2015-05-05 12:42:03'),</w:t>
            </w:r>
          </w:p>
          <w:p w:rsidR="0099030E" w:rsidRDefault="0099030E" w:rsidP="00147D83">
            <w:r>
              <w:t>(15969, 39, '2015-05-05 12:42:06'),</w:t>
            </w:r>
          </w:p>
          <w:p w:rsidR="0099030E" w:rsidRDefault="0099030E" w:rsidP="00147D83">
            <w:r>
              <w:t>(15970, 39, '2015-05-05 12:42:09'),</w:t>
            </w:r>
          </w:p>
          <w:p w:rsidR="0099030E" w:rsidRDefault="0099030E" w:rsidP="00147D83">
            <w:r>
              <w:t>(15971, 39, '2015-05-05 12:42:12'),</w:t>
            </w:r>
          </w:p>
          <w:p w:rsidR="0099030E" w:rsidRDefault="0099030E" w:rsidP="00147D83">
            <w:r>
              <w:t>(15972, 39, '2015-05-05 12:42:15'),</w:t>
            </w:r>
          </w:p>
          <w:p w:rsidR="0099030E" w:rsidRDefault="0099030E" w:rsidP="00147D83">
            <w:r>
              <w:t>(15973, 39, '2015-05-05 12:42:18'),</w:t>
            </w:r>
          </w:p>
          <w:p w:rsidR="0099030E" w:rsidRDefault="0099030E" w:rsidP="00147D83">
            <w:r>
              <w:t>(15974, 39, '2015-05-05 12:42:21'),</w:t>
            </w:r>
          </w:p>
          <w:p w:rsidR="0099030E" w:rsidRDefault="0099030E" w:rsidP="00147D83">
            <w:r>
              <w:t>(15975, 39, '2015-05-05 12:42:24'),</w:t>
            </w:r>
          </w:p>
          <w:p w:rsidR="0099030E" w:rsidRDefault="0099030E" w:rsidP="00147D83">
            <w:r>
              <w:t>(15976, 39, '2015-05-05 12:42:28'),</w:t>
            </w:r>
          </w:p>
          <w:p w:rsidR="0099030E" w:rsidRDefault="0099030E" w:rsidP="00147D83">
            <w:r>
              <w:t>(15977, 39, '2015-05-05 12:42:31'),</w:t>
            </w:r>
          </w:p>
          <w:p w:rsidR="0099030E" w:rsidRDefault="0099030E" w:rsidP="00147D83">
            <w:r>
              <w:t>(15978, 39, '2015-05-05 12:42:34'),</w:t>
            </w:r>
          </w:p>
          <w:p w:rsidR="0099030E" w:rsidRDefault="0099030E" w:rsidP="00147D83">
            <w:r>
              <w:t>(15979, 39, '2015-05-05 12:42:37'),</w:t>
            </w:r>
          </w:p>
          <w:p w:rsidR="0099030E" w:rsidRDefault="0099030E" w:rsidP="00147D83">
            <w:r>
              <w:t>(15980, 39, '2015-05-05 12:42:40'),</w:t>
            </w:r>
          </w:p>
          <w:p w:rsidR="0099030E" w:rsidRDefault="0099030E" w:rsidP="00147D83">
            <w:r>
              <w:t>(15981, 39, '2015-05-05 12:42:43'),</w:t>
            </w:r>
          </w:p>
          <w:p w:rsidR="0099030E" w:rsidRDefault="0099030E" w:rsidP="00147D83">
            <w:r>
              <w:t>(15982, 39, '2015-05-05 12:42:46'),</w:t>
            </w:r>
          </w:p>
          <w:p w:rsidR="0099030E" w:rsidRDefault="0099030E" w:rsidP="00147D83">
            <w:r>
              <w:t>(15983, 39, '2015-05-05 12:42:49'),</w:t>
            </w:r>
          </w:p>
          <w:p w:rsidR="0099030E" w:rsidRDefault="0099030E" w:rsidP="00147D83">
            <w:r>
              <w:t>(15984, 39, '2015-05-05 12:42:52'),</w:t>
            </w:r>
          </w:p>
          <w:p w:rsidR="0099030E" w:rsidRDefault="0099030E" w:rsidP="00147D83">
            <w:r>
              <w:t>(15985, 39, '2015-05-05 12:42:55'),</w:t>
            </w:r>
          </w:p>
          <w:p w:rsidR="0099030E" w:rsidRDefault="0099030E" w:rsidP="00147D83">
            <w:r>
              <w:t>(15986, 39, '2015-05-05 12:42:58'),</w:t>
            </w:r>
          </w:p>
          <w:p w:rsidR="0099030E" w:rsidRDefault="0099030E" w:rsidP="00147D83">
            <w:r>
              <w:t>(15987, 40, '2015-05-05 12:43:01'),</w:t>
            </w:r>
          </w:p>
          <w:p w:rsidR="0099030E" w:rsidRDefault="0099030E" w:rsidP="00147D83">
            <w:r>
              <w:t>(15988, 40, '2015-05-05 12:43:04'),</w:t>
            </w:r>
          </w:p>
          <w:p w:rsidR="0099030E" w:rsidRDefault="0099030E" w:rsidP="00147D83">
            <w:r>
              <w:t>(15989, 40, '2015-05-05 12:43:07'),</w:t>
            </w:r>
          </w:p>
          <w:p w:rsidR="0099030E" w:rsidRDefault="0099030E" w:rsidP="00147D83">
            <w:r>
              <w:t>(15990, 40, '2015-05-05 12:43:10'),</w:t>
            </w:r>
          </w:p>
          <w:p w:rsidR="0099030E" w:rsidRDefault="0099030E" w:rsidP="00147D83">
            <w:r>
              <w:t>(15991, 40, '2015-05-05 12:43:13'),</w:t>
            </w:r>
          </w:p>
          <w:p w:rsidR="0099030E" w:rsidRDefault="0099030E" w:rsidP="00147D83">
            <w:r>
              <w:t>(15992, 40, '2015-05-05 12:43:16'),</w:t>
            </w:r>
          </w:p>
          <w:p w:rsidR="0099030E" w:rsidRDefault="0099030E" w:rsidP="00147D83">
            <w:r>
              <w:t>(15993, 40, '2015-05-05 12:43:19'),</w:t>
            </w:r>
          </w:p>
          <w:p w:rsidR="0099030E" w:rsidRDefault="0099030E" w:rsidP="00147D83">
            <w:r>
              <w:t>(15994, 40, '2015-05-05 12:43:22'),</w:t>
            </w:r>
          </w:p>
          <w:p w:rsidR="0099030E" w:rsidRDefault="0099030E" w:rsidP="00147D83">
            <w:r>
              <w:t>(15995, 40, '2015-05-05 12:43:25'),</w:t>
            </w:r>
          </w:p>
          <w:p w:rsidR="0099030E" w:rsidRDefault="0099030E" w:rsidP="00147D83">
            <w:r>
              <w:t>(15996, 40, '2015-05-05 12:43:28'),</w:t>
            </w:r>
          </w:p>
          <w:p w:rsidR="0099030E" w:rsidRDefault="0099030E" w:rsidP="00147D83">
            <w:r>
              <w:t>(15997, 40, '2015-05-05 12:43:31'),</w:t>
            </w:r>
          </w:p>
          <w:p w:rsidR="0099030E" w:rsidRDefault="0099030E" w:rsidP="00147D83">
            <w:r>
              <w:t>(15998, 40, '2015-05-05 12:43:34'),</w:t>
            </w:r>
          </w:p>
          <w:p w:rsidR="0099030E" w:rsidRDefault="0099030E" w:rsidP="00147D83">
            <w:r>
              <w:t>(15999, 40, '2015-05-05 12:43:37'),</w:t>
            </w:r>
          </w:p>
          <w:p w:rsidR="0099030E" w:rsidRDefault="0099030E" w:rsidP="00147D83">
            <w:r>
              <w:t>(16000, 40, '2015-05-05 12:43:40'),</w:t>
            </w:r>
          </w:p>
          <w:p w:rsidR="0099030E" w:rsidRDefault="0099030E" w:rsidP="00147D83">
            <w:r>
              <w:t>(16001, 41, '2015-05-05 12:43:43'),</w:t>
            </w:r>
          </w:p>
          <w:p w:rsidR="0099030E" w:rsidRDefault="0099030E" w:rsidP="00147D83">
            <w:r>
              <w:t>(16002, 41, '2015-05-05 12:43:46'),</w:t>
            </w:r>
          </w:p>
          <w:p w:rsidR="0099030E" w:rsidRDefault="0099030E" w:rsidP="00147D83">
            <w:r>
              <w:t>(16003, 41, '2015-05-05 12:43:49'),</w:t>
            </w:r>
          </w:p>
          <w:p w:rsidR="0099030E" w:rsidRDefault="0099030E" w:rsidP="00147D83">
            <w:r>
              <w:t>(16004, 41, '2015-05-05 12:43:53'),</w:t>
            </w:r>
          </w:p>
          <w:p w:rsidR="0099030E" w:rsidRDefault="0099030E" w:rsidP="00147D83">
            <w:r>
              <w:t>(16005, 41, '2015-05-05 12:43:56'),</w:t>
            </w:r>
          </w:p>
          <w:p w:rsidR="0099030E" w:rsidRDefault="0099030E" w:rsidP="00147D83">
            <w:r>
              <w:t>(16006, 41, '2015-05-05 12:43:59'),</w:t>
            </w:r>
          </w:p>
          <w:p w:rsidR="0099030E" w:rsidRDefault="0099030E" w:rsidP="00147D83">
            <w:r>
              <w:t>(16007, 41, '2015-05-05 12:44:02'),</w:t>
            </w:r>
          </w:p>
          <w:p w:rsidR="0099030E" w:rsidRDefault="0099030E" w:rsidP="00147D83">
            <w:r>
              <w:t>(16008, 41, '2015-05-05 12:44:05'),</w:t>
            </w:r>
          </w:p>
          <w:p w:rsidR="0099030E" w:rsidRDefault="0099030E" w:rsidP="00147D83">
            <w:r>
              <w:t>(16009, 41, '2015-05-05 12:44:08'),</w:t>
            </w:r>
          </w:p>
          <w:p w:rsidR="0099030E" w:rsidRDefault="0099030E" w:rsidP="00147D83">
            <w:r>
              <w:t>(16010, 41, '2015-05-05 12:44:11'),</w:t>
            </w:r>
          </w:p>
          <w:p w:rsidR="0099030E" w:rsidRDefault="0099030E" w:rsidP="00147D83">
            <w:r>
              <w:t>(16011, 42, '2015-05-05 12:44:14'),</w:t>
            </w:r>
          </w:p>
          <w:p w:rsidR="0099030E" w:rsidRDefault="0099030E" w:rsidP="00147D83">
            <w:r>
              <w:t>(16012, 42, '2015-05-05 12:44:17'),</w:t>
            </w:r>
          </w:p>
          <w:p w:rsidR="0099030E" w:rsidRDefault="0099030E" w:rsidP="00147D83">
            <w:r>
              <w:t>(16013, 42, '2015-05-05 12:44:20'),</w:t>
            </w:r>
          </w:p>
          <w:p w:rsidR="0099030E" w:rsidRDefault="0099030E" w:rsidP="00147D83">
            <w:r>
              <w:t>(16014, 42, '2015-05-05 12:44:23'),</w:t>
            </w:r>
          </w:p>
          <w:p w:rsidR="0099030E" w:rsidRDefault="0099030E" w:rsidP="00147D83">
            <w:r>
              <w:t>(16015, 42, '2015-05-05 12:44:26'),</w:t>
            </w:r>
          </w:p>
          <w:p w:rsidR="0099030E" w:rsidRDefault="0099030E" w:rsidP="00147D83">
            <w:r>
              <w:t>(16016, 42, '2015-05-05 12:44:29'),</w:t>
            </w:r>
          </w:p>
          <w:p w:rsidR="0099030E" w:rsidRDefault="0099030E" w:rsidP="00147D83">
            <w:r>
              <w:t>(16017, 42, '2015-05-05 12:44:32'),</w:t>
            </w:r>
          </w:p>
          <w:p w:rsidR="0099030E" w:rsidRDefault="0099030E" w:rsidP="00147D83">
            <w:r>
              <w:t>(16018, 43, '2015-05-05 12:44:35'),</w:t>
            </w:r>
          </w:p>
          <w:p w:rsidR="0099030E" w:rsidRDefault="0099030E" w:rsidP="00147D83">
            <w:r>
              <w:t>(16019, 43, '2015-05-05 12:44:38'),</w:t>
            </w:r>
          </w:p>
          <w:p w:rsidR="0099030E" w:rsidRDefault="0099030E" w:rsidP="00147D83">
            <w:r>
              <w:t>(16020, 43, '2015-05-05 12:44:41'),</w:t>
            </w:r>
          </w:p>
          <w:p w:rsidR="0099030E" w:rsidRDefault="0099030E" w:rsidP="00147D83">
            <w:r>
              <w:t>(16021, 44, '2015-05-05 12:44:44'),</w:t>
            </w:r>
          </w:p>
          <w:p w:rsidR="0099030E" w:rsidRDefault="0099030E" w:rsidP="00147D83">
            <w:r>
              <w:t>(16022, 45, '2015-05-05 12:44:47'),</w:t>
            </w:r>
          </w:p>
          <w:p w:rsidR="0099030E" w:rsidRDefault="0099030E" w:rsidP="00147D83">
            <w:r>
              <w:t>(16023, 44, '2015-05-05 12:44:50'),</w:t>
            </w:r>
          </w:p>
          <w:p w:rsidR="0099030E" w:rsidRDefault="0099030E" w:rsidP="00147D83">
            <w:r>
              <w:t>(16024, 44, '2015-05-05 12:44:53'),</w:t>
            </w:r>
          </w:p>
          <w:p w:rsidR="0099030E" w:rsidRDefault="0099030E" w:rsidP="00147D83">
            <w:r>
              <w:t>(16025, 43, '2015-05-05 12:44:56'),</w:t>
            </w:r>
          </w:p>
          <w:p w:rsidR="0099030E" w:rsidRDefault="0099030E" w:rsidP="00147D83">
            <w:r>
              <w:t>(16026, 43, '2015-05-05 12:44:59'),</w:t>
            </w:r>
          </w:p>
          <w:p w:rsidR="0099030E" w:rsidRDefault="0099030E" w:rsidP="00147D83">
            <w:r>
              <w:t>(16027, 44, '2015-05-05 12:45:02'),</w:t>
            </w:r>
          </w:p>
          <w:p w:rsidR="0099030E" w:rsidRDefault="0099030E" w:rsidP="00147D83">
            <w:r>
              <w:t>(16028, 43, '2015-05-05 12:45:05'),</w:t>
            </w:r>
          </w:p>
          <w:p w:rsidR="0099030E" w:rsidRDefault="0099030E" w:rsidP="00147D83">
            <w:r>
              <w:t>(16029, 43, '2015-05-05 12:45:08'),</w:t>
            </w:r>
          </w:p>
          <w:p w:rsidR="0099030E" w:rsidRDefault="0099030E" w:rsidP="00147D83">
            <w:r>
              <w:t>(16030, 43, '2015-05-05 12:45:11'),</w:t>
            </w:r>
          </w:p>
          <w:p w:rsidR="0099030E" w:rsidRDefault="0099030E" w:rsidP="00147D83">
            <w:r>
              <w:t>(16031, 43, '2015-05-05 12:45:14'),</w:t>
            </w:r>
          </w:p>
          <w:p w:rsidR="0099030E" w:rsidRDefault="0099030E" w:rsidP="00147D83">
            <w:r>
              <w:t>(16032, 43, '2015-05-05 12:45:18'),</w:t>
            </w:r>
          </w:p>
          <w:p w:rsidR="0099030E" w:rsidRDefault="0099030E" w:rsidP="00147D83">
            <w:r>
              <w:t>(16033, 43, '2015-05-05 12:45:21'),</w:t>
            </w:r>
          </w:p>
          <w:p w:rsidR="0099030E" w:rsidRDefault="0099030E" w:rsidP="00147D83">
            <w:r>
              <w:t>(16034, 43, '2015-05-05 12:45:24'),</w:t>
            </w:r>
          </w:p>
          <w:p w:rsidR="0099030E" w:rsidRDefault="0099030E" w:rsidP="00147D83">
            <w:r>
              <w:t>(16035, 43, '2015-05-05 12:45:27'),</w:t>
            </w:r>
          </w:p>
          <w:p w:rsidR="0099030E" w:rsidRDefault="0099030E" w:rsidP="00147D83">
            <w:r>
              <w:t>(16036, 43, '2015-05-05 12:45:30'),</w:t>
            </w:r>
          </w:p>
          <w:p w:rsidR="0099030E" w:rsidRDefault="0099030E" w:rsidP="00147D83">
            <w:r>
              <w:t>(16037, 43, '2015-05-05 12:45:33'),</w:t>
            </w:r>
          </w:p>
          <w:p w:rsidR="0099030E" w:rsidRDefault="0099030E" w:rsidP="00147D83">
            <w:r>
              <w:t>(16038, 43, '2015-05-05 12:45:36'),</w:t>
            </w:r>
          </w:p>
          <w:p w:rsidR="0099030E" w:rsidRDefault="0099030E" w:rsidP="00147D83">
            <w:r>
              <w:t>(16039, 43, '2015-05-05 12:45:39'),</w:t>
            </w:r>
          </w:p>
          <w:p w:rsidR="0099030E" w:rsidRDefault="0099030E" w:rsidP="00147D83">
            <w:r>
              <w:t>(16040, 42, '2015-05-05 12:45:42'),</w:t>
            </w:r>
          </w:p>
          <w:p w:rsidR="0099030E" w:rsidRDefault="0099030E" w:rsidP="00147D83">
            <w:r>
              <w:t>(16041, 42, '2015-05-05 12:45:45'),</w:t>
            </w:r>
          </w:p>
          <w:p w:rsidR="0099030E" w:rsidRDefault="0099030E" w:rsidP="00147D83">
            <w:r>
              <w:t>(16042, 42, '2015-05-05 12:45:48'),</w:t>
            </w:r>
          </w:p>
          <w:p w:rsidR="0099030E" w:rsidRDefault="0099030E" w:rsidP="00147D83">
            <w:r>
              <w:t>(16043, 42, '2015-05-05 12:45:51'),</w:t>
            </w:r>
          </w:p>
          <w:p w:rsidR="0099030E" w:rsidRDefault="0099030E" w:rsidP="00147D83">
            <w:r>
              <w:t>(16044, 42, '2015-05-05 12:45:54'),</w:t>
            </w:r>
          </w:p>
          <w:p w:rsidR="0099030E" w:rsidRDefault="0099030E" w:rsidP="00147D83">
            <w:r>
              <w:t>(16045, 42, '2015-05-05 12:45:57'),</w:t>
            </w:r>
          </w:p>
          <w:p w:rsidR="0099030E" w:rsidRDefault="0099030E" w:rsidP="00147D83">
            <w:r>
              <w:t>(16046, 42, '2015-05-05 12:46:00'),</w:t>
            </w:r>
          </w:p>
          <w:p w:rsidR="0099030E" w:rsidRDefault="0099030E" w:rsidP="00147D83">
            <w:r>
              <w:t>(16047, 42, '2015-05-05 12:46:03'),</w:t>
            </w:r>
          </w:p>
          <w:p w:rsidR="0099030E" w:rsidRDefault="0099030E" w:rsidP="00147D83">
            <w:r>
              <w:t>(16048, 42, '2015-05-05 12:46:06'),</w:t>
            </w:r>
          </w:p>
          <w:p w:rsidR="0099030E" w:rsidRDefault="0099030E" w:rsidP="00147D83">
            <w:r>
              <w:t>(16049, 42, '2015-05-05 12:46:09'),</w:t>
            </w:r>
          </w:p>
          <w:p w:rsidR="0099030E" w:rsidRDefault="0099030E" w:rsidP="00147D83">
            <w:r>
              <w:t>(16050, 42, '2015-05-05 12:46:12'),</w:t>
            </w:r>
          </w:p>
          <w:p w:rsidR="0099030E" w:rsidRDefault="0099030E" w:rsidP="00147D83">
            <w:r>
              <w:t>(16051, 42, '2015-05-05 12:46:15'),</w:t>
            </w:r>
          </w:p>
          <w:p w:rsidR="0099030E" w:rsidRDefault="0099030E" w:rsidP="00147D83">
            <w:r>
              <w:t>(16052, 41, '2015-05-05 12:46:18'),</w:t>
            </w:r>
          </w:p>
          <w:p w:rsidR="0099030E" w:rsidRDefault="0099030E" w:rsidP="00147D83">
            <w:r>
              <w:t>(16053, 41, '2015-05-05 12:46:21'),</w:t>
            </w:r>
          </w:p>
          <w:p w:rsidR="0099030E" w:rsidRDefault="0099030E" w:rsidP="00147D83">
            <w:r>
              <w:t>(16054, 41, '2015-05-05 12:46:24'),</w:t>
            </w:r>
          </w:p>
          <w:p w:rsidR="0099030E" w:rsidRDefault="0099030E" w:rsidP="00147D83">
            <w:r>
              <w:t>(16055, 41, '2015-05-05 12:46:27'),</w:t>
            </w:r>
          </w:p>
          <w:p w:rsidR="0099030E" w:rsidRDefault="0099030E" w:rsidP="00147D83">
            <w:r>
              <w:t>(16056, 41, '2015-05-05 12:46:30'),</w:t>
            </w:r>
          </w:p>
          <w:p w:rsidR="0099030E" w:rsidRDefault="0099030E" w:rsidP="00147D83">
            <w:r>
              <w:t>(16057, 41, '2015-05-05 12:46:33'),</w:t>
            </w:r>
          </w:p>
          <w:p w:rsidR="0099030E" w:rsidRDefault="0099030E" w:rsidP="00147D83">
            <w:r>
              <w:t>(16058, 41, '2015-05-05 12:46:36'),</w:t>
            </w:r>
          </w:p>
          <w:p w:rsidR="0099030E" w:rsidRDefault="0099030E" w:rsidP="00147D83">
            <w:r>
              <w:t>(16059, 41, '2015-05-05 12:46:39'),</w:t>
            </w:r>
          </w:p>
          <w:p w:rsidR="0099030E" w:rsidRDefault="0099030E" w:rsidP="00147D83">
            <w:r>
              <w:t>(16060, 41, '2015-05-05 12:46:42'),</w:t>
            </w:r>
          </w:p>
          <w:p w:rsidR="0099030E" w:rsidRDefault="0099030E" w:rsidP="00147D83">
            <w:r>
              <w:t>(16061, 41, '2015-05-05 12:46:46'),</w:t>
            </w:r>
          </w:p>
          <w:p w:rsidR="0099030E" w:rsidRDefault="0099030E" w:rsidP="00147D83">
            <w:r>
              <w:t>(16062, 40, '2015-05-05 12:46:49'),</w:t>
            </w:r>
          </w:p>
          <w:p w:rsidR="0099030E" w:rsidRDefault="0099030E" w:rsidP="00147D83">
            <w:r>
              <w:t>(16063, 40, '2015-05-05 12:46:52'),</w:t>
            </w:r>
          </w:p>
          <w:p w:rsidR="0099030E" w:rsidRDefault="0099030E" w:rsidP="00147D83">
            <w:r>
              <w:t>(16064, 40, '2015-05-05 12:46:55'),</w:t>
            </w:r>
          </w:p>
          <w:p w:rsidR="0099030E" w:rsidRDefault="0099030E" w:rsidP="00147D83">
            <w:r>
              <w:t>(16065, 40, '2015-05-05 12:46:58'),</w:t>
            </w:r>
          </w:p>
          <w:p w:rsidR="0099030E" w:rsidRDefault="0099030E" w:rsidP="00147D83">
            <w:r>
              <w:t>(16066, 40, '2015-05-05 12:47:01'),</w:t>
            </w:r>
          </w:p>
          <w:p w:rsidR="0099030E" w:rsidRDefault="0099030E" w:rsidP="00147D83">
            <w:r>
              <w:t>(16067, 40, '2015-05-05 12:47:04'),</w:t>
            </w:r>
          </w:p>
          <w:p w:rsidR="0099030E" w:rsidRDefault="0099030E" w:rsidP="00147D83">
            <w:r>
              <w:t>(16068, 40, '2015-05-05 12:47:07'),</w:t>
            </w:r>
          </w:p>
          <w:p w:rsidR="0099030E" w:rsidRDefault="0099030E" w:rsidP="00147D83">
            <w:r>
              <w:t>(16069, 40, '2015-05-05 12:47:10'),</w:t>
            </w:r>
          </w:p>
          <w:p w:rsidR="0099030E" w:rsidRDefault="0099030E" w:rsidP="00147D83">
            <w:r>
              <w:t>(16070, 40, '2015-05-05 12:47:13'),</w:t>
            </w:r>
          </w:p>
          <w:p w:rsidR="0099030E" w:rsidRDefault="0099030E" w:rsidP="00147D83">
            <w:r>
              <w:t>(16071, 40, '2015-05-05 12:47:16'),</w:t>
            </w:r>
          </w:p>
          <w:p w:rsidR="0099030E" w:rsidRDefault="0099030E" w:rsidP="00147D83">
            <w:r>
              <w:t>(16072, 40, '2015-05-05 12:47:19'),</w:t>
            </w:r>
          </w:p>
          <w:p w:rsidR="0099030E" w:rsidRDefault="0099030E" w:rsidP="00147D83">
            <w:r>
              <w:t>(16073, 40, '2015-05-05 12:47:22'),</w:t>
            </w:r>
          </w:p>
          <w:p w:rsidR="0099030E" w:rsidRDefault="0099030E" w:rsidP="00147D83">
            <w:r>
              <w:t>(16074, 40, '2015-05-05 12:47:25'),</w:t>
            </w:r>
          </w:p>
          <w:p w:rsidR="0099030E" w:rsidRDefault="0099030E" w:rsidP="00147D83">
            <w:r>
              <w:t>(16075, 40, '2015-05-05 12:47:28'),</w:t>
            </w:r>
          </w:p>
          <w:p w:rsidR="0099030E" w:rsidRDefault="0099030E" w:rsidP="00147D83">
            <w:r>
              <w:t>(16076, 39, '2015-05-05 12:47:31'),</w:t>
            </w:r>
          </w:p>
          <w:p w:rsidR="0099030E" w:rsidRDefault="0099030E" w:rsidP="00147D83">
            <w:r>
              <w:t>(16077, 39, '2015-05-05 12:47:34'),</w:t>
            </w:r>
          </w:p>
          <w:p w:rsidR="0099030E" w:rsidRDefault="0099030E" w:rsidP="00147D83">
            <w:r>
              <w:t>(16078, 39, '2015-05-05 12:47:37'),</w:t>
            </w:r>
          </w:p>
          <w:p w:rsidR="0099030E" w:rsidRDefault="0099030E" w:rsidP="00147D83">
            <w:r>
              <w:t>(16079, 39, '2015-05-05 12:47:40'),</w:t>
            </w:r>
          </w:p>
          <w:p w:rsidR="0099030E" w:rsidRDefault="0099030E" w:rsidP="00147D83">
            <w:r>
              <w:t>(16080, 39, '2015-05-05 12:47:43'),</w:t>
            </w:r>
          </w:p>
          <w:p w:rsidR="0099030E" w:rsidRDefault="0099030E" w:rsidP="00147D83">
            <w:r>
              <w:t>(16081, 39, '2015-05-05 12:47:46'),</w:t>
            </w:r>
          </w:p>
          <w:p w:rsidR="0099030E" w:rsidRDefault="0099030E" w:rsidP="00147D83">
            <w:r>
              <w:t>(16082, 39, '2015-05-05 12:47:49'),</w:t>
            </w:r>
          </w:p>
          <w:p w:rsidR="0099030E" w:rsidRDefault="0099030E" w:rsidP="00147D83">
            <w:r>
              <w:t>(16083, 38, '2015-05-05 12:47:52'),</w:t>
            </w:r>
          </w:p>
          <w:p w:rsidR="0099030E" w:rsidRDefault="0099030E" w:rsidP="00147D83">
            <w:r>
              <w:t>(16084, 38, '2015-05-05 12:47:55'),</w:t>
            </w:r>
          </w:p>
          <w:p w:rsidR="0099030E" w:rsidRDefault="0099030E" w:rsidP="00147D83">
            <w:r>
              <w:t>(16085, 38, '2015-05-05 12:47:58'),</w:t>
            </w:r>
          </w:p>
          <w:p w:rsidR="0099030E" w:rsidRDefault="0099030E" w:rsidP="00147D83">
            <w:r>
              <w:t>(16086, 38, '2015-05-05 12:48:01'),</w:t>
            </w:r>
          </w:p>
          <w:p w:rsidR="0099030E" w:rsidRDefault="0099030E" w:rsidP="00147D83">
            <w:r>
              <w:t>(16087, 38, '2015-05-05 12:48:04'),</w:t>
            </w:r>
          </w:p>
          <w:p w:rsidR="0099030E" w:rsidRDefault="0099030E" w:rsidP="00147D83">
            <w:r>
              <w:t>(16088, 38, '2015-05-05 12:48:07'),</w:t>
            </w:r>
          </w:p>
          <w:p w:rsidR="0099030E" w:rsidRDefault="0099030E" w:rsidP="00147D83">
            <w:r>
              <w:t>(16089, 38, '2015-05-05 12:48:10'),</w:t>
            </w:r>
          </w:p>
          <w:p w:rsidR="0099030E" w:rsidRDefault="0099030E" w:rsidP="00147D83">
            <w:r>
              <w:t>(16090, 38, '2015-05-05 12:48:14'),</w:t>
            </w:r>
          </w:p>
          <w:p w:rsidR="0099030E" w:rsidRDefault="0099030E" w:rsidP="00147D83">
            <w:r>
              <w:t>(16091, 37, '2015-05-05 12:48:17'),</w:t>
            </w:r>
          </w:p>
          <w:p w:rsidR="0099030E" w:rsidRDefault="0099030E" w:rsidP="00147D83">
            <w:r>
              <w:t>(16092, 37, '2015-05-05 12:48:20'),</w:t>
            </w:r>
          </w:p>
          <w:p w:rsidR="0099030E" w:rsidRDefault="0099030E" w:rsidP="00147D83">
            <w:r>
              <w:t>(16093, 37, '2015-05-05 12:48:23'),</w:t>
            </w:r>
          </w:p>
          <w:p w:rsidR="0099030E" w:rsidRDefault="0099030E" w:rsidP="00147D83">
            <w:r>
              <w:t>(16094, 37, '2015-05-05 12:48:26'),</w:t>
            </w:r>
          </w:p>
          <w:p w:rsidR="0099030E" w:rsidRDefault="0099030E" w:rsidP="00147D83">
            <w:r>
              <w:t>(16095, 37, '2015-05-05 12:48:29'),</w:t>
            </w:r>
          </w:p>
          <w:p w:rsidR="0099030E" w:rsidRDefault="0099030E" w:rsidP="00147D83">
            <w:r>
              <w:t>(16096, 37, '2015-05-05 12:48:32'),</w:t>
            </w:r>
          </w:p>
          <w:p w:rsidR="0099030E" w:rsidRDefault="0099030E" w:rsidP="00147D83">
            <w:r>
              <w:t>(16097, 37, '2015-05-05 12:48:35'),</w:t>
            </w:r>
          </w:p>
          <w:p w:rsidR="0099030E" w:rsidRDefault="0099030E" w:rsidP="00147D83">
            <w:r>
              <w:t>(16098, 37, '2015-05-05 12:48:38'),</w:t>
            </w:r>
          </w:p>
          <w:p w:rsidR="0099030E" w:rsidRDefault="0099030E" w:rsidP="00147D83">
            <w:r>
              <w:t>(16099, 37, '2015-05-05 12:48:41'),</w:t>
            </w:r>
          </w:p>
          <w:p w:rsidR="0099030E" w:rsidRDefault="0099030E" w:rsidP="00147D83">
            <w:r>
              <w:t>(16100, 37, '2015-05-05 12:48:44'),</w:t>
            </w:r>
          </w:p>
          <w:p w:rsidR="0099030E" w:rsidRDefault="0099030E" w:rsidP="00147D83">
            <w:r>
              <w:t>(16101, 36, '2015-05-05 12:48:47'),</w:t>
            </w:r>
          </w:p>
          <w:p w:rsidR="0099030E" w:rsidRDefault="0099030E" w:rsidP="00147D83">
            <w:r>
              <w:t>(16102, 36, '2015-05-05 12:48:50'),</w:t>
            </w:r>
          </w:p>
          <w:p w:rsidR="0099030E" w:rsidRDefault="0099030E" w:rsidP="00147D83">
            <w:r>
              <w:t>(16103, 36, '2015-05-05 12:48:53'),</w:t>
            </w:r>
          </w:p>
          <w:p w:rsidR="0099030E" w:rsidRDefault="0099030E" w:rsidP="00147D83">
            <w:r>
              <w:t>(16104, 36, '2015-05-05 12:48:56'),</w:t>
            </w:r>
          </w:p>
          <w:p w:rsidR="0099030E" w:rsidRDefault="0099030E" w:rsidP="00147D83">
            <w:r>
              <w:t>(16105, 36, '2015-05-05 12:48:59'),</w:t>
            </w:r>
          </w:p>
          <w:p w:rsidR="0099030E" w:rsidRDefault="0099030E" w:rsidP="00147D83">
            <w:r>
              <w:t>(16106, 36, '2015-05-05 12:49:02'),</w:t>
            </w:r>
          </w:p>
          <w:p w:rsidR="0099030E" w:rsidRDefault="0099030E" w:rsidP="00147D83">
            <w:r>
              <w:t>(16107, 36, '2015-05-05 12:49:05'),</w:t>
            </w:r>
          </w:p>
          <w:p w:rsidR="0099030E" w:rsidRDefault="0099030E" w:rsidP="00147D83">
            <w:r>
              <w:t>(16108, 36, '2015-05-05 12:49:08'),</w:t>
            </w:r>
          </w:p>
          <w:p w:rsidR="0099030E" w:rsidRDefault="0099030E" w:rsidP="00147D83">
            <w:r>
              <w:t>(16109, 36, '2015-05-05 12:49:11'),</w:t>
            </w:r>
          </w:p>
          <w:p w:rsidR="0099030E" w:rsidRDefault="0099030E" w:rsidP="00147D83">
            <w:r>
              <w:t>(16110, 36, '2015-05-05 12:49:14'),</w:t>
            </w:r>
          </w:p>
          <w:p w:rsidR="0099030E" w:rsidRDefault="0099030E" w:rsidP="00147D83">
            <w:r>
              <w:t>(16111, 35, '2015-05-05 12:49:17'),</w:t>
            </w:r>
          </w:p>
          <w:p w:rsidR="0099030E" w:rsidRDefault="0099030E" w:rsidP="00147D83">
            <w:r>
              <w:t>(16112, 35, '2015-05-05 12:49:20'),</w:t>
            </w:r>
          </w:p>
          <w:p w:rsidR="0099030E" w:rsidRDefault="0099030E" w:rsidP="00147D83">
            <w:r>
              <w:t>(16113, 35, '2015-05-05 12:49:23'),</w:t>
            </w:r>
          </w:p>
          <w:p w:rsidR="0099030E" w:rsidRDefault="0099030E" w:rsidP="00147D83">
            <w:r>
              <w:t>(16114, 35, '2015-05-05 12:49:26'),</w:t>
            </w:r>
          </w:p>
          <w:p w:rsidR="0099030E" w:rsidRDefault="0099030E" w:rsidP="00147D83">
            <w:r>
              <w:t>(16115, 35, '2015-05-05 12:49:29'),</w:t>
            </w:r>
          </w:p>
          <w:p w:rsidR="0099030E" w:rsidRDefault="0099030E" w:rsidP="00147D83">
            <w:r>
              <w:t>(16116, 35, '2015-05-05 12:49:32'),</w:t>
            </w:r>
          </w:p>
          <w:p w:rsidR="0099030E" w:rsidRDefault="0099030E" w:rsidP="00147D83">
            <w:r>
              <w:t>(16117, 35, '2015-05-05 12:49:35'),</w:t>
            </w:r>
          </w:p>
          <w:p w:rsidR="0099030E" w:rsidRDefault="0099030E" w:rsidP="00147D83">
            <w:r>
              <w:t>(16118, 35, '2015-05-05 12:49:38'),</w:t>
            </w:r>
          </w:p>
          <w:p w:rsidR="0099030E" w:rsidRDefault="0099030E" w:rsidP="00147D83">
            <w:r>
              <w:t>(16119, 35, '2015-05-05 12:49:41'),</w:t>
            </w:r>
          </w:p>
          <w:p w:rsidR="0099030E" w:rsidRDefault="0099030E" w:rsidP="00147D83">
            <w:r>
              <w:t>(16120, 35, '2015-05-05 12:49:45'),</w:t>
            </w:r>
          </w:p>
          <w:p w:rsidR="0099030E" w:rsidRDefault="0099030E" w:rsidP="00147D83">
            <w:r>
              <w:t>(16121, 35, '2015-05-05 12:49:48'),</w:t>
            </w:r>
          </w:p>
          <w:p w:rsidR="0099030E" w:rsidRDefault="0099030E" w:rsidP="00147D83">
            <w:r>
              <w:t>(16122, 35, '2015-05-05 12:49:51'),</w:t>
            </w:r>
          </w:p>
          <w:p w:rsidR="0099030E" w:rsidRDefault="0099030E" w:rsidP="00147D83">
            <w:r>
              <w:t>(16123, 35, '2015-05-05 12:49:54'),</w:t>
            </w:r>
          </w:p>
          <w:p w:rsidR="0099030E" w:rsidRDefault="0099030E" w:rsidP="00147D83">
            <w:r>
              <w:t>(16124, 35, '2015-05-05 12:49:57'),</w:t>
            </w:r>
          </w:p>
          <w:p w:rsidR="0099030E" w:rsidRDefault="0099030E" w:rsidP="00147D83">
            <w:r>
              <w:t>(16125, 35, '2015-05-05 12:50:00'),</w:t>
            </w:r>
          </w:p>
          <w:p w:rsidR="0099030E" w:rsidRDefault="0099030E" w:rsidP="00147D83">
            <w:r>
              <w:t>(16126, 35, '2015-05-05 12:50:03'),</w:t>
            </w:r>
          </w:p>
          <w:p w:rsidR="0099030E" w:rsidRDefault="0099030E" w:rsidP="00147D83">
            <w:r>
              <w:t>(16127, 35, '2015-05-05 12:50:06'),</w:t>
            </w:r>
          </w:p>
          <w:p w:rsidR="0099030E" w:rsidRDefault="0099030E" w:rsidP="00147D83">
            <w:r>
              <w:t>(16128, 35, '2015-05-05 12:50:09'),</w:t>
            </w:r>
          </w:p>
          <w:p w:rsidR="0099030E" w:rsidRDefault="0099030E" w:rsidP="00147D83">
            <w:r>
              <w:t>(16129, 35, '2015-05-05 12:50:12'),</w:t>
            </w:r>
          </w:p>
          <w:p w:rsidR="0099030E" w:rsidRDefault="0099030E" w:rsidP="00147D83">
            <w:r>
              <w:t>(16130, 35, '2015-05-05 12:50:15'),</w:t>
            </w:r>
          </w:p>
          <w:p w:rsidR="0099030E" w:rsidRDefault="0099030E" w:rsidP="00147D83">
            <w:r>
              <w:t>(16131, 35, '2015-05-05 12:50:18'),</w:t>
            </w:r>
          </w:p>
          <w:p w:rsidR="0099030E" w:rsidRDefault="0099030E" w:rsidP="00147D83">
            <w:r>
              <w:t>(16132, 35, '2015-05-05 12:50:21'),</w:t>
            </w:r>
          </w:p>
          <w:p w:rsidR="0099030E" w:rsidRDefault="0099030E" w:rsidP="00147D83">
            <w:r>
              <w:t>(16133, 35, '2015-05-05 12:50:24'),</w:t>
            </w:r>
          </w:p>
          <w:p w:rsidR="0099030E" w:rsidRDefault="0099030E" w:rsidP="00147D83">
            <w:r>
              <w:t>(16134, 35, '2015-05-05 12:50:27'),</w:t>
            </w:r>
          </w:p>
          <w:p w:rsidR="0099030E" w:rsidRDefault="0099030E" w:rsidP="00147D83">
            <w:r>
              <w:t>(16135, 35, '2015-05-05 12:50:30'),</w:t>
            </w:r>
          </w:p>
          <w:p w:rsidR="0099030E" w:rsidRDefault="0099030E" w:rsidP="00147D83">
            <w:r>
              <w:t>(16136, 35, '2015-05-05 12:50:33'),</w:t>
            </w:r>
          </w:p>
          <w:p w:rsidR="0099030E" w:rsidRDefault="0099030E" w:rsidP="00147D83">
            <w:r>
              <w:t>(16137, 35, '2015-05-05 12:50:36'),</w:t>
            </w:r>
          </w:p>
          <w:p w:rsidR="0099030E" w:rsidRDefault="0099030E" w:rsidP="00147D83">
            <w:r>
              <w:t>(16138, 35, '2015-05-05 12:50:39'),</w:t>
            </w:r>
          </w:p>
          <w:p w:rsidR="0099030E" w:rsidRDefault="0099030E" w:rsidP="00147D83">
            <w:r>
              <w:t>(16139, 35, '2015-05-05 12:50:42'),</w:t>
            </w:r>
          </w:p>
          <w:p w:rsidR="0099030E" w:rsidRDefault="0099030E" w:rsidP="00147D83">
            <w:r>
              <w:t>(16140, 35, '2015-05-05 12:50:45'),</w:t>
            </w:r>
          </w:p>
          <w:p w:rsidR="0099030E" w:rsidRDefault="0099030E" w:rsidP="00147D83">
            <w:r>
              <w:t>(16141, 35, '2015-05-05 12:50:48'),</w:t>
            </w:r>
          </w:p>
          <w:p w:rsidR="0099030E" w:rsidRDefault="0099030E" w:rsidP="00147D83">
            <w:r>
              <w:t>(16142, 35, '2015-05-05 12:50:51'),</w:t>
            </w:r>
          </w:p>
          <w:p w:rsidR="0099030E" w:rsidRDefault="0099030E" w:rsidP="00147D83">
            <w:r>
              <w:t>(16143, 35, '2015-05-05 12:50:54'),</w:t>
            </w:r>
          </w:p>
          <w:p w:rsidR="0099030E" w:rsidRDefault="0099030E" w:rsidP="00147D83">
            <w:r>
              <w:t>(16144, 35, '2015-05-05 12:50:57'),</w:t>
            </w:r>
          </w:p>
          <w:p w:rsidR="0099030E" w:rsidRDefault="0099030E" w:rsidP="00147D83">
            <w:r>
              <w:t>(16145, 35, '2015-05-05 12:51:00'),</w:t>
            </w:r>
          </w:p>
          <w:p w:rsidR="0099030E" w:rsidRDefault="0099030E" w:rsidP="00147D83">
            <w:r>
              <w:t>(16146, 35, '2015-05-05 12:51:03'),</w:t>
            </w:r>
          </w:p>
          <w:p w:rsidR="0099030E" w:rsidRDefault="0099030E" w:rsidP="00147D83">
            <w:r>
              <w:t>(16147, 35, '2015-05-05 12:51:06'),</w:t>
            </w:r>
          </w:p>
          <w:p w:rsidR="0099030E" w:rsidRDefault="0099030E" w:rsidP="00147D83">
            <w:r>
              <w:t>(16148, 35, '2015-05-05 12:51:09'),</w:t>
            </w:r>
          </w:p>
          <w:p w:rsidR="0099030E" w:rsidRDefault="0099030E" w:rsidP="00147D83">
            <w:r>
              <w:t>(16149, 35, '2015-05-05 12:51:13'),</w:t>
            </w:r>
          </w:p>
          <w:p w:rsidR="0099030E" w:rsidRDefault="0099030E" w:rsidP="00147D83">
            <w:r>
              <w:t>(16150, 35, '2015-05-05 12:51:16'),</w:t>
            </w:r>
          </w:p>
          <w:p w:rsidR="0099030E" w:rsidRDefault="0099030E" w:rsidP="00147D83">
            <w:r>
              <w:t>(16151, 35, '2015-05-05 12:51:19'),</w:t>
            </w:r>
          </w:p>
          <w:p w:rsidR="0099030E" w:rsidRDefault="0099030E" w:rsidP="00147D83">
            <w:r>
              <w:t>(16152, 35, '2015-05-05 12:51:22'),</w:t>
            </w:r>
          </w:p>
          <w:p w:rsidR="0099030E" w:rsidRDefault="0099030E" w:rsidP="00147D83">
            <w:r>
              <w:t>(16153, 35, '2015-05-05 12:51:25'),</w:t>
            </w:r>
          </w:p>
          <w:p w:rsidR="0099030E" w:rsidRDefault="0099030E" w:rsidP="00147D83">
            <w:r>
              <w:t>(16154, 35, '2015-05-05 12:51:28'),</w:t>
            </w:r>
          </w:p>
          <w:p w:rsidR="0099030E" w:rsidRDefault="0099030E" w:rsidP="00147D83">
            <w:r>
              <w:t>(16155, 35, '2015-05-05 12:51:31'),</w:t>
            </w:r>
          </w:p>
          <w:p w:rsidR="0099030E" w:rsidRDefault="0099030E" w:rsidP="00147D83">
            <w:r>
              <w:t>(16156, 35, '2015-05-05 12:51:34'),</w:t>
            </w:r>
          </w:p>
          <w:p w:rsidR="0099030E" w:rsidRDefault="0099030E" w:rsidP="00147D83">
            <w:r>
              <w:t>(16157, 35, '2015-05-05 12:51:37'),</w:t>
            </w:r>
          </w:p>
          <w:p w:rsidR="0099030E" w:rsidRDefault="0099030E" w:rsidP="00147D83">
            <w:r>
              <w:t>(16158, 35, '2015-05-05 12:51:40'),</w:t>
            </w:r>
          </w:p>
          <w:p w:rsidR="0099030E" w:rsidRDefault="0099030E" w:rsidP="00147D83">
            <w:r>
              <w:t>(16159, 35, '2015-05-05 12:51:43'),</w:t>
            </w:r>
          </w:p>
          <w:p w:rsidR="0099030E" w:rsidRDefault="0099030E" w:rsidP="00147D83">
            <w:r>
              <w:t>(16160, 35, '2015-05-05 12:51:46'),</w:t>
            </w:r>
          </w:p>
          <w:p w:rsidR="0099030E" w:rsidRDefault="0099030E" w:rsidP="00147D83">
            <w:r>
              <w:t>(16161, 35, '2015-05-05 12:51:49'),</w:t>
            </w:r>
          </w:p>
          <w:p w:rsidR="0099030E" w:rsidRDefault="0099030E" w:rsidP="00147D83">
            <w:r>
              <w:t>(16162, 35, '2015-05-05 12:51:52'),</w:t>
            </w:r>
          </w:p>
          <w:p w:rsidR="0099030E" w:rsidRDefault="0099030E" w:rsidP="00147D83">
            <w:r>
              <w:t>(16163, 35, '2015-05-05 12:51:55'),</w:t>
            </w:r>
          </w:p>
          <w:p w:rsidR="0099030E" w:rsidRDefault="0099030E" w:rsidP="00147D83">
            <w:r>
              <w:t>(16164, 35, '2015-05-05 12:51:58'),</w:t>
            </w:r>
          </w:p>
          <w:p w:rsidR="0099030E" w:rsidRDefault="0099030E" w:rsidP="00147D83">
            <w:r>
              <w:t>(16165, 35, '2015-05-05 12:52:01'),</w:t>
            </w:r>
          </w:p>
          <w:p w:rsidR="0099030E" w:rsidRDefault="0099030E" w:rsidP="00147D83">
            <w:r>
              <w:t>(16166, 35, '2015-05-05 12:52:04'),</w:t>
            </w:r>
          </w:p>
          <w:p w:rsidR="0099030E" w:rsidRDefault="0099030E" w:rsidP="00147D83">
            <w:r>
              <w:t>(16167, 35, '2015-05-05 12:52:07'),</w:t>
            </w:r>
          </w:p>
          <w:p w:rsidR="0099030E" w:rsidRDefault="0099030E" w:rsidP="00147D83">
            <w:r>
              <w:t>(16168, 35, '2015-05-05 12:52:10'),</w:t>
            </w:r>
          </w:p>
          <w:p w:rsidR="0099030E" w:rsidRDefault="0099030E" w:rsidP="00147D83">
            <w:r>
              <w:t>(16169, 35, '2015-05-05 12:52:13'),</w:t>
            </w:r>
          </w:p>
          <w:p w:rsidR="0099030E" w:rsidRDefault="0099030E" w:rsidP="00147D83">
            <w:r>
              <w:t>(16170, 35, '2015-05-05 12:52:16'),</w:t>
            </w:r>
          </w:p>
          <w:p w:rsidR="0099030E" w:rsidRDefault="0099030E" w:rsidP="00147D83">
            <w:r>
              <w:t>(16171, 35, '2015-05-05 12:52:19'),</w:t>
            </w:r>
          </w:p>
          <w:p w:rsidR="0099030E" w:rsidRDefault="0099030E" w:rsidP="00147D83">
            <w:r>
              <w:t>(16172, 35, '2015-05-05 12:52:22'),</w:t>
            </w:r>
          </w:p>
          <w:p w:rsidR="0099030E" w:rsidRDefault="0099030E" w:rsidP="00147D83">
            <w:r>
              <w:t>(16173, 35, '2015-05-05 12:52:25'),</w:t>
            </w:r>
          </w:p>
          <w:p w:rsidR="0099030E" w:rsidRDefault="0099030E" w:rsidP="00147D83">
            <w:r>
              <w:t>(16174, 35, '2015-05-05 12:52:28'),</w:t>
            </w:r>
          </w:p>
          <w:p w:rsidR="0099030E" w:rsidRDefault="0099030E" w:rsidP="00147D83">
            <w:r>
              <w:t>(16175, 35, '2015-05-05 12:52:32'),</w:t>
            </w:r>
          </w:p>
          <w:p w:rsidR="0099030E" w:rsidRDefault="0099030E" w:rsidP="00147D83">
            <w:r>
              <w:t>(16176, 35, '2015-05-05 12:52:35'),</w:t>
            </w:r>
          </w:p>
          <w:p w:rsidR="0099030E" w:rsidRDefault="0099030E" w:rsidP="00147D83">
            <w:r>
              <w:t>(16177, 35, '2015-05-05 12:52:38'),</w:t>
            </w:r>
          </w:p>
          <w:p w:rsidR="0099030E" w:rsidRDefault="0099030E" w:rsidP="00147D83">
            <w:r>
              <w:t>(16178, 35, '2015-05-05 12:52:41'),</w:t>
            </w:r>
          </w:p>
          <w:p w:rsidR="0099030E" w:rsidRDefault="0099030E" w:rsidP="00147D83">
            <w:r>
              <w:t>(16179, 35, '2015-05-05 12:52:44'),</w:t>
            </w:r>
          </w:p>
          <w:p w:rsidR="0099030E" w:rsidRDefault="0099030E" w:rsidP="00147D83">
            <w:r>
              <w:t>(16180, 35, '2015-05-05 12:52:47'),</w:t>
            </w:r>
          </w:p>
          <w:p w:rsidR="0099030E" w:rsidRDefault="0099030E" w:rsidP="00147D83">
            <w:r>
              <w:t>(16181, 35, '2015-05-05 12:52:50'),</w:t>
            </w:r>
          </w:p>
          <w:p w:rsidR="0099030E" w:rsidRDefault="0099030E" w:rsidP="00147D83">
            <w:r>
              <w:t>(16182, 35, '2015-05-05 12:52:53'),</w:t>
            </w:r>
          </w:p>
          <w:p w:rsidR="0099030E" w:rsidRDefault="0099030E" w:rsidP="00147D83">
            <w:r>
              <w:t>(16183, 35, '2015-05-05 12:52:56'),</w:t>
            </w:r>
          </w:p>
          <w:p w:rsidR="0099030E" w:rsidRDefault="0099030E" w:rsidP="00147D83">
            <w:r>
              <w:t>(16184, 35, '2015-05-05 12:52:59'),</w:t>
            </w:r>
          </w:p>
          <w:p w:rsidR="0099030E" w:rsidRDefault="0099030E" w:rsidP="00147D83">
            <w:r>
              <w:t>(16185, 35, '2015-05-05 12:53:02'),</w:t>
            </w:r>
          </w:p>
          <w:p w:rsidR="0099030E" w:rsidRDefault="0099030E" w:rsidP="00147D83">
            <w:r>
              <w:t>(16186, 35, '2015-05-05 12:53:05'),</w:t>
            </w:r>
          </w:p>
          <w:p w:rsidR="0099030E" w:rsidRDefault="0099030E" w:rsidP="00147D83">
            <w:r>
              <w:t>(16187, 35, '2015-05-05 12:53:08'),</w:t>
            </w:r>
          </w:p>
          <w:p w:rsidR="0099030E" w:rsidRDefault="0099030E" w:rsidP="00147D83">
            <w:r>
              <w:t>(16188, 35, '2015-05-05 12:53:11'),</w:t>
            </w:r>
          </w:p>
          <w:p w:rsidR="0099030E" w:rsidRDefault="0099030E" w:rsidP="00147D83">
            <w:r>
              <w:t>(16189, 35, '2015-05-05 12:53:14'),</w:t>
            </w:r>
          </w:p>
          <w:p w:rsidR="0099030E" w:rsidRDefault="0099030E" w:rsidP="00147D83">
            <w:r>
              <w:t>(16190, 35, '2015-05-05 12:53:17'),</w:t>
            </w:r>
          </w:p>
          <w:p w:rsidR="0099030E" w:rsidRDefault="0099030E" w:rsidP="00147D83">
            <w:r>
              <w:t>(16191, 35, '2015-05-05 12:53:20'),</w:t>
            </w:r>
          </w:p>
          <w:p w:rsidR="0099030E" w:rsidRDefault="0099030E" w:rsidP="00147D83">
            <w:r>
              <w:t>(16192, 35, '2015-05-05 12:53:23'),</w:t>
            </w:r>
          </w:p>
          <w:p w:rsidR="0099030E" w:rsidRDefault="0099030E" w:rsidP="00147D83">
            <w:r>
              <w:t>(16193, 35, '2015-05-05 12:53:26'),</w:t>
            </w:r>
          </w:p>
          <w:p w:rsidR="0099030E" w:rsidRDefault="0099030E" w:rsidP="00147D83">
            <w:r>
              <w:t>(16194, 35, '2015-05-05 12:53:29'),</w:t>
            </w:r>
          </w:p>
          <w:p w:rsidR="0099030E" w:rsidRDefault="0099030E" w:rsidP="00147D83">
            <w:r>
              <w:t>(16195, 35, '2015-05-05 12:53:32'),</w:t>
            </w:r>
          </w:p>
          <w:p w:rsidR="0099030E" w:rsidRDefault="0099030E" w:rsidP="00147D83">
            <w:r>
              <w:t>(16196, 35, '2015-05-05 12:53:35'),</w:t>
            </w:r>
          </w:p>
          <w:p w:rsidR="0099030E" w:rsidRDefault="0099030E" w:rsidP="00147D83">
            <w:r>
              <w:t>(16197, 35, '2015-05-05 12:53:38'),</w:t>
            </w:r>
          </w:p>
          <w:p w:rsidR="0099030E" w:rsidRDefault="0099030E" w:rsidP="00147D83">
            <w:r>
              <w:t>(16198, 35, '2015-05-05 12:53:41'),</w:t>
            </w:r>
          </w:p>
          <w:p w:rsidR="0099030E" w:rsidRDefault="0099030E" w:rsidP="00147D83">
            <w:r>
              <w:t>(16199, 35, '2015-05-05 12:53:44'),</w:t>
            </w:r>
          </w:p>
          <w:p w:rsidR="0099030E" w:rsidRDefault="0099030E" w:rsidP="00147D83">
            <w:r>
              <w:t>(16200, 36, '2015-05-05 12:53:47'),</w:t>
            </w:r>
          </w:p>
          <w:p w:rsidR="0099030E" w:rsidRDefault="0099030E" w:rsidP="00147D83">
            <w:r>
              <w:t>(16201, 36, '2015-05-05 12:53:51'),</w:t>
            </w:r>
          </w:p>
          <w:p w:rsidR="0099030E" w:rsidRDefault="0099030E" w:rsidP="00147D83">
            <w:r>
              <w:t>(16202, 36, '2015-05-05 12:53:54'),</w:t>
            </w:r>
          </w:p>
          <w:p w:rsidR="0099030E" w:rsidRDefault="0099030E" w:rsidP="00147D83">
            <w:r>
              <w:t>(16203, 36, '2015-05-05 12:53:57'),</w:t>
            </w:r>
          </w:p>
          <w:p w:rsidR="0099030E" w:rsidRDefault="0099030E" w:rsidP="00147D83">
            <w:r>
              <w:t>(16204, 36, '2015-05-05 12:54:00'),</w:t>
            </w:r>
          </w:p>
          <w:p w:rsidR="0099030E" w:rsidRDefault="0099030E" w:rsidP="00147D83">
            <w:r>
              <w:t>(16205, 36, '2015-05-05 12:54:03'),</w:t>
            </w:r>
          </w:p>
          <w:p w:rsidR="0099030E" w:rsidRDefault="0099030E" w:rsidP="00147D83">
            <w:r>
              <w:t>(16206, 36, '2015-05-05 12:54:06'),</w:t>
            </w:r>
          </w:p>
          <w:p w:rsidR="0099030E" w:rsidRDefault="0099030E" w:rsidP="00147D83">
            <w:r>
              <w:t>(16207, 36, '2015-05-05 12:54:09'),</w:t>
            </w:r>
          </w:p>
          <w:p w:rsidR="0099030E" w:rsidRDefault="0099030E" w:rsidP="00147D83">
            <w:r>
              <w:t>(16208, 36, '2015-05-05 12:54:12'),</w:t>
            </w:r>
          </w:p>
          <w:p w:rsidR="0099030E" w:rsidRDefault="0099030E" w:rsidP="00147D83">
            <w:r>
              <w:t>(16209, 36, '2015-05-05 12:54:15'),</w:t>
            </w:r>
          </w:p>
          <w:p w:rsidR="0099030E" w:rsidRDefault="0099030E" w:rsidP="00147D83">
            <w:r>
              <w:t>(16210, 36, '2015-05-05 12:54:18'),</w:t>
            </w:r>
          </w:p>
          <w:p w:rsidR="0099030E" w:rsidRDefault="0099030E" w:rsidP="00147D83">
            <w:r>
              <w:t>(16211, 36, '2015-05-05 12:54:21'),</w:t>
            </w:r>
          </w:p>
          <w:p w:rsidR="0099030E" w:rsidRDefault="0099030E" w:rsidP="00147D83">
            <w:r>
              <w:t>(16212, 36, '2015-05-05 12:54:24'),</w:t>
            </w:r>
          </w:p>
          <w:p w:rsidR="0099030E" w:rsidRDefault="0099030E" w:rsidP="00147D83">
            <w:r>
              <w:t>(16213, 36, '2015-05-05 12:54:27'),</w:t>
            </w:r>
          </w:p>
          <w:p w:rsidR="0099030E" w:rsidRDefault="0099030E" w:rsidP="00147D83">
            <w:r>
              <w:t>(16214, 36, '2015-05-05 12:54:30'),</w:t>
            </w:r>
          </w:p>
          <w:p w:rsidR="0099030E" w:rsidRDefault="0099030E" w:rsidP="00147D83">
            <w:r>
              <w:t>(16215, 36, '2015-05-05 12:54:33'),</w:t>
            </w:r>
          </w:p>
          <w:p w:rsidR="0099030E" w:rsidRDefault="0099030E" w:rsidP="00147D83">
            <w:r>
              <w:t>(16216, 36, '2015-05-05 12:54:36'),</w:t>
            </w:r>
          </w:p>
          <w:p w:rsidR="0099030E" w:rsidRDefault="0099030E" w:rsidP="00147D83">
            <w:r>
              <w:t>(16217, 36, '2015-05-05 12:54:39'),</w:t>
            </w:r>
          </w:p>
          <w:p w:rsidR="0099030E" w:rsidRDefault="0099030E" w:rsidP="00147D83">
            <w:r>
              <w:t>(16218, 36, '2015-05-05 12:54:42'),</w:t>
            </w:r>
          </w:p>
          <w:p w:rsidR="0099030E" w:rsidRDefault="0099030E" w:rsidP="00147D83">
            <w:r>
              <w:t>(16219, 36, '2015-05-05 12:54:45'),</w:t>
            </w:r>
          </w:p>
          <w:p w:rsidR="0099030E" w:rsidRDefault="0099030E" w:rsidP="00147D83">
            <w:r>
              <w:t>(16220, 36, '2015-05-05 12:54:48'),</w:t>
            </w:r>
          </w:p>
          <w:p w:rsidR="0099030E" w:rsidRDefault="0099030E" w:rsidP="00147D83">
            <w:r>
              <w:t>(16221, 36, '2015-05-05 12:54:51'),</w:t>
            </w:r>
          </w:p>
          <w:p w:rsidR="0099030E" w:rsidRDefault="0099030E" w:rsidP="00147D83">
            <w:r>
              <w:t>(16222, 36, '2015-05-05 12:54:54'),</w:t>
            </w:r>
          </w:p>
          <w:p w:rsidR="0099030E" w:rsidRDefault="0099030E" w:rsidP="00147D83">
            <w:r>
              <w:t>(16223, 36, '2015-05-05 12:54:57'),</w:t>
            </w:r>
          </w:p>
          <w:p w:rsidR="0099030E" w:rsidRDefault="0099030E" w:rsidP="00147D83">
            <w:r>
              <w:t>(16224, 36, '2015-05-05 12:55:00'),</w:t>
            </w:r>
          </w:p>
          <w:p w:rsidR="0099030E" w:rsidRDefault="0099030E" w:rsidP="00147D83">
            <w:r>
              <w:t>(16225, 36, '2015-05-05 12:55:04'),</w:t>
            </w:r>
          </w:p>
          <w:p w:rsidR="0099030E" w:rsidRDefault="0099030E" w:rsidP="00147D83">
            <w:r>
              <w:t>(16226, 36, '2015-05-05 12:55:07'),</w:t>
            </w:r>
          </w:p>
          <w:p w:rsidR="0099030E" w:rsidRDefault="0099030E" w:rsidP="00147D83">
            <w:r>
              <w:t>(16227, 36, '2015-05-05 12:55:10'),</w:t>
            </w:r>
          </w:p>
          <w:p w:rsidR="0099030E" w:rsidRDefault="0099030E" w:rsidP="00147D83">
            <w:r>
              <w:t>(16228, 36, '2015-05-05 12:55:13'),</w:t>
            </w:r>
          </w:p>
          <w:p w:rsidR="0099030E" w:rsidRDefault="0099030E" w:rsidP="00147D83">
            <w:r>
              <w:t>(16229, 36, '2015-05-05 12:55:16'),</w:t>
            </w:r>
          </w:p>
          <w:p w:rsidR="0099030E" w:rsidRDefault="0099030E" w:rsidP="00147D83">
            <w:r>
              <w:t>(16230, 36, '2015-05-05 12:55:19'),</w:t>
            </w:r>
          </w:p>
          <w:p w:rsidR="0099030E" w:rsidRDefault="0099030E" w:rsidP="00147D83">
            <w:r>
              <w:t>(16231, 36, '2015-05-05 12:55:22'),</w:t>
            </w:r>
          </w:p>
          <w:p w:rsidR="0099030E" w:rsidRDefault="0099030E" w:rsidP="00147D83">
            <w:r>
              <w:t>(16232, 36, '2015-05-05 12:55:25'),</w:t>
            </w:r>
          </w:p>
          <w:p w:rsidR="0099030E" w:rsidRDefault="0099030E" w:rsidP="00147D83">
            <w:r>
              <w:t>(16233, 36, '2015-05-05 12:55:28'),</w:t>
            </w:r>
          </w:p>
          <w:p w:rsidR="0099030E" w:rsidRDefault="0099030E" w:rsidP="00147D83">
            <w:r>
              <w:t>(16234, 37, '2015-05-05 12:55:31'),</w:t>
            </w:r>
          </w:p>
          <w:p w:rsidR="0099030E" w:rsidRDefault="0099030E" w:rsidP="00147D83">
            <w:r>
              <w:t>(16235, 37, '2015-05-05 12:55:34'),</w:t>
            </w:r>
          </w:p>
          <w:p w:rsidR="0099030E" w:rsidRDefault="0099030E" w:rsidP="00147D83">
            <w:r>
              <w:t>(16236, 37, '2015-05-05 12:55:37'),</w:t>
            </w:r>
          </w:p>
          <w:p w:rsidR="0099030E" w:rsidRDefault="0099030E" w:rsidP="00147D83">
            <w:r>
              <w:t>(16237, 37, '2015-05-05 12:55:40'),</w:t>
            </w:r>
          </w:p>
          <w:p w:rsidR="0099030E" w:rsidRDefault="0099030E" w:rsidP="00147D83">
            <w:r>
              <w:t>(16238, 37, '2015-05-05 12:55:43'),</w:t>
            </w:r>
          </w:p>
          <w:p w:rsidR="0099030E" w:rsidRDefault="0099030E" w:rsidP="00147D83">
            <w:r>
              <w:t>(16239, 37, '2015-05-05 12:55:46'),</w:t>
            </w:r>
          </w:p>
          <w:p w:rsidR="0099030E" w:rsidRDefault="0099030E" w:rsidP="00147D83">
            <w:r>
              <w:t>(16240, 37, '2015-05-05 12:55:49'),</w:t>
            </w:r>
          </w:p>
          <w:p w:rsidR="0099030E" w:rsidRDefault="0099030E" w:rsidP="00147D83">
            <w:r>
              <w:t>(16241, 37, '2015-05-05 12:55:52'),</w:t>
            </w:r>
          </w:p>
          <w:p w:rsidR="0099030E" w:rsidRDefault="0099030E" w:rsidP="00147D83">
            <w:r>
              <w:t>(16242, 37, '2015-05-05 12:55:55'),</w:t>
            </w:r>
          </w:p>
          <w:p w:rsidR="0099030E" w:rsidRDefault="0099030E" w:rsidP="00147D83">
            <w:r>
              <w:t>(16243, 37, '2015-05-05 12:55:58'),</w:t>
            </w:r>
          </w:p>
          <w:p w:rsidR="0099030E" w:rsidRDefault="0099030E" w:rsidP="00147D83">
            <w:r>
              <w:t>(16244, 37, '2015-05-05 12:56:01'),</w:t>
            </w:r>
          </w:p>
          <w:p w:rsidR="0099030E" w:rsidRDefault="0099030E" w:rsidP="00147D83">
            <w:r>
              <w:t>(16245, 37, '2015-05-05 12:56:04'),</w:t>
            </w:r>
          </w:p>
          <w:p w:rsidR="0099030E" w:rsidRDefault="0099030E" w:rsidP="00147D83">
            <w:r>
              <w:t>(16246, 37, '2015-05-05 12:56:08'),</w:t>
            </w:r>
          </w:p>
          <w:p w:rsidR="0099030E" w:rsidRDefault="0099030E" w:rsidP="00147D83">
            <w:r>
              <w:t>(16247, 37, '2015-05-05 12:56:11'),</w:t>
            </w:r>
          </w:p>
          <w:p w:rsidR="0099030E" w:rsidRDefault="0099030E" w:rsidP="00147D83">
            <w:r>
              <w:t>(16248, 37, '2015-05-05 12:56:14'),</w:t>
            </w:r>
          </w:p>
          <w:p w:rsidR="0099030E" w:rsidRDefault="0099030E" w:rsidP="00147D83">
            <w:r>
              <w:t>(16249, 37, '2015-05-05 12:56:17'),</w:t>
            </w:r>
          </w:p>
          <w:p w:rsidR="0099030E" w:rsidRDefault="0099030E" w:rsidP="00147D83">
            <w:r>
              <w:t>(16250, 37, '2015-05-05 12:56:20'),</w:t>
            </w:r>
          </w:p>
          <w:p w:rsidR="0099030E" w:rsidRDefault="0099030E" w:rsidP="00147D83">
            <w:r>
              <w:t>(16251, 37, '2015-05-05 12:56:23'),</w:t>
            </w:r>
          </w:p>
          <w:p w:rsidR="0099030E" w:rsidRDefault="0099030E" w:rsidP="00147D83">
            <w:r>
              <w:t>(16252, 37, '2015-05-05 12:56:26'),</w:t>
            </w:r>
          </w:p>
          <w:p w:rsidR="0099030E" w:rsidRDefault="0099030E" w:rsidP="00147D83">
            <w:r>
              <w:t>(16253, 37, '2015-05-05 12:56:29'),</w:t>
            </w:r>
          </w:p>
          <w:p w:rsidR="0099030E" w:rsidRDefault="0099030E" w:rsidP="00147D83">
            <w:r>
              <w:t>(16254, 37, '2015-05-05 12:56:32'),</w:t>
            </w:r>
          </w:p>
          <w:p w:rsidR="0099030E" w:rsidRDefault="0099030E" w:rsidP="00147D83">
            <w:r>
              <w:t>(16255, 36, '2015-05-05 12:56:35'),</w:t>
            </w:r>
          </w:p>
          <w:p w:rsidR="0099030E" w:rsidRDefault="0099030E" w:rsidP="00147D83">
            <w:r>
              <w:t>(16256, 37, '2015-05-05 12:56:38'),</w:t>
            </w:r>
          </w:p>
          <w:p w:rsidR="0099030E" w:rsidRDefault="0099030E" w:rsidP="00147D83">
            <w:r>
              <w:t>(16257, 36, '2015-05-05 12:56:41'),</w:t>
            </w:r>
          </w:p>
          <w:p w:rsidR="0099030E" w:rsidRDefault="0099030E" w:rsidP="00147D83">
            <w:r>
              <w:t>(16258, 36, '2015-05-05 12:56:44'),</w:t>
            </w:r>
          </w:p>
          <w:p w:rsidR="0099030E" w:rsidRDefault="0099030E" w:rsidP="00147D83">
            <w:r>
              <w:t>(16259, 36, '2015-05-05 12:56:47'),</w:t>
            </w:r>
          </w:p>
          <w:p w:rsidR="0099030E" w:rsidRDefault="0099030E" w:rsidP="00147D83">
            <w:r>
              <w:t>(16260, 36, '2015-05-05 12:56:50'),</w:t>
            </w:r>
          </w:p>
          <w:p w:rsidR="0099030E" w:rsidRDefault="0099030E" w:rsidP="00147D83">
            <w:r>
              <w:t>(16261, 36, '2015-05-05 12:56:53'),</w:t>
            </w:r>
          </w:p>
          <w:p w:rsidR="0099030E" w:rsidRDefault="0099030E" w:rsidP="00147D83">
            <w:r>
              <w:t>(16262, 36, '2015-05-05 12:56:56'),</w:t>
            </w:r>
          </w:p>
          <w:p w:rsidR="0099030E" w:rsidRDefault="0099030E" w:rsidP="00147D83">
            <w:r>
              <w:t>(16263, 36, '2015-05-05 12:56:59'),</w:t>
            </w:r>
          </w:p>
          <w:p w:rsidR="0099030E" w:rsidRDefault="0099030E" w:rsidP="00147D83">
            <w:r>
              <w:t>(16264, 36, '2015-05-05 12:57:02'),</w:t>
            </w:r>
          </w:p>
          <w:p w:rsidR="0099030E" w:rsidRDefault="0099030E" w:rsidP="00147D83">
            <w:r>
              <w:t>(16265, 36, '2015-05-05 12:57:05'),</w:t>
            </w:r>
          </w:p>
          <w:p w:rsidR="0099030E" w:rsidRDefault="0099030E" w:rsidP="00147D83">
            <w:r>
              <w:t>(16266, 36, '2015-05-05 12:57:08'),</w:t>
            </w:r>
          </w:p>
          <w:p w:rsidR="0099030E" w:rsidRDefault="0099030E" w:rsidP="00147D83">
            <w:r>
              <w:t>(16267, 36, '2015-05-05 12:57:11'),</w:t>
            </w:r>
          </w:p>
          <w:p w:rsidR="0099030E" w:rsidRDefault="0099030E" w:rsidP="00147D83">
            <w:r>
              <w:t>(16268, 36, '2015-05-05 12:57:14'),</w:t>
            </w:r>
          </w:p>
          <w:p w:rsidR="0099030E" w:rsidRDefault="0099030E" w:rsidP="00147D83">
            <w:r>
              <w:t>(16269, 36, '2015-05-05 12:57:17'),</w:t>
            </w:r>
          </w:p>
          <w:p w:rsidR="0099030E" w:rsidRDefault="0099030E" w:rsidP="00147D83">
            <w:r>
              <w:t>(16270, 36, '2015-05-05 12:57:20'),</w:t>
            </w:r>
          </w:p>
          <w:p w:rsidR="0099030E" w:rsidRDefault="0099030E" w:rsidP="00147D83">
            <w:r>
              <w:t>(16271, 36, '2015-05-05 12:57:23'),</w:t>
            </w:r>
          </w:p>
          <w:p w:rsidR="0099030E" w:rsidRDefault="0099030E" w:rsidP="00147D83">
            <w:r>
              <w:t>(16272, 36, '2015-05-05 12:57:26'),</w:t>
            </w:r>
          </w:p>
          <w:p w:rsidR="0099030E" w:rsidRDefault="0099030E" w:rsidP="00147D83">
            <w:r>
              <w:t>(16273, 36, '2015-05-05 12:57:30'),</w:t>
            </w:r>
          </w:p>
          <w:p w:rsidR="0099030E" w:rsidRDefault="0099030E" w:rsidP="00147D83">
            <w:r>
              <w:t>(16274, 36, '2015-05-05 12:57:33'),</w:t>
            </w:r>
          </w:p>
          <w:p w:rsidR="0099030E" w:rsidRDefault="0099030E" w:rsidP="00147D83">
            <w:r>
              <w:t>(16275, 35, '2015-05-05 12:57:36'),</w:t>
            </w:r>
          </w:p>
          <w:p w:rsidR="0099030E" w:rsidRDefault="0099030E" w:rsidP="00147D83">
            <w:r>
              <w:t>(16276, 35, '2015-05-05 12:57:39'),</w:t>
            </w:r>
          </w:p>
          <w:p w:rsidR="0099030E" w:rsidRDefault="0099030E" w:rsidP="00147D83">
            <w:r>
              <w:t>(16277, 35, '2015-05-05 12:57:42'),</w:t>
            </w:r>
          </w:p>
          <w:p w:rsidR="0099030E" w:rsidRDefault="0099030E" w:rsidP="00147D83">
            <w:r>
              <w:t>(16278, 35, '2015-05-05 12:57:45'),</w:t>
            </w:r>
          </w:p>
          <w:p w:rsidR="0099030E" w:rsidRDefault="0099030E" w:rsidP="00147D83">
            <w:r>
              <w:t>(16279, 35, '2015-05-05 12:57:48'),</w:t>
            </w:r>
          </w:p>
          <w:p w:rsidR="0099030E" w:rsidRDefault="0099030E" w:rsidP="00147D83">
            <w:r>
              <w:t>(16280, 35, '2015-05-05 12:57:51'),</w:t>
            </w:r>
          </w:p>
          <w:p w:rsidR="0099030E" w:rsidRDefault="0099030E" w:rsidP="00147D83">
            <w:r>
              <w:t>(16281, 35, '2015-05-05 12:57:54'),</w:t>
            </w:r>
          </w:p>
          <w:p w:rsidR="0099030E" w:rsidRDefault="0099030E" w:rsidP="00147D83">
            <w:r>
              <w:t>(16282, 35, '2015-05-05 12:57:57'),</w:t>
            </w:r>
          </w:p>
          <w:p w:rsidR="0099030E" w:rsidRDefault="0099030E" w:rsidP="00147D83">
            <w:r>
              <w:t>(16283, 35, '2015-05-05 12:58:00'),</w:t>
            </w:r>
          </w:p>
          <w:p w:rsidR="0099030E" w:rsidRDefault="0099030E" w:rsidP="00147D83">
            <w:r>
              <w:t>(16284, 35, '2015-05-05 12:58:03'),</w:t>
            </w:r>
          </w:p>
          <w:p w:rsidR="0099030E" w:rsidRDefault="0099030E" w:rsidP="00147D83">
            <w:r>
              <w:t>(16285, 35, '2015-05-05 12:58:06'),</w:t>
            </w:r>
          </w:p>
          <w:p w:rsidR="0099030E" w:rsidRDefault="0099030E" w:rsidP="00147D83">
            <w:r>
              <w:t>(16286, 35, '2015-05-05 12:58:09'),</w:t>
            </w:r>
          </w:p>
          <w:p w:rsidR="0099030E" w:rsidRDefault="0099030E" w:rsidP="00147D83">
            <w:r>
              <w:t>(16287, 35, '2015-05-05 12:58:12'),</w:t>
            </w:r>
          </w:p>
          <w:p w:rsidR="0099030E" w:rsidRDefault="0099030E" w:rsidP="00147D83">
            <w:r>
              <w:t>(16288, 35, '2015-05-05 12:58:15'),</w:t>
            </w:r>
          </w:p>
          <w:p w:rsidR="0099030E" w:rsidRDefault="0099030E" w:rsidP="00147D83">
            <w:r>
              <w:t>(16289, 35, '2015-05-05 12:58:18'),</w:t>
            </w:r>
          </w:p>
          <w:p w:rsidR="0099030E" w:rsidRDefault="0099030E" w:rsidP="00147D83">
            <w:r>
              <w:t>(16290, 35, '2015-05-05 12:58:21'),</w:t>
            </w:r>
          </w:p>
          <w:p w:rsidR="0099030E" w:rsidRDefault="0099030E" w:rsidP="00147D83">
            <w:r>
              <w:t>(16291, 35, '2015-05-05 12:58:24'),</w:t>
            </w:r>
          </w:p>
          <w:p w:rsidR="0099030E" w:rsidRDefault="0099030E" w:rsidP="00147D83">
            <w:r>
              <w:t>(16292, 35, '2015-05-05 12:58:27'),</w:t>
            </w:r>
          </w:p>
          <w:p w:rsidR="0099030E" w:rsidRDefault="0099030E" w:rsidP="00147D83">
            <w:r>
              <w:t>(16293, 35, '2015-05-05 12:58:30'),</w:t>
            </w:r>
          </w:p>
          <w:p w:rsidR="0099030E" w:rsidRDefault="0099030E" w:rsidP="00147D83">
            <w:r>
              <w:t>(16294, 35, '2015-05-05 12:58:33'),</w:t>
            </w:r>
          </w:p>
          <w:p w:rsidR="0099030E" w:rsidRDefault="0099030E" w:rsidP="00147D83">
            <w:r>
              <w:t>(16295, 35, '2015-05-05 12:58:36'),</w:t>
            </w:r>
          </w:p>
          <w:p w:rsidR="0099030E" w:rsidRDefault="0099030E" w:rsidP="00147D83">
            <w:r>
              <w:t>(16296, 35, '2015-05-05 12:58:39'),</w:t>
            </w:r>
          </w:p>
          <w:p w:rsidR="0099030E" w:rsidRDefault="0099030E" w:rsidP="00147D83">
            <w:r>
              <w:t>(16297, 35, '2015-05-05 12:58:42'),</w:t>
            </w:r>
          </w:p>
          <w:p w:rsidR="0099030E" w:rsidRDefault="0099030E" w:rsidP="00147D83">
            <w:r>
              <w:t>(16298, 35, '2015-05-05 12:58:45'),</w:t>
            </w:r>
          </w:p>
          <w:p w:rsidR="0099030E" w:rsidRDefault="0099030E" w:rsidP="00147D83">
            <w:r>
              <w:t>(16299, 35, '2015-05-05 12:58:48'),</w:t>
            </w:r>
          </w:p>
          <w:p w:rsidR="0099030E" w:rsidRDefault="0099030E" w:rsidP="00147D83">
            <w:r>
              <w:t>(16300, 35, '2015-05-05 12:58:51'),</w:t>
            </w:r>
          </w:p>
          <w:p w:rsidR="0099030E" w:rsidRDefault="0099030E" w:rsidP="00147D83">
            <w:r>
              <w:t>(16301, 35, '2015-05-05 12:58:54'),</w:t>
            </w:r>
          </w:p>
          <w:p w:rsidR="0099030E" w:rsidRDefault="0099030E" w:rsidP="00147D83">
            <w:r>
              <w:t>(16302, 35, '2015-05-05 12:58:58'),</w:t>
            </w:r>
          </w:p>
          <w:p w:rsidR="0099030E" w:rsidRDefault="0099030E" w:rsidP="00147D83">
            <w:r>
              <w:t>(16303, 35, '2015-05-05 12:59:01'),</w:t>
            </w:r>
          </w:p>
          <w:p w:rsidR="0099030E" w:rsidRDefault="0099030E" w:rsidP="00147D83">
            <w:r>
              <w:t>(16304, 34, '2015-05-05 12:59:04'),</w:t>
            </w:r>
          </w:p>
          <w:p w:rsidR="0099030E" w:rsidRDefault="0099030E" w:rsidP="00147D83">
            <w:r>
              <w:t>(16305, 34, '2015-05-05 12:59:07'),</w:t>
            </w:r>
          </w:p>
          <w:p w:rsidR="0099030E" w:rsidRDefault="0099030E" w:rsidP="00147D83">
            <w:r>
              <w:t>(16306, 34, '2015-05-05 12:59:10'),</w:t>
            </w:r>
          </w:p>
          <w:p w:rsidR="0099030E" w:rsidRDefault="0099030E" w:rsidP="00147D83">
            <w:r>
              <w:t>(16307, 34, '2015-05-05 12:59:13'),</w:t>
            </w:r>
          </w:p>
          <w:p w:rsidR="0099030E" w:rsidRDefault="0099030E" w:rsidP="00147D83">
            <w:r>
              <w:t>(16308, 34, '2015-05-05 12:59:16'),</w:t>
            </w:r>
          </w:p>
          <w:p w:rsidR="0099030E" w:rsidRDefault="0099030E" w:rsidP="00147D83">
            <w:r>
              <w:t>(16309, 34, '2015-05-05 12:59:19'),</w:t>
            </w:r>
          </w:p>
          <w:p w:rsidR="0099030E" w:rsidRDefault="0099030E" w:rsidP="00147D83">
            <w:r>
              <w:t>(16310, 34, '2015-05-05 12:59:22'),</w:t>
            </w:r>
          </w:p>
          <w:p w:rsidR="0099030E" w:rsidRDefault="0099030E" w:rsidP="00147D83">
            <w:r>
              <w:t>(16311, 34, '2015-05-05 12:59:25'),</w:t>
            </w:r>
          </w:p>
          <w:p w:rsidR="0099030E" w:rsidRDefault="0099030E" w:rsidP="00147D83">
            <w:r>
              <w:t>(16312, 34, '2015-05-05 12:59:28'),</w:t>
            </w:r>
          </w:p>
          <w:p w:rsidR="0099030E" w:rsidRDefault="0099030E" w:rsidP="00147D83">
            <w:r>
              <w:t>(16313, 34, '2015-05-05 12:59:31'),</w:t>
            </w:r>
          </w:p>
          <w:p w:rsidR="0099030E" w:rsidRDefault="0099030E" w:rsidP="00147D83">
            <w:r>
              <w:t>(16314, 34, '2015-05-05 12:59:34'),</w:t>
            </w:r>
          </w:p>
          <w:p w:rsidR="0099030E" w:rsidRDefault="0099030E" w:rsidP="00147D83">
            <w:r>
              <w:t>(16315, 34, '2015-05-05 12:59:37'),</w:t>
            </w:r>
          </w:p>
          <w:p w:rsidR="0099030E" w:rsidRDefault="0099030E" w:rsidP="00147D83">
            <w:r>
              <w:t>(16316, 34, '2015-05-05 12:59:40'),</w:t>
            </w:r>
          </w:p>
          <w:p w:rsidR="0099030E" w:rsidRDefault="0099030E" w:rsidP="00147D83">
            <w:r>
              <w:t>(16317, 34, '2015-05-05 12:59:43'),</w:t>
            </w:r>
          </w:p>
          <w:p w:rsidR="0099030E" w:rsidRDefault="0099030E" w:rsidP="00147D83">
            <w:r>
              <w:t>(16318, 34, '2015-05-05 12:59:46'),</w:t>
            </w:r>
          </w:p>
          <w:p w:rsidR="0099030E" w:rsidRDefault="0099030E" w:rsidP="00147D83">
            <w:r>
              <w:t>(16319, 34, '2015-05-05 12:59:49'),</w:t>
            </w:r>
          </w:p>
          <w:p w:rsidR="0099030E" w:rsidRDefault="0099030E" w:rsidP="00147D83">
            <w:r>
              <w:t>(16320, 34, '2015-05-05 12:59:52'),</w:t>
            </w:r>
          </w:p>
          <w:p w:rsidR="0099030E" w:rsidRDefault="0099030E" w:rsidP="00147D83">
            <w:r>
              <w:t>(16321, 34, '2015-05-05 12:59:55'),</w:t>
            </w:r>
          </w:p>
          <w:p w:rsidR="0099030E" w:rsidRDefault="0099030E" w:rsidP="00147D83">
            <w:r>
              <w:t>(16322, 34, '2015-05-05 12:59:58'),</w:t>
            </w:r>
          </w:p>
          <w:p w:rsidR="0099030E" w:rsidRDefault="0099030E" w:rsidP="00147D83">
            <w:r>
              <w:t>(16323, 34, '2015-05-05 13:00:01'),</w:t>
            </w:r>
          </w:p>
          <w:p w:rsidR="0099030E" w:rsidRDefault="0099030E" w:rsidP="00147D83">
            <w:r>
              <w:t>(16324, 34, '2015-05-05 13:00:04'),</w:t>
            </w:r>
          </w:p>
          <w:p w:rsidR="0099030E" w:rsidRDefault="0099030E" w:rsidP="00147D83">
            <w:r>
              <w:t>(16325, 34, '2015-05-05 13:00:07'),</w:t>
            </w:r>
          </w:p>
          <w:p w:rsidR="0099030E" w:rsidRDefault="0099030E" w:rsidP="00147D83">
            <w:r>
              <w:t>(16326, 34, '2015-05-05 13:00:10'),</w:t>
            </w:r>
          </w:p>
          <w:p w:rsidR="0099030E" w:rsidRDefault="0099030E" w:rsidP="00147D83">
            <w:r>
              <w:t>(16327, 34, '2015-05-05 13:00:13'),</w:t>
            </w:r>
          </w:p>
          <w:p w:rsidR="0099030E" w:rsidRDefault="0099030E" w:rsidP="00147D83">
            <w:r>
              <w:t>(16328, 34, '2015-05-05 13:00:16'),</w:t>
            </w:r>
          </w:p>
          <w:p w:rsidR="0099030E" w:rsidRDefault="0099030E" w:rsidP="00147D83">
            <w:r>
              <w:t>(16329, 34, '2015-05-05 13:00:19'),</w:t>
            </w:r>
          </w:p>
          <w:p w:rsidR="0099030E" w:rsidRDefault="0099030E" w:rsidP="00147D83">
            <w:r>
              <w:t>(16330, 34, '2015-05-05 13:00:22'),</w:t>
            </w:r>
          </w:p>
          <w:p w:rsidR="0099030E" w:rsidRDefault="0099030E" w:rsidP="00147D83">
            <w:r>
              <w:t>(16331, 34, '2015-05-05 13:00:26'),</w:t>
            </w:r>
          </w:p>
          <w:p w:rsidR="0099030E" w:rsidRDefault="0099030E" w:rsidP="00147D83">
            <w:r>
              <w:t>(16332, 33, '2015-05-05 13:00:29'),</w:t>
            </w:r>
          </w:p>
          <w:p w:rsidR="0099030E" w:rsidRDefault="0099030E" w:rsidP="00147D83">
            <w:r>
              <w:t>(16333, 33, '2015-05-05 13:00:32'),</w:t>
            </w:r>
          </w:p>
          <w:p w:rsidR="0099030E" w:rsidRDefault="0099030E" w:rsidP="00147D83">
            <w:r>
              <w:t>(16334, 33, '2015-05-05 13:00:35'),</w:t>
            </w:r>
          </w:p>
          <w:p w:rsidR="0099030E" w:rsidRDefault="0099030E" w:rsidP="00147D83">
            <w:r>
              <w:t>(16335, 33, '2015-05-05 13:00:38'),</w:t>
            </w:r>
          </w:p>
          <w:p w:rsidR="0099030E" w:rsidRDefault="0099030E" w:rsidP="00147D83">
            <w:r>
              <w:t>(16336, 33, '2015-05-05 13:00:41'),</w:t>
            </w:r>
          </w:p>
          <w:p w:rsidR="0099030E" w:rsidRDefault="0099030E" w:rsidP="00147D83">
            <w:r>
              <w:t>(16337, 33, '2015-05-05 13:00:44'),</w:t>
            </w:r>
          </w:p>
          <w:p w:rsidR="0099030E" w:rsidRDefault="0099030E" w:rsidP="00147D83">
            <w:r>
              <w:t>(16338, 33, '2015-05-05 13:00:47'),</w:t>
            </w:r>
          </w:p>
          <w:p w:rsidR="0099030E" w:rsidRDefault="0099030E" w:rsidP="00147D83">
            <w:r>
              <w:t>(16339, 33, '2015-05-05 13:00:50'),</w:t>
            </w:r>
          </w:p>
          <w:p w:rsidR="0099030E" w:rsidRDefault="0099030E" w:rsidP="00147D83">
            <w:r>
              <w:t>(16340, 33, '2015-05-05 13:00:53'),</w:t>
            </w:r>
          </w:p>
          <w:p w:rsidR="0099030E" w:rsidRDefault="0099030E" w:rsidP="00147D83">
            <w:r>
              <w:t>(16341, 33, '2015-05-05 13:00:56'),</w:t>
            </w:r>
          </w:p>
          <w:p w:rsidR="0099030E" w:rsidRDefault="0099030E" w:rsidP="00147D83">
            <w:r>
              <w:t>(16342, 33, '2015-05-05 13:00:59'),</w:t>
            </w:r>
          </w:p>
          <w:p w:rsidR="0099030E" w:rsidRDefault="0099030E" w:rsidP="00147D83">
            <w:r>
              <w:t>(16343, 33, '2015-05-05 13:01:02'),</w:t>
            </w:r>
          </w:p>
          <w:p w:rsidR="0099030E" w:rsidRDefault="0099030E" w:rsidP="00147D83">
            <w:r>
              <w:t>(16344, 33, '2015-05-05 13:01:05'),</w:t>
            </w:r>
          </w:p>
          <w:p w:rsidR="0099030E" w:rsidRDefault="0099030E" w:rsidP="00147D83">
            <w:r>
              <w:t>(16345, 33, '2015-05-05 13:01:08'),</w:t>
            </w:r>
          </w:p>
          <w:p w:rsidR="0099030E" w:rsidRDefault="0099030E" w:rsidP="00147D83">
            <w:r>
              <w:t>(16346, 33, '2015-05-05 13:01:11'),</w:t>
            </w:r>
          </w:p>
          <w:p w:rsidR="0099030E" w:rsidRDefault="0099030E" w:rsidP="00147D83">
            <w:r>
              <w:t>(16347, 33, '2015-05-05 13:01:14'),</w:t>
            </w:r>
          </w:p>
          <w:p w:rsidR="0099030E" w:rsidRDefault="0099030E" w:rsidP="00147D83">
            <w:r>
              <w:t>(16348, 33, '2015-05-05 13:01:17'),</w:t>
            </w:r>
          </w:p>
          <w:p w:rsidR="0099030E" w:rsidRDefault="0099030E" w:rsidP="00147D83">
            <w:r>
              <w:t>(16349, 33, '2015-05-05 13:01:20'),</w:t>
            </w:r>
          </w:p>
          <w:p w:rsidR="0099030E" w:rsidRDefault="0099030E" w:rsidP="00147D83">
            <w:r>
              <w:t>(16350, 33, '2015-05-05 13:01:23'),</w:t>
            </w:r>
          </w:p>
          <w:p w:rsidR="0099030E" w:rsidRDefault="0099030E" w:rsidP="00147D83">
            <w:r>
              <w:t>(16351, 33, '2015-05-05 13:01:26'),</w:t>
            </w:r>
          </w:p>
          <w:p w:rsidR="0099030E" w:rsidRDefault="0099030E" w:rsidP="00147D83">
            <w:r>
              <w:t>(16352, 33, '2015-05-05 13:01:29'),</w:t>
            </w:r>
          </w:p>
          <w:p w:rsidR="0099030E" w:rsidRDefault="0099030E" w:rsidP="00147D83">
            <w:r>
              <w:t>(16353, 33, '2015-05-05 13:01:32'),</w:t>
            </w:r>
          </w:p>
          <w:p w:rsidR="0099030E" w:rsidRDefault="0099030E" w:rsidP="00147D83">
            <w:r>
              <w:t>(16354, 33, '2015-05-05 13:01:35'),</w:t>
            </w:r>
          </w:p>
          <w:p w:rsidR="0099030E" w:rsidRDefault="0099030E" w:rsidP="00147D83">
            <w:r>
              <w:t>(16355, 32, '2015-05-05 13:01:38'),</w:t>
            </w:r>
          </w:p>
          <w:p w:rsidR="0099030E" w:rsidRDefault="0099030E" w:rsidP="00147D83">
            <w:r>
              <w:t>(16356, 32, '2015-05-05 13:01:41'),</w:t>
            </w:r>
          </w:p>
          <w:p w:rsidR="0099030E" w:rsidRDefault="0099030E" w:rsidP="00147D83">
            <w:r>
              <w:t>(16357, 32, '2015-05-05 13:01:44'),</w:t>
            </w:r>
          </w:p>
          <w:p w:rsidR="0099030E" w:rsidRDefault="0099030E" w:rsidP="00147D83">
            <w:r>
              <w:t>(16358, 32, '2015-05-05 13:01:47'),</w:t>
            </w:r>
          </w:p>
          <w:p w:rsidR="0099030E" w:rsidRDefault="0099030E" w:rsidP="00147D83">
            <w:r>
              <w:t>(16359, 32, '2015-05-05 13:01:50'),</w:t>
            </w:r>
          </w:p>
          <w:p w:rsidR="0099030E" w:rsidRDefault="0099030E" w:rsidP="00147D83">
            <w:r>
              <w:t>(16360, 32, '2015-05-05 13:01:53'),</w:t>
            </w:r>
          </w:p>
          <w:p w:rsidR="0099030E" w:rsidRDefault="0099030E" w:rsidP="00147D83">
            <w:r>
              <w:t>(16361, 32, '2015-05-05 13:01:57'),</w:t>
            </w:r>
          </w:p>
          <w:p w:rsidR="0099030E" w:rsidRDefault="0099030E" w:rsidP="00147D83">
            <w:r>
              <w:t>(16362, 32, '2015-05-05 13:02:00'),</w:t>
            </w:r>
          </w:p>
          <w:p w:rsidR="0099030E" w:rsidRDefault="0099030E" w:rsidP="00147D83">
            <w:r>
              <w:t>(16363, 32, '2015-05-05 13:02:03'),</w:t>
            </w:r>
          </w:p>
          <w:p w:rsidR="0099030E" w:rsidRDefault="0099030E" w:rsidP="00147D83">
            <w:r>
              <w:t>(16364, 32, '2015-05-05 13:02:06'),</w:t>
            </w:r>
          </w:p>
          <w:p w:rsidR="0099030E" w:rsidRDefault="0099030E" w:rsidP="00147D83">
            <w:r>
              <w:t>(16365, 31, '2015-05-05 13:02:09'),</w:t>
            </w:r>
          </w:p>
          <w:p w:rsidR="0099030E" w:rsidRDefault="0099030E" w:rsidP="00147D83">
            <w:r>
              <w:t>(16366, 32, '2015-05-05 13:02:12'),</w:t>
            </w:r>
          </w:p>
          <w:p w:rsidR="0099030E" w:rsidRDefault="0099030E" w:rsidP="00147D83">
            <w:r>
              <w:t>(16367, 31, '2015-05-05 13:02:15'),</w:t>
            </w:r>
          </w:p>
          <w:p w:rsidR="0099030E" w:rsidRDefault="0099030E" w:rsidP="00147D83">
            <w:r>
              <w:t>(16368, 31, '2015-05-05 13:02:18'),</w:t>
            </w:r>
          </w:p>
          <w:p w:rsidR="0099030E" w:rsidRDefault="0099030E" w:rsidP="00147D83">
            <w:r>
              <w:t>(16369, 31, '2015-05-05 13:02:21'),</w:t>
            </w:r>
          </w:p>
          <w:p w:rsidR="0099030E" w:rsidRDefault="0099030E" w:rsidP="00147D83">
            <w:r>
              <w:t>(16370, 31, '2015-05-05 13:02:24'),</w:t>
            </w:r>
          </w:p>
          <w:p w:rsidR="0099030E" w:rsidRDefault="0099030E" w:rsidP="00147D83">
            <w:r>
              <w:t>(16371, 31, '2015-05-05 13:02:27'),</w:t>
            </w:r>
          </w:p>
          <w:p w:rsidR="0099030E" w:rsidRDefault="0099030E" w:rsidP="00147D83">
            <w:r>
              <w:t>(16372, 31, '2015-05-05 13:02:30'),</w:t>
            </w:r>
          </w:p>
          <w:p w:rsidR="0099030E" w:rsidRDefault="0099030E" w:rsidP="00147D83">
            <w:r>
              <w:t>(16373, 31, '2015-05-05 13:02:33'),</w:t>
            </w:r>
          </w:p>
          <w:p w:rsidR="0099030E" w:rsidRDefault="0099030E" w:rsidP="00147D83">
            <w:r>
              <w:t>(16374, 31, '2015-05-05 13:02:36'),</w:t>
            </w:r>
          </w:p>
          <w:p w:rsidR="0099030E" w:rsidRDefault="0099030E" w:rsidP="00147D83">
            <w:r>
              <w:t>(16375, 30, '2015-05-05 13:02:39'),</w:t>
            </w:r>
          </w:p>
          <w:p w:rsidR="0099030E" w:rsidRDefault="0099030E" w:rsidP="00147D83">
            <w:r>
              <w:t>(16376, 30, '2015-05-05 13:02:42'),</w:t>
            </w:r>
          </w:p>
          <w:p w:rsidR="0099030E" w:rsidRDefault="0099030E" w:rsidP="00147D83">
            <w:r>
              <w:t>(16377, 30, '2015-05-05 13:02:45'),</w:t>
            </w:r>
          </w:p>
          <w:p w:rsidR="0099030E" w:rsidRDefault="0099030E" w:rsidP="00147D83">
            <w:r>
              <w:t>(16378, 30, '2015-05-05 13:02:48'),</w:t>
            </w:r>
          </w:p>
          <w:p w:rsidR="0099030E" w:rsidRDefault="0099030E" w:rsidP="00147D83">
            <w:r>
              <w:t>(16379, 30, '2015-05-05 13:02:51'),</w:t>
            </w:r>
          </w:p>
          <w:p w:rsidR="0099030E" w:rsidRDefault="0099030E" w:rsidP="00147D83">
            <w:r>
              <w:t>(16380, 30, '2015-05-05 13:02:54'),</w:t>
            </w:r>
          </w:p>
          <w:p w:rsidR="0099030E" w:rsidRDefault="0099030E" w:rsidP="00147D83">
            <w:r>
              <w:t>(16381, 30, '2015-05-05 13:02:57'),</w:t>
            </w:r>
          </w:p>
          <w:p w:rsidR="0099030E" w:rsidRDefault="0099030E" w:rsidP="00147D83">
            <w:r>
              <w:t>(16382, 30, '2015-05-05 13:03:00'),</w:t>
            </w:r>
          </w:p>
          <w:p w:rsidR="0099030E" w:rsidRDefault="0099030E" w:rsidP="00147D83">
            <w:r>
              <w:t>(16383, 29, '2015-05-05 13:03:03'),</w:t>
            </w:r>
          </w:p>
          <w:p w:rsidR="0099030E" w:rsidRDefault="0099030E" w:rsidP="00147D83">
            <w:r>
              <w:t>(16384, 29, '2015-05-05 13:03:06'),</w:t>
            </w:r>
          </w:p>
          <w:p w:rsidR="0099030E" w:rsidRDefault="0099030E" w:rsidP="00147D83">
            <w:r>
              <w:t>(16385, 29, '2015-05-05 13:03:09'),</w:t>
            </w:r>
          </w:p>
          <w:p w:rsidR="0099030E" w:rsidRDefault="0099030E" w:rsidP="00147D83">
            <w:r>
              <w:t>(16386, 29, '2015-05-05 13:03:12'),</w:t>
            </w:r>
          </w:p>
          <w:p w:rsidR="0099030E" w:rsidRDefault="0099030E" w:rsidP="00147D83">
            <w:r>
              <w:t>(16387, 29, '2015-05-05 13:03:15'),</w:t>
            </w:r>
          </w:p>
          <w:p w:rsidR="0099030E" w:rsidRDefault="0099030E" w:rsidP="00147D83">
            <w:r>
              <w:t>(16388, 29, '2015-05-05 13:03:18'),</w:t>
            </w:r>
          </w:p>
          <w:p w:rsidR="0099030E" w:rsidRDefault="0099030E" w:rsidP="00147D83">
            <w:r>
              <w:t>(16389, 29, '2015-05-05 13:03:22'),</w:t>
            </w:r>
          </w:p>
          <w:p w:rsidR="0099030E" w:rsidRDefault="0099030E" w:rsidP="00147D83">
            <w:r>
              <w:t>(16390, 29, '2015-05-05 13:03:25'),</w:t>
            </w:r>
          </w:p>
          <w:p w:rsidR="0099030E" w:rsidRDefault="0099030E" w:rsidP="00147D83">
            <w:r>
              <w:t>(16391, 29, '2015-05-05 13:03:28'),</w:t>
            </w:r>
          </w:p>
          <w:p w:rsidR="0099030E" w:rsidRDefault="0099030E" w:rsidP="00147D83">
            <w:r>
              <w:t>(16392, 29, '2015-05-05 13:03:31'),</w:t>
            </w:r>
          </w:p>
          <w:p w:rsidR="0099030E" w:rsidRDefault="0099030E" w:rsidP="00147D83">
            <w:r>
              <w:t>(16393, 29, '2015-05-05 13:03:34'),</w:t>
            </w:r>
          </w:p>
          <w:p w:rsidR="0099030E" w:rsidRDefault="0099030E" w:rsidP="00147D83">
            <w:r>
              <w:t>(16394, 29, '2015-05-05 13:03:37'),</w:t>
            </w:r>
          </w:p>
          <w:p w:rsidR="0099030E" w:rsidRDefault="0099030E" w:rsidP="00147D83">
            <w:r>
              <w:t>(16395, 29, '2015-05-05 13:03:40'),</w:t>
            </w:r>
          </w:p>
          <w:p w:rsidR="0099030E" w:rsidRDefault="0099030E" w:rsidP="00147D83">
            <w:r>
              <w:t>(16396, 29, '2015-05-05 13:03:43'),</w:t>
            </w:r>
          </w:p>
          <w:p w:rsidR="0099030E" w:rsidRDefault="0099030E" w:rsidP="00147D83">
            <w:r>
              <w:t>(16397, 28, '2015-05-05 13:03:46'),</w:t>
            </w:r>
          </w:p>
          <w:p w:rsidR="0099030E" w:rsidRDefault="0099030E" w:rsidP="00147D83">
            <w:r>
              <w:t>(16398, 28, '2015-05-05 13:03:49'),</w:t>
            </w:r>
          </w:p>
          <w:p w:rsidR="0099030E" w:rsidRDefault="0099030E" w:rsidP="00147D83">
            <w:r>
              <w:t>(16399, 28, '2015-05-05 13:03:52'),</w:t>
            </w:r>
          </w:p>
          <w:p w:rsidR="0099030E" w:rsidRDefault="0099030E" w:rsidP="00147D83">
            <w:r>
              <w:t>(16400, 28, '2015-05-05 13:03:55'),</w:t>
            </w:r>
          </w:p>
          <w:p w:rsidR="0099030E" w:rsidRDefault="0099030E" w:rsidP="00147D83">
            <w:r>
              <w:t>(16401, 28, '2015-05-05 13:03:58'),</w:t>
            </w:r>
          </w:p>
          <w:p w:rsidR="0099030E" w:rsidRDefault="0099030E" w:rsidP="00147D83">
            <w:r>
              <w:t>(16402, 28, '2015-05-05 13:04:01'),</w:t>
            </w:r>
          </w:p>
          <w:p w:rsidR="0099030E" w:rsidRDefault="0099030E" w:rsidP="00147D83">
            <w:r>
              <w:t>(16403, 28, '2015-05-05 13:04:04'),</w:t>
            </w:r>
          </w:p>
          <w:p w:rsidR="0099030E" w:rsidRDefault="0099030E" w:rsidP="00147D83">
            <w:r>
              <w:t>(16404, 27, '2015-05-05 13:04:07'),</w:t>
            </w:r>
          </w:p>
          <w:p w:rsidR="0099030E" w:rsidRDefault="0099030E" w:rsidP="00147D83">
            <w:r>
              <w:t>(16405, 27, '2015-05-05 13:04:10'),</w:t>
            </w:r>
          </w:p>
          <w:p w:rsidR="0099030E" w:rsidRDefault="0099030E" w:rsidP="00147D83">
            <w:r>
              <w:t>(16406, 27, '2015-05-05 13:04:13'),</w:t>
            </w:r>
          </w:p>
          <w:p w:rsidR="0099030E" w:rsidRDefault="0099030E" w:rsidP="00147D83">
            <w:r>
              <w:t>(16407, 27, '2015-05-05 13:04:16'),</w:t>
            </w:r>
          </w:p>
          <w:p w:rsidR="0099030E" w:rsidRDefault="0099030E" w:rsidP="00147D83">
            <w:r>
              <w:t>(16408, 27, '2015-05-05 13:04:19'),</w:t>
            </w:r>
          </w:p>
          <w:p w:rsidR="0099030E" w:rsidRDefault="0099030E" w:rsidP="00147D83">
            <w:r>
              <w:t>(16409, 27, '2015-05-05 13:04:22'),</w:t>
            </w:r>
          </w:p>
          <w:p w:rsidR="0099030E" w:rsidRDefault="0099030E" w:rsidP="00147D83">
            <w:r>
              <w:t>(16410, 27, '2015-05-05 13:04:25'),</w:t>
            </w:r>
          </w:p>
          <w:p w:rsidR="0099030E" w:rsidRDefault="0099030E" w:rsidP="00147D83">
            <w:r>
              <w:t>(16411, 26, '2015-05-05 13:04:28'),</w:t>
            </w:r>
          </w:p>
          <w:p w:rsidR="0099030E" w:rsidRDefault="0099030E" w:rsidP="00147D83">
            <w:r>
              <w:t>(16412, 26, '2015-05-05 13:04:31'),</w:t>
            </w:r>
          </w:p>
          <w:p w:rsidR="0099030E" w:rsidRDefault="0099030E" w:rsidP="00147D83">
            <w:r>
              <w:t>(16413, 26, '2015-05-05 13:04:34'),</w:t>
            </w:r>
          </w:p>
          <w:p w:rsidR="0099030E" w:rsidRDefault="0099030E" w:rsidP="00147D83">
            <w:r>
              <w:t>(16414, 26, '2015-05-05 13:04:37'),</w:t>
            </w:r>
          </w:p>
          <w:p w:rsidR="0099030E" w:rsidRDefault="0099030E" w:rsidP="00147D83">
            <w:r>
              <w:t>(16415, 26, '2015-05-05 13:04:40'),</w:t>
            </w:r>
          </w:p>
          <w:p w:rsidR="0099030E" w:rsidRDefault="0099030E" w:rsidP="00147D83">
            <w:r>
              <w:t>(16416, 26, '2015-05-05 13:04:43'),</w:t>
            </w:r>
          </w:p>
          <w:p w:rsidR="0099030E" w:rsidRDefault="0099030E" w:rsidP="00147D83">
            <w:r>
              <w:t>(16417, 26, '2015-05-05 13:04:46'),</w:t>
            </w:r>
          </w:p>
          <w:p w:rsidR="0099030E" w:rsidRDefault="0099030E" w:rsidP="00147D83">
            <w:r>
              <w:t>(16418, 25, '2015-05-05 13:04:49'),</w:t>
            </w:r>
          </w:p>
          <w:p w:rsidR="0099030E" w:rsidRDefault="0099030E" w:rsidP="00147D83">
            <w:r>
              <w:t>(16419, 25, '2015-05-05 13:04:53'),</w:t>
            </w:r>
          </w:p>
          <w:p w:rsidR="0099030E" w:rsidRDefault="0099030E" w:rsidP="00147D83">
            <w:r>
              <w:t>(16420, 25, '2015-05-05 13:04:56'),</w:t>
            </w:r>
          </w:p>
          <w:p w:rsidR="0099030E" w:rsidRDefault="0099030E" w:rsidP="00147D83">
            <w:r>
              <w:t>(16421, 25, '2015-05-05 13:04:59'),</w:t>
            </w:r>
          </w:p>
          <w:p w:rsidR="0099030E" w:rsidRDefault="0099030E" w:rsidP="00147D83">
            <w:r>
              <w:t>(16422, 25, '2015-05-05 13:05:02'),</w:t>
            </w:r>
          </w:p>
          <w:p w:rsidR="0099030E" w:rsidRDefault="0099030E" w:rsidP="00147D83">
            <w:r>
              <w:t>(16423, 25, '2015-05-05 13:05:05'),</w:t>
            </w:r>
          </w:p>
          <w:p w:rsidR="0099030E" w:rsidRDefault="0099030E" w:rsidP="00147D83">
            <w:r>
              <w:t>(16424, 25, '2015-05-05 13:05:08'),</w:t>
            </w:r>
          </w:p>
          <w:p w:rsidR="0099030E" w:rsidRDefault="0099030E" w:rsidP="00147D83">
            <w:r>
              <w:t>(16425, 25, '2015-05-05 13:05:11'),</w:t>
            </w:r>
          </w:p>
          <w:p w:rsidR="0099030E" w:rsidRDefault="0099030E" w:rsidP="00147D83">
            <w:r>
              <w:t>(16426, 24, '2015-05-05 13:05:14'),</w:t>
            </w:r>
          </w:p>
          <w:p w:rsidR="0099030E" w:rsidRDefault="0099030E" w:rsidP="00147D83">
            <w:r>
              <w:t>(16427, 24, '2015-05-05 13:05:17'),</w:t>
            </w:r>
          </w:p>
          <w:p w:rsidR="0099030E" w:rsidRDefault="0099030E" w:rsidP="00147D83">
            <w:r>
              <w:t>(16428, 24, '2015-05-05 13:05:20'),</w:t>
            </w:r>
          </w:p>
          <w:p w:rsidR="0099030E" w:rsidRDefault="0099030E" w:rsidP="00147D83">
            <w:r>
              <w:t>(16429, 24, '2015-05-05 13:05:23'),</w:t>
            </w:r>
          </w:p>
          <w:p w:rsidR="0099030E" w:rsidRDefault="0099030E" w:rsidP="00147D83">
            <w:r>
              <w:t>(16430, 24, '2015-05-05 13:05:26'),</w:t>
            </w:r>
          </w:p>
          <w:p w:rsidR="0099030E" w:rsidRDefault="0099030E" w:rsidP="00147D83">
            <w:r>
              <w:t>(16431, 24, '2015-05-05 13:05:29'),</w:t>
            </w:r>
          </w:p>
          <w:p w:rsidR="0099030E" w:rsidRDefault="0099030E" w:rsidP="00147D83">
            <w:r>
              <w:t>(16432, 24, '2015-05-05 13:05:32'),</w:t>
            </w:r>
          </w:p>
          <w:p w:rsidR="0099030E" w:rsidRDefault="0099030E" w:rsidP="00147D83">
            <w:r>
              <w:t>(16433, 24, '2015-05-05 13:05:35'),</w:t>
            </w:r>
          </w:p>
          <w:p w:rsidR="0099030E" w:rsidRDefault="0099030E" w:rsidP="00147D83">
            <w:r>
              <w:t>(16434, 24, '2015-05-05 13:05:38'),</w:t>
            </w:r>
          </w:p>
          <w:p w:rsidR="0099030E" w:rsidRDefault="0099030E" w:rsidP="00147D83">
            <w:r>
              <w:t>(16435, 24, '2015-05-05 13:05:41'),</w:t>
            </w:r>
          </w:p>
          <w:p w:rsidR="0099030E" w:rsidRDefault="0099030E" w:rsidP="00147D83">
            <w:r>
              <w:t>(16436, 24, '2015-05-05 13:05:44'),</w:t>
            </w:r>
          </w:p>
          <w:p w:rsidR="0099030E" w:rsidRDefault="0099030E" w:rsidP="00147D83">
            <w:r>
              <w:t>(16437, 24, '2015-05-05 13:05:47'),</w:t>
            </w:r>
          </w:p>
          <w:p w:rsidR="0099030E" w:rsidRDefault="0099030E" w:rsidP="00147D83">
            <w:r>
              <w:t>(16438, 24, '2015-05-05 13:05:50'),</w:t>
            </w:r>
          </w:p>
          <w:p w:rsidR="0099030E" w:rsidRDefault="0099030E" w:rsidP="00147D83">
            <w:r>
              <w:t>(16439, 24, '2015-05-05 13:05:53'),</w:t>
            </w:r>
          </w:p>
          <w:p w:rsidR="0099030E" w:rsidRDefault="0099030E" w:rsidP="00147D83">
            <w:r>
              <w:t>(16440, 24, '2015-05-05 13:05:56'),</w:t>
            </w:r>
          </w:p>
          <w:p w:rsidR="0099030E" w:rsidRDefault="0099030E" w:rsidP="00147D83">
            <w:r>
              <w:t>(16441, 24, '2015-05-05 13:05:59'),</w:t>
            </w:r>
          </w:p>
          <w:p w:rsidR="0099030E" w:rsidRDefault="0099030E" w:rsidP="00147D83">
            <w:r>
              <w:t>(16442, 24, '2015-05-05 13:06:02'),</w:t>
            </w:r>
          </w:p>
          <w:p w:rsidR="0099030E" w:rsidRDefault="0099030E" w:rsidP="00147D83">
            <w:r>
              <w:t>(16443, 23, '2015-05-05 13:06:05'),</w:t>
            </w:r>
          </w:p>
          <w:p w:rsidR="0099030E" w:rsidRDefault="0099030E" w:rsidP="00147D83">
            <w:r>
              <w:t>(16444, 23, '2015-05-05 13:06:08'),</w:t>
            </w:r>
          </w:p>
          <w:p w:rsidR="0099030E" w:rsidRDefault="0099030E" w:rsidP="00147D83">
            <w:r>
              <w:t>(16445, 23, '2015-05-05 13:06:11'),</w:t>
            </w:r>
          </w:p>
          <w:p w:rsidR="0099030E" w:rsidRDefault="0099030E" w:rsidP="00147D83">
            <w:r>
              <w:t>(16446, 23, '2015-05-05 13:06:14'),</w:t>
            </w:r>
          </w:p>
          <w:p w:rsidR="0099030E" w:rsidRDefault="0099030E" w:rsidP="00147D83">
            <w:r>
              <w:t>(16447, 23, '2015-05-05 13:06:17'),</w:t>
            </w:r>
          </w:p>
          <w:p w:rsidR="0099030E" w:rsidRDefault="0099030E" w:rsidP="00147D83">
            <w:r>
              <w:t>(16448, 23, '2015-05-05 13:06:20'),</w:t>
            </w:r>
          </w:p>
          <w:p w:rsidR="0099030E" w:rsidRDefault="0099030E" w:rsidP="00147D83">
            <w:r>
              <w:t>(16449, 23, '2015-05-05 13:06:24'),</w:t>
            </w:r>
          </w:p>
          <w:p w:rsidR="0099030E" w:rsidRDefault="0099030E" w:rsidP="00147D83">
            <w:r>
              <w:t>(16450, 23, '2015-05-05 13:06:27'),</w:t>
            </w:r>
          </w:p>
          <w:p w:rsidR="0099030E" w:rsidRDefault="0099030E" w:rsidP="00147D83">
            <w:r>
              <w:t>(16451, 23, '2015-05-05 13:06:30'),</w:t>
            </w:r>
          </w:p>
          <w:p w:rsidR="0099030E" w:rsidRDefault="0099030E" w:rsidP="00147D83">
            <w:r>
              <w:t>(16452, 22, '2015-05-05 13:06:33'),</w:t>
            </w:r>
          </w:p>
          <w:p w:rsidR="0099030E" w:rsidRDefault="0099030E" w:rsidP="00147D83">
            <w:r>
              <w:t>(16453, 22, '2015-05-05 13:06:36'),</w:t>
            </w:r>
          </w:p>
          <w:p w:rsidR="0099030E" w:rsidRDefault="0099030E" w:rsidP="00147D83">
            <w:r>
              <w:t>(16454, 22, '2015-05-05 13:06:39'),</w:t>
            </w:r>
          </w:p>
          <w:p w:rsidR="0099030E" w:rsidRDefault="0099030E" w:rsidP="00147D83">
            <w:r>
              <w:t>(16455, 22, '2015-05-05 13:06:42'),</w:t>
            </w:r>
          </w:p>
          <w:p w:rsidR="0099030E" w:rsidRDefault="0099030E" w:rsidP="00147D83">
            <w:r>
              <w:t>(16456, 22, '2015-05-05 13:06:45'),</w:t>
            </w:r>
          </w:p>
          <w:p w:rsidR="0099030E" w:rsidRDefault="0099030E" w:rsidP="00147D83">
            <w:r>
              <w:t>(16457, 22, '2015-05-05 13:06:48'),</w:t>
            </w:r>
          </w:p>
          <w:p w:rsidR="0099030E" w:rsidRDefault="0099030E" w:rsidP="00147D83">
            <w:r>
              <w:t>(16458, 22, '2015-05-05 13:06:51'),</w:t>
            </w:r>
          </w:p>
          <w:p w:rsidR="0099030E" w:rsidRDefault="0099030E" w:rsidP="00147D83">
            <w:r>
              <w:t>(16459, 22, '2015-05-05 13:06:54'),</w:t>
            </w:r>
          </w:p>
          <w:p w:rsidR="0099030E" w:rsidRDefault="0099030E" w:rsidP="00147D83">
            <w:r>
              <w:t>(16460, 22, '2015-05-05 13:06:57'),</w:t>
            </w:r>
          </w:p>
          <w:p w:rsidR="0099030E" w:rsidRDefault="0099030E" w:rsidP="00147D83">
            <w:r>
              <w:t>(16461, 22, '2015-05-05 13:07:00'),</w:t>
            </w:r>
          </w:p>
          <w:p w:rsidR="0099030E" w:rsidRDefault="0099030E" w:rsidP="00147D83">
            <w:r>
              <w:t>(16462, 22, '2015-05-05 13:07:03'),</w:t>
            </w:r>
          </w:p>
          <w:p w:rsidR="0099030E" w:rsidRDefault="0099030E" w:rsidP="00147D83">
            <w:r>
              <w:t>(16463, 21, '2015-05-05 13:07:06'),</w:t>
            </w:r>
          </w:p>
          <w:p w:rsidR="0099030E" w:rsidRDefault="0099030E" w:rsidP="00147D83">
            <w:r>
              <w:t>(16464, 21, '2015-05-05 13:07:09'),</w:t>
            </w:r>
          </w:p>
          <w:p w:rsidR="0099030E" w:rsidRDefault="0099030E" w:rsidP="00147D83">
            <w:r>
              <w:t>(16465, 21, '2015-05-05 13:07:12'),</w:t>
            </w:r>
          </w:p>
          <w:p w:rsidR="0099030E" w:rsidRDefault="0099030E" w:rsidP="00147D83">
            <w:r>
              <w:t>(16466, 21, '2015-05-05 13:07:15'),</w:t>
            </w:r>
          </w:p>
          <w:p w:rsidR="0099030E" w:rsidRDefault="0099030E" w:rsidP="00147D83">
            <w:r>
              <w:t>(16467, 21, '2015-05-05 13:07:18'),</w:t>
            </w:r>
          </w:p>
          <w:p w:rsidR="0099030E" w:rsidRDefault="0099030E" w:rsidP="00147D83">
            <w:r>
              <w:t>(16468, 21, '2015-05-05 13:07:21'),</w:t>
            </w:r>
          </w:p>
          <w:p w:rsidR="0099030E" w:rsidRDefault="0099030E" w:rsidP="00147D83">
            <w:r>
              <w:t>(16469, 21, '2015-05-05 13:07:24'),</w:t>
            </w:r>
          </w:p>
          <w:p w:rsidR="0099030E" w:rsidRDefault="0099030E" w:rsidP="00147D83">
            <w:r>
              <w:t>(16470, 21, '2015-05-05 13:07:27'),</w:t>
            </w:r>
          </w:p>
          <w:p w:rsidR="0099030E" w:rsidRDefault="0099030E" w:rsidP="00147D83">
            <w:r>
              <w:t>(16471, 21, '2015-05-05 13:07:30'),</w:t>
            </w:r>
          </w:p>
          <w:p w:rsidR="0099030E" w:rsidRDefault="0099030E" w:rsidP="00147D83">
            <w:r>
              <w:t>(16472, 20, '2015-05-05 13:07:33'),</w:t>
            </w:r>
          </w:p>
          <w:p w:rsidR="0099030E" w:rsidRDefault="0099030E" w:rsidP="00147D83">
            <w:r>
              <w:t>(16473, 20, '2015-05-05 13:07:36'),</w:t>
            </w:r>
          </w:p>
          <w:p w:rsidR="0099030E" w:rsidRDefault="0099030E" w:rsidP="00147D83">
            <w:r>
              <w:t>(16474, 20, '2015-05-05 13:07:39'),</w:t>
            </w:r>
          </w:p>
          <w:p w:rsidR="0099030E" w:rsidRDefault="0099030E" w:rsidP="00147D83">
            <w:r>
              <w:t>(16475, 20, '2015-05-05 13:07:42'),</w:t>
            </w:r>
          </w:p>
          <w:p w:rsidR="0099030E" w:rsidRDefault="0099030E" w:rsidP="00147D83">
            <w:r>
              <w:t>(16476, 20, '2015-05-05 13:07:45'),</w:t>
            </w:r>
          </w:p>
          <w:p w:rsidR="0099030E" w:rsidRDefault="0099030E" w:rsidP="00147D83">
            <w:r>
              <w:t>(16477, 20, '2015-05-05 13:07:48'),</w:t>
            </w:r>
          </w:p>
          <w:p w:rsidR="0099030E" w:rsidRDefault="0099030E" w:rsidP="00147D83">
            <w:r>
              <w:t>(16478, 20, '2015-05-05 13:07:51'),</w:t>
            </w:r>
          </w:p>
          <w:p w:rsidR="0099030E" w:rsidRDefault="0099030E" w:rsidP="00147D83">
            <w:r>
              <w:t>(16479, 20, '2015-05-05 13:07:55'),</w:t>
            </w:r>
          </w:p>
          <w:p w:rsidR="0099030E" w:rsidRDefault="0099030E" w:rsidP="00147D83">
            <w:r>
              <w:t>(16480, 20, '2015-05-05 13:07:58'),</w:t>
            </w:r>
          </w:p>
          <w:p w:rsidR="0099030E" w:rsidRDefault="0099030E" w:rsidP="00147D83">
            <w:r>
              <w:t>(16481, 20, '2015-05-05 13:08:01'),</w:t>
            </w:r>
          </w:p>
          <w:p w:rsidR="0099030E" w:rsidRDefault="0099030E" w:rsidP="00147D83">
            <w:r>
              <w:t>(16482, 20, '2015-05-05 13:08:04'),</w:t>
            </w:r>
          </w:p>
          <w:p w:rsidR="0099030E" w:rsidRDefault="0099030E" w:rsidP="00147D83">
            <w:r>
              <w:t>(16483, 20, '2015-05-05 13:08:07'),</w:t>
            </w:r>
          </w:p>
          <w:p w:rsidR="0099030E" w:rsidRDefault="0099030E" w:rsidP="00147D83">
            <w:r>
              <w:t>(16484, 20, '2015-05-05 13:08:10'),</w:t>
            </w:r>
          </w:p>
          <w:p w:rsidR="0099030E" w:rsidRDefault="0099030E" w:rsidP="00147D83">
            <w:r>
              <w:t>(16485, 20, '2015-05-05 13:08:13'),</w:t>
            </w:r>
          </w:p>
          <w:p w:rsidR="0099030E" w:rsidRDefault="0099030E" w:rsidP="00147D83">
            <w:r>
              <w:t>(16486, 20, '2015-05-05 13:08:16'),</w:t>
            </w:r>
          </w:p>
          <w:p w:rsidR="0099030E" w:rsidRDefault="0099030E" w:rsidP="00147D83">
            <w:r>
              <w:t>(16487, 20, '2015-05-05 13:08:19'),</w:t>
            </w:r>
          </w:p>
          <w:p w:rsidR="0099030E" w:rsidRDefault="0099030E" w:rsidP="00147D83">
            <w:r>
              <w:t>(16488, 20, '2015-05-05 13:08:22'),</w:t>
            </w:r>
          </w:p>
          <w:p w:rsidR="0099030E" w:rsidRDefault="0099030E" w:rsidP="00147D83">
            <w:r>
              <w:t>(16489, 20, '2015-05-05 13:08:25'),</w:t>
            </w:r>
          </w:p>
          <w:p w:rsidR="0099030E" w:rsidRDefault="0099030E" w:rsidP="00147D83">
            <w:r>
              <w:t>(16490, 20, '2015-05-05 13:08:28'),</w:t>
            </w:r>
          </w:p>
          <w:p w:rsidR="0099030E" w:rsidRDefault="0099030E" w:rsidP="00147D83">
            <w:r>
              <w:t>(16491, 20, '2015-05-05 13:08:31'),</w:t>
            </w:r>
          </w:p>
          <w:p w:rsidR="0099030E" w:rsidRDefault="0099030E" w:rsidP="00147D83">
            <w:r>
              <w:t>(16492, 19, '2015-05-05 13:08:34'),</w:t>
            </w:r>
          </w:p>
          <w:p w:rsidR="0099030E" w:rsidRDefault="0099030E" w:rsidP="00147D83">
            <w:r>
              <w:t>(16493, 19, '2015-05-05 13:08:37'),</w:t>
            </w:r>
          </w:p>
          <w:p w:rsidR="0099030E" w:rsidRDefault="0099030E" w:rsidP="00147D83">
            <w:r>
              <w:t>(16494, 19, '2015-05-05 13:08:40'),</w:t>
            </w:r>
          </w:p>
          <w:p w:rsidR="0099030E" w:rsidRDefault="0099030E" w:rsidP="00147D83">
            <w:r>
              <w:t>(16495, 19, '2015-05-05 13:08:43'),</w:t>
            </w:r>
          </w:p>
          <w:p w:rsidR="0099030E" w:rsidRDefault="0099030E" w:rsidP="00147D83">
            <w:r>
              <w:t>(16496, 19, '2015-05-05 13:08:46'),</w:t>
            </w:r>
          </w:p>
          <w:p w:rsidR="0099030E" w:rsidRDefault="0099030E" w:rsidP="00147D83">
            <w:r>
              <w:t>(16497, 19, '2015-05-05 13:08:49'),</w:t>
            </w:r>
          </w:p>
          <w:p w:rsidR="0099030E" w:rsidRDefault="0099030E" w:rsidP="00147D83">
            <w:r>
              <w:t>(16498, 19, '2015-05-05 13:08:52'),</w:t>
            </w:r>
          </w:p>
          <w:p w:rsidR="0099030E" w:rsidRDefault="0099030E" w:rsidP="00147D83">
            <w:r>
              <w:t>(16499, 19, '2015-05-05 13:08:55'),</w:t>
            </w:r>
          </w:p>
          <w:p w:rsidR="0099030E" w:rsidRDefault="0099030E" w:rsidP="00147D83">
            <w:r>
              <w:t>(16500, 19, '2015-05-05 13:08:58'),</w:t>
            </w:r>
          </w:p>
          <w:p w:rsidR="0099030E" w:rsidRDefault="0099030E" w:rsidP="00147D83">
            <w:r>
              <w:t>(16501, 19, '2015-05-05 13:09:01'),</w:t>
            </w:r>
          </w:p>
          <w:p w:rsidR="0099030E" w:rsidRDefault="0099030E" w:rsidP="00147D83">
            <w:r>
              <w:t>(16502, 19, '2015-05-05 13:09:04'),</w:t>
            </w:r>
          </w:p>
          <w:p w:rsidR="0099030E" w:rsidRDefault="0099030E" w:rsidP="00147D83">
            <w:r>
              <w:t>(16503, 18, '2015-05-05 13:09:07'),</w:t>
            </w:r>
          </w:p>
          <w:p w:rsidR="0099030E" w:rsidRDefault="0099030E" w:rsidP="00147D83">
            <w:r>
              <w:t>(16504, 18, '2015-05-05 13:09:10'),</w:t>
            </w:r>
          </w:p>
          <w:p w:rsidR="0099030E" w:rsidRDefault="0099030E" w:rsidP="00147D83">
            <w:r>
              <w:t>(16505, 18, '2015-05-05 13:09:13'),</w:t>
            </w:r>
          </w:p>
          <w:p w:rsidR="0099030E" w:rsidRDefault="0099030E" w:rsidP="00147D83">
            <w:r>
              <w:t>(16506, 18, '2015-05-05 13:09:16'),</w:t>
            </w:r>
          </w:p>
          <w:p w:rsidR="0099030E" w:rsidRDefault="0099030E" w:rsidP="00147D83">
            <w:r>
              <w:t>(16507, 18, '2015-05-05 13:09:19'),</w:t>
            </w:r>
          </w:p>
          <w:p w:rsidR="0099030E" w:rsidRDefault="0099030E" w:rsidP="00147D83">
            <w:r>
              <w:t>(16508, 18, '2015-05-05 13:09:22'),</w:t>
            </w:r>
          </w:p>
          <w:p w:rsidR="0099030E" w:rsidRDefault="0099030E" w:rsidP="00147D83">
            <w:r>
              <w:t>(16509, 18, '2015-05-05 13:09:26'),</w:t>
            </w:r>
          </w:p>
          <w:p w:rsidR="0099030E" w:rsidRDefault="0099030E" w:rsidP="00147D83">
            <w:r>
              <w:t>(16510, 18, '2015-05-05 13:09:29'),</w:t>
            </w:r>
          </w:p>
          <w:p w:rsidR="0099030E" w:rsidRDefault="0099030E" w:rsidP="00147D83">
            <w:r>
              <w:t>(16511, 18, '2015-05-05 13:09:32'),</w:t>
            </w:r>
          </w:p>
          <w:p w:rsidR="0099030E" w:rsidRDefault="0099030E" w:rsidP="00147D83">
            <w:r>
              <w:t>(16512, 18, '2015-05-05 13:09:35'),</w:t>
            </w:r>
          </w:p>
          <w:p w:rsidR="0099030E" w:rsidRDefault="0099030E" w:rsidP="00147D83">
            <w:r>
              <w:t>(16513, 18, '2015-05-05 13:09:38'),</w:t>
            </w:r>
          </w:p>
          <w:p w:rsidR="0099030E" w:rsidRDefault="0099030E" w:rsidP="00147D83">
            <w:r>
              <w:t>(16514, 18, '2015-05-05 13:09:41'),</w:t>
            </w:r>
          </w:p>
          <w:p w:rsidR="0099030E" w:rsidRDefault="0099030E" w:rsidP="00147D83">
            <w:r>
              <w:t>(16515, 18, '2015-05-05 13:09:44'),</w:t>
            </w:r>
          </w:p>
          <w:p w:rsidR="0099030E" w:rsidRDefault="0099030E" w:rsidP="00147D83">
            <w:r>
              <w:t>(16516, 18, '2015-05-05 13:09:47'),</w:t>
            </w:r>
          </w:p>
          <w:p w:rsidR="0099030E" w:rsidRDefault="0099030E" w:rsidP="00147D83">
            <w:r>
              <w:t>(16517, 18, '2015-05-05 13:09:50'),</w:t>
            </w:r>
          </w:p>
          <w:p w:rsidR="0099030E" w:rsidRDefault="0099030E" w:rsidP="00147D83">
            <w:r>
              <w:t>(16518, 18, '2015-05-05 13:09:53'),</w:t>
            </w:r>
          </w:p>
          <w:p w:rsidR="0099030E" w:rsidRDefault="0099030E" w:rsidP="00147D83">
            <w:r>
              <w:t>(16519, 17, '2015-05-05 13:09:56'),</w:t>
            </w:r>
          </w:p>
          <w:p w:rsidR="0099030E" w:rsidRDefault="0099030E" w:rsidP="00147D83">
            <w:r>
              <w:t>(16520, 17, '2015-05-05 13:09:59'),</w:t>
            </w:r>
          </w:p>
          <w:p w:rsidR="0099030E" w:rsidRDefault="0099030E" w:rsidP="00147D83">
            <w:r>
              <w:t>(16521, 17, '2015-05-05 13:10:02'),</w:t>
            </w:r>
          </w:p>
          <w:p w:rsidR="0099030E" w:rsidRDefault="0099030E" w:rsidP="00147D83">
            <w:r>
              <w:t>(16522, 17, '2015-05-05 13:10:05'),</w:t>
            </w:r>
          </w:p>
          <w:p w:rsidR="0099030E" w:rsidRDefault="0099030E" w:rsidP="00147D83">
            <w:r>
              <w:t>(16523, 17, '2015-05-05 13:10:08'),</w:t>
            </w:r>
          </w:p>
          <w:p w:rsidR="0099030E" w:rsidRDefault="0099030E" w:rsidP="00147D83">
            <w:r>
              <w:t>(16524, 17, '2015-05-05 13:10:11'),</w:t>
            </w:r>
          </w:p>
          <w:p w:rsidR="0099030E" w:rsidRDefault="0099030E" w:rsidP="00147D83">
            <w:r>
              <w:t>(16525, 17, '2015-05-05 13:10:14'),</w:t>
            </w:r>
          </w:p>
          <w:p w:rsidR="0099030E" w:rsidRDefault="0099030E" w:rsidP="00147D83">
            <w:r>
              <w:t>(16526, 17, '2015-05-05 13:10:17'),</w:t>
            </w:r>
          </w:p>
          <w:p w:rsidR="0099030E" w:rsidRDefault="0099030E" w:rsidP="00147D83">
            <w:r>
              <w:t>(16527, 17, '2015-05-05 13:10:20'),</w:t>
            </w:r>
          </w:p>
          <w:p w:rsidR="0099030E" w:rsidRDefault="0099030E" w:rsidP="00147D83">
            <w:r>
              <w:t>(16528, 17, '2015-05-05 13:10:23'),</w:t>
            </w:r>
          </w:p>
          <w:p w:rsidR="0099030E" w:rsidRDefault="0099030E" w:rsidP="00147D83">
            <w:r>
              <w:t>(16529, 17, '2015-05-05 13:10:26'),</w:t>
            </w:r>
          </w:p>
          <w:p w:rsidR="0099030E" w:rsidRDefault="0099030E" w:rsidP="00147D83">
            <w:r>
              <w:t>(16530, 17, '2015-05-05 13:10:29'),</w:t>
            </w:r>
          </w:p>
          <w:p w:rsidR="0099030E" w:rsidRDefault="0099030E" w:rsidP="00147D83">
            <w:r>
              <w:t>(16531, 17, '2015-05-05 13:10:32'),</w:t>
            </w:r>
          </w:p>
          <w:p w:rsidR="0099030E" w:rsidRDefault="0099030E" w:rsidP="00147D83">
            <w:r>
              <w:t>(16532, 17, '2015-05-05 13:10:35'),</w:t>
            </w:r>
          </w:p>
          <w:p w:rsidR="0099030E" w:rsidRDefault="0099030E" w:rsidP="00147D83">
            <w:r>
              <w:t>(16533, 17, '2015-05-05 13:10:38'),</w:t>
            </w:r>
          </w:p>
          <w:p w:rsidR="0099030E" w:rsidRDefault="0099030E" w:rsidP="00147D83">
            <w:r>
              <w:t>(16534, 17, '2015-05-05 13:10:41'),</w:t>
            </w:r>
          </w:p>
          <w:p w:rsidR="0099030E" w:rsidRDefault="0099030E" w:rsidP="00147D83">
            <w:r>
              <w:t>(16535, 17, '2015-05-05 13:10:44'),</w:t>
            </w:r>
          </w:p>
          <w:p w:rsidR="0099030E" w:rsidRDefault="0099030E" w:rsidP="00147D83">
            <w:r>
              <w:t>(16536, 17, '2015-05-05 13:10:47'),</w:t>
            </w:r>
          </w:p>
          <w:p w:rsidR="0099030E" w:rsidRDefault="0099030E" w:rsidP="00147D83">
            <w:r>
              <w:t>(16537, 17, '2015-05-05 13:10:50'),</w:t>
            </w:r>
          </w:p>
          <w:p w:rsidR="0099030E" w:rsidRDefault="0099030E" w:rsidP="00147D83">
            <w:r>
              <w:t>(16538, 17, '2015-05-05 13:10:53'),</w:t>
            </w:r>
          </w:p>
          <w:p w:rsidR="0099030E" w:rsidRDefault="0099030E" w:rsidP="00147D83">
            <w:r>
              <w:t>(16539, 17, '2015-05-05 13:10:57'),</w:t>
            </w:r>
          </w:p>
          <w:p w:rsidR="0099030E" w:rsidRDefault="0099030E" w:rsidP="00147D83">
            <w:r>
              <w:t>(16540, 17, '2015-05-05 13:11:00'),</w:t>
            </w:r>
          </w:p>
          <w:p w:rsidR="0099030E" w:rsidRDefault="0099030E" w:rsidP="00147D83">
            <w:r>
              <w:t>(16541, 17, '2015-05-05 13:11:03'),</w:t>
            </w:r>
          </w:p>
          <w:p w:rsidR="0099030E" w:rsidRDefault="0099030E" w:rsidP="00147D83">
            <w:r>
              <w:t>(16542, 17, '2015-05-05 13:11:06'),</w:t>
            </w:r>
          </w:p>
          <w:p w:rsidR="0099030E" w:rsidRDefault="0099030E" w:rsidP="00147D83">
            <w:r>
              <w:t>(16543, 17, '2015-05-05 13:11:09'),</w:t>
            </w:r>
          </w:p>
          <w:p w:rsidR="0099030E" w:rsidRDefault="0099030E" w:rsidP="00147D83">
            <w:r>
              <w:t>(16544, 17, '2015-05-05 13:11:12'),</w:t>
            </w:r>
          </w:p>
          <w:p w:rsidR="0099030E" w:rsidRDefault="0099030E" w:rsidP="00147D83">
            <w:r>
              <w:t>(16545, 17, '2015-05-05 13:11:15'),</w:t>
            </w:r>
          </w:p>
          <w:p w:rsidR="0099030E" w:rsidRDefault="0099030E" w:rsidP="00147D83">
            <w:r>
              <w:t>(16546, 17, '2015-05-05 13:11:18'),</w:t>
            </w:r>
          </w:p>
          <w:p w:rsidR="0099030E" w:rsidRDefault="0099030E" w:rsidP="00147D83">
            <w:r>
              <w:t>(16547, 17, '2015-05-05 13:11:21'),</w:t>
            </w:r>
          </w:p>
          <w:p w:rsidR="0099030E" w:rsidRDefault="0099030E" w:rsidP="00147D83">
            <w:r>
              <w:t>(16548, 17, '2015-05-05 13:11:24'),</w:t>
            </w:r>
          </w:p>
          <w:p w:rsidR="0099030E" w:rsidRDefault="0099030E" w:rsidP="00147D83">
            <w:r>
              <w:t>(16549, 17, '2015-05-05 13:11:27'),</w:t>
            </w:r>
          </w:p>
          <w:p w:rsidR="0099030E" w:rsidRDefault="0099030E" w:rsidP="00147D83">
            <w:r>
              <w:t>(16550, 17, '2015-05-05 13:11:30'),</w:t>
            </w:r>
          </w:p>
          <w:p w:rsidR="0099030E" w:rsidRDefault="0099030E" w:rsidP="00147D83">
            <w:r>
              <w:t>(16551, 17, '2015-05-05 13:11:33'),</w:t>
            </w:r>
          </w:p>
          <w:p w:rsidR="0099030E" w:rsidRDefault="0099030E" w:rsidP="00147D83">
            <w:r>
              <w:t>(16552, 17, '2015-05-05 13:11:36'),</w:t>
            </w:r>
          </w:p>
          <w:p w:rsidR="0099030E" w:rsidRDefault="0099030E" w:rsidP="00147D83">
            <w:r>
              <w:t>(16553, 17, '2015-05-05 13:11:39'),</w:t>
            </w:r>
          </w:p>
          <w:p w:rsidR="0099030E" w:rsidRDefault="0099030E" w:rsidP="00147D83">
            <w:r>
              <w:t>(16554, 17, '2015-05-05 13:11:42'),</w:t>
            </w:r>
          </w:p>
          <w:p w:rsidR="0099030E" w:rsidRDefault="0099030E" w:rsidP="00147D83">
            <w:r>
              <w:t>(16555, 17, '2015-05-05 13:11:46'),</w:t>
            </w:r>
          </w:p>
          <w:p w:rsidR="0099030E" w:rsidRDefault="0099030E" w:rsidP="00147D83">
            <w:r>
              <w:t>(16556, 17, '2015-05-05 13:11:49'),</w:t>
            </w:r>
          </w:p>
          <w:p w:rsidR="0099030E" w:rsidRDefault="0099030E" w:rsidP="00147D83">
            <w:r>
              <w:t>(16557, 17, '2015-05-05 13:11:52'),</w:t>
            </w:r>
          </w:p>
          <w:p w:rsidR="0099030E" w:rsidRDefault="0099030E" w:rsidP="00147D83">
            <w:r>
              <w:t>(16558, 17, '2015-05-05 13:11:55'),</w:t>
            </w:r>
          </w:p>
          <w:p w:rsidR="0099030E" w:rsidRDefault="0099030E" w:rsidP="00147D83">
            <w:r>
              <w:t>(16559, 17, '2015-05-05 13:11:58'),</w:t>
            </w:r>
          </w:p>
          <w:p w:rsidR="0099030E" w:rsidRDefault="0099030E" w:rsidP="00147D83">
            <w:r>
              <w:t>(16560, 17, '2015-05-05 13:12:01'),</w:t>
            </w:r>
          </w:p>
          <w:p w:rsidR="0099030E" w:rsidRDefault="0099030E" w:rsidP="00147D83">
            <w:r>
              <w:t>(16561, 17, '2015-05-05 13:12:04'),</w:t>
            </w:r>
          </w:p>
          <w:p w:rsidR="0099030E" w:rsidRDefault="0099030E" w:rsidP="00147D83">
            <w:r>
              <w:t>(16562, 17, '2015-05-05 13:12:07'),</w:t>
            </w:r>
          </w:p>
          <w:p w:rsidR="0099030E" w:rsidRDefault="0099030E" w:rsidP="00147D83">
            <w:r>
              <w:t>(16563, 17, '2015-05-05 13:12:10'),</w:t>
            </w:r>
          </w:p>
          <w:p w:rsidR="0099030E" w:rsidRDefault="0099030E" w:rsidP="00147D83">
            <w:r>
              <w:t>(16564, 17, '2015-05-05 13:12:13'),</w:t>
            </w:r>
          </w:p>
          <w:p w:rsidR="0099030E" w:rsidRDefault="0099030E" w:rsidP="00147D83">
            <w:r>
              <w:t>(16565, 17, '2015-05-05 13:12:16'),</w:t>
            </w:r>
          </w:p>
          <w:p w:rsidR="0099030E" w:rsidRDefault="0099030E" w:rsidP="00147D83">
            <w:r>
              <w:t>(16566, 17, '2015-05-05 13:12:19'),</w:t>
            </w:r>
          </w:p>
          <w:p w:rsidR="0099030E" w:rsidRDefault="0099030E" w:rsidP="00147D83">
            <w:r>
              <w:t>(16567, 17, '2015-05-05 13:12:22'),</w:t>
            </w:r>
          </w:p>
          <w:p w:rsidR="0099030E" w:rsidRDefault="0099030E" w:rsidP="00147D83">
            <w:r>
              <w:t>(16568, 17, '2015-05-05 13:12:25'),</w:t>
            </w:r>
          </w:p>
          <w:p w:rsidR="0099030E" w:rsidRDefault="0099030E" w:rsidP="00147D83">
            <w:r>
              <w:t>(16569, 17, '2015-05-05 13:12:28'),</w:t>
            </w:r>
          </w:p>
          <w:p w:rsidR="0099030E" w:rsidRDefault="0099030E" w:rsidP="00147D83">
            <w:r>
              <w:t>(16570, 17, '2015-05-05 13:12:31'),</w:t>
            </w:r>
          </w:p>
          <w:p w:rsidR="0099030E" w:rsidRDefault="0099030E" w:rsidP="00147D83">
            <w:r>
              <w:t>(16571, 17, '2015-05-05 13:12:34'),</w:t>
            </w:r>
          </w:p>
          <w:p w:rsidR="0099030E" w:rsidRDefault="0099030E" w:rsidP="00147D83">
            <w:r>
              <w:t>(16572, 17, '2015-05-05 13:12:37'),</w:t>
            </w:r>
          </w:p>
          <w:p w:rsidR="0099030E" w:rsidRDefault="0099030E" w:rsidP="00147D83">
            <w:r>
              <w:t>(16573, 17, '2015-05-05 13:12:40'),</w:t>
            </w:r>
          </w:p>
          <w:p w:rsidR="0099030E" w:rsidRDefault="0099030E" w:rsidP="00147D83">
            <w:r>
              <w:t>(16574, 17, '2015-05-05 13:12:43'),</w:t>
            </w:r>
          </w:p>
          <w:p w:rsidR="0099030E" w:rsidRDefault="0099030E" w:rsidP="00147D83">
            <w:r>
              <w:t>(16575, 17, '2015-05-05 13:12:47'),</w:t>
            </w:r>
          </w:p>
          <w:p w:rsidR="0099030E" w:rsidRDefault="0099030E" w:rsidP="00147D83">
            <w:r>
              <w:t>(16576, 17, '2015-05-05 13:12:50'),</w:t>
            </w:r>
          </w:p>
          <w:p w:rsidR="0099030E" w:rsidRDefault="0099030E" w:rsidP="00147D83">
            <w:r>
              <w:t>(16577, 17, '2015-05-05 13:12:53'),</w:t>
            </w:r>
          </w:p>
          <w:p w:rsidR="0099030E" w:rsidRDefault="0099030E" w:rsidP="00147D83">
            <w:r>
              <w:t>(16578, 17, '2015-05-05 13:12:56'),</w:t>
            </w:r>
          </w:p>
          <w:p w:rsidR="0099030E" w:rsidRDefault="0099030E" w:rsidP="00147D83">
            <w:r>
              <w:t>(16579, 17, '2015-05-05 13:12:59'),</w:t>
            </w:r>
          </w:p>
          <w:p w:rsidR="0099030E" w:rsidRDefault="0099030E" w:rsidP="00147D83">
            <w:r>
              <w:t>(16580, 17, '2015-05-05 13:13:02'),</w:t>
            </w:r>
          </w:p>
          <w:p w:rsidR="0099030E" w:rsidRDefault="0099030E" w:rsidP="00147D83">
            <w:r>
              <w:t>(16581, 18, '2015-05-05 13:13:05'),</w:t>
            </w:r>
          </w:p>
          <w:p w:rsidR="0099030E" w:rsidRDefault="0099030E" w:rsidP="00147D83">
            <w:r>
              <w:t>(16582, 18, '2015-05-05 13:13:08'),</w:t>
            </w:r>
          </w:p>
          <w:p w:rsidR="0099030E" w:rsidRDefault="0099030E" w:rsidP="00147D83">
            <w:r>
              <w:t>(16583, 17, '2015-05-05 13:13:11'),</w:t>
            </w:r>
          </w:p>
          <w:p w:rsidR="0099030E" w:rsidRDefault="0099030E" w:rsidP="00147D83">
            <w:r>
              <w:t>(16584, 18, '2015-05-05 13:13:14'),</w:t>
            </w:r>
          </w:p>
          <w:p w:rsidR="0099030E" w:rsidRDefault="0099030E" w:rsidP="00147D83">
            <w:r>
              <w:t>(16585, 18, '2015-05-05 13:13:17'),</w:t>
            </w:r>
          </w:p>
          <w:p w:rsidR="0099030E" w:rsidRDefault="0099030E" w:rsidP="00147D83">
            <w:r>
              <w:t>(16586, 18, '2015-05-05 13:13:20'),</w:t>
            </w:r>
          </w:p>
          <w:p w:rsidR="0099030E" w:rsidRDefault="0099030E" w:rsidP="00147D83">
            <w:r>
              <w:t>(16587, 18, '2015-05-05 13:13:23'),</w:t>
            </w:r>
          </w:p>
          <w:p w:rsidR="0099030E" w:rsidRDefault="0099030E" w:rsidP="00147D83">
            <w:r>
              <w:t>(16588, 18, '2015-05-05 13:13:26'),</w:t>
            </w:r>
          </w:p>
          <w:p w:rsidR="0099030E" w:rsidRDefault="0099030E" w:rsidP="00147D83">
            <w:r>
              <w:t>(16589, 18, '2015-05-05 13:13:29'),</w:t>
            </w:r>
          </w:p>
          <w:p w:rsidR="0099030E" w:rsidRDefault="0099030E" w:rsidP="00147D83">
            <w:r>
              <w:t>(16590, 18, '2015-05-05 13:13:32'),</w:t>
            </w:r>
          </w:p>
          <w:p w:rsidR="0099030E" w:rsidRDefault="0099030E" w:rsidP="00147D83">
            <w:r>
              <w:t>(16591, 18, '2015-05-05 13:13:35'),</w:t>
            </w:r>
          </w:p>
          <w:p w:rsidR="0099030E" w:rsidRDefault="0099030E" w:rsidP="00147D83">
            <w:r>
              <w:t>(16592, 18, '2015-05-05 13:13:38'),</w:t>
            </w:r>
          </w:p>
          <w:p w:rsidR="0099030E" w:rsidRDefault="0099030E" w:rsidP="00147D83">
            <w:r>
              <w:t>(16593, 18, '2015-05-05 13:13:41'),</w:t>
            </w:r>
          </w:p>
          <w:p w:rsidR="0099030E" w:rsidRDefault="0099030E" w:rsidP="00147D83">
            <w:r>
              <w:t>(16594, 18, '2015-05-05 13:13:44'),</w:t>
            </w:r>
          </w:p>
          <w:p w:rsidR="0099030E" w:rsidRDefault="0099030E" w:rsidP="00147D83">
            <w:r>
              <w:t>(16595, 18, '2015-05-05 13:13:47'),</w:t>
            </w:r>
          </w:p>
          <w:p w:rsidR="0099030E" w:rsidRDefault="0099030E" w:rsidP="00147D83">
            <w:r>
              <w:t>(16596, 18, '2015-05-05 13:13:50'),</w:t>
            </w:r>
          </w:p>
          <w:p w:rsidR="0099030E" w:rsidRDefault="0099030E" w:rsidP="00147D83">
            <w:r>
              <w:t>(16597, 18, '2015-05-05 13:13:53'),</w:t>
            </w:r>
          </w:p>
          <w:p w:rsidR="0099030E" w:rsidRDefault="0099030E" w:rsidP="00147D83">
            <w:r>
              <w:t>(16598, 18, '2015-05-05 13:13:56'),</w:t>
            </w:r>
          </w:p>
          <w:p w:rsidR="0099030E" w:rsidRDefault="0099030E" w:rsidP="00147D83">
            <w:r>
              <w:t>(16599, 18, '2015-05-05 13:13:59'),</w:t>
            </w:r>
          </w:p>
          <w:p w:rsidR="0099030E" w:rsidRDefault="0099030E" w:rsidP="00147D83">
            <w:r>
              <w:t>(16600, 18, '2015-05-05 13:14:02'),</w:t>
            </w:r>
          </w:p>
          <w:p w:rsidR="0099030E" w:rsidRDefault="0099030E" w:rsidP="00147D83">
            <w:r>
              <w:t>(16601, 18, '2015-05-05 13:14:05'),</w:t>
            </w:r>
          </w:p>
          <w:p w:rsidR="0099030E" w:rsidRDefault="0099030E" w:rsidP="00147D83">
            <w:r>
              <w:t>(16602, 18, '2015-05-05 13:14:08'),</w:t>
            </w:r>
          </w:p>
          <w:p w:rsidR="0099030E" w:rsidRDefault="0099030E" w:rsidP="00147D83">
            <w:r>
              <w:t>(16603, 18, '2015-05-05 13:14:11'),</w:t>
            </w:r>
          </w:p>
          <w:p w:rsidR="0099030E" w:rsidRDefault="0099030E" w:rsidP="00147D83">
            <w:r>
              <w:t>(16604, 18, '2015-05-05 13:14:14'),</w:t>
            </w:r>
          </w:p>
          <w:p w:rsidR="0099030E" w:rsidRDefault="0099030E" w:rsidP="00147D83">
            <w:r>
              <w:t>(16605, 18, '2015-05-05 13:14:18'),</w:t>
            </w:r>
          </w:p>
          <w:p w:rsidR="0099030E" w:rsidRDefault="0099030E" w:rsidP="00147D83">
            <w:r>
              <w:t>(16606, 18, '2015-05-05 13:14:21'),</w:t>
            </w:r>
          </w:p>
          <w:p w:rsidR="0099030E" w:rsidRDefault="0099030E" w:rsidP="00147D83">
            <w:r>
              <w:t>(16607, 19, '2015-05-05 13:14:24'),</w:t>
            </w:r>
          </w:p>
          <w:p w:rsidR="0099030E" w:rsidRDefault="0099030E" w:rsidP="00147D83">
            <w:r>
              <w:t>(16608, 19, '2015-05-05 13:14:27'),</w:t>
            </w:r>
          </w:p>
          <w:p w:rsidR="0099030E" w:rsidRDefault="0099030E" w:rsidP="00147D83">
            <w:r>
              <w:t>(16609, 19, '2015-05-05 13:14:30'),</w:t>
            </w:r>
          </w:p>
          <w:p w:rsidR="0099030E" w:rsidRDefault="0099030E" w:rsidP="00147D83">
            <w:r>
              <w:t>(16610, 19, '2015-05-05 13:14:33'),</w:t>
            </w:r>
          </w:p>
          <w:p w:rsidR="0099030E" w:rsidRDefault="0099030E" w:rsidP="00147D83">
            <w:r>
              <w:t>(16611, 19, '2015-05-05 13:14:36'),</w:t>
            </w:r>
          </w:p>
          <w:p w:rsidR="0099030E" w:rsidRDefault="0099030E" w:rsidP="00147D83">
            <w:r>
              <w:t>(16612, 19, '2015-05-05 13:14:39'),</w:t>
            </w:r>
          </w:p>
          <w:p w:rsidR="0099030E" w:rsidRDefault="0099030E" w:rsidP="00147D83">
            <w:r>
              <w:t>(16613, 19, '2015-05-05 13:14:42'),</w:t>
            </w:r>
          </w:p>
          <w:p w:rsidR="0099030E" w:rsidRDefault="0099030E" w:rsidP="00147D83">
            <w:r>
              <w:t>(16614, 19, '2015-05-05 13:14:45'),</w:t>
            </w:r>
          </w:p>
          <w:p w:rsidR="0099030E" w:rsidRDefault="0099030E" w:rsidP="00147D83">
            <w:r>
              <w:t>(16615, 19, '2015-05-05 13:14:48'),</w:t>
            </w:r>
          </w:p>
          <w:p w:rsidR="0099030E" w:rsidRDefault="0099030E" w:rsidP="00147D83">
            <w:r>
              <w:t>(16616, 19, '2015-05-05 13:14:51'),</w:t>
            </w:r>
          </w:p>
          <w:p w:rsidR="0099030E" w:rsidRDefault="0099030E" w:rsidP="00147D83">
            <w:r>
              <w:t>(16617, 19, '2015-05-05 13:14:54'),</w:t>
            </w:r>
          </w:p>
          <w:p w:rsidR="0099030E" w:rsidRDefault="0099030E" w:rsidP="00147D83">
            <w:r>
              <w:t>(16618, 19, '2015-05-05 13:14:57'),</w:t>
            </w:r>
          </w:p>
          <w:p w:rsidR="0099030E" w:rsidRDefault="0099030E" w:rsidP="00147D83">
            <w:r>
              <w:t>(16619, 19, '2015-05-05 13:15:00'),</w:t>
            </w:r>
          </w:p>
          <w:p w:rsidR="0099030E" w:rsidRDefault="0099030E" w:rsidP="00147D83">
            <w:r>
              <w:t>(16620, 19, '2015-05-05 13:15:03'),</w:t>
            </w:r>
          </w:p>
          <w:p w:rsidR="0099030E" w:rsidRDefault="0099030E" w:rsidP="00147D83">
            <w:r>
              <w:t>(16621, 19, '2015-05-05 13:15:06'),</w:t>
            </w:r>
          </w:p>
          <w:p w:rsidR="0099030E" w:rsidRDefault="0099030E" w:rsidP="00147D83">
            <w:r>
              <w:t>(16622, 20, '2015-05-05 13:15:09'),</w:t>
            </w:r>
          </w:p>
          <w:p w:rsidR="0099030E" w:rsidRDefault="0099030E" w:rsidP="00147D83">
            <w:r>
              <w:t>(16623, 20, '2015-05-05 13:15:12'),</w:t>
            </w:r>
          </w:p>
          <w:p w:rsidR="0099030E" w:rsidRDefault="0099030E" w:rsidP="00147D83">
            <w:r>
              <w:t>(16624, 20, '2015-05-05 13:15:15'),</w:t>
            </w:r>
          </w:p>
          <w:p w:rsidR="0099030E" w:rsidRDefault="0099030E" w:rsidP="00147D83">
            <w:r>
              <w:t>(16625, 20, '2015-05-05 13:15:18'),</w:t>
            </w:r>
          </w:p>
          <w:p w:rsidR="0099030E" w:rsidRDefault="0099030E" w:rsidP="00147D83">
            <w:r>
              <w:t>(16626, 20, '2015-05-05 13:15:21'),</w:t>
            </w:r>
          </w:p>
          <w:p w:rsidR="0099030E" w:rsidRDefault="0099030E" w:rsidP="00147D83">
            <w:r>
              <w:t>(16627, 20, '2015-05-05 13:15:24'),</w:t>
            </w:r>
          </w:p>
          <w:p w:rsidR="0099030E" w:rsidRDefault="0099030E" w:rsidP="00147D83">
            <w:r>
              <w:t>(16628, 20, '2015-05-05 13:15:27'),</w:t>
            </w:r>
          </w:p>
          <w:p w:rsidR="0099030E" w:rsidRDefault="0099030E" w:rsidP="00147D83">
            <w:r>
              <w:t>(16629, 20, '2015-05-05 13:15:30'),</w:t>
            </w:r>
          </w:p>
          <w:p w:rsidR="0099030E" w:rsidRDefault="0099030E" w:rsidP="00147D83">
            <w:r>
              <w:t>(16630, 20, '2015-05-05 13:15:33'),</w:t>
            </w:r>
          </w:p>
          <w:p w:rsidR="0099030E" w:rsidRDefault="0099030E" w:rsidP="00147D83">
            <w:r>
              <w:t>(16631, 20, '2015-05-05 13:15:36'),</w:t>
            </w:r>
          </w:p>
          <w:p w:rsidR="0099030E" w:rsidRDefault="0099030E" w:rsidP="00147D83">
            <w:r>
              <w:t>(16632, 20, '2015-05-05 13:15:39'),</w:t>
            </w:r>
          </w:p>
          <w:p w:rsidR="0099030E" w:rsidRDefault="0099030E" w:rsidP="00147D83">
            <w:r>
              <w:t>(16633, 20, '2015-05-05 13:15:42'),</w:t>
            </w:r>
          </w:p>
          <w:p w:rsidR="0099030E" w:rsidRDefault="0099030E" w:rsidP="00147D83">
            <w:r>
              <w:t>(16634, 20, '2015-05-05 13:15:46'),</w:t>
            </w:r>
          </w:p>
          <w:p w:rsidR="0099030E" w:rsidRDefault="0099030E" w:rsidP="00147D83">
            <w:r>
              <w:t>(16635, 20, '2015-05-05 13:15:49'),</w:t>
            </w:r>
          </w:p>
          <w:p w:rsidR="0099030E" w:rsidRDefault="0099030E" w:rsidP="00147D83">
            <w:r>
              <w:t>(16636, 20, '2015-05-05 13:15:52'),</w:t>
            </w:r>
          </w:p>
          <w:p w:rsidR="0099030E" w:rsidRDefault="0099030E" w:rsidP="00147D83">
            <w:r>
              <w:t>(16637, 20, '2015-05-05 13:15:55'),</w:t>
            </w:r>
          </w:p>
          <w:p w:rsidR="0099030E" w:rsidRDefault="0099030E" w:rsidP="00147D83">
            <w:r>
              <w:t>(16638, 20, '2015-05-05 13:15:58'),</w:t>
            </w:r>
          </w:p>
          <w:p w:rsidR="0099030E" w:rsidRDefault="0099030E" w:rsidP="00147D83">
            <w:r>
              <w:t>(16639, 20, '2015-05-05 13:16:01'),</w:t>
            </w:r>
          </w:p>
          <w:p w:rsidR="0099030E" w:rsidRDefault="0099030E" w:rsidP="00147D83">
            <w:r>
              <w:t>(16640, 20, '2015-05-05 13:16:04'),</w:t>
            </w:r>
          </w:p>
          <w:p w:rsidR="0099030E" w:rsidRDefault="0099030E" w:rsidP="00147D83">
            <w:r>
              <w:t>(16641, 20, '2015-05-05 13:16:07'),</w:t>
            </w:r>
          </w:p>
          <w:p w:rsidR="0099030E" w:rsidRDefault="0099030E" w:rsidP="00147D83">
            <w:r>
              <w:t>(16642, 21, '2015-05-05 13:16:10'),</w:t>
            </w:r>
          </w:p>
          <w:p w:rsidR="0099030E" w:rsidRDefault="0099030E" w:rsidP="00147D83">
            <w:r>
              <w:t>(16643, 21, '2015-05-05 13:16:13'),</w:t>
            </w:r>
          </w:p>
          <w:p w:rsidR="0099030E" w:rsidRDefault="0099030E" w:rsidP="00147D83">
            <w:r>
              <w:t>(16644, 21, '2015-05-05 13:16:16'),</w:t>
            </w:r>
          </w:p>
          <w:p w:rsidR="0099030E" w:rsidRDefault="0099030E" w:rsidP="00147D83">
            <w:r>
              <w:t>(16645, 21, '2015-05-05 13:16:19'),</w:t>
            </w:r>
          </w:p>
          <w:p w:rsidR="0099030E" w:rsidRDefault="0099030E" w:rsidP="00147D83">
            <w:r>
              <w:t>(16646, 21, '2015-05-05 13:16:22'),</w:t>
            </w:r>
          </w:p>
          <w:p w:rsidR="0099030E" w:rsidRDefault="0099030E" w:rsidP="00147D83">
            <w:r>
              <w:t>(16647, 21, '2015-05-05 13:16:25'),</w:t>
            </w:r>
          </w:p>
          <w:p w:rsidR="0099030E" w:rsidRDefault="0099030E" w:rsidP="00147D83">
            <w:r>
              <w:t>(16648, 21, '2015-05-05 13:16:28'),</w:t>
            </w:r>
          </w:p>
          <w:p w:rsidR="0099030E" w:rsidRDefault="0099030E" w:rsidP="00147D83">
            <w:r>
              <w:t>(16649, 21, '2015-05-05 13:16:31'),</w:t>
            </w:r>
          </w:p>
          <w:p w:rsidR="0099030E" w:rsidRDefault="0099030E" w:rsidP="00147D83">
            <w:r>
              <w:t>(16650, 22, '2015-05-05 13:16:34'),</w:t>
            </w:r>
          </w:p>
          <w:p w:rsidR="0099030E" w:rsidRDefault="0099030E" w:rsidP="00147D83">
            <w:r>
              <w:t>(16651, 22, '2015-05-05 13:16:37'),</w:t>
            </w:r>
          </w:p>
          <w:p w:rsidR="0099030E" w:rsidRDefault="0099030E" w:rsidP="00147D83">
            <w:r>
              <w:t>(16652, 22, '2015-05-05 13:16:40'),</w:t>
            </w:r>
          </w:p>
          <w:p w:rsidR="0099030E" w:rsidRDefault="0099030E" w:rsidP="00147D83">
            <w:r>
              <w:t>(16653, 22, '2015-05-05 13:16:43'),</w:t>
            </w:r>
          </w:p>
          <w:p w:rsidR="0099030E" w:rsidRDefault="0099030E" w:rsidP="00147D83">
            <w:r>
              <w:t>(16654, 22, '2015-05-05 13:16:46'),</w:t>
            </w:r>
          </w:p>
          <w:p w:rsidR="0099030E" w:rsidRDefault="0099030E" w:rsidP="00147D83">
            <w:r>
              <w:t>(16655, 22, '2015-05-05 13:16:49'),</w:t>
            </w:r>
          </w:p>
          <w:p w:rsidR="0099030E" w:rsidRDefault="0099030E" w:rsidP="00147D83">
            <w:r>
              <w:t>(16656, 22, '2015-05-05 13:16:52'),</w:t>
            </w:r>
          </w:p>
          <w:p w:rsidR="0099030E" w:rsidRDefault="0099030E" w:rsidP="00147D83">
            <w:r>
              <w:t>(16657, 22, '2015-05-05 13:16:55'),</w:t>
            </w:r>
          </w:p>
          <w:p w:rsidR="0099030E" w:rsidRDefault="0099030E" w:rsidP="00147D83">
            <w:r>
              <w:t>(16658, 23, '2015-05-05 13:16:58'),</w:t>
            </w:r>
          </w:p>
          <w:p w:rsidR="0099030E" w:rsidRDefault="0099030E" w:rsidP="00147D83">
            <w:r>
              <w:t>(16659, 23, '2015-05-05 13:17:01'),</w:t>
            </w:r>
          </w:p>
          <w:p w:rsidR="0099030E" w:rsidRDefault="0099030E" w:rsidP="00147D83">
            <w:r>
              <w:t>(16660, 23, '2015-05-05 13:17:04'),</w:t>
            </w:r>
          </w:p>
          <w:p w:rsidR="0099030E" w:rsidRDefault="0099030E" w:rsidP="00147D83">
            <w:r>
              <w:t>(16661, 23, '2015-05-05 13:17:07'),</w:t>
            </w:r>
          </w:p>
          <w:p w:rsidR="0099030E" w:rsidRDefault="0099030E" w:rsidP="00147D83">
            <w:r>
              <w:t>(16662, 23, '2015-05-05 13:17:11'),</w:t>
            </w:r>
          </w:p>
          <w:p w:rsidR="0099030E" w:rsidRDefault="0099030E" w:rsidP="00147D83">
            <w:r>
              <w:t>(16663, 23, '2015-05-05 13:17:14'),</w:t>
            </w:r>
          </w:p>
          <w:p w:rsidR="0099030E" w:rsidRDefault="0099030E" w:rsidP="00147D83">
            <w:r>
              <w:t>(16664, 23, '2015-05-05 13:17:17'),</w:t>
            </w:r>
          </w:p>
          <w:p w:rsidR="0099030E" w:rsidRDefault="0099030E" w:rsidP="00147D83">
            <w:r>
              <w:t>(16665, 24, '2015-05-05 13:17:20'),</w:t>
            </w:r>
          </w:p>
          <w:p w:rsidR="0099030E" w:rsidRDefault="0099030E" w:rsidP="00147D83">
            <w:r>
              <w:t>(16666, 24, '2015-05-05 13:17:23'),</w:t>
            </w:r>
          </w:p>
          <w:p w:rsidR="0099030E" w:rsidRDefault="0099030E" w:rsidP="00147D83">
            <w:r>
              <w:t>(16667, 24, '2015-05-05 13:17:26'),</w:t>
            </w:r>
          </w:p>
          <w:p w:rsidR="0099030E" w:rsidRDefault="0099030E" w:rsidP="00147D83">
            <w:r>
              <w:t>(16668, 24, '2015-05-05 13:17:29'),</w:t>
            </w:r>
          </w:p>
          <w:p w:rsidR="0099030E" w:rsidRDefault="0099030E" w:rsidP="00147D83">
            <w:r>
              <w:t>(16669, 24, '2015-05-05 13:17:32'),</w:t>
            </w:r>
          </w:p>
          <w:p w:rsidR="0099030E" w:rsidRDefault="0099030E" w:rsidP="00147D83">
            <w:r>
              <w:t>(16670, 24, '2015-05-05 13:17:35'),</w:t>
            </w:r>
          </w:p>
          <w:p w:rsidR="0099030E" w:rsidRDefault="0099030E" w:rsidP="00147D83">
            <w:r>
              <w:t>(16671, 24, '2015-05-05 13:17:38'),</w:t>
            </w:r>
          </w:p>
          <w:p w:rsidR="0099030E" w:rsidRDefault="0099030E" w:rsidP="00147D83">
            <w:r>
              <w:t>(16672, 24, '2015-05-05 13:17:41'),</w:t>
            </w:r>
          </w:p>
          <w:p w:rsidR="0099030E" w:rsidRDefault="0099030E" w:rsidP="00147D83">
            <w:r>
              <w:t>(16673, 24, '2015-05-05 13:17:44'),</w:t>
            </w:r>
          </w:p>
          <w:p w:rsidR="0099030E" w:rsidRDefault="0099030E" w:rsidP="00147D83">
            <w:r>
              <w:t>(16674, 24, '2015-05-05 13:17:47'),</w:t>
            </w:r>
          </w:p>
          <w:p w:rsidR="0099030E" w:rsidRDefault="0099030E" w:rsidP="00147D83">
            <w:r>
              <w:t>(16675, 24, '2015-05-05 13:17:50'),</w:t>
            </w:r>
          </w:p>
          <w:p w:rsidR="0099030E" w:rsidRDefault="0099030E" w:rsidP="00147D83">
            <w:r>
              <w:t>(16676, 24, '2015-05-05 13:17:53'),</w:t>
            </w:r>
          </w:p>
          <w:p w:rsidR="0099030E" w:rsidRDefault="0099030E" w:rsidP="00147D83">
            <w:r>
              <w:t>(16677, 24, '2015-05-05 13:17:56'),</w:t>
            </w:r>
          </w:p>
          <w:p w:rsidR="0099030E" w:rsidRDefault="0099030E" w:rsidP="00147D83">
            <w:r>
              <w:t>(16678, 24, '2015-05-05 13:17:59'),</w:t>
            </w:r>
          </w:p>
          <w:p w:rsidR="0099030E" w:rsidRDefault="0099030E" w:rsidP="00147D83">
            <w:r>
              <w:t>(16679, 24, '2015-05-05 13:18:02'),</w:t>
            </w:r>
          </w:p>
          <w:p w:rsidR="0099030E" w:rsidRDefault="0099030E" w:rsidP="00147D83">
            <w:r>
              <w:t>(16680, 25, '2015-05-05 13:18:05'),</w:t>
            </w:r>
          </w:p>
          <w:p w:rsidR="0099030E" w:rsidRDefault="0099030E" w:rsidP="00147D83">
            <w:r>
              <w:t>(16681, 25, '2015-05-05 13:18:08'),</w:t>
            </w:r>
          </w:p>
          <w:p w:rsidR="0099030E" w:rsidRDefault="0099030E" w:rsidP="00147D83">
            <w:r>
              <w:t>(16682, 25, '2015-05-05 13:18:11'),</w:t>
            </w:r>
          </w:p>
          <w:p w:rsidR="0099030E" w:rsidRDefault="0099030E" w:rsidP="00147D83">
            <w:r>
              <w:t>(16683, 25, '2015-05-05 13:18:14'),</w:t>
            </w:r>
          </w:p>
          <w:p w:rsidR="0099030E" w:rsidRDefault="0099030E" w:rsidP="00147D83">
            <w:r>
              <w:t>(16684, 25, '2015-05-05 13:18:17'),</w:t>
            </w:r>
          </w:p>
          <w:p w:rsidR="0099030E" w:rsidRDefault="0099030E" w:rsidP="00147D83">
            <w:r>
              <w:t>(16685, 25, '2015-05-05 13:18:20'),</w:t>
            </w:r>
          </w:p>
          <w:p w:rsidR="0099030E" w:rsidRDefault="0099030E" w:rsidP="00147D83">
            <w:r>
              <w:t>(16686, 25, '2015-05-05 13:18:23'),</w:t>
            </w:r>
          </w:p>
          <w:p w:rsidR="0099030E" w:rsidRDefault="0099030E" w:rsidP="00147D83">
            <w:r>
              <w:t>(16687, 25, '2015-05-05 13:18:26'),</w:t>
            </w:r>
          </w:p>
          <w:p w:rsidR="0099030E" w:rsidRDefault="0099030E" w:rsidP="00147D83">
            <w:r>
              <w:t>(16688, 26, '2015-05-05 13:18:29'),</w:t>
            </w:r>
          </w:p>
          <w:p w:rsidR="0099030E" w:rsidRDefault="0099030E" w:rsidP="00147D83">
            <w:r>
              <w:t>(16689, 26, '2015-05-05 13:18:33'),</w:t>
            </w:r>
          </w:p>
          <w:p w:rsidR="0099030E" w:rsidRDefault="0099030E" w:rsidP="00147D83">
            <w:r>
              <w:t>(16690, 26, '2015-05-05 13:18:36'),</w:t>
            </w:r>
          </w:p>
          <w:p w:rsidR="0099030E" w:rsidRDefault="0099030E" w:rsidP="00147D83">
            <w:r>
              <w:t>(16691, 26, '2015-05-05 13:18:39'),</w:t>
            </w:r>
          </w:p>
          <w:p w:rsidR="0099030E" w:rsidRDefault="0099030E" w:rsidP="00147D83">
            <w:r>
              <w:t>(16692, 26, '2015-05-05 13:18:42'),</w:t>
            </w:r>
          </w:p>
          <w:p w:rsidR="0099030E" w:rsidRDefault="0099030E" w:rsidP="00147D83">
            <w:r>
              <w:t>(16693, 26, '2015-05-05 13:18:45'),</w:t>
            </w:r>
          </w:p>
          <w:p w:rsidR="0099030E" w:rsidRDefault="0099030E" w:rsidP="00147D83">
            <w:r>
              <w:t>(16694, 26, '2015-05-05 13:18:48'),</w:t>
            </w:r>
          </w:p>
          <w:p w:rsidR="0099030E" w:rsidRDefault="0099030E" w:rsidP="00147D83">
            <w:r>
              <w:t>(16695, 26, '2015-05-05 13:18:51'),</w:t>
            </w:r>
          </w:p>
          <w:p w:rsidR="0099030E" w:rsidRDefault="0099030E" w:rsidP="00147D83">
            <w:r>
              <w:t>(16696, 26, '2015-05-05 13:18:54'),</w:t>
            </w:r>
          </w:p>
          <w:p w:rsidR="0099030E" w:rsidRDefault="0099030E" w:rsidP="00147D83">
            <w:r>
              <w:t>(16697, 27, '2015-05-05 13:18:57'),</w:t>
            </w:r>
          </w:p>
          <w:p w:rsidR="0099030E" w:rsidRDefault="0099030E" w:rsidP="00147D83">
            <w:r>
              <w:t>(16698, 27, '2015-05-05 13:19:00'),</w:t>
            </w:r>
          </w:p>
          <w:p w:rsidR="0099030E" w:rsidRDefault="0099030E" w:rsidP="00147D83">
            <w:r>
              <w:t>(16699, 27, '2015-05-05 13:19:03'),</w:t>
            </w:r>
          </w:p>
          <w:p w:rsidR="0099030E" w:rsidRDefault="0099030E" w:rsidP="00147D83">
            <w:r>
              <w:t>(16700, 27, '2015-05-05 13:19:06'),</w:t>
            </w:r>
          </w:p>
          <w:p w:rsidR="0099030E" w:rsidRDefault="0099030E" w:rsidP="00147D83">
            <w:r>
              <w:t>(16701, 27, '2015-05-05 13:19:09'),</w:t>
            </w:r>
          </w:p>
          <w:p w:rsidR="0099030E" w:rsidRDefault="0099030E" w:rsidP="00147D83">
            <w:r>
              <w:t>(16702, 27, '2015-05-05 13:19:12'),</w:t>
            </w:r>
          </w:p>
          <w:p w:rsidR="0099030E" w:rsidRDefault="0099030E" w:rsidP="00147D83">
            <w:r>
              <w:t>(16703, 27, '2015-05-05 13:19:15'),</w:t>
            </w:r>
          </w:p>
          <w:p w:rsidR="0099030E" w:rsidRDefault="0099030E" w:rsidP="00147D83">
            <w:r>
              <w:t>(16704, 28, '2015-05-05 13:19:18'),</w:t>
            </w:r>
          </w:p>
          <w:p w:rsidR="0099030E" w:rsidRDefault="0099030E" w:rsidP="00147D83">
            <w:r>
              <w:t>(16705, 28, '2015-05-05 13:19:21'),</w:t>
            </w:r>
          </w:p>
          <w:p w:rsidR="0099030E" w:rsidRDefault="0099030E" w:rsidP="00147D83">
            <w:r>
              <w:t>(16706, 28, '2015-05-05 13:19:24'),</w:t>
            </w:r>
          </w:p>
          <w:p w:rsidR="0099030E" w:rsidRDefault="0099030E" w:rsidP="00147D83">
            <w:r>
              <w:t>(16707, 28, '2015-05-05 13:19:27'),</w:t>
            </w:r>
          </w:p>
          <w:p w:rsidR="0099030E" w:rsidRDefault="0099030E" w:rsidP="00147D83">
            <w:r>
              <w:t>(16708, 29, '2015-05-05 13:19:30'),</w:t>
            </w:r>
          </w:p>
          <w:p w:rsidR="0099030E" w:rsidRDefault="0099030E" w:rsidP="00147D83">
            <w:r>
              <w:t>(16709, 29, '2015-05-05 13:19:33'),</w:t>
            </w:r>
          </w:p>
          <w:p w:rsidR="0099030E" w:rsidRDefault="0099030E" w:rsidP="00147D83">
            <w:r>
              <w:t>(16710, 29, '2015-05-05 13:19:36'),</w:t>
            </w:r>
          </w:p>
          <w:p w:rsidR="0099030E" w:rsidRDefault="0099030E" w:rsidP="00147D83">
            <w:r>
              <w:t>(16711, 29, '2015-05-05 13:19:39'),</w:t>
            </w:r>
          </w:p>
          <w:p w:rsidR="0099030E" w:rsidRDefault="0099030E" w:rsidP="00147D83">
            <w:r>
              <w:t>(16712, 29, '2015-05-05 13:19:42'),</w:t>
            </w:r>
          </w:p>
          <w:p w:rsidR="0099030E" w:rsidRDefault="0099030E" w:rsidP="00147D83">
            <w:r>
              <w:t>(16713, 29, '2015-05-05 13:19:45'),</w:t>
            </w:r>
          </w:p>
          <w:p w:rsidR="0099030E" w:rsidRDefault="0099030E" w:rsidP="00147D83">
            <w:r>
              <w:t>(16714, 29, '2015-05-05 13:19:48'),</w:t>
            </w:r>
          </w:p>
          <w:p w:rsidR="0099030E" w:rsidRDefault="0099030E" w:rsidP="00147D83">
            <w:r>
              <w:t>(16715, 29, '2015-05-05 13:19:51'),</w:t>
            </w:r>
          </w:p>
          <w:p w:rsidR="0099030E" w:rsidRDefault="0099030E" w:rsidP="00147D83">
            <w:r>
              <w:t>(16716, 29, '2015-05-05 13:19:54'),</w:t>
            </w:r>
          </w:p>
          <w:p w:rsidR="0099030E" w:rsidRDefault="0099030E" w:rsidP="00147D83">
            <w:r>
              <w:t>(16717, 29, '2015-05-05 13:19:57'),</w:t>
            </w:r>
          </w:p>
          <w:p w:rsidR="0099030E" w:rsidRDefault="0099030E" w:rsidP="00147D83">
            <w:r>
              <w:t>(16718, 29, '2015-05-05 13:20:01'),</w:t>
            </w:r>
          </w:p>
          <w:p w:rsidR="0099030E" w:rsidRDefault="0099030E" w:rsidP="00147D83">
            <w:r>
              <w:t>(16719, 29, '2015-05-05 13:20:04'),</w:t>
            </w:r>
          </w:p>
          <w:p w:rsidR="0099030E" w:rsidRDefault="0099030E" w:rsidP="00147D83">
            <w:r>
              <w:t>(16720, 29, '2015-05-05 13:20:07'),</w:t>
            </w:r>
          </w:p>
          <w:p w:rsidR="0099030E" w:rsidRDefault="0099030E" w:rsidP="00147D83">
            <w:r>
              <w:t>(16721, 29, '2015-05-05 13:20:10'),</w:t>
            </w:r>
          </w:p>
          <w:p w:rsidR="0099030E" w:rsidRDefault="0099030E" w:rsidP="00147D83">
            <w:r>
              <w:t>(16722, 29, '2015-05-05 13:20:13'),</w:t>
            </w:r>
          </w:p>
          <w:p w:rsidR="0099030E" w:rsidRDefault="0099030E" w:rsidP="00147D83">
            <w:r>
              <w:t>(16723, 29, '2015-05-05 13:20:16'),</w:t>
            </w:r>
          </w:p>
          <w:p w:rsidR="0099030E" w:rsidRDefault="0099030E" w:rsidP="00147D83">
            <w:r>
              <w:t>(16724, 29, '2015-05-05 13:20:19'),</w:t>
            </w:r>
          </w:p>
          <w:p w:rsidR="0099030E" w:rsidRDefault="0099030E" w:rsidP="00147D83">
            <w:r>
              <w:t>(16725, 29, '2015-05-05 13:20:22'),</w:t>
            </w:r>
          </w:p>
          <w:p w:rsidR="0099030E" w:rsidRDefault="0099030E" w:rsidP="00147D83">
            <w:r>
              <w:t>(16726, 29, '2015-05-05 13:20:25'),</w:t>
            </w:r>
          </w:p>
          <w:p w:rsidR="0099030E" w:rsidRDefault="0099030E" w:rsidP="00147D83">
            <w:r>
              <w:t>(16727, 29, '2015-05-05 13:20:28'),</w:t>
            </w:r>
          </w:p>
          <w:p w:rsidR="0099030E" w:rsidRDefault="0099030E" w:rsidP="00147D83">
            <w:r>
              <w:t>(16728, 29, '2015-05-05 13:20:31'),</w:t>
            </w:r>
          </w:p>
          <w:p w:rsidR="0099030E" w:rsidRDefault="0099030E" w:rsidP="00147D83">
            <w:r>
              <w:t>(16729, 29, '2015-05-05 13:20:34'),</w:t>
            </w:r>
          </w:p>
          <w:p w:rsidR="0099030E" w:rsidRDefault="0099030E" w:rsidP="00147D83">
            <w:r>
              <w:t>(16730, 29, '2015-05-05 13:20:37'),</w:t>
            </w:r>
          </w:p>
          <w:p w:rsidR="0099030E" w:rsidRDefault="0099030E" w:rsidP="00147D83">
            <w:r>
              <w:t>(16731, 29, '2015-05-05 13:20:40'),</w:t>
            </w:r>
          </w:p>
          <w:p w:rsidR="0099030E" w:rsidRDefault="0099030E" w:rsidP="00147D83">
            <w:r>
              <w:t>(16732, 29, '2015-05-05 13:20:43'),</w:t>
            </w:r>
          </w:p>
          <w:p w:rsidR="0099030E" w:rsidRDefault="0099030E" w:rsidP="00147D83">
            <w:r>
              <w:t>(16733, 29, '2015-05-05 13:20:46'),</w:t>
            </w:r>
          </w:p>
          <w:p w:rsidR="0099030E" w:rsidRDefault="0099030E" w:rsidP="00147D83">
            <w:r>
              <w:t>(16734, 29, '2015-05-05 13:20:49'),</w:t>
            </w:r>
          </w:p>
          <w:p w:rsidR="0099030E" w:rsidRDefault="0099030E" w:rsidP="00147D83">
            <w:r>
              <w:t>(16735, 29, '2015-05-05 13:20:52'),</w:t>
            </w:r>
          </w:p>
          <w:p w:rsidR="0099030E" w:rsidRDefault="0099030E" w:rsidP="00147D83">
            <w:r>
              <w:t>(16736, 29, '2015-05-05 13:20:55'),</w:t>
            </w:r>
          </w:p>
          <w:p w:rsidR="0099030E" w:rsidRDefault="0099030E" w:rsidP="00147D83">
            <w:r>
              <w:t>(16737, 29, '2015-05-05 13:20:58'),</w:t>
            </w:r>
          </w:p>
          <w:p w:rsidR="0099030E" w:rsidRDefault="0099030E" w:rsidP="00147D83">
            <w:r>
              <w:t>(16738, 29, '2015-05-05 13:21:01'),</w:t>
            </w:r>
          </w:p>
          <w:p w:rsidR="0099030E" w:rsidRDefault="0099030E" w:rsidP="00147D83">
            <w:r>
              <w:t>(16739, 29, '2015-05-05 13:21:04'),</w:t>
            </w:r>
          </w:p>
          <w:p w:rsidR="0099030E" w:rsidRDefault="0099030E" w:rsidP="00147D83">
            <w:r>
              <w:t>(16740, 29, '2015-05-05 13:21:07'),</w:t>
            </w:r>
          </w:p>
          <w:p w:rsidR="0099030E" w:rsidRDefault="0099030E" w:rsidP="00147D83">
            <w:r>
              <w:t>(16741, 29, '2015-05-05 13:21:10'),</w:t>
            </w:r>
          </w:p>
          <w:p w:rsidR="0099030E" w:rsidRDefault="0099030E" w:rsidP="00147D83">
            <w:r>
              <w:t>(16742, 29, '2015-05-05 13:21:13'),</w:t>
            </w:r>
          </w:p>
          <w:p w:rsidR="0099030E" w:rsidRDefault="0099030E" w:rsidP="00147D83">
            <w:r>
              <w:t>(16743, 29, '2015-05-05 13:21:16'),</w:t>
            </w:r>
          </w:p>
          <w:p w:rsidR="0099030E" w:rsidRDefault="0099030E" w:rsidP="00147D83">
            <w:r>
              <w:t>(16744, 29, '2015-05-05 13:21:19'),</w:t>
            </w:r>
          </w:p>
          <w:p w:rsidR="0099030E" w:rsidRDefault="0099030E" w:rsidP="00147D83">
            <w:r>
              <w:t>(16745, 29, '2015-05-05 13:21:22'),</w:t>
            </w:r>
          </w:p>
          <w:p w:rsidR="0099030E" w:rsidRDefault="0099030E" w:rsidP="00147D83">
            <w:r>
              <w:t>(16746, 29, '2015-05-05 13:21:26'),</w:t>
            </w:r>
          </w:p>
          <w:p w:rsidR="0099030E" w:rsidRDefault="0099030E" w:rsidP="00147D83">
            <w:r>
              <w:t>(16747, 29, '2015-05-05 13:21:29'),</w:t>
            </w:r>
          </w:p>
          <w:p w:rsidR="0099030E" w:rsidRDefault="0099030E" w:rsidP="00147D83">
            <w:r>
              <w:t>(16748, 29, '2015-05-05 13:21:32'),</w:t>
            </w:r>
          </w:p>
          <w:p w:rsidR="0099030E" w:rsidRDefault="0099030E" w:rsidP="00147D83">
            <w:r>
              <w:t>(16749, 29, '2015-05-05 13:21:35'),</w:t>
            </w:r>
          </w:p>
          <w:p w:rsidR="0099030E" w:rsidRDefault="0099030E" w:rsidP="00147D83">
            <w:r>
              <w:t>(16750, 29, '2015-05-05 13:21:38'),</w:t>
            </w:r>
          </w:p>
          <w:p w:rsidR="0099030E" w:rsidRDefault="0099030E" w:rsidP="00147D83">
            <w:r>
              <w:t>(16751, 29, '2015-05-05 13:21:41'),</w:t>
            </w:r>
          </w:p>
          <w:p w:rsidR="0099030E" w:rsidRDefault="0099030E" w:rsidP="00147D83">
            <w:r>
              <w:t>(16752, 29, '2015-05-05 13:21:44'),</w:t>
            </w:r>
          </w:p>
          <w:p w:rsidR="0099030E" w:rsidRDefault="0099030E" w:rsidP="00147D83">
            <w:r>
              <w:t>(16753, 29, '2015-05-05 13:21:47'),</w:t>
            </w:r>
          </w:p>
          <w:p w:rsidR="0099030E" w:rsidRDefault="0099030E" w:rsidP="00147D83">
            <w:r>
              <w:t>(16754, 29, '2015-05-05 13:21:50'),</w:t>
            </w:r>
          </w:p>
          <w:p w:rsidR="0099030E" w:rsidRDefault="0099030E" w:rsidP="00147D83">
            <w:r>
              <w:t>(16755, 29, '2015-05-05 13:21:53'),</w:t>
            </w:r>
          </w:p>
          <w:p w:rsidR="0099030E" w:rsidRDefault="0099030E" w:rsidP="00147D83">
            <w:r>
              <w:t>(16756, 29, '2015-05-05 13:21:56'),</w:t>
            </w:r>
          </w:p>
          <w:p w:rsidR="0099030E" w:rsidRDefault="0099030E" w:rsidP="00147D83">
            <w:r>
              <w:t>(16757, 29, '2015-05-05 13:21:59'),</w:t>
            </w:r>
          </w:p>
          <w:p w:rsidR="0099030E" w:rsidRDefault="0099030E" w:rsidP="00147D83">
            <w:r>
              <w:t>(16758, 29, '2015-05-05 13:22:02'),</w:t>
            </w:r>
          </w:p>
          <w:p w:rsidR="0099030E" w:rsidRDefault="0099030E" w:rsidP="00147D83">
            <w:r>
              <w:t>(16759, 29, '2015-05-05 13:22:05'),</w:t>
            </w:r>
          </w:p>
          <w:p w:rsidR="0099030E" w:rsidRDefault="0099030E" w:rsidP="00147D83">
            <w:r>
              <w:t>(16760, 29, '2015-05-05 13:22:08'),</w:t>
            </w:r>
          </w:p>
          <w:p w:rsidR="0099030E" w:rsidRDefault="0099030E" w:rsidP="00147D83">
            <w:r>
              <w:t>(16761, 29, '2015-05-05 13:22:11'),</w:t>
            </w:r>
          </w:p>
          <w:p w:rsidR="0099030E" w:rsidRDefault="0099030E" w:rsidP="00147D83">
            <w:r>
              <w:t>(16762, 29, '2015-05-05 13:22:14'),</w:t>
            </w:r>
          </w:p>
          <w:p w:rsidR="0099030E" w:rsidRDefault="0099030E" w:rsidP="00147D83">
            <w:r>
              <w:t>(16763, 30, '2015-05-05 13:22:17'),</w:t>
            </w:r>
          </w:p>
          <w:p w:rsidR="0099030E" w:rsidRDefault="0099030E" w:rsidP="00147D83">
            <w:r>
              <w:t>(16764, 29, '2015-05-05 13:22:20'),</w:t>
            </w:r>
          </w:p>
          <w:p w:rsidR="0099030E" w:rsidRDefault="0099030E" w:rsidP="00147D83">
            <w:r>
              <w:t>(16765, 30, '2015-05-05 13:22:23'),</w:t>
            </w:r>
          </w:p>
          <w:p w:rsidR="0099030E" w:rsidRDefault="0099030E" w:rsidP="00147D83">
            <w:r>
              <w:t>(16766, 30, '2015-05-05 13:22:26'),</w:t>
            </w:r>
          </w:p>
          <w:p w:rsidR="0099030E" w:rsidRDefault="0099030E" w:rsidP="00147D83">
            <w:r>
              <w:t>(16767, 30, '2015-05-05 13:22:29'),</w:t>
            </w:r>
          </w:p>
          <w:p w:rsidR="0099030E" w:rsidRDefault="0099030E" w:rsidP="00147D83">
            <w:r>
              <w:t>(16768, 30, '2015-05-05 13:22:32'),</w:t>
            </w:r>
          </w:p>
          <w:p w:rsidR="0099030E" w:rsidRDefault="0099030E" w:rsidP="00147D83">
            <w:r>
              <w:t>(16769, 30, '2015-05-05 13:22:35'),</w:t>
            </w:r>
          </w:p>
          <w:p w:rsidR="0099030E" w:rsidRDefault="0099030E" w:rsidP="00147D83">
            <w:r>
              <w:t>(16770, 30, '2015-05-05 13:22:38'),</w:t>
            </w:r>
          </w:p>
          <w:p w:rsidR="0099030E" w:rsidRDefault="0099030E" w:rsidP="00147D83">
            <w:r>
              <w:t>(16771, 30, '2015-05-05 13:22:41'),</w:t>
            </w:r>
          </w:p>
          <w:p w:rsidR="0099030E" w:rsidRDefault="0099030E" w:rsidP="00147D83">
            <w:r>
              <w:t>(16772, 30, '2015-05-05 13:22:44'),</w:t>
            </w:r>
          </w:p>
          <w:p w:rsidR="0099030E" w:rsidRDefault="0099030E" w:rsidP="00147D83">
            <w:r>
              <w:t>(16773, 30, '2015-05-05 13:22:47'),</w:t>
            </w:r>
          </w:p>
          <w:p w:rsidR="0099030E" w:rsidRDefault="0099030E" w:rsidP="00147D83">
            <w:r>
              <w:t>(16774, 30, '2015-05-05 13:22:50'),</w:t>
            </w:r>
          </w:p>
          <w:p w:rsidR="0099030E" w:rsidRDefault="0099030E" w:rsidP="00147D83">
            <w:r>
              <w:t>(16775, 29, '2015-05-05 13:22:53'),</w:t>
            </w:r>
          </w:p>
          <w:p w:rsidR="0099030E" w:rsidRDefault="0099030E" w:rsidP="00147D83">
            <w:r>
              <w:t>(16776, 29, '2015-05-05 13:22:57'),</w:t>
            </w:r>
          </w:p>
          <w:p w:rsidR="0099030E" w:rsidRDefault="0099030E" w:rsidP="00147D83">
            <w:r>
              <w:t>(16777, 29, '2015-05-05 13:23:00'),</w:t>
            </w:r>
          </w:p>
          <w:p w:rsidR="0099030E" w:rsidRDefault="0099030E" w:rsidP="00147D83">
            <w:r>
              <w:t>(16778, 29, '2015-05-05 13:23:03'),</w:t>
            </w:r>
          </w:p>
          <w:p w:rsidR="0099030E" w:rsidRDefault="0099030E" w:rsidP="00147D83">
            <w:r>
              <w:t>(16779, 29, '2015-05-05 13:23:06'),</w:t>
            </w:r>
          </w:p>
          <w:p w:rsidR="0099030E" w:rsidRDefault="0099030E" w:rsidP="00147D83">
            <w:r>
              <w:t>(16780, 29, '2015-05-05 13:23:09'),</w:t>
            </w:r>
          </w:p>
          <w:p w:rsidR="0099030E" w:rsidRDefault="0099030E" w:rsidP="00147D83">
            <w:r>
              <w:t>(16781, 29, '2015-05-05 13:23:12'),</w:t>
            </w:r>
          </w:p>
          <w:p w:rsidR="0099030E" w:rsidRDefault="0099030E" w:rsidP="00147D83">
            <w:r>
              <w:t>(16782, 29, '2015-05-05 13:23:15'),</w:t>
            </w:r>
          </w:p>
          <w:p w:rsidR="0099030E" w:rsidRDefault="0099030E" w:rsidP="00147D83">
            <w:r>
              <w:t>(16783, 29, '2015-05-05 13:23:18');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(16784, 29, '2015-05-05 13:23:21'),</w:t>
            </w:r>
          </w:p>
          <w:p w:rsidR="0099030E" w:rsidRDefault="0099030E" w:rsidP="00147D83">
            <w:r>
              <w:t>(16785, 29, '2015-05-05 13:23:24'),</w:t>
            </w:r>
          </w:p>
          <w:p w:rsidR="0099030E" w:rsidRDefault="0099030E" w:rsidP="00147D83">
            <w:r>
              <w:t>(16786, 29, '2015-05-05 13:23:27'),</w:t>
            </w:r>
          </w:p>
          <w:p w:rsidR="0099030E" w:rsidRDefault="0099030E" w:rsidP="00147D83">
            <w:r>
              <w:t>(16787, 29, '2015-05-05 13:23:30'),</w:t>
            </w:r>
          </w:p>
          <w:p w:rsidR="0099030E" w:rsidRDefault="0099030E" w:rsidP="00147D83">
            <w:r>
              <w:t>(16788, 29, '2015-05-05 13:23:33'),</w:t>
            </w:r>
          </w:p>
          <w:p w:rsidR="0099030E" w:rsidRDefault="0099030E" w:rsidP="00147D83">
            <w:r>
              <w:t>(16789, 29, '2015-05-05 13:23:36'),</w:t>
            </w:r>
          </w:p>
          <w:p w:rsidR="0099030E" w:rsidRDefault="0099030E" w:rsidP="00147D83">
            <w:r>
              <w:t>(16790, 29, '2015-05-05 13:23:39'),</w:t>
            </w:r>
          </w:p>
          <w:p w:rsidR="0099030E" w:rsidRDefault="0099030E" w:rsidP="00147D83">
            <w:r>
              <w:t>(16791, 29, '2015-05-05 13:23:42'),</w:t>
            </w:r>
          </w:p>
          <w:p w:rsidR="0099030E" w:rsidRDefault="0099030E" w:rsidP="00147D83">
            <w:r>
              <w:t>(16792, 29, '2015-05-05 13:23:45'),</w:t>
            </w:r>
          </w:p>
          <w:p w:rsidR="0099030E" w:rsidRDefault="0099030E" w:rsidP="00147D83">
            <w:r>
              <w:t>(16793, 29, '2015-05-05 13:23:48'),</w:t>
            </w:r>
          </w:p>
          <w:p w:rsidR="0099030E" w:rsidRDefault="0099030E" w:rsidP="00147D83">
            <w:r>
              <w:t>(16794, 29, '2015-05-05 13:23:51'),</w:t>
            </w:r>
          </w:p>
          <w:p w:rsidR="0099030E" w:rsidRDefault="0099030E" w:rsidP="00147D83">
            <w:r>
              <w:t>(16795, 29, '2015-05-05 13:23:54'),</w:t>
            </w:r>
          </w:p>
          <w:p w:rsidR="0099030E" w:rsidRDefault="0099030E" w:rsidP="00147D83">
            <w:r>
              <w:t>(16796, 29, '2015-05-05 13:23:57'),</w:t>
            </w:r>
          </w:p>
          <w:p w:rsidR="0099030E" w:rsidRDefault="0099030E" w:rsidP="00147D83">
            <w:r>
              <w:t>(16797, 29, '2015-05-05 13:24:00'),</w:t>
            </w:r>
          </w:p>
          <w:p w:rsidR="0099030E" w:rsidRDefault="0099030E" w:rsidP="00147D83">
            <w:r>
              <w:t>(16798, 29, '2015-05-05 13:24:03'),</w:t>
            </w:r>
          </w:p>
          <w:p w:rsidR="0099030E" w:rsidRDefault="0099030E" w:rsidP="00147D83">
            <w:r>
              <w:t>(16799, 29, '2015-05-05 13:24:07'),</w:t>
            </w:r>
          </w:p>
          <w:p w:rsidR="0099030E" w:rsidRDefault="0099030E" w:rsidP="00147D83">
            <w:r>
              <w:t>(16800, 29, '2015-05-05 13:24:10'),</w:t>
            </w:r>
          </w:p>
          <w:p w:rsidR="0099030E" w:rsidRDefault="0099030E" w:rsidP="00147D83">
            <w:r>
              <w:t>(16801, 29, '2015-05-05 13:24:13'),</w:t>
            </w:r>
          </w:p>
          <w:p w:rsidR="0099030E" w:rsidRDefault="0099030E" w:rsidP="00147D83">
            <w:r>
              <w:t>(16802, 29, '2015-05-05 13:24:16'),</w:t>
            </w:r>
          </w:p>
          <w:p w:rsidR="0099030E" w:rsidRDefault="0099030E" w:rsidP="00147D83">
            <w:r>
              <w:t>(16803, 29, '2015-05-05 13:24:19'),</w:t>
            </w:r>
          </w:p>
          <w:p w:rsidR="0099030E" w:rsidRDefault="0099030E" w:rsidP="00147D83">
            <w:r>
              <w:t>(16804, 29, '2015-05-05 13:24:22'),</w:t>
            </w:r>
          </w:p>
          <w:p w:rsidR="0099030E" w:rsidRDefault="0099030E" w:rsidP="00147D83">
            <w:r>
              <w:t>(16805, 29, '2015-05-05 13:24:25'),</w:t>
            </w:r>
          </w:p>
          <w:p w:rsidR="0099030E" w:rsidRDefault="0099030E" w:rsidP="00147D83">
            <w:r>
              <w:t>(16806, 29, '2015-05-05 13:24:28'),</w:t>
            </w:r>
          </w:p>
          <w:p w:rsidR="0099030E" w:rsidRDefault="0099030E" w:rsidP="00147D83">
            <w:r>
              <w:t>(16807, 29, '2015-05-05 13:24:31'),</w:t>
            </w:r>
          </w:p>
          <w:p w:rsidR="0099030E" w:rsidRDefault="0099030E" w:rsidP="00147D83">
            <w:r>
              <w:t>(16808, 29, '2015-05-05 13:24:34'),</w:t>
            </w:r>
          </w:p>
          <w:p w:rsidR="0099030E" w:rsidRDefault="0099030E" w:rsidP="00147D83">
            <w:r>
              <w:t>(16809, 29, '2015-05-05 13:24:37'),</w:t>
            </w:r>
          </w:p>
          <w:p w:rsidR="0099030E" w:rsidRDefault="0099030E" w:rsidP="00147D83">
            <w:r>
              <w:t>(16810, 29, '2015-05-05 13:24:40'),</w:t>
            </w:r>
          </w:p>
          <w:p w:rsidR="0099030E" w:rsidRDefault="0099030E" w:rsidP="00147D83">
            <w:r>
              <w:t>(16811, 29, '2015-05-05 13:24:43'),</w:t>
            </w:r>
          </w:p>
          <w:p w:rsidR="0099030E" w:rsidRDefault="0099030E" w:rsidP="00147D83">
            <w:r>
              <w:t>(16812, 29, '2015-05-05 13:24:46'),</w:t>
            </w:r>
          </w:p>
          <w:p w:rsidR="0099030E" w:rsidRDefault="0099030E" w:rsidP="00147D83">
            <w:r>
              <w:t>(16813, 29, '2015-05-05 13:24:49'),</w:t>
            </w:r>
          </w:p>
          <w:p w:rsidR="0099030E" w:rsidRDefault="0099030E" w:rsidP="00147D83">
            <w:r>
              <w:t>(16814, 29, '2015-05-05 13:24:52'),</w:t>
            </w:r>
          </w:p>
          <w:p w:rsidR="0099030E" w:rsidRDefault="0099030E" w:rsidP="00147D83">
            <w:r>
              <w:t>(16815, 28, '2015-05-05 13:24:55'),</w:t>
            </w:r>
          </w:p>
          <w:p w:rsidR="0099030E" w:rsidRDefault="0099030E" w:rsidP="00147D83">
            <w:r>
              <w:t>(16816, 28, '2015-05-05 13:24:58'),</w:t>
            </w:r>
          </w:p>
          <w:p w:rsidR="0099030E" w:rsidRDefault="0099030E" w:rsidP="00147D83">
            <w:r>
              <w:t>(16817, 28, '2015-05-05 13:25:01'),</w:t>
            </w:r>
          </w:p>
          <w:p w:rsidR="0099030E" w:rsidRDefault="0099030E" w:rsidP="00147D83">
            <w:r>
              <w:t>(16818, 28, '2015-05-05 13:25:04'),</w:t>
            </w:r>
          </w:p>
          <w:p w:rsidR="0099030E" w:rsidRDefault="0099030E" w:rsidP="00147D83">
            <w:r>
              <w:t>(16819, 28, '2015-05-05 13:25:07'),</w:t>
            </w:r>
          </w:p>
          <w:p w:rsidR="0099030E" w:rsidRDefault="0099030E" w:rsidP="00147D83">
            <w:r>
              <w:t>(16820, 28, '2015-05-05 13:25:10'),</w:t>
            </w:r>
          </w:p>
          <w:p w:rsidR="0099030E" w:rsidRDefault="0099030E" w:rsidP="00147D83">
            <w:r>
              <w:t>(16821, 28, '2015-05-05 13:25:13'),</w:t>
            </w:r>
          </w:p>
          <w:p w:rsidR="0099030E" w:rsidRDefault="0099030E" w:rsidP="00147D83">
            <w:r>
              <w:t>(16822, 28, '2015-05-05 13:25:16'),</w:t>
            </w:r>
          </w:p>
          <w:p w:rsidR="0099030E" w:rsidRDefault="0099030E" w:rsidP="00147D83">
            <w:r>
              <w:t>(16823, 28, '2015-05-05 13:25:19'),</w:t>
            </w:r>
          </w:p>
          <w:p w:rsidR="0099030E" w:rsidRDefault="0099030E" w:rsidP="00147D83">
            <w:r>
              <w:t>(16824, 28, '2015-05-05 13:25:22'),</w:t>
            </w:r>
          </w:p>
          <w:p w:rsidR="0099030E" w:rsidRDefault="0099030E" w:rsidP="00147D83">
            <w:r>
              <w:t>(16825, 27, '2015-05-05 13:25:25'),</w:t>
            </w:r>
          </w:p>
          <w:p w:rsidR="0099030E" w:rsidRDefault="0099030E" w:rsidP="00147D83">
            <w:r>
              <w:t>(16826, 27, '2015-05-05 13:25:28'),</w:t>
            </w:r>
          </w:p>
          <w:p w:rsidR="0099030E" w:rsidRDefault="0099030E" w:rsidP="00147D83">
            <w:r>
              <w:t>(16827, 27, '2015-05-05 13:25:31'),</w:t>
            </w:r>
          </w:p>
          <w:p w:rsidR="0099030E" w:rsidRDefault="0099030E" w:rsidP="00147D83">
            <w:r>
              <w:t>(16828, 27, '2015-05-05 13:25:34'),</w:t>
            </w:r>
          </w:p>
          <w:p w:rsidR="0099030E" w:rsidRDefault="0099030E" w:rsidP="00147D83">
            <w:r>
              <w:t>(16829, 27, '2015-05-05 13:25:38'),</w:t>
            </w:r>
          </w:p>
          <w:p w:rsidR="0099030E" w:rsidRDefault="0099030E" w:rsidP="00147D83">
            <w:r>
              <w:t>(16830, 27, '2015-05-05 13:25:41'),</w:t>
            </w:r>
          </w:p>
          <w:p w:rsidR="0099030E" w:rsidRDefault="0099030E" w:rsidP="00147D83">
            <w:r>
              <w:t>(16831, 27, '2015-05-05 13:25:44'),</w:t>
            </w:r>
          </w:p>
          <w:p w:rsidR="0099030E" w:rsidRDefault="0099030E" w:rsidP="00147D83">
            <w:r>
              <w:t>(16832, 27, '2015-05-05 13:25:47'),</w:t>
            </w:r>
          </w:p>
          <w:p w:rsidR="0099030E" w:rsidRDefault="0099030E" w:rsidP="00147D83">
            <w:r>
              <w:t>(16833, 27, '2015-05-05 13:25:50'),</w:t>
            </w:r>
          </w:p>
          <w:p w:rsidR="0099030E" w:rsidRDefault="0099030E" w:rsidP="00147D83">
            <w:r>
              <w:t>(16834, 27, '2015-05-05 13:25:53'),</w:t>
            </w:r>
          </w:p>
          <w:p w:rsidR="0099030E" w:rsidRDefault="0099030E" w:rsidP="00147D83">
            <w:r>
              <w:t>(16835, 26, '2015-05-05 13:25:56'),</w:t>
            </w:r>
          </w:p>
          <w:p w:rsidR="0099030E" w:rsidRDefault="0099030E" w:rsidP="00147D83">
            <w:r>
              <w:t>(16836, 26, '2015-05-05 13:25:59'),</w:t>
            </w:r>
          </w:p>
          <w:p w:rsidR="0099030E" w:rsidRDefault="0099030E" w:rsidP="00147D83">
            <w:r>
              <w:t>(16837, 26, '2015-05-05 13:26:02'),</w:t>
            </w:r>
          </w:p>
          <w:p w:rsidR="0099030E" w:rsidRDefault="0099030E" w:rsidP="00147D83">
            <w:r>
              <w:t>(16838, 26, '2015-05-05 13:26:05'),</w:t>
            </w:r>
          </w:p>
          <w:p w:rsidR="0099030E" w:rsidRDefault="0099030E" w:rsidP="00147D83">
            <w:r>
              <w:t>(16839, 26, '2015-05-05 13:26:08'),</w:t>
            </w:r>
          </w:p>
          <w:p w:rsidR="0099030E" w:rsidRDefault="0099030E" w:rsidP="00147D83">
            <w:r>
              <w:t>(16840, 26, '2015-05-05 13:26:11'),</w:t>
            </w:r>
          </w:p>
          <w:p w:rsidR="0099030E" w:rsidRDefault="0099030E" w:rsidP="00147D83">
            <w:r>
              <w:t>(16841, 26, '2015-05-05 13:26:14'),</w:t>
            </w:r>
          </w:p>
          <w:p w:rsidR="0099030E" w:rsidRDefault="0099030E" w:rsidP="00147D83">
            <w:r>
              <w:t>(16842, 26, '2015-05-05 13:26:17'),</w:t>
            </w:r>
          </w:p>
          <w:p w:rsidR="0099030E" w:rsidRDefault="0099030E" w:rsidP="00147D83">
            <w:r>
              <w:t>(16843, 25, '2015-05-05 13:26:20'),</w:t>
            </w:r>
          </w:p>
          <w:p w:rsidR="0099030E" w:rsidRDefault="0099030E" w:rsidP="00147D83">
            <w:r>
              <w:t>(16844, 25, '2015-05-05 13:26:23'),</w:t>
            </w:r>
          </w:p>
          <w:p w:rsidR="0099030E" w:rsidRDefault="0099030E" w:rsidP="00147D83">
            <w:r>
              <w:t>(16845, 25, '2015-05-05 13:26:26'),</w:t>
            </w:r>
          </w:p>
          <w:p w:rsidR="0099030E" w:rsidRDefault="0099030E" w:rsidP="00147D83">
            <w:r>
              <w:t>(16846, 25, '2015-05-05 13:26:29'),</w:t>
            </w:r>
          </w:p>
          <w:p w:rsidR="0099030E" w:rsidRDefault="0099030E" w:rsidP="00147D83">
            <w:r>
              <w:t>(16847, 25, '2015-05-05 13:26:32'),</w:t>
            </w:r>
          </w:p>
          <w:p w:rsidR="0099030E" w:rsidRDefault="0099030E" w:rsidP="00147D83">
            <w:r>
              <w:t>(16848, 25, '2015-05-05 13:26:35'),</w:t>
            </w:r>
          </w:p>
          <w:p w:rsidR="0099030E" w:rsidRDefault="0099030E" w:rsidP="00147D83">
            <w:r>
              <w:t>(16849, 25, '2015-05-05 13:26:38'),</w:t>
            </w:r>
          </w:p>
          <w:p w:rsidR="0099030E" w:rsidRDefault="0099030E" w:rsidP="00147D83">
            <w:r>
              <w:t>(16850, 24, '2015-05-05 13:26:41'),</w:t>
            </w:r>
          </w:p>
          <w:p w:rsidR="0099030E" w:rsidRDefault="0099030E" w:rsidP="00147D83">
            <w:r>
              <w:t>(16851, 24, '2015-05-05 13:26:44'),</w:t>
            </w:r>
          </w:p>
          <w:p w:rsidR="0099030E" w:rsidRDefault="0099030E" w:rsidP="00147D83">
            <w:r>
              <w:t>(16852, 24, '2015-05-05 13:26:47'),</w:t>
            </w:r>
          </w:p>
          <w:p w:rsidR="0099030E" w:rsidRDefault="0099030E" w:rsidP="00147D83">
            <w:r>
              <w:t>(16853, 24, '2015-05-05 13:26:50'),</w:t>
            </w:r>
          </w:p>
          <w:p w:rsidR="0099030E" w:rsidRDefault="0099030E" w:rsidP="00147D83">
            <w:r>
              <w:t>(16854, 24, '2015-05-05 13:26:53'),</w:t>
            </w:r>
          </w:p>
          <w:p w:rsidR="0099030E" w:rsidRDefault="0099030E" w:rsidP="00147D83">
            <w:r>
              <w:t>(16855, 24, '2015-05-05 13:26:56'),</w:t>
            </w:r>
          </w:p>
          <w:p w:rsidR="0099030E" w:rsidRDefault="0099030E" w:rsidP="00147D83">
            <w:r>
              <w:t>(16856, 24, '2015-05-05 13:26:59'),</w:t>
            </w:r>
          </w:p>
          <w:p w:rsidR="0099030E" w:rsidRDefault="0099030E" w:rsidP="00147D83">
            <w:r>
              <w:t>(16857, 24, '2015-05-05 13:27:02'),</w:t>
            </w:r>
          </w:p>
          <w:p w:rsidR="0099030E" w:rsidRDefault="0099030E" w:rsidP="00147D83">
            <w:r>
              <w:t>(16858, 24, '2015-05-05 13:27:06'),</w:t>
            </w:r>
          </w:p>
          <w:p w:rsidR="0099030E" w:rsidRDefault="0099030E" w:rsidP="00147D83">
            <w:r>
              <w:t>(16859, 24, '2015-05-05 13:27:09'),</w:t>
            </w:r>
          </w:p>
          <w:p w:rsidR="0099030E" w:rsidRDefault="0099030E" w:rsidP="00147D83">
            <w:r>
              <w:t>(16860, 24, '2015-05-05 13:27:12'),</w:t>
            </w:r>
          </w:p>
          <w:p w:rsidR="0099030E" w:rsidRDefault="0099030E" w:rsidP="00147D83">
            <w:r>
              <w:t>(16861, 24, '2015-05-05 13:27:15'),</w:t>
            </w:r>
          </w:p>
          <w:p w:rsidR="0099030E" w:rsidRDefault="0099030E" w:rsidP="00147D83">
            <w:r>
              <w:t>(16862, 24, '2015-05-05 13:27:18'),</w:t>
            </w:r>
          </w:p>
          <w:p w:rsidR="0099030E" w:rsidRDefault="0099030E" w:rsidP="00147D83">
            <w:r>
              <w:t>(16863, 24, '2015-05-05 13:27:21'),</w:t>
            </w:r>
          </w:p>
          <w:p w:rsidR="0099030E" w:rsidRDefault="0099030E" w:rsidP="00147D83">
            <w:r>
              <w:t>(16864, 23, '2015-05-05 13:27:24'),</w:t>
            </w:r>
          </w:p>
          <w:p w:rsidR="0099030E" w:rsidRDefault="0099030E" w:rsidP="00147D83">
            <w:r>
              <w:t>(16865, 23, '2015-05-05 13:27:27'),</w:t>
            </w:r>
          </w:p>
          <w:p w:rsidR="0099030E" w:rsidRDefault="0099030E" w:rsidP="00147D83">
            <w:r>
              <w:t>(16866, 23, '2015-05-05 13:27:30'),</w:t>
            </w:r>
          </w:p>
          <w:p w:rsidR="0099030E" w:rsidRDefault="0099030E" w:rsidP="00147D83">
            <w:r>
              <w:t>(16867, 23, '2015-05-05 13:27:33'),</w:t>
            </w:r>
          </w:p>
          <w:p w:rsidR="0099030E" w:rsidRDefault="0099030E" w:rsidP="00147D83">
            <w:r>
              <w:t>(16868, 23, '2015-05-05 13:27:36'),</w:t>
            </w:r>
          </w:p>
          <w:p w:rsidR="0099030E" w:rsidRDefault="0099030E" w:rsidP="00147D83">
            <w:r>
              <w:t>(16869, 23, '2015-05-05 13:27:39'),</w:t>
            </w:r>
          </w:p>
          <w:p w:rsidR="0099030E" w:rsidRDefault="0099030E" w:rsidP="00147D83">
            <w:r>
              <w:t>(16870, 23, '2015-05-05 13:27:42'),</w:t>
            </w:r>
          </w:p>
          <w:p w:rsidR="0099030E" w:rsidRDefault="0099030E" w:rsidP="00147D83">
            <w:r>
              <w:t>(16871, 23, '2015-05-05 13:27:45'),</w:t>
            </w:r>
          </w:p>
          <w:p w:rsidR="0099030E" w:rsidRDefault="0099030E" w:rsidP="00147D83">
            <w:r>
              <w:t>(16872, 22, '2015-05-05 13:27:48'),</w:t>
            </w:r>
          </w:p>
          <w:p w:rsidR="0099030E" w:rsidRDefault="0099030E" w:rsidP="00147D83">
            <w:r>
              <w:t>(16873, 22, '2015-05-05 13:27:51'),</w:t>
            </w:r>
          </w:p>
          <w:p w:rsidR="0099030E" w:rsidRDefault="0099030E" w:rsidP="00147D83">
            <w:r>
              <w:t>(16874, 22, '2015-05-05 13:27:54'),</w:t>
            </w:r>
          </w:p>
          <w:p w:rsidR="0099030E" w:rsidRDefault="0099030E" w:rsidP="00147D83">
            <w:r>
              <w:t>(16875, 22, '2015-05-05 13:27:57'),</w:t>
            </w:r>
          </w:p>
          <w:p w:rsidR="0099030E" w:rsidRDefault="0099030E" w:rsidP="00147D83">
            <w:r>
              <w:t>(16876, 22, '2015-05-05 13:28:00'),</w:t>
            </w:r>
          </w:p>
          <w:p w:rsidR="0099030E" w:rsidRDefault="0099030E" w:rsidP="00147D83">
            <w:r>
              <w:t>(16877, 22, '2015-05-05 13:28:03'),</w:t>
            </w:r>
          </w:p>
          <w:p w:rsidR="0099030E" w:rsidRDefault="0099030E" w:rsidP="00147D83">
            <w:r>
              <w:t>(16878, 22, '2015-05-05 13:28:06'),</w:t>
            </w:r>
          </w:p>
          <w:p w:rsidR="0099030E" w:rsidRDefault="0099030E" w:rsidP="00147D83">
            <w:r>
              <w:t>(16879, 22, '2015-05-05 13:28:09'),</w:t>
            </w:r>
          </w:p>
          <w:p w:rsidR="0099030E" w:rsidRDefault="0099030E" w:rsidP="00147D83">
            <w:r>
              <w:t>(16880, 22, '2015-05-05 13:28:12'),</w:t>
            </w:r>
          </w:p>
          <w:p w:rsidR="0099030E" w:rsidRDefault="0099030E" w:rsidP="00147D83">
            <w:r>
              <w:t>(16881, 22, '2015-05-05 13:28:15'),</w:t>
            </w:r>
          </w:p>
          <w:p w:rsidR="0099030E" w:rsidRDefault="0099030E" w:rsidP="00147D83">
            <w:r>
              <w:t>(16882, 21, '2015-05-05 13:28:18'),</w:t>
            </w:r>
          </w:p>
          <w:p w:rsidR="0099030E" w:rsidRDefault="0099030E" w:rsidP="00147D83">
            <w:r>
              <w:t>(16883, 21, '2015-05-05 13:28:21'),</w:t>
            </w:r>
          </w:p>
          <w:p w:rsidR="0099030E" w:rsidRDefault="0099030E" w:rsidP="00147D83">
            <w:r>
              <w:t>(16884, 21, '2015-05-05 13:28:24'),</w:t>
            </w:r>
          </w:p>
          <w:p w:rsidR="0099030E" w:rsidRDefault="0099030E" w:rsidP="00147D83">
            <w:r>
              <w:t>(16885, 21, '2015-05-05 13:28:27'),</w:t>
            </w:r>
          </w:p>
          <w:p w:rsidR="0099030E" w:rsidRDefault="0099030E" w:rsidP="00147D83">
            <w:r>
              <w:t>(16886, 21, '2015-05-05 13:28:30'),</w:t>
            </w:r>
          </w:p>
          <w:p w:rsidR="0099030E" w:rsidRDefault="0099030E" w:rsidP="00147D83">
            <w:r>
              <w:t>(16887, 21, '2015-05-05 13:28:34'),</w:t>
            </w:r>
          </w:p>
          <w:p w:rsidR="0099030E" w:rsidRDefault="0099030E" w:rsidP="00147D83">
            <w:r>
              <w:t>(16888, 21, '2015-05-05 13:28:37'),</w:t>
            </w:r>
          </w:p>
          <w:p w:rsidR="0099030E" w:rsidRDefault="0099030E" w:rsidP="00147D83">
            <w:r>
              <w:t>(16889, 21, '2015-05-05 13:28:40'),</w:t>
            </w:r>
          </w:p>
          <w:p w:rsidR="0099030E" w:rsidRDefault="0099030E" w:rsidP="00147D83">
            <w:r>
              <w:t>(16890, 21, '2015-05-05 13:28:43'),</w:t>
            </w:r>
          </w:p>
          <w:p w:rsidR="0099030E" w:rsidRDefault="0099030E" w:rsidP="00147D83">
            <w:r>
              <w:t>(16891, 21, '2015-05-05 13:28:46'),</w:t>
            </w:r>
          </w:p>
          <w:p w:rsidR="0099030E" w:rsidRDefault="0099030E" w:rsidP="00147D83">
            <w:r>
              <w:t>(16892, 20, '2015-05-05 13:28:49'),</w:t>
            </w:r>
          </w:p>
          <w:p w:rsidR="0099030E" w:rsidRDefault="0099030E" w:rsidP="00147D83">
            <w:r>
              <w:t>(16893, 20, '2015-05-05 13:28:52'),</w:t>
            </w:r>
          </w:p>
          <w:p w:rsidR="0099030E" w:rsidRDefault="0099030E" w:rsidP="00147D83">
            <w:r>
              <w:t>(16894, 20, '2015-05-05 13:28:55'),</w:t>
            </w:r>
          </w:p>
          <w:p w:rsidR="0099030E" w:rsidRDefault="0099030E" w:rsidP="00147D83">
            <w:r>
              <w:t>(16895, 20, '2015-05-05 13:28:58'),</w:t>
            </w:r>
          </w:p>
          <w:p w:rsidR="0099030E" w:rsidRDefault="0099030E" w:rsidP="00147D83">
            <w:r>
              <w:t>(16896, 20, '2015-05-05 13:29:01'),</w:t>
            </w:r>
          </w:p>
          <w:p w:rsidR="0099030E" w:rsidRDefault="0099030E" w:rsidP="00147D83">
            <w:r>
              <w:t>(16897, 20, '2015-05-05 13:29:04'),</w:t>
            </w:r>
          </w:p>
          <w:p w:rsidR="0099030E" w:rsidRDefault="0099030E" w:rsidP="00147D83">
            <w:r>
              <w:t>(16898, 20, '2015-05-05 13:29:07'),</w:t>
            </w:r>
          </w:p>
          <w:p w:rsidR="0099030E" w:rsidRDefault="0099030E" w:rsidP="00147D83">
            <w:r>
              <w:t>(16899, 20, '2015-05-05 13:29:10'),</w:t>
            </w:r>
          </w:p>
          <w:p w:rsidR="0099030E" w:rsidRDefault="0099030E" w:rsidP="00147D83">
            <w:r>
              <w:t>(16900, 20, '2015-05-05 13:29:13'),</w:t>
            </w:r>
          </w:p>
          <w:p w:rsidR="0099030E" w:rsidRDefault="0099030E" w:rsidP="00147D83">
            <w:r>
              <w:t>(16901, 20, '2015-05-05 13:29:16'),</w:t>
            </w:r>
          </w:p>
          <w:p w:rsidR="0099030E" w:rsidRDefault="0099030E" w:rsidP="00147D83">
            <w:r>
              <w:t>(16902, 20, '2015-05-05 13:29:19'),</w:t>
            </w:r>
          </w:p>
          <w:p w:rsidR="0099030E" w:rsidRDefault="0099030E" w:rsidP="00147D83">
            <w:r>
              <w:t>(16903, 20, '2015-05-05 13:29:22'),</w:t>
            </w:r>
          </w:p>
          <w:p w:rsidR="0099030E" w:rsidRDefault="0099030E" w:rsidP="00147D83">
            <w:r>
              <w:t>(16904, 20, '2015-05-05 13:29:25'),</w:t>
            </w:r>
          </w:p>
          <w:p w:rsidR="0099030E" w:rsidRDefault="0099030E" w:rsidP="00147D83">
            <w:r>
              <w:t>(16905, 20, '2015-05-05 13:29:28'),</w:t>
            </w:r>
          </w:p>
          <w:p w:rsidR="0099030E" w:rsidRDefault="0099030E" w:rsidP="00147D83">
            <w:r>
              <w:t>(16906, 20, '2015-05-05 13:29:31'),</w:t>
            </w:r>
          </w:p>
          <w:p w:rsidR="0099030E" w:rsidRDefault="0099030E" w:rsidP="00147D83">
            <w:r>
              <w:t>(16907, 20, '2015-05-05 13:29:34'),</w:t>
            </w:r>
          </w:p>
          <w:p w:rsidR="0099030E" w:rsidRDefault="0099030E" w:rsidP="00147D83">
            <w:r>
              <w:t>(16908, 20, '2015-05-05 13:29:37'),</w:t>
            </w:r>
          </w:p>
          <w:p w:rsidR="0099030E" w:rsidRDefault="0099030E" w:rsidP="00147D83">
            <w:r>
              <w:t>(16909, 20, '2015-05-05 13:29:40'),</w:t>
            </w:r>
          </w:p>
          <w:p w:rsidR="0099030E" w:rsidRDefault="0099030E" w:rsidP="00147D83">
            <w:r>
              <w:t>(16910, 20, '2015-05-05 13:29:43'),</w:t>
            </w:r>
          </w:p>
          <w:p w:rsidR="0099030E" w:rsidRDefault="0099030E" w:rsidP="00147D83">
            <w:r>
              <w:t>(16911, 20, '2015-05-05 13:29:46'),</w:t>
            </w:r>
          </w:p>
          <w:p w:rsidR="0099030E" w:rsidRDefault="0099030E" w:rsidP="00147D83">
            <w:r>
              <w:t>(16912, 20, '2015-05-05 13:29:49'),</w:t>
            </w:r>
          </w:p>
          <w:p w:rsidR="0099030E" w:rsidRDefault="0099030E" w:rsidP="00147D83">
            <w:r>
              <w:t>(16913, 20, '2015-05-05 13:29:52'),</w:t>
            </w:r>
          </w:p>
          <w:p w:rsidR="0099030E" w:rsidRDefault="0099030E" w:rsidP="00147D83">
            <w:r>
              <w:t>(16914, 20, '2015-05-05 13:29:55'),</w:t>
            </w:r>
          </w:p>
          <w:p w:rsidR="0099030E" w:rsidRDefault="0099030E" w:rsidP="00147D83">
            <w:r>
              <w:t>(16915, 20, '2015-05-05 13:29:58'),</w:t>
            </w:r>
          </w:p>
          <w:p w:rsidR="0099030E" w:rsidRDefault="0099030E" w:rsidP="00147D83">
            <w:r>
              <w:t>(16916, 20, '2015-05-05 13:30:01'),</w:t>
            </w:r>
          </w:p>
          <w:p w:rsidR="0099030E" w:rsidRDefault="0099030E" w:rsidP="00147D83">
            <w:r>
              <w:t>(16917, 20, '2015-05-05 13:30:05'),</w:t>
            </w:r>
          </w:p>
          <w:p w:rsidR="0099030E" w:rsidRDefault="0099030E" w:rsidP="00147D83">
            <w:r>
              <w:t>(16918, 20, '2015-05-05 13:30:08'),</w:t>
            </w:r>
          </w:p>
          <w:p w:rsidR="0099030E" w:rsidRDefault="0099030E" w:rsidP="00147D83">
            <w:r>
              <w:t>(16919, 20, '2015-05-05 13:30:11'),</w:t>
            </w:r>
          </w:p>
          <w:p w:rsidR="0099030E" w:rsidRDefault="0099030E" w:rsidP="00147D83">
            <w:r>
              <w:t>(16920, 20, '2015-05-05 13:30:14'),</w:t>
            </w:r>
          </w:p>
          <w:p w:rsidR="0099030E" w:rsidRDefault="0099030E" w:rsidP="00147D83">
            <w:r>
              <w:t>(16921, 20, '2015-05-05 13:30:17'),</w:t>
            </w:r>
          </w:p>
          <w:p w:rsidR="0099030E" w:rsidRDefault="0099030E" w:rsidP="00147D83">
            <w:r>
              <w:t>(16922, 20, '2015-05-05 13:30:20'),</w:t>
            </w:r>
          </w:p>
          <w:p w:rsidR="0099030E" w:rsidRDefault="0099030E" w:rsidP="00147D83">
            <w:r>
              <w:t>(16923, 20, '2015-05-05 13:30:23'),</w:t>
            </w:r>
          </w:p>
          <w:p w:rsidR="0099030E" w:rsidRDefault="0099030E" w:rsidP="00147D83">
            <w:r>
              <w:t>(16924, 20, '2015-05-05 13:30:26'),</w:t>
            </w:r>
          </w:p>
          <w:p w:rsidR="0099030E" w:rsidRDefault="0099030E" w:rsidP="00147D83">
            <w:r>
              <w:t>(16925, 20, '2015-05-05 13:30:29'),</w:t>
            </w:r>
          </w:p>
          <w:p w:rsidR="0099030E" w:rsidRDefault="0099030E" w:rsidP="00147D83">
            <w:r>
              <w:t>(16926, 20, '2015-05-05 13:30:32'),</w:t>
            </w:r>
          </w:p>
          <w:p w:rsidR="0099030E" w:rsidRDefault="0099030E" w:rsidP="00147D83">
            <w:r>
              <w:t>(16927, 20, '2015-05-05 13:30:35'),</w:t>
            </w:r>
          </w:p>
          <w:p w:rsidR="0099030E" w:rsidRDefault="0099030E" w:rsidP="00147D83">
            <w:r>
              <w:t>(16928, 20, '2015-05-05 13:30:38'),</w:t>
            </w:r>
          </w:p>
          <w:p w:rsidR="0099030E" w:rsidRDefault="0099030E" w:rsidP="00147D83">
            <w:r>
              <w:t>(16929, 20, '2015-05-05 13:30:41'),</w:t>
            </w:r>
          </w:p>
          <w:p w:rsidR="0099030E" w:rsidRDefault="0099030E" w:rsidP="00147D83">
            <w:r>
              <w:t>(16930, 20, '2015-05-05 13:30:44'),</w:t>
            </w:r>
          </w:p>
          <w:p w:rsidR="0099030E" w:rsidRDefault="0099030E" w:rsidP="00147D83">
            <w:r>
              <w:t>(16931, 20, '2015-05-05 13:30:47'),</w:t>
            </w:r>
          </w:p>
          <w:p w:rsidR="0099030E" w:rsidRDefault="0099030E" w:rsidP="00147D83">
            <w:r>
              <w:t>(16932, 20, '2015-05-05 13:30:50'),</w:t>
            </w:r>
          </w:p>
          <w:p w:rsidR="0099030E" w:rsidRDefault="0099030E" w:rsidP="00147D83">
            <w:r>
              <w:t>(16933, 20, '2015-05-05 13:30:53'),</w:t>
            </w:r>
          </w:p>
          <w:p w:rsidR="0099030E" w:rsidRDefault="0099030E" w:rsidP="00147D83">
            <w:r>
              <w:t>(16934, 20, '2015-05-05 13:30:56'),</w:t>
            </w:r>
          </w:p>
          <w:p w:rsidR="0099030E" w:rsidRDefault="0099030E" w:rsidP="00147D83">
            <w:r>
              <w:t>(16935, 20, '2015-05-05 13:30:59'),</w:t>
            </w:r>
          </w:p>
          <w:p w:rsidR="0099030E" w:rsidRDefault="0099030E" w:rsidP="00147D83">
            <w:r>
              <w:t>(16936, 20, '2015-05-05 13:31:02'),</w:t>
            </w:r>
          </w:p>
          <w:p w:rsidR="0099030E" w:rsidRDefault="0099030E" w:rsidP="00147D83">
            <w:r>
              <w:t>(16937, 20, '2015-05-05 13:31:05'),</w:t>
            </w:r>
          </w:p>
          <w:p w:rsidR="0099030E" w:rsidRDefault="0099030E" w:rsidP="00147D83">
            <w:r>
              <w:t>(16938, 20, '2015-05-05 13:31:08'),</w:t>
            </w:r>
          </w:p>
          <w:p w:rsidR="0099030E" w:rsidRDefault="0099030E" w:rsidP="00147D83">
            <w:r>
              <w:t>(16939, 20, '2015-05-05 13:31:11'),</w:t>
            </w:r>
          </w:p>
          <w:p w:rsidR="0099030E" w:rsidRDefault="0099030E" w:rsidP="00147D83">
            <w:r>
              <w:t>(16940, 20, '2015-05-05 13:31:14'),</w:t>
            </w:r>
          </w:p>
          <w:p w:rsidR="0099030E" w:rsidRDefault="0099030E" w:rsidP="00147D83">
            <w:r>
              <w:t>(16941, 20, '2015-05-05 13:31:17'),</w:t>
            </w:r>
          </w:p>
          <w:p w:rsidR="0099030E" w:rsidRDefault="0099030E" w:rsidP="00147D83">
            <w:r>
              <w:t>(16942, 20, '2015-05-05 13:31:20'),</w:t>
            </w:r>
          </w:p>
          <w:p w:rsidR="0099030E" w:rsidRDefault="0099030E" w:rsidP="00147D83">
            <w:r>
              <w:t>(16943, 20, '2015-05-05 13:31:23'),</w:t>
            </w:r>
          </w:p>
          <w:p w:rsidR="0099030E" w:rsidRDefault="0099030E" w:rsidP="00147D83">
            <w:r>
              <w:t>(16944, 20, '2015-05-05 13:31:26'),</w:t>
            </w:r>
          </w:p>
          <w:p w:rsidR="0099030E" w:rsidRDefault="0099030E" w:rsidP="00147D83">
            <w:r>
              <w:t>(16945, 20, '2015-05-05 13:31:29'),</w:t>
            </w:r>
          </w:p>
          <w:p w:rsidR="0099030E" w:rsidRDefault="0099030E" w:rsidP="00147D83">
            <w:r>
              <w:t>(16946, 20, '2015-05-05 13:31:33'),</w:t>
            </w:r>
          </w:p>
          <w:p w:rsidR="0099030E" w:rsidRDefault="0099030E" w:rsidP="00147D83">
            <w:r>
              <w:t>(16947, 20, '2015-05-05 13:31:36'),</w:t>
            </w:r>
          </w:p>
          <w:p w:rsidR="0099030E" w:rsidRDefault="0099030E" w:rsidP="00147D83">
            <w:r>
              <w:t>(16948, 20, '2015-05-05 13:31:39'),</w:t>
            </w:r>
          </w:p>
          <w:p w:rsidR="0099030E" w:rsidRDefault="0099030E" w:rsidP="00147D83">
            <w:r>
              <w:t>(16949, 20, '2015-05-05 13:31:42'),</w:t>
            </w:r>
          </w:p>
          <w:p w:rsidR="0099030E" w:rsidRDefault="0099030E" w:rsidP="00147D83">
            <w:r>
              <w:t>(16950, 20, '2015-05-05 13:31:45'),</w:t>
            </w:r>
          </w:p>
          <w:p w:rsidR="0099030E" w:rsidRDefault="0099030E" w:rsidP="00147D83">
            <w:r>
              <w:t>(16951, 20, '2015-05-05 13:31:48'),</w:t>
            </w:r>
          </w:p>
          <w:p w:rsidR="0099030E" w:rsidRDefault="0099030E" w:rsidP="00147D83">
            <w:r>
              <w:t>(16952, 20, '2015-05-05 13:31:51'),</w:t>
            </w:r>
          </w:p>
          <w:p w:rsidR="0099030E" w:rsidRDefault="0099030E" w:rsidP="00147D83">
            <w:r>
              <w:t>(16953, 20, '2015-05-05 13:31:54'),</w:t>
            </w:r>
          </w:p>
          <w:p w:rsidR="0099030E" w:rsidRDefault="0099030E" w:rsidP="00147D83">
            <w:r>
              <w:t>(16954, 20, '2015-05-05 13:31:57'),</w:t>
            </w:r>
          </w:p>
          <w:p w:rsidR="0099030E" w:rsidRDefault="0099030E" w:rsidP="00147D83">
            <w:r>
              <w:t>(16955, 20, '2015-05-05 13:32:00'),</w:t>
            </w:r>
          </w:p>
          <w:p w:rsidR="0099030E" w:rsidRDefault="0099030E" w:rsidP="00147D83">
            <w:r>
              <w:t>(16956, 20, '2015-05-05 13:32:03'),</w:t>
            </w:r>
          </w:p>
          <w:p w:rsidR="0099030E" w:rsidRDefault="0099030E" w:rsidP="00147D83">
            <w:r>
              <w:t>(16957, 20, '2015-05-05 13:32:06'),</w:t>
            </w:r>
          </w:p>
          <w:p w:rsidR="0099030E" w:rsidRDefault="0099030E" w:rsidP="00147D83">
            <w:r>
              <w:t>(16958, 20, '2015-05-05 13:32:09'),</w:t>
            </w:r>
          </w:p>
          <w:p w:rsidR="0099030E" w:rsidRDefault="0099030E" w:rsidP="00147D83">
            <w:r>
              <w:t>(16959, 20, '2015-05-05 13:32:12'),</w:t>
            </w:r>
          </w:p>
          <w:p w:rsidR="0099030E" w:rsidRDefault="0099030E" w:rsidP="00147D83">
            <w:r>
              <w:t>(16960, 20, '2015-05-05 13:32:15'),</w:t>
            </w:r>
          </w:p>
          <w:p w:rsidR="0099030E" w:rsidRDefault="0099030E" w:rsidP="00147D83">
            <w:r>
              <w:t>(16961, 20, '2015-05-05 13:32:18'),</w:t>
            </w:r>
          </w:p>
          <w:p w:rsidR="0099030E" w:rsidRDefault="0099030E" w:rsidP="00147D83">
            <w:r>
              <w:t>(16962, 21, '2015-05-05 13:32:21'),</w:t>
            </w:r>
          </w:p>
          <w:p w:rsidR="0099030E" w:rsidRDefault="0099030E" w:rsidP="00147D83">
            <w:r>
              <w:t>(16963, 21, '2015-05-05 13:32:24'),</w:t>
            </w:r>
          </w:p>
          <w:p w:rsidR="0099030E" w:rsidRDefault="0099030E" w:rsidP="00147D83">
            <w:r>
              <w:t>(16964, 21, '2015-05-05 13:32:27'),</w:t>
            </w:r>
          </w:p>
          <w:p w:rsidR="0099030E" w:rsidRDefault="0099030E" w:rsidP="00147D83">
            <w:r>
              <w:t>(16965, 21, '2015-05-05 13:32:30'),</w:t>
            </w:r>
          </w:p>
          <w:p w:rsidR="0099030E" w:rsidRDefault="0099030E" w:rsidP="00147D83">
            <w:r>
              <w:t>(16966, 21, '2015-05-05 13:32:33'),</w:t>
            </w:r>
          </w:p>
          <w:p w:rsidR="0099030E" w:rsidRDefault="0099030E" w:rsidP="00147D83">
            <w:r>
              <w:t>(16967, 21, '2015-05-05 13:32:36'),</w:t>
            </w:r>
          </w:p>
          <w:p w:rsidR="0099030E" w:rsidRDefault="0099030E" w:rsidP="00147D83">
            <w:r>
              <w:t>(16968, 21, '2015-05-05 13:32:39'),</w:t>
            </w:r>
          </w:p>
          <w:p w:rsidR="0099030E" w:rsidRDefault="0099030E" w:rsidP="00147D83">
            <w:r>
              <w:t>(16969, 21, '2015-05-05 13:32:42'),</w:t>
            </w:r>
          </w:p>
          <w:p w:rsidR="0099030E" w:rsidRDefault="0099030E" w:rsidP="00147D83">
            <w:r>
              <w:t>(16970, 21, '2015-05-05 13:32:45'),</w:t>
            </w:r>
          </w:p>
          <w:p w:rsidR="0099030E" w:rsidRDefault="0099030E" w:rsidP="00147D83">
            <w:r>
              <w:t>(16971, 21, '2015-05-05 13:32:48'),</w:t>
            </w:r>
          </w:p>
          <w:p w:rsidR="0099030E" w:rsidRDefault="0099030E" w:rsidP="00147D83">
            <w:r>
              <w:t>(16972, 21, '2015-05-05 13:32:52'),</w:t>
            </w:r>
          </w:p>
          <w:p w:rsidR="0099030E" w:rsidRDefault="0099030E" w:rsidP="00147D83">
            <w:r>
              <w:t>(16973, 21, '2015-05-05 13:32:55'),</w:t>
            </w:r>
          </w:p>
          <w:p w:rsidR="0099030E" w:rsidRDefault="0099030E" w:rsidP="00147D83">
            <w:r>
              <w:t>(16974, 21, '2015-05-05 13:32:58'),</w:t>
            </w:r>
          </w:p>
          <w:p w:rsidR="0099030E" w:rsidRDefault="0099030E" w:rsidP="00147D83">
            <w:r>
              <w:t>(16975, 22, '2015-05-05 13:33:01'),</w:t>
            </w:r>
          </w:p>
          <w:p w:rsidR="0099030E" w:rsidRDefault="0099030E" w:rsidP="00147D83">
            <w:r>
              <w:t>(16976, 22, '2015-05-05 13:33:04'),</w:t>
            </w:r>
          </w:p>
          <w:p w:rsidR="0099030E" w:rsidRDefault="0099030E" w:rsidP="00147D83">
            <w:r>
              <w:t>(16977, 22, '2015-05-05 13:33:07'),</w:t>
            </w:r>
          </w:p>
          <w:p w:rsidR="0099030E" w:rsidRDefault="0099030E" w:rsidP="00147D83">
            <w:r>
              <w:t>(16978, 22, '2015-05-05 13:33:10'),</w:t>
            </w:r>
          </w:p>
          <w:p w:rsidR="0099030E" w:rsidRDefault="0099030E" w:rsidP="00147D83">
            <w:r>
              <w:t>(16979, 22, '2015-05-05 13:33:13'),</w:t>
            </w:r>
          </w:p>
          <w:p w:rsidR="0099030E" w:rsidRDefault="0099030E" w:rsidP="00147D83">
            <w:r>
              <w:t>(16980, 22, '2015-05-05 13:33:16'),</w:t>
            </w:r>
          </w:p>
          <w:p w:rsidR="0099030E" w:rsidRDefault="0099030E" w:rsidP="00147D83">
            <w:r>
              <w:t>(16981, 22, '2015-05-05 13:33:19'),</w:t>
            </w:r>
          </w:p>
          <w:p w:rsidR="0099030E" w:rsidRDefault="0099030E" w:rsidP="00147D83">
            <w:r>
              <w:t>(16982, 22, '2015-05-05 13:33:22'),</w:t>
            </w:r>
          </w:p>
          <w:p w:rsidR="0099030E" w:rsidRDefault="0099030E" w:rsidP="00147D83">
            <w:r>
              <w:t>(16983, 22, '2015-05-05 13:33:25'),</w:t>
            </w:r>
          </w:p>
          <w:p w:rsidR="0099030E" w:rsidRDefault="0099030E" w:rsidP="00147D83">
            <w:r>
              <w:t>(16984, 22, '2015-05-05 13:33:28'),</w:t>
            </w:r>
          </w:p>
          <w:p w:rsidR="0099030E" w:rsidRDefault="0099030E" w:rsidP="00147D83">
            <w:r>
              <w:t>(16985, 22, '2015-05-05 13:33:31'),</w:t>
            </w:r>
          </w:p>
          <w:p w:rsidR="0099030E" w:rsidRDefault="0099030E" w:rsidP="00147D83">
            <w:r>
              <w:t>(16986, 22, '2015-05-05 13:33:34'),</w:t>
            </w:r>
          </w:p>
          <w:p w:rsidR="0099030E" w:rsidRDefault="0099030E" w:rsidP="00147D83">
            <w:r>
              <w:t>(16987, 22, '2015-05-05 13:33:37'),</w:t>
            </w:r>
          </w:p>
          <w:p w:rsidR="0099030E" w:rsidRDefault="0099030E" w:rsidP="00147D83">
            <w:r>
              <w:t>(16988, 23, '2015-05-05 13:33:40'),</w:t>
            </w:r>
          </w:p>
          <w:p w:rsidR="0099030E" w:rsidRDefault="0099030E" w:rsidP="00147D83">
            <w:r>
              <w:t>(16989, 23, '2015-05-05 13:33:43'),</w:t>
            </w:r>
          </w:p>
          <w:p w:rsidR="0099030E" w:rsidRDefault="0099030E" w:rsidP="00147D83">
            <w:r>
              <w:t>(16990, 23, '2015-05-05 13:33:46'),</w:t>
            </w:r>
          </w:p>
          <w:p w:rsidR="0099030E" w:rsidRDefault="0099030E" w:rsidP="00147D83">
            <w:r>
              <w:t>(16991, 23, '2015-05-05 13:33:49'),</w:t>
            </w:r>
          </w:p>
          <w:p w:rsidR="0099030E" w:rsidRDefault="0099030E" w:rsidP="00147D83">
            <w:r>
              <w:t>(16992, 23, '2015-05-05 13:33:52'),</w:t>
            </w:r>
          </w:p>
          <w:p w:rsidR="0099030E" w:rsidRDefault="0099030E" w:rsidP="00147D83">
            <w:r>
              <w:t>(16993, 23, '2015-05-05 13:33:55'),</w:t>
            </w:r>
          </w:p>
          <w:p w:rsidR="0099030E" w:rsidRDefault="0099030E" w:rsidP="00147D83">
            <w:r>
              <w:t>(16994, 23, '2015-05-05 13:33:58'),</w:t>
            </w:r>
          </w:p>
          <w:p w:rsidR="0099030E" w:rsidRDefault="0099030E" w:rsidP="00147D83">
            <w:r>
              <w:t>(16995, 23, '2015-05-05 13:34:01'),</w:t>
            </w:r>
          </w:p>
          <w:p w:rsidR="0099030E" w:rsidRDefault="0099030E" w:rsidP="00147D83">
            <w:r>
              <w:t>(16996, 23, '2015-05-05 13:34:04'),</w:t>
            </w:r>
          </w:p>
          <w:p w:rsidR="0099030E" w:rsidRDefault="0099030E" w:rsidP="00147D83">
            <w:r>
              <w:t>(16997, 23, '2015-05-05 13:34:07'),</w:t>
            </w:r>
          </w:p>
          <w:p w:rsidR="0099030E" w:rsidRDefault="0099030E" w:rsidP="00147D83">
            <w:r>
              <w:t>(16998, 23, '2015-05-05 13:34:10'),</w:t>
            </w:r>
          </w:p>
          <w:p w:rsidR="0099030E" w:rsidRDefault="0099030E" w:rsidP="00147D83">
            <w:r>
              <w:t>(16999, 23, '2015-05-05 13:34:13'),</w:t>
            </w:r>
          </w:p>
          <w:p w:rsidR="0099030E" w:rsidRDefault="0099030E" w:rsidP="00147D83">
            <w:r>
              <w:t>(17000, 23, '2015-05-05 13:34:17'),</w:t>
            </w:r>
          </w:p>
          <w:p w:rsidR="0099030E" w:rsidRDefault="0099030E" w:rsidP="00147D83">
            <w:r>
              <w:t>(17001, 23, '2015-05-05 13:34:20'),</w:t>
            </w:r>
          </w:p>
          <w:p w:rsidR="0099030E" w:rsidRDefault="0099030E" w:rsidP="00147D83">
            <w:r>
              <w:t>(17002, 23, '2015-05-05 13:34:23'),</w:t>
            </w:r>
          </w:p>
          <w:p w:rsidR="0099030E" w:rsidRDefault="0099030E" w:rsidP="00147D83">
            <w:r>
              <w:t>(17003, 23, '2015-05-05 13:34:26'),</w:t>
            </w:r>
          </w:p>
          <w:p w:rsidR="0099030E" w:rsidRDefault="0099030E" w:rsidP="00147D83">
            <w:r>
              <w:t>(17004, 23, '2015-05-05 13:34:29'),</w:t>
            </w:r>
          </w:p>
          <w:p w:rsidR="0099030E" w:rsidRDefault="0099030E" w:rsidP="00147D83">
            <w:r>
              <w:t>(17005, 23, '2015-05-05 13:34:32'),</w:t>
            </w:r>
          </w:p>
          <w:p w:rsidR="0099030E" w:rsidRDefault="0099030E" w:rsidP="00147D83">
            <w:r>
              <w:t>(17006, 24, '2015-05-05 13:34:35'),</w:t>
            </w:r>
          </w:p>
          <w:p w:rsidR="0099030E" w:rsidRDefault="0099030E" w:rsidP="00147D83">
            <w:r>
              <w:t>(17007, 24, '2015-05-05 13:34:38'),</w:t>
            </w:r>
          </w:p>
          <w:p w:rsidR="0099030E" w:rsidRDefault="0099030E" w:rsidP="00147D83">
            <w:r>
              <w:t>(17008, 24, '2015-05-05 13:34:41'),</w:t>
            </w:r>
          </w:p>
          <w:p w:rsidR="0099030E" w:rsidRDefault="0099030E" w:rsidP="00147D83">
            <w:r>
              <w:t>(17009, 24, '2015-05-05 13:34:44'),</w:t>
            </w:r>
          </w:p>
          <w:p w:rsidR="0099030E" w:rsidRDefault="0099030E" w:rsidP="00147D83">
            <w:r>
              <w:t>(17010, 24, '2015-05-05 13:34:47'),</w:t>
            </w:r>
          </w:p>
          <w:p w:rsidR="0099030E" w:rsidRDefault="0099030E" w:rsidP="00147D83">
            <w:r>
              <w:t>(17011, 24, '2015-05-05 13:34:50'),</w:t>
            </w:r>
          </w:p>
          <w:p w:rsidR="0099030E" w:rsidRDefault="0099030E" w:rsidP="00147D83">
            <w:r>
              <w:t>(17012, 24, '2015-05-05 13:34:53'),</w:t>
            </w:r>
          </w:p>
          <w:p w:rsidR="0099030E" w:rsidRDefault="0099030E" w:rsidP="00147D83">
            <w:r>
              <w:t>(17013, 24, '2015-05-05 13:34:56'),</w:t>
            </w:r>
          </w:p>
          <w:p w:rsidR="0099030E" w:rsidRDefault="0099030E" w:rsidP="00147D83">
            <w:r>
              <w:t>(17014, 24, '2015-05-05 13:34:59'),</w:t>
            </w:r>
          </w:p>
          <w:p w:rsidR="0099030E" w:rsidRDefault="0099030E" w:rsidP="00147D83">
            <w:r>
              <w:t>(17015, 24, '2015-05-05 13:35:02'),</w:t>
            </w:r>
          </w:p>
          <w:p w:rsidR="0099030E" w:rsidRDefault="0099030E" w:rsidP="00147D83">
            <w:r>
              <w:t>(17016, 24, '2015-05-05 13:35:05'),</w:t>
            </w:r>
          </w:p>
          <w:p w:rsidR="0099030E" w:rsidRDefault="0099030E" w:rsidP="00147D83">
            <w:r>
              <w:t>(17017, 24, '2015-05-05 13:35:08'),</w:t>
            </w:r>
          </w:p>
          <w:p w:rsidR="0099030E" w:rsidRDefault="0099030E" w:rsidP="00147D83">
            <w:r>
              <w:t>(17018, 24, '2015-05-05 13:35:11'),</w:t>
            </w:r>
          </w:p>
          <w:p w:rsidR="0099030E" w:rsidRDefault="0099030E" w:rsidP="00147D83">
            <w:r>
              <w:t>(17019, 24, '2015-05-05 13:35:14'),</w:t>
            </w:r>
          </w:p>
          <w:p w:rsidR="0099030E" w:rsidRDefault="0099030E" w:rsidP="00147D83">
            <w:r>
              <w:t>(17020, 24, '2015-05-05 13:35:17'),</w:t>
            </w:r>
          </w:p>
          <w:p w:rsidR="0099030E" w:rsidRDefault="0099030E" w:rsidP="00147D83">
            <w:r>
              <w:t>(17021, 24, '2015-05-05 13:35:20'),</w:t>
            </w:r>
          </w:p>
          <w:p w:rsidR="0099030E" w:rsidRDefault="0099030E" w:rsidP="00147D83">
            <w:r>
              <w:t>(17022, 24, '2015-05-05 13:35:23'),</w:t>
            </w:r>
          </w:p>
          <w:p w:rsidR="0099030E" w:rsidRDefault="0099030E" w:rsidP="00147D83">
            <w:r>
              <w:t>(17023, 24, '2015-05-05 13:35:26'),</w:t>
            </w:r>
          </w:p>
          <w:p w:rsidR="0099030E" w:rsidRDefault="0099030E" w:rsidP="00147D83">
            <w:r>
              <w:t>(17024, 24, '2015-05-05 13:35:29'),</w:t>
            </w:r>
          </w:p>
          <w:p w:rsidR="0099030E" w:rsidRDefault="0099030E" w:rsidP="00147D83">
            <w:r>
              <w:t>(17025, 24, '2015-05-05 13:35:32'),</w:t>
            </w:r>
          </w:p>
          <w:p w:rsidR="0099030E" w:rsidRDefault="0099030E" w:rsidP="00147D83">
            <w:r>
              <w:t>(17026, 24, '2015-05-05 13:35:35'),</w:t>
            </w:r>
          </w:p>
          <w:p w:rsidR="0099030E" w:rsidRDefault="0099030E" w:rsidP="00147D83">
            <w:r>
              <w:t>(17027, 24, '2015-05-05 13:35:38'),</w:t>
            </w:r>
          </w:p>
          <w:p w:rsidR="0099030E" w:rsidRDefault="0099030E" w:rsidP="00147D83">
            <w:r>
              <w:t>(17028, 24, '2015-05-05 13:35:41'),</w:t>
            </w:r>
          </w:p>
          <w:p w:rsidR="0099030E" w:rsidRDefault="0099030E" w:rsidP="00147D83">
            <w:r>
              <w:t>(17029, 24, '2015-05-05 13:35:44'),</w:t>
            </w:r>
          </w:p>
          <w:p w:rsidR="0099030E" w:rsidRDefault="0099030E" w:rsidP="00147D83">
            <w:r>
              <w:t>(17030, 24, '2015-05-05 13:35:48'),</w:t>
            </w:r>
          </w:p>
          <w:p w:rsidR="0099030E" w:rsidRDefault="0099030E" w:rsidP="00147D83">
            <w:r>
              <w:t>(17031, 24, '2015-05-05 13:35:51'),</w:t>
            </w:r>
          </w:p>
          <w:p w:rsidR="0099030E" w:rsidRDefault="0099030E" w:rsidP="00147D83">
            <w:r>
              <w:t>(17032, 24, '2015-05-05 13:35:54'),</w:t>
            </w:r>
          </w:p>
          <w:p w:rsidR="0099030E" w:rsidRDefault="0099030E" w:rsidP="00147D83">
            <w:r>
              <w:t>(17033, 24, '2015-05-05 13:35:57'),</w:t>
            </w:r>
          </w:p>
          <w:p w:rsidR="0099030E" w:rsidRDefault="0099030E" w:rsidP="00147D83">
            <w:r>
              <w:t>(17034, 24, '2015-05-05 13:36:00'),</w:t>
            </w:r>
          </w:p>
          <w:p w:rsidR="0099030E" w:rsidRDefault="0099030E" w:rsidP="00147D83">
            <w:r>
              <w:t>(17035, 24, '2015-05-05 13:36:03'),</w:t>
            </w:r>
          </w:p>
          <w:p w:rsidR="0099030E" w:rsidRDefault="0099030E" w:rsidP="00147D83">
            <w:r>
              <w:t>(17036, 24, '2015-05-05 13:36:06'),</w:t>
            </w:r>
          </w:p>
          <w:p w:rsidR="0099030E" w:rsidRDefault="0099030E" w:rsidP="00147D83">
            <w:r>
              <w:t>(17037, 24, '2015-05-05 13:36:09'),</w:t>
            </w:r>
          </w:p>
          <w:p w:rsidR="0099030E" w:rsidRDefault="0099030E" w:rsidP="00147D83">
            <w:r>
              <w:t>(17038, 24, '2015-05-05 13:36:12'),</w:t>
            </w:r>
          </w:p>
          <w:p w:rsidR="0099030E" w:rsidRDefault="0099030E" w:rsidP="00147D83">
            <w:r>
              <w:t>(17039, 24, '2015-05-05 13:36:15'),</w:t>
            </w:r>
          </w:p>
          <w:p w:rsidR="0099030E" w:rsidRDefault="0099030E" w:rsidP="00147D83">
            <w:r>
              <w:t>(17040, 24, '2015-05-05 13:36:18'),</w:t>
            </w:r>
          </w:p>
          <w:p w:rsidR="0099030E" w:rsidRDefault="0099030E" w:rsidP="00147D83">
            <w:r>
              <w:t>(17041, 24, '2015-05-05 13:36:21'),</w:t>
            </w:r>
          </w:p>
          <w:p w:rsidR="0099030E" w:rsidRDefault="0099030E" w:rsidP="00147D83">
            <w:r>
              <w:t>(17042, 24, '2015-05-05 13:36:24'),</w:t>
            </w:r>
          </w:p>
          <w:p w:rsidR="0099030E" w:rsidRDefault="0099030E" w:rsidP="00147D83">
            <w:r>
              <w:t>(17043, 24, '2015-05-05 13:36:27'),</w:t>
            </w:r>
          </w:p>
          <w:p w:rsidR="0099030E" w:rsidRDefault="0099030E" w:rsidP="00147D83">
            <w:r>
              <w:t>(17044, 24, '2015-05-05 13:36:30'),</w:t>
            </w:r>
          </w:p>
          <w:p w:rsidR="0099030E" w:rsidRDefault="0099030E" w:rsidP="00147D83">
            <w:r>
              <w:t>(17045, 24, '2015-05-05 13:36:33'),</w:t>
            </w:r>
          </w:p>
          <w:p w:rsidR="0099030E" w:rsidRDefault="0099030E" w:rsidP="00147D83">
            <w:r>
              <w:t>(17046, 24, '2015-05-05 13:36:36'),</w:t>
            </w:r>
          </w:p>
          <w:p w:rsidR="0099030E" w:rsidRDefault="0099030E" w:rsidP="00147D83">
            <w:r>
              <w:t>(17047, 24, '2015-05-05 13:36:39'),</w:t>
            </w:r>
          </w:p>
          <w:p w:rsidR="0099030E" w:rsidRDefault="0099030E" w:rsidP="00147D83">
            <w:r>
              <w:t>(17048, 24, '2015-05-05 13:36:42'),</w:t>
            </w:r>
          </w:p>
          <w:p w:rsidR="0099030E" w:rsidRDefault="0099030E" w:rsidP="00147D83">
            <w:r>
              <w:t>(17049, 24, '2015-05-05 13:36:45'),</w:t>
            </w:r>
          </w:p>
          <w:p w:rsidR="0099030E" w:rsidRDefault="0099030E" w:rsidP="00147D83">
            <w:r>
              <w:t>(17050, 24, '2015-05-05 13:36:48'),</w:t>
            </w:r>
          </w:p>
          <w:p w:rsidR="0099030E" w:rsidRDefault="0099030E" w:rsidP="00147D83">
            <w:r>
              <w:t>(17051, 24, '2015-05-05 13:36:51'),</w:t>
            </w:r>
          </w:p>
          <w:p w:rsidR="0099030E" w:rsidRDefault="0099030E" w:rsidP="00147D83">
            <w:r>
              <w:t>(17052, 24, '2015-05-05 13:36:54'),</w:t>
            </w:r>
          </w:p>
          <w:p w:rsidR="0099030E" w:rsidRDefault="0099030E" w:rsidP="00147D83">
            <w:r>
              <w:t>(17053, 24, '2015-05-05 13:36:57'),</w:t>
            </w:r>
          </w:p>
          <w:p w:rsidR="0099030E" w:rsidRDefault="0099030E" w:rsidP="00147D83">
            <w:r>
              <w:t>(17054, 24, '2015-05-05 13:37:00'),</w:t>
            </w:r>
          </w:p>
          <w:p w:rsidR="0099030E" w:rsidRDefault="0099030E" w:rsidP="00147D83">
            <w:r>
              <w:t>(17055, 24, '2015-05-05 13:37:03'),</w:t>
            </w:r>
          </w:p>
          <w:p w:rsidR="0099030E" w:rsidRDefault="0099030E" w:rsidP="00147D83">
            <w:r>
              <w:t>(17056, 24, '2015-05-05 13:37:06'),</w:t>
            </w:r>
          </w:p>
          <w:p w:rsidR="0099030E" w:rsidRDefault="0099030E" w:rsidP="00147D83">
            <w:r>
              <w:t>(17057, 24, '2015-05-05 13:37:09'),</w:t>
            </w:r>
          </w:p>
          <w:p w:rsidR="0099030E" w:rsidRDefault="0099030E" w:rsidP="00147D83">
            <w:r>
              <w:t>(17058, 24, '2015-05-05 13:37:13'),</w:t>
            </w:r>
          </w:p>
          <w:p w:rsidR="0099030E" w:rsidRDefault="0099030E" w:rsidP="00147D83">
            <w:r>
              <w:t>(17059, 24, '2015-05-05 13:37:16'),</w:t>
            </w:r>
          </w:p>
          <w:p w:rsidR="0099030E" w:rsidRDefault="0099030E" w:rsidP="00147D83">
            <w:r>
              <w:t>(17060, 24, '2015-05-05 13:37:19'),</w:t>
            </w:r>
          </w:p>
          <w:p w:rsidR="0099030E" w:rsidRDefault="0099030E" w:rsidP="00147D83">
            <w:r>
              <w:t>(17061, 24, '2015-05-05 13:37:22'),</w:t>
            </w:r>
          </w:p>
          <w:p w:rsidR="0099030E" w:rsidRDefault="0099030E" w:rsidP="00147D83">
            <w:r>
              <w:t>(17062, 24, '2015-05-05 13:37:25'),</w:t>
            </w:r>
          </w:p>
          <w:p w:rsidR="0099030E" w:rsidRDefault="0099030E" w:rsidP="00147D83">
            <w:r>
              <w:t>(17063, 24, '2015-05-05 13:37:28'),</w:t>
            </w:r>
          </w:p>
          <w:p w:rsidR="0099030E" w:rsidRDefault="0099030E" w:rsidP="00147D83">
            <w:r>
              <w:t>(17064, 24, '2015-05-05 13:37:31'),</w:t>
            </w:r>
          </w:p>
          <w:p w:rsidR="0099030E" w:rsidRDefault="0099030E" w:rsidP="00147D83">
            <w:r>
              <w:t>(17065, 24, '2015-05-05 13:37:34'),</w:t>
            </w:r>
          </w:p>
          <w:p w:rsidR="0099030E" w:rsidRDefault="0099030E" w:rsidP="00147D83">
            <w:r>
              <w:t>(17066, 24, '2015-05-05 13:37:37'),</w:t>
            </w:r>
          </w:p>
          <w:p w:rsidR="0099030E" w:rsidRDefault="0099030E" w:rsidP="00147D83">
            <w:r>
              <w:t>(17067, 24, '2015-05-05 13:37:40'),</w:t>
            </w:r>
          </w:p>
          <w:p w:rsidR="0099030E" w:rsidRDefault="0099030E" w:rsidP="00147D83">
            <w:r>
              <w:t>(17068, 24, '2015-05-05 13:37:43'),</w:t>
            </w:r>
          </w:p>
          <w:p w:rsidR="0099030E" w:rsidRDefault="0099030E" w:rsidP="00147D83">
            <w:r>
              <w:t>(17069, 24, '2015-05-05 13:37:46'),</w:t>
            </w:r>
          </w:p>
          <w:p w:rsidR="0099030E" w:rsidRDefault="0099030E" w:rsidP="00147D83">
            <w:r>
              <w:t>(17070, 24, '2015-05-05 13:37:50'),</w:t>
            </w:r>
          </w:p>
          <w:p w:rsidR="0099030E" w:rsidRDefault="0099030E" w:rsidP="00147D83">
            <w:r>
              <w:t>(17071, 24, '2015-05-05 13:37:53'),</w:t>
            </w:r>
          </w:p>
          <w:p w:rsidR="0099030E" w:rsidRDefault="0099030E" w:rsidP="00147D83">
            <w:r>
              <w:t>(17072, 24, '2015-05-05 13:37:56'),</w:t>
            </w:r>
          </w:p>
          <w:p w:rsidR="0099030E" w:rsidRDefault="0099030E" w:rsidP="00147D83">
            <w:r>
              <w:t>(17073, 24, '2015-05-05 13:37:59'),</w:t>
            </w:r>
          </w:p>
          <w:p w:rsidR="0099030E" w:rsidRDefault="0099030E" w:rsidP="00147D83">
            <w:r>
              <w:t>(17074, 24, '2015-05-05 13:38:02'),</w:t>
            </w:r>
          </w:p>
          <w:p w:rsidR="0099030E" w:rsidRDefault="0099030E" w:rsidP="00147D83">
            <w:r>
              <w:t>(17075, 24, '2015-05-05 13:38:05'),</w:t>
            </w:r>
          </w:p>
          <w:p w:rsidR="0099030E" w:rsidRDefault="0099030E" w:rsidP="00147D83">
            <w:r>
              <w:t>(17076, 24, '2015-05-05 13:38:08'),</w:t>
            </w:r>
          </w:p>
          <w:p w:rsidR="0099030E" w:rsidRDefault="0099030E" w:rsidP="00147D83">
            <w:r>
              <w:t>(17077, 24, '2015-05-05 13:38:11'),</w:t>
            </w:r>
          </w:p>
          <w:p w:rsidR="0099030E" w:rsidRDefault="0099030E" w:rsidP="00147D83">
            <w:r>
              <w:t>(17078, 24, '2015-05-05 13:38:14'),</w:t>
            </w:r>
          </w:p>
          <w:p w:rsidR="0099030E" w:rsidRDefault="0099030E" w:rsidP="00147D83">
            <w:r>
              <w:t>(17079, 24, '2015-05-05 13:38:17'),</w:t>
            </w:r>
          </w:p>
          <w:p w:rsidR="0099030E" w:rsidRDefault="0099030E" w:rsidP="00147D83">
            <w:r>
              <w:t>(17080, 24, '2015-05-05 13:38:20'),</w:t>
            </w:r>
          </w:p>
          <w:p w:rsidR="0099030E" w:rsidRDefault="0099030E" w:rsidP="00147D83">
            <w:r>
              <w:t>(17081, 24, '2015-05-05 13:38:23'),</w:t>
            </w:r>
          </w:p>
          <w:p w:rsidR="0099030E" w:rsidRDefault="0099030E" w:rsidP="00147D83">
            <w:r>
              <w:t>(17082, 24, '2015-05-05 13:38:26'),</w:t>
            </w:r>
          </w:p>
          <w:p w:rsidR="0099030E" w:rsidRDefault="0099030E" w:rsidP="00147D83">
            <w:r>
              <w:t>(17083, 24, '2015-05-05 13:38:29'),</w:t>
            </w:r>
          </w:p>
          <w:p w:rsidR="0099030E" w:rsidRDefault="0099030E" w:rsidP="00147D83">
            <w:r>
              <w:t>(17084, 25, '2015-05-05 13:38:32'),</w:t>
            </w:r>
          </w:p>
          <w:p w:rsidR="0099030E" w:rsidRDefault="0099030E" w:rsidP="00147D83">
            <w:r>
              <w:t>(17085, 25, '2015-05-05 13:38:35'),</w:t>
            </w:r>
          </w:p>
          <w:p w:rsidR="0099030E" w:rsidRDefault="0099030E" w:rsidP="00147D83">
            <w:r>
              <w:t>(17086, 25, '2015-05-05 13:38:38'),</w:t>
            </w:r>
          </w:p>
          <w:p w:rsidR="0099030E" w:rsidRDefault="0099030E" w:rsidP="00147D83">
            <w:r>
              <w:t>(17087, 25, '2015-05-05 13:38:41'),</w:t>
            </w:r>
          </w:p>
          <w:p w:rsidR="0099030E" w:rsidRDefault="0099030E" w:rsidP="00147D83">
            <w:r>
              <w:t>(17088, 25, '2015-05-05 13:38:44'),</w:t>
            </w:r>
          </w:p>
          <w:p w:rsidR="0099030E" w:rsidRDefault="0099030E" w:rsidP="00147D83">
            <w:r>
              <w:t>(17089, 25, '2015-05-05 13:38:47'),</w:t>
            </w:r>
          </w:p>
          <w:p w:rsidR="0099030E" w:rsidRDefault="0099030E" w:rsidP="00147D83">
            <w:r>
              <w:t>(17090, 25, '2015-05-05 13:38:50'),</w:t>
            </w:r>
          </w:p>
          <w:p w:rsidR="0099030E" w:rsidRDefault="0099030E" w:rsidP="00147D83">
            <w:r>
              <w:t>(17091, 25, '2015-05-05 13:38:53'),</w:t>
            </w:r>
          </w:p>
          <w:p w:rsidR="0099030E" w:rsidRDefault="0099030E" w:rsidP="00147D83">
            <w:r>
              <w:t>(17092, 25, '2015-05-05 13:38:56'),</w:t>
            </w:r>
          </w:p>
          <w:p w:rsidR="0099030E" w:rsidRDefault="0099030E" w:rsidP="00147D83">
            <w:r>
              <w:t>(17093, 25, '2015-05-05 13:38:59'),</w:t>
            </w:r>
          </w:p>
          <w:p w:rsidR="0099030E" w:rsidRDefault="0099030E" w:rsidP="00147D83">
            <w:r>
              <w:t>(17094, 25, '2015-05-05 13:39:02'),</w:t>
            </w:r>
          </w:p>
          <w:p w:rsidR="0099030E" w:rsidRDefault="0099030E" w:rsidP="00147D83">
            <w:r>
              <w:t>(17095, 25, '2015-05-05 13:39:05'),</w:t>
            </w:r>
          </w:p>
          <w:p w:rsidR="0099030E" w:rsidRDefault="0099030E" w:rsidP="00147D83">
            <w:r>
              <w:t>(17096, 25, '2015-05-05 13:39:08'),</w:t>
            </w:r>
          </w:p>
          <w:p w:rsidR="0099030E" w:rsidRDefault="0099030E" w:rsidP="00147D83">
            <w:r>
              <w:t>(17097, 25, '2015-05-05 13:39:11'),</w:t>
            </w:r>
          </w:p>
          <w:p w:rsidR="0099030E" w:rsidRDefault="0099030E" w:rsidP="00147D83">
            <w:r>
              <w:t>(17098, 25, '2015-05-05 13:39:14'),</w:t>
            </w:r>
          </w:p>
          <w:p w:rsidR="0099030E" w:rsidRDefault="0099030E" w:rsidP="00147D83">
            <w:r>
              <w:t>(17099, 25, '2015-05-05 13:39:17'),</w:t>
            </w:r>
          </w:p>
          <w:p w:rsidR="0099030E" w:rsidRDefault="0099030E" w:rsidP="00147D83">
            <w:r>
              <w:t>(17100, 25, '2015-05-05 13:39:20'),</w:t>
            </w:r>
          </w:p>
          <w:p w:rsidR="0099030E" w:rsidRDefault="0099030E" w:rsidP="00147D83">
            <w:r>
              <w:t>(17101, 25, '2015-05-05 13:39:24'),</w:t>
            </w:r>
          </w:p>
          <w:p w:rsidR="0099030E" w:rsidRDefault="0099030E" w:rsidP="00147D83">
            <w:r>
              <w:t>(17102, 25, '2015-05-05 13:39:27'),</w:t>
            </w:r>
          </w:p>
          <w:p w:rsidR="0099030E" w:rsidRDefault="0099030E" w:rsidP="00147D83">
            <w:r>
              <w:t>(17103, 25, '2015-05-05 13:39:30'),</w:t>
            </w:r>
          </w:p>
          <w:p w:rsidR="0099030E" w:rsidRDefault="0099030E" w:rsidP="00147D83">
            <w:r>
              <w:t>(17104, 25, '2015-05-05 13:39:33'),</w:t>
            </w:r>
          </w:p>
          <w:p w:rsidR="0099030E" w:rsidRDefault="0099030E" w:rsidP="00147D83">
            <w:r>
              <w:t>(17105, 26, '2015-05-05 13:39:36'),</w:t>
            </w:r>
          </w:p>
          <w:p w:rsidR="0099030E" w:rsidRDefault="0099030E" w:rsidP="00147D83">
            <w:r>
              <w:t>(17106, 26, '2015-05-05 13:39:39'),</w:t>
            </w:r>
          </w:p>
          <w:p w:rsidR="0099030E" w:rsidRDefault="0099030E" w:rsidP="00147D83">
            <w:r>
              <w:t>(17107, 26, '2015-05-05 13:39:42'),</w:t>
            </w:r>
          </w:p>
          <w:p w:rsidR="0099030E" w:rsidRDefault="0099030E" w:rsidP="00147D83">
            <w:r>
              <w:t>(17108, 26, '2015-05-05 13:39:45'),</w:t>
            </w:r>
          </w:p>
          <w:p w:rsidR="0099030E" w:rsidRDefault="0099030E" w:rsidP="00147D83">
            <w:r>
              <w:t>(17109, 26, '2015-05-05 13:39:48'),</w:t>
            </w:r>
          </w:p>
          <w:p w:rsidR="0099030E" w:rsidRDefault="0099030E" w:rsidP="00147D83">
            <w:r>
              <w:t>(17110, 26, '2015-05-05 13:39:51'),</w:t>
            </w:r>
          </w:p>
          <w:p w:rsidR="0099030E" w:rsidRDefault="0099030E" w:rsidP="00147D83">
            <w:r>
              <w:t>(17111, 26, '2015-05-05 13:39:54'),</w:t>
            </w:r>
          </w:p>
          <w:p w:rsidR="0099030E" w:rsidRDefault="0099030E" w:rsidP="00147D83">
            <w:r>
              <w:t>(17112, 26, '2015-05-05 13:39:57'),</w:t>
            </w:r>
          </w:p>
          <w:p w:rsidR="0099030E" w:rsidRDefault="0099030E" w:rsidP="00147D83">
            <w:r>
              <w:t>(17113, 26, '2015-05-05 13:40:00'),</w:t>
            </w:r>
          </w:p>
          <w:p w:rsidR="0099030E" w:rsidRDefault="0099030E" w:rsidP="00147D83">
            <w:r>
              <w:t>(17114, 26, '2015-05-05 13:40:03'),</w:t>
            </w:r>
          </w:p>
          <w:p w:rsidR="0099030E" w:rsidRDefault="0099030E" w:rsidP="00147D83">
            <w:r>
              <w:t>(17115, 26, '2015-05-05 13:40:06'),</w:t>
            </w:r>
          </w:p>
          <w:p w:rsidR="0099030E" w:rsidRDefault="0099030E" w:rsidP="00147D83">
            <w:r>
              <w:t>(17116, 26, '2015-05-05 13:40:09'),</w:t>
            </w:r>
          </w:p>
          <w:p w:rsidR="0099030E" w:rsidRDefault="0099030E" w:rsidP="00147D83">
            <w:r>
              <w:t>(17117, 26, '2015-05-05 13:40:12'),</w:t>
            </w:r>
          </w:p>
          <w:p w:rsidR="0099030E" w:rsidRDefault="0099030E" w:rsidP="00147D83">
            <w:r>
              <w:t>(17118, 26, '2015-05-05 13:40:15'),</w:t>
            </w:r>
          </w:p>
          <w:p w:rsidR="0099030E" w:rsidRDefault="0099030E" w:rsidP="00147D83">
            <w:r>
              <w:t>(17119, 26, '2015-05-05 13:40:18'),</w:t>
            </w:r>
          </w:p>
          <w:p w:rsidR="0099030E" w:rsidRDefault="0099030E" w:rsidP="00147D83">
            <w:r>
              <w:t>(17120, 26, '2015-05-05 13:40:21'),</w:t>
            </w:r>
          </w:p>
          <w:p w:rsidR="0099030E" w:rsidRDefault="0099030E" w:rsidP="00147D83">
            <w:r>
              <w:t>(17121, 26, '2015-05-05 13:40:24'),</w:t>
            </w:r>
          </w:p>
          <w:p w:rsidR="0099030E" w:rsidRDefault="0099030E" w:rsidP="00147D83">
            <w:r>
              <w:t>(17122, 26, '2015-05-05 13:40:27'),</w:t>
            </w:r>
          </w:p>
          <w:p w:rsidR="0099030E" w:rsidRDefault="0099030E" w:rsidP="00147D83">
            <w:r>
              <w:t>(17123, 26, '2015-05-05 13:40:30'),</w:t>
            </w:r>
          </w:p>
          <w:p w:rsidR="0099030E" w:rsidRDefault="0099030E" w:rsidP="00147D83">
            <w:r>
              <w:t>(17124, 26, '2015-05-05 13:40:33'),</w:t>
            </w:r>
          </w:p>
          <w:p w:rsidR="0099030E" w:rsidRDefault="0099030E" w:rsidP="00147D83">
            <w:r>
              <w:t>(17125, 26, '2015-05-05 13:40:36'),</w:t>
            </w:r>
          </w:p>
          <w:p w:rsidR="0099030E" w:rsidRDefault="0099030E" w:rsidP="00147D83">
            <w:r>
              <w:t>(17126, 26, '2015-05-05 13:40:39'),</w:t>
            </w:r>
          </w:p>
          <w:p w:rsidR="0099030E" w:rsidRDefault="0099030E" w:rsidP="00147D83">
            <w:r>
              <w:t>(17127, 26, '2015-05-05 13:40:42'),</w:t>
            </w:r>
          </w:p>
          <w:p w:rsidR="0099030E" w:rsidRDefault="0099030E" w:rsidP="00147D83">
            <w:r>
              <w:t>(17128, 26, '2015-05-05 13:40:45'),</w:t>
            </w:r>
          </w:p>
          <w:p w:rsidR="0099030E" w:rsidRDefault="0099030E" w:rsidP="00147D83">
            <w:r>
              <w:t>(17129, 26, '2015-05-05 13:40:48'),</w:t>
            </w:r>
          </w:p>
          <w:p w:rsidR="0099030E" w:rsidRDefault="0099030E" w:rsidP="00147D83">
            <w:r>
              <w:t>(17130, 26, '2015-05-05 13:40:52'),</w:t>
            </w:r>
          </w:p>
          <w:p w:rsidR="0099030E" w:rsidRDefault="0099030E" w:rsidP="00147D83">
            <w:r>
              <w:t>(17131, 26, '2015-05-05 13:40:55'),</w:t>
            </w:r>
          </w:p>
          <w:p w:rsidR="0099030E" w:rsidRDefault="0099030E" w:rsidP="00147D83">
            <w:r>
              <w:t>(17132, 26, '2015-05-05 13:40:58'),</w:t>
            </w:r>
          </w:p>
          <w:p w:rsidR="0099030E" w:rsidRDefault="0099030E" w:rsidP="00147D83">
            <w:r>
              <w:t>(17133, 26, '2015-05-05 13:41:01'),</w:t>
            </w:r>
          </w:p>
          <w:p w:rsidR="0099030E" w:rsidRDefault="0099030E" w:rsidP="00147D83">
            <w:r>
              <w:t>(17134, 26, '2015-05-05 13:41:04'),</w:t>
            </w:r>
          </w:p>
          <w:p w:rsidR="0099030E" w:rsidRDefault="0099030E" w:rsidP="00147D83">
            <w:r>
              <w:t>(17135, 26, '2015-05-05 13:41:07'),</w:t>
            </w:r>
          </w:p>
          <w:p w:rsidR="0099030E" w:rsidRDefault="0099030E" w:rsidP="00147D83">
            <w:r>
              <w:t>(17136, 27, '2015-05-05 13:41:10'),</w:t>
            </w:r>
          </w:p>
          <w:p w:rsidR="0099030E" w:rsidRDefault="0099030E" w:rsidP="00147D83">
            <w:r>
              <w:t>(17137, 27, '2015-05-05 13:41:13'),</w:t>
            </w:r>
          </w:p>
          <w:p w:rsidR="0099030E" w:rsidRDefault="0099030E" w:rsidP="00147D83">
            <w:r>
              <w:t>(17138, 27, '2015-05-05 13:41:16'),</w:t>
            </w:r>
          </w:p>
          <w:p w:rsidR="0099030E" w:rsidRDefault="0099030E" w:rsidP="00147D83">
            <w:r>
              <w:t>(17139, 27, '2015-05-05 13:41:19'),</w:t>
            </w:r>
          </w:p>
          <w:p w:rsidR="0099030E" w:rsidRDefault="0099030E" w:rsidP="00147D83">
            <w:r>
              <w:t>(17140, 27, '2015-05-05 13:41:22'),</w:t>
            </w:r>
          </w:p>
          <w:p w:rsidR="0099030E" w:rsidRDefault="0099030E" w:rsidP="00147D83">
            <w:r>
              <w:t>(17141, 27, '2015-05-05 13:41:25'),</w:t>
            </w:r>
          </w:p>
          <w:p w:rsidR="0099030E" w:rsidRDefault="0099030E" w:rsidP="00147D83">
            <w:r>
              <w:t>(17142, 27, '2015-05-05 13:41:28'),</w:t>
            </w:r>
          </w:p>
          <w:p w:rsidR="0099030E" w:rsidRDefault="0099030E" w:rsidP="00147D83">
            <w:r>
              <w:t>(17143, 27, '2015-05-05 13:41:31'),</w:t>
            </w:r>
          </w:p>
          <w:p w:rsidR="0099030E" w:rsidRDefault="0099030E" w:rsidP="00147D83">
            <w:r>
              <w:t>(17144, 27, '2015-05-05 13:41:34'),</w:t>
            </w:r>
          </w:p>
          <w:p w:rsidR="0099030E" w:rsidRDefault="0099030E" w:rsidP="00147D83">
            <w:r>
              <w:t>(17145, 27, '2015-05-05 13:41:37'),</w:t>
            </w:r>
          </w:p>
          <w:p w:rsidR="0099030E" w:rsidRDefault="0099030E" w:rsidP="00147D83">
            <w:r>
              <w:t>(17146, 27, '2015-05-05 13:41:40'),</w:t>
            </w:r>
          </w:p>
          <w:p w:rsidR="0099030E" w:rsidRDefault="0099030E" w:rsidP="00147D83">
            <w:r>
              <w:t>(17147, 27, '2015-05-05 13:41:43'),</w:t>
            </w:r>
          </w:p>
          <w:p w:rsidR="0099030E" w:rsidRDefault="0099030E" w:rsidP="00147D83">
            <w:r>
              <w:t>(17148, 27, '2015-05-05 13:41:46'),</w:t>
            </w:r>
          </w:p>
          <w:p w:rsidR="0099030E" w:rsidRDefault="0099030E" w:rsidP="00147D83">
            <w:r>
              <w:t>(17149, 27, '2015-05-05 13:41:49'),</w:t>
            </w:r>
          </w:p>
          <w:p w:rsidR="0099030E" w:rsidRDefault="0099030E" w:rsidP="00147D83">
            <w:r>
              <w:t>(17150, 27, '2015-05-05 13:41:52'),</w:t>
            </w:r>
          </w:p>
          <w:p w:rsidR="0099030E" w:rsidRDefault="0099030E" w:rsidP="00147D83">
            <w:r>
              <w:t>(17151, 27, '2015-05-05 13:41:55'),</w:t>
            </w:r>
          </w:p>
          <w:p w:rsidR="0099030E" w:rsidRDefault="0099030E" w:rsidP="00147D83">
            <w:r>
              <w:t>(17152, 27, '2015-05-05 13:41:58'),</w:t>
            </w:r>
          </w:p>
          <w:p w:rsidR="0099030E" w:rsidRDefault="0099030E" w:rsidP="00147D83">
            <w:r>
              <w:t>(17153, 27, '2015-05-05 13:42:01'),</w:t>
            </w:r>
          </w:p>
          <w:p w:rsidR="0099030E" w:rsidRDefault="0099030E" w:rsidP="00147D83">
            <w:r>
              <w:t>(17154, 27, '2015-05-05 13:42:04'),</w:t>
            </w:r>
          </w:p>
          <w:p w:rsidR="0099030E" w:rsidRDefault="0099030E" w:rsidP="00147D83">
            <w:r>
              <w:t>(17155, 27, '2015-05-05 13:42:07'),</w:t>
            </w:r>
          </w:p>
          <w:p w:rsidR="0099030E" w:rsidRDefault="0099030E" w:rsidP="00147D83">
            <w:r>
              <w:t>(17156, 27, '2015-05-05 13:42:10'),</w:t>
            </w:r>
          </w:p>
          <w:p w:rsidR="0099030E" w:rsidRDefault="0099030E" w:rsidP="00147D83">
            <w:r>
              <w:t>(17157, 27, '2015-05-05 13:42:13'),</w:t>
            </w:r>
          </w:p>
          <w:p w:rsidR="0099030E" w:rsidRDefault="0099030E" w:rsidP="00147D83">
            <w:r>
              <w:t>(17158, 27, '2015-05-05 13:42:16'),</w:t>
            </w:r>
          </w:p>
          <w:p w:rsidR="0099030E" w:rsidRDefault="0099030E" w:rsidP="00147D83">
            <w:r>
              <w:t>(17159, 27, '2015-05-05 13:42:20'),</w:t>
            </w:r>
          </w:p>
          <w:p w:rsidR="0099030E" w:rsidRDefault="0099030E" w:rsidP="00147D83">
            <w:r>
              <w:t>(17160, 27, '2015-05-05 13:42:23'),</w:t>
            </w:r>
          </w:p>
          <w:p w:rsidR="0099030E" w:rsidRDefault="0099030E" w:rsidP="00147D83">
            <w:r>
              <w:t>(17161, 27, '2015-05-05 13:42:26'),</w:t>
            </w:r>
          </w:p>
          <w:p w:rsidR="0099030E" w:rsidRDefault="0099030E" w:rsidP="00147D83">
            <w:r>
              <w:t>(17162, 27, '2015-05-05 13:42:29'),</w:t>
            </w:r>
          </w:p>
          <w:p w:rsidR="0099030E" w:rsidRDefault="0099030E" w:rsidP="00147D83">
            <w:r>
              <w:t>(17163, 27, '2015-05-05 13:42:32'),</w:t>
            </w:r>
          </w:p>
          <w:p w:rsidR="0099030E" w:rsidRDefault="0099030E" w:rsidP="00147D83">
            <w:r>
              <w:t>(17164, 27, '2015-05-05 13:42:35'),</w:t>
            </w:r>
          </w:p>
          <w:p w:rsidR="0099030E" w:rsidRDefault="0099030E" w:rsidP="00147D83">
            <w:r>
              <w:t>(17165, 27, '2015-05-05 13:42:38'),</w:t>
            </w:r>
          </w:p>
          <w:p w:rsidR="0099030E" w:rsidRDefault="0099030E" w:rsidP="00147D83">
            <w:r>
              <w:t>(17166, 27, '2015-05-05 13:42:41'),</w:t>
            </w:r>
          </w:p>
          <w:p w:rsidR="0099030E" w:rsidRDefault="0099030E" w:rsidP="00147D83">
            <w:r>
              <w:t>(17167, 27, '2015-05-05 13:42:44'),</w:t>
            </w:r>
          </w:p>
          <w:p w:rsidR="0099030E" w:rsidRDefault="0099030E" w:rsidP="00147D83">
            <w:r>
              <w:t>(17168, 27, '2015-05-05 13:42:47'),</w:t>
            </w:r>
          </w:p>
          <w:p w:rsidR="0099030E" w:rsidRDefault="0099030E" w:rsidP="00147D83">
            <w:r>
              <w:t>(17169, 26, '2015-05-05 13:42:50'),</w:t>
            </w:r>
          </w:p>
          <w:p w:rsidR="0099030E" w:rsidRDefault="0099030E" w:rsidP="00147D83">
            <w:r>
              <w:t>(17170, 27, '2015-05-05 13:42:53'),</w:t>
            </w:r>
          </w:p>
          <w:p w:rsidR="0099030E" w:rsidRDefault="0099030E" w:rsidP="00147D83">
            <w:r>
              <w:t>(17171, 26, '2015-05-05 13:42:56'),</w:t>
            </w:r>
          </w:p>
          <w:p w:rsidR="0099030E" w:rsidRDefault="0099030E" w:rsidP="00147D83">
            <w:r>
              <w:t>(17172, 26, '2015-05-05 13:42:59'),</w:t>
            </w:r>
          </w:p>
          <w:p w:rsidR="0099030E" w:rsidRDefault="0099030E" w:rsidP="00147D83">
            <w:r>
              <w:t>(17173, 26, '2015-05-05 13:43:02'),</w:t>
            </w:r>
          </w:p>
          <w:p w:rsidR="0099030E" w:rsidRDefault="0099030E" w:rsidP="00147D83">
            <w:r>
              <w:t>(17174, 26, '2015-05-05 13:43:05'),</w:t>
            </w:r>
          </w:p>
          <w:p w:rsidR="0099030E" w:rsidRDefault="0099030E" w:rsidP="00147D83">
            <w:r>
              <w:t>(17175, 26, '2015-05-05 13:43:08'),</w:t>
            </w:r>
          </w:p>
          <w:p w:rsidR="0099030E" w:rsidRDefault="0099030E" w:rsidP="00147D83">
            <w:r>
              <w:t>(17176, 26, '2015-05-05 13:43:11'),</w:t>
            </w:r>
          </w:p>
          <w:p w:rsidR="0099030E" w:rsidRDefault="0099030E" w:rsidP="00147D83">
            <w:r>
              <w:t>(17177, 26, '2015-05-05 13:43:14'),</w:t>
            </w:r>
          </w:p>
          <w:p w:rsidR="0099030E" w:rsidRDefault="0099030E" w:rsidP="00147D83">
            <w:r>
              <w:t>(17178, 26, '2015-05-05 13:43:17'),</w:t>
            </w:r>
          </w:p>
          <w:p w:rsidR="0099030E" w:rsidRDefault="0099030E" w:rsidP="00147D83">
            <w:r>
              <w:t>(17179, 26, '2015-05-05 13:43:20'),</w:t>
            </w:r>
          </w:p>
          <w:p w:rsidR="0099030E" w:rsidRDefault="0099030E" w:rsidP="00147D83">
            <w:r>
              <w:t>(17180, 26, '2015-05-05 13:43:23'),</w:t>
            </w:r>
          </w:p>
          <w:p w:rsidR="0099030E" w:rsidRDefault="0099030E" w:rsidP="00147D83">
            <w:r>
              <w:t>(17181, 26, '2015-05-05 13:43:26'),</w:t>
            </w:r>
          </w:p>
          <w:p w:rsidR="0099030E" w:rsidRDefault="0099030E" w:rsidP="00147D83">
            <w:r>
              <w:t>(17182, 26, '2015-05-05 13:43:29'),</w:t>
            </w:r>
          </w:p>
          <w:p w:rsidR="0099030E" w:rsidRDefault="0099030E" w:rsidP="00147D83">
            <w:r>
              <w:t>(17183, 26, '2015-05-05 13:43:32'),</w:t>
            </w:r>
          </w:p>
          <w:p w:rsidR="0099030E" w:rsidRDefault="0099030E" w:rsidP="00147D83">
            <w:r>
              <w:t>(17184, 26, '2015-05-05 13:43:35'),</w:t>
            </w:r>
          </w:p>
          <w:p w:rsidR="0099030E" w:rsidRDefault="0099030E" w:rsidP="00147D83">
            <w:r>
              <w:t>(17185, 26, '2015-05-05 13:43:38'),</w:t>
            </w:r>
          </w:p>
          <w:p w:rsidR="0099030E" w:rsidRDefault="0099030E" w:rsidP="00147D83">
            <w:r>
              <w:t>(17186, 26, '2015-05-05 13:43:41'),</w:t>
            </w:r>
          </w:p>
          <w:p w:rsidR="0099030E" w:rsidRDefault="0099030E" w:rsidP="00147D83">
            <w:r>
              <w:t>(17187, 26, '2015-05-05 13:43:44'),</w:t>
            </w:r>
          </w:p>
          <w:p w:rsidR="0099030E" w:rsidRDefault="0099030E" w:rsidP="00147D83">
            <w:r>
              <w:t>(17188, 26, '2015-05-05 13:43:47'),</w:t>
            </w:r>
          </w:p>
          <w:p w:rsidR="0099030E" w:rsidRDefault="0099030E" w:rsidP="00147D83">
            <w:r>
              <w:t>(17189, 26, '2015-05-05 13:43:50'),</w:t>
            </w:r>
          </w:p>
          <w:p w:rsidR="0099030E" w:rsidRDefault="0099030E" w:rsidP="00147D83">
            <w:r>
              <w:t>(17190, 26, '2015-05-05 13:43:54'),</w:t>
            </w:r>
          </w:p>
          <w:p w:rsidR="0099030E" w:rsidRDefault="0099030E" w:rsidP="00147D83">
            <w:r>
              <w:t>(17191, 26, '2015-05-05 13:43:57'),</w:t>
            </w:r>
          </w:p>
          <w:p w:rsidR="0099030E" w:rsidRDefault="0099030E" w:rsidP="00147D83">
            <w:r>
              <w:t>(17192, 26, '2015-05-05 13:44:00'),</w:t>
            </w:r>
          </w:p>
          <w:p w:rsidR="0099030E" w:rsidRDefault="0099030E" w:rsidP="00147D83">
            <w:r>
              <w:t>(17193, 26, '2015-05-05 13:44:03'),</w:t>
            </w:r>
          </w:p>
          <w:p w:rsidR="0099030E" w:rsidRDefault="0099030E" w:rsidP="00147D83">
            <w:r>
              <w:t>(17194, 26, '2015-05-05 13:44:06'),</w:t>
            </w:r>
          </w:p>
          <w:p w:rsidR="0099030E" w:rsidRDefault="0099030E" w:rsidP="00147D83">
            <w:r>
              <w:t>(17195, 26, '2015-05-05 13:44:09'),</w:t>
            </w:r>
          </w:p>
          <w:p w:rsidR="0099030E" w:rsidRDefault="0099030E" w:rsidP="00147D83">
            <w:r>
              <w:t>(17196, 26, '2015-05-05 13:44:12'),</w:t>
            </w:r>
          </w:p>
          <w:p w:rsidR="0099030E" w:rsidRDefault="0099030E" w:rsidP="00147D83">
            <w:r>
              <w:t>(17197, 26, '2015-05-05 13:44:15'),</w:t>
            </w:r>
          </w:p>
          <w:p w:rsidR="0099030E" w:rsidRDefault="0099030E" w:rsidP="00147D83">
            <w:r>
              <w:t>(17198, 26, '2015-05-05 13:44:18'),</w:t>
            </w:r>
          </w:p>
          <w:p w:rsidR="0099030E" w:rsidRDefault="0099030E" w:rsidP="00147D83">
            <w:r>
              <w:t>(17199, 26, '2015-05-05 13:44:21'),</w:t>
            </w:r>
          </w:p>
          <w:p w:rsidR="0099030E" w:rsidRDefault="0099030E" w:rsidP="00147D83">
            <w:r>
              <w:t>(17200, 26, '2015-05-05 13:44:24'),</w:t>
            </w:r>
          </w:p>
          <w:p w:rsidR="0099030E" w:rsidRDefault="0099030E" w:rsidP="00147D83">
            <w:r>
              <w:t>(17201, 26, '2015-05-05 13:44:27'),</w:t>
            </w:r>
          </w:p>
          <w:p w:rsidR="0099030E" w:rsidRDefault="0099030E" w:rsidP="00147D83">
            <w:r>
              <w:t>(17202, 26, '2015-05-05 13:44:30'),</w:t>
            </w:r>
          </w:p>
          <w:p w:rsidR="0099030E" w:rsidRDefault="0099030E" w:rsidP="00147D83">
            <w:r>
              <w:t>(17203, 26, '2015-05-05 13:44:33'),</w:t>
            </w:r>
          </w:p>
          <w:p w:rsidR="0099030E" w:rsidRDefault="0099030E" w:rsidP="00147D83">
            <w:r>
              <w:t>(17204, 26, '2015-05-05 13:44:36'),</w:t>
            </w:r>
          </w:p>
          <w:p w:rsidR="0099030E" w:rsidRDefault="0099030E" w:rsidP="00147D83">
            <w:r>
              <w:t>(17205, 26, '2015-05-05 13:44:39'),</w:t>
            </w:r>
          </w:p>
          <w:p w:rsidR="0099030E" w:rsidRDefault="0099030E" w:rsidP="00147D83">
            <w:r>
              <w:t>(17206, 26, '2015-05-05 13:44:42'),</w:t>
            </w:r>
          </w:p>
          <w:p w:rsidR="0099030E" w:rsidRDefault="0099030E" w:rsidP="00147D83">
            <w:r>
              <w:t>(17207, 26, '2015-05-05 13:44:45'),</w:t>
            </w:r>
          </w:p>
          <w:p w:rsidR="0099030E" w:rsidRDefault="0099030E" w:rsidP="00147D83">
            <w:r>
              <w:t>(17208, 26, '2015-05-05 13:44:48'),</w:t>
            </w:r>
          </w:p>
          <w:p w:rsidR="0099030E" w:rsidRDefault="0099030E" w:rsidP="00147D83">
            <w:r>
              <w:t>(17209, 26, '2015-05-05 13:44:51'),</w:t>
            </w:r>
          </w:p>
          <w:p w:rsidR="0099030E" w:rsidRDefault="0099030E" w:rsidP="00147D83">
            <w:r>
              <w:t>(17210, 26, '2015-05-05 13:44:54'),</w:t>
            </w:r>
          </w:p>
          <w:p w:rsidR="0099030E" w:rsidRDefault="0099030E" w:rsidP="00147D83">
            <w:r>
              <w:t>(17211, 26, '2015-05-05 13:44:57'),</w:t>
            </w:r>
          </w:p>
          <w:p w:rsidR="0099030E" w:rsidRDefault="0099030E" w:rsidP="00147D83">
            <w:r>
              <w:t>(17212, 26, '2015-05-05 13:45:00'),</w:t>
            </w:r>
          </w:p>
          <w:p w:rsidR="0099030E" w:rsidRDefault="0099030E" w:rsidP="00147D83">
            <w:r>
              <w:t>(17213, 26, '2015-05-05 13:45:03'),</w:t>
            </w:r>
          </w:p>
          <w:p w:rsidR="0099030E" w:rsidRDefault="0099030E" w:rsidP="00147D83">
            <w:r>
              <w:t>(17214, 26, '2015-05-05 13:45:06'),</w:t>
            </w:r>
          </w:p>
          <w:p w:rsidR="0099030E" w:rsidRDefault="0099030E" w:rsidP="00147D83">
            <w:r>
              <w:t>(17215, 26, '2015-05-05 13:45:09'),</w:t>
            </w:r>
          </w:p>
          <w:p w:rsidR="0099030E" w:rsidRDefault="0099030E" w:rsidP="00147D83">
            <w:r>
              <w:t>(17216, 26, '2015-05-05 13:45:12'),</w:t>
            </w:r>
          </w:p>
          <w:p w:rsidR="0099030E" w:rsidRDefault="0099030E" w:rsidP="00147D83">
            <w:r>
              <w:t>(17217, 26, '2015-05-05 13:45:15'),</w:t>
            </w:r>
          </w:p>
          <w:p w:rsidR="0099030E" w:rsidRDefault="0099030E" w:rsidP="00147D83">
            <w:r>
              <w:t>(17218, 26, '2015-05-05 13:45:19'),</w:t>
            </w:r>
          </w:p>
          <w:p w:rsidR="0099030E" w:rsidRDefault="0099030E" w:rsidP="00147D83">
            <w:r>
              <w:t>(17219, 26, '2015-05-05 13:45:22'),</w:t>
            </w:r>
          </w:p>
          <w:p w:rsidR="0099030E" w:rsidRDefault="0099030E" w:rsidP="00147D83">
            <w:r>
              <w:t>(17220, 26, '2015-05-05 13:45:25'),</w:t>
            </w:r>
          </w:p>
          <w:p w:rsidR="0099030E" w:rsidRDefault="0099030E" w:rsidP="00147D83">
            <w:r>
              <w:t>(17221, 26, '2015-05-05 13:45:28'),</w:t>
            </w:r>
          </w:p>
          <w:p w:rsidR="0099030E" w:rsidRDefault="0099030E" w:rsidP="00147D83">
            <w:r>
              <w:t>(17222, 26, '2015-05-05 13:45:31'),</w:t>
            </w:r>
          </w:p>
          <w:p w:rsidR="0099030E" w:rsidRDefault="0099030E" w:rsidP="00147D83">
            <w:r>
              <w:t>(17223, 26, '2015-05-05 13:45:34'),</w:t>
            </w:r>
          </w:p>
          <w:p w:rsidR="0099030E" w:rsidRDefault="0099030E" w:rsidP="00147D83">
            <w:r>
              <w:t>(17224, 26, '2015-05-05 13:45:37'),</w:t>
            </w:r>
          </w:p>
          <w:p w:rsidR="0099030E" w:rsidRDefault="0099030E" w:rsidP="00147D83">
            <w:r>
              <w:t>(17225, 26, '2015-05-05 13:45:40'),</w:t>
            </w:r>
          </w:p>
          <w:p w:rsidR="0099030E" w:rsidRDefault="0099030E" w:rsidP="00147D83">
            <w:r>
              <w:t>(17226, 26, '2015-05-05 13:45:43'),</w:t>
            </w:r>
          </w:p>
          <w:p w:rsidR="0099030E" w:rsidRDefault="0099030E" w:rsidP="00147D83">
            <w:r>
              <w:t>(17227, 26, '2015-05-05 13:45:46'),</w:t>
            </w:r>
          </w:p>
          <w:p w:rsidR="0099030E" w:rsidRDefault="0099030E" w:rsidP="00147D83">
            <w:r>
              <w:t>(17228, 26, '2015-05-05 13:45:49'),</w:t>
            </w:r>
          </w:p>
          <w:p w:rsidR="0099030E" w:rsidRDefault="0099030E" w:rsidP="00147D83">
            <w:r>
              <w:t>(17229, 26, '2015-05-05 13:45:52'),</w:t>
            </w:r>
          </w:p>
          <w:p w:rsidR="0099030E" w:rsidRDefault="0099030E" w:rsidP="00147D83">
            <w:r>
              <w:t>(17230, 26, '2015-05-05 13:45:55'),</w:t>
            </w:r>
          </w:p>
          <w:p w:rsidR="0099030E" w:rsidRDefault="0099030E" w:rsidP="00147D83">
            <w:r>
              <w:t>(17231, 26, '2015-05-05 13:45:58'),</w:t>
            </w:r>
          </w:p>
          <w:p w:rsidR="0099030E" w:rsidRDefault="0099030E" w:rsidP="00147D83">
            <w:r>
              <w:t>(17232, 26, '2015-05-05 13:46:01'),</w:t>
            </w:r>
          </w:p>
          <w:p w:rsidR="0099030E" w:rsidRDefault="0099030E" w:rsidP="00147D83">
            <w:r>
              <w:t>(17233, 26, '2015-05-05 13:46:04'),</w:t>
            </w:r>
          </w:p>
          <w:p w:rsidR="0099030E" w:rsidRDefault="0099030E" w:rsidP="00147D83">
            <w:r>
              <w:t>(17234, 26, '2015-05-05 13:46:07'),</w:t>
            </w:r>
          </w:p>
          <w:p w:rsidR="0099030E" w:rsidRDefault="0099030E" w:rsidP="00147D83">
            <w:r>
              <w:t>(17235, 26, '2015-05-05 13:46:10'),</w:t>
            </w:r>
          </w:p>
          <w:p w:rsidR="0099030E" w:rsidRDefault="0099030E" w:rsidP="00147D83">
            <w:r>
              <w:t>(17236, 26, '2015-05-05 13:46:13'),</w:t>
            </w:r>
          </w:p>
          <w:p w:rsidR="0099030E" w:rsidRDefault="0099030E" w:rsidP="00147D83">
            <w:r>
              <w:t>(17237, 26, '2015-05-05 13:46:16'),</w:t>
            </w:r>
          </w:p>
          <w:p w:rsidR="0099030E" w:rsidRDefault="0099030E" w:rsidP="00147D83">
            <w:r>
              <w:t>(17238, 26, '2015-05-05 13:46:19'),</w:t>
            </w:r>
          </w:p>
          <w:p w:rsidR="0099030E" w:rsidRDefault="0099030E" w:rsidP="00147D83">
            <w:r>
              <w:t>(17239, 26, '2015-05-05 13:46:22'),</w:t>
            </w:r>
          </w:p>
          <w:p w:rsidR="0099030E" w:rsidRDefault="0099030E" w:rsidP="00147D83">
            <w:r>
              <w:t>(17240, 26, '2015-05-05 13:46:25'),</w:t>
            </w:r>
          </w:p>
          <w:p w:rsidR="0099030E" w:rsidRDefault="0099030E" w:rsidP="00147D83">
            <w:r>
              <w:t>(17241, 26, '2015-05-05 13:46:28'),</w:t>
            </w:r>
          </w:p>
          <w:p w:rsidR="0099030E" w:rsidRDefault="0099030E" w:rsidP="00147D83">
            <w:r>
              <w:t>(17242, 26, '2015-05-05 13:46:31'),</w:t>
            </w:r>
          </w:p>
          <w:p w:rsidR="0099030E" w:rsidRDefault="0099030E" w:rsidP="00147D83">
            <w:r>
              <w:t>(17243, 26, '2015-05-05 13:46:34'),</w:t>
            </w:r>
          </w:p>
          <w:p w:rsidR="0099030E" w:rsidRDefault="0099030E" w:rsidP="00147D83">
            <w:r>
              <w:t>(17244, 26, '2015-05-05 13:46:37'),</w:t>
            </w:r>
          </w:p>
          <w:p w:rsidR="0099030E" w:rsidRDefault="0099030E" w:rsidP="00147D83">
            <w:r>
              <w:t>(17245, 26, '2015-05-05 13:46:40'),</w:t>
            </w:r>
          </w:p>
          <w:p w:rsidR="0099030E" w:rsidRDefault="0099030E" w:rsidP="00147D83">
            <w:r>
              <w:t>(17246, 26, '2015-05-05 13:46:43'),</w:t>
            </w:r>
          </w:p>
          <w:p w:rsidR="0099030E" w:rsidRDefault="0099030E" w:rsidP="00147D83">
            <w:r>
              <w:t>(17247, 26, '2015-05-05 13:46:47'),</w:t>
            </w:r>
          </w:p>
          <w:p w:rsidR="0099030E" w:rsidRDefault="0099030E" w:rsidP="00147D83">
            <w:r>
              <w:t>(17248, 26, '2015-05-05 13:46:50'),</w:t>
            </w:r>
          </w:p>
          <w:p w:rsidR="0099030E" w:rsidRDefault="0099030E" w:rsidP="00147D83">
            <w:r>
              <w:t>(17249, 26, '2015-05-05 13:46:53'),</w:t>
            </w:r>
          </w:p>
          <w:p w:rsidR="0099030E" w:rsidRDefault="0099030E" w:rsidP="00147D83">
            <w:r>
              <w:t>(17250, 26, '2015-05-05 13:46:56'),</w:t>
            </w:r>
          </w:p>
          <w:p w:rsidR="0099030E" w:rsidRDefault="0099030E" w:rsidP="00147D83">
            <w:r>
              <w:t>(17251, 26, '2015-05-05 13:46:59'),</w:t>
            </w:r>
          </w:p>
          <w:p w:rsidR="0099030E" w:rsidRDefault="0099030E" w:rsidP="00147D83">
            <w:r>
              <w:t>(17252, 26, '2015-05-05 13:47:02'),</w:t>
            </w:r>
          </w:p>
          <w:p w:rsidR="0099030E" w:rsidRDefault="0099030E" w:rsidP="00147D83">
            <w:r>
              <w:t>(17253, 26, '2015-05-05 13:47:05'),</w:t>
            </w:r>
          </w:p>
          <w:p w:rsidR="0099030E" w:rsidRDefault="0099030E" w:rsidP="00147D83">
            <w:r>
              <w:t>(17254, 26, '2015-05-05 13:47:08'),</w:t>
            </w:r>
          </w:p>
          <w:p w:rsidR="0099030E" w:rsidRDefault="0099030E" w:rsidP="00147D83">
            <w:r>
              <w:t>(17255, 26, '2015-05-05 13:47:11'),</w:t>
            </w:r>
          </w:p>
          <w:p w:rsidR="0099030E" w:rsidRDefault="0099030E" w:rsidP="00147D83">
            <w:r>
              <w:t>(17256, 26, '2015-05-05 13:47:14'),</w:t>
            </w:r>
          </w:p>
          <w:p w:rsidR="0099030E" w:rsidRDefault="0099030E" w:rsidP="00147D83">
            <w:r>
              <w:t>(17257, 26, '2015-05-05 13:47:17'),</w:t>
            </w:r>
          </w:p>
          <w:p w:rsidR="0099030E" w:rsidRDefault="0099030E" w:rsidP="00147D83">
            <w:r>
              <w:t>(17258, 26, '2015-05-05 13:47:20'),</w:t>
            </w:r>
          </w:p>
          <w:p w:rsidR="0099030E" w:rsidRDefault="0099030E" w:rsidP="00147D83">
            <w:r>
              <w:t>(17259, 26, '2015-05-05 13:47:23'),</w:t>
            </w:r>
          </w:p>
          <w:p w:rsidR="0099030E" w:rsidRDefault="0099030E" w:rsidP="00147D83">
            <w:r>
              <w:t>(17260, 26, '2015-05-05 13:47:26'),</w:t>
            </w:r>
          </w:p>
          <w:p w:rsidR="0099030E" w:rsidRDefault="0099030E" w:rsidP="00147D83">
            <w:r>
              <w:t>(17261, 26, '2015-05-05 13:47:29'),</w:t>
            </w:r>
          </w:p>
          <w:p w:rsidR="0099030E" w:rsidRDefault="0099030E" w:rsidP="00147D83">
            <w:r>
              <w:t>(17262, 26, '2015-05-05 13:47:32'),</w:t>
            </w:r>
          </w:p>
          <w:p w:rsidR="0099030E" w:rsidRDefault="0099030E" w:rsidP="00147D83">
            <w:r>
              <w:t>(17263, 26, '2015-05-05 13:47:35'),</w:t>
            </w:r>
          </w:p>
          <w:p w:rsidR="0099030E" w:rsidRDefault="0099030E" w:rsidP="00147D83">
            <w:r>
              <w:t>(17264, 26, '2015-05-05 13:47:38'),</w:t>
            </w:r>
          </w:p>
          <w:p w:rsidR="0099030E" w:rsidRDefault="0099030E" w:rsidP="00147D83">
            <w:r>
              <w:t>(17265, 26, '2015-05-05 13:47:42'),</w:t>
            </w:r>
          </w:p>
          <w:p w:rsidR="0099030E" w:rsidRDefault="0099030E" w:rsidP="00147D83">
            <w:r>
              <w:t>(17266, 26, '2015-05-05 13:47:45'),</w:t>
            </w:r>
          </w:p>
          <w:p w:rsidR="0099030E" w:rsidRDefault="0099030E" w:rsidP="00147D83">
            <w:r>
              <w:t>(17267, 26, '2015-05-05 13:47:48'),</w:t>
            </w:r>
          </w:p>
          <w:p w:rsidR="0099030E" w:rsidRDefault="0099030E" w:rsidP="00147D83">
            <w:r>
              <w:t>(17268, 26, '2015-05-05 13:47:51'),</w:t>
            </w:r>
          </w:p>
          <w:p w:rsidR="0099030E" w:rsidRDefault="0099030E" w:rsidP="00147D83">
            <w:r>
              <w:t>(17269, 26, '2015-05-05 13:47:54'),</w:t>
            </w:r>
          </w:p>
          <w:p w:rsidR="0099030E" w:rsidRDefault="0099030E" w:rsidP="00147D83">
            <w:r>
              <w:t>(17270, 26, '2015-05-05 13:47:57'),</w:t>
            </w:r>
          </w:p>
          <w:p w:rsidR="0099030E" w:rsidRDefault="0099030E" w:rsidP="00147D83">
            <w:r>
              <w:t>(17271, 26, '2015-05-05 13:48:00'),</w:t>
            </w:r>
          </w:p>
          <w:p w:rsidR="0099030E" w:rsidRDefault="0099030E" w:rsidP="00147D83">
            <w:r>
              <w:t>(17272, 26, '2015-05-05 13:48:03'),</w:t>
            </w:r>
          </w:p>
          <w:p w:rsidR="0099030E" w:rsidRDefault="0099030E" w:rsidP="00147D83">
            <w:r>
              <w:t>(17273, 26, '2015-05-05 13:48:06'),</w:t>
            </w:r>
          </w:p>
          <w:p w:rsidR="0099030E" w:rsidRDefault="0099030E" w:rsidP="00147D83">
            <w:r>
              <w:t>(17274, 26, '2015-05-05 13:48:09'),</w:t>
            </w:r>
          </w:p>
          <w:p w:rsidR="0099030E" w:rsidRDefault="0099030E" w:rsidP="00147D83">
            <w:r>
              <w:t>(17275, 26, '2015-05-05 13:48:12'),</w:t>
            </w:r>
          </w:p>
          <w:p w:rsidR="0099030E" w:rsidRDefault="0099030E" w:rsidP="00147D83">
            <w:r>
              <w:t>(17276, 26, '2015-05-05 13:48:15'),</w:t>
            </w:r>
          </w:p>
          <w:p w:rsidR="0099030E" w:rsidRDefault="0099030E" w:rsidP="00147D83">
            <w:r>
              <w:t>(17277, 26, '2015-05-05 13:48:18'),</w:t>
            </w:r>
          </w:p>
          <w:p w:rsidR="0099030E" w:rsidRDefault="0099030E" w:rsidP="00147D83">
            <w:r>
              <w:t>(17278, 26, '2015-05-05 13:48:21'),</w:t>
            </w:r>
          </w:p>
          <w:p w:rsidR="0099030E" w:rsidRDefault="0099030E" w:rsidP="00147D83">
            <w:r>
              <w:t>(17279, 26, '2015-05-05 13:48:24'),</w:t>
            </w:r>
          </w:p>
          <w:p w:rsidR="0099030E" w:rsidRDefault="0099030E" w:rsidP="00147D83">
            <w:r>
              <w:t>(17280, 26, '2015-05-05 13:48:27'),</w:t>
            </w:r>
          </w:p>
          <w:p w:rsidR="0099030E" w:rsidRDefault="0099030E" w:rsidP="00147D83">
            <w:r>
              <w:t>(17281, 26, '2015-05-05 13:48:30'),</w:t>
            </w:r>
          </w:p>
          <w:p w:rsidR="0099030E" w:rsidRDefault="0099030E" w:rsidP="00147D83">
            <w:r>
              <w:t>(17282, 26, '2015-05-05 13:48:33'),</w:t>
            </w:r>
          </w:p>
          <w:p w:rsidR="0099030E" w:rsidRDefault="0099030E" w:rsidP="00147D83">
            <w:r>
              <w:t>(17283, 26, '2015-05-05 13:48:36'),</w:t>
            </w:r>
          </w:p>
          <w:p w:rsidR="0099030E" w:rsidRDefault="0099030E" w:rsidP="00147D83">
            <w:r>
              <w:t>(17284, 26, '2015-05-05 13:48:39'),</w:t>
            </w:r>
          </w:p>
          <w:p w:rsidR="0099030E" w:rsidRDefault="0099030E" w:rsidP="00147D83">
            <w:r>
              <w:t>(17285, 26, '2015-05-05 13:48:42'),</w:t>
            </w:r>
          </w:p>
          <w:p w:rsidR="0099030E" w:rsidRDefault="0099030E" w:rsidP="00147D83">
            <w:r>
              <w:t>(17286, 26, '2015-05-05 13:48:45'),</w:t>
            </w:r>
          </w:p>
          <w:p w:rsidR="0099030E" w:rsidRDefault="0099030E" w:rsidP="00147D83">
            <w:r>
              <w:t>(17287, 26, '2015-05-05 13:48:48'),</w:t>
            </w:r>
          </w:p>
          <w:p w:rsidR="0099030E" w:rsidRDefault="0099030E" w:rsidP="00147D83">
            <w:r>
              <w:t>(17288, 26, '2015-05-05 13:48:52'),</w:t>
            </w:r>
          </w:p>
          <w:p w:rsidR="0099030E" w:rsidRDefault="0099030E" w:rsidP="00147D83">
            <w:r>
              <w:t>(17289, 26, '2015-05-05 13:48:55'),</w:t>
            </w:r>
          </w:p>
          <w:p w:rsidR="0099030E" w:rsidRDefault="0099030E" w:rsidP="00147D83">
            <w:r>
              <w:t>(17290, 26, '2015-05-05 13:48:58'),</w:t>
            </w:r>
          </w:p>
          <w:p w:rsidR="0099030E" w:rsidRDefault="0099030E" w:rsidP="00147D83">
            <w:r>
              <w:t>(17291, 26, '2015-05-05 13:49:01'),</w:t>
            </w:r>
          </w:p>
          <w:p w:rsidR="0099030E" w:rsidRDefault="0099030E" w:rsidP="00147D83">
            <w:r>
              <w:t>(17292, 26, '2015-05-05 13:49:04'),</w:t>
            </w:r>
          </w:p>
          <w:p w:rsidR="0099030E" w:rsidRDefault="0099030E" w:rsidP="00147D83">
            <w:r>
              <w:t>(17293, 26, '2015-05-05 13:49:07'),</w:t>
            </w:r>
          </w:p>
          <w:p w:rsidR="0099030E" w:rsidRDefault="0099030E" w:rsidP="00147D83">
            <w:r>
              <w:t>(17294, 26, '2015-05-05 13:49:10'),</w:t>
            </w:r>
          </w:p>
          <w:p w:rsidR="0099030E" w:rsidRDefault="0099030E" w:rsidP="00147D83">
            <w:r>
              <w:t>(17295, 26, '2015-05-05 13:49:13'),</w:t>
            </w:r>
          </w:p>
          <w:p w:rsidR="0099030E" w:rsidRDefault="0099030E" w:rsidP="00147D83">
            <w:r>
              <w:t>(17296, 26, '2015-05-05 13:49:16'),</w:t>
            </w:r>
          </w:p>
          <w:p w:rsidR="0099030E" w:rsidRDefault="0099030E" w:rsidP="00147D83">
            <w:r>
              <w:t>(17297, 26, '2015-05-05 13:49:19'),</w:t>
            </w:r>
          </w:p>
          <w:p w:rsidR="0099030E" w:rsidRDefault="0099030E" w:rsidP="00147D83">
            <w:r>
              <w:t>(17298, 26, '2015-05-05 13:49:22'),</w:t>
            </w:r>
          </w:p>
          <w:p w:rsidR="0099030E" w:rsidRDefault="0099030E" w:rsidP="00147D83">
            <w:r>
              <w:t>(17299, 26, '2015-05-05 13:49:25'),</w:t>
            </w:r>
          </w:p>
          <w:p w:rsidR="0099030E" w:rsidRDefault="0099030E" w:rsidP="00147D83">
            <w:r>
              <w:t>(17300, 26, '2015-05-05 13:49:28'),</w:t>
            </w:r>
          </w:p>
          <w:p w:rsidR="0099030E" w:rsidRDefault="0099030E" w:rsidP="00147D83">
            <w:r>
              <w:t>(17301, 26, '2015-05-05 13:49:31'),</w:t>
            </w:r>
          </w:p>
          <w:p w:rsidR="0099030E" w:rsidRDefault="0099030E" w:rsidP="00147D83">
            <w:r>
              <w:t>(17302, 26, '2015-05-05 13:49:34'),</w:t>
            </w:r>
          </w:p>
          <w:p w:rsidR="0099030E" w:rsidRDefault="0099030E" w:rsidP="00147D83">
            <w:r>
              <w:t>(17303, 26, '2015-05-05 13:49:37'),</w:t>
            </w:r>
          </w:p>
          <w:p w:rsidR="0099030E" w:rsidRDefault="0099030E" w:rsidP="00147D83">
            <w:r>
              <w:t>(17304, 26, '2015-05-05 13:49:40'),</w:t>
            </w:r>
          </w:p>
          <w:p w:rsidR="0099030E" w:rsidRDefault="0099030E" w:rsidP="00147D83">
            <w:r>
              <w:t>(17305, 26, '2015-05-05 13:49:43'),</w:t>
            </w:r>
          </w:p>
          <w:p w:rsidR="0099030E" w:rsidRDefault="0099030E" w:rsidP="00147D83">
            <w:r>
              <w:t>(17306, 26, '2015-05-05 13:49:46'),</w:t>
            </w:r>
          </w:p>
          <w:p w:rsidR="0099030E" w:rsidRDefault="0099030E" w:rsidP="00147D83">
            <w:r>
              <w:t>(17307, 25, '2015-05-05 13:49:49'),</w:t>
            </w:r>
          </w:p>
          <w:p w:rsidR="0099030E" w:rsidRDefault="0099030E" w:rsidP="00147D83">
            <w:r>
              <w:t>(17308, 25, '2015-05-05 13:49:52'),</w:t>
            </w:r>
          </w:p>
          <w:p w:rsidR="0099030E" w:rsidRDefault="0099030E" w:rsidP="00147D83">
            <w:r>
              <w:t>(17309, 25, '2015-05-05 13:49:55'),</w:t>
            </w:r>
          </w:p>
          <w:p w:rsidR="0099030E" w:rsidRDefault="0099030E" w:rsidP="00147D83">
            <w:r>
              <w:t>(17310, 25, '2015-05-05 13:49:58'),</w:t>
            </w:r>
          </w:p>
          <w:p w:rsidR="0099030E" w:rsidRDefault="0099030E" w:rsidP="00147D83">
            <w:r>
              <w:t>(17311, 25, '2015-05-05 13:50:01'),</w:t>
            </w:r>
          </w:p>
          <w:p w:rsidR="0099030E" w:rsidRDefault="0099030E" w:rsidP="00147D83">
            <w:r>
              <w:t>(17312, 25, '2015-05-05 13:50:04'),</w:t>
            </w:r>
          </w:p>
          <w:p w:rsidR="0099030E" w:rsidRDefault="0099030E" w:rsidP="00147D83">
            <w:r>
              <w:t>(17313, 25, '2015-05-05 13:50:07'),</w:t>
            </w:r>
          </w:p>
          <w:p w:rsidR="0099030E" w:rsidRDefault="0099030E" w:rsidP="00147D83">
            <w:r>
              <w:t>(17314, 25, '2015-05-05 13:50:10'),</w:t>
            </w:r>
          </w:p>
          <w:p w:rsidR="0099030E" w:rsidRDefault="0099030E" w:rsidP="00147D83">
            <w:r>
              <w:t>(17315, 25, '2015-05-05 13:50:13'),</w:t>
            </w:r>
          </w:p>
          <w:p w:rsidR="0099030E" w:rsidRDefault="0099030E" w:rsidP="00147D83">
            <w:r>
              <w:t>(17316, 25, '2015-05-05 13:50:16'),</w:t>
            </w:r>
          </w:p>
          <w:p w:rsidR="0099030E" w:rsidRDefault="0099030E" w:rsidP="00147D83">
            <w:r>
              <w:t>(17317, 25, '2015-05-05 13:50:19'),</w:t>
            </w:r>
          </w:p>
          <w:p w:rsidR="0099030E" w:rsidRDefault="0099030E" w:rsidP="00147D83">
            <w:r>
              <w:t>(17318, 25, '2015-05-05 13:50:23'),</w:t>
            </w:r>
          </w:p>
          <w:p w:rsidR="0099030E" w:rsidRDefault="0099030E" w:rsidP="00147D83">
            <w:r>
              <w:t>(17319, 25, '2015-05-05 13:50:26'),</w:t>
            </w:r>
          </w:p>
          <w:p w:rsidR="0099030E" w:rsidRDefault="0099030E" w:rsidP="00147D83">
            <w:r>
              <w:t>(17320, 25, '2015-05-05 13:50:29'),</w:t>
            </w:r>
          </w:p>
          <w:p w:rsidR="0099030E" w:rsidRDefault="0099030E" w:rsidP="00147D83">
            <w:r>
              <w:t>(17321, 25, '2015-05-05 13:50:32'),</w:t>
            </w:r>
          </w:p>
          <w:p w:rsidR="0099030E" w:rsidRDefault="0099030E" w:rsidP="00147D83">
            <w:r>
              <w:t>(17322, 25, '2015-05-05 13:50:35'),</w:t>
            </w:r>
          </w:p>
          <w:p w:rsidR="0099030E" w:rsidRDefault="0099030E" w:rsidP="00147D83">
            <w:r>
              <w:t>(17323, 25, '2015-05-05 13:50:38'),</w:t>
            </w:r>
          </w:p>
          <w:p w:rsidR="0099030E" w:rsidRDefault="0099030E" w:rsidP="00147D83">
            <w:r>
              <w:t>(17324, 24, '2015-05-05 13:50:41'),</w:t>
            </w:r>
          </w:p>
          <w:p w:rsidR="0099030E" w:rsidRDefault="0099030E" w:rsidP="00147D83">
            <w:r>
              <w:t>(17325, 24, '2015-05-05 13:50:44'),</w:t>
            </w:r>
          </w:p>
          <w:p w:rsidR="0099030E" w:rsidRDefault="0099030E" w:rsidP="00147D83">
            <w:r>
              <w:t>(17326, 24, '2015-05-05 13:50:47'),</w:t>
            </w:r>
          </w:p>
          <w:p w:rsidR="0099030E" w:rsidRDefault="0099030E" w:rsidP="00147D83">
            <w:r>
              <w:t>(17327, 24, '2015-05-05 13:50:50'),</w:t>
            </w:r>
          </w:p>
          <w:p w:rsidR="0099030E" w:rsidRDefault="0099030E" w:rsidP="00147D83">
            <w:r>
              <w:t>(17328, 24, '2015-05-05 13:50:53'),</w:t>
            </w:r>
          </w:p>
          <w:p w:rsidR="0099030E" w:rsidRDefault="0099030E" w:rsidP="00147D83">
            <w:r>
              <w:t>(17329, 24, '2015-05-05 13:50:56'),</w:t>
            </w:r>
          </w:p>
          <w:p w:rsidR="0099030E" w:rsidRDefault="0099030E" w:rsidP="00147D83">
            <w:r>
              <w:t>(17330, 24, '2015-05-05 13:50:59'),</w:t>
            </w:r>
          </w:p>
          <w:p w:rsidR="0099030E" w:rsidRDefault="0099030E" w:rsidP="00147D83">
            <w:r>
              <w:t>(17331, 24, '2015-05-05 13:51:02'),</w:t>
            </w:r>
          </w:p>
          <w:p w:rsidR="0099030E" w:rsidRDefault="0099030E" w:rsidP="00147D83">
            <w:r>
              <w:t>(17332, 24, '2015-05-05 13:51:05'),</w:t>
            </w:r>
          </w:p>
          <w:p w:rsidR="0099030E" w:rsidRDefault="0099030E" w:rsidP="00147D83">
            <w:r>
              <w:t>(17333, 24, '2015-05-05 13:51:08'),</w:t>
            </w:r>
          </w:p>
          <w:p w:rsidR="0099030E" w:rsidRDefault="0099030E" w:rsidP="00147D83">
            <w:r>
              <w:t>(17334, 24, '2015-05-05 13:51:11'),</w:t>
            </w:r>
          </w:p>
          <w:p w:rsidR="0099030E" w:rsidRDefault="0099030E" w:rsidP="00147D83">
            <w:r>
              <w:t>(17335, 24, '2015-05-05 13:51:14'),</w:t>
            </w:r>
          </w:p>
          <w:p w:rsidR="0099030E" w:rsidRDefault="0099030E" w:rsidP="00147D83">
            <w:r>
              <w:t>(17336, 24, '2015-05-05 13:51:17'),</w:t>
            </w:r>
          </w:p>
          <w:p w:rsidR="0099030E" w:rsidRDefault="0099030E" w:rsidP="00147D83">
            <w:r>
              <w:t>(17337, 24, '2015-05-05 13:51:20'),</w:t>
            </w:r>
          </w:p>
          <w:p w:rsidR="0099030E" w:rsidRDefault="0099030E" w:rsidP="00147D83">
            <w:r>
              <w:t>(17338, 24, '2015-05-05 13:51:23'),</w:t>
            </w:r>
          </w:p>
          <w:p w:rsidR="0099030E" w:rsidRDefault="0099030E" w:rsidP="00147D83">
            <w:r>
              <w:t>(17339, 24, '2015-05-05 13:51:26'),</w:t>
            </w:r>
          </w:p>
          <w:p w:rsidR="0099030E" w:rsidRDefault="0099030E" w:rsidP="00147D83">
            <w:r>
              <w:t>(17340, 24, '2015-05-05 13:51:29'),</w:t>
            </w:r>
          </w:p>
          <w:p w:rsidR="0099030E" w:rsidRDefault="0099030E" w:rsidP="00147D83">
            <w:r>
              <w:t>(17341, 24, '2015-05-05 13:51:32'),</w:t>
            </w:r>
          </w:p>
          <w:p w:rsidR="0099030E" w:rsidRDefault="0099030E" w:rsidP="00147D83">
            <w:r>
              <w:t>(17342, 24, '2015-05-05 13:51:35'),</w:t>
            </w:r>
          </w:p>
          <w:p w:rsidR="0099030E" w:rsidRDefault="0099030E" w:rsidP="00147D83">
            <w:r>
              <w:t>(17343, 24, '2015-05-05 13:51:38'),</w:t>
            </w:r>
          </w:p>
          <w:p w:rsidR="0099030E" w:rsidRDefault="0099030E" w:rsidP="00147D83">
            <w:r>
              <w:t>(17344, 24, '2015-05-05 13:51:41'),</w:t>
            </w:r>
          </w:p>
          <w:p w:rsidR="0099030E" w:rsidRDefault="0099030E" w:rsidP="00147D83">
            <w:r>
              <w:t>(17345, 23, '2015-05-05 13:51:44'),</w:t>
            </w:r>
          </w:p>
          <w:p w:rsidR="0099030E" w:rsidRDefault="0099030E" w:rsidP="00147D83">
            <w:r>
              <w:t>(17346, 23, '2015-05-05 13:51:47'),</w:t>
            </w:r>
          </w:p>
          <w:p w:rsidR="0099030E" w:rsidRDefault="0099030E" w:rsidP="00147D83">
            <w:r>
              <w:t>(17347, 23, '2015-05-05 13:51:50'),</w:t>
            </w:r>
          </w:p>
          <w:p w:rsidR="0099030E" w:rsidRDefault="0099030E" w:rsidP="00147D83">
            <w:r>
              <w:t>(17348, 23, '2015-05-05 13:51:54'),</w:t>
            </w:r>
          </w:p>
          <w:p w:rsidR="0099030E" w:rsidRDefault="0099030E" w:rsidP="00147D83">
            <w:r>
              <w:t>(17349, 23, '2015-05-05 13:51:57'),</w:t>
            </w:r>
          </w:p>
          <w:p w:rsidR="0099030E" w:rsidRDefault="0099030E" w:rsidP="00147D83">
            <w:r>
              <w:t>(17350, 23, '2015-05-05 13:52:00'),</w:t>
            </w:r>
          </w:p>
          <w:p w:rsidR="0099030E" w:rsidRDefault="0099030E" w:rsidP="00147D83">
            <w:r>
              <w:t>(17351, 23, '2015-05-05 13:52:03'),</w:t>
            </w:r>
          </w:p>
          <w:p w:rsidR="0099030E" w:rsidRDefault="0099030E" w:rsidP="00147D83">
            <w:r>
              <w:t>(17352, 23, '2015-05-05 13:52:06'),</w:t>
            </w:r>
          </w:p>
          <w:p w:rsidR="0099030E" w:rsidRDefault="0099030E" w:rsidP="00147D83">
            <w:r>
              <w:t>(17353, 23, '2015-05-05 13:52:09'),</w:t>
            </w:r>
          </w:p>
          <w:p w:rsidR="0099030E" w:rsidRDefault="0099030E" w:rsidP="00147D83">
            <w:r>
              <w:t>(17354, 23, '2015-05-05 13:52:12'),</w:t>
            </w:r>
          </w:p>
          <w:p w:rsidR="0099030E" w:rsidRDefault="0099030E" w:rsidP="00147D83">
            <w:r>
              <w:t>(17355, 23, '2015-05-05 13:52:15'),</w:t>
            </w:r>
          </w:p>
          <w:p w:rsidR="0099030E" w:rsidRDefault="0099030E" w:rsidP="00147D83">
            <w:r>
              <w:t>(17356, 22, '2015-05-05 13:52:18'),</w:t>
            </w:r>
          </w:p>
          <w:p w:rsidR="0099030E" w:rsidRDefault="0099030E" w:rsidP="00147D83">
            <w:r>
              <w:t>(17357, 22, '2015-05-05 13:52:21'),</w:t>
            </w:r>
          </w:p>
          <w:p w:rsidR="0099030E" w:rsidRDefault="0099030E" w:rsidP="00147D83">
            <w:r>
              <w:t>(17358, 22, '2015-05-05 13:52:24'),</w:t>
            </w:r>
          </w:p>
          <w:p w:rsidR="0099030E" w:rsidRDefault="0099030E" w:rsidP="00147D83">
            <w:r>
              <w:t>(17359, 22, '2015-05-05 13:52:27'),</w:t>
            </w:r>
          </w:p>
          <w:p w:rsidR="0099030E" w:rsidRDefault="0099030E" w:rsidP="00147D83">
            <w:r>
              <w:t>(17360, 22, '2015-05-05 13:52:30'),</w:t>
            </w:r>
          </w:p>
          <w:p w:rsidR="0099030E" w:rsidRDefault="0099030E" w:rsidP="00147D83">
            <w:r>
              <w:t>(17361, 22, '2015-05-05 13:52:33'),</w:t>
            </w:r>
          </w:p>
          <w:p w:rsidR="0099030E" w:rsidRDefault="0099030E" w:rsidP="00147D83">
            <w:r>
              <w:t>(17362, 22, '2015-05-05 13:52:36'),</w:t>
            </w:r>
          </w:p>
          <w:p w:rsidR="0099030E" w:rsidRDefault="0099030E" w:rsidP="00147D83">
            <w:r>
              <w:t>(17363, 22, '2015-05-05 13:52:39'),</w:t>
            </w:r>
          </w:p>
          <w:p w:rsidR="0099030E" w:rsidRDefault="0099030E" w:rsidP="00147D83">
            <w:r>
              <w:t>(17364, 22, '2015-05-05 13:52:42'),</w:t>
            </w:r>
          </w:p>
          <w:p w:rsidR="0099030E" w:rsidRDefault="0099030E" w:rsidP="00147D83">
            <w:r>
              <w:t>(17365, 22, '2015-05-05 13:52:45'),</w:t>
            </w:r>
          </w:p>
          <w:p w:rsidR="0099030E" w:rsidRDefault="0099030E" w:rsidP="00147D83">
            <w:r>
              <w:t>(17366, 22, '2015-05-05 13:52:48'),</w:t>
            </w:r>
          </w:p>
          <w:p w:rsidR="0099030E" w:rsidRDefault="0099030E" w:rsidP="00147D83">
            <w:r>
              <w:t>(17367, 22, '2015-05-05 13:52:51'),</w:t>
            </w:r>
          </w:p>
          <w:p w:rsidR="0099030E" w:rsidRDefault="0099030E" w:rsidP="00147D83">
            <w:r>
              <w:t>(17368, 21, '2015-05-05 13:52:54'),</w:t>
            </w:r>
          </w:p>
          <w:p w:rsidR="0099030E" w:rsidRDefault="0099030E" w:rsidP="00147D83">
            <w:r>
              <w:t>(17369, 21, '2015-05-05 13:52:57'),</w:t>
            </w:r>
          </w:p>
          <w:p w:rsidR="0099030E" w:rsidRDefault="0099030E" w:rsidP="00147D83">
            <w:r>
              <w:t>(17370, 21, '2015-05-05 13:53:00'),</w:t>
            </w:r>
          </w:p>
          <w:p w:rsidR="0099030E" w:rsidRDefault="0099030E" w:rsidP="00147D83">
            <w:r>
              <w:t>(17371, 21, '2015-05-05 13:53:03'),</w:t>
            </w:r>
          </w:p>
          <w:p w:rsidR="0099030E" w:rsidRDefault="0099030E" w:rsidP="00147D83">
            <w:r>
              <w:t>(17372, 21, '2015-05-05 13:53:06'),</w:t>
            </w:r>
          </w:p>
          <w:p w:rsidR="0099030E" w:rsidRDefault="0099030E" w:rsidP="00147D83">
            <w:r>
              <w:t>(17373, 21, '2015-05-05 13:53:09'),</w:t>
            </w:r>
          </w:p>
          <w:p w:rsidR="0099030E" w:rsidRDefault="0099030E" w:rsidP="00147D83">
            <w:r>
              <w:t>(17374, 21, '2015-05-05 13:53:12'),</w:t>
            </w:r>
          </w:p>
          <w:p w:rsidR="0099030E" w:rsidRDefault="0099030E" w:rsidP="00147D83">
            <w:r>
              <w:t>(17375, 21, '2015-05-05 13:53:16'),</w:t>
            </w:r>
          </w:p>
          <w:p w:rsidR="0099030E" w:rsidRDefault="0099030E" w:rsidP="00147D83">
            <w:r>
              <w:t>(17376, 21, '2015-05-05 13:53:19'),</w:t>
            </w:r>
          </w:p>
          <w:p w:rsidR="0099030E" w:rsidRDefault="0099030E" w:rsidP="00147D83">
            <w:r>
              <w:t>(17377, 21, '2015-05-05 13:53:22'),</w:t>
            </w:r>
          </w:p>
          <w:p w:rsidR="0099030E" w:rsidRDefault="0099030E" w:rsidP="00147D83">
            <w:r>
              <w:t>(17378, 21, '2015-05-05 13:53:25'),</w:t>
            </w:r>
          </w:p>
          <w:p w:rsidR="0099030E" w:rsidRDefault="0099030E" w:rsidP="00147D83">
            <w:r>
              <w:t>(17379, 21, '2015-05-05 13:53:28'),</w:t>
            </w:r>
          </w:p>
          <w:p w:rsidR="0099030E" w:rsidRDefault="0099030E" w:rsidP="00147D83">
            <w:r>
              <w:t>(17380, 21, '2015-05-05 13:53:31'),</w:t>
            </w:r>
          </w:p>
          <w:p w:rsidR="0099030E" w:rsidRDefault="0099030E" w:rsidP="00147D83">
            <w:r>
              <w:t>(17381, 21, '2015-05-05 13:53:34'),</w:t>
            </w:r>
          </w:p>
          <w:p w:rsidR="0099030E" w:rsidRDefault="0099030E" w:rsidP="00147D83">
            <w:r>
              <w:t>(17382, 21, '2015-05-05 13:53:37'),</w:t>
            </w:r>
          </w:p>
          <w:p w:rsidR="0099030E" w:rsidRDefault="0099030E" w:rsidP="00147D83">
            <w:r>
              <w:t>(17383, 21, '2015-05-05 13:53:40'),</w:t>
            </w:r>
          </w:p>
          <w:p w:rsidR="0099030E" w:rsidRDefault="0099030E" w:rsidP="00147D83">
            <w:r>
              <w:t>(17384, 21, '2015-05-05 13:53:43'),</w:t>
            </w:r>
          </w:p>
          <w:p w:rsidR="0099030E" w:rsidRDefault="0099030E" w:rsidP="00147D83">
            <w:r>
              <w:t>(17385, 21, '2015-05-05 13:53:46'),</w:t>
            </w:r>
          </w:p>
          <w:p w:rsidR="0099030E" w:rsidRDefault="0099030E" w:rsidP="00147D83">
            <w:r>
              <w:t>(17386, 21, '2015-05-05 13:53:49'),</w:t>
            </w:r>
          </w:p>
          <w:p w:rsidR="0099030E" w:rsidRDefault="0099030E" w:rsidP="00147D83">
            <w:r>
              <w:t>(17387, 21, '2015-05-05 13:53:52'),</w:t>
            </w:r>
          </w:p>
          <w:p w:rsidR="0099030E" w:rsidRDefault="0099030E" w:rsidP="00147D83">
            <w:r>
              <w:t>(17388, 21, '2015-05-05 13:53:55'),</w:t>
            </w:r>
          </w:p>
          <w:p w:rsidR="0099030E" w:rsidRDefault="0099030E" w:rsidP="00147D83">
            <w:r>
              <w:t>(17389, 21, '2015-05-05 13:53:58'),</w:t>
            </w:r>
          </w:p>
          <w:p w:rsidR="0099030E" w:rsidRDefault="0099030E" w:rsidP="00147D83">
            <w:r>
              <w:t>(17390, 21, '2015-05-05 13:54:01'),</w:t>
            </w:r>
          </w:p>
          <w:p w:rsidR="0099030E" w:rsidRDefault="0099030E" w:rsidP="00147D83">
            <w:r>
              <w:t>(17391, 21, '2015-05-05 13:54:04'),</w:t>
            </w:r>
          </w:p>
          <w:p w:rsidR="0099030E" w:rsidRDefault="0099030E" w:rsidP="00147D83">
            <w:r>
              <w:t>(17392, 21, '2015-05-05 13:54:07'),</w:t>
            </w:r>
          </w:p>
          <w:p w:rsidR="0099030E" w:rsidRDefault="0099030E" w:rsidP="00147D83">
            <w:r>
              <w:t>(17393, 21, '2015-05-05 13:54:10'),</w:t>
            </w:r>
          </w:p>
          <w:p w:rsidR="0099030E" w:rsidRDefault="0099030E" w:rsidP="00147D83">
            <w:r>
              <w:t>(17394, 21, '2015-05-05 13:54:13'),</w:t>
            </w:r>
          </w:p>
          <w:p w:rsidR="0099030E" w:rsidRDefault="0099030E" w:rsidP="00147D83">
            <w:r>
              <w:t>(17395, 21, '2015-05-05 13:54:16'),</w:t>
            </w:r>
          </w:p>
          <w:p w:rsidR="0099030E" w:rsidRDefault="0099030E" w:rsidP="00147D83">
            <w:r>
              <w:t>(17396, 21, '2015-05-05 13:54:19'),</w:t>
            </w:r>
          </w:p>
          <w:p w:rsidR="0099030E" w:rsidRDefault="0099030E" w:rsidP="00147D83">
            <w:r>
              <w:t>(17397, 21, '2015-05-05 13:54:22'),</w:t>
            </w:r>
          </w:p>
          <w:p w:rsidR="0099030E" w:rsidRDefault="0099030E" w:rsidP="00147D83">
            <w:r>
              <w:t>(17398, 21, '2015-05-05 13:54:25'),</w:t>
            </w:r>
          </w:p>
          <w:p w:rsidR="0099030E" w:rsidRDefault="0099030E" w:rsidP="00147D83">
            <w:r>
              <w:t>(17399, 21, '2015-05-05 13:54:28'),</w:t>
            </w:r>
          </w:p>
          <w:p w:rsidR="0099030E" w:rsidRDefault="0099030E" w:rsidP="00147D83">
            <w:r>
              <w:t>(17400, 21, '2015-05-05 13:54:31'),</w:t>
            </w:r>
          </w:p>
          <w:p w:rsidR="0099030E" w:rsidRDefault="0099030E" w:rsidP="00147D83">
            <w:r>
              <w:t>(17401, 21, '2015-05-05 13:54:34'),</w:t>
            </w:r>
          </w:p>
          <w:p w:rsidR="0099030E" w:rsidRDefault="0099030E" w:rsidP="00147D83">
            <w:r>
              <w:t>(17402, 21, '2015-05-05 13:54:37'),</w:t>
            </w:r>
          </w:p>
          <w:p w:rsidR="0099030E" w:rsidRDefault="0099030E" w:rsidP="00147D83">
            <w:r>
              <w:t>(17403, 21, '2015-05-05 13:54:40'),</w:t>
            </w:r>
          </w:p>
          <w:p w:rsidR="0099030E" w:rsidRDefault="0099030E" w:rsidP="00147D83">
            <w:r>
              <w:t>(17404, 21, '2015-05-05 13:54:43'),</w:t>
            </w:r>
          </w:p>
          <w:p w:rsidR="0099030E" w:rsidRDefault="0099030E" w:rsidP="00147D83">
            <w:r>
              <w:t>(17405, 21, '2015-05-05 13:54:47'),</w:t>
            </w:r>
          </w:p>
          <w:p w:rsidR="0099030E" w:rsidRDefault="0099030E" w:rsidP="00147D83">
            <w:r>
              <w:t>(17406, 21, '2015-05-05 13:54:50'),</w:t>
            </w:r>
          </w:p>
          <w:p w:rsidR="0099030E" w:rsidRDefault="0099030E" w:rsidP="00147D83">
            <w:r>
              <w:t>(17407, 21, '2015-05-05 13:54:53'),</w:t>
            </w:r>
          </w:p>
          <w:p w:rsidR="0099030E" w:rsidRDefault="0099030E" w:rsidP="00147D83">
            <w:r>
              <w:t>(17408, 21, '2015-05-05 13:54:56'),</w:t>
            </w:r>
          </w:p>
          <w:p w:rsidR="0099030E" w:rsidRDefault="0099030E" w:rsidP="00147D83">
            <w:r>
              <w:t>(17409, 21, '2015-05-05 13:54:59'),</w:t>
            </w:r>
          </w:p>
          <w:p w:rsidR="0099030E" w:rsidRDefault="0099030E" w:rsidP="00147D83">
            <w:r>
              <w:t>(17410, 21, '2015-05-05 13:55:02'),</w:t>
            </w:r>
          </w:p>
          <w:p w:rsidR="0099030E" w:rsidRDefault="0099030E" w:rsidP="00147D83">
            <w:r>
              <w:t>(17411, 21, '2015-05-05 13:55:05'),</w:t>
            </w:r>
          </w:p>
          <w:p w:rsidR="0099030E" w:rsidRDefault="0099030E" w:rsidP="00147D83">
            <w:r>
              <w:t>(17412, 21, '2015-05-05 13:55:08'),</w:t>
            </w:r>
          </w:p>
          <w:p w:rsidR="0099030E" w:rsidRDefault="0099030E" w:rsidP="00147D83">
            <w:r>
              <w:t>(17413, 21, '2015-05-05 13:55:11'),</w:t>
            </w:r>
          </w:p>
          <w:p w:rsidR="0099030E" w:rsidRDefault="0099030E" w:rsidP="00147D83">
            <w:r>
              <w:t>(17414, 21, '2015-05-05 13:55:14'),</w:t>
            </w:r>
          </w:p>
          <w:p w:rsidR="0099030E" w:rsidRDefault="0099030E" w:rsidP="00147D83">
            <w:r>
              <w:t>(17415, 21, '2015-05-05 13:55:17'),</w:t>
            </w:r>
          </w:p>
          <w:p w:rsidR="0099030E" w:rsidRDefault="0099030E" w:rsidP="00147D83">
            <w:r>
              <w:t>(17416, 21, '2015-05-05 13:55:20'),</w:t>
            </w:r>
          </w:p>
          <w:p w:rsidR="0099030E" w:rsidRDefault="0099030E" w:rsidP="00147D83">
            <w:r>
              <w:t>(17417, 21, '2015-05-05 13:55:23'),</w:t>
            </w:r>
          </w:p>
          <w:p w:rsidR="0099030E" w:rsidRDefault="0099030E" w:rsidP="00147D83">
            <w:r>
              <w:t>(17418, 21, '2015-05-05 13:55:26'),</w:t>
            </w:r>
          </w:p>
          <w:p w:rsidR="0099030E" w:rsidRDefault="0099030E" w:rsidP="00147D83">
            <w:r>
              <w:t>(17419, 21, '2015-05-05 13:55:29'),</w:t>
            </w:r>
          </w:p>
          <w:p w:rsidR="0099030E" w:rsidRDefault="0099030E" w:rsidP="00147D83">
            <w:r>
              <w:t>(17420, 21, '2015-05-05 13:55:32'),</w:t>
            </w:r>
          </w:p>
          <w:p w:rsidR="0099030E" w:rsidRDefault="0099030E" w:rsidP="00147D83">
            <w:r>
              <w:t>(17421, 21, '2015-05-05 13:55:35'),</w:t>
            </w:r>
          </w:p>
          <w:p w:rsidR="0099030E" w:rsidRDefault="0099030E" w:rsidP="00147D83">
            <w:r>
              <w:t>(17422, 21, '2015-05-05 13:55:38'),</w:t>
            </w:r>
          </w:p>
          <w:p w:rsidR="0099030E" w:rsidRDefault="0099030E" w:rsidP="00147D83">
            <w:r>
              <w:t>(17423, 21, '2015-05-05 13:55:41'),</w:t>
            </w:r>
          </w:p>
          <w:p w:rsidR="0099030E" w:rsidRDefault="0099030E" w:rsidP="00147D83">
            <w:r>
              <w:t>(17424, 21, '2015-05-05 13:55:44'),</w:t>
            </w:r>
          </w:p>
          <w:p w:rsidR="0099030E" w:rsidRDefault="0099030E" w:rsidP="00147D83">
            <w:r>
              <w:t>(17425, 21, '2015-05-05 13:55:47'),</w:t>
            </w:r>
          </w:p>
          <w:p w:rsidR="0099030E" w:rsidRDefault="0099030E" w:rsidP="00147D83">
            <w:r>
              <w:t>(17426, 21, '2015-05-05 13:55:50'),</w:t>
            </w:r>
          </w:p>
          <w:p w:rsidR="0099030E" w:rsidRDefault="0099030E" w:rsidP="00147D83">
            <w:r>
              <w:t>(17427, 21, '2015-05-05 13:55:53'),</w:t>
            </w:r>
          </w:p>
          <w:p w:rsidR="0099030E" w:rsidRDefault="0099030E" w:rsidP="00147D83">
            <w:r>
              <w:t>(17428, 21, '2015-05-05 13:55:56'),</w:t>
            </w:r>
          </w:p>
          <w:p w:rsidR="0099030E" w:rsidRDefault="0099030E" w:rsidP="00147D83">
            <w:r>
              <w:t>(17429, 21, '2015-05-05 13:55:59'),</w:t>
            </w:r>
          </w:p>
          <w:p w:rsidR="0099030E" w:rsidRDefault="0099030E" w:rsidP="00147D83">
            <w:r>
              <w:t>(17430, 21, '2015-05-05 13:56:03'),</w:t>
            </w:r>
          </w:p>
          <w:p w:rsidR="0099030E" w:rsidRDefault="0099030E" w:rsidP="00147D83">
            <w:r>
              <w:t>(17431, 21, '2015-05-05 13:56:06'),</w:t>
            </w:r>
          </w:p>
          <w:p w:rsidR="0099030E" w:rsidRDefault="0099030E" w:rsidP="00147D83">
            <w:r>
              <w:t>(17432, 22, '2015-05-05 13:56:09'),</w:t>
            </w:r>
          </w:p>
          <w:p w:rsidR="0099030E" w:rsidRDefault="0099030E" w:rsidP="00147D83">
            <w:r>
              <w:t>(17433, 22, '2015-05-05 13:56:12'),</w:t>
            </w:r>
          </w:p>
          <w:p w:rsidR="0099030E" w:rsidRDefault="0099030E" w:rsidP="00147D83">
            <w:r>
              <w:t>(17434, 22, '2015-05-05 13:56:15'),</w:t>
            </w:r>
          </w:p>
          <w:p w:rsidR="0099030E" w:rsidRDefault="0099030E" w:rsidP="00147D83">
            <w:r>
              <w:t>(17435, 22, '2015-05-05 13:56:18'),</w:t>
            </w:r>
          </w:p>
          <w:p w:rsidR="0099030E" w:rsidRDefault="0099030E" w:rsidP="00147D83">
            <w:r>
              <w:t>(17436, 22, '2015-05-05 13:56:21'),</w:t>
            </w:r>
          </w:p>
          <w:p w:rsidR="0099030E" w:rsidRDefault="0099030E" w:rsidP="00147D83">
            <w:r>
              <w:t>(17437, 22, '2015-05-05 13:56:24'),</w:t>
            </w:r>
          </w:p>
          <w:p w:rsidR="0099030E" w:rsidRDefault="0099030E" w:rsidP="00147D83">
            <w:r>
              <w:t>(17438, 22, '2015-05-05 13:56:27'),</w:t>
            </w:r>
          </w:p>
          <w:p w:rsidR="0099030E" w:rsidRDefault="0099030E" w:rsidP="00147D83">
            <w:r>
              <w:t>(17439, 22, '2015-05-05 13:56:30'),</w:t>
            </w:r>
          </w:p>
          <w:p w:rsidR="0099030E" w:rsidRDefault="0099030E" w:rsidP="00147D83">
            <w:r>
              <w:t>(17440, 22, '2015-05-05 13:56:33'),</w:t>
            </w:r>
          </w:p>
          <w:p w:rsidR="0099030E" w:rsidRDefault="0099030E" w:rsidP="00147D83">
            <w:r>
              <w:t>(17441, 22, '2015-05-05 13:56:36'),</w:t>
            </w:r>
          </w:p>
          <w:p w:rsidR="0099030E" w:rsidRDefault="0099030E" w:rsidP="00147D83">
            <w:r>
              <w:t>(17442, 22, '2015-05-05 13:56:39'),</w:t>
            </w:r>
          </w:p>
          <w:p w:rsidR="0099030E" w:rsidRDefault="0099030E" w:rsidP="00147D83">
            <w:r>
              <w:t>(17443, 22, '2015-05-05 13:56:42'),</w:t>
            </w:r>
          </w:p>
          <w:p w:rsidR="0099030E" w:rsidRDefault="0099030E" w:rsidP="00147D83">
            <w:r>
              <w:t>(17444, 22, '2015-05-05 13:56:45'),</w:t>
            </w:r>
          </w:p>
          <w:p w:rsidR="0099030E" w:rsidRDefault="0099030E" w:rsidP="00147D83">
            <w:r>
              <w:t>(17445, 22, '2015-05-05 13:56:49'),</w:t>
            </w:r>
          </w:p>
          <w:p w:rsidR="0099030E" w:rsidRDefault="0099030E" w:rsidP="00147D83">
            <w:r>
              <w:t>(17446, 22, '2015-05-05 13:56:52'),</w:t>
            </w:r>
          </w:p>
          <w:p w:rsidR="0099030E" w:rsidRDefault="0099030E" w:rsidP="00147D83">
            <w:r>
              <w:t>(17447, 22, '2015-05-05 13:56:55'),</w:t>
            </w:r>
          </w:p>
          <w:p w:rsidR="0099030E" w:rsidRDefault="0099030E" w:rsidP="00147D83">
            <w:r>
              <w:t>(17448, 22, '2015-05-05 13:56:58'),</w:t>
            </w:r>
          </w:p>
          <w:p w:rsidR="0099030E" w:rsidRDefault="0099030E" w:rsidP="00147D83">
            <w:r>
              <w:t>(17449, 22, '2015-05-05 13:57:01'),</w:t>
            </w:r>
          </w:p>
          <w:p w:rsidR="0099030E" w:rsidRDefault="0099030E" w:rsidP="00147D83">
            <w:r>
              <w:t>(17450, 22, '2015-05-05 13:57:04'),</w:t>
            </w:r>
          </w:p>
          <w:p w:rsidR="0099030E" w:rsidRDefault="0099030E" w:rsidP="00147D83">
            <w:r>
              <w:t>(17451, 22, '2015-05-05 13:57:07'),</w:t>
            </w:r>
          </w:p>
          <w:p w:rsidR="0099030E" w:rsidRDefault="0099030E" w:rsidP="00147D83">
            <w:r>
              <w:t>(17452, 22, '2015-05-05 13:57:10'),</w:t>
            </w:r>
          </w:p>
          <w:p w:rsidR="0099030E" w:rsidRDefault="0099030E" w:rsidP="00147D83">
            <w:r>
              <w:t>(17453, 22, '2015-05-05 13:57:13'),</w:t>
            </w:r>
          </w:p>
          <w:p w:rsidR="0099030E" w:rsidRDefault="0099030E" w:rsidP="00147D83">
            <w:r>
              <w:t>(17454, 22, '2015-05-05 13:57:16'),</w:t>
            </w:r>
          </w:p>
          <w:p w:rsidR="0099030E" w:rsidRDefault="0099030E" w:rsidP="00147D83">
            <w:r>
              <w:t>(17455, 22, '2015-05-05 13:57:19'),</w:t>
            </w:r>
          </w:p>
          <w:p w:rsidR="0099030E" w:rsidRDefault="0099030E" w:rsidP="00147D83">
            <w:r>
              <w:t>(17456, 22, '2015-05-05 13:57:22'),</w:t>
            </w:r>
          </w:p>
          <w:p w:rsidR="0099030E" w:rsidRDefault="0099030E" w:rsidP="00147D83">
            <w:r>
              <w:t>(17457, 22, '2015-05-05 13:57:25'),</w:t>
            </w:r>
          </w:p>
          <w:p w:rsidR="0099030E" w:rsidRDefault="0099030E" w:rsidP="00147D83">
            <w:r>
              <w:t>(17458, 22, '2015-05-05 13:57:28'),</w:t>
            </w:r>
          </w:p>
          <w:p w:rsidR="0099030E" w:rsidRDefault="0099030E" w:rsidP="00147D83">
            <w:r>
              <w:t>(17459, 22, '2015-05-05 13:57:31'),</w:t>
            </w:r>
          </w:p>
          <w:p w:rsidR="0099030E" w:rsidRDefault="0099030E" w:rsidP="00147D83">
            <w:r>
              <w:t>(17460, 22, '2015-05-05 13:57:34'),</w:t>
            </w:r>
          </w:p>
          <w:p w:rsidR="0099030E" w:rsidRDefault="0099030E" w:rsidP="00147D83">
            <w:r>
              <w:t>(17461, 22, '2015-05-05 13:57:37'),</w:t>
            </w:r>
          </w:p>
          <w:p w:rsidR="0099030E" w:rsidRDefault="0099030E" w:rsidP="00147D83">
            <w:r>
              <w:t>(17462, 22, '2015-05-05 13:57:40'),</w:t>
            </w:r>
          </w:p>
          <w:p w:rsidR="0099030E" w:rsidRDefault="0099030E" w:rsidP="00147D83">
            <w:r>
              <w:t>(17463, 22, '2015-05-05 13:57:43'),</w:t>
            </w:r>
          </w:p>
          <w:p w:rsidR="0099030E" w:rsidRDefault="0099030E" w:rsidP="00147D83">
            <w:r>
              <w:t>(17464, 22, '2015-05-05 13:57:46'),</w:t>
            </w:r>
          </w:p>
          <w:p w:rsidR="0099030E" w:rsidRDefault="0099030E" w:rsidP="00147D83">
            <w:r>
              <w:t>(17465, 22, '2015-05-05 13:57:49'),</w:t>
            </w:r>
          </w:p>
          <w:p w:rsidR="0099030E" w:rsidRDefault="0099030E" w:rsidP="00147D83">
            <w:r>
              <w:t>(17466, 22, '2015-05-05 13:57:52'),</w:t>
            </w:r>
          </w:p>
          <w:p w:rsidR="0099030E" w:rsidRDefault="0099030E" w:rsidP="00147D83">
            <w:r>
              <w:t>(17467, 22, '2015-05-05 13:57:55'),</w:t>
            </w:r>
          </w:p>
          <w:p w:rsidR="0099030E" w:rsidRDefault="0099030E" w:rsidP="00147D83">
            <w:r>
              <w:t>(17468, 22, '2015-05-05 13:57:58'),</w:t>
            </w:r>
          </w:p>
          <w:p w:rsidR="0099030E" w:rsidRDefault="0099030E" w:rsidP="00147D83">
            <w:r>
              <w:t>(17469, 22, '2015-05-05 13:58:01'),</w:t>
            </w:r>
          </w:p>
          <w:p w:rsidR="0099030E" w:rsidRDefault="0099030E" w:rsidP="00147D83">
            <w:r>
              <w:t>(17470, 22, '2015-05-05 13:58:04'),</w:t>
            </w:r>
          </w:p>
          <w:p w:rsidR="0099030E" w:rsidRDefault="0099030E" w:rsidP="00147D83">
            <w:r>
              <w:t>(17471, 22, '2015-05-05 13:58:07'),</w:t>
            </w:r>
          </w:p>
          <w:p w:rsidR="0099030E" w:rsidRDefault="0099030E" w:rsidP="00147D83">
            <w:r>
              <w:t>(17472, 22, '2015-05-05 13:58:10'),</w:t>
            </w:r>
          </w:p>
          <w:p w:rsidR="0099030E" w:rsidRDefault="0099030E" w:rsidP="00147D83">
            <w:r>
              <w:t>(17473, 22, '2015-05-05 13:58:13'),</w:t>
            </w:r>
          </w:p>
          <w:p w:rsidR="0099030E" w:rsidRDefault="0099030E" w:rsidP="00147D83">
            <w:r>
              <w:t>(17474, 22, '2015-05-05 13:58:16'),</w:t>
            </w:r>
          </w:p>
          <w:p w:rsidR="0099030E" w:rsidRDefault="0099030E" w:rsidP="00147D83">
            <w:r>
              <w:t>(17475, 22, '2015-05-05 13:58:20'),</w:t>
            </w:r>
          </w:p>
          <w:p w:rsidR="0099030E" w:rsidRDefault="0099030E" w:rsidP="00147D83">
            <w:r>
              <w:t>(17476, 22, '2015-05-05 13:58:23'),</w:t>
            </w:r>
          </w:p>
          <w:p w:rsidR="0099030E" w:rsidRDefault="0099030E" w:rsidP="00147D83">
            <w:r>
              <w:t>(17477, 22, '2015-05-05 13:58:26'),</w:t>
            </w:r>
          </w:p>
          <w:p w:rsidR="0099030E" w:rsidRDefault="0099030E" w:rsidP="00147D83">
            <w:r>
              <w:t>(17478, 22, '2015-05-05 13:58:29'),</w:t>
            </w:r>
          </w:p>
          <w:p w:rsidR="0099030E" w:rsidRDefault="0099030E" w:rsidP="00147D83">
            <w:r>
              <w:t>(17479, 22, '2015-05-05 13:58:32'),</w:t>
            </w:r>
          </w:p>
          <w:p w:rsidR="0099030E" w:rsidRDefault="0099030E" w:rsidP="00147D83">
            <w:r>
              <w:t>(17480, 22, '2015-05-05 13:58:35'),</w:t>
            </w:r>
          </w:p>
          <w:p w:rsidR="0099030E" w:rsidRDefault="0099030E" w:rsidP="00147D83">
            <w:r>
              <w:t>(17481, 22, '2015-05-05 13:58:38'),</w:t>
            </w:r>
          </w:p>
          <w:p w:rsidR="0099030E" w:rsidRDefault="0099030E" w:rsidP="00147D83">
            <w:r>
              <w:t>(17482, 22, '2015-05-05 13:58:41'),</w:t>
            </w:r>
          </w:p>
          <w:p w:rsidR="0099030E" w:rsidRDefault="0099030E" w:rsidP="00147D83">
            <w:r>
              <w:t>(17483, 22, '2015-05-05 13:58:44'),</w:t>
            </w:r>
          </w:p>
          <w:p w:rsidR="0099030E" w:rsidRDefault="0099030E" w:rsidP="00147D83">
            <w:r>
              <w:t>(17484, 22, '2015-05-05 13:58:47'),</w:t>
            </w:r>
          </w:p>
          <w:p w:rsidR="0099030E" w:rsidRDefault="0099030E" w:rsidP="00147D83">
            <w:r>
              <w:t>(17485, 22, '2015-05-05 13:58:50'),</w:t>
            </w:r>
          </w:p>
          <w:p w:rsidR="0099030E" w:rsidRDefault="0099030E" w:rsidP="00147D83">
            <w:r>
              <w:t>(17486, 22, '2015-05-05 13:58:53'),</w:t>
            </w:r>
          </w:p>
          <w:p w:rsidR="0099030E" w:rsidRDefault="0099030E" w:rsidP="00147D83">
            <w:r>
              <w:t>(17487, 22, '2015-05-05 13:58:56'),</w:t>
            </w:r>
          </w:p>
          <w:p w:rsidR="0099030E" w:rsidRDefault="0099030E" w:rsidP="00147D83">
            <w:r>
              <w:t>(17488, 22, '2015-05-05 13:58:59'),</w:t>
            </w:r>
          </w:p>
          <w:p w:rsidR="0099030E" w:rsidRDefault="0099030E" w:rsidP="00147D83">
            <w:r>
              <w:t>(17489, 22, '2015-05-05 13:59:02'),</w:t>
            </w:r>
          </w:p>
          <w:p w:rsidR="0099030E" w:rsidRDefault="0099030E" w:rsidP="00147D83">
            <w:r>
              <w:t>(17490, 22, '2015-05-05 13:59:05'),</w:t>
            </w:r>
          </w:p>
          <w:p w:rsidR="0099030E" w:rsidRDefault="0099030E" w:rsidP="00147D83">
            <w:r>
              <w:t>(17491, 22, '2015-05-05 13:59:08'),</w:t>
            </w:r>
          </w:p>
          <w:p w:rsidR="0099030E" w:rsidRDefault="0099030E" w:rsidP="00147D83">
            <w:r>
              <w:t>(17492, 22, '2015-05-05 13:59:11'),</w:t>
            </w:r>
          </w:p>
          <w:p w:rsidR="0099030E" w:rsidRDefault="0099030E" w:rsidP="00147D83">
            <w:r>
              <w:t>(17493, 22, '2015-05-05 13:59:14'),</w:t>
            </w:r>
          </w:p>
          <w:p w:rsidR="0099030E" w:rsidRDefault="0099030E" w:rsidP="00147D83">
            <w:r>
              <w:t>(17494, 22, '2015-05-05 13:59:17'),</w:t>
            </w:r>
          </w:p>
          <w:p w:rsidR="0099030E" w:rsidRDefault="0099030E" w:rsidP="00147D83">
            <w:r>
              <w:t>(17495, 22, '2015-05-05 13:59:20'),</w:t>
            </w:r>
          </w:p>
          <w:p w:rsidR="0099030E" w:rsidRDefault="0099030E" w:rsidP="00147D83">
            <w:r>
              <w:t>(17496, 22, '2015-05-05 13:59:23'),</w:t>
            </w:r>
          </w:p>
          <w:p w:rsidR="0099030E" w:rsidRDefault="0099030E" w:rsidP="00147D83">
            <w:r>
              <w:t>(17497, 22, '2015-05-05 13:59:26'),</w:t>
            </w:r>
          </w:p>
          <w:p w:rsidR="0099030E" w:rsidRDefault="0099030E" w:rsidP="00147D83">
            <w:r>
              <w:t>(17498, 22, '2015-05-05 13:59:29'),</w:t>
            </w:r>
          </w:p>
          <w:p w:rsidR="0099030E" w:rsidRDefault="0099030E" w:rsidP="00147D83">
            <w:r>
              <w:t>(17499, 22, '2015-05-05 13:59:32'),</w:t>
            </w:r>
          </w:p>
          <w:p w:rsidR="0099030E" w:rsidRDefault="0099030E" w:rsidP="00147D83">
            <w:r>
              <w:t>(17500, 22, '2015-05-05 13:59:35'),</w:t>
            </w:r>
          </w:p>
          <w:p w:rsidR="0099030E" w:rsidRDefault="0099030E" w:rsidP="00147D83">
            <w:r>
              <w:t>(17501, 22, '2015-05-05 13:59:38'),</w:t>
            </w:r>
          </w:p>
          <w:p w:rsidR="0099030E" w:rsidRDefault="0099030E" w:rsidP="00147D83">
            <w:r>
              <w:t>(17502, 22, '2015-05-05 13:59:41'),</w:t>
            </w:r>
          </w:p>
          <w:p w:rsidR="0099030E" w:rsidRDefault="0099030E" w:rsidP="00147D83">
            <w:r>
              <w:t>(17503, 22, '2015-05-05 13:59:44'),</w:t>
            </w:r>
          </w:p>
          <w:p w:rsidR="0099030E" w:rsidRDefault="0099030E" w:rsidP="00147D83">
            <w:r>
              <w:t>(17504, 22, '2015-05-05 13:59:47'),</w:t>
            </w:r>
          </w:p>
          <w:p w:rsidR="0099030E" w:rsidRDefault="0099030E" w:rsidP="00147D83">
            <w:r>
              <w:t>(17505, 22, '2015-05-05 13:59:51'),</w:t>
            </w:r>
          </w:p>
          <w:p w:rsidR="0099030E" w:rsidRDefault="0099030E" w:rsidP="00147D83">
            <w:r>
              <w:t>(17506, 22, '2015-05-05 13:59:54'),</w:t>
            </w:r>
          </w:p>
          <w:p w:rsidR="0099030E" w:rsidRDefault="0099030E" w:rsidP="00147D83">
            <w:r>
              <w:t>(17507, 22, '2015-05-05 13:59:57'),</w:t>
            </w:r>
          </w:p>
          <w:p w:rsidR="0099030E" w:rsidRDefault="0099030E" w:rsidP="00147D83">
            <w:r>
              <w:t>(17508, 22, '2015-05-05 14:00:00'),</w:t>
            </w:r>
          </w:p>
          <w:p w:rsidR="0099030E" w:rsidRDefault="0099030E" w:rsidP="00147D83">
            <w:r>
              <w:t>(17509, 22, '2015-05-05 14:00:03'),</w:t>
            </w:r>
          </w:p>
          <w:p w:rsidR="0099030E" w:rsidRDefault="0099030E" w:rsidP="00147D83">
            <w:r>
              <w:t>(17510, 22, '2015-05-05 14:00:06'),</w:t>
            </w:r>
          </w:p>
          <w:p w:rsidR="0099030E" w:rsidRDefault="0099030E" w:rsidP="00147D83">
            <w:r>
              <w:t>(17511, 22, '2015-05-05 14:00:09'),</w:t>
            </w:r>
          </w:p>
          <w:p w:rsidR="0099030E" w:rsidRDefault="0099030E" w:rsidP="00147D83">
            <w:r>
              <w:t>(17512, 22, '2015-05-05 14:00:12'),</w:t>
            </w:r>
          </w:p>
          <w:p w:rsidR="0099030E" w:rsidRDefault="0099030E" w:rsidP="00147D83">
            <w:r>
              <w:t>(17513, 22, '2015-05-05 14:00:15'),</w:t>
            </w:r>
          </w:p>
          <w:p w:rsidR="0099030E" w:rsidRDefault="0099030E" w:rsidP="00147D83">
            <w:r>
              <w:t>(17514, 22, '2015-05-05 14:00:18'),</w:t>
            </w:r>
          </w:p>
          <w:p w:rsidR="0099030E" w:rsidRDefault="0099030E" w:rsidP="00147D83">
            <w:r>
              <w:t>(17515, 22, '2015-05-05 14:00:21'),</w:t>
            </w:r>
          </w:p>
          <w:p w:rsidR="0099030E" w:rsidRDefault="0099030E" w:rsidP="00147D83">
            <w:r>
              <w:t>(17516, 22, '2015-05-05 14:00:24'),</w:t>
            </w:r>
          </w:p>
          <w:p w:rsidR="0099030E" w:rsidRDefault="0099030E" w:rsidP="00147D83">
            <w:r>
              <w:t>(17517, 22, '2015-05-05 14:00:27'),</w:t>
            </w:r>
          </w:p>
          <w:p w:rsidR="0099030E" w:rsidRDefault="0099030E" w:rsidP="00147D83">
            <w:r>
              <w:t>(17518, 22, '2015-05-05 14:00:30'),</w:t>
            </w:r>
          </w:p>
          <w:p w:rsidR="0099030E" w:rsidRDefault="0099030E" w:rsidP="00147D83">
            <w:r>
              <w:t>(17519, 22, '2015-05-05 14:00:33'),</w:t>
            </w:r>
          </w:p>
          <w:p w:rsidR="0099030E" w:rsidRDefault="0099030E" w:rsidP="00147D83">
            <w:r>
              <w:t>(17520, 22, '2015-05-05 14:00:36'),</w:t>
            </w:r>
          </w:p>
          <w:p w:rsidR="0099030E" w:rsidRDefault="0099030E" w:rsidP="00147D83">
            <w:r>
              <w:t>(17521, 22, '2015-05-05 14:00:39'),</w:t>
            </w:r>
          </w:p>
          <w:p w:rsidR="0099030E" w:rsidRDefault="0099030E" w:rsidP="00147D83">
            <w:r>
              <w:t>(17522, 22, '2015-05-05 14:00:42'),</w:t>
            </w:r>
          </w:p>
          <w:p w:rsidR="0099030E" w:rsidRDefault="0099030E" w:rsidP="00147D83">
            <w:r>
              <w:t>(17523, 22, '2015-05-05 14:00:45'),</w:t>
            </w:r>
          </w:p>
          <w:p w:rsidR="0099030E" w:rsidRDefault="0099030E" w:rsidP="00147D83">
            <w:r>
              <w:t>(17524, 22, '2015-05-05 14:00:48'),</w:t>
            </w:r>
          </w:p>
          <w:p w:rsidR="0099030E" w:rsidRDefault="0099030E" w:rsidP="00147D83">
            <w:r>
              <w:t>(17525, 22, '2015-05-05 14:00:51'),</w:t>
            </w:r>
          </w:p>
          <w:p w:rsidR="0099030E" w:rsidRDefault="0099030E" w:rsidP="00147D83">
            <w:r>
              <w:t>(17526, 22, '2015-05-05 14:00:54'),</w:t>
            </w:r>
          </w:p>
          <w:p w:rsidR="0099030E" w:rsidRDefault="0099030E" w:rsidP="00147D83">
            <w:r>
              <w:t>(17527, 22, '2015-05-05 14:00:57'),</w:t>
            </w:r>
          </w:p>
          <w:p w:rsidR="0099030E" w:rsidRDefault="0099030E" w:rsidP="00147D83">
            <w:r>
              <w:t>(17528, 22, '2015-05-05 14:01:00'),</w:t>
            </w:r>
          </w:p>
          <w:p w:rsidR="0099030E" w:rsidRDefault="0099030E" w:rsidP="00147D83">
            <w:r>
              <w:t>(17529, 22, '2015-05-05 14:01:03'),</w:t>
            </w:r>
          </w:p>
          <w:p w:rsidR="0099030E" w:rsidRDefault="0099030E" w:rsidP="00147D83">
            <w:r>
              <w:t>(17530, 22, '2015-05-05 14:01:07'),</w:t>
            </w:r>
          </w:p>
          <w:p w:rsidR="0099030E" w:rsidRDefault="0099030E" w:rsidP="00147D83">
            <w:r>
              <w:t>(17531, 22, '2015-05-05 14:01:10'),</w:t>
            </w:r>
          </w:p>
          <w:p w:rsidR="0099030E" w:rsidRDefault="0099030E" w:rsidP="00147D83">
            <w:r>
              <w:t>(17532, 22, '2015-05-05 14:01:13'),</w:t>
            </w:r>
          </w:p>
          <w:p w:rsidR="0099030E" w:rsidRDefault="0099030E" w:rsidP="00147D83">
            <w:r>
              <w:t>(17533, 22, '2015-05-05 14:01:16'),</w:t>
            </w:r>
          </w:p>
          <w:p w:rsidR="0099030E" w:rsidRDefault="0099030E" w:rsidP="00147D83">
            <w:r>
              <w:t>(17534, 22, '2015-05-05 14:01:19'),</w:t>
            </w:r>
          </w:p>
          <w:p w:rsidR="0099030E" w:rsidRDefault="0099030E" w:rsidP="00147D83">
            <w:r>
              <w:t>(17535, 22, '2015-05-05 14:01:22'),</w:t>
            </w:r>
          </w:p>
          <w:p w:rsidR="0099030E" w:rsidRDefault="0099030E" w:rsidP="00147D83">
            <w:r>
              <w:t>(17536, 22, '2015-05-05 14:01:25'),</w:t>
            </w:r>
          </w:p>
          <w:p w:rsidR="0099030E" w:rsidRDefault="0099030E" w:rsidP="00147D83">
            <w:r>
              <w:t>(17537, 22, '2015-05-05 14:01:28'),</w:t>
            </w:r>
          </w:p>
          <w:p w:rsidR="0099030E" w:rsidRDefault="0099030E" w:rsidP="00147D83">
            <w:r>
              <w:t>(17538, 22, '2015-05-05 14:01:31'),</w:t>
            </w:r>
          </w:p>
          <w:p w:rsidR="0099030E" w:rsidRDefault="0099030E" w:rsidP="00147D83">
            <w:r>
              <w:t>(17539, 22, '2015-05-05 14:01:34'),</w:t>
            </w:r>
          </w:p>
          <w:p w:rsidR="0099030E" w:rsidRDefault="0099030E" w:rsidP="00147D83">
            <w:r>
              <w:t>(17540, 22, '2015-05-05 14:01:37'),</w:t>
            </w:r>
          </w:p>
          <w:p w:rsidR="0099030E" w:rsidRDefault="0099030E" w:rsidP="00147D83">
            <w:r>
              <w:t>(17541, 22, '2015-05-05 14:01:40'),</w:t>
            </w:r>
          </w:p>
          <w:p w:rsidR="0099030E" w:rsidRDefault="0099030E" w:rsidP="00147D83">
            <w:r>
              <w:t>(17542, 22, '2015-05-05 14:01:43'),</w:t>
            </w:r>
          </w:p>
          <w:p w:rsidR="0099030E" w:rsidRDefault="0099030E" w:rsidP="00147D83">
            <w:r>
              <w:t>(17543, 22, '2015-05-05 14:01:46'),</w:t>
            </w:r>
          </w:p>
          <w:p w:rsidR="0099030E" w:rsidRDefault="0099030E" w:rsidP="00147D83">
            <w:r>
              <w:t>(17544, 22, '2015-05-05 14:01:49'),</w:t>
            </w:r>
          </w:p>
          <w:p w:rsidR="0099030E" w:rsidRDefault="0099030E" w:rsidP="00147D83">
            <w:r>
              <w:t>(17545, 22, '2015-05-05 14:01:52'),</w:t>
            </w:r>
          </w:p>
          <w:p w:rsidR="0099030E" w:rsidRDefault="0099030E" w:rsidP="00147D83">
            <w:r>
              <w:t>(17546, 22, '2015-05-05 14:01:55'),</w:t>
            </w:r>
          </w:p>
          <w:p w:rsidR="0099030E" w:rsidRDefault="0099030E" w:rsidP="00147D83">
            <w:r>
              <w:t>(17547, 22, '2015-05-05 14:01:58'),</w:t>
            </w:r>
          </w:p>
          <w:p w:rsidR="0099030E" w:rsidRDefault="0099030E" w:rsidP="00147D83">
            <w:r>
              <w:t>(17548, 22, '2015-05-05 14:02:01'),</w:t>
            </w:r>
          </w:p>
          <w:p w:rsidR="0099030E" w:rsidRDefault="0099030E" w:rsidP="00147D83">
            <w:r>
              <w:t>(17549, 22, '2015-05-05 14:02:04'),</w:t>
            </w:r>
          </w:p>
          <w:p w:rsidR="0099030E" w:rsidRDefault="0099030E" w:rsidP="00147D83">
            <w:r>
              <w:t>(17550, 22, '2015-05-05 14:02:07'),</w:t>
            </w:r>
          </w:p>
          <w:p w:rsidR="0099030E" w:rsidRDefault="0099030E" w:rsidP="00147D83">
            <w:r>
              <w:t>(17551, 22, '2015-05-05 14:02:10'),</w:t>
            </w:r>
          </w:p>
          <w:p w:rsidR="0099030E" w:rsidRDefault="0099030E" w:rsidP="00147D83">
            <w:r>
              <w:t>(17552, 22, '2015-05-05 14:02:13'),</w:t>
            </w:r>
          </w:p>
          <w:p w:rsidR="0099030E" w:rsidRDefault="0099030E" w:rsidP="00147D83">
            <w:r>
              <w:t>(17553, 22, '2015-05-05 14:02:16'),</w:t>
            </w:r>
          </w:p>
          <w:p w:rsidR="0099030E" w:rsidRDefault="0099030E" w:rsidP="00147D83">
            <w:r>
              <w:t>(17554, 22, '2015-05-05 14:02:19'),</w:t>
            </w:r>
          </w:p>
          <w:p w:rsidR="0099030E" w:rsidRDefault="0099030E" w:rsidP="00147D83">
            <w:r>
              <w:t>(17555, 22, '2015-05-05 14:02:22'),</w:t>
            </w:r>
          </w:p>
          <w:p w:rsidR="0099030E" w:rsidRDefault="0099030E" w:rsidP="00147D83">
            <w:r>
              <w:t>(17556, 22, '2015-05-05 14:02:25'),</w:t>
            </w:r>
          </w:p>
          <w:p w:rsidR="0099030E" w:rsidRDefault="0099030E" w:rsidP="00147D83">
            <w:r>
              <w:t>(17557, 22, '2015-05-05 14:02:28'),</w:t>
            </w:r>
          </w:p>
          <w:p w:rsidR="0099030E" w:rsidRDefault="0099030E" w:rsidP="00147D83">
            <w:r>
              <w:t>(17558, 22, '2015-05-05 14:02:31'),</w:t>
            </w:r>
          </w:p>
          <w:p w:rsidR="0099030E" w:rsidRDefault="0099030E" w:rsidP="00147D83">
            <w:r>
              <w:t>(17559, 22, '2015-05-05 14:02:34'),</w:t>
            </w:r>
          </w:p>
          <w:p w:rsidR="0099030E" w:rsidRDefault="0099030E" w:rsidP="00147D83">
            <w:r>
              <w:t>(17560, 22, '2015-05-05 14:02:38'),</w:t>
            </w:r>
          </w:p>
          <w:p w:rsidR="0099030E" w:rsidRDefault="0099030E" w:rsidP="00147D83">
            <w:r>
              <w:t>(17561, 22, '2015-05-05 14:02:41'),</w:t>
            </w:r>
          </w:p>
          <w:p w:rsidR="0099030E" w:rsidRDefault="0099030E" w:rsidP="00147D83">
            <w:r>
              <w:t>(17562, 22, '2015-05-05 14:02:44'),</w:t>
            </w:r>
          </w:p>
          <w:p w:rsidR="0099030E" w:rsidRDefault="0099030E" w:rsidP="00147D83">
            <w:r>
              <w:t>(17563, 22, '2015-05-05 14:02:47'),</w:t>
            </w:r>
          </w:p>
          <w:p w:rsidR="0099030E" w:rsidRDefault="0099030E" w:rsidP="00147D83">
            <w:r>
              <w:t>(17564, 22, '2015-05-05 14:02:50'),</w:t>
            </w:r>
          </w:p>
          <w:p w:rsidR="0099030E" w:rsidRDefault="0099030E" w:rsidP="00147D83">
            <w:r>
              <w:t>(17565, 22, '2015-05-05 14:02:53'),</w:t>
            </w:r>
          </w:p>
          <w:p w:rsidR="0099030E" w:rsidRDefault="0099030E" w:rsidP="00147D83">
            <w:r>
              <w:t>(17566, 22, '2015-05-05 14:02:56'),</w:t>
            </w:r>
          </w:p>
          <w:p w:rsidR="0099030E" w:rsidRDefault="0099030E" w:rsidP="00147D83">
            <w:r>
              <w:t>(17567, 22, '2015-05-05 14:02:59'),</w:t>
            </w:r>
          </w:p>
          <w:p w:rsidR="0099030E" w:rsidRDefault="0099030E" w:rsidP="00147D83">
            <w:r>
              <w:t>(17568, 22, '2015-05-05 14:03:02'),</w:t>
            </w:r>
          </w:p>
          <w:p w:rsidR="0099030E" w:rsidRDefault="0099030E" w:rsidP="00147D83">
            <w:r>
              <w:t>(17569, 22, '2015-05-05 14:03:05'),</w:t>
            </w:r>
          </w:p>
          <w:p w:rsidR="0099030E" w:rsidRDefault="0099030E" w:rsidP="00147D83">
            <w:r>
              <w:t>(17570, 22, '2015-05-05 14:03:08'),</w:t>
            </w:r>
          </w:p>
          <w:p w:rsidR="0099030E" w:rsidRDefault="0099030E" w:rsidP="00147D83">
            <w:r>
              <w:t>(17571, 22, '2015-05-05 14:03:11'),</w:t>
            </w:r>
          </w:p>
          <w:p w:rsidR="0099030E" w:rsidRDefault="0099030E" w:rsidP="00147D83">
            <w:r>
              <w:t>(17572, 16, '2015-05-05 14:03:14'),</w:t>
            </w:r>
          </w:p>
          <w:p w:rsidR="0099030E" w:rsidRDefault="0099030E" w:rsidP="00147D83">
            <w:r>
              <w:t>(17573, 8, '2015-05-05 14:03:17'),</w:t>
            </w:r>
          </w:p>
          <w:p w:rsidR="0099030E" w:rsidRDefault="0099030E" w:rsidP="00147D83">
            <w:r>
              <w:t>(17574, 5, '2015-05-05 14:03:20'),</w:t>
            </w:r>
          </w:p>
          <w:p w:rsidR="0099030E" w:rsidRDefault="0099030E" w:rsidP="00147D83">
            <w:r>
              <w:t>(17575, 6, '2015-05-05 14:03:23'),</w:t>
            </w:r>
          </w:p>
          <w:p w:rsidR="0099030E" w:rsidRDefault="0099030E" w:rsidP="00147D83">
            <w:r>
              <w:t>(17576, 6, '2015-05-05 14:03:26'),</w:t>
            </w:r>
          </w:p>
          <w:p w:rsidR="0099030E" w:rsidRDefault="0099030E" w:rsidP="00147D83">
            <w:r>
              <w:t>(17577, 6, '2015-05-05 14:03:29'),</w:t>
            </w:r>
          </w:p>
          <w:p w:rsidR="0099030E" w:rsidRDefault="0099030E" w:rsidP="00147D83">
            <w:r>
              <w:t>(17578, 6, '2015-05-05 14:03:32'),</w:t>
            </w:r>
          </w:p>
          <w:p w:rsidR="0099030E" w:rsidRDefault="0099030E" w:rsidP="00147D83">
            <w:r>
              <w:t>(17579, 6, '2015-05-05 14:03:35'),</w:t>
            </w:r>
          </w:p>
          <w:p w:rsidR="0099030E" w:rsidRDefault="0099030E" w:rsidP="00147D83">
            <w:r>
              <w:t>(17580, 6, '2015-05-05 14:03:38'),</w:t>
            </w:r>
          </w:p>
          <w:p w:rsidR="0099030E" w:rsidRDefault="0099030E" w:rsidP="00147D83">
            <w:r>
              <w:t>(17581, 6, '2015-05-05 14:03:41'),</w:t>
            </w:r>
          </w:p>
          <w:p w:rsidR="0099030E" w:rsidRDefault="0099030E" w:rsidP="00147D83">
            <w:r>
              <w:t>(17582, 6, '2015-05-05 14:03:44'),</w:t>
            </w:r>
          </w:p>
          <w:p w:rsidR="0099030E" w:rsidRDefault="0099030E" w:rsidP="00147D83">
            <w:r>
              <w:t>(17583, 6, '2015-05-05 14:03:47'),</w:t>
            </w:r>
          </w:p>
          <w:p w:rsidR="0099030E" w:rsidRDefault="0099030E" w:rsidP="00147D83">
            <w:r>
              <w:t>(17584, 6, '2015-05-05 14:03:50'),</w:t>
            </w:r>
          </w:p>
          <w:p w:rsidR="0099030E" w:rsidRDefault="0099030E" w:rsidP="00147D83">
            <w:r>
              <w:t>(17585, 6, '2015-05-05 14:03:53'),</w:t>
            </w:r>
          </w:p>
          <w:p w:rsidR="0099030E" w:rsidRDefault="0099030E" w:rsidP="00147D83">
            <w:r>
              <w:t>(17586, 10, '2015-05-05 14:03:56'),</w:t>
            </w:r>
          </w:p>
          <w:p w:rsidR="0099030E" w:rsidRDefault="0099030E" w:rsidP="00147D83">
            <w:r>
              <w:t>(17587, 7, '2015-05-05 14:03:59'),</w:t>
            </w:r>
          </w:p>
          <w:p w:rsidR="0099030E" w:rsidRDefault="0099030E" w:rsidP="00147D83">
            <w:r>
              <w:t>(17588, 6, '2015-05-05 14:04:03'),</w:t>
            </w:r>
          </w:p>
          <w:p w:rsidR="0099030E" w:rsidRDefault="0099030E" w:rsidP="00147D83">
            <w:r>
              <w:t>(17589, 6, '2015-05-05 14:04:06'),</w:t>
            </w:r>
          </w:p>
          <w:p w:rsidR="0099030E" w:rsidRDefault="0099030E" w:rsidP="00147D83">
            <w:r>
              <w:t>(17590, 6, '2015-05-05 14:04:09'),</w:t>
            </w:r>
          </w:p>
          <w:p w:rsidR="0099030E" w:rsidRDefault="0099030E" w:rsidP="00147D83">
            <w:r>
              <w:t>(17591, 6, '2015-05-05 14:04:12'),</w:t>
            </w:r>
          </w:p>
          <w:p w:rsidR="0099030E" w:rsidRDefault="0099030E" w:rsidP="00147D83">
            <w:r>
              <w:t>(17592, 11, '2015-05-05 14:04:15'),</w:t>
            </w:r>
          </w:p>
          <w:p w:rsidR="0099030E" w:rsidRDefault="0099030E" w:rsidP="00147D83">
            <w:r>
              <w:t>(17593, 10, '2015-05-05 14:04:18'),</w:t>
            </w:r>
          </w:p>
          <w:p w:rsidR="0099030E" w:rsidRDefault="0099030E" w:rsidP="00147D83">
            <w:r>
              <w:t>(17594, 5, '2015-05-05 14:04:21'),</w:t>
            </w:r>
          </w:p>
          <w:p w:rsidR="0099030E" w:rsidRDefault="0099030E" w:rsidP="00147D83">
            <w:r>
              <w:t>(17595, 7, '2015-05-05 14:04:24'),</w:t>
            </w:r>
          </w:p>
          <w:p w:rsidR="0099030E" w:rsidRDefault="0099030E" w:rsidP="00147D83">
            <w:r>
              <w:t>(17596, 8, '2015-05-05 14:04:27'),</w:t>
            </w:r>
          </w:p>
          <w:p w:rsidR="0099030E" w:rsidRDefault="0099030E" w:rsidP="00147D83">
            <w:r>
              <w:t>(17597, 8, '2015-05-05 14:04:30'),</w:t>
            </w:r>
          </w:p>
          <w:p w:rsidR="0099030E" w:rsidRDefault="0099030E" w:rsidP="00147D83">
            <w:r>
              <w:t>(17598, 7, '2015-05-05 14:04:33'),</w:t>
            </w:r>
          </w:p>
          <w:p w:rsidR="0099030E" w:rsidRDefault="0099030E" w:rsidP="00147D83">
            <w:r>
              <w:t>(17599, 7, '2015-05-05 14:04:36'),</w:t>
            </w:r>
          </w:p>
          <w:p w:rsidR="0099030E" w:rsidRDefault="0099030E" w:rsidP="00147D83">
            <w:r>
              <w:t>(17600, 7, '2015-05-05 14:04:39'),</w:t>
            </w:r>
          </w:p>
          <w:p w:rsidR="0099030E" w:rsidRDefault="0099030E" w:rsidP="00147D83">
            <w:r>
              <w:t>(17601, 7, '2015-05-05 14:04:42'),</w:t>
            </w:r>
          </w:p>
          <w:p w:rsidR="0099030E" w:rsidRDefault="0099030E" w:rsidP="00147D83">
            <w:r>
              <w:t>(17602, 7, '2015-05-05 14:04:45'),</w:t>
            </w:r>
          </w:p>
          <w:p w:rsidR="0099030E" w:rsidRDefault="0099030E" w:rsidP="00147D83">
            <w:r>
              <w:t>(17603, 7, '2015-05-05 14:04:48'),</w:t>
            </w:r>
          </w:p>
          <w:p w:rsidR="0099030E" w:rsidRDefault="0099030E" w:rsidP="00147D83">
            <w:r>
              <w:t>(17604, 7, '2015-05-05 14:04:51'),</w:t>
            </w:r>
          </w:p>
          <w:p w:rsidR="0099030E" w:rsidRDefault="0099030E" w:rsidP="00147D83">
            <w:r>
              <w:t>(17605, 7, '2015-05-05 14:04:54'),</w:t>
            </w:r>
          </w:p>
          <w:p w:rsidR="0099030E" w:rsidRDefault="0099030E" w:rsidP="00147D83">
            <w:r>
              <w:t>(17606, 7, '2015-05-05 14:04:57'),</w:t>
            </w:r>
          </w:p>
          <w:p w:rsidR="0099030E" w:rsidRDefault="0099030E" w:rsidP="00147D83">
            <w:r>
              <w:t>(17607, 7, '2015-05-05 14:05:00'),</w:t>
            </w:r>
          </w:p>
          <w:p w:rsidR="0099030E" w:rsidRDefault="0099030E" w:rsidP="00147D83">
            <w:r>
              <w:t>(17608, 7, '2015-05-05 14:05:03'),</w:t>
            </w:r>
          </w:p>
          <w:p w:rsidR="0099030E" w:rsidRDefault="0099030E" w:rsidP="00147D83">
            <w:r>
              <w:t>(17609, 7, '2015-05-05 14:05:06'),</w:t>
            </w:r>
          </w:p>
          <w:p w:rsidR="0099030E" w:rsidRDefault="0099030E" w:rsidP="00147D83">
            <w:r>
              <w:t>(17610, 7, '2015-05-05 14:05:09'),</w:t>
            </w:r>
          </w:p>
          <w:p w:rsidR="0099030E" w:rsidRDefault="0099030E" w:rsidP="00147D83">
            <w:r>
              <w:t>(17611, 7, '2015-05-05 14:05:12'),</w:t>
            </w:r>
          </w:p>
          <w:p w:rsidR="0099030E" w:rsidRDefault="0099030E" w:rsidP="00147D83">
            <w:r>
              <w:t>(17612, 7, '2015-05-05 14:05:15'),</w:t>
            </w:r>
          </w:p>
          <w:p w:rsidR="0099030E" w:rsidRDefault="0099030E" w:rsidP="00147D83">
            <w:r>
              <w:t>(17613, 7, '2015-05-05 14:05:18'),</w:t>
            </w:r>
          </w:p>
          <w:p w:rsidR="0099030E" w:rsidRDefault="0099030E" w:rsidP="00147D83">
            <w:r>
              <w:t>(17614, 7, '2015-05-05 14:05:21'),</w:t>
            </w:r>
          </w:p>
          <w:p w:rsidR="0099030E" w:rsidRDefault="0099030E" w:rsidP="00147D83">
            <w:r>
              <w:t>(17615, 7, '2015-05-05 14:05:24'),</w:t>
            </w:r>
          </w:p>
          <w:p w:rsidR="0099030E" w:rsidRDefault="0099030E" w:rsidP="00147D83">
            <w:r>
              <w:t>(17616, 8, '2015-05-05 14:05:27'),</w:t>
            </w:r>
          </w:p>
          <w:p w:rsidR="0099030E" w:rsidRDefault="0099030E" w:rsidP="00147D83">
            <w:r>
              <w:t>(17617, 7, '2015-05-05 14:05:31'),</w:t>
            </w:r>
          </w:p>
          <w:p w:rsidR="0099030E" w:rsidRDefault="0099030E" w:rsidP="00147D83">
            <w:r>
              <w:t>(17618, 7, '2015-05-05 14:05:34'),</w:t>
            </w:r>
          </w:p>
          <w:p w:rsidR="0099030E" w:rsidRDefault="0099030E" w:rsidP="00147D83">
            <w:r>
              <w:t>(17619, 9, '2015-05-05 14:05:37'),</w:t>
            </w:r>
          </w:p>
          <w:p w:rsidR="0099030E" w:rsidRDefault="0099030E" w:rsidP="00147D83">
            <w:r>
              <w:t>(17620, 9, '2015-05-05 14:05:40'),</w:t>
            </w:r>
          </w:p>
          <w:p w:rsidR="0099030E" w:rsidRDefault="0099030E" w:rsidP="00147D83">
            <w:r>
              <w:t>(17621, 9, '2015-05-05 14:05:43'),</w:t>
            </w:r>
          </w:p>
          <w:p w:rsidR="0099030E" w:rsidRDefault="0099030E" w:rsidP="00147D83">
            <w:r>
              <w:t>(17622, 7, '2015-05-05 14:05:46'),</w:t>
            </w:r>
          </w:p>
          <w:p w:rsidR="0099030E" w:rsidRDefault="0099030E" w:rsidP="00147D83">
            <w:r>
              <w:t>(17623, 7, '2015-05-05 14:05:49'),</w:t>
            </w:r>
          </w:p>
          <w:p w:rsidR="0099030E" w:rsidRDefault="0099030E" w:rsidP="00147D83">
            <w:r>
              <w:t>(17624, 7, '2015-05-05 14:05:52'),</w:t>
            </w:r>
          </w:p>
          <w:p w:rsidR="0099030E" w:rsidRDefault="0099030E" w:rsidP="00147D83">
            <w:r>
              <w:t>(17625, 7, '2015-05-05 14:05:55'),</w:t>
            </w:r>
          </w:p>
          <w:p w:rsidR="0099030E" w:rsidRDefault="0099030E" w:rsidP="00147D83">
            <w:r>
              <w:t>(17626, 7, '2015-05-05 14:05:58'),</w:t>
            </w:r>
          </w:p>
          <w:p w:rsidR="0099030E" w:rsidRDefault="0099030E" w:rsidP="00147D83">
            <w:r>
              <w:t>(17627, 7, '2015-05-05 14:06:01'),</w:t>
            </w:r>
          </w:p>
          <w:p w:rsidR="0099030E" w:rsidRDefault="0099030E" w:rsidP="00147D83">
            <w:r>
              <w:t>(17628, 7, '2015-05-05 14:06:04'),</w:t>
            </w:r>
          </w:p>
          <w:p w:rsidR="0099030E" w:rsidRDefault="0099030E" w:rsidP="00147D83">
            <w:r>
              <w:t>(17629, 7, '2015-05-05 14:06:07'),</w:t>
            </w:r>
          </w:p>
          <w:p w:rsidR="0099030E" w:rsidRDefault="0099030E" w:rsidP="00147D83">
            <w:r>
              <w:t>(17630, 7, '2015-05-05 14:06:10'),</w:t>
            </w:r>
          </w:p>
          <w:p w:rsidR="0099030E" w:rsidRDefault="0099030E" w:rsidP="00147D83">
            <w:r>
              <w:t>(17631, 7, '2015-05-05 14:06:13'),</w:t>
            </w:r>
          </w:p>
          <w:p w:rsidR="0099030E" w:rsidRDefault="0099030E" w:rsidP="00147D83">
            <w:r>
              <w:t>(17632, 7, '2015-05-05 14:06:16'),</w:t>
            </w:r>
          </w:p>
          <w:p w:rsidR="0099030E" w:rsidRDefault="0099030E" w:rsidP="00147D83">
            <w:r>
              <w:t>(17633, 7, '2015-05-05 14:06:19'),</w:t>
            </w:r>
          </w:p>
          <w:p w:rsidR="0099030E" w:rsidRDefault="0099030E" w:rsidP="00147D83">
            <w:r>
              <w:t>(17634, 7, '2015-05-05 14:06:22'),</w:t>
            </w:r>
          </w:p>
          <w:p w:rsidR="0099030E" w:rsidRDefault="0099030E" w:rsidP="00147D83">
            <w:r>
              <w:t>(17635, 7, '2015-05-05 14:06:25'),</w:t>
            </w:r>
          </w:p>
          <w:p w:rsidR="0099030E" w:rsidRDefault="0099030E" w:rsidP="00147D83">
            <w:r>
              <w:t>(17636, 7, '2015-05-05 14:06:28'),</w:t>
            </w:r>
          </w:p>
          <w:p w:rsidR="0099030E" w:rsidRDefault="0099030E" w:rsidP="00147D83">
            <w:r>
              <w:t>(17637, 7, '2015-05-05 14:06:31'),</w:t>
            </w:r>
          </w:p>
          <w:p w:rsidR="0099030E" w:rsidRDefault="0099030E" w:rsidP="00147D83">
            <w:r>
              <w:t>(17638, 7, '2015-05-05 14:06:34'),</w:t>
            </w:r>
          </w:p>
          <w:p w:rsidR="0099030E" w:rsidRDefault="0099030E" w:rsidP="00147D83">
            <w:r>
              <w:t>(17639, 7, '2015-05-05 14:06:37'),</w:t>
            </w:r>
          </w:p>
          <w:p w:rsidR="0099030E" w:rsidRDefault="0099030E" w:rsidP="00147D83">
            <w:r>
              <w:t>(17640, 7, '2015-05-05 14:06:40'),</w:t>
            </w:r>
          </w:p>
          <w:p w:rsidR="0099030E" w:rsidRDefault="0099030E" w:rsidP="00147D83">
            <w:r>
              <w:t>(17641, 7, '2015-05-05 14:06:43'),</w:t>
            </w:r>
          </w:p>
          <w:p w:rsidR="0099030E" w:rsidRDefault="0099030E" w:rsidP="00147D83">
            <w:r>
              <w:t>(17642, 7, '2015-05-05 14:06:46'),</w:t>
            </w:r>
          </w:p>
          <w:p w:rsidR="0099030E" w:rsidRDefault="0099030E" w:rsidP="00147D83">
            <w:r>
              <w:t>(17643, 6, '2015-05-05 14:06:49'),</w:t>
            </w:r>
          </w:p>
          <w:p w:rsidR="0099030E" w:rsidRDefault="0099030E" w:rsidP="00147D83">
            <w:r>
              <w:t>(17644, 7, '2015-05-05 14:06:52'),</w:t>
            </w:r>
          </w:p>
          <w:p w:rsidR="0099030E" w:rsidRDefault="0099030E" w:rsidP="00147D83">
            <w:r>
              <w:t>(17645, 7, '2015-05-05 14:06:55'),</w:t>
            </w:r>
          </w:p>
          <w:p w:rsidR="0099030E" w:rsidRDefault="0099030E" w:rsidP="00147D83">
            <w:r>
              <w:t>(17646, 9, '2015-05-05 14:06:59'),</w:t>
            </w:r>
          </w:p>
          <w:p w:rsidR="0099030E" w:rsidRDefault="0099030E" w:rsidP="00147D83">
            <w:r>
              <w:t>(17647, 9, '2015-05-05 14:07:02'),</w:t>
            </w:r>
          </w:p>
          <w:p w:rsidR="0099030E" w:rsidRDefault="0099030E" w:rsidP="00147D83">
            <w:r>
              <w:t>(17648, 9, '2015-05-05 14:07:05'),</w:t>
            </w:r>
          </w:p>
          <w:p w:rsidR="0099030E" w:rsidRDefault="0099030E" w:rsidP="00147D83">
            <w:r>
              <w:t>(17649, 9, '2015-05-05 14:07:08'),</w:t>
            </w:r>
          </w:p>
          <w:p w:rsidR="0099030E" w:rsidRDefault="0099030E" w:rsidP="00147D83">
            <w:r>
              <w:t>(17650, 9, '2015-05-05 14:07:11'),</w:t>
            </w:r>
          </w:p>
          <w:p w:rsidR="0099030E" w:rsidRDefault="0099030E" w:rsidP="00147D83">
            <w:r>
              <w:t>(17651, 9, '2015-05-05 14:07:14'),</w:t>
            </w:r>
          </w:p>
          <w:p w:rsidR="0099030E" w:rsidRDefault="0099030E" w:rsidP="00147D83">
            <w:r>
              <w:t>(17652, 8, '2015-05-05 14:07:17'),</w:t>
            </w:r>
          </w:p>
          <w:p w:rsidR="0099030E" w:rsidRDefault="0099030E" w:rsidP="00147D83">
            <w:r>
              <w:t>(17653, 7, '2015-05-05 14:07:20'),</w:t>
            </w:r>
          </w:p>
          <w:p w:rsidR="0099030E" w:rsidRDefault="0099030E" w:rsidP="00147D83">
            <w:r>
              <w:t>(17654, 7, '2015-05-05 14:07:23'),</w:t>
            </w:r>
          </w:p>
          <w:p w:rsidR="0099030E" w:rsidRDefault="0099030E" w:rsidP="00147D83">
            <w:r>
              <w:t>(17655, 7, '2015-05-05 14:07:26'),</w:t>
            </w:r>
          </w:p>
          <w:p w:rsidR="0099030E" w:rsidRDefault="0099030E" w:rsidP="00147D83">
            <w:r>
              <w:t>(17656, 6, '2015-05-05 14:07:29'),</w:t>
            </w:r>
          </w:p>
          <w:p w:rsidR="0099030E" w:rsidRDefault="0099030E" w:rsidP="00147D83">
            <w:r>
              <w:t>(17657, 22, '2015-05-05 14:07:32'),</w:t>
            </w:r>
          </w:p>
          <w:p w:rsidR="0099030E" w:rsidRDefault="0099030E" w:rsidP="00147D83">
            <w:r>
              <w:t>(17658, 21, '2015-05-05 14:07:35'),</w:t>
            </w:r>
          </w:p>
          <w:p w:rsidR="0099030E" w:rsidRDefault="0099030E" w:rsidP="00147D83">
            <w:r>
              <w:t>(17659, 21, '2015-05-05 14:07:38'),</w:t>
            </w:r>
          </w:p>
          <w:p w:rsidR="0099030E" w:rsidRDefault="0099030E" w:rsidP="00147D83">
            <w:r>
              <w:t>(17660, 21, '2015-05-05 14:07:41'),</w:t>
            </w:r>
          </w:p>
          <w:p w:rsidR="0099030E" w:rsidRDefault="0099030E" w:rsidP="00147D83">
            <w:r>
              <w:t>(17661, 21, '2015-05-05 14:07:44'),</w:t>
            </w:r>
          </w:p>
          <w:p w:rsidR="0099030E" w:rsidRDefault="0099030E" w:rsidP="00147D83">
            <w:r>
              <w:t>(17662, 21, '2015-05-05 14:07:47'),</w:t>
            </w:r>
          </w:p>
          <w:p w:rsidR="0099030E" w:rsidRDefault="0099030E" w:rsidP="00147D83">
            <w:r>
              <w:t>(17663, 21, '2015-05-05 14:07:50'),</w:t>
            </w:r>
          </w:p>
          <w:p w:rsidR="0099030E" w:rsidRDefault="0099030E" w:rsidP="00147D83">
            <w:r>
              <w:t>(17664, 21, '2015-05-05 14:07:53'),</w:t>
            </w:r>
          </w:p>
          <w:p w:rsidR="0099030E" w:rsidRDefault="0099030E" w:rsidP="00147D83">
            <w:r>
              <w:t>(17665, 21, '2015-05-05 14:07:56'),</w:t>
            </w:r>
          </w:p>
          <w:p w:rsidR="0099030E" w:rsidRDefault="0099030E" w:rsidP="00147D83">
            <w:r>
              <w:t>(17666, 21, '2015-05-05 14:07:59'),</w:t>
            </w:r>
          </w:p>
          <w:p w:rsidR="0099030E" w:rsidRDefault="0099030E" w:rsidP="00147D83">
            <w:r>
              <w:t>(17667, 21, '2015-05-05 14:08:02'),</w:t>
            </w:r>
          </w:p>
          <w:p w:rsidR="0099030E" w:rsidRDefault="0099030E" w:rsidP="00147D83">
            <w:r>
              <w:t>(17668, 21, '2015-05-05 14:08:05'),</w:t>
            </w:r>
          </w:p>
          <w:p w:rsidR="0099030E" w:rsidRDefault="0099030E" w:rsidP="00147D83">
            <w:r>
              <w:t>(17669, 21, '2015-05-05 14:08:08'),</w:t>
            </w:r>
          </w:p>
          <w:p w:rsidR="0099030E" w:rsidRDefault="0099030E" w:rsidP="00147D83">
            <w:r>
              <w:t>(17670, 21, '2015-05-05 14:08:11'),</w:t>
            </w:r>
          </w:p>
          <w:p w:rsidR="0099030E" w:rsidRDefault="0099030E" w:rsidP="00147D83">
            <w:r>
              <w:t>(17671, 21, '2015-05-05 14:08:14'),</w:t>
            </w:r>
          </w:p>
          <w:p w:rsidR="0099030E" w:rsidRDefault="0099030E" w:rsidP="00147D83">
            <w:r>
              <w:t>(17672, 20, '2015-05-05 14:08:17'),</w:t>
            </w:r>
          </w:p>
          <w:p w:rsidR="0099030E" w:rsidRDefault="0099030E" w:rsidP="00147D83">
            <w:r>
              <w:t>(17673, 21, '2015-05-05 14:08:20'),</w:t>
            </w:r>
          </w:p>
          <w:p w:rsidR="0099030E" w:rsidRDefault="0099030E" w:rsidP="00147D83">
            <w:r>
              <w:t>(17674, 20, '2015-05-05 14:08:23'),</w:t>
            </w:r>
          </w:p>
          <w:p w:rsidR="0099030E" w:rsidRDefault="0099030E" w:rsidP="00147D83">
            <w:r>
              <w:t>(17675, 20, '2015-05-05 14:08:26'),</w:t>
            </w:r>
          </w:p>
          <w:p w:rsidR="0099030E" w:rsidRDefault="0099030E" w:rsidP="00147D83">
            <w:r>
              <w:t>(17676, 20, '2015-05-05 14:08:30'),</w:t>
            </w:r>
          </w:p>
          <w:p w:rsidR="0099030E" w:rsidRDefault="0099030E" w:rsidP="00147D83">
            <w:r>
              <w:t>(17677, 20, '2015-05-05 14:08:33'),</w:t>
            </w:r>
          </w:p>
          <w:p w:rsidR="0099030E" w:rsidRDefault="0099030E" w:rsidP="00147D83">
            <w:r>
              <w:t>(17678, 20, '2015-05-05 14:08:36'),</w:t>
            </w:r>
          </w:p>
          <w:p w:rsidR="0099030E" w:rsidRDefault="0099030E" w:rsidP="00147D83">
            <w:r>
              <w:t>(17679, 20, '2015-05-05 14:08:39'),</w:t>
            </w:r>
          </w:p>
          <w:p w:rsidR="0099030E" w:rsidRDefault="0099030E" w:rsidP="00147D83">
            <w:r>
              <w:t>(17680, 20, '2015-05-05 14:08:42'),</w:t>
            </w:r>
          </w:p>
          <w:p w:rsidR="0099030E" w:rsidRDefault="0099030E" w:rsidP="00147D83">
            <w:r>
              <w:t>(17681, 20, '2015-05-05 14:08:45'),</w:t>
            </w:r>
          </w:p>
          <w:p w:rsidR="0099030E" w:rsidRDefault="0099030E" w:rsidP="00147D83">
            <w:r>
              <w:t>(17682, 20, '2015-05-05 14:08:48'),</w:t>
            </w:r>
          </w:p>
          <w:p w:rsidR="0099030E" w:rsidRDefault="0099030E" w:rsidP="00147D83">
            <w:r>
              <w:t>(17683, 21, '2015-05-05 14:08:51'),</w:t>
            </w:r>
          </w:p>
          <w:p w:rsidR="0099030E" w:rsidRDefault="0099030E" w:rsidP="00147D83">
            <w:r>
              <w:t>(17684, 20, '2015-05-05 14:08:54'),</w:t>
            </w:r>
          </w:p>
          <w:p w:rsidR="0099030E" w:rsidRDefault="0099030E" w:rsidP="00147D83">
            <w:r>
              <w:t>(17685, 20, '2015-05-05 14:08:57'),</w:t>
            </w:r>
          </w:p>
          <w:p w:rsidR="0099030E" w:rsidRDefault="0099030E" w:rsidP="00147D83">
            <w:r>
              <w:t>(17686, 21, '2015-05-05 14:09:00'),</w:t>
            </w:r>
          </w:p>
          <w:p w:rsidR="0099030E" w:rsidRDefault="0099030E" w:rsidP="00147D83">
            <w:r>
              <w:t>(17687, 21, '2015-05-05 14:09:03'),</w:t>
            </w:r>
          </w:p>
          <w:p w:rsidR="0099030E" w:rsidRDefault="0099030E" w:rsidP="00147D83">
            <w:r>
              <w:t>(17688, 21, '2015-05-05 14:09:06'),</w:t>
            </w:r>
          </w:p>
          <w:p w:rsidR="0099030E" w:rsidRDefault="0099030E" w:rsidP="00147D83">
            <w:r>
              <w:t>(17689, 21, '2015-05-05 14:09:09'),</w:t>
            </w:r>
          </w:p>
          <w:p w:rsidR="0099030E" w:rsidRDefault="0099030E" w:rsidP="00147D83">
            <w:r>
              <w:t>(17690, 21, '2015-05-05 14:09:12'),</w:t>
            </w:r>
          </w:p>
          <w:p w:rsidR="0099030E" w:rsidRDefault="0099030E" w:rsidP="00147D83">
            <w:r>
              <w:t>(17691, 21, '2015-05-05 14:09:15'),</w:t>
            </w:r>
          </w:p>
          <w:p w:rsidR="0099030E" w:rsidRDefault="0099030E" w:rsidP="00147D83">
            <w:r>
              <w:t>(17692, 21, '2015-05-05 14:09:18'),</w:t>
            </w:r>
          </w:p>
          <w:p w:rsidR="0099030E" w:rsidRDefault="0099030E" w:rsidP="00147D83">
            <w:r>
              <w:t>(17693, 21, '2015-05-05 14:09:21'),</w:t>
            </w:r>
          </w:p>
          <w:p w:rsidR="0099030E" w:rsidRDefault="0099030E" w:rsidP="00147D83">
            <w:r>
              <w:t>(17694, 21, '2015-05-05 14:09:24'),</w:t>
            </w:r>
          </w:p>
          <w:p w:rsidR="0099030E" w:rsidRDefault="0099030E" w:rsidP="00147D83">
            <w:r>
              <w:t>(17695, 21, '2015-05-05 14:09:27'),</w:t>
            </w:r>
          </w:p>
          <w:p w:rsidR="0099030E" w:rsidRDefault="0099030E" w:rsidP="00147D83">
            <w:r>
              <w:t>(17696, 21, '2015-05-05 14:09:30'),</w:t>
            </w:r>
          </w:p>
          <w:p w:rsidR="0099030E" w:rsidRDefault="0099030E" w:rsidP="00147D83">
            <w:r>
              <w:t>(17697, 21, '2015-05-05 14:09:33'),</w:t>
            </w:r>
          </w:p>
          <w:p w:rsidR="0099030E" w:rsidRDefault="0099030E" w:rsidP="00147D83">
            <w:r>
              <w:t>(17698, 21, '2015-05-05 14:09:36'),</w:t>
            </w:r>
          </w:p>
          <w:p w:rsidR="0099030E" w:rsidRDefault="0099030E" w:rsidP="00147D83">
            <w:r>
              <w:t>(17699, 21, '2015-05-05 14:09:39'),</w:t>
            </w:r>
          </w:p>
          <w:p w:rsidR="0099030E" w:rsidRDefault="0099030E" w:rsidP="00147D83">
            <w:r>
              <w:t>(17700, 21, '2015-05-05 14:09:42'),</w:t>
            </w:r>
          </w:p>
          <w:p w:rsidR="0099030E" w:rsidRDefault="0099030E" w:rsidP="00147D83">
            <w:r>
              <w:t>(17701, 21, '2015-05-05 14:09:45'),</w:t>
            </w:r>
          </w:p>
          <w:p w:rsidR="0099030E" w:rsidRDefault="0099030E" w:rsidP="00147D83">
            <w:r>
              <w:t>(17702, 21, '2015-05-05 14:09:48'),</w:t>
            </w:r>
          </w:p>
          <w:p w:rsidR="0099030E" w:rsidRDefault="0099030E" w:rsidP="00147D83">
            <w:r>
              <w:t>(17703, 21, '2015-05-05 14:09:51'),</w:t>
            </w:r>
          </w:p>
          <w:p w:rsidR="0099030E" w:rsidRDefault="0099030E" w:rsidP="00147D83">
            <w:r>
              <w:t>(17704, 21, '2015-05-05 14:09:54'),</w:t>
            </w:r>
          </w:p>
          <w:p w:rsidR="0099030E" w:rsidRDefault="0099030E" w:rsidP="00147D83">
            <w:r>
              <w:t>(17705, 21, '2015-05-05 14:09:58'),</w:t>
            </w:r>
          </w:p>
          <w:p w:rsidR="0099030E" w:rsidRDefault="0099030E" w:rsidP="00147D83">
            <w:r>
              <w:t>(17706, 21, '2015-05-05 14:10:01'),</w:t>
            </w:r>
          </w:p>
          <w:p w:rsidR="0099030E" w:rsidRDefault="0099030E" w:rsidP="00147D83">
            <w:r>
              <w:t>(17707, 21, '2015-05-05 14:10:04'),</w:t>
            </w:r>
          </w:p>
          <w:p w:rsidR="0099030E" w:rsidRDefault="0099030E" w:rsidP="00147D83">
            <w:r>
              <w:t>(17708, 21, '2015-05-05 14:10:07'),</w:t>
            </w:r>
          </w:p>
          <w:p w:rsidR="0099030E" w:rsidRDefault="0099030E" w:rsidP="00147D83">
            <w:r>
              <w:t>(17709, 21, '2015-05-05 14:10:10'),</w:t>
            </w:r>
          </w:p>
          <w:p w:rsidR="0099030E" w:rsidRDefault="0099030E" w:rsidP="00147D83">
            <w:r>
              <w:t>(17710, 21, '2015-05-05 14:10:13'),</w:t>
            </w:r>
          </w:p>
          <w:p w:rsidR="0099030E" w:rsidRDefault="0099030E" w:rsidP="00147D83">
            <w:r>
              <w:t>(17711, 21, '2015-05-05 14:10:16'),</w:t>
            </w:r>
          </w:p>
          <w:p w:rsidR="0099030E" w:rsidRDefault="0099030E" w:rsidP="00147D83">
            <w:r>
              <w:t>(17712, 21, '2015-05-05 14:10:19'),</w:t>
            </w:r>
          </w:p>
          <w:p w:rsidR="0099030E" w:rsidRDefault="0099030E" w:rsidP="00147D83">
            <w:r>
              <w:t>(17713, 21, '2015-05-05 14:10:22'),</w:t>
            </w:r>
          </w:p>
          <w:p w:rsidR="0099030E" w:rsidRDefault="0099030E" w:rsidP="00147D83">
            <w:r>
              <w:t>(17714, 21, '2015-05-05 14:10:25'),</w:t>
            </w:r>
          </w:p>
          <w:p w:rsidR="0099030E" w:rsidRDefault="0099030E" w:rsidP="00147D83">
            <w:r>
              <w:t>(17715, 21, '2015-05-05 14:10:28'),</w:t>
            </w:r>
          </w:p>
          <w:p w:rsidR="0099030E" w:rsidRDefault="0099030E" w:rsidP="00147D83">
            <w:r>
              <w:t>(17716, 20, '2015-05-05 14:10:31'),</w:t>
            </w:r>
          </w:p>
          <w:p w:rsidR="0099030E" w:rsidRDefault="0099030E" w:rsidP="00147D83">
            <w:r>
              <w:t>(17717, 21, '2015-05-05 14:10:34'),</w:t>
            </w:r>
          </w:p>
          <w:p w:rsidR="0099030E" w:rsidRDefault="0099030E" w:rsidP="00147D83">
            <w:r>
              <w:t>(17718, 20, '2015-05-05 14:10:37'),</w:t>
            </w:r>
          </w:p>
          <w:p w:rsidR="0099030E" w:rsidRDefault="0099030E" w:rsidP="00147D83">
            <w:r>
              <w:t>(17719, 20, '2015-05-05 14:10:40'),</w:t>
            </w:r>
          </w:p>
          <w:p w:rsidR="0099030E" w:rsidRDefault="0099030E" w:rsidP="00147D83">
            <w:r>
              <w:t>(17720, 20, '2015-05-05 14:10:43'),</w:t>
            </w:r>
          </w:p>
          <w:p w:rsidR="0099030E" w:rsidRDefault="0099030E" w:rsidP="00147D83">
            <w:r>
              <w:t>(17721, 20, '2015-05-05 14:10:46'),</w:t>
            </w:r>
          </w:p>
          <w:p w:rsidR="0099030E" w:rsidRDefault="0099030E" w:rsidP="00147D83">
            <w:r>
              <w:t>(17722, 20, '2015-05-05 14:10:49'),</w:t>
            </w:r>
          </w:p>
          <w:p w:rsidR="0099030E" w:rsidRDefault="0099030E" w:rsidP="00147D83">
            <w:r>
              <w:t>(17723, 20, '2015-05-05 14:10:52'),</w:t>
            </w:r>
          </w:p>
          <w:p w:rsidR="0099030E" w:rsidRDefault="0099030E" w:rsidP="00147D83">
            <w:r>
              <w:t>(17724, 20, '2015-05-05 14:10:55'),</w:t>
            </w:r>
          </w:p>
          <w:p w:rsidR="0099030E" w:rsidRDefault="0099030E" w:rsidP="00147D83">
            <w:r>
              <w:t>(17725, 20, '2015-05-05 14:10:58'),</w:t>
            </w:r>
          </w:p>
          <w:p w:rsidR="0099030E" w:rsidRDefault="0099030E" w:rsidP="00147D83">
            <w:r>
              <w:t>(17726, 20, '2015-05-05 14:11:01'),</w:t>
            </w:r>
          </w:p>
          <w:p w:rsidR="0099030E" w:rsidRDefault="0099030E" w:rsidP="00147D83">
            <w:r>
              <w:t>(17727, 20, '2015-05-05 14:11:04'),</w:t>
            </w:r>
          </w:p>
          <w:p w:rsidR="0099030E" w:rsidRDefault="0099030E" w:rsidP="00147D83">
            <w:r>
              <w:t>(17728, 20, '2015-05-05 14:11:07'),</w:t>
            </w:r>
          </w:p>
          <w:p w:rsidR="0099030E" w:rsidRDefault="0099030E" w:rsidP="00147D83">
            <w:r>
              <w:t>(17729, 20, '2015-05-05 14:11:10'),</w:t>
            </w:r>
          </w:p>
          <w:p w:rsidR="0099030E" w:rsidRDefault="0099030E" w:rsidP="00147D83">
            <w:r>
              <w:t>(17730, 20, '2015-05-05 14:11:13'),</w:t>
            </w:r>
          </w:p>
          <w:p w:rsidR="0099030E" w:rsidRDefault="0099030E" w:rsidP="00147D83">
            <w:r>
              <w:t>(17731, 20, '2015-05-05 14:11:16'),</w:t>
            </w:r>
          </w:p>
          <w:p w:rsidR="0099030E" w:rsidRDefault="0099030E" w:rsidP="00147D83">
            <w:r>
              <w:t>(17732, 20, '2015-05-05 14:11:19'),</w:t>
            </w:r>
          </w:p>
          <w:p w:rsidR="0099030E" w:rsidRDefault="0099030E" w:rsidP="00147D83">
            <w:r>
              <w:t>(17733, 20, '2015-05-05 14:11:22'),</w:t>
            </w:r>
          </w:p>
          <w:p w:rsidR="0099030E" w:rsidRDefault="0099030E" w:rsidP="00147D83">
            <w:r>
              <w:t>(17734, 20, '2015-05-05 14:11:25'),</w:t>
            </w:r>
          </w:p>
          <w:p w:rsidR="0099030E" w:rsidRDefault="0099030E" w:rsidP="00147D83">
            <w:r>
              <w:t>(17735, 20, '2015-05-05 14:11:29'),</w:t>
            </w:r>
          </w:p>
          <w:p w:rsidR="0099030E" w:rsidRDefault="0099030E" w:rsidP="00147D83">
            <w:r>
              <w:t>(17736, 20, '2015-05-05 14:11:32'),</w:t>
            </w:r>
          </w:p>
          <w:p w:rsidR="0099030E" w:rsidRDefault="0099030E" w:rsidP="00147D83">
            <w:r>
              <w:t>(17737, 20, '2015-05-05 14:11:35'),</w:t>
            </w:r>
          </w:p>
          <w:p w:rsidR="0099030E" w:rsidRDefault="0099030E" w:rsidP="00147D83">
            <w:r>
              <w:t>(17738, 20, '2015-05-05 14:11:38'),</w:t>
            </w:r>
          </w:p>
          <w:p w:rsidR="0099030E" w:rsidRDefault="0099030E" w:rsidP="00147D83">
            <w:r>
              <w:t>(17739, 20, '2015-05-05 14:11:41'),</w:t>
            </w:r>
          </w:p>
          <w:p w:rsidR="0099030E" w:rsidRDefault="0099030E" w:rsidP="00147D83">
            <w:r>
              <w:t>(17740, 20, '2015-05-05 14:11:44'),</w:t>
            </w:r>
          </w:p>
          <w:p w:rsidR="0099030E" w:rsidRDefault="0099030E" w:rsidP="00147D83">
            <w:r>
              <w:t>(17741, 20, '2015-05-05 14:11:47'),</w:t>
            </w:r>
          </w:p>
          <w:p w:rsidR="0099030E" w:rsidRDefault="0099030E" w:rsidP="00147D83">
            <w:r>
              <w:t>(17742, 20, '2015-05-05 14:11:50'),</w:t>
            </w:r>
          </w:p>
          <w:p w:rsidR="0099030E" w:rsidRDefault="0099030E" w:rsidP="00147D83">
            <w:r>
              <w:t>(17743, 20, '2015-05-05 14:11:53'),</w:t>
            </w:r>
          </w:p>
          <w:p w:rsidR="0099030E" w:rsidRDefault="0099030E" w:rsidP="00147D83">
            <w:r>
              <w:t>(17744, 20, '2015-05-05 14:11:56'),</w:t>
            </w:r>
          </w:p>
          <w:p w:rsidR="0099030E" w:rsidRDefault="0099030E" w:rsidP="00147D83">
            <w:r>
              <w:t>(17745, 20, '2015-05-05 14:11:59'),</w:t>
            </w:r>
          </w:p>
          <w:p w:rsidR="0099030E" w:rsidRDefault="0099030E" w:rsidP="00147D83">
            <w:r>
              <w:t>(17746, 20, '2015-05-05 14:12:02'),</w:t>
            </w:r>
          </w:p>
          <w:p w:rsidR="0099030E" w:rsidRDefault="0099030E" w:rsidP="00147D83">
            <w:r>
              <w:t>(17747, 20, '2015-05-05 14:12:05'),</w:t>
            </w:r>
          </w:p>
          <w:p w:rsidR="0099030E" w:rsidRDefault="0099030E" w:rsidP="00147D83">
            <w:r>
              <w:t>(17748, 20, '2015-05-05 14:12:08'),</w:t>
            </w:r>
          </w:p>
          <w:p w:rsidR="0099030E" w:rsidRDefault="0099030E" w:rsidP="00147D83">
            <w:r>
              <w:t>(17749, 20, '2015-05-05 14:12:11'),</w:t>
            </w:r>
          </w:p>
          <w:p w:rsidR="0099030E" w:rsidRDefault="0099030E" w:rsidP="00147D83">
            <w:r>
              <w:t>(17750, 20, '2015-05-05 14:12:14'),</w:t>
            </w:r>
          </w:p>
          <w:p w:rsidR="0099030E" w:rsidRDefault="0099030E" w:rsidP="00147D83">
            <w:r>
              <w:t>(17751, 20, '2015-05-05 14:12:17'),</w:t>
            </w:r>
          </w:p>
          <w:p w:rsidR="0099030E" w:rsidRDefault="0099030E" w:rsidP="00147D83">
            <w:r>
              <w:t>(17752, 20, '2015-05-05 14:12:20'),</w:t>
            </w:r>
          </w:p>
          <w:p w:rsidR="0099030E" w:rsidRDefault="0099030E" w:rsidP="00147D83">
            <w:r>
              <w:t>(17753, 20, '2015-05-05 14:12:23'),</w:t>
            </w:r>
          </w:p>
          <w:p w:rsidR="0099030E" w:rsidRDefault="0099030E" w:rsidP="00147D83">
            <w:r>
              <w:t>(17754, 20, '2015-05-05 14:12:26'),</w:t>
            </w:r>
          </w:p>
          <w:p w:rsidR="0099030E" w:rsidRDefault="0099030E" w:rsidP="00147D83">
            <w:r>
              <w:t>(17755, 20, '2015-05-05 14:12:29'),</w:t>
            </w:r>
          </w:p>
          <w:p w:rsidR="0099030E" w:rsidRDefault="0099030E" w:rsidP="00147D83">
            <w:r>
              <w:t>(17756, 20, '2015-05-05 14:12:32'),</w:t>
            </w:r>
          </w:p>
          <w:p w:rsidR="0099030E" w:rsidRDefault="0099030E" w:rsidP="00147D83">
            <w:r>
              <w:t>(17757, 20, '2015-05-05 14:12:35'),</w:t>
            </w:r>
          </w:p>
          <w:p w:rsidR="0099030E" w:rsidRDefault="0099030E" w:rsidP="00147D83">
            <w:r>
              <w:t>(17758, 20, '2015-05-05 14:12:38'),</w:t>
            </w:r>
          </w:p>
          <w:p w:rsidR="0099030E" w:rsidRDefault="0099030E" w:rsidP="00147D83">
            <w:r>
              <w:t>(17759, 20, '2015-05-05 14:12:42'),</w:t>
            </w:r>
          </w:p>
          <w:p w:rsidR="0099030E" w:rsidRDefault="0099030E" w:rsidP="00147D83">
            <w:r>
              <w:t>(17760, 20, '2015-05-05 14:12:45'),</w:t>
            </w:r>
          </w:p>
          <w:p w:rsidR="0099030E" w:rsidRDefault="0099030E" w:rsidP="00147D83">
            <w:r>
              <w:t>(17761, 20, '2015-05-05 14:12:48'),</w:t>
            </w:r>
          </w:p>
          <w:p w:rsidR="0099030E" w:rsidRDefault="0099030E" w:rsidP="00147D83">
            <w:r>
              <w:t>(17762, 20, '2015-05-05 14:12:51'),</w:t>
            </w:r>
          </w:p>
          <w:p w:rsidR="0099030E" w:rsidRDefault="0099030E" w:rsidP="00147D83">
            <w:r>
              <w:t>(17763, 20, '2015-05-05 14:12:54'),</w:t>
            </w:r>
          </w:p>
          <w:p w:rsidR="0099030E" w:rsidRDefault="0099030E" w:rsidP="00147D83">
            <w:r>
              <w:t>(17764, 20, '2015-05-05 14:12:57'),</w:t>
            </w:r>
          </w:p>
          <w:p w:rsidR="0099030E" w:rsidRDefault="0099030E" w:rsidP="00147D83">
            <w:r>
              <w:t>(17765, 20, '2015-05-05 14:13:00'),</w:t>
            </w:r>
          </w:p>
          <w:p w:rsidR="0099030E" w:rsidRDefault="0099030E" w:rsidP="00147D83">
            <w:r>
              <w:t>(17766, 20, '2015-05-05 14:13:03'),</w:t>
            </w:r>
          </w:p>
          <w:p w:rsidR="0099030E" w:rsidRDefault="0099030E" w:rsidP="00147D83">
            <w:r>
              <w:t>(17767, 20, '2015-05-05 14:13:06'),</w:t>
            </w:r>
          </w:p>
          <w:p w:rsidR="0099030E" w:rsidRDefault="0099030E" w:rsidP="00147D83">
            <w:r>
              <w:t>(17768, 20, '2015-05-05 14:13:09'),</w:t>
            </w:r>
          </w:p>
          <w:p w:rsidR="0099030E" w:rsidRDefault="0099030E" w:rsidP="00147D83">
            <w:r>
              <w:t>(17769, 20, '2015-05-05 14:13:12'),</w:t>
            </w:r>
          </w:p>
          <w:p w:rsidR="0099030E" w:rsidRDefault="0099030E" w:rsidP="00147D83">
            <w:r>
              <w:t>(17770, 20, '2015-05-05 14:13:15'),</w:t>
            </w:r>
          </w:p>
          <w:p w:rsidR="0099030E" w:rsidRDefault="0099030E" w:rsidP="00147D83">
            <w:r>
              <w:t>(17771, 20, '2015-05-05 14:13:18'),</w:t>
            </w:r>
          </w:p>
          <w:p w:rsidR="0099030E" w:rsidRDefault="0099030E" w:rsidP="00147D83">
            <w:r>
              <w:t>(17772, 20, '2015-05-05 14:13:21'),</w:t>
            </w:r>
          </w:p>
          <w:p w:rsidR="0099030E" w:rsidRDefault="0099030E" w:rsidP="00147D83">
            <w:r>
              <w:t>(17773, 20, '2015-05-05 14:13:24'),</w:t>
            </w:r>
          </w:p>
          <w:p w:rsidR="0099030E" w:rsidRDefault="0099030E" w:rsidP="00147D83">
            <w:r>
              <w:t>(17774, 20, '2015-05-05 14:13:27'),</w:t>
            </w:r>
          </w:p>
          <w:p w:rsidR="0099030E" w:rsidRDefault="0099030E" w:rsidP="00147D83">
            <w:r>
              <w:t>(17775, 20, '2015-05-05 14:13:30'),</w:t>
            </w:r>
          </w:p>
          <w:p w:rsidR="0099030E" w:rsidRDefault="0099030E" w:rsidP="00147D83">
            <w:r>
              <w:t>(17776, 20, '2015-05-05 14:13:33'),</w:t>
            </w:r>
          </w:p>
          <w:p w:rsidR="0099030E" w:rsidRDefault="0099030E" w:rsidP="00147D83">
            <w:r>
              <w:t>(17777, 20, '2015-05-05 14:13:36'),</w:t>
            </w:r>
          </w:p>
          <w:p w:rsidR="0099030E" w:rsidRDefault="0099030E" w:rsidP="00147D83">
            <w:r>
              <w:t>(17778, 20, '2015-05-05 14:13:39'),</w:t>
            </w:r>
          </w:p>
          <w:p w:rsidR="0099030E" w:rsidRDefault="0099030E" w:rsidP="00147D83">
            <w:r>
              <w:t>(17779, 20, '2015-05-05 14:13:42'),</w:t>
            </w:r>
          </w:p>
          <w:p w:rsidR="0099030E" w:rsidRDefault="0099030E" w:rsidP="00147D83">
            <w:r>
              <w:t>(17780, 20, '2015-05-05 14:13:45'),</w:t>
            </w:r>
          </w:p>
          <w:p w:rsidR="0099030E" w:rsidRDefault="0099030E" w:rsidP="00147D83">
            <w:r>
              <w:t>(17781, 20, '2015-05-05 14:13:48'),</w:t>
            </w:r>
          </w:p>
          <w:p w:rsidR="0099030E" w:rsidRDefault="0099030E" w:rsidP="00147D83">
            <w:r>
              <w:t>(17782, 19, '2015-05-05 14:13:51'),</w:t>
            </w:r>
          </w:p>
          <w:p w:rsidR="0099030E" w:rsidRDefault="0099030E" w:rsidP="00147D83">
            <w:r>
              <w:t>(17783, 20, '2015-05-05 14:13:54'),</w:t>
            </w:r>
          </w:p>
          <w:p w:rsidR="0099030E" w:rsidRDefault="0099030E" w:rsidP="00147D83">
            <w:r>
              <w:t>(17784, 20, '2015-05-05 14:13:57'),</w:t>
            </w:r>
          </w:p>
          <w:p w:rsidR="0099030E" w:rsidRDefault="0099030E" w:rsidP="00147D83">
            <w:r>
              <w:t>(17785, 20, '2015-05-05 14:14:00'),</w:t>
            </w:r>
          </w:p>
          <w:p w:rsidR="0099030E" w:rsidRDefault="0099030E" w:rsidP="00147D83">
            <w:r>
              <w:t>(17786, 20, '2015-05-05 14:14:03'),</w:t>
            </w:r>
          </w:p>
          <w:p w:rsidR="0099030E" w:rsidRDefault="0099030E" w:rsidP="00147D83">
            <w:r>
              <w:t>(17787, 19, '2015-05-05 14:14:06'),</w:t>
            </w:r>
          </w:p>
          <w:p w:rsidR="0099030E" w:rsidRDefault="0099030E" w:rsidP="00147D83">
            <w:r>
              <w:t>(17788, 20, '2015-05-05 14:14:10'),</w:t>
            </w:r>
          </w:p>
          <w:p w:rsidR="0099030E" w:rsidRDefault="0099030E" w:rsidP="00147D83">
            <w:r>
              <w:t>(17789, 20, '2015-05-05 14:14:13'),</w:t>
            </w:r>
          </w:p>
          <w:p w:rsidR="0099030E" w:rsidRDefault="0099030E" w:rsidP="00147D83">
            <w:r>
              <w:t>(17790, 20, '2015-05-05 14:14:16'),</w:t>
            </w:r>
          </w:p>
          <w:p w:rsidR="0099030E" w:rsidRDefault="0099030E" w:rsidP="00147D83">
            <w:r>
              <w:t>(17791, 20, '2015-05-05 14:14:19'),</w:t>
            </w:r>
          </w:p>
          <w:p w:rsidR="0099030E" w:rsidRDefault="0099030E" w:rsidP="00147D83">
            <w:r>
              <w:t>(17792, 20, '2015-05-05 14:14:22'),</w:t>
            </w:r>
          </w:p>
          <w:p w:rsidR="0099030E" w:rsidRDefault="0099030E" w:rsidP="00147D83">
            <w:r>
              <w:t>(17793, 20, '2015-05-05 14:14:25'),</w:t>
            </w:r>
          </w:p>
          <w:p w:rsidR="0099030E" w:rsidRDefault="0099030E" w:rsidP="00147D83">
            <w:r>
              <w:t>(17794, 20, '2015-05-05 14:14:28'),</w:t>
            </w:r>
          </w:p>
          <w:p w:rsidR="0099030E" w:rsidRDefault="0099030E" w:rsidP="00147D83">
            <w:r>
              <w:t>(17795, 20, '2015-05-05 14:14:31'),</w:t>
            </w:r>
          </w:p>
          <w:p w:rsidR="0099030E" w:rsidRDefault="0099030E" w:rsidP="00147D83">
            <w:r>
              <w:t>(17796, 20, '2015-05-05 14:14:34'),</w:t>
            </w:r>
          </w:p>
          <w:p w:rsidR="0099030E" w:rsidRDefault="0099030E" w:rsidP="00147D83">
            <w:r>
              <w:t>(17797, 20, '2015-05-05 14:14:37'),</w:t>
            </w:r>
          </w:p>
          <w:p w:rsidR="0099030E" w:rsidRDefault="0099030E" w:rsidP="00147D83">
            <w:r>
              <w:t>(17798, 20, '2015-05-05 14:14:40'),</w:t>
            </w:r>
          </w:p>
          <w:p w:rsidR="0099030E" w:rsidRDefault="0099030E" w:rsidP="00147D83">
            <w:r>
              <w:t>(17799, 20, '2015-05-05 14:14:43'),</w:t>
            </w:r>
          </w:p>
          <w:p w:rsidR="0099030E" w:rsidRDefault="0099030E" w:rsidP="00147D83">
            <w:r>
              <w:t>(17800, 20, '2015-05-05 14:14:46'),</w:t>
            </w:r>
          </w:p>
          <w:p w:rsidR="0099030E" w:rsidRDefault="0099030E" w:rsidP="00147D83">
            <w:r>
              <w:t>(17801, 20, '2015-05-05 14:14:49'),</w:t>
            </w:r>
          </w:p>
          <w:p w:rsidR="0099030E" w:rsidRDefault="0099030E" w:rsidP="00147D83">
            <w:r>
              <w:t>(17802, 20, '2015-05-05 14:14:52'),</w:t>
            </w:r>
          </w:p>
          <w:p w:rsidR="0099030E" w:rsidRDefault="0099030E" w:rsidP="00147D83">
            <w:r>
              <w:t>(17803, 20, '2015-05-05 14:14:55'),</w:t>
            </w:r>
          </w:p>
          <w:p w:rsidR="0099030E" w:rsidRDefault="0099030E" w:rsidP="00147D83">
            <w:r>
              <w:t>(17804, 20, '2015-05-05 14:14:58'),</w:t>
            </w:r>
          </w:p>
          <w:p w:rsidR="0099030E" w:rsidRDefault="0099030E" w:rsidP="00147D83">
            <w:r>
              <w:t>(17805, 20, '2015-05-05 14:15:01'),</w:t>
            </w:r>
          </w:p>
          <w:p w:rsidR="0099030E" w:rsidRDefault="0099030E" w:rsidP="00147D83">
            <w:r>
              <w:t>(17806, 20, '2015-05-05 14:15:04'),</w:t>
            </w:r>
          </w:p>
          <w:p w:rsidR="0099030E" w:rsidRDefault="0099030E" w:rsidP="00147D83">
            <w:r>
              <w:t>(17807, 20, '2015-05-05 14:15:07'),</w:t>
            </w:r>
          </w:p>
          <w:p w:rsidR="0099030E" w:rsidRDefault="0099030E" w:rsidP="00147D83">
            <w:r>
              <w:t>(17808, 20, '2015-05-05 14:15:10'),</w:t>
            </w:r>
          </w:p>
          <w:p w:rsidR="0099030E" w:rsidRDefault="0099030E" w:rsidP="00147D83">
            <w:r>
              <w:t>(17809, 20, '2015-05-05 14:15:13'),</w:t>
            </w:r>
          </w:p>
          <w:p w:rsidR="0099030E" w:rsidRDefault="0099030E" w:rsidP="00147D83">
            <w:r>
              <w:t>(17810, 20, '2015-05-05 14:15:16'),</w:t>
            </w:r>
          </w:p>
          <w:p w:rsidR="0099030E" w:rsidRDefault="0099030E" w:rsidP="00147D83">
            <w:r>
              <w:t>(17811, 20, '2015-05-05 14:15:19'),</w:t>
            </w:r>
          </w:p>
          <w:p w:rsidR="0099030E" w:rsidRDefault="0099030E" w:rsidP="00147D83">
            <w:r>
              <w:t>(17812, 20, '2015-05-05 14:15:22'),</w:t>
            </w:r>
          </w:p>
          <w:p w:rsidR="0099030E" w:rsidRDefault="0099030E" w:rsidP="00147D83">
            <w:r>
              <w:t>(17813, 20, '2015-05-05 14:15:25'),</w:t>
            </w:r>
          </w:p>
          <w:p w:rsidR="0099030E" w:rsidRDefault="0099030E" w:rsidP="00147D83">
            <w:r>
              <w:t>(17814, 20, '2015-05-05 14:15:28'),</w:t>
            </w:r>
          </w:p>
          <w:p w:rsidR="0099030E" w:rsidRDefault="0099030E" w:rsidP="00147D83">
            <w:r>
              <w:t>(17815, 20, '2015-05-05 14:15:31'),</w:t>
            </w:r>
          </w:p>
          <w:p w:rsidR="0099030E" w:rsidRDefault="0099030E" w:rsidP="00147D83">
            <w:r>
              <w:t>(17816, 20, '2015-05-05 14:15:34'),</w:t>
            </w:r>
          </w:p>
          <w:p w:rsidR="0099030E" w:rsidRDefault="0099030E" w:rsidP="00147D83">
            <w:r>
              <w:t>(17817, 20, '2015-05-05 14:15:38'),</w:t>
            </w:r>
          </w:p>
          <w:p w:rsidR="0099030E" w:rsidRDefault="0099030E" w:rsidP="00147D83">
            <w:r>
              <w:t>(17818, 20, '2015-05-05 14:15:41'),</w:t>
            </w:r>
          </w:p>
          <w:p w:rsidR="0099030E" w:rsidRDefault="0099030E" w:rsidP="00147D83">
            <w:r>
              <w:t>(17819, 20, '2015-05-05 14:15:44'),</w:t>
            </w:r>
          </w:p>
          <w:p w:rsidR="0099030E" w:rsidRDefault="0099030E" w:rsidP="00147D83">
            <w:r>
              <w:t>(17820, 20, '2015-05-05 14:15:47'),</w:t>
            </w:r>
          </w:p>
          <w:p w:rsidR="0099030E" w:rsidRDefault="0099030E" w:rsidP="00147D83">
            <w:r>
              <w:t>(17821, 20, '2015-05-05 14:15:50'),</w:t>
            </w:r>
          </w:p>
          <w:p w:rsidR="0099030E" w:rsidRDefault="0099030E" w:rsidP="00147D83">
            <w:r>
              <w:t>(17822, 20, '2015-05-05 14:15:53'),</w:t>
            </w:r>
          </w:p>
          <w:p w:rsidR="0099030E" w:rsidRDefault="0099030E" w:rsidP="00147D83">
            <w:r>
              <w:t>(17823, 20, '2015-05-05 14:15:56'),</w:t>
            </w:r>
          </w:p>
          <w:p w:rsidR="0099030E" w:rsidRDefault="0099030E" w:rsidP="00147D83">
            <w:r>
              <w:t>(17824, 20, '2015-05-05 14:15:59'),</w:t>
            </w:r>
          </w:p>
          <w:p w:rsidR="0099030E" w:rsidRDefault="0099030E" w:rsidP="00147D83">
            <w:r>
              <w:t>(17825, 20, '2015-05-05 14:16:02'),</w:t>
            </w:r>
          </w:p>
          <w:p w:rsidR="0099030E" w:rsidRDefault="0099030E" w:rsidP="00147D83">
            <w:r>
              <w:t>(17826, 20, '2015-05-05 14:16:05'),</w:t>
            </w:r>
          </w:p>
          <w:p w:rsidR="0099030E" w:rsidRDefault="0099030E" w:rsidP="00147D83">
            <w:r>
              <w:t>(17827, 20, '2015-05-05 14:16:08'),</w:t>
            </w:r>
          </w:p>
          <w:p w:rsidR="0099030E" w:rsidRDefault="0099030E" w:rsidP="00147D83">
            <w:r>
              <w:t>(17828, 20, '2015-05-05 14:16:11'),</w:t>
            </w:r>
          </w:p>
          <w:p w:rsidR="0099030E" w:rsidRDefault="0099030E" w:rsidP="00147D83">
            <w:r>
              <w:t>(17829, 20, '2015-05-05 14:16:14'),</w:t>
            </w:r>
          </w:p>
          <w:p w:rsidR="0099030E" w:rsidRDefault="0099030E" w:rsidP="00147D83">
            <w:r>
              <w:t>(17830, 20, '2015-05-05 14:16:17'),</w:t>
            </w:r>
          </w:p>
          <w:p w:rsidR="0099030E" w:rsidRDefault="0099030E" w:rsidP="00147D83">
            <w:r>
              <w:t>(17831, 20, '2015-05-05 14:16:20'),</w:t>
            </w:r>
          </w:p>
          <w:p w:rsidR="0099030E" w:rsidRDefault="0099030E" w:rsidP="00147D83">
            <w:r>
              <w:t>(17832, 20, '2015-05-05 14:16:23'),</w:t>
            </w:r>
          </w:p>
          <w:p w:rsidR="0099030E" w:rsidRDefault="0099030E" w:rsidP="00147D83">
            <w:r>
              <w:t>(17833, 20, '2015-05-05 14:16:26'),</w:t>
            </w:r>
          </w:p>
          <w:p w:rsidR="0099030E" w:rsidRDefault="0099030E" w:rsidP="00147D83">
            <w:r>
              <w:t>(17834, 20, '2015-05-05 14:16:29'),</w:t>
            </w:r>
          </w:p>
          <w:p w:rsidR="0099030E" w:rsidRDefault="0099030E" w:rsidP="00147D83">
            <w:r>
              <w:t>(17835, 20, '2015-05-05 14:16:32'),</w:t>
            </w:r>
          </w:p>
          <w:p w:rsidR="0099030E" w:rsidRDefault="0099030E" w:rsidP="00147D83">
            <w:r>
              <w:t>(17836, 20, '2015-05-05 14:16:35'),</w:t>
            </w:r>
          </w:p>
          <w:p w:rsidR="0099030E" w:rsidRDefault="0099030E" w:rsidP="00147D83">
            <w:r>
              <w:t>(17837, 20, '2015-05-05 14:16:38'),</w:t>
            </w:r>
          </w:p>
          <w:p w:rsidR="0099030E" w:rsidRDefault="0099030E" w:rsidP="00147D83">
            <w:r>
              <w:t>(17838, 20, '2015-05-05 14:16:41'),</w:t>
            </w:r>
          </w:p>
          <w:p w:rsidR="0099030E" w:rsidRDefault="0099030E" w:rsidP="00147D83">
            <w:r>
              <w:t>(17839, 20, '2015-05-05 14:16:44'),</w:t>
            </w:r>
          </w:p>
          <w:p w:rsidR="0099030E" w:rsidRDefault="0099030E" w:rsidP="00147D83">
            <w:r>
              <w:t>(17840, 20, '2015-05-05 14:16:47'),</w:t>
            </w:r>
          </w:p>
          <w:p w:rsidR="0099030E" w:rsidRDefault="0099030E" w:rsidP="00147D83">
            <w:r>
              <w:t>(17841, 20, '2015-05-05 14:16:50'),</w:t>
            </w:r>
          </w:p>
          <w:p w:rsidR="0099030E" w:rsidRDefault="0099030E" w:rsidP="00147D83">
            <w:r>
              <w:t>(17842, 20, '2015-05-05 14:16:53'),</w:t>
            </w:r>
          </w:p>
          <w:p w:rsidR="0099030E" w:rsidRDefault="0099030E" w:rsidP="00147D83">
            <w:r>
              <w:t>(17843, 20, '2015-05-05 14:16:56'),</w:t>
            </w:r>
          </w:p>
          <w:p w:rsidR="0099030E" w:rsidRDefault="0099030E" w:rsidP="00147D83">
            <w:r>
              <w:t>(17844, 20, '2015-05-05 14:16:59'),</w:t>
            </w:r>
          </w:p>
          <w:p w:rsidR="0099030E" w:rsidRDefault="0099030E" w:rsidP="00147D83">
            <w:r>
              <w:t>(17845, 20, '2015-05-05 14:17:02'),</w:t>
            </w:r>
          </w:p>
          <w:p w:rsidR="0099030E" w:rsidRDefault="0099030E" w:rsidP="00147D83">
            <w:r>
              <w:t>(17846, 20, '2015-05-05 14:17:05'),</w:t>
            </w:r>
          </w:p>
          <w:p w:rsidR="0099030E" w:rsidRDefault="0099030E" w:rsidP="00147D83">
            <w:r>
              <w:t>(17847, 20, '2015-05-05 14:17:09'),</w:t>
            </w:r>
          </w:p>
          <w:p w:rsidR="0099030E" w:rsidRDefault="0099030E" w:rsidP="00147D83">
            <w:r>
              <w:t>(17848, 20, '2015-05-05 14:17:12'),</w:t>
            </w:r>
          </w:p>
          <w:p w:rsidR="0099030E" w:rsidRDefault="0099030E" w:rsidP="00147D83">
            <w:r>
              <w:t>(17849, 20, '2015-05-05 14:17:15'),</w:t>
            </w:r>
          </w:p>
          <w:p w:rsidR="0099030E" w:rsidRDefault="0099030E" w:rsidP="00147D83">
            <w:r>
              <w:t>(17850, 20, '2015-05-05 14:17:18'),</w:t>
            </w:r>
          </w:p>
          <w:p w:rsidR="0099030E" w:rsidRDefault="0099030E" w:rsidP="00147D83">
            <w:r>
              <w:t>(17851, 20, '2015-05-05 14:17:21'),</w:t>
            </w:r>
          </w:p>
          <w:p w:rsidR="0099030E" w:rsidRDefault="0099030E" w:rsidP="00147D83">
            <w:r>
              <w:t>(17852, 20, '2015-05-05 14:17:24'),</w:t>
            </w:r>
          </w:p>
          <w:p w:rsidR="0099030E" w:rsidRDefault="0099030E" w:rsidP="00147D83">
            <w:r>
              <w:t>(17853, 20, '2015-05-05 14:17:27'),</w:t>
            </w:r>
          </w:p>
          <w:p w:rsidR="0099030E" w:rsidRDefault="0099030E" w:rsidP="00147D83">
            <w:r>
              <w:t>(17854, 20, '2015-05-05 14:17:30'),</w:t>
            </w:r>
          </w:p>
          <w:p w:rsidR="0099030E" w:rsidRDefault="0099030E" w:rsidP="00147D83">
            <w:r>
              <w:t>(17855, 20, '2015-05-05 14:17:33'),</w:t>
            </w:r>
          </w:p>
          <w:p w:rsidR="0099030E" w:rsidRDefault="0099030E" w:rsidP="00147D83">
            <w:r>
              <w:t>(17856, 20, '2015-05-05 14:17:36'),</w:t>
            </w:r>
          </w:p>
          <w:p w:rsidR="0099030E" w:rsidRDefault="0099030E" w:rsidP="00147D83">
            <w:r>
              <w:t>(17857, 20, '2015-05-05 14:17:39'),</w:t>
            </w:r>
          </w:p>
          <w:p w:rsidR="0099030E" w:rsidRDefault="0099030E" w:rsidP="00147D83">
            <w:r>
              <w:t>(17858, 20, '2015-05-05 14:17:42'),</w:t>
            </w:r>
          </w:p>
          <w:p w:rsidR="0099030E" w:rsidRDefault="0099030E" w:rsidP="00147D83">
            <w:r>
              <w:t>(17859, 20, '2015-05-05 14:17:45'),</w:t>
            </w:r>
          </w:p>
          <w:p w:rsidR="0099030E" w:rsidRDefault="0099030E" w:rsidP="00147D83">
            <w:r>
              <w:t>(17860, 20, '2015-05-05 14:17:48'),</w:t>
            </w:r>
          </w:p>
          <w:p w:rsidR="0099030E" w:rsidRDefault="0099030E" w:rsidP="00147D83">
            <w:r>
              <w:t>(17861, 20, '2015-05-05 14:17:51'),</w:t>
            </w:r>
          </w:p>
          <w:p w:rsidR="0099030E" w:rsidRDefault="0099030E" w:rsidP="00147D83">
            <w:r>
              <w:t>(17862, 20, '2015-05-05 14:17:54'),</w:t>
            </w:r>
          </w:p>
          <w:p w:rsidR="0099030E" w:rsidRDefault="0099030E" w:rsidP="00147D83">
            <w:r>
              <w:t>(17863, 20, '2015-05-05 14:17:57'),</w:t>
            </w:r>
          </w:p>
          <w:p w:rsidR="0099030E" w:rsidRDefault="0099030E" w:rsidP="00147D83">
            <w:r>
              <w:t>(17864, 20, '2015-05-05 14:18:00'),</w:t>
            </w:r>
          </w:p>
          <w:p w:rsidR="0099030E" w:rsidRDefault="0099030E" w:rsidP="00147D83">
            <w:r>
              <w:t>(17865, 20, '2015-05-05 14:18:03'),</w:t>
            </w:r>
          </w:p>
          <w:p w:rsidR="0099030E" w:rsidRDefault="0099030E" w:rsidP="00147D83">
            <w:r>
              <w:t>(17866, 20, '2015-05-05 14:18:06'),</w:t>
            </w:r>
          </w:p>
          <w:p w:rsidR="0099030E" w:rsidRDefault="0099030E" w:rsidP="00147D83">
            <w:r>
              <w:t>(17867, 19, '2015-05-05 14:18:09'),</w:t>
            </w:r>
          </w:p>
          <w:p w:rsidR="0099030E" w:rsidRDefault="0099030E" w:rsidP="00147D83">
            <w:r>
              <w:t>(17868, 19, '2015-05-05 14:18:12'),</w:t>
            </w:r>
          </w:p>
          <w:p w:rsidR="0099030E" w:rsidRDefault="0099030E" w:rsidP="00147D83">
            <w:r>
              <w:t>(17869, 19, '2015-05-05 14:18:15'),</w:t>
            </w:r>
          </w:p>
          <w:p w:rsidR="0099030E" w:rsidRDefault="0099030E" w:rsidP="00147D83">
            <w:r>
              <w:t>(17870, 19, '2015-05-05 14:18:18'),</w:t>
            </w:r>
          </w:p>
          <w:p w:rsidR="0099030E" w:rsidRDefault="0099030E" w:rsidP="00147D83">
            <w:r>
              <w:t>(17871, 19, '2015-05-05 14:18:21'),</w:t>
            </w:r>
          </w:p>
          <w:p w:rsidR="0099030E" w:rsidRDefault="0099030E" w:rsidP="00147D83">
            <w:r>
              <w:t>(17872, 19, '2015-05-05 14:18:24'),</w:t>
            </w:r>
          </w:p>
          <w:p w:rsidR="0099030E" w:rsidRDefault="0099030E" w:rsidP="00147D83">
            <w:r>
              <w:t>(17873, 19, '2015-05-05 14:18:27'),</w:t>
            </w:r>
          </w:p>
          <w:p w:rsidR="0099030E" w:rsidRDefault="0099030E" w:rsidP="00147D83">
            <w:r>
              <w:t>(17874, 19, '2015-05-05 14:18:30'),</w:t>
            </w:r>
          </w:p>
          <w:p w:rsidR="0099030E" w:rsidRDefault="0099030E" w:rsidP="00147D83">
            <w:r>
              <w:t>(17875, 19, '2015-05-05 14:18:33'),</w:t>
            </w:r>
          </w:p>
          <w:p w:rsidR="0099030E" w:rsidRDefault="0099030E" w:rsidP="00147D83">
            <w:r>
              <w:t>(17876, 19, '2015-05-05 14:18:36'),</w:t>
            </w:r>
          </w:p>
          <w:p w:rsidR="0099030E" w:rsidRDefault="0099030E" w:rsidP="00147D83">
            <w:r>
              <w:t>(17877, 19, '2015-05-05 14:18:40'),</w:t>
            </w:r>
          </w:p>
          <w:p w:rsidR="0099030E" w:rsidRDefault="0099030E" w:rsidP="00147D83">
            <w:r>
              <w:t>(17878, 19, '2015-05-05 14:18:43'),</w:t>
            </w:r>
          </w:p>
          <w:p w:rsidR="0099030E" w:rsidRDefault="0099030E" w:rsidP="00147D83">
            <w:r>
              <w:t>(17879, 19, '2015-05-05 14:18:46'),</w:t>
            </w:r>
          </w:p>
          <w:p w:rsidR="0099030E" w:rsidRDefault="0099030E" w:rsidP="00147D83">
            <w:r>
              <w:t>(17880, 19, '2015-05-05 14:18:49'),</w:t>
            </w:r>
          </w:p>
          <w:p w:rsidR="0099030E" w:rsidRDefault="0099030E" w:rsidP="00147D83">
            <w:r>
              <w:t>(17881, 19, '2015-05-05 14:18:52'),</w:t>
            </w:r>
          </w:p>
          <w:p w:rsidR="0099030E" w:rsidRDefault="0099030E" w:rsidP="00147D83">
            <w:r>
              <w:t>(17882, 19, '2015-05-05 14:18:55'),</w:t>
            </w:r>
          </w:p>
          <w:p w:rsidR="0099030E" w:rsidRDefault="0099030E" w:rsidP="00147D83">
            <w:r>
              <w:t>(17883, 19, '2015-05-05 14:18:58'),</w:t>
            </w:r>
          </w:p>
          <w:p w:rsidR="0099030E" w:rsidRDefault="0099030E" w:rsidP="00147D83">
            <w:r>
              <w:t>(17884, 19, '2015-05-05 14:19:01'),</w:t>
            </w:r>
          </w:p>
          <w:p w:rsidR="0099030E" w:rsidRDefault="0099030E" w:rsidP="00147D83">
            <w:r>
              <w:t>(17885, 19, '2015-05-05 14:19:04'),</w:t>
            </w:r>
          </w:p>
          <w:p w:rsidR="0099030E" w:rsidRDefault="0099030E" w:rsidP="00147D83">
            <w:r>
              <w:t>(17886, 19, '2015-05-05 14:19:07'),</w:t>
            </w:r>
          </w:p>
          <w:p w:rsidR="0099030E" w:rsidRDefault="0099030E" w:rsidP="00147D83">
            <w:r>
              <w:t>(17887, 19, '2015-05-05 14:19:10'),</w:t>
            </w:r>
          </w:p>
          <w:p w:rsidR="0099030E" w:rsidRDefault="0099030E" w:rsidP="00147D83">
            <w:r>
              <w:t>(17888, 19, '2015-05-05 14:19:13'),</w:t>
            </w:r>
          </w:p>
          <w:p w:rsidR="0099030E" w:rsidRDefault="0099030E" w:rsidP="00147D83">
            <w:r>
              <w:t>(17889, 19, '2015-05-05 14:19:16'),</w:t>
            </w:r>
          </w:p>
          <w:p w:rsidR="0099030E" w:rsidRDefault="0099030E" w:rsidP="00147D83">
            <w:r>
              <w:t>(17890, 19, '2015-05-05 14:19:19'),</w:t>
            </w:r>
          </w:p>
          <w:p w:rsidR="0099030E" w:rsidRDefault="0099030E" w:rsidP="00147D83">
            <w:r>
              <w:t>(17891, 19, '2015-05-05 14:19:22'),</w:t>
            </w:r>
          </w:p>
          <w:p w:rsidR="0099030E" w:rsidRDefault="0099030E" w:rsidP="00147D83">
            <w:r>
              <w:t>(17892, 19, '2015-05-05 14:19:25'),</w:t>
            </w:r>
          </w:p>
          <w:p w:rsidR="0099030E" w:rsidRDefault="0099030E" w:rsidP="00147D83">
            <w:r>
              <w:t>(17893, 19, '2015-05-05 14:19:28'),</w:t>
            </w:r>
          </w:p>
          <w:p w:rsidR="0099030E" w:rsidRDefault="0099030E" w:rsidP="00147D83">
            <w:r>
              <w:t>(17894, 19, '2015-05-05 14:19:31'),</w:t>
            </w:r>
          </w:p>
          <w:p w:rsidR="0099030E" w:rsidRDefault="0099030E" w:rsidP="00147D83">
            <w:r>
              <w:t>(17895, 19, '2015-05-05 14:19:34'),</w:t>
            </w:r>
          </w:p>
          <w:p w:rsidR="0099030E" w:rsidRDefault="0099030E" w:rsidP="00147D83">
            <w:r>
              <w:t>(17896, 19, '2015-05-05 14:19:37'),</w:t>
            </w:r>
          </w:p>
          <w:p w:rsidR="0099030E" w:rsidRDefault="0099030E" w:rsidP="00147D83">
            <w:r>
              <w:t>(17897, 19, '2015-05-05 14:19:40'),</w:t>
            </w:r>
          </w:p>
          <w:p w:rsidR="0099030E" w:rsidRDefault="0099030E" w:rsidP="00147D83">
            <w:r>
              <w:t>(17898, 19, '2015-05-05 14:19:43'),</w:t>
            </w:r>
          </w:p>
          <w:p w:rsidR="0099030E" w:rsidRDefault="0099030E" w:rsidP="00147D83">
            <w:r>
              <w:t>(17899, 19, '2015-05-05 14:19:46'),</w:t>
            </w:r>
          </w:p>
          <w:p w:rsidR="0099030E" w:rsidRDefault="0099030E" w:rsidP="00147D83">
            <w:r>
              <w:t>(17900, 19, '2015-05-05 14:19:49'),</w:t>
            </w:r>
          </w:p>
          <w:p w:rsidR="0099030E" w:rsidRDefault="0099030E" w:rsidP="00147D83">
            <w:r>
              <w:t>(17901, 19, '2015-05-05 14:19:52'),</w:t>
            </w:r>
          </w:p>
          <w:p w:rsidR="0099030E" w:rsidRDefault="0099030E" w:rsidP="00147D83">
            <w:r>
              <w:t>(17902, 19, '2015-05-05 14:19:55'),</w:t>
            </w:r>
          </w:p>
          <w:p w:rsidR="0099030E" w:rsidRDefault="0099030E" w:rsidP="00147D83">
            <w:r>
              <w:t>(17903, 19, '2015-05-05 14:19:58'),</w:t>
            </w:r>
          </w:p>
          <w:p w:rsidR="0099030E" w:rsidRDefault="0099030E" w:rsidP="00147D83">
            <w:r>
              <w:t>(17904, 19, '2015-05-05 14:20:01'),</w:t>
            </w:r>
          </w:p>
          <w:p w:rsidR="0099030E" w:rsidRDefault="0099030E" w:rsidP="00147D83">
            <w:r>
              <w:t>(17905, 19, '2015-05-05 14:20:04'),</w:t>
            </w:r>
          </w:p>
          <w:p w:rsidR="0099030E" w:rsidRDefault="0099030E" w:rsidP="00147D83">
            <w:r>
              <w:t>(17906, 19, '2015-05-05 14:20:08'),</w:t>
            </w:r>
          </w:p>
          <w:p w:rsidR="0099030E" w:rsidRDefault="0099030E" w:rsidP="00147D83">
            <w:r>
              <w:t>(17907, 19, '2015-05-05 14:20:11'),</w:t>
            </w:r>
          </w:p>
          <w:p w:rsidR="0099030E" w:rsidRDefault="0099030E" w:rsidP="00147D83">
            <w:r>
              <w:t>(17908, 19, '2015-05-05 14:20:14'),</w:t>
            </w:r>
          </w:p>
          <w:p w:rsidR="0099030E" w:rsidRDefault="0099030E" w:rsidP="00147D83">
            <w:r>
              <w:t>(17909, 19, '2015-05-05 14:20:17'),</w:t>
            </w:r>
          </w:p>
          <w:p w:rsidR="0099030E" w:rsidRDefault="0099030E" w:rsidP="00147D83">
            <w:r>
              <w:t>(17910, 19, '2015-05-05 14:20:20'),</w:t>
            </w:r>
          </w:p>
          <w:p w:rsidR="0099030E" w:rsidRDefault="0099030E" w:rsidP="00147D83">
            <w:r>
              <w:t>(17911, 19, '2015-05-05 14:20:23'),</w:t>
            </w:r>
          </w:p>
          <w:p w:rsidR="0099030E" w:rsidRDefault="0099030E" w:rsidP="00147D83">
            <w:r>
              <w:t>(17912, 19, '2015-05-05 14:20:26'),</w:t>
            </w:r>
          </w:p>
          <w:p w:rsidR="0099030E" w:rsidRDefault="0099030E" w:rsidP="00147D83">
            <w:r>
              <w:t>(17913, 19, '2015-05-05 14:20:29'),</w:t>
            </w:r>
          </w:p>
          <w:p w:rsidR="0099030E" w:rsidRDefault="0099030E" w:rsidP="00147D83">
            <w:r>
              <w:t>(17914, 19, '2015-05-05 14:20:32'),</w:t>
            </w:r>
          </w:p>
          <w:p w:rsidR="0099030E" w:rsidRDefault="0099030E" w:rsidP="00147D83">
            <w:r>
              <w:t>(17915, 19, '2015-05-05 14:20:35'),</w:t>
            </w:r>
          </w:p>
          <w:p w:rsidR="0099030E" w:rsidRDefault="0099030E" w:rsidP="00147D83">
            <w:r>
              <w:t>(17916, 19, '2015-05-05 14:20:38'),</w:t>
            </w:r>
          </w:p>
          <w:p w:rsidR="0099030E" w:rsidRDefault="0099030E" w:rsidP="00147D83">
            <w:r>
              <w:t>(17917, 19, '2015-05-05 14:20:41'),</w:t>
            </w:r>
          </w:p>
          <w:p w:rsidR="0099030E" w:rsidRDefault="0099030E" w:rsidP="00147D83">
            <w:r>
              <w:t>(17918, 19, '2015-05-05 14:20:44'),</w:t>
            </w:r>
          </w:p>
          <w:p w:rsidR="0099030E" w:rsidRDefault="0099030E" w:rsidP="00147D83">
            <w:r>
              <w:t>(17919, 19, '2015-05-05 14:20:47'),</w:t>
            </w:r>
          </w:p>
          <w:p w:rsidR="0099030E" w:rsidRDefault="0099030E" w:rsidP="00147D83">
            <w:r>
              <w:t>(17920, 19, '2015-05-05 14:20:50'),</w:t>
            </w:r>
          </w:p>
          <w:p w:rsidR="0099030E" w:rsidRDefault="0099030E" w:rsidP="00147D83">
            <w:r>
              <w:t>(17921, 19, '2015-05-05 14:20:53'),</w:t>
            </w:r>
          </w:p>
          <w:p w:rsidR="0099030E" w:rsidRDefault="0099030E" w:rsidP="00147D83">
            <w:r>
              <w:t>(17922, 19, '2015-05-05 14:20:56'),</w:t>
            </w:r>
          </w:p>
          <w:p w:rsidR="0099030E" w:rsidRDefault="0099030E" w:rsidP="00147D83">
            <w:r>
              <w:t>(17923, 19, '2015-05-05 14:20:59'),</w:t>
            </w:r>
          </w:p>
          <w:p w:rsidR="0099030E" w:rsidRDefault="0099030E" w:rsidP="00147D83">
            <w:r>
              <w:t>(17924, 18, '2015-05-05 14:21:02'),</w:t>
            </w:r>
          </w:p>
          <w:p w:rsidR="0099030E" w:rsidRDefault="0099030E" w:rsidP="00147D83">
            <w:r>
              <w:t>(17925, 18, '2015-05-05 14:21:05'),</w:t>
            </w:r>
          </w:p>
          <w:p w:rsidR="0099030E" w:rsidRDefault="0099030E" w:rsidP="00147D83">
            <w:r>
              <w:t>(17926, 18, '2015-05-05 14:21:08'),</w:t>
            </w:r>
          </w:p>
          <w:p w:rsidR="0099030E" w:rsidRDefault="0099030E" w:rsidP="00147D83">
            <w:r>
              <w:t>(17927, 18, '2015-05-05 14:21:11'),</w:t>
            </w:r>
          </w:p>
          <w:p w:rsidR="0099030E" w:rsidRDefault="0099030E" w:rsidP="00147D83">
            <w:r>
              <w:t>(17928, 18, '2015-05-05 14:21:14'),</w:t>
            </w:r>
          </w:p>
          <w:p w:rsidR="0099030E" w:rsidRDefault="0099030E" w:rsidP="00147D83">
            <w:r>
              <w:t>(17929, 18, '2015-05-05 14:21:17'),</w:t>
            </w:r>
          </w:p>
          <w:p w:rsidR="0099030E" w:rsidRDefault="0099030E" w:rsidP="00147D83">
            <w:r>
              <w:t>(17930, 18, '2015-05-05 14:21:20'),</w:t>
            </w:r>
          </w:p>
          <w:p w:rsidR="0099030E" w:rsidRDefault="0099030E" w:rsidP="00147D83">
            <w:r>
              <w:t>(17931, 18, '2015-05-05 14:21:23'),</w:t>
            </w:r>
          </w:p>
          <w:p w:rsidR="0099030E" w:rsidRDefault="0099030E" w:rsidP="00147D83">
            <w:r>
              <w:t>(17932, 18, '2015-05-05 14:21:26'),</w:t>
            </w:r>
          </w:p>
          <w:p w:rsidR="0099030E" w:rsidRDefault="0099030E" w:rsidP="00147D83">
            <w:r>
              <w:t>(17933, 18, '2015-05-05 14:21:29'),</w:t>
            </w:r>
          </w:p>
          <w:p w:rsidR="0099030E" w:rsidRDefault="0099030E" w:rsidP="00147D83">
            <w:r>
              <w:t>(17934, 18, '2015-05-05 14:21:32'),</w:t>
            </w:r>
          </w:p>
          <w:p w:rsidR="0099030E" w:rsidRDefault="0099030E" w:rsidP="00147D83">
            <w:r>
              <w:t>(17935, 18, '2015-05-05 14:21:35'),</w:t>
            </w:r>
          </w:p>
          <w:p w:rsidR="0099030E" w:rsidRDefault="0099030E" w:rsidP="00147D83">
            <w:r>
              <w:t>(17936, 18, '2015-05-05 14:21:39'),</w:t>
            </w:r>
          </w:p>
          <w:p w:rsidR="0099030E" w:rsidRDefault="0099030E" w:rsidP="00147D83">
            <w:r>
              <w:t>(17937, 18, '2015-05-05 14:21:42'),</w:t>
            </w:r>
          </w:p>
          <w:p w:rsidR="0099030E" w:rsidRDefault="0099030E" w:rsidP="00147D83">
            <w:r>
              <w:t>(17938, 18, '2015-05-05 14:21:45'),</w:t>
            </w:r>
          </w:p>
          <w:p w:rsidR="0099030E" w:rsidRDefault="0099030E" w:rsidP="00147D83">
            <w:r>
              <w:t>(17939, 18, '2015-05-05 14:21:48'),</w:t>
            </w:r>
          </w:p>
          <w:p w:rsidR="0099030E" w:rsidRDefault="0099030E" w:rsidP="00147D83">
            <w:r>
              <w:t>(17940, 18, '2015-05-05 14:21:51'),</w:t>
            </w:r>
          </w:p>
          <w:p w:rsidR="0099030E" w:rsidRDefault="0099030E" w:rsidP="00147D83">
            <w:r>
              <w:t>(17941, 18, '2015-05-05 14:21:54'),</w:t>
            </w:r>
          </w:p>
          <w:p w:rsidR="0099030E" w:rsidRDefault="0099030E" w:rsidP="00147D83">
            <w:r>
              <w:t>(17942, 18, '2015-05-05 14:21:57'),</w:t>
            </w:r>
          </w:p>
          <w:p w:rsidR="0099030E" w:rsidRDefault="0099030E" w:rsidP="00147D83">
            <w:r>
              <w:t>(17943, 18, '2015-05-05 14:22:00'),</w:t>
            </w:r>
          </w:p>
          <w:p w:rsidR="0099030E" w:rsidRDefault="0099030E" w:rsidP="00147D83">
            <w:r>
              <w:t>(17944, 18, '2015-05-05 14:22:03'),</w:t>
            </w:r>
          </w:p>
          <w:p w:rsidR="0099030E" w:rsidRDefault="0099030E" w:rsidP="00147D83">
            <w:r>
              <w:t>(17945, 18, '2015-05-05 14:22:06'),</w:t>
            </w:r>
          </w:p>
          <w:p w:rsidR="0099030E" w:rsidRDefault="0099030E" w:rsidP="00147D83">
            <w:r>
              <w:t>(17946, 18, '2015-05-05 14:22:09'),</w:t>
            </w:r>
          </w:p>
          <w:p w:rsidR="0099030E" w:rsidRDefault="0099030E" w:rsidP="00147D83">
            <w:r>
              <w:t>(17947, 18, '2015-05-05 14:22:12'),</w:t>
            </w:r>
          </w:p>
          <w:p w:rsidR="0099030E" w:rsidRDefault="0099030E" w:rsidP="00147D83">
            <w:r>
              <w:t>(17948, 18, '2015-05-05 14:22:15'),</w:t>
            </w:r>
          </w:p>
          <w:p w:rsidR="0099030E" w:rsidRDefault="0099030E" w:rsidP="00147D83">
            <w:r>
              <w:t>(17949, 18, '2015-05-05 14:22:18'),</w:t>
            </w:r>
          </w:p>
          <w:p w:rsidR="0099030E" w:rsidRDefault="0099030E" w:rsidP="00147D83">
            <w:r>
              <w:t>(17950, 18, '2015-05-05 14:22:21'),</w:t>
            </w:r>
          </w:p>
          <w:p w:rsidR="0099030E" w:rsidRDefault="0099030E" w:rsidP="00147D83">
            <w:r>
              <w:t>(17951, 18, '2015-05-05 14:22:24'),</w:t>
            </w:r>
          </w:p>
          <w:p w:rsidR="0099030E" w:rsidRDefault="0099030E" w:rsidP="00147D83">
            <w:r>
              <w:t>(17952, 18, '2015-05-05 14:22:27'),</w:t>
            </w:r>
          </w:p>
          <w:p w:rsidR="0099030E" w:rsidRDefault="0099030E" w:rsidP="00147D83">
            <w:r>
              <w:t>(17953, 17, '2015-05-05 14:22:30'),</w:t>
            </w:r>
          </w:p>
          <w:p w:rsidR="0099030E" w:rsidRDefault="0099030E" w:rsidP="00147D83">
            <w:r>
              <w:t>(17954, 17, '2015-05-05 14:22:33'),</w:t>
            </w:r>
          </w:p>
          <w:p w:rsidR="0099030E" w:rsidRDefault="0099030E" w:rsidP="00147D83">
            <w:r>
              <w:t>(17955, 17, '2015-05-05 14:22:36'),</w:t>
            </w:r>
          </w:p>
          <w:p w:rsidR="0099030E" w:rsidRDefault="0099030E" w:rsidP="00147D83">
            <w:r>
              <w:t>(17956, 17, '2015-05-05 14:22:39'),</w:t>
            </w:r>
          </w:p>
          <w:p w:rsidR="0099030E" w:rsidRDefault="0099030E" w:rsidP="00147D83">
            <w:r>
              <w:t>(17957, 17, '2015-05-05 14:22:42'),</w:t>
            </w:r>
          </w:p>
          <w:p w:rsidR="0099030E" w:rsidRDefault="0099030E" w:rsidP="00147D83">
            <w:r>
              <w:t>(17958, 17, '2015-05-05 14:22:45'),</w:t>
            </w:r>
          </w:p>
          <w:p w:rsidR="0099030E" w:rsidRDefault="0099030E" w:rsidP="00147D83">
            <w:r>
              <w:t>(17959, 17, '2015-05-05 14:22:48'),</w:t>
            </w:r>
          </w:p>
          <w:p w:rsidR="0099030E" w:rsidRDefault="0099030E" w:rsidP="00147D83">
            <w:r>
              <w:t>(17960, 17, '2015-05-05 14:22:51'),</w:t>
            </w:r>
          </w:p>
          <w:p w:rsidR="0099030E" w:rsidRDefault="0099030E" w:rsidP="00147D83">
            <w:r>
              <w:t>(17961, 17, '2015-05-05 14:22:54'),</w:t>
            </w:r>
          </w:p>
          <w:p w:rsidR="0099030E" w:rsidRDefault="0099030E" w:rsidP="00147D83">
            <w:r>
              <w:t>(17962, 17, '2015-05-05 14:22:57'),</w:t>
            </w:r>
          </w:p>
          <w:p w:rsidR="0099030E" w:rsidRDefault="0099030E" w:rsidP="00147D83">
            <w:r>
              <w:t>(17963, 17, '2015-05-05 14:23:00'),</w:t>
            </w:r>
          </w:p>
          <w:p w:rsidR="0099030E" w:rsidRDefault="0099030E" w:rsidP="00147D83">
            <w:r>
              <w:t>(17964, 17, '2015-05-05 14:23:03'),</w:t>
            </w:r>
          </w:p>
          <w:p w:rsidR="0099030E" w:rsidRDefault="0099030E" w:rsidP="00147D83">
            <w:r>
              <w:t>(17965, 17, '2015-05-05 14:23:07'),</w:t>
            </w:r>
          </w:p>
          <w:p w:rsidR="0099030E" w:rsidRDefault="0099030E" w:rsidP="00147D83">
            <w:r>
              <w:t>(17966, 17, '2015-05-05 14:23:10'),</w:t>
            </w:r>
          </w:p>
          <w:p w:rsidR="0099030E" w:rsidRDefault="0099030E" w:rsidP="00147D83">
            <w:r>
              <w:t>(17967, 17, '2015-05-05 14:23:13'),</w:t>
            </w:r>
          </w:p>
          <w:p w:rsidR="0099030E" w:rsidRDefault="0099030E" w:rsidP="00147D83">
            <w:r>
              <w:t>(17968, 17, '2015-05-05 14:23:16'),</w:t>
            </w:r>
          </w:p>
          <w:p w:rsidR="0099030E" w:rsidRDefault="0099030E" w:rsidP="00147D83">
            <w:r>
              <w:t>(17969, 17, '2015-05-05 14:23:19'),</w:t>
            </w:r>
          </w:p>
          <w:p w:rsidR="0099030E" w:rsidRDefault="0099030E" w:rsidP="00147D83">
            <w:r>
              <w:t>(17970, 17, '2015-05-05 14:23:22'),</w:t>
            </w:r>
          </w:p>
          <w:p w:rsidR="0099030E" w:rsidRDefault="0099030E" w:rsidP="00147D83">
            <w:r>
              <w:t>(17971, 17, '2015-05-05 14:23:25'),</w:t>
            </w:r>
          </w:p>
          <w:p w:rsidR="0099030E" w:rsidRDefault="0099030E" w:rsidP="00147D83">
            <w:r>
              <w:t>(17972, 17, '2015-05-05 14:23:28'),</w:t>
            </w:r>
          </w:p>
          <w:p w:rsidR="0099030E" w:rsidRDefault="0099030E" w:rsidP="00147D83">
            <w:r>
              <w:t>(17973, 17, '2015-05-05 14:23:31'),</w:t>
            </w:r>
          </w:p>
          <w:p w:rsidR="0099030E" w:rsidRDefault="0099030E" w:rsidP="00147D83">
            <w:r>
              <w:t>(17974, 17, '2015-05-05 14:23:34'),</w:t>
            </w:r>
          </w:p>
          <w:p w:rsidR="0099030E" w:rsidRDefault="0099030E" w:rsidP="00147D83">
            <w:r>
              <w:t>(17975, 17, '2015-05-05 14:23:37'),</w:t>
            </w:r>
          </w:p>
          <w:p w:rsidR="0099030E" w:rsidRDefault="0099030E" w:rsidP="00147D83">
            <w:r>
              <w:t>(17976, 17, '2015-05-05 14:23:40'),</w:t>
            </w:r>
          </w:p>
          <w:p w:rsidR="0099030E" w:rsidRDefault="0099030E" w:rsidP="00147D83">
            <w:r>
              <w:t>(17977, 17, '2015-05-05 14:23:43'),</w:t>
            </w:r>
          </w:p>
          <w:p w:rsidR="0099030E" w:rsidRDefault="0099030E" w:rsidP="00147D83">
            <w:r>
              <w:t>(17978, 17, '2015-05-05 14:23:46'),</w:t>
            </w:r>
          </w:p>
          <w:p w:rsidR="0099030E" w:rsidRDefault="0099030E" w:rsidP="00147D83">
            <w:r>
              <w:t>(17979, 17, '2015-05-05 14:23:49'),</w:t>
            </w:r>
          </w:p>
          <w:p w:rsidR="0099030E" w:rsidRDefault="0099030E" w:rsidP="00147D83">
            <w:r>
              <w:t>(17980, 17, '2015-05-05 14:23:52'),</w:t>
            </w:r>
          </w:p>
          <w:p w:rsidR="0099030E" w:rsidRDefault="0099030E" w:rsidP="00147D83">
            <w:r>
              <w:t>(17981, 17, '2015-05-05 14:23:55'),</w:t>
            </w:r>
          </w:p>
          <w:p w:rsidR="0099030E" w:rsidRDefault="0099030E" w:rsidP="00147D83">
            <w:r>
              <w:t>(17982, 17, '2015-05-05 14:23:58'),</w:t>
            </w:r>
          </w:p>
          <w:p w:rsidR="0099030E" w:rsidRDefault="0099030E" w:rsidP="00147D83">
            <w:r>
              <w:t>(17983, 17, '2015-05-05 14:24:01'),</w:t>
            </w:r>
          </w:p>
          <w:p w:rsidR="0099030E" w:rsidRDefault="0099030E" w:rsidP="00147D83">
            <w:r>
              <w:t>(17984, 17, '2015-05-05 14:24:04'),</w:t>
            </w:r>
          </w:p>
          <w:p w:rsidR="0099030E" w:rsidRDefault="0099030E" w:rsidP="00147D83">
            <w:r>
              <w:t>(17985, 17, '2015-05-05 14:24:07'),</w:t>
            </w:r>
          </w:p>
          <w:p w:rsidR="0099030E" w:rsidRDefault="0099030E" w:rsidP="00147D83">
            <w:r>
              <w:t>(17986, 17, '2015-05-05 14:24:10'),</w:t>
            </w:r>
          </w:p>
          <w:p w:rsidR="0099030E" w:rsidRDefault="0099030E" w:rsidP="00147D83">
            <w:r>
              <w:t>(17987, 17, '2015-05-05 14:24:13'),</w:t>
            </w:r>
          </w:p>
          <w:p w:rsidR="0099030E" w:rsidRDefault="0099030E" w:rsidP="00147D83">
            <w:r>
              <w:t>(17988, 16, '2015-05-05 14:24:16'),</w:t>
            </w:r>
          </w:p>
          <w:p w:rsidR="0099030E" w:rsidRDefault="0099030E" w:rsidP="00147D83">
            <w:r>
              <w:t>(17989, 16, '2015-05-05 14:24:19'),</w:t>
            </w:r>
          </w:p>
          <w:p w:rsidR="0099030E" w:rsidRDefault="0099030E" w:rsidP="00147D83">
            <w:r>
              <w:t>(17990, 16, '2015-05-05 14:24:22'),</w:t>
            </w:r>
          </w:p>
          <w:p w:rsidR="0099030E" w:rsidRDefault="0099030E" w:rsidP="00147D83">
            <w:r>
              <w:t>(17991, 16, '2015-05-05 14:24:25'),</w:t>
            </w:r>
          </w:p>
          <w:p w:rsidR="0099030E" w:rsidRDefault="0099030E" w:rsidP="00147D83">
            <w:r>
              <w:t>(17992, 16, '2015-05-05 14:24:28'),</w:t>
            </w:r>
          </w:p>
          <w:p w:rsidR="0099030E" w:rsidRDefault="0099030E" w:rsidP="00147D83">
            <w:r>
              <w:t>(17993, 16, '2015-05-05 14:24:31'),</w:t>
            </w:r>
          </w:p>
          <w:p w:rsidR="0099030E" w:rsidRDefault="0099030E" w:rsidP="00147D83">
            <w:r>
              <w:t>(17994, 16, '2015-05-05 14:24:34'),</w:t>
            </w:r>
          </w:p>
          <w:p w:rsidR="0099030E" w:rsidRDefault="0099030E" w:rsidP="00147D83">
            <w:r>
              <w:t>(17995, 16, '2015-05-05 14:24:38'),</w:t>
            </w:r>
          </w:p>
          <w:p w:rsidR="0099030E" w:rsidRDefault="0099030E" w:rsidP="00147D83">
            <w:r>
              <w:t>(17996, 16, '2015-05-05 14:24:41'),</w:t>
            </w:r>
          </w:p>
          <w:p w:rsidR="0099030E" w:rsidRDefault="0099030E" w:rsidP="00147D83">
            <w:r>
              <w:t>(17997, 16, '2015-05-05 14:24:44'),</w:t>
            </w:r>
          </w:p>
          <w:p w:rsidR="0099030E" w:rsidRDefault="0099030E" w:rsidP="00147D83">
            <w:r>
              <w:t>(17998, 16, '2015-05-05 14:24:47'),</w:t>
            </w:r>
          </w:p>
          <w:p w:rsidR="0099030E" w:rsidRDefault="0099030E" w:rsidP="00147D83">
            <w:r>
              <w:t>(17999, 16, '2015-05-05 14:24:50'),</w:t>
            </w:r>
          </w:p>
          <w:p w:rsidR="0099030E" w:rsidRDefault="0099030E" w:rsidP="00147D83">
            <w:r>
              <w:t>(18000, 16, '2015-05-05 14:24:53'),</w:t>
            </w:r>
          </w:p>
          <w:p w:rsidR="0099030E" w:rsidRDefault="0099030E" w:rsidP="00147D83">
            <w:r>
              <w:t>(18001, 16, '2015-05-05 14:24:56'),</w:t>
            </w:r>
          </w:p>
          <w:p w:rsidR="0099030E" w:rsidRDefault="0099030E" w:rsidP="00147D83">
            <w:r>
              <w:t>(18002, 16, '2015-05-05 14:24:59'),</w:t>
            </w:r>
          </w:p>
          <w:p w:rsidR="0099030E" w:rsidRDefault="0099030E" w:rsidP="00147D83">
            <w:r>
              <w:t>(18003, 16, '2015-05-05 14:25:02'),</w:t>
            </w:r>
          </w:p>
          <w:p w:rsidR="0099030E" w:rsidRDefault="0099030E" w:rsidP="00147D83">
            <w:r>
              <w:t>(18004, 16, '2015-05-05 14:25:05'),</w:t>
            </w:r>
          </w:p>
          <w:p w:rsidR="0099030E" w:rsidRDefault="0099030E" w:rsidP="00147D83">
            <w:r>
              <w:t>(18005, 16, '2015-05-05 14:25:08'),</w:t>
            </w:r>
          </w:p>
          <w:p w:rsidR="0099030E" w:rsidRDefault="0099030E" w:rsidP="00147D83">
            <w:r>
              <w:t>(18006, 16, '2015-05-05 14:25:11'),</w:t>
            </w:r>
          </w:p>
          <w:p w:rsidR="0099030E" w:rsidRDefault="0099030E" w:rsidP="00147D83">
            <w:r>
              <w:t>(18007, 16, '2015-05-05 14:25:14'),</w:t>
            </w:r>
          </w:p>
          <w:p w:rsidR="0099030E" w:rsidRDefault="0099030E" w:rsidP="00147D83">
            <w:r>
              <w:t>(18008, 16, '2015-05-05 14:25:17'),</w:t>
            </w:r>
          </w:p>
          <w:p w:rsidR="0099030E" w:rsidRDefault="0099030E" w:rsidP="00147D83">
            <w:r>
              <w:t>(18009, 16, '2015-05-05 14:25:20'),</w:t>
            </w:r>
          </w:p>
          <w:p w:rsidR="0099030E" w:rsidRDefault="0099030E" w:rsidP="00147D83">
            <w:r>
              <w:t>(18010, 16, '2015-05-05 14:25:23'),</w:t>
            </w:r>
          </w:p>
          <w:p w:rsidR="0099030E" w:rsidRDefault="0099030E" w:rsidP="00147D83">
            <w:r>
              <w:t>(18011, 16, '2015-05-05 14:25:26'),</w:t>
            </w:r>
          </w:p>
          <w:p w:rsidR="0099030E" w:rsidRDefault="0099030E" w:rsidP="00147D83">
            <w:r>
              <w:t>(18012, 16, '2015-05-05 14:25:29'),</w:t>
            </w:r>
          </w:p>
          <w:p w:rsidR="0099030E" w:rsidRDefault="0099030E" w:rsidP="00147D83">
            <w:r>
              <w:t>(18013, 16, '2015-05-05 14:25:32'),</w:t>
            </w:r>
          </w:p>
          <w:p w:rsidR="0099030E" w:rsidRDefault="0099030E" w:rsidP="00147D83">
            <w:r>
              <w:t>(18014, 16, '2015-05-05 14:25:35'),</w:t>
            </w:r>
          </w:p>
          <w:p w:rsidR="0099030E" w:rsidRDefault="0099030E" w:rsidP="00147D83">
            <w:r>
              <w:t>(18015, 16, '2015-05-05 14:25:38'),</w:t>
            </w:r>
          </w:p>
          <w:p w:rsidR="0099030E" w:rsidRDefault="0099030E" w:rsidP="00147D83">
            <w:r>
              <w:t>(18016, 16, '2015-05-05 14:25:41'),</w:t>
            </w:r>
          </w:p>
          <w:p w:rsidR="0099030E" w:rsidRDefault="0099030E" w:rsidP="00147D83">
            <w:r>
              <w:t>(18017, 16, '2015-05-05 14:25:44'),</w:t>
            </w:r>
          </w:p>
          <w:p w:rsidR="0099030E" w:rsidRDefault="0099030E" w:rsidP="00147D83">
            <w:r>
              <w:t>(18018, 16, '2015-05-05 14:25:47'),</w:t>
            </w:r>
          </w:p>
          <w:p w:rsidR="0099030E" w:rsidRDefault="0099030E" w:rsidP="00147D83">
            <w:r>
              <w:t>(18019, 16, '2015-05-05 14:25:50'),</w:t>
            </w:r>
          </w:p>
          <w:p w:rsidR="0099030E" w:rsidRDefault="0099030E" w:rsidP="00147D83">
            <w:r>
              <w:t>(18020, 16, '2015-05-05 14:25:53'),</w:t>
            </w:r>
          </w:p>
          <w:p w:rsidR="0099030E" w:rsidRDefault="0099030E" w:rsidP="00147D83">
            <w:r>
              <w:t>(18021, 16, '2015-05-05 14:25:56'),</w:t>
            </w:r>
          </w:p>
          <w:p w:rsidR="0099030E" w:rsidRDefault="0099030E" w:rsidP="00147D83">
            <w:r>
              <w:t>(18022, 16, '2015-05-05 14:26:00'),</w:t>
            </w:r>
          </w:p>
          <w:p w:rsidR="0099030E" w:rsidRDefault="0099030E" w:rsidP="00147D83">
            <w:r>
              <w:t>(18023, 16, '2015-05-05 14:26:03'),</w:t>
            </w:r>
          </w:p>
          <w:p w:rsidR="0099030E" w:rsidRDefault="0099030E" w:rsidP="00147D83">
            <w:r>
              <w:t>(18024, 16, '2015-05-05 14:26:06'),</w:t>
            </w:r>
          </w:p>
          <w:p w:rsidR="0099030E" w:rsidRDefault="0099030E" w:rsidP="00147D83">
            <w:r>
              <w:t>(18025, 16, '2015-05-05 14:26:09'),</w:t>
            </w:r>
          </w:p>
          <w:p w:rsidR="0099030E" w:rsidRDefault="0099030E" w:rsidP="00147D83">
            <w:r>
              <w:t>(18026, 16, '2015-05-05 14:26:12'),</w:t>
            </w:r>
          </w:p>
          <w:p w:rsidR="0099030E" w:rsidRDefault="0099030E" w:rsidP="00147D83">
            <w:r>
              <w:t>(18027, 16, '2015-05-05 14:26:15'),</w:t>
            </w:r>
          </w:p>
          <w:p w:rsidR="0099030E" w:rsidRDefault="0099030E" w:rsidP="00147D83">
            <w:r>
              <w:t>(18028, 16, '2015-05-05 14:26:18'),</w:t>
            </w:r>
          </w:p>
          <w:p w:rsidR="0099030E" w:rsidRDefault="0099030E" w:rsidP="00147D83">
            <w:r>
              <w:t>(18029, 16, '2015-05-05 14:26:21'),</w:t>
            </w:r>
          </w:p>
          <w:p w:rsidR="0099030E" w:rsidRDefault="0099030E" w:rsidP="00147D83">
            <w:r>
              <w:t>(18030, 16, '2015-05-05 14:26:24'),</w:t>
            </w:r>
          </w:p>
          <w:p w:rsidR="0099030E" w:rsidRDefault="0099030E" w:rsidP="00147D83">
            <w:r>
              <w:t>(18031, 16, '2015-05-05 14:26:27'),</w:t>
            </w:r>
          </w:p>
          <w:p w:rsidR="0099030E" w:rsidRDefault="0099030E" w:rsidP="00147D83">
            <w:r>
              <w:t>(18032, 16, '2015-05-05 14:26:30'),</w:t>
            </w:r>
          </w:p>
          <w:p w:rsidR="0099030E" w:rsidRDefault="0099030E" w:rsidP="00147D83">
            <w:r>
              <w:t>(18033, 16, '2015-05-05 14:26:33'),</w:t>
            </w:r>
          </w:p>
          <w:p w:rsidR="0099030E" w:rsidRDefault="0099030E" w:rsidP="00147D83">
            <w:r>
              <w:t>(18034, 16, '2015-05-05 14:26:36'),</w:t>
            </w:r>
          </w:p>
          <w:p w:rsidR="0099030E" w:rsidRDefault="0099030E" w:rsidP="00147D83">
            <w:r>
              <w:t>(18035, 16, '2015-05-05 14:26:39'),</w:t>
            </w:r>
          </w:p>
          <w:p w:rsidR="0099030E" w:rsidRDefault="0099030E" w:rsidP="00147D83">
            <w:r>
              <w:t>(18036, 16, '2015-05-05 14:26:42'),</w:t>
            </w:r>
          </w:p>
          <w:p w:rsidR="0099030E" w:rsidRDefault="0099030E" w:rsidP="00147D83">
            <w:r>
              <w:t>(18037, 16, '2015-05-05 14:26:45'),</w:t>
            </w:r>
          </w:p>
          <w:p w:rsidR="0099030E" w:rsidRDefault="0099030E" w:rsidP="00147D83">
            <w:r>
              <w:t>(18038, 16, '2015-05-05 14:26:48'),</w:t>
            </w:r>
          </w:p>
          <w:p w:rsidR="0099030E" w:rsidRDefault="0099030E" w:rsidP="00147D83">
            <w:r>
              <w:t>(18039, 16, '2015-05-05 14:26:51'),</w:t>
            </w:r>
          </w:p>
          <w:p w:rsidR="0099030E" w:rsidRDefault="0099030E" w:rsidP="00147D83">
            <w:r>
              <w:t>(18040, 16, '2015-05-05 14:26:54'),</w:t>
            </w:r>
          </w:p>
          <w:p w:rsidR="0099030E" w:rsidRDefault="0099030E" w:rsidP="00147D83">
            <w:r>
              <w:t>(18041, 16, '2015-05-05 14:26:57'),</w:t>
            </w:r>
          </w:p>
          <w:p w:rsidR="0099030E" w:rsidRDefault="0099030E" w:rsidP="00147D83">
            <w:r>
              <w:t>(18042, 16, '2015-05-05 14:27:00'),</w:t>
            </w:r>
          </w:p>
          <w:p w:rsidR="0099030E" w:rsidRDefault="0099030E" w:rsidP="00147D83">
            <w:r>
              <w:t>(18043, 16, '2015-05-05 14:27:03'),</w:t>
            </w:r>
          </w:p>
          <w:p w:rsidR="0099030E" w:rsidRDefault="0099030E" w:rsidP="00147D83">
            <w:r>
              <w:t>(18044, 16, '2015-05-05 14:27:06'),</w:t>
            </w:r>
          </w:p>
          <w:p w:rsidR="0099030E" w:rsidRDefault="0099030E" w:rsidP="00147D83">
            <w:r>
              <w:t>(18045, 16, '2015-05-05 14:27:09'),</w:t>
            </w:r>
          </w:p>
          <w:p w:rsidR="0099030E" w:rsidRDefault="0099030E" w:rsidP="00147D83">
            <w:r>
              <w:t>(18046, 15, '2015-05-05 14:27:13'),</w:t>
            </w:r>
          </w:p>
          <w:p w:rsidR="0099030E" w:rsidRDefault="0099030E" w:rsidP="00147D83">
            <w:r>
              <w:t>(18047, 15, '2015-05-05 14:27:16'),</w:t>
            </w:r>
          </w:p>
          <w:p w:rsidR="0099030E" w:rsidRDefault="0099030E" w:rsidP="00147D83">
            <w:r>
              <w:t>(18048, 15, '2015-05-05 14:27:19'),</w:t>
            </w:r>
          </w:p>
          <w:p w:rsidR="0099030E" w:rsidRDefault="0099030E" w:rsidP="00147D83">
            <w:r>
              <w:t>(18049, 16, '2015-05-05 14:27:22'),</w:t>
            </w:r>
          </w:p>
          <w:p w:rsidR="0099030E" w:rsidRDefault="0099030E" w:rsidP="00147D83">
            <w:r>
              <w:t>(18050, 15, '2015-05-05 14:27:25'),</w:t>
            </w:r>
          </w:p>
          <w:p w:rsidR="0099030E" w:rsidRDefault="0099030E" w:rsidP="00147D83">
            <w:r>
              <w:t>(18051, 15, '2015-05-05 14:27:28'),</w:t>
            </w:r>
          </w:p>
          <w:p w:rsidR="0099030E" w:rsidRDefault="0099030E" w:rsidP="00147D83">
            <w:r>
              <w:t>(18052, 15, '2015-05-05 14:27:31'),</w:t>
            </w:r>
          </w:p>
          <w:p w:rsidR="0099030E" w:rsidRDefault="0099030E" w:rsidP="00147D83">
            <w:r>
              <w:t>(18053, 15, '2015-05-05 14:27:34'),</w:t>
            </w:r>
          </w:p>
          <w:p w:rsidR="0099030E" w:rsidRDefault="0099030E" w:rsidP="00147D83">
            <w:r>
              <w:t>(18054, 15, '2015-05-05 14:27:37'),</w:t>
            </w:r>
          </w:p>
          <w:p w:rsidR="0099030E" w:rsidRDefault="0099030E" w:rsidP="00147D83">
            <w:r>
              <w:t>(18055, 15, '2015-05-05 14:27:40'),</w:t>
            </w:r>
          </w:p>
          <w:p w:rsidR="0099030E" w:rsidRDefault="0099030E" w:rsidP="00147D83">
            <w:r>
              <w:t>(18056, 15, '2015-05-05 14:27:43'),</w:t>
            </w:r>
          </w:p>
          <w:p w:rsidR="0099030E" w:rsidRDefault="0099030E" w:rsidP="00147D83">
            <w:r>
              <w:t>(18057, 15, '2015-05-05 14:27:46'),</w:t>
            </w:r>
          </w:p>
          <w:p w:rsidR="0099030E" w:rsidRDefault="0099030E" w:rsidP="00147D83">
            <w:r>
              <w:t>(18058, 15, '2015-05-05 14:27:49'),</w:t>
            </w:r>
          </w:p>
          <w:p w:rsidR="0099030E" w:rsidRDefault="0099030E" w:rsidP="00147D83">
            <w:r>
              <w:t>(18059, 15, '2015-05-05 14:27:52'),</w:t>
            </w:r>
          </w:p>
          <w:p w:rsidR="0099030E" w:rsidRDefault="0099030E" w:rsidP="00147D83">
            <w:r>
              <w:t>(18060, 15, '2015-05-05 14:27:55'),</w:t>
            </w:r>
          </w:p>
          <w:p w:rsidR="0099030E" w:rsidRDefault="0099030E" w:rsidP="00147D83">
            <w:r>
              <w:t>(18061, 15, '2015-05-05 14:27:58'),</w:t>
            </w:r>
          </w:p>
          <w:p w:rsidR="0099030E" w:rsidRDefault="0099030E" w:rsidP="00147D83">
            <w:r>
              <w:t>(18062, 15, '2015-05-05 14:28:01'),</w:t>
            </w:r>
          </w:p>
          <w:p w:rsidR="0099030E" w:rsidRDefault="0099030E" w:rsidP="00147D83">
            <w:r>
              <w:t>(18063, 15, '2015-05-05 14:28:04'),</w:t>
            </w:r>
          </w:p>
          <w:p w:rsidR="0099030E" w:rsidRDefault="0099030E" w:rsidP="00147D83">
            <w:r>
              <w:t>(18064, 15, '2015-05-05 14:28:07'),</w:t>
            </w:r>
          </w:p>
          <w:p w:rsidR="0099030E" w:rsidRDefault="0099030E" w:rsidP="00147D83">
            <w:r>
              <w:t>(18065, 15, '2015-05-05 14:28:10'),</w:t>
            </w:r>
          </w:p>
          <w:p w:rsidR="0099030E" w:rsidRDefault="0099030E" w:rsidP="00147D83">
            <w:r>
              <w:t>(18066, 15, '2015-05-05 14:28:13'),</w:t>
            </w:r>
          </w:p>
          <w:p w:rsidR="0099030E" w:rsidRDefault="0099030E" w:rsidP="00147D83">
            <w:r>
              <w:t>(18067, 15, '2015-05-05 14:28:16'),</w:t>
            </w:r>
          </w:p>
          <w:p w:rsidR="0099030E" w:rsidRDefault="0099030E" w:rsidP="00147D83">
            <w:r>
              <w:t>(18068, 15, '2015-05-05 14:28:19'),</w:t>
            </w:r>
          </w:p>
          <w:p w:rsidR="0099030E" w:rsidRDefault="0099030E" w:rsidP="00147D83">
            <w:r>
              <w:t>(18069, 15, '2015-05-05 14:28:22'),</w:t>
            </w:r>
          </w:p>
          <w:p w:rsidR="0099030E" w:rsidRDefault="0099030E" w:rsidP="00147D83">
            <w:r>
              <w:t>(18070, 15, '2015-05-05 14:28:25'),</w:t>
            </w:r>
          </w:p>
          <w:p w:rsidR="0099030E" w:rsidRDefault="0099030E" w:rsidP="00147D83">
            <w:r>
              <w:t>(18071, 15, '2015-05-05 14:28:28'),</w:t>
            </w:r>
          </w:p>
          <w:p w:rsidR="0099030E" w:rsidRDefault="0099030E" w:rsidP="00147D83">
            <w:r>
              <w:t>(18072, 15, '2015-05-05 14:28:31'),</w:t>
            </w:r>
          </w:p>
          <w:p w:rsidR="0099030E" w:rsidRDefault="0099030E" w:rsidP="00147D83">
            <w:r>
              <w:t>(18073, 15, '2015-05-05 14:28:34'),</w:t>
            </w:r>
          </w:p>
          <w:p w:rsidR="0099030E" w:rsidRDefault="0099030E" w:rsidP="00147D83">
            <w:r>
              <w:t>(18074, 15, '2015-05-05 14:28:37'),</w:t>
            </w:r>
          </w:p>
          <w:p w:rsidR="0099030E" w:rsidRDefault="0099030E" w:rsidP="00147D83">
            <w:r>
              <w:t>(18075, 15, '2015-05-05 14:28:40'),</w:t>
            </w:r>
          </w:p>
          <w:p w:rsidR="0099030E" w:rsidRDefault="0099030E" w:rsidP="00147D83">
            <w:r>
              <w:t>(18076, 15, '2015-05-05 14:28:44'),</w:t>
            </w:r>
          </w:p>
          <w:p w:rsidR="0099030E" w:rsidRDefault="0099030E" w:rsidP="00147D83">
            <w:r>
              <w:t>(18077, 15, '2015-05-05 14:28:47'),</w:t>
            </w:r>
          </w:p>
          <w:p w:rsidR="0099030E" w:rsidRDefault="0099030E" w:rsidP="00147D83">
            <w:r>
              <w:t>(18078, 15, '2015-05-05 14:28:50'),</w:t>
            </w:r>
          </w:p>
          <w:p w:rsidR="0099030E" w:rsidRDefault="0099030E" w:rsidP="00147D83">
            <w:r>
              <w:t>(18079, 15, '2015-05-05 14:28:53'),</w:t>
            </w:r>
          </w:p>
          <w:p w:rsidR="0099030E" w:rsidRDefault="0099030E" w:rsidP="00147D83">
            <w:r>
              <w:t>(18080, 15, '2015-05-05 14:28:56'),</w:t>
            </w:r>
          </w:p>
          <w:p w:rsidR="0099030E" w:rsidRDefault="0099030E" w:rsidP="00147D83">
            <w:r>
              <w:t>(18081, 15, '2015-05-05 14:28:59'),</w:t>
            </w:r>
          </w:p>
          <w:p w:rsidR="0099030E" w:rsidRDefault="0099030E" w:rsidP="00147D83">
            <w:r>
              <w:t>(18082, 15, '2015-05-05 14:29:02'),</w:t>
            </w:r>
          </w:p>
          <w:p w:rsidR="0099030E" w:rsidRDefault="0099030E" w:rsidP="00147D83">
            <w:r>
              <w:t>(18083, 15, '2015-05-05 14:29:05'),</w:t>
            </w:r>
          </w:p>
          <w:p w:rsidR="0099030E" w:rsidRDefault="0099030E" w:rsidP="00147D83">
            <w:r>
              <w:t>(18084, 15, '2015-05-05 14:29:08'),</w:t>
            </w:r>
          </w:p>
          <w:p w:rsidR="0099030E" w:rsidRDefault="0099030E" w:rsidP="00147D83">
            <w:r>
              <w:t>(18085, 15, '2015-05-05 14:29:11'),</w:t>
            </w:r>
          </w:p>
          <w:p w:rsidR="0099030E" w:rsidRDefault="0099030E" w:rsidP="00147D83">
            <w:r>
              <w:t>(18086, 15, '2015-05-05 14:29:17'),</w:t>
            </w:r>
          </w:p>
          <w:p w:rsidR="0099030E" w:rsidRDefault="0099030E" w:rsidP="00147D83">
            <w:r>
              <w:t>(18087, 15, '2015-05-05 14:29:20'),</w:t>
            </w:r>
          </w:p>
          <w:p w:rsidR="0099030E" w:rsidRDefault="0099030E" w:rsidP="00147D83">
            <w:r>
              <w:t>(18088, 15, '2015-05-05 14:29:23'),</w:t>
            </w:r>
          </w:p>
          <w:p w:rsidR="0099030E" w:rsidRDefault="0099030E" w:rsidP="00147D83">
            <w:r>
              <w:t>(18089, 14, '2015-05-05 14:29:26'),</w:t>
            </w:r>
          </w:p>
          <w:p w:rsidR="0099030E" w:rsidRDefault="0099030E" w:rsidP="00147D83">
            <w:r>
              <w:t>(18090, 14, '2015-05-05 14:29:29'),</w:t>
            </w:r>
          </w:p>
          <w:p w:rsidR="0099030E" w:rsidRDefault="0099030E" w:rsidP="00147D83">
            <w:r>
              <w:t>(18091, 14, '2015-05-05 14:29:32'),</w:t>
            </w:r>
          </w:p>
          <w:p w:rsidR="0099030E" w:rsidRDefault="0099030E" w:rsidP="00147D83">
            <w:r>
              <w:t>(18092, 14, '2015-05-05 14:29:35'),</w:t>
            </w:r>
          </w:p>
          <w:p w:rsidR="0099030E" w:rsidRDefault="0099030E" w:rsidP="00147D83">
            <w:r>
              <w:t>(18093, 14, '2015-05-05 14:29:38'),</w:t>
            </w:r>
          </w:p>
          <w:p w:rsidR="0099030E" w:rsidRDefault="0099030E" w:rsidP="00147D83">
            <w:r>
              <w:t>(18094, 14, '2015-05-05 14:29:41'),</w:t>
            </w:r>
          </w:p>
          <w:p w:rsidR="0099030E" w:rsidRDefault="0099030E" w:rsidP="00147D83">
            <w:r>
              <w:t>(18095, 14, '2015-05-05 14:29:44'),</w:t>
            </w:r>
          </w:p>
          <w:p w:rsidR="0099030E" w:rsidRDefault="0099030E" w:rsidP="00147D83">
            <w:r>
              <w:t>(18096, 14, '2015-05-05 14:29:47'),</w:t>
            </w:r>
          </w:p>
          <w:p w:rsidR="0099030E" w:rsidRDefault="0099030E" w:rsidP="00147D83">
            <w:r>
              <w:t>(18097, 14, '2015-05-05 14:29:50'),</w:t>
            </w:r>
          </w:p>
          <w:p w:rsidR="0099030E" w:rsidRDefault="0099030E" w:rsidP="00147D83">
            <w:r>
              <w:t>(18098, 14, '2015-05-05 14:29:53'),</w:t>
            </w:r>
          </w:p>
          <w:p w:rsidR="0099030E" w:rsidRDefault="0099030E" w:rsidP="00147D83">
            <w:r>
              <w:t>(18099, 14, '2015-05-05 14:29:56'),</w:t>
            </w:r>
          </w:p>
          <w:p w:rsidR="0099030E" w:rsidRDefault="0099030E" w:rsidP="00147D83">
            <w:r>
              <w:t>(18100, 14, '2015-05-05 14:29:59'),</w:t>
            </w:r>
          </w:p>
          <w:p w:rsidR="0099030E" w:rsidRDefault="0099030E" w:rsidP="00147D83">
            <w:r>
              <w:t>(18101, 14, '2015-05-05 14:30:02'),</w:t>
            </w:r>
          </w:p>
          <w:p w:rsidR="0099030E" w:rsidRDefault="0099030E" w:rsidP="00147D83">
            <w:r>
              <w:t>(18102, 14, '2015-05-05 14:30:05'),</w:t>
            </w:r>
          </w:p>
          <w:p w:rsidR="0099030E" w:rsidRDefault="0099030E" w:rsidP="00147D83">
            <w:r>
              <w:t>(18103, 14, '2015-05-05 14:30:08'),</w:t>
            </w:r>
          </w:p>
          <w:p w:rsidR="0099030E" w:rsidRDefault="0099030E" w:rsidP="00147D83">
            <w:r>
              <w:t>(18104, 14, '2015-05-05 14:30:11'),</w:t>
            </w:r>
          </w:p>
          <w:p w:rsidR="0099030E" w:rsidRDefault="0099030E" w:rsidP="00147D83">
            <w:r>
              <w:t>(18105, 14, '2015-05-05 14:30:15'),</w:t>
            </w:r>
          </w:p>
          <w:p w:rsidR="0099030E" w:rsidRDefault="0099030E" w:rsidP="00147D83">
            <w:r>
              <w:t>(18106, 14, '2015-05-05 14:30:18'),</w:t>
            </w:r>
          </w:p>
          <w:p w:rsidR="0099030E" w:rsidRDefault="0099030E" w:rsidP="00147D83">
            <w:r>
              <w:t>(18107, 14, '2015-05-05 14:30:21'),</w:t>
            </w:r>
          </w:p>
          <w:p w:rsidR="0099030E" w:rsidRDefault="0099030E" w:rsidP="00147D83">
            <w:r>
              <w:t>(18108, 14, '2015-05-05 14:30:24'),</w:t>
            </w:r>
          </w:p>
          <w:p w:rsidR="0099030E" w:rsidRDefault="0099030E" w:rsidP="00147D83">
            <w:r>
              <w:t>(18109, 14, '2015-05-05 14:30:27'),</w:t>
            </w:r>
          </w:p>
          <w:p w:rsidR="0099030E" w:rsidRDefault="0099030E" w:rsidP="00147D83">
            <w:r>
              <w:t>(18110, 14, '2015-05-05 14:30:30'),</w:t>
            </w:r>
          </w:p>
          <w:p w:rsidR="0099030E" w:rsidRDefault="0099030E" w:rsidP="00147D83">
            <w:r>
              <w:t>(18111, 14, '2015-05-05 14:30:33'),</w:t>
            </w:r>
          </w:p>
          <w:p w:rsidR="0099030E" w:rsidRDefault="0099030E" w:rsidP="00147D83">
            <w:r>
              <w:t>(18112, 14, '2015-05-05 14:30:36'),</w:t>
            </w:r>
          </w:p>
          <w:p w:rsidR="0099030E" w:rsidRDefault="0099030E" w:rsidP="00147D83">
            <w:r>
              <w:t>(18113, 14, '2015-05-05 14:30:39'),</w:t>
            </w:r>
          </w:p>
          <w:p w:rsidR="0099030E" w:rsidRDefault="0099030E" w:rsidP="00147D83">
            <w:r>
              <w:t>(18114, 14, '2015-05-05 14:30:42'),</w:t>
            </w:r>
          </w:p>
          <w:p w:rsidR="0099030E" w:rsidRDefault="0099030E" w:rsidP="00147D83">
            <w:r>
              <w:t>(18115, 14, '2015-05-05 14:30:45'),</w:t>
            </w:r>
          </w:p>
          <w:p w:rsidR="0099030E" w:rsidRDefault="0099030E" w:rsidP="00147D83">
            <w:r>
              <w:t>(18116, 14, '2015-05-05 14:30:48'),</w:t>
            </w:r>
          </w:p>
          <w:p w:rsidR="0099030E" w:rsidRDefault="0099030E" w:rsidP="00147D83">
            <w:r>
              <w:t>(18117, 14, '2015-05-05 14:30:51'),</w:t>
            </w:r>
          </w:p>
          <w:p w:rsidR="0099030E" w:rsidRDefault="0099030E" w:rsidP="00147D83">
            <w:r>
              <w:t>(18118, 14, '2015-05-05 14:30:54'),</w:t>
            </w:r>
          </w:p>
          <w:p w:rsidR="0099030E" w:rsidRDefault="0099030E" w:rsidP="00147D83">
            <w:r>
              <w:t>(18119, 14, '2015-05-05 14:30:57'),</w:t>
            </w:r>
          </w:p>
          <w:p w:rsidR="0099030E" w:rsidRDefault="0099030E" w:rsidP="00147D83">
            <w:r>
              <w:t>(18120, 14, '2015-05-05 14:31:00'),</w:t>
            </w:r>
          </w:p>
          <w:p w:rsidR="0099030E" w:rsidRDefault="0099030E" w:rsidP="00147D83">
            <w:r>
              <w:t>(18121, 14, '2015-05-05 14:31:03'),</w:t>
            </w:r>
          </w:p>
          <w:p w:rsidR="0099030E" w:rsidRDefault="0099030E" w:rsidP="00147D83">
            <w:r>
              <w:t>(18122, 14, '2015-05-05 14:31:06'),</w:t>
            </w:r>
          </w:p>
          <w:p w:rsidR="0099030E" w:rsidRDefault="0099030E" w:rsidP="00147D83">
            <w:r>
              <w:t>(18123, 14, '2015-05-05 14:31:10'),</w:t>
            </w:r>
          </w:p>
          <w:p w:rsidR="0099030E" w:rsidRDefault="0099030E" w:rsidP="00147D83">
            <w:r>
              <w:t>(18124, 14, '2015-05-05 14:31:13'),</w:t>
            </w:r>
          </w:p>
          <w:p w:rsidR="0099030E" w:rsidRDefault="0099030E" w:rsidP="00147D83">
            <w:r>
              <w:t>(18125, 14, '2015-05-05 14:31:16'),</w:t>
            </w:r>
          </w:p>
          <w:p w:rsidR="0099030E" w:rsidRDefault="0099030E" w:rsidP="00147D83">
            <w:r>
              <w:t>(18126, 14, '2015-05-05 14:31:19'),</w:t>
            </w:r>
          </w:p>
          <w:p w:rsidR="0099030E" w:rsidRDefault="0099030E" w:rsidP="00147D83">
            <w:r>
              <w:t>(18127, 14, '2015-05-05 14:31:22'),</w:t>
            </w:r>
          </w:p>
          <w:p w:rsidR="0099030E" w:rsidRDefault="0099030E" w:rsidP="00147D83">
            <w:r>
              <w:t>(18128, 14, '2015-05-05 14:31:25'),</w:t>
            </w:r>
          </w:p>
          <w:p w:rsidR="0099030E" w:rsidRDefault="0099030E" w:rsidP="00147D83">
            <w:r>
              <w:t>(18129, 14, '2015-05-05 14:31:28'),</w:t>
            </w:r>
          </w:p>
          <w:p w:rsidR="0099030E" w:rsidRDefault="0099030E" w:rsidP="00147D83">
            <w:r>
              <w:t>(18130, 14, '2015-05-05 14:31:31'),</w:t>
            </w:r>
          </w:p>
          <w:p w:rsidR="0099030E" w:rsidRDefault="0099030E" w:rsidP="00147D83">
            <w:r>
              <w:t>(18131, 14, '2015-05-05 14:31:34'),</w:t>
            </w:r>
          </w:p>
          <w:p w:rsidR="0099030E" w:rsidRDefault="0099030E" w:rsidP="00147D83">
            <w:r>
              <w:t>(18132, 14, '2015-05-05 14:31:37'),</w:t>
            </w:r>
          </w:p>
          <w:p w:rsidR="0099030E" w:rsidRDefault="0099030E" w:rsidP="00147D83">
            <w:r>
              <w:t>(18133, 14, '2015-05-05 14:31:40'),</w:t>
            </w:r>
          </w:p>
          <w:p w:rsidR="0099030E" w:rsidRDefault="0099030E" w:rsidP="00147D83">
            <w:r>
              <w:t>(18134, 14, '2015-05-05 14:31:43'),</w:t>
            </w:r>
          </w:p>
          <w:p w:rsidR="0099030E" w:rsidRDefault="0099030E" w:rsidP="00147D83">
            <w:r>
              <w:t>(18135, 14, '2015-05-05 14:31:46'),</w:t>
            </w:r>
          </w:p>
          <w:p w:rsidR="0099030E" w:rsidRDefault="0099030E" w:rsidP="00147D83">
            <w:r>
              <w:t>(18136, 14, '2015-05-05 14:31:49'),</w:t>
            </w:r>
          </w:p>
          <w:p w:rsidR="0099030E" w:rsidRDefault="0099030E" w:rsidP="00147D83">
            <w:r>
              <w:t>(18137, 14, '2015-05-05 14:31:52'),</w:t>
            </w:r>
          </w:p>
          <w:p w:rsidR="0099030E" w:rsidRDefault="0099030E" w:rsidP="00147D83">
            <w:r>
              <w:t>(18138, 14, '2015-05-05 14:31:55'),</w:t>
            </w:r>
          </w:p>
          <w:p w:rsidR="0099030E" w:rsidRDefault="0099030E" w:rsidP="00147D83">
            <w:r>
              <w:t>(18139, 14, '2015-05-05 14:31:58'),</w:t>
            </w:r>
          </w:p>
          <w:p w:rsidR="0099030E" w:rsidRDefault="0099030E" w:rsidP="00147D83">
            <w:r>
              <w:t>(18140, 14, '2015-05-05 14:32:01'),</w:t>
            </w:r>
          </w:p>
          <w:p w:rsidR="0099030E" w:rsidRDefault="0099030E" w:rsidP="00147D83">
            <w:r>
              <w:t>(18141, 14, '2015-05-05 14:32:04'),</w:t>
            </w:r>
          </w:p>
          <w:p w:rsidR="0099030E" w:rsidRDefault="0099030E" w:rsidP="00147D83">
            <w:r>
              <w:t>(18142, 14, '2015-05-05 14:32:07'),</w:t>
            </w:r>
          </w:p>
          <w:p w:rsidR="0099030E" w:rsidRDefault="0099030E" w:rsidP="00147D83">
            <w:r>
              <w:t>(18143, 13, '2015-05-05 14:32:10'),</w:t>
            </w:r>
          </w:p>
          <w:p w:rsidR="0099030E" w:rsidRDefault="0099030E" w:rsidP="00147D83">
            <w:r>
              <w:t>(18144, 13, '2015-05-05 14:32:13'),</w:t>
            </w:r>
          </w:p>
          <w:p w:rsidR="0099030E" w:rsidRDefault="0099030E" w:rsidP="00147D83">
            <w:r>
              <w:t>(18145, 13, '2015-05-05 14:32:16'),</w:t>
            </w:r>
          </w:p>
          <w:p w:rsidR="0099030E" w:rsidRDefault="0099030E" w:rsidP="00147D83">
            <w:r>
              <w:t>(18146, 13, '2015-05-05 14:32:19'),</w:t>
            </w:r>
          </w:p>
          <w:p w:rsidR="0099030E" w:rsidRDefault="0099030E" w:rsidP="00147D83">
            <w:r>
              <w:t>(18147, 13, '2015-05-05 14:32:22'),</w:t>
            </w:r>
          </w:p>
          <w:p w:rsidR="0099030E" w:rsidRDefault="0099030E" w:rsidP="00147D83">
            <w:r>
              <w:t>(18148, 13, '2015-05-05 14:32:25'),</w:t>
            </w:r>
          </w:p>
          <w:p w:rsidR="0099030E" w:rsidRDefault="0099030E" w:rsidP="00147D83">
            <w:r>
              <w:t>(18149, 13, '2015-05-05 14:32:28'),</w:t>
            </w:r>
          </w:p>
          <w:p w:rsidR="0099030E" w:rsidRDefault="0099030E" w:rsidP="00147D83">
            <w:r>
              <w:t>(18150, 13, '2015-05-05 14:32:31'),</w:t>
            </w:r>
          </w:p>
          <w:p w:rsidR="0099030E" w:rsidRDefault="0099030E" w:rsidP="00147D83">
            <w:r>
              <w:t>(18151, 13, '2015-05-05 14:32:34'),</w:t>
            </w:r>
          </w:p>
          <w:p w:rsidR="0099030E" w:rsidRDefault="0099030E" w:rsidP="00147D83">
            <w:r>
              <w:t>(18152, 13, '2015-05-05 14:32:37'),</w:t>
            </w:r>
          </w:p>
          <w:p w:rsidR="0099030E" w:rsidRDefault="0099030E" w:rsidP="00147D83">
            <w:r>
              <w:t>(18153, 13, '2015-05-05 14:32:41'),</w:t>
            </w:r>
          </w:p>
          <w:p w:rsidR="0099030E" w:rsidRDefault="0099030E" w:rsidP="00147D83">
            <w:r>
              <w:t>(18154, 13, '2015-05-05 14:32:44'),</w:t>
            </w:r>
          </w:p>
          <w:p w:rsidR="0099030E" w:rsidRDefault="0099030E" w:rsidP="00147D83">
            <w:r>
              <w:t>(18155, 13, '2015-05-05 14:32:47'),</w:t>
            </w:r>
          </w:p>
          <w:p w:rsidR="0099030E" w:rsidRDefault="0099030E" w:rsidP="00147D83">
            <w:r>
              <w:t>(18156, 13, '2015-05-05 14:32:50'),</w:t>
            </w:r>
          </w:p>
          <w:p w:rsidR="0099030E" w:rsidRDefault="0099030E" w:rsidP="00147D83">
            <w:r>
              <w:t>(18157, 13, '2015-05-05 14:32:53'),</w:t>
            </w:r>
          </w:p>
          <w:p w:rsidR="0099030E" w:rsidRDefault="0099030E" w:rsidP="00147D83">
            <w:r>
              <w:t>(18158, 13, '2015-05-05 14:32:56'),</w:t>
            </w:r>
          </w:p>
          <w:p w:rsidR="0099030E" w:rsidRDefault="0099030E" w:rsidP="00147D83">
            <w:r>
              <w:t>(18159, 13, '2015-05-05 14:32:59'),</w:t>
            </w:r>
          </w:p>
          <w:p w:rsidR="0099030E" w:rsidRDefault="0099030E" w:rsidP="00147D83">
            <w:r>
              <w:t>(18160, 13, '2015-05-05 14:33:02'),</w:t>
            </w:r>
          </w:p>
          <w:p w:rsidR="0099030E" w:rsidRDefault="0099030E" w:rsidP="00147D83">
            <w:r>
              <w:t>(18161, 13, '2015-05-05 14:33:05'),</w:t>
            </w:r>
          </w:p>
          <w:p w:rsidR="0099030E" w:rsidRDefault="0099030E" w:rsidP="00147D83">
            <w:r>
              <w:t>(18162, 13, '2015-05-05 14:33:08'),</w:t>
            </w:r>
          </w:p>
          <w:p w:rsidR="0099030E" w:rsidRDefault="0099030E" w:rsidP="00147D83">
            <w:r>
              <w:t>(18163, 13, '2015-05-05 14:33:11'),</w:t>
            </w:r>
          </w:p>
          <w:p w:rsidR="0099030E" w:rsidRDefault="0099030E" w:rsidP="00147D83">
            <w:r>
              <w:t>(18164, 12, '2015-05-05 14:33:14'),</w:t>
            </w:r>
          </w:p>
          <w:p w:rsidR="0099030E" w:rsidRDefault="0099030E" w:rsidP="00147D83">
            <w:r>
              <w:t>(18165, 12, '2015-05-05 14:33:17'),</w:t>
            </w:r>
          </w:p>
          <w:p w:rsidR="0099030E" w:rsidRDefault="0099030E" w:rsidP="00147D83">
            <w:r>
              <w:t>(18166, 12, '2015-05-05 14:33:20'),</w:t>
            </w:r>
          </w:p>
          <w:p w:rsidR="0099030E" w:rsidRDefault="0099030E" w:rsidP="00147D83">
            <w:r>
              <w:t>(18167, 12, '2015-05-05 14:33:23'),</w:t>
            </w:r>
          </w:p>
          <w:p w:rsidR="0099030E" w:rsidRDefault="0099030E" w:rsidP="00147D83">
            <w:r>
              <w:t>(18168, 12, '2015-05-05 14:33:26'),</w:t>
            </w:r>
          </w:p>
          <w:p w:rsidR="0099030E" w:rsidRDefault="0099030E" w:rsidP="00147D83">
            <w:r>
              <w:t>(18169, 12, '2015-05-05 14:33:29'),</w:t>
            </w:r>
          </w:p>
          <w:p w:rsidR="0099030E" w:rsidRDefault="0099030E" w:rsidP="00147D83">
            <w:r>
              <w:t>(18170, 12, '2015-05-05 14:33:32'),</w:t>
            </w:r>
          </w:p>
          <w:p w:rsidR="0099030E" w:rsidRDefault="0099030E" w:rsidP="00147D83">
            <w:r>
              <w:t>(18171, 12, '2015-05-05 14:33:35'),</w:t>
            </w:r>
          </w:p>
          <w:p w:rsidR="0099030E" w:rsidRDefault="0099030E" w:rsidP="00147D83">
            <w:r>
              <w:t>(18172, 12, '2015-05-05 14:33:38'),</w:t>
            </w:r>
          </w:p>
          <w:p w:rsidR="0099030E" w:rsidRDefault="0099030E" w:rsidP="00147D83">
            <w:r>
              <w:t>(18173, 12, '2015-05-05 14:33:41'),</w:t>
            </w:r>
          </w:p>
          <w:p w:rsidR="0099030E" w:rsidRDefault="0099030E" w:rsidP="00147D83">
            <w:r>
              <w:t>(18174, 12, '2015-05-05 14:33:44'),</w:t>
            </w:r>
          </w:p>
          <w:p w:rsidR="0099030E" w:rsidRDefault="0099030E" w:rsidP="00147D83">
            <w:r>
              <w:t>(18175, 12, '2015-05-05 14:33:47'),</w:t>
            </w:r>
          </w:p>
          <w:p w:rsidR="0099030E" w:rsidRDefault="0099030E" w:rsidP="00147D83">
            <w:r>
              <w:t>(18176, 12, '2015-05-05 14:33:50'),</w:t>
            </w:r>
          </w:p>
          <w:p w:rsidR="0099030E" w:rsidRDefault="0099030E" w:rsidP="00147D83">
            <w:r>
              <w:t>(18177, 12, '2015-05-05 14:33:53'),</w:t>
            </w:r>
          </w:p>
          <w:p w:rsidR="0099030E" w:rsidRDefault="0099030E" w:rsidP="00147D83">
            <w:r>
              <w:t>(18178, 12, '2015-05-05 14:33:56'),</w:t>
            </w:r>
          </w:p>
          <w:p w:rsidR="0099030E" w:rsidRDefault="0099030E" w:rsidP="00147D83">
            <w:r>
              <w:t>(18179, 12, '2015-05-05 14:33:59'),</w:t>
            </w:r>
          </w:p>
          <w:p w:rsidR="0099030E" w:rsidRDefault="0099030E" w:rsidP="00147D83">
            <w:r>
              <w:t>(18180, 12, '2015-05-05 14:34:02'),</w:t>
            </w:r>
          </w:p>
          <w:p w:rsidR="0099030E" w:rsidRDefault="0099030E" w:rsidP="00147D83">
            <w:r>
              <w:t>(18181, 12, '2015-05-05 14:34:05'),</w:t>
            </w:r>
          </w:p>
          <w:p w:rsidR="0099030E" w:rsidRDefault="0099030E" w:rsidP="00147D83">
            <w:r>
              <w:t>(18182, 12, '2015-05-05 14:34:08'),</w:t>
            </w:r>
          </w:p>
          <w:p w:rsidR="0099030E" w:rsidRDefault="0099030E" w:rsidP="00147D83">
            <w:r>
              <w:t>(18183, 12, '2015-05-05 14:34:12'),</w:t>
            </w:r>
          </w:p>
          <w:p w:rsidR="0099030E" w:rsidRDefault="0099030E" w:rsidP="00147D83">
            <w:r>
              <w:t>(18184, 12, '2015-05-05 14:34:15'),</w:t>
            </w:r>
          </w:p>
          <w:p w:rsidR="0099030E" w:rsidRDefault="0099030E" w:rsidP="00147D83">
            <w:r>
              <w:t>(18185, 11, '2015-05-05 14:34:18'),</w:t>
            </w:r>
          </w:p>
          <w:p w:rsidR="0099030E" w:rsidRDefault="0099030E" w:rsidP="00147D83">
            <w:r>
              <w:t>(18186, 11, '2015-05-05 14:34:21'),</w:t>
            </w:r>
          </w:p>
          <w:p w:rsidR="0099030E" w:rsidRDefault="0099030E" w:rsidP="00147D83">
            <w:r>
              <w:t>(18187, 11, '2015-05-05 14:34:24'),</w:t>
            </w:r>
          </w:p>
          <w:p w:rsidR="0099030E" w:rsidRDefault="0099030E" w:rsidP="00147D83">
            <w:r>
              <w:t>(18188, 11, '2015-05-05 14:34:27'),</w:t>
            </w:r>
          </w:p>
          <w:p w:rsidR="0099030E" w:rsidRDefault="0099030E" w:rsidP="00147D83">
            <w:r>
              <w:t>(18189, 11, '2015-05-05 14:34:30'),</w:t>
            </w:r>
          </w:p>
          <w:p w:rsidR="0099030E" w:rsidRDefault="0099030E" w:rsidP="00147D83">
            <w:r>
              <w:t>(18190, 11, '2015-05-05 14:34:33'),</w:t>
            </w:r>
          </w:p>
          <w:p w:rsidR="0099030E" w:rsidRDefault="0099030E" w:rsidP="00147D83">
            <w:r>
              <w:t>(18191, 11, '2015-05-05 14:34:36'),</w:t>
            </w:r>
          </w:p>
          <w:p w:rsidR="0099030E" w:rsidRDefault="0099030E" w:rsidP="00147D83">
            <w:r>
              <w:t>(18192, 11, '2015-05-05 14:34:39'),</w:t>
            </w:r>
          </w:p>
          <w:p w:rsidR="0099030E" w:rsidRDefault="0099030E" w:rsidP="00147D83">
            <w:r>
              <w:t>(18193, 11, '2015-05-05 14:34:42'),</w:t>
            </w:r>
          </w:p>
          <w:p w:rsidR="0099030E" w:rsidRDefault="0099030E" w:rsidP="00147D83">
            <w:r>
              <w:t>(18194, 11, '2015-05-05 14:34:45'),</w:t>
            </w:r>
          </w:p>
          <w:p w:rsidR="0099030E" w:rsidRDefault="0099030E" w:rsidP="00147D83">
            <w:r>
              <w:t>(18195, 11, '2015-05-05 14:34:48'),</w:t>
            </w:r>
          </w:p>
          <w:p w:rsidR="0099030E" w:rsidRDefault="0099030E" w:rsidP="00147D83">
            <w:r>
              <w:t>(18196, 11, '2015-05-05 14:34:51'),</w:t>
            </w:r>
          </w:p>
          <w:p w:rsidR="0099030E" w:rsidRDefault="0099030E" w:rsidP="00147D83">
            <w:r>
              <w:t>(18197, 11, '2015-05-05 14:34:54'),</w:t>
            </w:r>
          </w:p>
          <w:p w:rsidR="0099030E" w:rsidRDefault="0099030E" w:rsidP="00147D83">
            <w:r>
              <w:t>(18198, 11, '2015-05-05 14:34:57'),</w:t>
            </w:r>
          </w:p>
          <w:p w:rsidR="0099030E" w:rsidRDefault="0099030E" w:rsidP="00147D83">
            <w:r>
              <w:t>(18199, 11, '2015-05-05 14:35:00'),</w:t>
            </w:r>
          </w:p>
          <w:p w:rsidR="0099030E" w:rsidRDefault="0099030E" w:rsidP="00147D83">
            <w:r>
              <w:t>(18200, 11, '2015-05-05 14:35:03'),</w:t>
            </w:r>
          </w:p>
          <w:p w:rsidR="0099030E" w:rsidRDefault="0099030E" w:rsidP="00147D83">
            <w:r>
              <w:t>(18201, 11, '2015-05-05 14:35:06'),</w:t>
            </w:r>
          </w:p>
          <w:p w:rsidR="0099030E" w:rsidRDefault="0099030E" w:rsidP="00147D83">
            <w:r>
              <w:t>(18202, 11, '2015-05-05 14:35:09'),</w:t>
            </w:r>
          </w:p>
          <w:p w:rsidR="0099030E" w:rsidRDefault="0099030E" w:rsidP="00147D83">
            <w:r>
              <w:t>(18203, 11, '2015-05-05 14:35:12'),</w:t>
            </w:r>
          </w:p>
          <w:p w:rsidR="0099030E" w:rsidRDefault="0099030E" w:rsidP="00147D83">
            <w:r>
              <w:t>(18204, 11, '2015-05-05 14:35:15'),</w:t>
            </w:r>
          </w:p>
          <w:p w:rsidR="0099030E" w:rsidRDefault="0099030E" w:rsidP="00147D83">
            <w:r>
              <w:t>(18205, 11, '2015-05-05 14:35:18'),</w:t>
            </w:r>
          </w:p>
          <w:p w:rsidR="0099030E" w:rsidRDefault="0099030E" w:rsidP="00147D83">
            <w:r>
              <w:t>(18206, 11, '2015-05-05 14:35:21'),</w:t>
            </w:r>
          </w:p>
          <w:p w:rsidR="0099030E" w:rsidRDefault="0099030E" w:rsidP="00147D83">
            <w:r>
              <w:t>(18207, 11, '2015-05-05 14:35:24'),</w:t>
            </w:r>
          </w:p>
          <w:p w:rsidR="0099030E" w:rsidRDefault="0099030E" w:rsidP="00147D83">
            <w:r>
              <w:t>(18208, 10, '2015-05-05 14:35:27'),</w:t>
            </w:r>
          </w:p>
          <w:p w:rsidR="0099030E" w:rsidRDefault="0099030E" w:rsidP="00147D83">
            <w:r>
              <w:t>(18209, 10, '2015-05-05 14:35:30'),</w:t>
            </w:r>
          </w:p>
          <w:p w:rsidR="0099030E" w:rsidRDefault="0099030E" w:rsidP="00147D83">
            <w:r>
              <w:t>(18210, 10, '2015-05-05 14:35:33'),</w:t>
            </w:r>
          </w:p>
          <w:p w:rsidR="0099030E" w:rsidRDefault="0099030E" w:rsidP="00147D83">
            <w:r>
              <w:t>(18211, 10, '2015-05-05 14:35:36'),</w:t>
            </w:r>
          </w:p>
          <w:p w:rsidR="0099030E" w:rsidRDefault="0099030E" w:rsidP="00147D83">
            <w:r>
              <w:t>(18212, 10, '2015-05-05 14:35:40'),</w:t>
            </w:r>
          </w:p>
          <w:p w:rsidR="0099030E" w:rsidRDefault="0099030E" w:rsidP="00147D83">
            <w:r>
              <w:t>(18213, 10, '2015-05-05 14:35:43'),</w:t>
            </w:r>
          </w:p>
          <w:p w:rsidR="0099030E" w:rsidRDefault="0099030E" w:rsidP="00147D83">
            <w:r>
              <w:t>(18214, 10, '2015-05-05 14:35:46'),</w:t>
            </w:r>
          </w:p>
          <w:p w:rsidR="0099030E" w:rsidRDefault="0099030E" w:rsidP="00147D83">
            <w:r>
              <w:t>(18215, 10, '2015-05-05 14:35:49'),</w:t>
            </w:r>
          </w:p>
          <w:p w:rsidR="0099030E" w:rsidRDefault="0099030E" w:rsidP="00147D83">
            <w:r>
              <w:t>(18216, 10, '2015-05-05 14:35:52'),</w:t>
            </w:r>
          </w:p>
          <w:p w:rsidR="0099030E" w:rsidRDefault="0099030E" w:rsidP="00147D83">
            <w:r>
              <w:t>(18217, 10, '2015-05-05 14:35:55'),</w:t>
            </w:r>
          </w:p>
          <w:p w:rsidR="0099030E" w:rsidRDefault="0099030E" w:rsidP="00147D83">
            <w:r>
              <w:t>(18218, 10, '2015-05-05 14:35:58'),</w:t>
            </w:r>
          </w:p>
          <w:p w:rsidR="0099030E" w:rsidRDefault="0099030E" w:rsidP="00147D83">
            <w:r>
              <w:t>(18219, 10, '2015-05-05 14:36:01'),</w:t>
            </w:r>
          </w:p>
          <w:p w:rsidR="0099030E" w:rsidRDefault="0099030E" w:rsidP="00147D83">
            <w:r>
              <w:t>(18220, 10, '2015-05-05 14:36:04'),</w:t>
            </w:r>
          </w:p>
          <w:p w:rsidR="0099030E" w:rsidRDefault="0099030E" w:rsidP="00147D83">
            <w:r>
              <w:t>(18221, 10, '2015-05-05 14:36:07'),</w:t>
            </w:r>
          </w:p>
          <w:p w:rsidR="0099030E" w:rsidRDefault="0099030E" w:rsidP="00147D83">
            <w:r>
              <w:t>(18222, 10, '2015-05-05 14:36:10'),</w:t>
            </w:r>
          </w:p>
          <w:p w:rsidR="0099030E" w:rsidRDefault="0099030E" w:rsidP="00147D83">
            <w:r>
              <w:t>(18223, 10, '2015-05-05 14:36:13'),</w:t>
            </w:r>
          </w:p>
          <w:p w:rsidR="0099030E" w:rsidRDefault="0099030E" w:rsidP="00147D83">
            <w:r>
              <w:t>(18224, 10, '2015-05-05 14:36:16'),</w:t>
            </w:r>
          </w:p>
          <w:p w:rsidR="0099030E" w:rsidRDefault="0099030E" w:rsidP="00147D83">
            <w:r>
              <w:t>(18225, 10, '2015-05-05 14:36:19'),</w:t>
            </w:r>
          </w:p>
          <w:p w:rsidR="0099030E" w:rsidRDefault="0099030E" w:rsidP="00147D83">
            <w:r>
              <w:t>(18226, 10, '2015-05-05 14:36:22'),</w:t>
            </w:r>
          </w:p>
          <w:p w:rsidR="0099030E" w:rsidRDefault="0099030E" w:rsidP="00147D83">
            <w:r>
              <w:t>(18227, 10, '2015-05-05 14:36:25'),</w:t>
            </w:r>
          </w:p>
          <w:p w:rsidR="0099030E" w:rsidRDefault="0099030E" w:rsidP="00147D83">
            <w:r>
              <w:t>(18228, 10, '2015-05-05 14:36:28'),</w:t>
            </w:r>
          </w:p>
          <w:p w:rsidR="0099030E" w:rsidRDefault="0099030E" w:rsidP="00147D83">
            <w:r>
              <w:t>(18229, 10, '2015-05-05 14:36:31'),</w:t>
            </w:r>
          </w:p>
          <w:p w:rsidR="0099030E" w:rsidRDefault="0099030E" w:rsidP="00147D83">
            <w:r>
              <w:t>(18230, 10, '2015-05-05 14:36:34'),</w:t>
            </w:r>
          </w:p>
          <w:p w:rsidR="0099030E" w:rsidRDefault="0099030E" w:rsidP="00147D83">
            <w:r>
              <w:t>(18231, 10, '2015-05-05 14:36:37'),</w:t>
            </w:r>
          </w:p>
          <w:p w:rsidR="0099030E" w:rsidRDefault="0099030E" w:rsidP="00147D83">
            <w:r>
              <w:t>(18232, 10, '2015-05-05 14:36:40'),</w:t>
            </w:r>
          </w:p>
          <w:p w:rsidR="0099030E" w:rsidRDefault="0099030E" w:rsidP="00147D83">
            <w:r>
              <w:t>(18233, 10, '2015-05-05 14:36:43'),</w:t>
            </w:r>
          </w:p>
          <w:p w:rsidR="0099030E" w:rsidRDefault="0099030E" w:rsidP="00147D83">
            <w:r>
              <w:t>(18234, 10, '2015-05-05 14:36:46'),</w:t>
            </w:r>
          </w:p>
          <w:p w:rsidR="0099030E" w:rsidRDefault="0099030E" w:rsidP="00147D83">
            <w:r>
              <w:t>(18235, 10, '2015-05-05 14:36:49'),</w:t>
            </w:r>
          </w:p>
          <w:p w:rsidR="0099030E" w:rsidRDefault="0099030E" w:rsidP="00147D83">
            <w:r>
              <w:t>(18236, 10, '2015-05-05 14:36:52'),</w:t>
            </w:r>
          </w:p>
          <w:p w:rsidR="0099030E" w:rsidRDefault="0099030E" w:rsidP="00147D83">
            <w:r>
              <w:t>(18237, 10, '2015-05-05 14:36:55'),</w:t>
            </w:r>
          </w:p>
          <w:p w:rsidR="0099030E" w:rsidRDefault="0099030E" w:rsidP="00147D83">
            <w:r>
              <w:t>(18238, 10, '2015-05-05 14:36:58'),</w:t>
            </w:r>
          </w:p>
          <w:p w:rsidR="0099030E" w:rsidRDefault="0099030E" w:rsidP="00147D83">
            <w:r>
              <w:t>(18239, 10, '2015-05-05 14:37:01'),</w:t>
            </w:r>
          </w:p>
          <w:p w:rsidR="0099030E" w:rsidRDefault="0099030E" w:rsidP="00147D83">
            <w:r>
              <w:t>(18240, 10, '2015-05-05 14:37:05'),</w:t>
            </w:r>
          </w:p>
          <w:p w:rsidR="0099030E" w:rsidRDefault="0099030E" w:rsidP="00147D83">
            <w:r>
              <w:t>(18241, 10, '2015-05-05 14:37:08'),</w:t>
            </w:r>
          </w:p>
          <w:p w:rsidR="0099030E" w:rsidRDefault="0099030E" w:rsidP="00147D83">
            <w:r>
              <w:t>(18242, 10, '2015-05-05 14:37:11'),</w:t>
            </w:r>
          </w:p>
          <w:p w:rsidR="0099030E" w:rsidRDefault="0099030E" w:rsidP="00147D83">
            <w:r>
              <w:t>(18243, 10, '2015-05-05 14:37:14'),</w:t>
            </w:r>
          </w:p>
          <w:p w:rsidR="0099030E" w:rsidRDefault="0099030E" w:rsidP="00147D83">
            <w:r>
              <w:t>(18244, 10, '2015-05-05 14:37:17'),</w:t>
            </w:r>
          </w:p>
          <w:p w:rsidR="0099030E" w:rsidRDefault="0099030E" w:rsidP="00147D83">
            <w:r>
              <w:t>(18245, 10, '2015-05-05 14:37:20'),</w:t>
            </w:r>
          </w:p>
          <w:p w:rsidR="0099030E" w:rsidRDefault="0099030E" w:rsidP="00147D83">
            <w:r>
              <w:t>(18246, 10, '2015-05-05 14:37:23'),</w:t>
            </w:r>
          </w:p>
          <w:p w:rsidR="0099030E" w:rsidRDefault="0099030E" w:rsidP="00147D83">
            <w:r>
              <w:t>(18247, 10, '2015-05-05 14:37:26'),</w:t>
            </w:r>
          </w:p>
          <w:p w:rsidR="0099030E" w:rsidRDefault="0099030E" w:rsidP="00147D83">
            <w:r>
              <w:t>(18248, 10, '2015-05-05 14:37:29'),</w:t>
            </w:r>
          </w:p>
          <w:p w:rsidR="0099030E" w:rsidRDefault="0099030E" w:rsidP="00147D83">
            <w:r>
              <w:t>(18249, 10, '2015-05-05 14:37:32'),</w:t>
            </w:r>
          </w:p>
          <w:p w:rsidR="0099030E" w:rsidRDefault="0099030E" w:rsidP="00147D83">
            <w:r>
              <w:t>(18250, 10, '2015-05-05 14:37:35'),</w:t>
            </w:r>
          </w:p>
          <w:p w:rsidR="0099030E" w:rsidRDefault="0099030E" w:rsidP="00147D83">
            <w:r>
              <w:t>(18251, 10, '2015-05-05 14:37:38'),</w:t>
            </w:r>
          </w:p>
          <w:p w:rsidR="0099030E" w:rsidRDefault="0099030E" w:rsidP="00147D83">
            <w:r>
              <w:t>(18252, 10, '2015-05-05 14:37:41'),</w:t>
            </w:r>
          </w:p>
          <w:p w:rsidR="0099030E" w:rsidRDefault="0099030E" w:rsidP="00147D83">
            <w:r>
              <w:t>(18253, 10, '2015-05-05 14:37:44'),</w:t>
            </w:r>
          </w:p>
          <w:p w:rsidR="0099030E" w:rsidRDefault="0099030E" w:rsidP="00147D83">
            <w:r>
              <w:t>(18254, 10, '2015-05-05 14:37:47');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(18255, 10, '2015-05-05 14:37:50'),</w:t>
            </w:r>
          </w:p>
          <w:p w:rsidR="0099030E" w:rsidRDefault="0099030E" w:rsidP="00147D83">
            <w:r>
              <w:t>(18256, 10, '2015-05-05 14:37:53'),</w:t>
            </w:r>
          </w:p>
          <w:p w:rsidR="0099030E" w:rsidRDefault="0099030E" w:rsidP="00147D83">
            <w:r>
              <w:t>(18257, 10, '2015-05-05 14:37:56'),</w:t>
            </w:r>
          </w:p>
          <w:p w:rsidR="0099030E" w:rsidRDefault="0099030E" w:rsidP="00147D83">
            <w:r>
              <w:t>(18258, 10, '2015-05-05 14:37:59'),</w:t>
            </w:r>
          </w:p>
          <w:p w:rsidR="0099030E" w:rsidRDefault="0099030E" w:rsidP="00147D83">
            <w:r>
              <w:t>(18259, 10, '2015-05-05 14:38:02'),</w:t>
            </w:r>
          </w:p>
          <w:p w:rsidR="0099030E" w:rsidRDefault="0099030E" w:rsidP="00147D83">
            <w:r>
              <w:t>(18260, 10, '2015-05-05 14:38:05'),</w:t>
            </w:r>
          </w:p>
          <w:p w:rsidR="0099030E" w:rsidRDefault="0099030E" w:rsidP="00147D83">
            <w:r>
              <w:t>(18261, 10, '2015-05-05 14:38:08'),</w:t>
            </w:r>
          </w:p>
          <w:p w:rsidR="0099030E" w:rsidRDefault="0099030E" w:rsidP="00147D83">
            <w:r>
              <w:t>(18262, 10, '2015-05-05 14:38:11'),</w:t>
            </w:r>
          </w:p>
          <w:p w:rsidR="0099030E" w:rsidRDefault="0099030E" w:rsidP="00147D83">
            <w:r>
              <w:t>(18263, 10, '2015-05-05 14:38:14'),</w:t>
            </w:r>
          </w:p>
          <w:p w:rsidR="0099030E" w:rsidRDefault="0099030E" w:rsidP="00147D83">
            <w:r>
              <w:t>(18264, 10, '2015-05-05 14:38:17'),</w:t>
            </w:r>
          </w:p>
          <w:p w:rsidR="0099030E" w:rsidRDefault="0099030E" w:rsidP="00147D83">
            <w:r>
              <w:t>(18265, 10, '2015-05-05 14:38:20'),</w:t>
            </w:r>
          </w:p>
          <w:p w:rsidR="0099030E" w:rsidRDefault="0099030E" w:rsidP="00147D83">
            <w:r>
              <w:t>(18266, 10, '2015-05-05 14:38:23'),</w:t>
            </w:r>
          </w:p>
          <w:p w:rsidR="0099030E" w:rsidRDefault="0099030E" w:rsidP="00147D83">
            <w:r>
              <w:t>(18267, 10, '2015-05-05 14:38:26'),</w:t>
            </w:r>
          </w:p>
          <w:p w:rsidR="0099030E" w:rsidRDefault="0099030E" w:rsidP="00147D83">
            <w:r>
              <w:t>(18268, 10, '2015-05-05 14:38:29'),</w:t>
            </w:r>
          </w:p>
          <w:p w:rsidR="0099030E" w:rsidRDefault="0099030E" w:rsidP="00147D83">
            <w:r>
              <w:t>(18269, 10, '2015-05-05 14:38:33'),</w:t>
            </w:r>
          </w:p>
          <w:p w:rsidR="0099030E" w:rsidRDefault="0099030E" w:rsidP="00147D83">
            <w:r>
              <w:t>(18270, 10, '2015-05-05 14:38:36'),</w:t>
            </w:r>
          </w:p>
          <w:p w:rsidR="0099030E" w:rsidRDefault="0099030E" w:rsidP="00147D83">
            <w:r>
              <w:t>(18271, 10, '2015-05-05 14:38:39'),</w:t>
            </w:r>
          </w:p>
          <w:p w:rsidR="0099030E" w:rsidRDefault="0099030E" w:rsidP="00147D83">
            <w:r>
              <w:t>(18272, 10, '2015-05-05 14:38:42'),</w:t>
            </w:r>
          </w:p>
          <w:p w:rsidR="0099030E" w:rsidRDefault="0099030E" w:rsidP="00147D83">
            <w:r>
              <w:t>(18273, 10, '2015-05-05 14:38:45'),</w:t>
            </w:r>
          </w:p>
          <w:p w:rsidR="0099030E" w:rsidRDefault="0099030E" w:rsidP="00147D83">
            <w:r>
              <w:t>(18274, 10, '2015-05-05 14:38:48'),</w:t>
            </w:r>
          </w:p>
          <w:p w:rsidR="0099030E" w:rsidRDefault="0099030E" w:rsidP="00147D83">
            <w:r>
              <w:t>(18275, 10, '2015-05-05 14:38:51'),</w:t>
            </w:r>
          </w:p>
          <w:p w:rsidR="0099030E" w:rsidRDefault="0099030E" w:rsidP="00147D83">
            <w:r>
              <w:t>(18276, 10, '2015-05-05 14:38:54'),</w:t>
            </w:r>
          </w:p>
          <w:p w:rsidR="0099030E" w:rsidRDefault="0099030E" w:rsidP="00147D83">
            <w:r>
              <w:t>(18277, 10, '2015-05-05 14:38:57'),</w:t>
            </w:r>
          </w:p>
          <w:p w:rsidR="0099030E" w:rsidRDefault="0099030E" w:rsidP="00147D83">
            <w:r>
              <w:t>(18278, 10, '2015-05-05 14:39:00'),</w:t>
            </w:r>
          </w:p>
          <w:p w:rsidR="0099030E" w:rsidRDefault="0099030E" w:rsidP="00147D83">
            <w:r>
              <w:t>(18279, 10, '2015-05-05 14:39:03'),</w:t>
            </w:r>
          </w:p>
          <w:p w:rsidR="0099030E" w:rsidRDefault="0099030E" w:rsidP="00147D83">
            <w:r>
              <w:t>(18280, 10, '2015-05-05 14:39:06'),</w:t>
            </w:r>
          </w:p>
          <w:p w:rsidR="0099030E" w:rsidRDefault="0099030E" w:rsidP="00147D83">
            <w:r>
              <w:t>(18281, 10, '2015-05-05 14:39:09'),</w:t>
            </w:r>
          </w:p>
          <w:p w:rsidR="0099030E" w:rsidRDefault="0099030E" w:rsidP="00147D83">
            <w:r>
              <w:t>(18282, 10, '2015-05-05 14:39:12'),</w:t>
            </w:r>
          </w:p>
          <w:p w:rsidR="0099030E" w:rsidRDefault="0099030E" w:rsidP="00147D83">
            <w:r>
              <w:t>(18283, 10, '2015-05-05 14:39:15'),</w:t>
            </w:r>
          </w:p>
          <w:p w:rsidR="0099030E" w:rsidRDefault="0099030E" w:rsidP="00147D83">
            <w:r>
              <w:t>(18284, 10, '2015-05-05 14:39:18'),</w:t>
            </w:r>
          </w:p>
          <w:p w:rsidR="0099030E" w:rsidRDefault="0099030E" w:rsidP="00147D83">
            <w:r>
              <w:t>(18285, 10, '2015-05-05 14:39:21'),</w:t>
            </w:r>
          </w:p>
          <w:p w:rsidR="0099030E" w:rsidRDefault="0099030E" w:rsidP="00147D83">
            <w:r>
              <w:t>(18286, 10, '2015-05-05 14:39:24'),</w:t>
            </w:r>
          </w:p>
          <w:p w:rsidR="0099030E" w:rsidRDefault="0099030E" w:rsidP="00147D83">
            <w:r>
              <w:t>(18287, 10, '2015-05-05 14:39:27'),</w:t>
            </w:r>
          </w:p>
          <w:p w:rsidR="0099030E" w:rsidRDefault="0099030E" w:rsidP="00147D83">
            <w:r>
              <w:t>(18288, 10, '2015-05-05 14:39:30'),</w:t>
            </w:r>
          </w:p>
          <w:p w:rsidR="0099030E" w:rsidRDefault="0099030E" w:rsidP="00147D83">
            <w:r>
              <w:t>(18289, 10, '2015-05-05 14:39:36'),</w:t>
            </w:r>
          </w:p>
          <w:p w:rsidR="0099030E" w:rsidRDefault="0099030E" w:rsidP="00147D83">
            <w:r>
              <w:t>(18290, 10, '2015-05-05 14:39:39'),</w:t>
            </w:r>
          </w:p>
          <w:p w:rsidR="0099030E" w:rsidRDefault="0099030E" w:rsidP="00147D83">
            <w:r>
              <w:t>(18291, 10, '2015-05-05 14:39:42'),</w:t>
            </w:r>
          </w:p>
          <w:p w:rsidR="0099030E" w:rsidRDefault="0099030E" w:rsidP="00147D83">
            <w:r>
              <w:t>(18292, 10, '2015-05-05 14:39:46'),</w:t>
            </w:r>
          </w:p>
          <w:p w:rsidR="0099030E" w:rsidRDefault="0099030E" w:rsidP="00147D83">
            <w:r>
              <w:t>(18293, 10, '2015-05-05 14:39:49'),</w:t>
            </w:r>
          </w:p>
          <w:p w:rsidR="0099030E" w:rsidRDefault="0099030E" w:rsidP="00147D83">
            <w:r>
              <w:t>(18294, 10, '2015-05-05 14:39:52'),</w:t>
            </w:r>
          </w:p>
          <w:p w:rsidR="0099030E" w:rsidRDefault="0099030E" w:rsidP="00147D83">
            <w:r>
              <w:t>(18295, 10, '2015-05-05 14:39:55'),</w:t>
            </w:r>
          </w:p>
          <w:p w:rsidR="0099030E" w:rsidRDefault="0099030E" w:rsidP="00147D83">
            <w:r>
              <w:t>(18296, 10, '2015-05-05 14:39:58'),</w:t>
            </w:r>
          </w:p>
          <w:p w:rsidR="0099030E" w:rsidRDefault="0099030E" w:rsidP="00147D83">
            <w:r>
              <w:t>(18297, 10, '2015-05-05 14:40:01'),</w:t>
            </w:r>
          </w:p>
          <w:p w:rsidR="0099030E" w:rsidRDefault="0099030E" w:rsidP="00147D83">
            <w:r>
              <w:t>(18298, 10, '2015-05-05 14:40:04'),</w:t>
            </w:r>
          </w:p>
          <w:p w:rsidR="0099030E" w:rsidRDefault="0099030E" w:rsidP="00147D83">
            <w:r>
              <w:t>(18299, 10, '2015-05-05 14:40:07'),</w:t>
            </w:r>
          </w:p>
          <w:p w:rsidR="0099030E" w:rsidRDefault="0099030E" w:rsidP="00147D83">
            <w:r>
              <w:t>(18300, 10, '2015-05-05 14:40:10'),</w:t>
            </w:r>
          </w:p>
          <w:p w:rsidR="0099030E" w:rsidRDefault="0099030E" w:rsidP="00147D83">
            <w:r>
              <w:t>(18301, 10, '2015-05-05 14:40:13'),</w:t>
            </w:r>
          </w:p>
          <w:p w:rsidR="0099030E" w:rsidRDefault="0099030E" w:rsidP="00147D83">
            <w:r>
              <w:t>(18302, 10, '2015-05-05 14:40:16'),</w:t>
            </w:r>
          </w:p>
          <w:p w:rsidR="0099030E" w:rsidRDefault="0099030E" w:rsidP="00147D83">
            <w:r>
              <w:t>(18303, 10, '2015-05-05 14:40:19'),</w:t>
            </w:r>
          </w:p>
          <w:p w:rsidR="0099030E" w:rsidRDefault="0099030E" w:rsidP="00147D83">
            <w:r>
              <w:t>(18304, 10, '2015-05-05 14:40:22'),</w:t>
            </w:r>
          </w:p>
          <w:p w:rsidR="0099030E" w:rsidRDefault="0099030E" w:rsidP="00147D83">
            <w:r>
              <w:t>(18305, 10, '2015-05-05 14:40:25'),</w:t>
            </w:r>
          </w:p>
          <w:p w:rsidR="0099030E" w:rsidRDefault="0099030E" w:rsidP="00147D83">
            <w:r>
              <w:t>(18306, 10, '2015-05-05 14:40:28'),</w:t>
            </w:r>
          </w:p>
          <w:p w:rsidR="0099030E" w:rsidRDefault="0099030E" w:rsidP="00147D83">
            <w:r>
              <w:t>(18307, 10, '2015-05-05 14:40:31'),</w:t>
            </w:r>
          </w:p>
          <w:p w:rsidR="0099030E" w:rsidRDefault="0099030E" w:rsidP="00147D83">
            <w:r>
              <w:t>(18308, 10, '2015-05-05 14:40:34'),</w:t>
            </w:r>
          </w:p>
          <w:p w:rsidR="0099030E" w:rsidRDefault="0099030E" w:rsidP="00147D83">
            <w:r>
              <w:t>(18309, 9, '2015-05-05 14:40:37'),</w:t>
            </w:r>
          </w:p>
          <w:p w:rsidR="0099030E" w:rsidRDefault="0099030E" w:rsidP="00147D83">
            <w:r>
              <w:t>(18310, 9, '2015-05-05 14:40:40'),</w:t>
            </w:r>
          </w:p>
          <w:p w:rsidR="0099030E" w:rsidRDefault="0099030E" w:rsidP="00147D83">
            <w:r>
              <w:t>(18311, 9, '2015-05-05 14:40:43'),</w:t>
            </w:r>
          </w:p>
          <w:p w:rsidR="0099030E" w:rsidRDefault="0099030E" w:rsidP="00147D83">
            <w:r>
              <w:t>(18312, 9, '2015-05-05 14:40:46'),</w:t>
            </w:r>
          </w:p>
          <w:p w:rsidR="0099030E" w:rsidRDefault="0099030E" w:rsidP="00147D83">
            <w:r>
              <w:t>(18313, 9, '2015-05-05 14:40:49'),</w:t>
            </w:r>
          </w:p>
          <w:p w:rsidR="0099030E" w:rsidRDefault="0099030E" w:rsidP="00147D83">
            <w:r>
              <w:t>(18314, 10, '2015-05-05 14:40:52'),</w:t>
            </w:r>
          </w:p>
          <w:p w:rsidR="0099030E" w:rsidRDefault="0099030E" w:rsidP="00147D83">
            <w:r>
              <w:t>(18315, 9, '2015-05-05 14:40:55'),</w:t>
            </w:r>
          </w:p>
          <w:p w:rsidR="0099030E" w:rsidRDefault="0099030E" w:rsidP="00147D83">
            <w:r>
              <w:t>(18316, 9, '2015-05-05 14:40:58'),</w:t>
            </w:r>
          </w:p>
          <w:p w:rsidR="0099030E" w:rsidRDefault="0099030E" w:rsidP="00147D83">
            <w:r>
              <w:t>(18317, 9, '2015-05-05 14:41:01'),</w:t>
            </w:r>
          </w:p>
          <w:p w:rsidR="0099030E" w:rsidRDefault="0099030E" w:rsidP="00147D83">
            <w:r>
              <w:t>(18318, 9, '2015-05-05 14:41:04'),</w:t>
            </w:r>
          </w:p>
          <w:p w:rsidR="0099030E" w:rsidRDefault="0099030E" w:rsidP="00147D83">
            <w:r>
              <w:t>(18319, 9, '2015-05-05 14:41:07'),</w:t>
            </w:r>
          </w:p>
          <w:p w:rsidR="0099030E" w:rsidRDefault="0099030E" w:rsidP="00147D83">
            <w:r>
              <w:t>(18320, 9, '2015-05-05 14:41:10'),</w:t>
            </w:r>
          </w:p>
          <w:p w:rsidR="0099030E" w:rsidRDefault="0099030E" w:rsidP="00147D83">
            <w:r>
              <w:t>(18321, 9, '2015-05-05 14:41:13'),</w:t>
            </w:r>
          </w:p>
          <w:p w:rsidR="0099030E" w:rsidRDefault="0099030E" w:rsidP="00147D83">
            <w:r>
              <w:t>(18322, 9, '2015-05-05 14:41:17'),</w:t>
            </w:r>
          </w:p>
          <w:p w:rsidR="0099030E" w:rsidRDefault="0099030E" w:rsidP="00147D83">
            <w:r>
              <w:t>(18323, 9, '2015-05-05 14:41:20'),</w:t>
            </w:r>
          </w:p>
          <w:p w:rsidR="0099030E" w:rsidRDefault="0099030E" w:rsidP="00147D83">
            <w:r>
              <w:t>(18324, 9, '2015-05-05 14:41:23'),</w:t>
            </w:r>
          </w:p>
          <w:p w:rsidR="0099030E" w:rsidRDefault="0099030E" w:rsidP="00147D83">
            <w:r>
              <w:t>(18325, 9, '2015-05-05 14:41:26'),</w:t>
            </w:r>
          </w:p>
          <w:p w:rsidR="0099030E" w:rsidRDefault="0099030E" w:rsidP="00147D83">
            <w:r>
              <w:t>(18326, 9, '2015-05-05 14:41:29'),</w:t>
            </w:r>
          </w:p>
          <w:p w:rsidR="0099030E" w:rsidRDefault="0099030E" w:rsidP="00147D83">
            <w:r>
              <w:t>(18327, 9, '2015-05-05 14:41:32'),</w:t>
            </w:r>
          </w:p>
          <w:p w:rsidR="0099030E" w:rsidRDefault="0099030E" w:rsidP="00147D83">
            <w:r>
              <w:t>(18328, 9, '2015-05-05 14:41:35'),</w:t>
            </w:r>
          </w:p>
          <w:p w:rsidR="0099030E" w:rsidRDefault="0099030E" w:rsidP="00147D83">
            <w:r>
              <w:t>(18329, 9, '2015-05-05 14:41:38'),</w:t>
            </w:r>
          </w:p>
          <w:p w:rsidR="0099030E" w:rsidRDefault="0099030E" w:rsidP="00147D83">
            <w:r>
              <w:t>(18330, 9, '2015-05-05 14:41:41'),</w:t>
            </w:r>
          </w:p>
          <w:p w:rsidR="0099030E" w:rsidRDefault="0099030E" w:rsidP="00147D83">
            <w:r>
              <w:t>(18331, 9, '2015-05-05 14:41:44'),</w:t>
            </w:r>
          </w:p>
          <w:p w:rsidR="0099030E" w:rsidRDefault="0099030E" w:rsidP="00147D83">
            <w:r>
              <w:t>(18332, 9, '2015-05-05 14:41:47'),</w:t>
            </w:r>
          </w:p>
          <w:p w:rsidR="0099030E" w:rsidRDefault="0099030E" w:rsidP="00147D83">
            <w:r>
              <w:t>(18333, 9, '2015-05-05 14:41:50'),</w:t>
            </w:r>
          </w:p>
          <w:p w:rsidR="0099030E" w:rsidRDefault="0099030E" w:rsidP="00147D83">
            <w:r>
              <w:t>(18334, 9, '2015-05-05 14:41:53'),</w:t>
            </w:r>
          </w:p>
          <w:p w:rsidR="0099030E" w:rsidRDefault="0099030E" w:rsidP="00147D83">
            <w:r>
              <w:t>(18335, 9, '2015-05-05 14:41:56'),</w:t>
            </w:r>
          </w:p>
          <w:p w:rsidR="0099030E" w:rsidRDefault="0099030E" w:rsidP="00147D83">
            <w:r>
              <w:t>(18336, 9, '2015-05-05 14:41:59'),</w:t>
            </w:r>
          </w:p>
          <w:p w:rsidR="0099030E" w:rsidRDefault="0099030E" w:rsidP="00147D83">
            <w:r>
              <w:t>(18337, 9, '2015-05-05 14:42:02'),</w:t>
            </w:r>
          </w:p>
          <w:p w:rsidR="0099030E" w:rsidRDefault="0099030E" w:rsidP="00147D83">
            <w:r>
              <w:t>(18338, 9, '2015-05-05 14:42:05'),</w:t>
            </w:r>
          </w:p>
          <w:p w:rsidR="0099030E" w:rsidRDefault="0099030E" w:rsidP="00147D83">
            <w:r>
              <w:t>(18339, 9, '2015-05-05 14:42:08'),</w:t>
            </w:r>
          </w:p>
          <w:p w:rsidR="0099030E" w:rsidRDefault="0099030E" w:rsidP="00147D83">
            <w:r>
              <w:t>(18340, 9, '2015-05-05 14:42:11'),</w:t>
            </w:r>
          </w:p>
          <w:p w:rsidR="0099030E" w:rsidRDefault="0099030E" w:rsidP="00147D83">
            <w:r>
              <w:t>(18341, 9, '2015-05-05 14:42:14'),</w:t>
            </w:r>
          </w:p>
          <w:p w:rsidR="0099030E" w:rsidRDefault="0099030E" w:rsidP="00147D83">
            <w:r>
              <w:t>(18342, 9, '2015-05-05 14:42:17'),</w:t>
            </w:r>
          </w:p>
          <w:p w:rsidR="0099030E" w:rsidRDefault="0099030E" w:rsidP="00147D83">
            <w:r>
              <w:t>(18343, 9, '2015-05-05 14:42:20'),</w:t>
            </w:r>
          </w:p>
          <w:p w:rsidR="0099030E" w:rsidRDefault="0099030E" w:rsidP="00147D83">
            <w:r>
              <w:t>(18344, 9, '2015-05-05 14:42:23'),</w:t>
            </w:r>
          </w:p>
          <w:p w:rsidR="0099030E" w:rsidRDefault="0099030E" w:rsidP="00147D83">
            <w:r>
              <w:t>(18345, 9, '2015-05-05 14:42:27'),</w:t>
            </w:r>
          </w:p>
          <w:p w:rsidR="0099030E" w:rsidRDefault="0099030E" w:rsidP="00147D83">
            <w:r>
              <w:t>(18346, 9, '2015-05-05 14:42:30'),</w:t>
            </w:r>
          </w:p>
          <w:p w:rsidR="0099030E" w:rsidRDefault="0099030E" w:rsidP="00147D83">
            <w:r>
              <w:t>(18347, 9, '2015-05-05 14:42:33'),</w:t>
            </w:r>
          </w:p>
          <w:p w:rsidR="0099030E" w:rsidRDefault="0099030E" w:rsidP="00147D83">
            <w:r>
              <w:t>(18348, 9, '2015-05-05 14:42:36'),</w:t>
            </w:r>
          </w:p>
          <w:p w:rsidR="0099030E" w:rsidRDefault="0099030E" w:rsidP="00147D83">
            <w:r>
              <w:t>(18349, 9, '2015-05-05 14:42:39'),</w:t>
            </w:r>
          </w:p>
          <w:p w:rsidR="0099030E" w:rsidRDefault="0099030E" w:rsidP="00147D83">
            <w:r>
              <w:t>(18350, 9, '2015-05-05 14:42:42'),</w:t>
            </w:r>
          </w:p>
          <w:p w:rsidR="0099030E" w:rsidRDefault="0099030E" w:rsidP="00147D83">
            <w:r>
              <w:t>(18351, 9, '2015-05-05 14:42:45'),</w:t>
            </w:r>
          </w:p>
          <w:p w:rsidR="0099030E" w:rsidRDefault="0099030E" w:rsidP="00147D83">
            <w:r>
              <w:t>(18352, 9, '2015-05-05 14:42:48'),</w:t>
            </w:r>
          </w:p>
          <w:p w:rsidR="0099030E" w:rsidRDefault="0099030E" w:rsidP="00147D83">
            <w:r>
              <w:t>(18353, 9, '2015-05-05 14:42:51'),</w:t>
            </w:r>
          </w:p>
          <w:p w:rsidR="0099030E" w:rsidRDefault="0099030E" w:rsidP="00147D83">
            <w:r>
              <w:t>(18354, 9, '2015-05-05 14:42:54'),</w:t>
            </w:r>
          </w:p>
          <w:p w:rsidR="0099030E" w:rsidRDefault="0099030E" w:rsidP="00147D83">
            <w:r>
              <w:t>(18355, 9, '2015-05-05 14:42:57'),</w:t>
            </w:r>
          </w:p>
          <w:p w:rsidR="0099030E" w:rsidRDefault="0099030E" w:rsidP="00147D83">
            <w:r>
              <w:t>(18356, 9, '2015-05-05 14:43:00'),</w:t>
            </w:r>
          </w:p>
          <w:p w:rsidR="0099030E" w:rsidRDefault="0099030E" w:rsidP="00147D83">
            <w:r>
              <w:t>(18357, 9, '2015-05-05 14:43:03'),</w:t>
            </w:r>
          </w:p>
          <w:p w:rsidR="0099030E" w:rsidRDefault="0099030E" w:rsidP="00147D83">
            <w:r>
              <w:t>(18358, 9, '2015-05-05 14:43:06'),</w:t>
            </w:r>
          </w:p>
          <w:p w:rsidR="0099030E" w:rsidRDefault="0099030E" w:rsidP="00147D83">
            <w:r>
              <w:t>(18359, 9, '2015-05-05 14:43:09'),</w:t>
            </w:r>
          </w:p>
          <w:p w:rsidR="0099030E" w:rsidRDefault="0099030E" w:rsidP="00147D83">
            <w:r>
              <w:t>(18360, 9, '2015-05-05 14:43:12'),</w:t>
            </w:r>
          </w:p>
          <w:p w:rsidR="0099030E" w:rsidRDefault="0099030E" w:rsidP="00147D83">
            <w:r>
              <w:t>(18361, 9, '2015-05-05 14:43:15'),</w:t>
            </w:r>
          </w:p>
          <w:p w:rsidR="0099030E" w:rsidRDefault="0099030E" w:rsidP="00147D83">
            <w:r>
              <w:t>(18362, 9, '2015-05-05 14:43:18'),</w:t>
            </w:r>
          </w:p>
          <w:p w:rsidR="0099030E" w:rsidRDefault="0099030E" w:rsidP="00147D83">
            <w:r>
              <w:t>(18363, 9, '2015-05-05 14:43:21'),</w:t>
            </w:r>
          </w:p>
          <w:p w:rsidR="0099030E" w:rsidRDefault="0099030E" w:rsidP="00147D83">
            <w:r>
              <w:t>(18364, 9, '2015-05-05 14:43:24'),</w:t>
            </w:r>
          </w:p>
          <w:p w:rsidR="0099030E" w:rsidRDefault="0099030E" w:rsidP="00147D83">
            <w:r>
              <w:t>(18365, 9, '2015-05-05 14:43:27'),</w:t>
            </w:r>
          </w:p>
          <w:p w:rsidR="0099030E" w:rsidRDefault="0099030E" w:rsidP="00147D83">
            <w:r>
              <w:t>(18366, 9, '2015-05-05 14:43:30'),</w:t>
            </w:r>
          </w:p>
          <w:p w:rsidR="0099030E" w:rsidRDefault="0099030E" w:rsidP="00147D83">
            <w:r>
              <w:t>(18367, 9, '2015-05-05 14:43:33'),</w:t>
            </w:r>
          </w:p>
          <w:p w:rsidR="0099030E" w:rsidRDefault="0099030E" w:rsidP="00147D83">
            <w:r>
              <w:t>(18368, 9, '2015-05-05 14:43:36'),</w:t>
            </w:r>
          </w:p>
          <w:p w:rsidR="0099030E" w:rsidRDefault="0099030E" w:rsidP="00147D83">
            <w:r>
              <w:t>(18369, 9, '2015-05-05 14:43:39'),</w:t>
            </w:r>
          </w:p>
          <w:p w:rsidR="0099030E" w:rsidRDefault="0099030E" w:rsidP="00147D83">
            <w:r>
              <w:t>(18370, 9, '2015-05-05 14:43:42'),</w:t>
            </w:r>
          </w:p>
          <w:p w:rsidR="0099030E" w:rsidRDefault="0099030E" w:rsidP="00147D83">
            <w:r>
              <w:t>(18371, 9, '2015-05-05 14:43:45'),</w:t>
            </w:r>
          </w:p>
          <w:p w:rsidR="0099030E" w:rsidRDefault="0099030E" w:rsidP="00147D83">
            <w:r>
              <w:t>(18372, 9, '2015-05-05 14:43:48'),</w:t>
            </w:r>
          </w:p>
          <w:p w:rsidR="0099030E" w:rsidRDefault="0099030E" w:rsidP="00147D83">
            <w:r>
              <w:t>(18373, 9, '2015-05-05 14:43:51'),</w:t>
            </w:r>
          </w:p>
          <w:p w:rsidR="0099030E" w:rsidRDefault="0099030E" w:rsidP="00147D83">
            <w:r>
              <w:t>(18374, 9, '2015-05-05 14:43:55'),</w:t>
            </w:r>
          </w:p>
          <w:p w:rsidR="0099030E" w:rsidRDefault="0099030E" w:rsidP="00147D83">
            <w:r>
              <w:t>(18375, 9, '2015-05-05 14:43:58'),</w:t>
            </w:r>
          </w:p>
          <w:p w:rsidR="0099030E" w:rsidRDefault="0099030E" w:rsidP="00147D83">
            <w:r>
              <w:t>(18376, 9, '2015-05-05 14:44:01'),</w:t>
            </w:r>
          </w:p>
          <w:p w:rsidR="0099030E" w:rsidRDefault="0099030E" w:rsidP="00147D83">
            <w:r>
              <w:t>(18377, 9, '2015-05-05 14:44:04'),</w:t>
            </w:r>
          </w:p>
          <w:p w:rsidR="0099030E" w:rsidRDefault="0099030E" w:rsidP="00147D83">
            <w:r>
              <w:t>(18378, 9, '2015-05-05 14:44:07'),</w:t>
            </w:r>
          </w:p>
          <w:p w:rsidR="0099030E" w:rsidRDefault="0099030E" w:rsidP="00147D83">
            <w:r>
              <w:t>(18379, 9, '2015-05-05 14:44:10'),</w:t>
            </w:r>
          </w:p>
          <w:p w:rsidR="0099030E" w:rsidRDefault="0099030E" w:rsidP="00147D83">
            <w:r>
              <w:t>(18380, 9, '2015-05-05 14:44:13'),</w:t>
            </w:r>
          </w:p>
          <w:p w:rsidR="0099030E" w:rsidRDefault="0099030E" w:rsidP="00147D83">
            <w:r>
              <w:t>(18381, 9, '2015-05-05 14:44:16'),</w:t>
            </w:r>
          </w:p>
          <w:p w:rsidR="0099030E" w:rsidRDefault="0099030E" w:rsidP="00147D83">
            <w:r>
              <w:t>(18382, 9, '2015-05-05 14:44:19'),</w:t>
            </w:r>
          </w:p>
          <w:p w:rsidR="0099030E" w:rsidRDefault="0099030E" w:rsidP="00147D83">
            <w:r>
              <w:t>(18383, 9, '2015-05-05 14:44:22'),</w:t>
            </w:r>
          </w:p>
          <w:p w:rsidR="0099030E" w:rsidRDefault="0099030E" w:rsidP="00147D83">
            <w:r>
              <w:t>(18384, 9, '2015-05-05 14:44:25'),</w:t>
            </w:r>
          </w:p>
          <w:p w:rsidR="0099030E" w:rsidRDefault="0099030E" w:rsidP="00147D83">
            <w:r>
              <w:t>(18385, 9, '2015-05-05 14:44:28'),</w:t>
            </w:r>
          </w:p>
          <w:p w:rsidR="0099030E" w:rsidRDefault="0099030E" w:rsidP="00147D83">
            <w:r>
              <w:t>(18386, 9, '2015-05-05 14:44:31'),</w:t>
            </w:r>
          </w:p>
          <w:p w:rsidR="0099030E" w:rsidRDefault="0099030E" w:rsidP="00147D83">
            <w:r>
              <w:t>(18387, 9, '2015-05-05 14:44:34'),</w:t>
            </w:r>
          </w:p>
          <w:p w:rsidR="0099030E" w:rsidRDefault="0099030E" w:rsidP="00147D83">
            <w:r>
              <w:t>(18388, 9, '2015-05-05 14:44:37'),</w:t>
            </w:r>
          </w:p>
          <w:p w:rsidR="0099030E" w:rsidRDefault="0099030E" w:rsidP="00147D83">
            <w:r>
              <w:t>(18389, 9, '2015-05-05 14:44:40'),</w:t>
            </w:r>
          </w:p>
          <w:p w:rsidR="0099030E" w:rsidRDefault="0099030E" w:rsidP="00147D83">
            <w:r>
              <w:t>(18390, 9, '2015-05-05 14:44:43'),</w:t>
            </w:r>
          </w:p>
          <w:p w:rsidR="0099030E" w:rsidRDefault="0099030E" w:rsidP="00147D83">
            <w:r>
              <w:t>(18391, 9, '2015-05-05 14:44:46'),</w:t>
            </w:r>
          </w:p>
          <w:p w:rsidR="0099030E" w:rsidRDefault="0099030E" w:rsidP="00147D83">
            <w:r>
              <w:t>(18392, 9, '2015-05-05 14:44:49'),</w:t>
            </w:r>
          </w:p>
          <w:p w:rsidR="0099030E" w:rsidRDefault="0099030E" w:rsidP="00147D83">
            <w:r>
              <w:t>(18393, 9, '2015-05-05 14:44:52'),</w:t>
            </w:r>
          </w:p>
          <w:p w:rsidR="0099030E" w:rsidRDefault="0099030E" w:rsidP="00147D83">
            <w:r>
              <w:t>(18394, 9, '2015-05-05 14:44:55'),</w:t>
            </w:r>
          </w:p>
          <w:p w:rsidR="0099030E" w:rsidRDefault="0099030E" w:rsidP="00147D83">
            <w:r>
              <w:t>(18395, 9, '2015-05-05 14:44:58'),</w:t>
            </w:r>
          </w:p>
          <w:p w:rsidR="0099030E" w:rsidRDefault="0099030E" w:rsidP="00147D83">
            <w:r>
              <w:t>(18396, 9, '2015-05-05 14:45:01'),</w:t>
            </w:r>
          </w:p>
          <w:p w:rsidR="0099030E" w:rsidRDefault="0099030E" w:rsidP="00147D83">
            <w:r>
              <w:t>(18397, 9, '2015-05-05 14:45:04'),</w:t>
            </w:r>
          </w:p>
          <w:p w:rsidR="0099030E" w:rsidRDefault="0099030E" w:rsidP="00147D83">
            <w:r>
              <w:t>(18398, 9, '2015-05-05 14:45:07'),</w:t>
            </w:r>
          </w:p>
          <w:p w:rsidR="0099030E" w:rsidRDefault="0099030E" w:rsidP="00147D83">
            <w:r>
              <w:t>(18399, 9, '2015-05-05 14:45:10'),</w:t>
            </w:r>
          </w:p>
          <w:p w:rsidR="0099030E" w:rsidRDefault="0099030E" w:rsidP="00147D83">
            <w:r>
              <w:t>(18400, 9, '2015-05-05 14:45:14'),</w:t>
            </w:r>
          </w:p>
          <w:p w:rsidR="0099030E" w:rsidRDefault="0099030E" w:rsidP="00147D83">
            <w:r>
              <w:t>(18401, 9, '2015-05-05 14:45:17'),</w:t>
            </w:r>
          </w:p>
          <w:p w:rsidR="0099030E" w:rsidRDefault="0099030E" w:rsidP="00147D83">
            <w:r>
              <w:t>(18402, 9, '2015-05-05 14:45:20'),</w:t>
            </w:r>
          </w:p>
          <w:p w:rsidR="0099030E" w:rsidRDefault="0099030E" w:rsidP="00147D83">
            <w:r>
              <w:t>(18403, 9, '2015-05-05 14:45:23'),</w:t>
            </w:r>
          </w:p>
          <w:p w:rsidR="0099030E" w:rsidRDefault="0099030E" w:rsidP="00147D83">
            <w:r>
              <w:t>(18404, 9, '2015-05-05 14:45:26'),</w:t>
            </w:r>
          </w:p>
          <w:p w:rsidR="0099030E" w:rsidRDefault="0099030E" w:rsidP="00147D83">
            <w:r>
              <w:t>(18405, 9, '2015-05-05 14:45:29'),</w:t>
            </w:r>
          </w:p>
          <w:p w:rsidR="0099030E" w:rsidRDefault="0099030E" w:rsidP="00147D83">
            <w:r>
              <w:t>(18406, 9, '2015-05-05 14:45:32'),</w:t>
            </w:r>
          </w:p>
          <w:p w:rsidR="0099030E" w:rsidRDefault="0099030E" w:rsidP="00147D83">
            <w:r>
              <w:t>(18407, 9, '2015-05-05 14:45:35'),</w:t>
            </w:r>
          </w:p>
          <w:p w:rsidR="0099030E" w:rsidRDefault="0099030E" w:rsidP="00147D83">
            <w:r>
              <w:t>(18408, 9, '2015-05-05 14:45:38'),</w:t>
            </w:r>
          </w:p>
          <w:p w:rsidR="0099030E" w:rsidRDefault="0099030E" w:rsidP="00147D83">
            <w:r>
              <w:t>(18409, 9, '2015-05-05 14:45:41'),</w:t>
            </w:r>
          </w:p>
          <w:p w:rsidR="0099030E" w:rsidRDefault="0099030E" w:rsidP="00147D83">
            <w:r>
              <w:t>(18410, 9, '2015-05-05 14:45:44'),</w:t>
            </w:r>
          </w:p>
          <w:p w:rsidR="0099030E" w:rsidRDefault="0099030E" w:rsidP="00147D83">
            <w:r>
              <w:t>(18411, 9, '2015-05-05 14:45:47'),</w:t>
            </w:r>
          </w:p>
          <w:p w:rsidR="0099030E" w:rsidRDefault="0099030E" w:rsidP="00147D83">
            <w:r>
              <w:t>(18412, 9, '2015-05-05 14:45:50'),</w:t>
            </w:r>
          </w:p>
          <w:p w:rsidR="0099030E" w:rsidRDefault="0099030E" w:rsidP="00147D83">
            <w:r>
              <w:t>(18413, 9, '2015-05-05 14:45:53'),</w:t>
            </w:r>
          </w:p>
          <w:p w:rsidR="0099030E" w:rsidRDefault="0099030E" w:rsidP="00147D83">
            <w:r>
              <w:t>(18414, 9, '2015-05-05 14:45:56'),</w:t>
            </w:r>
          </w:p>
          <w:p w:rsidR="0099030E" w:rsidRDefault="0099030E" w:rsidP="00147D83">
            <w:r>
              <w:t>(18415, 9, '2015-05-05 14:45:59'),</w:t>
            </w:r>
          </w:p>
          <w:p w:rsidR="0099030E" w:rsidRDefault="0099030E" w:rsidP="00147D83">
            <w:r>
              <w:t>(18416, 9, '2015-05-05 14:46:02'),</w:t>
            </w:r>
          </w:p>
          <w:p w:rsidR="0099030E" w:rsidRDefault="0099030E" w:rsidP="00147D83">
            <w:r>
              <w:t>(18417, 9, '2015-05-05 14:46:05'),</w:t>
            </w:r>
          </w:p>
          <w:p w:rsidR="0099030E" w:rsidRDefault="0099030E" w:rsidP="00147D83">
            <w:r>
              <w:t>(18418, 9, '2015-05-05 14:46:08'),</w:t>
            </w:r>
          </w:p>
          <w:p w:rsidR="0099030E" w:rsidRDefault="0099030E" w:rsidP="00147D83">
            <w:r>
              <w:t>(18419, 9, '2015-05-05 14:46:11'),</w:t>
            </w:r>
          </w:p>
          <w:p w:rsidR="0099030E" w:rsidRDefault="0099030E" w:rsidP="00147D83">
            <w:r>
              <w:t>(18420, 9, '2015-05-05 14:46:14'),</w:t>
            </w:r>
          </w:p>
          <w:p w:rsidR="0099030E" w:rsidRDefault="0099030E" w:rsidP="00147D83">
            <w:r>
              <w:t>(18421, 9, '2015-05-05 14:46:17'),</w:t>
            </w:r>
          </w:p>
          <w:p w:rsidR="0099030E" w:rsidRDefault="0099030E" w:rsidP="00147D83">
            <w:r>
              <w:t>(18422, 9, '2015-05-05 14:46:20'),</w:t>
            </w:r>
          </w:p>
          <w:p w:rsidR="0099030E" w:rsidRDefault="0099030E" w:rsidP="00147D83">
            <w:r>
              <w:t>(18423, 9, '2015-05-05 14:46:23'),</w:t>
            </w:r>
          </w:p>
          <w:p w:rsidR="0099030E" w:rsidRDefault="0099030E" w:rsidP="00147D83">
            <w:r>
              <w:t>(18424, 9, '2015-05-05 14:46:26'),</w:t>
            </w:r>
          </w:p>
          <w:p w:rsidR="0099030E" w:rsidRDefault="0099030E" w:rsidP="00147D83">
            <w:r>
              <w:t>(18425, 9, '2015-05-05 14:46:29'),</w:t>
            </w:r>
          </w:p>
          <w:p w:rsidR="0099030E" w:rsidRDefault="0099030E" w:rsidP="00147D83">
            <w:r>
              <w:t>(18426, 9, '2015-05-05 14:46:32'),</w:t>
            </w:r>
          </w:p>
          <w:p w:rsidR="0099030E" w:rsidRDefault="0099030E" w:rsidP="00147D83">
            <w:r>
              <w:t>(18427, 9, '2015-05-05 14:46:35'),</w:t>
            </w:r>
          </w:p>
          <w:p w:rsidR="0099030E" w:rsidRDefault="0099030E" w:rsidP="00147D83">
            <w:r>
              <w:t>(18428, 9, '2015-05-05 14:46:39'),</w:t>
            </w:r>
          </w:p>
          <w:p w:rsidR="0099030E" w:rsidRDefault="0099030E" w:rsidP="00147D83">
            <w:r>
              <w:t>(18429, 9, '2015-05-05 14:46:42'),</w:t>
            </w:r>
          </w:p>
          <w:p w:rsidR="0099030E" w:rsidRDefault="0099030E" w:rsidP="00147D83">
            <w:r>
              <w:t>(18430, 9, '2015-05-05 14:46:45'),</w:t>
            </w:r>
          </w:p>
          <w:p w:rsidR="0099030E" w:rsidRDefault="0099030E" w:rsidP="00147D83">
            <w:r>
              <w:t>(18431, 9, '2015-05-05 14:46:48'),</w:t>
            </w:r>
          </w:p>
          <w:p w:rsidR="0099030E" w:rsidRDefault="0099030E" w:rsidP="00147D83">
            <w:r>
              <w:t>(18432, 9, '2015-05-05 14:46:51'),</w:t>
            </w:r>
          </w:p>
          <w:p w:rsidR="0099030E" w:rsidRDefault="0099030E" w:rsidP="00147D83">
            <w:r>
              <w:t>(18433, 9, '2015-05-05 14:46:54'),</w:t>
            </w:r>
          </w:p>
          <w:p w:rsidR="0099030E" w:rsidRDefault="0099030E" w:rsidP="00147D83">
            <w:r>
              <w:t>(18434, 9, '2015-05-05 14:46:57'),</w:t>
            </w:r>
          </w:p>
          <w:p w:rsidR="0099030E" w:rsidRDefault="0099030E" w:rsidP="00147D83">
            <w:r>
              <w:t>(18435, 9, '2015-05-05 14:47:00'),</w:t>
            </w:r>
          </w:p>
          <w:p w:rsidR="0099030E" w:rsidRDefault="0099030E" w:rsidP="00147D83">
            <w:r>
              <w:t>(18436, 9, '2015-05-05 14:47:03'),</w:t>
            </w:r>
          </w:p>
          <w:p w:rsidR="0099030E" w:rsidRDefault="0099030E" w:rsidP="00147D83">
            <w:r>
              <w:t>(18437, 10, '2015-05-05 14:47:06'),</w:t>
            </w:r>
          </w:p>
          <w:p w:rsidR="0099030E" w:rsidRDefault="0099030E" w:rsidP="00147D83">
            <w:r>
              <w:t>(18438, 9, '2015-05-05 14:47:09'),</w:t>
            </w:r>
          </w:p>
          <w:p w:rsidR="0099030E" w:rsidRDefault="0099030E" w:rsidP="00147D83">
            <w:r>
              <w:t>(18439, 9, '2015-05-05 14:47:12'),</w:t>
            </w:r>
          </w:p>
          <w:p w:rsidR="0099030E" w:rsidRDefault="0099030E" w:rsidP="00147D83">
            <w:r>
              <w:t>(18440, 10, '2015-05-05 14:47:15'),</w:t>
            </w:r>
          </w:p>
          <w:p w:rsidR="0099030E" w:rsidRDefault="0099030E" w:rsidP="00147D83">
            <w:r>
              <w:t>(18441, 9, '2015-05-05 14:47:18'),</w:t>
            </w:r>
          </w:p>
          <w:p w:rsidR="0099030E" w:rsidRDefault="0099030E" w:rsidP="00147D83">
            <w:r>
              <w:t>(18442, 9, '2015-05-05 14:47:21'),</w:t>
            </w:r>
          </w:p>
          <w:p w:rsidR="0099030E" w:rsidRDefault="0099030E" w:rsidP="00147D83">
            <w:r>
              <w:t>(18443, 10, '2015-05-05 14:47:24'),</w:t>
            </w:r>
          </w:p>
          <w:p w:rsidR="0099030E" w:rsidRDefault="0099030E" w:rsidP="00147D83">
            <w:r>
              <w:t>(18444, 10, '2015-05-05 14:47:27'),</w:t>
            </w:r>
          </w:p>
          <w:p w:rsidR="0099030E" w:rsidRDefault="0099030E" w:rsidP="00147D83">
            <w:r>
              <w:t>(18445, 10, '2015-05-05 14:47:30'),</w:t>
            </w:r>
          </w:p>
          <w:p w:rsidR="0099030E" w:rsidRDefault="0099030E" w:rsidP="00147D83">
            <w:r>
              <w:t>(18446, 10, '2015-05-05 14:47:33'),</w:t>
            </w:r>
          </w:p>
          <w:p w:rsidR="0099030E" w:rsidRDefault="0099030E" w:rsidP="00147D83">
            <w:r>
              <w:t>(18447, 10, '2015-05-05 14:47:36'),</w:t>
            </w:r>
          </w:p>
          <w:p w:rsidR="0099030E" w:rsidRDefault="0099030E" w:rsidP="00147D83">
            <w:r>
              <w:t>(18448, 10, '2015-05-05 14:47:39'),</w:t>
            </w:r>
          </w:p>
          <w:p w:rsidR="0099030E" w:rsidRDefault="0099030E" w:rsidP="00147D83">
            <w:r>
              <w:t>(18449, 10, '2015-05-05 14:47:42'),</w:t>
            </w:r>
          </w:p>
          <w:p w:rsidR="0099030E" w:rsidRDefault="0099030E" w:rsidP="00147D83">
            <w:r>
              <w:t>(18450, 10, '2015-05-05 14:47:45'),</w:t>
            </w:r>
          </w:p>
          <w:p w:rsidR="0099030E" w:rsidRDefault="0099030E" w:rsidP="00147D83">
            <w:r>
              <w:t>(18451, 10, '2015-05-05 14:47:48'),</w:t>
            </w:r>
          </w:p>
          <w:p w:rsidR="0099030E" w:rsidRDefault="0099030E" w:rsidP="00147D83">
            <w:r>
              <w:t>(18452, 10, '2015-05-05 14:47:51'),</w:t>
            </w:r>
          </w:p>
          <w:p w:rsidR="0099030E" w:rsidRDefault="0099030E" w:rsidP="00147D83">
            <w:r>
              <w:t>(18453, 10, '2015-05-05 14:47:54'),</w:t>
            </w:r>
          </w:p>
          <w:p w:rsidR="0099030E" w:rsidRDefault="0099030E" w:rsidP="00147D83">
            <w:r>
              <w:t>(18454, 10, '2015-05-05 14:47:57'),</w:t>
            </w:r>
          </w:p>
          <w:p w:rsidR="0099030E" w:rsidRDefault="0099030E" w:rsidP="00147D83">
            <w:r>
              <w:t>(18455, 10, '2015-05-05 14:48:00'),</w:t>
            </w:r>
          </w:p>
          <w:p w:rsidR="0099030E" w:rsidRDefault="0099030E" w:rsidP="00147D83">
            <w:r>
              <w:t>(18456, 10, '2015-05-05 14:48:03'),</w:t>
            </w:r>
          </w:p>
          <w:p w:rsidR="0099030E" w:rsidRDefault="0099030E" w:rsidP="00147D83">
            <w:r>
              <w:t>(18457, 10, '2015-05-05 14:48:06'),</w:t>
            </w:r>
          </w:p>
          <w:p w:rsidR="0099030E" w:rsidRDefault="0099030E" w:rsidP="00147D83">
            <w:r>
              <w:t>(18458, 10, '2015-05-05 14:48:10'),</w:t>
            </w:r>
          </w:p>
          <w:p w:rsidR="0099030E" w:rsidRDefault="0099030E" w:rsidP="00147D83">
            <w:r>
              <w:t>(18459, 10, '2015-05-05 14:48:13'),</w:t>
            </w:r>
          </w:p>
          <w:p w:rsidR="0099030E" w:rsidRDefault="0099030E" w:rsidP="00147D83">
            <w:r>
              <w:t>(18460, 10, '2015-05-05 14:48:16'),</w:t>
            </w:r>
          </w:p>
          <w:p w:rsidR="0099030E" w:rsidRDefault="0099030E" w:rsidP="00147D83">
            <w:r>
              <w:t>(18461, 10, '2015-05-05 14:48:19'),</w:t>
            </w:r>
          </w:p>
          <w:p w:rsidR="0099030E" w:rsidRDefault="0099030E" w:rsidP="00147D83">
            <w:r>
              <w:t>(18462, 10, '2015-05-05 14:48:22'),</w:t>
            </w:r>
          </w:p>
          <w:p w:rsidR="0099030E" w:rsidRDefault="0099030E" w:rsidP="00147D83">
            <w:r>
              <w:t>(18463, 10, '2015-05-05 14:48:25'),</w:t>
            </w:r>
          </w:p>
          <w:p w:rsidR="0099030E" w:rsidRDefault="0099030E" w:rsidP="00147D83">
            <w:r>
              <w:t>(18464, 10, '2015-05-05 14:48:28'),</w:t>
            </w:r>
          </w:p>
          <w:p w:rsidR="0099030E" w:rsidRDefault="0099030E" w:rsidP="00147D83">
            <w:r>
              <w:t>(18465, 10, '2015-05-05 14:48:31'),</w:t>
            </w:r>
          </w:p>
          <w:p w:rsidR="0099030E" w:rsidRDefault="0099030E" w:rsidP="00147D83">
            <w:r>
              <w:t>(18466, 10, '2015-05-05 14:48:34'),</w:t>
            </w:r>
          </w:p>
          <w:p w:rsidR="0099030E" w:rsidRDefault="0099030E" w:rsidP="00147D83">
            <w:r>
              <w:t>(18467, 10, '2015-05-05 14:48:37'),</w:t>
            </w:r>
          </w:p>
          <w:p w:rsidR="0099030E" w:rsidRDefault="0099030E" w:rsidP="00147D83">
            <w:r>
              <w:t>(18468, 10, '2015-05-05 14:48:40'),</w:t>
            </w:r>
          </w:p>
          <w:p w:rsidR="0099030E" w:rsidRDefault="0099030E" w:rsidP="00147D83">
            <w:r>
              <w:t>(18469, 10, '2015-05-05 14:48:43'),</w:t>
            </w:r>
          </w:p>
          <w:p w:rsidR="0099030E" w:rsidRDefault="0099030E" w:rsidP="00147D83">
            <w:r>
              <w:t>(18470, 10, '2015-05-05 14:48:46'),</w:t>
            </w:r>
          </w:p>
          <w:p w:rsidR="0099030E" w:rsidRDefault="0099030E" w:rsidP="00147D83">
            <w:r>
              <w:t>(18471, 10, '2015-05-05 14:48:49'),</w:t>
            </w:r>
          </w:p>
          <w:p w:rsidR="0099030E" w:rsidRDefault="0099030E" w:rsidP="00147D83">
            <w:r>
              <w:t>(18472, 10, '2015-05-05 14:48:52'),</w:t>
            </w:r>
          </w:p>
          <w:p w:rsidR="0099030E" w:rsidRDefault="0099030E" w:rsidP="00147D83">
            <w:r>
              <w:t>(18473, 10, '2015-05-05 14:48:55'),</w:t>
            </w:r>
          </w:p>
          <w:p w:rsidR="0099030E" w:rsidRDefault="0099030E" w:rsidP="00147D83">
            <w:r>
              <w:t>(18474, 10, '2015-05-05 14:48:58'),</w:t>
            </w:r>
          </w:p>
          <w:p w:rsidR="0099030E" w:rsidRDefault="0099030E" w:rsidP="00147D83">
            <w:r>
              <w:t>(18475, 10, '2015-05-05 14:49:01'),</w:t>
            </w:r>
          </w:p>
          <w:p w:rsidR="0099030E" w:rsidRDefault="0099030E" w:rsidP="00147D83">
            <w:r>
              <w:t>(18476, 10, '2015-05-05 14:49:04'),</w:t>
            </w:r>
          </w:p>
          <w:p w:rsidR="0099030E" w:rsidRDefault="0099030E" w:rsidP="00147D83">
            <w:r>
              <w:t>(18477, 10, '2015-05-05 14:49:10'),</w:t>
            </w:r>
          </w:p>
          <w:p w:rsidR="0099030E" w:rsidRDefault="0099030E" w:rsidP="00147D83">
            <w:r>
              <w:t>(18478, 10, '2015-05-05 14:49:13'),</w:t>
            </w:r>
          </w:p>
          <w:p w:rsidR="0099030E" w:rsidRDefault="0099030E" w:rsidP="00147D83">
            <w:r>
              <w:t>(18479, 10, '2015-05-05 14:49:16'),</w:t>
            </w:r>
          </w:p>
          <w:p w:rsidR="0099030E" w:rsidRDefault="0099030E" w:rsidP="00147D83">
            <w:r>
              <w:t>(18480, 10, '2015-05-05 14:49:19'),</w:t>
            </w:r>
          </w:p>
          <w:p w:rsidR="0099030E" w:rsidRDefault="0099030E" w:rsidP="00147D83">
            <w:r>
              <w:t>(18481, 10, '2015-05-05 14:49:22'),</w:t>
            </w:r>
          </w:p>
          <w:p w:rsidR="0099030E" w:rsidRDefault="0099030E" w:rsidP="00147D83">
            <w:r>
              <w:t>(18482, 10, '2015-05-05 14:49:25'),</w:t>
            </w:r>
          </w:p>
          <w:p w:rsidR="0099030E" w:rsidRDefault="0099030E" w:rsidP="00147D83">
            <w:r>
              <w:t>(18483, 10, '2015-05-05 14:49:28'),</w:t>
            </w:r>
          </w:p>
          <w:p w:rsidR="0099030E" w:rsidRDefault="0099030E" w:rsidP="00147D83">
            <w:r>
              <w:t>(18484, 10, '2015-05-05 14:49:31'),</w:t>
            </w:r>
          </w:p>
          <w:p w:rsidR="0099030E" w:rsidRDefault="0099030E" w:rsidP="00147D83">
            <w:r>
              <w:t>(18485, 10, '2015-05-05 14:49:34'),</w:t>
            </w:r>
          </w:p>
          <w:p w:rsidR="0099030E" w:rsidRDefault="0099030E" w:rsidP="00147D83">
            <w:r>
              <w:t>(18486, 10, '2015-05-05 14:49:37'),</w:t>
            </w:r>
          </w:p>
          <w:p w:rsidR="0099030E" w:rsidRDefault="0099030E" w:rsidP="00147D83">
            <w:r>
              <w:t>(18487, 10, '2015-05-05 14:49:41'),</w:t>
            </w:r>
          </w:p>
          <w:p w:rsidR="0099030E" w:rsidRDefault="0099030E" w:rsidP="00147D83">
            <w:r>
              <w:t>(18488, 9, '2015-05-05 14:49:44'),</w:t>
            </w:r>
          </w:p>
          <w:p w:rsidR="0099030E" w:rsidRDefault="0099030E" w:rsidP="00147D83">
            <w:r>
              <w:t>(18489, 10, '2015-05-05 14:49:47'),</w:t>
            </w:r>
          </w:p>
          <w:p w:rsidR="0099030E" w:rsidRDefault="0099030E" w:rsidP="00147D83">
            <w:r>
              <w:t>(18490, 10, '2015-05-05 14:49:50'),</w:t>
            </w:r>
          </w:p>
          <w:p w:rsidR="0099030E" w:rsidRDefault="0099030E" w:rsidP="00147D83">
            <w:r>
              <w:t>(18491, 10, '2015-05-05 14:49:53'),</w:t>
            </w:r>
          </w:p>
          <w:p w:rsidR="0099030E" w:rsidRDefault="0099030E" w:rsidP="00147D83">
            <w:r>
              <w:t>(18492, 9, '2015-05-05 14:49:56'),</w:t>
            </w:r>
          </w:p>
          <w:p w:rsidR="0099030E" w:rsidRDefault="0099030E" w:rsidP="00147D83">
            <w:r>
              <w:t>(18493, 10, '2015-05-05 14:49:59'),</w:t>
            </w:r>
          </w:p>
          <w:p w:rsidR="0099030E" w:rsidRDefault="0099030E" w:rsidP="00147D83">
            <w:r>
              <w:t>(18494, 10, '2015-05-05 14:50:02'),</w:t>
            </w:r>
          </w:p>
          <w:p w:rsidR="0099030E" w:rsidRDefault="0099030E" w:rsidP="00147D83">
            <w:r>
              <w:t>(18495, 9, '2015-05-05 14:50:05'),</w:t>
            </w:r>
          </w:p>
          <w:p w:rsidR="0099030E" w:rsidRDefault="0099030E" w:rsidP="00147D83">
            <w:r>
              <w:t>(18496, 9, '2015-05-05 14:50:08'),</w:t>
            </w:r>
          </w:p>
          <w:p w:rsidR="0099030E" w:rsidRDefault="0099030E" w:rsidP="00147D83">
            <w:r>
              <w:t>(18497, 9, '2015-05-05 14:50:11'),</w:t>
            </w:r>
          </w:p>
          <w:p w:rsidR="0099030E" w:rsidRDefault="0099030E" w:rsidP="00147D83">
            <w:r>
              <w:t>(18498, 9, '2015-05-05 14:50:14'),</w:t>
            </w:r>
          </w:p>
          <w:p w:rsidR="0099030E" w:rsidRDefault="0099030E" w:rsidP="00147D83">
            <w:r>
              <w:t>(18499, 9, '2015-05-05 14:50:17'),</w:t>
            </w:r>
          </w:p>
          <w:p w:rsidR="0099030E" w:rsidRDefault="0099030E" w:rsidP="00147D83">
            <w:r>
              <w:t>(18500, 9, '2015-05-05 14:50:20'),</w:t>
            </w:r>
          </w:p>
          <w:p w:rsidR="0099030E" w:rsidRDefault="0099030E" w:rsidP="00147D83">
            <w:r>
              <w:t>(18501, 9, '2015-05-05 14:50:23'),</w:t>
            </w:r>
          </w:p>
          <w:p w:rsidR="0099030E" w:rsidRDefault="0099030E" w:rsidP="00147D83">
            <w:r>
              <w:t>(18502, 9, '2015-05-05 14:50:26'),</w:t>
            </w:r>
          </w:p>
          <w:p w:rsidR="0099030E" w:rsidRDefault="0099030E" w:rsidP="00147D83">
            <w:r>
              <w:t>(18503, 9, '2015-05-05 14:50:29'),</w:t>
            </w:r>
          </w:p>
          <w:p w:rsidR="0099030E" w:rsidRDefault="0099030E" w:rsidP="00147D83">
            <w:r>
              <w:t>(18504, 9, '2015-05-05 14:50:32'),</w:t>
            </w:r>
          </w:p>
          <w:p w:rsidR="0099030E" w:rsidRDefault="0099030E" w:rsidP="00147D83">
            <w:r>
              <w:t>(18505, 9, '2015-05-05 14:50:35'),</w:t>
            </w:r>
          </w:p>
          <w:p w:rsidR="0099030E" w:rsidRDefault="0099030E" w:rsidP="00147D83">
            <w:r>
              <w:t>(18506, 9, '2015-05-05 14:50:38'),</w:t>
            </w:r>
          </w:p>
          <w:p w:rsidR="0099030E" w:rsidRDefault="0099030E" w:rsidP="00147D83">
            <w:r>
              <w:t>(18507, 9, '2015-05-05 14:50:41'),</w:t>
            </w:r>
          </w:p>
          <w:p w:rsidR="0099030E" w:rsidRDefault="0099030E" w:rsidP="00147D83">
            <w:r>
              <w:t>(18508, 9, '2015-05-05 14:50:44'),</w:t>
            </w:r>
          </w:p>
          <w:p w:rsidR="0099030E" w:rsidRDefault="0099030E" w:rsidP="00147D83">
            <w:r>
              <w:t>(18509, 9, '2015-05-05 14:50:48'),</w:t>
            </w:r>
          </w:p>
          <w:p w:rsidR="0099030E" w:rsidRDefault="0099030E" w:rsidP="00147D83">
            <w:r>
              <w:t>(18510, 9, '2015-05-05 14:50:51'),</w:t>
            </w:r>
          </w:p>
          <w:p w:rsidR="0099030E" w:rsidRDefault="0099030E" w:rsidP="00147D83">
            <w:r>
              <w:t>(18511, 9, '2015-05-05 14:50:54'),</w:t>
            </w:r>
          </w:p>
          <w:p w:rsidR="0099030E" w:rsidRDefault="0099030E" w:rsidP="00147D83">
            <w:r>
              <w:t>(18512, 9, '2015-05-05 14:50:57'),</w:t>
            </w:r>
          </w:p>
          <w:p w:rsidR="0099030E" w:rsidRDefault="0099030E" w:rsidP="00147D83">
            <w:r>
              <w:t>(18513, 9, '2015-05-05 14:51:00'),</w:t>
            </w:r>
          </w:p>
          <w:p w:rsidR="0099030E" w:rsidRDefault="0099030E" w:rsidP="00147D83">
            <w:r>
              <w:t>(18514, 9, '2015-05-05 14:51:03'),</w:t>
            </w:r>
          </w:p>
          <w:p w:rsidR="0099030E" w:rsidRDefault="0099030E" w:rsidP="00147D83">
            <w:r>
              <w:t>(18515, 9, '2015-05-05 14:51:06'),</w:t>
            </w:r>
          </w:p>
          <w:p w:rsidR="0099030E" w:rsidRDefault="0099030E" w:rsidP="00147D83">
            <w:r>
              <w:t>(18516, 9, '2015-05-05 14:51:09'),</w:t>
            </w:r>
          </w:p>
          <w:p w:rsidR="0099030E" w:rsidRDefault="0099030E" w:rsidP="00147D83">
            <w:r>
              <w:t>(18517, 9, '2015-05-05 14:51:12'),</w:t>
            </w:r>
          </w:p>
          <w:p w:rsidR="0099030E" w:rsidRDefault="0099030E" w:rsidP="00147D83">
            <w:r>
              <w:t>(18518, 9, '2015-05-05 14:51:15'),</w:t>
            </w:r>
          </w:p>
          <w:p w:rsidR="0099030E" w:rsidRDefault="0099030E" w:rsidP="00147D83">
            <w:r>
              <w:t>(18519, 9, '2015-05-05 14:51:18'),</w:t>
            </w:r>
          </w:p>
          <w:p w:rsidR="0099030E" w:rsidRDefault="0099030E" w:rsidP="00147D83">
            <w:r>
              <w:t>(18520, 9, '2015-05-05 14:51:21'),</w:t>
            </w:r>
          </w:p>
          <w:p w:rsidR="0099030E" w:rsidRDefault="0099030E" w:rsidP="00147D83">
            <w:r>
              <w:t>(18521, 9, '2015-05-05 14:51:24'),</w:t>
            </w:r>
          </w:p>
          <w:p w:rsidR="0099030E" w:rsidRDefault="0099030E" w:rsidP="00147D83">
            <w:r>
              <w:t>(18522, 9, '2015-05-05 14:51:27'),</w:t>
            </w:r>
          </w:p>
          <w:p w:rsidR="0099030E" w:rsidRDefault="0099030E" w:rsidP="00147D83">
            <w:r>
              <w:t>(18523, 9, '2015-05-05 14:51:30'),</w:t>
            </w:r>
          </w:p>
          <w:p w:rsidR="0099030E" w:rsidRDefault="0099030E" w:rsidP="00147D83">
            <w:r>
              <w:t>(18524, 9, '2015-05-05 14:51:33'),</w:t>
            </w:r>
          </w:p>
          <w:p w:rsidR="0099030E" w:rsidRDefault="0099030E" w:rsidP="00147D83">
            <w:r>
              <w:t>(18525, 9, '2015-05-05 14:51:36'),</w:t>
            </w:r>
          </w:p>
          <w:p w:rsidR="0099030E" w:rsidRDefault="0099030E" w:rsidP="00147D83">
            <w:r>
              <w:t>(18526, 9, '2015-05-05 14:51:39'),</w:t>
            </w:r>
          </w:p>
          <w:p w:rsidR="0099030E" w:rsidRDefault="0099030E" w:rsidP="00147D83">
            <w:r>
              <w:t>(18527, 9, '2015-05-05 14:51:42'),</w:t>
            </w:r>
          </w:p>
          <w:p w:rsidR="0099030E" w:rsidRDefault="0099030E" w:rsidP="00147D83">
            <w:r>
              <w:t>(18528, 9, '2015-05-05 14:51:45'),</w:t>
            </w:r>
          </w:p>
          <w:p w:rsidR="0099030E" w:rsidRDefault="0099030E" w:rsidP="00147D83">
            <w:r>
              <w:t>(18529, 9, '2015-05-05 14:51:48'),</w:t>
            </w:r>
          </w:p>
          <w:p w:rsidR="0099030E" w:rsidRDefault="0099030E" w:rsidP="00147D83">
            <w:r>
              <w:t>(18530, 9, '2015-05-05 14:51:51'),</w:t>
            </w:r>
          </w:p>
          <w:p w:rsidR="0099030E" w:rsidRDefault="0099030E" w:rsidP="00147D83">
            <w:r>
              <w:t>(18531, 9, '2015-05-05 14:51:54'),</w:t>
            </w:r>
          </w:p>
          <w:p w:rsidR="0099030E" w:rsidRDefault="0099030E" w:rsidP="00147D83">
            <w:r>
              <w:t>(18532, 9, '2015-05-05 14:51:57'),</w:t>
            </w:r>
          </w:p>
          <w:p w:rsidR="0099030E" w:rsidRDefault="0099030E" w:rsidP="00147D83">
            <w:r>
              <w:t>(18533, 9, '2015-05-05 14:52:00'),</w:t>
            </w:r>
          </w:p>
          <w:p w:rsidR="0099030E" w:rsidRDefault="0099030E" w:rsidP="00147D83">
            <w:r>
              <w:t>(18534, 9, '2015-05-05 14:52:03'),</w:t>
            </w:r>
          </w:p>
          <w:p w:rsidR="0099030E" w:rsidRDefault="0099030E" w:rsidP="00147D83">
            <w:r>
              <w:t>(18535, 8, '2015-05-05 14:52:06'),</w:t>
            </w:r>
          </w:p>
          <w:p w:rsidR="0099030E" w:rsidRDefault="0099030E" w:rsidP="00147D83">
            <w:r>
              <w:t>(18536, 9, '2015-05-05 14:52:09'),</w:t>
            </w:r>
          </w:p>
          <w:p w:rsidR="0099030E" w:rsidRDefault="0099030E" w:rsidP="00147D83">
            <w:r>
              <w:t>(18537, 8, '2015-05-05 14:52:12'),</w:t>
            </w:r>
          </w:p>
          <w:p w:rsidR="0099030E" w:rsidRDefault="0099030E" w:rsidP="00147D83">
            <w:r>
              <w:t>(18538, 8, '2015-05-05 14:52:15'),</w:t>
            </w:r>
          </w:p>
          <w:p w:rsidR="0099030E" w:rsidRDefault="0099030E" w:rsidP="00147D83">
            <w:r>
              <w:t>(18539, 9, '2015-05-05 14:52:19'),</w:t>
            </w:r>
          </w:p>
          <w:p w:rsidR="0099030E" w:rsidRDefault="0099030E" w:rsidP="00147D83">
            <w:r>
              <w:t>(18540, 8, '2015-05-05 14:52:22'),</w:t>
            </w:r>
          </w:p>
          <w:p w:rsidR="0099030E" w:rsidRDefault="0099030E" w:rsidP="00147D83">
            <w:r>
              <w:t>(18541, 9, '2015-05-05 14:52:25'),</w:t>
            </w:r>
          </w:p>
          <w:p w:rsidR="0099030E" w:rsidRDefault="0099030E" w:rsidP="00147D83">
            <w:r>
              <w:t>(18542, 9, '2015-05-05 14:52:28'),</w:t>
            </w:r>
          </w:p>
          <w:p w:rsidR="0099030E" w:rsidRDefault="0099030E" w:rsidP="00147D83">
            <w:r>
              <w:t>(18543, 9, '2015-05-05 14:52:31'),</w:t>
            </w:r>
          </w:p>
          <w:p w:rsidR="0099030E" w:rsidRDefault="0099030E" w:rsidP="00147D83">
            <w:r>
              <w:t>(18544, 9, '2015-05-05 14:52:34'),</w:t>
            </w:r>
          </w:p>
          <w:p w:rsidR="0099030E" w:rsidRDefault="0099030E" w:rsidP="00147D83">
            <w:r>
              <w:t>(18545, 9, '2015-05-05 14:52:37'),</w:t>
            </w:r>
          </w:p>
          <w:p w:rsidR="0099030E" w:rsidRDefault="0099030E" w:rsidP="00147D83">
            <w:r>
              <w:t>(18546, 9, '2015-05-05 14:52:40'),</w:t>
            </w:r>
          </w:p>
          <w:p w:rsidR="0099030E" w:rsidRDefault="0099030E" w:rsidP="00147D83">
            <w:r>
              <w:t>(18547, 9, '2015-05-05 14:52:43'),</w:t>
            </w:r>
          </w:p>
          <w:p w:rsidR="0099030E" w:rsidRDefault="0099030E" w:rsidP="00147D83">
            <w:r>
              <w:t>(18548, 9, '2015-05-05 14:52:46'),</w:t>
            </w:r>
          </w:p>
          <w:p w:rsidR="0099030E" w:rsidRDefault="0099030E" w:rsidP="00147D83">
            <w:r>
              <w:t>(18549, 9, '2015-05-05 14:52:49'),</w:t>
            </w:r>
          </w:p>
          <w:p w:rsidR="0099030E" w:rsidRDefault="0099030E" w:rsidP="00147D83">
            <w:r>
              <w:t>(18550, 9, '2015-05-05 14:52:52'),</w:t>
            </w:r>
          </w:p>
          <w:p w:rsidR="0099030E" w:rsidRDefault="0099030E" w:rsidP="00147D83">
            <w:r>
              <w:t>(18551, 9, '2015-05-05 14:52:55'),</w:t>
            </w:r>
          </w:p>
          <w:p w:rsidR="0099030E" w:rsidRDefault="0099030E" w:rsidP="00147D83">
            <w:r>
              <w:t>(18552, 9, '2015-05-05 14:52:58'),</w:t>
            </w:r>
          </w:p>
          <w:p w:rsidR="0099030E" w:rsidRDefault="0099030E" w:rsidP="00147D83">
            <w:r>
              <w:t>(18553, 9, '2015-05-05 14:53:01'),</w:t>
            </w:r>
          </w:p>
          <w:p w:rsidR="0099030E" w:rsidRDefault="0099030E" w:rsidP="00147D83">
            <w:r>
              <w:t>(18554, 9, '2015-05-05 14:53:04'),</w:t>
            </w:r>
          </w:p>
          <w:p w:rsidR="0099030E" w:rsidRDefault="0099030E" w:rsidP="00147D83">
            <w:r>
              <w:t>(18555, 9, '2015-05-05 14:53:07'),</w:t>
            </w:r>
          </w:p>
          <w:p w:rsidR="0099030E" w:rsidRDefault="0099030E" w:rsidP="00147D83">
            <w:r>
              <w:t>(18556, 9, '2015-05-05 14:53:10'),</w:t>
            </w:r>
          </w:p>
          <w:p w:rsidR="0099030E" w:rsidRDefault="0099030E" w:rsidP="00147D83">
            <w:r>
              <w:t>(18557, 9, '2015-05-05 14:53:13'),</w:t>
            </w:r>
          </w:p>
          <w:p w:rsidR="0099030E" w:rsidRDefault="0099030E" w:rsidP="00147D83">
            <w:r>
              <w:t>(18558, 9, '2015-05-05 14:53:16'),</w:t>
            </w:r>
          </w:p>
          <w:p w:rsidR="0099030E" w:rsidRDefault="0099030E" w:rsidP="00147D83">
            <w:r>
              <w:t>(18559, 9, '2015-05-05 14:53:19'),</w:t>
            </w:r>
          </w:p>
          <w:p w:rsidR="0099030E" w:rsidRDefault="0099030E" w:rsidP="00147D83">
            <w:r>
              <w:t>(18560, 9, '2015-05-05 14:53:22'),</w:t>
            </w:r>
          </w:p>
          <w:p w:rsidR="0099030E" w:rsidRDefault="0099030E" w:rsidP="00147D83">
            <w:r>
              <w:t>(18561, 9, '2015-05-05 14:53:25'),</w:t>
            </w:r>
          </w:p>
          <w:p w:rsidR="0099030E" w:rsidRDefault="0099030E" w:rsidP="00147D83">
            <w:r>
              <w:t>(18562, 9, '2015-05-05 14:53:28'),</w:t>
            </w:r>
          </w:p>
          <w:p w:rsidR="0099030E" w:rsidRDefault="0099030E" w:rsidP="00147D83">
            <w:r>
              <w:t>(18563, 9, '2015-05-05 14:53:31'),</w:t>
            </w:r>
          </w:p>
          <w:p w:rsidR="0099030E" w:rsidRDefault="0099030E" w:rsidP="00147D83">
            <w:r>
              <w:t>(18564, 9, '2015-05-05 14:53:34'),</w:t>
            </w:r>
          </w:p>
          <w:p w:rsidR="0099030E" w:rsidRDefault="0099030E" w:rsidP="00147D83">
            <w:r>
              <w:t>(18565, 9, '2015-05-05 14:53:37'),</w:t>
            </w:r>
          </w:p>
          <w:p w:rsidR="0099030E" w:rsidRDefault="0099030E" w:rsidP="00147D83">
            <w:r>
              <w:t>(18566, 9, '2015-05-05 14:53:40'),</w:t>
            </w:r>
          </w:p>
          <w:p w:rsidR="0099030E" w:rsidRDefault="0099030E" w:rsidP="00147D83">
            <w:r>
              <w:t>(18567, 9, '2015-05-05 14:53:43'),</w:t>
            </w:r>
          </w:p>
          <w:p w:rsidR="0099030E" w:rsidRDefault="0099030E" w:rsidP="00147D83">
            <w:r>
              <w:t>(18568, 9, '2015-05-05 14:53:47'),</w:t>
            </w:r>
          </w:p>
          <w:p w:rsidR="0099030E" w:rsidRDefault="0099030E" w:rsidP="00147D83">
            <w:r>
              <w:t>(18569, 9, '2015-05-05 14:53:50'),</w:t>
            </w:r>
          </w:p>
          <w:p w:rsidR="0099030E" w:rsidRDefault="0099030E" w:rsidP="00147D83">
            <w:r>
              <w:t>(18570, 9, '2015-05-05 14:53:53'),</w:t>
            </w:r>
          </w:p>
          <w:p w:rsidR="0099030E" w:rsidRDefault="0099030E" w:rsidP="00147D83">
            <w:r>
              <w:t>(18571, 9, '2015-05-05 14:53:56'),</w:t>
            </w:r>
          </w:p>
          <w:p w:rsidR="0099030E" w:rsidRDefault="0099030E" w:rsidP="00147D83">
            <w:r>
              <w:t>(18572, 9, '2015-05-05 14:53:59'),</w:t>
            </w:r>
          </w:p>
          <w:p w:rsidR="0099030E" w:rsidRDefault="0099030E" w:rsidP="00147D83">
            <w:r>
              <w:t>(18573, 9, '2015-05-05 14:54:02'),</w:t>
            </w:r>
          </w:p>
          <w:p w:rsidR="0099030E" w:rsidRDefault="0099030E" w:rsidP="00147D83">
            <w:r>
              <w:t>(18574, 9, '2015-05-05 14:54:05'),</w:t>
            </w:r>
          </w:p>
          <w:p w:rsidR="0099030E" w:rsidRDefault="0099030E" w:rsidP="00147D83">
            <w:r>
              <w:t>(18575, 9, '2015-05-05 14:54:08'),</w:t>
            </w:r>
          </w:p>
          <w:p w:rsidR="0099030E" w:rsidRDefault="0099030E" w:rsidP="00147D83">
            <w:r>
              <w:t>(18576, 9, '2015-05-05 14:54:11'),</w:t>
            </w:r>
          </w:p>
          <w:p w:rsidR="0099030E" w:rsidRDefault="0099030E" w:rsidP="00147D83">
            <w:r>
              <w:t>(18577, 9, '2015-05-05 14:54:14'),</w:t>
            </w:r>
          </w:p>
          <w:p w:rsidR="0099030E" w:rsidRDefault="0099030E" w:rsidP="00147D83">
            <w:r>
              <w:t>(18578, 9, '2015-05-05 14:54:17'),</w:t>
            </w:r>
          </w:p>
          <w:p w:rsidR="0099030E" w:rsidRDefault="0099030E" w:rsidP="00147D83">
            <w:r>
              <w:t>(18579, 9, '2015-05-05 14:54:20'),</w:t>
            </w:r>
          </w:p>
          <w:p w:rsidR="0099030E" w:rsidRDefault="0099030E" w:rsidP="00147D83">
            <w:r>
              <w:t>(18580, 9, '2015-05-05 14:54:23'),</w:t>
            </w:r>
          </w:p>
          <w:p w:rsidR="0099030E" w:rsidRDefault="0099030E" w:rsidP="00147D83">
            <w:r>
              <w:t>(18581, 9, '2015-05-05 14:54:26'),</w:t>
            </w:r>
          </w:p>
          <w:p w:rsidR="0099030E" w:rsidRDefault="0099030E" w:rsidP="00147D83">
            <w:r>
              <w:t>(18582, 9, '2015-05-05 14:54:29'),</w:t>
            </w:r>
          </w:p>
          <w:p w:rsidR="0099030E" w:rsidRDefault="0099030E" w:rsidP="00147D83">
            <w:r>
              <w:t>(18583, 9, '2015-05-05 14:54:32'),</w:t>
            </w:r>
          </w:p>
          <w:p w:rsidR="0099030E" w:rsidRDefault="0099030E" w:rsidP="00147D83">
            <w:r>
              <w:t>(18584, 9, '2015-05-05 14:54:35'),</w:t>
            </w:r>
          </w:p>
          <w:p w:rsidR="0099030E" w:rsidRDefault="0099030E" w:rsidP="00147D83">
            <w:r>
              <w:t>(18585, 9, '2015-05-05 14:54:38'),</w:t>
            </w:r>
          </w:p>
          <w:p w:rsidR="0099030E" w:rsidRDefault="0099030E" w:rsidP="00147D83">
            <w:r>
              <w:t>(18586, 9, '2015-05-05 14:54:41'),</w:t>
            </w:r>
          </w:p>
          <w:p w:rsidR="0099030E" w:rsidRDefault="0099030E" w:rsidP="00147D83">
            <w:r>
              <w:t>(18587, 9, '2015-05-05 14:54:44'),</w:t>
            </w:r>
          </w:p>
          <w:p w:rsidR="0099030E" w:rsidRDefault="0099030E" w:rsidP="00147D83">
            <w:r>
              <w:t>(18588, 9, '2015-05-05 14:54:47'),</w:t>
            </w:r>
          </w:p>
          <w:p w:rsidR="0099030E" w:rsidRDefault="0099030E" w:rsidP="00147D83">
            <w:r>
              <w:t>(18589, 9, '2015-05-05 14:54:50'),</w:t>
            </w:r>
          </w:p>
          <w:p w:rsidR="0099030E" w:rsidRDefault="0099030E" w:rsidP="00147D83">
            <w:r>
              <w:t>(18590, 9, '2015-05-05 14:54:53'),</w:t>
            </w:r>
          </w:p>
          <w:p w:rsidR="0099030E" w:rsidRDefault="0099030E" w:rsidP="00147D83">
            <w:r>
              <w:t>(18591, 9, '2015-05-05 14:54:56'),</w:t>
            </w:r>
          </w:p>
          <w:p w:rsidR="0099030E" w:rsidRDefault="0099030E" w:rsidP="00147D83">
            <w:r>
              <w:t>(18592, 9, '2015-05-05 14:54:59'),</w:t>
            </w:r>
          </w:p>
          <w:p w:rsidR="0099030E" w:rsidRDefault="0099030E" w:rsidP="00147D83">
            <w:r>
              <w:t>(18593, 9, '2015-05-05 14:55:02'),</w:t>
            </w:r>
          </w:p>
          <w:p w:rsidR="0099030E" w:rsidRDefault="0099030E" w:rsidP="00147D83">
            <w:r>
              <w:t>(18594, 9, '2015-05-05 14:55:05'),</w:t>
            </w:r>
          </w:p>
          <w:p w:rsidR="0099030E" w:rsidRDefault="0099030E" w:rsidP="00147D83">
            <w:r>
              <w:t>(18595, 9, '2015-05-05 14:55:08'),</w:t>
            </w:r>
          </w:p>
          <w:p w:rsidR="0099030E" w:rsidRDefault="0099030E" w:rsidP="00147D83">
            <w:r>
              <w:t>(18596, 9, '2015-05-05 14:55:12'),</w:t>
            </w:r>
          </w:p>
          <w:p w:rsidR="0099030E" w:rsidRDefault="0099030E" w:rsidP="00147D83">
            <w:r>
              <w:t>(18597, 9, '2015-05-05 14:55:15'),</w:t>
            </w:r>
          </w:p>
          <w:p w:rsidR="0099030E" w:rsidRDefault="0099030E" w:rsidP="00147D83">
            <w:r>
              <w:t>(18598, 9, '2015-05-05 14:55:18'),</w:t>
            </w:r>
          </w:p>
          <w:p w:rsidR="0099030E" w:rsidRDefault="0099030E" w:rsidP="00147D83">
            <w:r>
              <w:t>(18599, 9, '2015-05-05 14:55:21'),</w:t>
            </w:r>
          </w:p>
          <w:p w:rsidR="0099030E" w:rsidRDefault="0099030E" w:rsidP="00147D83">
            <w:r>
              <w:t>(18600, 10, '2015-05-05 14:55:24'),</w:t>
            </w:r>
          </w:p>
          <w:p w:rsidR="0099030E" w:rsidRDefault="0099030E" w:rsidP="00147D83">
            <w:r>
              <w:t>(18601, 10, '2015-05-05 14:55:27'),</w:t>
            </w:r>
          </w:p>
          <w:p w:rsidR="0099030E" w:rsidRDefault="0099030E" w:rsidP="00147D83">
            <w:r>
              <w:t>(18602, 10, '2015-05-05 14:55:30'),</w:t>
            </w:r>
          </w:p>
          <w:p w:rsidR="0099030E" w:rsidRDefault="0099030E" w:rsidP="00147D83">
            <w:r>
              <w:t>(18603, 10, '2015-05-05 14:55:33'),</w:t>
            </w:r>
          </w:p>
          <w:p w:rsidR="0099030E" w:rsidRDefault="0099030E" w:rsidP="00147D83">
            <w:r>
              <w:t>(18604, 10, '2015-05-05 14:55:36'),</w:t>
            </w:r>
          </w:p>
          <w:p w:rsidR="0099030E" w:rsidRDefault="0099030E" w:rsidP="00147D83">
            <w:r>
              <w:t>(18605, 10, '2015-05-05 14:55:39'),</w:t>
            </w:r>
          </w:p>
          <w:p w:rsidR="0099030E" w:rsidRDefault="0099030E" w:rsidP="00147D83">
            <w:r>
              <w:t>(18606, 10, '2015-05-05 14:55:42'),</w:t>
            </w:r>
          </w:p>
          <w:p w:rsidR="0099030E" w:rsidRDefault="0099030E" w:rsidP="00147D83">
            <w:r>
              <w:t>(18607, 10, '2015-05-05 14:55:45'),</w:t>
            </w:r>
          </w:p>
          <w:p w:rsidR="0099030E" w:rsidRDefault="0099030E" w:rsidP="00147D83">
            <w:r>
              <w:t>(18608, 10, '2015-05-05 14:55:48'),</w:t>
            </w:r>
          </w:p>
          <w:p w:rsidR="0099030E" w:rsidRDefault="0099030E" w:rsidP="00147D83">
            <w:r>
              <w:t>(18609, 10, '2015-05-05 14:55:51'),</w:t>
            </w:r>
          </w:p>
          <w:p w:rsidR="0099030E" w:rsidRDefault="0099030E" w:rsidP="00147D83">
            <w:r>
              <w:t>(18610, 10, '2015-05-05 14:55:54'),</w:t>
            </w:r>
          </w:p>
          <w:p w:rsidR="0099030E" w:rsidRDefault="0099030E" w:rsidP="00147D83">
            <w:r>
              <w:t>(18611, 10, '2015-05-05 14:55:57'),</w:t>
            </w:r>
          </w:p>
          <w:p w:rsidR="0099030E" w:rsidRDefault="0099030E" w:rsidP="00147D83">
            <w:r>
              <w:t>(18612, 10, '2015-05-05 14:56:00'),</w:t>
            </w:r>
          </w:p>
          <w:p w:rsidR="0099030E" w:rsidRDefault="0099030E" w:rsidP="00147D83">
            <w:r>
              <w:t>(18613, 10, '2015-05-05 14:56:03'),</w:t>
            </w:r>
          </w:p>
          <w:p w:rsidR="0099030E" w:rsidRDefault="0099030E" w:rsidP="00147D83">
            <w:r>
              <w:t>(18614, 10, '2015-05-05 14:56:06'),</w:t>
            </w:r>
          </w:p>
          <w:p w:rsidR="0099030E" w:rsidRDefault="0099030E" w:rsidP="00147D83">
            <w:r>
              <w:t>(18615, 10, '2015-05-05 14:56:09'),</w:t>
            </w:r>
          </w:p>
          <w:p w:rsidR="0099030E" w:rsidRDefault="0099030E" w:rsidP="00147D83">
            <w:r>
              <w:t>(18616, 10, '2015-05-05 14:56:12'),</w:t>
            </w:r>
          </w:p>
          <w:p w:rsidR="0099030E" w:rsidRDefault="0099030E" w:rsidP="00147D83">
            <w:r>
              <w:t>(18617, 10, '2015-05-05 14:56:15'),</w:t>
            </w:r>
          </w:p>
          <w:p w:rsidR="0099030E" w:rsidRDefault="0099030E" w:rsidP="00147D83">
            <w:r>
              <w:t>(18618, 10, '2015-05-05 14:56:18'),</w:t>
            </w:r>
          </w:p>
          <w:p w:rsidR="0099030E" w:rsidRDefault="0099030E" w:rsidP="00147D83">
            <w:r>
              <w:t>(18619, 10, '2015-05-05 14:56:21'),</w:t>
            </w:r>
          </w:p>
          <w:p w:rsidR="0099030E" w:rsidRDefault="0099030E" w:rsidP="00147D83">
            <w:r>
              <w:t>(18620, 10, '2015-05-05 14:56:24'),</w:t>
            </w:r>
          </w:p>
          <w:p w:rsidR="0099030E" w:rsidRDefault="0099030E" w:rsidP="00147D83">
            <w:r>
              <w:t>(18621, 10, '2015-05-05 14:56:27'),</w:t>
            </w:r>
          </w:p>
          <w:p w:rsidR="0099030E" w:rsidRDefault="0099030E" w:rsidP="00147D83">
            <w:r>
              <w:t>(18622, 10, '2015-05-05 14:56:30'),</w:t>
            </w:r>
          </w:p>
          <w:p w:rsidR="0099030E" w:rsidRDefault="0099030E" w:rsidP="00147D83">
            <w:r>
              <w:t>(18623, 10, '2015-05-05 14:56:33'),</w:t>
            </w:r>
          </w:p>
          <w:p w:rsidR="0099030E" w:rsidRDefault="0099030E" w:rsidP="00147D83">
            <w:r>
              <w:t>(18624, 10, '2015-05-05 14:56:36'),</w:t>
            </w:r>
          </w:p>
          <w:p w:rsidR="0099030E" w:rsidRDefault="0099030E" w:rsidP="00147D83">
            <w:r>
              <w:t>(18625, 10, '2015-05-05 14:56:39'),</w:t>
            </w:r>
          </w:p>
          <w:p w:rsidR="0099030E" w:rsidRDefault="0099030E" w:rsidP="00147D83">
            <w:r>
              <w:t>(18626, 10, '2015-05-05 14:56:43'),</w:t>
            </w:r>
          </w:p>
          <w:p w:rsidR="0099030E" w:rsidRDefault="0099030E" w:rsidP="00147D83">
            <w:r>
              <w:t>(18627, 10, '2015-05-05 14:56:46'),</w:t>
            </w:r>
          </w:p>
          <w:p w:rsidR="0099030E" w:rsidRDefault="0099030E" w:rsidP="00147D83">
            <w:r>
              <w:t>(18628, 10, '2015-05-05 14:56:49'),</w:t>
            </w:r>
          </w:p>
          <w:p w:rsidR="0099030E" w:rsidRDefault="0099030E" w:rsidP="00147D83">
            <w:r>
              <w:t>(18629, 10, '2015-05-05 14:56:52'),</w:t>
            </w:r>
          </w:p>
          <w:p w:rsidR="0099030E" w:rsidRDefault="0099030E" w:rsidP="00147D83">
            <w:r>
              <w:t>(18630, 10, '2015-05-05 14:56:55'),</w:t>
            </w:r>
          </w:p>
          <w:p w:rsidR="0099030E" w:rsidRDefault="0099030E" w:rsidP="00147D83">
            <w:r>
              <w:t>(18631, 10, '2015-05-05 14:56:58'),</w:t>
            </w:r>
          </w:p>
          <w:p w:rsidR="0099030E" w:rsidRDefault="0099030E" w:rsidP="00147D83">
            <w:r>
              <w:t>(18632, 10, '2015-05-05 14:57:01'),</w:t>
            </w:r>
          </w:p>
          <w:p w:rsidR="0099030E" w:rsidRDefault="0099030E" w:rsidP="00147D83">
            <w:r>
              <w:t>(18633, 10, '2015-05-05 14:57:04'),</w:t>
            </w:r>
          </w:p>
          <w:p w:rsidR="0099030E" w:rsidRDefault="0099030E" w:rsidP="00147D83">
            <w:r>
              <w:t>(18634, 10, '2015-05-05 14:57:07'),</w:t>
            </w:r>
          </w:p>
          <w:p w:rsidR="0099030E" w:rsidRDefault="0099030E" w:rsidP="00147D83">
            <w:r>
              <w:t>(18635, 10, '2015-05-05 14:57:10'),</w:t>
            </w:r>
          </w:p>
          <w:p w:rsidR="0099030E" w:rsidRDefault="0099030E" w:rsidP="00147D83">
            <w:r>
              <w:t>(18636, 10, '2015-05-05 14:57:13'),</w:t>
            </w:r>
          </w:p>
          <w:p w:rsidR="0099030E" w:rsidRDefault="0099030E" w:rsidP="00147D83">
            <w:r>
              <w:t>(18637, 10, '2015-05-05 14:57:16'),</w:t>
            </w:r>
          </w:p>
          <w:p w:rsidR="0099030E" w:rsidRDefault="0099030E" w:rsidP="00147D83">
            <w:r>
              <w:t>(18638, 10, '2015-05-05 14:57:19'),</w:t>
            </w:r>
          </w:p>
          <w:p w:rsidR="0099030E" w:rsidRDefault="0099030E" w:rsidP="00147D83">
            <w:r>
              <w:t>(18639, 10, '2015-05-05 14:57:22'),</w:t>
            </w:r>
          </w:p>
          <w:p w:rsidR="0099030E" w:rsidRDefault="0099030E" w:rsidP="00147D83">
            <w:r>
              <w:t>(18640, 10, '2015-05-05 14:57:25'),</w:t>
            </w:r>
          </w:p>
          <w:p w:rsidR="0099030E" w:rsidRDefault="0099030E" w:rsidP="00147D83">
            <w:r>
              <w:t>(18641, 10, '2015-05-05 14:57:28'),</w:t>
            </w:r>
          </w:p>
          <w:p w:rsidR="0099030E" w:rsidRDefault="0099030E" w:rsidP="00147D83">
            <w:r>
              <w:t>(18642, 10, '2015-05-05 14:57:31'),</w:t>
            </w:r>
          </w:p>
          <w:p w:rsidR="0099030E" w:rsidRDefault="0099030E" w:rsidP="00147D83">
            <w:r>
              <w:t>(18643, 10, '2015-05-05 14:57:34'),</w:t>
            </w:r>
          </w:p>
          <w:p w:rsidR="0099030E" w:rsidRDefault="0099030E" w:rsidP="00147D83">
            <w:r>
              <w:t>(18644, 10, '2015-05-05 14:57:37'),</w:t>
            </w:r>
          </w:p>
          <w:p w:rsidR="0099030E" w:rsidRDefault="0099030E" w:rsidP="00147D83">
            <w:r>
              <w:t>(18645, 10, '2015-05-05 14:57:40'),</w:t>
            </w:r>
          </w:p>
          <w:p w:rsidR="0099030E" w:rsidRDefault="0099030E" w:rsidP="00147D83">
            <w:r>
              <w:t>(18646, 10, '2015-05-05 14:57:43'),</w:t>
            </w:r>
          </w:p>
          <w:p w:rsidR="0099030E" w:rsidRDefault="0099030E" w:rsidP="00147D83">
            <w:r>
              <w:t>(18647, 10, '2015-05-05 14:57:46'),</w:t>
            </w:r>
          </w:p>
          <w:p w:rsidR="0099030E" w:rsidRDefault="0099030E" w:rsidP="00147D83">
            <w:r>
              <w:t>(18648, 10, '2015-05-05 14:57:49'),</w:t>
            </w:r>
          </w:p>
          <w:p w:rsidR="0099030E" w:rsidRDefault="0099030E" w:rsidP="00147D83">
            <w:r>
              <w:t>(18649, 10, '2015-05-05 14:57:52'),</w:t>
            </w:r>
          </w:p>
          <w:p w:rsidR="0099030E" w:rsidRDefault="0099030E" w:rsidP="00147D83">
            <w:r>
              <w:t>(18650, 10, '2015-05-05 14:57:55'),</w:t>
            </w:r>
          </w:p>
          <w:p w:rsidR="0099030E" w:rsidRDefault="0099030E" w:rsidP="00147D83">
            <w:r>
              <w:t>(18651, 10, '2015-05-05 14:57:58'),</w:t>
            </w:r>
          </w:p>
          <w:p w:rsidR="0099030E" w:rsidRDefault="0099030E" w:rsidP="00147D83">
            <w:r>
              <w:t>(18652, 10, '2015-05-05 14:58:01'),</w:t>
            </w:r>
          </w:p>
          <w:p w:rsidR="0099030E" w:rsidRDefault="0099030E" w:rsidP="00147D83">
            <w:r>
              <w:t>(18653, 10, '2015-05-05 14:58:04'),</w:t>
            </w:r>
          </w:p>
          <w:p w:rsidR="0099030E" w:rsidRDefault="0099030E" w:rsidP="00147D83">
            <w:r>
              <w:t>(18654, 10, '2015-05-05 14:58:07'),</w:t>
            </w:r>
          </w:p>
          <w:p w:rsidR="0099030E" w:rsidRDefault="0099030E" w:rsidP="00147D83">
            <w:r>
              <w:t>(18655, 10, '2015-05-05 14:58:11'),</w:t>
            </w:r>
          </w:p>
          <w:p w:rsidR="0099030E" w:rsidRDefault="0099030E" w:rsidP="00147D83">
            <w:r>
              <w:t>(18656, 10, '2015-05-05 14:58:14'),</w:t>
            </w:r>
          </w:p>
          <w:p w:rsidR="0099030E" w:rsidRDefault="0099030E" w:rsidP="00147D83">
            <w:r>
              <w:t>(18657, 10, '2015-05-05 14:58:17'),</w:t>
            </w:r>
          </w:p>
          <w:p w:rsidR="0099030E" w:rsidRDefault="0099030E" w:rsidP="00147D83">
            <w:r>
              <w:t>(18658, 10, '2015-05-05 14:58:20'),</w:t>
            </w:r>
          </w:p>
          <w:p w:rsidR="0099030E" w:rsidRDefault="0099030E" w:rsidP="00147D83">
            <w:r>
              <w:t>(18659, 10, '2015-05-05 14:58:23'),</w:t>
            </w:r>
          </w:p>
          <w:p w:rsidR="0099030E" w:rsidRDefault="0099030E" w:rsidP="00147D83">
            <w:r>
              <w:t>(18660, 10, '2015-05-05 14:58:26'),</w:t>
            </w:r>
          </w:p>
          <w:p w:rsidR="0099030E" w:rsidRDefault="0099030E" w:rsidP="00147D83">
            <w:r>
              <w:t>(18661, 10, '2015-05-05 14:58:29'),</w:t>
            </w:r>
          </w:p>
          <w:p w:rsidR="0099030E" w:rsidRDefault="0099030E" w:rsidP="00147D83">
            <w:r>
              <w:t>(18662, 10, '2015-05-05 14:58:32'),</w:t>
            </w:r>
          </w:p>
          <w:p w:rsidR="0099030E" w:rsidRDefault="0099030E" w:rsidP="00147D83">
            <w:r>
              <w:t>(18663, 10, '2015-05-05 14:58:35'),</w:t>
            </w:r>
          </w:p>
          <w:p w:rsidR="0099030E" w:rsidRDefault="0099030E" w:rsidP="00147D83">
            <w:r>
              <w:t>(18664, 10, '2015-05-05 14:58:38'),</w:t>
            </w:r>
          </w:p>
          <w:p w:rsidR="0099030E" w:rsidRDefault="0099030E" w:rsidP="00147D83">
            <w:r>
              <w:t>(18665, 10, '2015-05-05 14:58:41'),</w:t>
            </w:r>
          </w:p>
          <w:p w:rsidR="0099030E" w:rsidRDefault="0099030E" w:rsidP="00147D83">
            <w:r>
              <w:t>(18666, 10, '2015-05-05 14:58:44'),</w:t>
            </w:r>
          </w:p>
          <w:p w:rsidR="0099030E" w:rsidRDefault="0099030E" w:rsidP="00147D83">
            <w:r>
              <w:t>(18667, 10, '2015-05-05 14:58:47'),</w:t>
            </w:r>
          </w:p>
          <w:p w:rsidR="0099030E" w:rsidRDefault="0099030E" w:rsidP="00147D83">
            <w:r>
              <w:t>(18668, 10, '2015-05-05 14:58:50'),</w:t>
            </w:r>
          </w:p>
          <w:p w:rsidR="0099030E" w:rsidRDefault="0099030E" w:rsidP="00147D83">
            <w:r>
              <w:t>(18669, 10, '2015-05-05 14:58:53'),</w:t>
            </w:r>
          </w:p>
          <w:p w:rsidR="0099030E" w:rsidRDefault="0099030E" w:rsidP="00147D83">
            <w:r>
              <w:t>(18670, 10, '2015-05-05 14:58:56'),</w:t>
            </w:r>
          </w:p>
          <w:p w:rsidR="0099030E" w:rsidRDefault="0099030E" w:rsidP="00147D83">
            <w:r>
              <w:t>(18671, 10, '2015-05-05 14:58:59'),</w:t>
            </w:r>
          </w:p>
          <w:p w:rsidR="0099030E" w:rsidRDefault="0099030E" w:rsidP="00147D83">
            <w:r>
              <w:t>(18672, 11, '2015-05-05 14:59:02'),</w:t>
            </w:r>
          </w:p>
          <w:p w:rsidR="0099030E" w:rsidRDefault="0099030E" w:rsidP="00147D83">
            <w:r>
              <w:t>(18673, 11, '2015-05-05 14:59:05'),</w:t>
            </w:r>
          </w:p>
          <w:p w:rsidR="0099030E" w:rsidRDefault="0099030E" w:rsidP="00147D83">
            <w:r>
              <w:t>(18674, 11, '2015-05-05 14:59:08'),</w:t>
            </w:r>
          </w:p>
          <w:p w:rsidR="0099030E" w:rsidRDefault="0099030E" w:rsidP="00147D83">
            <w:r>
              <w:t>(18675, 11, '2015-05-05 14:59:11'),</w:t>
            </w:r>
          </w:p>
          <w:p w:rsidR="0099030E" w:rsidRDefault="0099030E" w:rsidP="00147D83">
            <w:r>
              <w:t>(18676, 11, '2015-05-05 14:59:14'),</w:t>
            </w:r>
          </w:p>
          <w:p w:rsidR="0099030E" w:rsidRDefault="0099030E" w:rsidP="00147D83">
            <w:r>
              <w:t>(18677, 11, '2015-05-05 14:59:17'),</w:t>
            </w:r>
          </w:p>
          <w:p w:rsidR="0099030E" w:rsidRDefault="0099030E" w:rsidP="00147D83">
            <w:r>
              <w:t>(18678, 11, '2015-05-05 14:59:20'),</w:t>
            </w:r>
          </w:p>
          <w:p w:rsidR="0099030E" w:rsidRDefault="0099030E" w:rsidP="00147D83">
            <w:r>
              <w:t>(18679, 11, '2015-05-05 14:59:23'),</w:t>
            </w:r>
          </w:p>
          <w:p w:rsidR="0099030E" w:rsidRDefault="0099030E" w:rsidP="00147D83">
            <w:r>
              <w:t>(18680, 11, '2015-05-05 14:59:26'),</w:t>
            </w:r>
          </w:p>
          <w:p w:rsidR="0099030E" w:rsidRDefault="0099030E" w:rsidP="00147D83">
            <w:r>
              <w:t>(18681, 11, '2015-05-05 14:59:29'),</w:t>
            </w:r>
          </w:p>
          <w:p w:rsidR="0099030E" w:rsidRDefault="0099030E" w:rsidP="00147D83">
            <w:r>
              <w:t>(18682, 11, '2015-05-05 14:59:32'),</w:t>
            </w:r>
          </w:p>
          <w:p w:rsidR="0099030E" w:rsidRDefault="0099030E" w:rsidP="00147D83">
            <w:r>
              <w:t>(18683, 11, '2015-05-05 14:59:35'),</w:t>
            </w:r>
          </w:p>
          <w:p w:rsidR="0099030E" w:rsidRDefault="0099030E" w:rsidP="00147D83">
            <w:r>
              <w:t>(18684, 11, '2015-05-05 14:59:38'),</w:t>
            </w:r>
          </w:p>
          <w:p w:rsidR="0099030E" w:rsidRDefault="0099030E" w:rsidP="00147D83">
            <w:r>
              <w:t>(18685, 11, '2015-05-05 14:59:42'),</w:t>
            </w:r>
          </w:p>
          <w:p w:rsidR="0099030E" w:rsidRDefault="0099030E" w:rsidP="00147D83">
            <w:r>
              <w:t>(18686, 11, '2015-05-05 14:59:45'),</w:t>
            </w:r>
          </w:p>
          <w:p w:rsidR="0099030E" w:rsidRDefault="0099030E" w:rsidP="00147D83">
            <w:r>
              <w:t>(18687, 11, '2015-05-05 14:59:48'),</w:t>
            </w:r>
          </w:p>
          <w:p w:rsidR="0099030E" w:rsidRDefault="0099030E" w:rsidP="00147D83">
            <w:r>
              <w:t>(18688, 11, '2015-05-05 14:59:51'),</w:t>
            </w:r>
          </w:p>
          <w:p w:rsidR="0099030E" w:rsidRDefault="0099030E" w:rsidP="00147D83">
            <w:r>
              <w:t>(18689, 11, '2015-05-05 14:59:54'),</w:t>
            </w:r>
          </w:p>
          <w:p w:rsidR="0099030E" w:rsidRDefault="0099030E" w:rsidP="00147D83">
            <w:r>
              <w:t>(18690, 11, '2015-05-05 14:59:57'),</w:t>
            </w:r>
          </w:p>
          <w:p w:rsidR="0099030E" w:rsidRDefault="0099030E" w:rsidP="00147D83">
            <w:r>
              <w:t>(18691, 11, '2015-05-05 15:00:00'),</w:t>
            </w:r>
          </w:p>
          <w:p w:rsidR="0099030E" w:rsidRDefault="0099030E" w:rsidP="00147D83">
            <w:r>
              <w:t>(18692, 11, '2015-05-05 15:00:03'),</w:t>
            </w:r>
          </w:p>
          <w:p w:rsidR="0099030E" w:rsidRDefault="0099030E" w:rsidP="00147D83">
            <w:r>
              <w:t>(18693, 11, '2015-05-05 15:00:06'),</w:t>
            </w:r>
          </w:p>
          <w:p w:rsidR="0099030E" w:rsidRDefault="0099030E" w:rsidP="00147D83">
            <w:r>
              <w:t>(18694, 11, '2015-05-05 15:00:09'),</w:t>
            </w:r>
          </w:p>
          <w:p w:rsidR="0099030E" w:rsidRDefault="0099030E" w:rsidP="00147D83">
            <w:r>
              <w:t>(18695, 11, '2015-05-05 15:00:12'),</w:t>
            </w:r>
          </w:p>
          <w:p w:rsidR="0099030E" w:rsidRDefault="0099030E" w:rsidP="00147D83">
            <w:r>
              <w:t>(18696, 11, '2015-05-05 15:00:15'),</w:t>
            </w:r>
          </w:p>
          <w:p w:rsidR="0099030E" w:rsidRDefault="0099030E" w:rsidP="00147D83">
            <w:r>
              <w:t>(18697, 11, '2015-05-05 15:00:18'),</w:t>
            </w:r>
          </w:p>
          <w:p w:rsidR="0099030E" w:rsidRDefault="0099030E" w:rsidP="00147D83">
            <w:r>
              <w:t>(18698, 11, '2015-05-05 15:00:21'),</w:t>
            </w:r>
          </w:p>
          <w:p w:rsidR="0099030E" w:rsidRDefault="0099030E" w:rsidP="00147D83">
            <w:r>
              <w:t>(18699, 11, '2015-05-05 15:00:24'),</w:t>
            </w:r>
          </w:p>
          <w:p w:rsidR="0099030E" w:rsidRDefault="0099030E" w:rsidP="00147D83">
            <w:r>
              <w:t>(18700, 11, '2015-05-05 15:00:27'),</w:t>
            </w:r>
          </w:p>
          <w:p w:rsidR="0099030E" w:rsidRDefault="0099030E" w:rsidP="00147D83">
            <w:r>
              <w:t>(18701, 11, '2015-05-05 15:00:30'),</w:t>
            </w:r>
          </w:p>
          <w:p w:rsidR="0099030E" w:rsidRDefault="0099030E" w:rsidP="00147D83">
            <w:r>
              <w:t>(18702, 11, '2015-05-05 15:00:33'),</w:t>
            </w:r>
          </w:p>
          <w:p w:rsidR="0099030E" w:rsidRDefault="0099030E" w:rsidP="00147D83">
            <w:r>
              <w:t>(18703, 11, '2015-05-05 15:00:36'),</w:t>
            </w:r>
          </w:p>
          <w:p w:rsidR="0099030E" w:rsidRDefault="0099030E" w:rsidP="00147D83">
            <w:r>
              <w:t>(18704, 11, '2015-05-05 15:00:39'),</w:t>
            </w:r>
          </w:p>
          <w:p w:rsidR="0099030E" w:rsidRDefault="0099030E" w:rsidP="00147D83">
            <w:r>
              <w:t>(18705, 11, '2015-05-05 15:00:42'),</w:t>
            </w:r>
          </w:p>
          <w:p w:rsidR="0099030E" w:rsidRDefault="0099030E" w:rsidP="00147D83">
            <w:r>
              <w:t>(18706, 11, '2015-05-05 15:00:45'),</w:t>
            </w:r>
          </w:p>
          <w:p w:rsidR="0099030E" w:rsidRDefault="0099030E" w:rsidP="00147D83">
            <w:r>
              <w:t>(18707, 11, '2015-05-05 15:00:48'),</w:t>
            </w:r>
          </w:p>
          <w:p w:rsidR="0099030E" w:rsidRDefault="0099030E" w:rsidP="00147D83">
            <w:r>
              <w:t>(18708, 11, '2015-05-05 15:00:51'),</w:t>
            </w:r>
          </w:p>
          <w:p w:rsidR="0099030E" w:rsidRDefault="0099030E" w:rsidP="00147D83">
            <w:r>
              <w:t>(18709, 11, '2015-05-05 15:00:55'),</w:t>
            </w:r>
          </w:p>
          <w:p w:rsidR="0099030E" w:rsidRDefault="0099030E" w:rsidP="00147D83">
            <w:r>
              <w:t>(18710, 11, '2015-05-05 15:00:58'),</w:t>
            </w:r>
          </w:p>
          <w:p w:rsidR="0099030E" w:rsidRDefault="0099030E" w:rsidP="00147D83">
            <w:r>
              <w:t>(18711, 11, '2015-05-05 15:01:01'),</w:t>
            </w:r>
          </w:p>
          <w:p w:rsidR="0099030E" w:rsidRDefault="0099030E" w:rsidP="00147D83">
            <w:r>
              <w:t>(18712, 11, '2015-05-05 15:01:04'),</w:t>
            </w:r>
          </w:p>
          <w:p w:rsidR="0099030E" w:rsidRDefault="0099030E" w:rsidP="00147D83">
            <w:r>
              <w:t>(18713, 11, '2015-05-05 15:01:07'),</w:t>
            </w:r>
          </w:p>
          <w:p w:rsidR="0099030E" w:rsidRDefault="0099030E" w:rsidP="00147D83">
            <w:r>
              <w:t>(18714, 11, '2015-05-05 15:01:10'),</w:t>
            </w:r>
          </w:p>
          <w:p w:rsidR="0099030E" w:rsidRDefault="0099030E" w:rsidP="00147D83">
            <w:r>
              <w:t>(18715, 12, '2015-05-05 15:01:13'),</w:t>
            </w:r>
          </w:p>
          <w:p w:rsidR="0099030E" w:rsidRDefault="0099030E" w:rsidP="00147D83">
            <w:r>
              <w:t>(18716, 12, '2015-05-05 15:01:16'),</w:t>
            </w:r>
          </w:p>
          <w:p w:rsidR="0099030E" w:rsidRDefault="0099030E" w:rsidP="00147D83">
            <w:r>
              <w:t>(18717, 12, '2015-05-05 15:01:19'),</w:t>
            </w:r>
          </w:p>
          <w:p w:rsidR="0099030E" w:rsidRDefault="0099030E" w:rsidP="00147D83">
            <w:r>
              <w:t>(18718, 11, '2015-05-05 15:01:22'),</w:t>
            </w:r>
          </w:p>
          <w:p w:rsidR="0099030E" w:rsidRDefault="0099030E" w:rsidP="00147D83">
            <w:r>
              <w:t>(18719, 12, '2015-05-05 15:01:25'),</w:t>
            </w:r>
          </w:p>
          <w:p w:rsidR="0099030E" w:rsidRDefault="0099030E" w:rsidP="00147D83">
            <w:r>
              <w:t>(18720, 12, '2015-05-05 15:01:28'),</w:t>
            </w:r>
          </w:p>
          <w:p w:rsidR="0099030E" w:rsidRDefault="0099030E" w:rsidP="00147D83">
            <w:r>
              <w:t>(18721, 12, '2015-05-05 15:01:31'),</w:t>
            </w:r>
          </w:p>
          <w:p w:rsidR="0099030E" w:rsidRDefault="0099030E" w:rsidP="00147D83">
            <w:r>
              <w:t>(18722, 12, '2015-05-05 15:01:34'),</w:t>
            </w:r>
          </w:p>
          <w:p w:rsidR="0099030E" w:rsidRDefault="0099030E" w:rsidP="00147D83">
            <w:r>
              <w:t>(18723, 12, '2015-05-05 15:01:37'),</w:t>
            </w:r>
          </w:p>
          <w:p w:rsidR="0099030E" w:rsidRDefault="0099030E" w:rsidP="00147D83">
            <w:r>
              <w:t>(18724, 12, '2015-05-05 15:01:40'),</w:t>
            </w:r>
          </w:p>
          <w:p w:rsidR="0099030E" w:rsidRDefault="0099030E" w:rsidP="00147D83">
            <w:r>
              <w:t>(18725, 12, '2015-05-05 15:01:43'),</w:t>
            </w:r>
          </w:p>
          <w:p w:rsidR="0099030E" w:rsidRDefault="0099030E" w:rsidP="00147D83">
            <w:r>
              <w:t>(18726, 12, '2015-05-05 15:01:46'),</w:t>
            </w:r>
          </w:p>
          <w:p w:rsidR="0099030E" w:rsidRDefault="0099030E" w:rsidP="00147D83">
            <w:r>
              <w:t>(18727, 12, '2015-05-05 15:01:49'),</w:t>
            </w:r>
          </w:p>
          <w:p w:rsidR="0099030E" w:rsidRDefault="0099030E" w:rsidP="00147D83">
            <w:r>
              <w:t>(18728, 12, '2015-05-05 15:01:52'),</w:t>
            </w:r>
          </w:p>
          <w:p w:rsidR="0099030E" w:rsidRDefault="0099030E" w:rsidP="00147D83">
            <w:r>
              <w:t>(18729, 12, '2015-05-05 15:01:56'),</w:t>
            </w:r>
          </w:p>
          <w:p w:rsidR="0099030E" w:rsidRDefault="0099030E" w:rsidP="00147D83">
            <w:r>
              <w:t>(18730, 12, '2015-05-05 15:01:59'),</w:t>
            </w:r>
          </w:p>
          <w:p w:rsidR="0099030E" w:rsidRDefault="0099030E" w:rsidP="00147D83">
            <w:r>
              <w:t>(18731, 12, '2015-05-05 15:02:02'),</w:t>
            </w:r>
          </w:p>
          <w:p w:rsidR="0099030E" w:rsidRDefault="0099030E" w:rsidP="00147D83">
            <w:r>
              <w:t>(18732, 12, '2015-05-05 15:02:05'),</w:t>
            </w:r>
          </w:p>
          <w:p w:rsidR="0099030E" w:rsidRDefault="0099030E" w:rsidP="00147D83">
            <w:r>
              <w:t>(18733, 12, '2015-05-05 15:02:08'),</w:t>
            </w:r>
          </w:p>
          <w:p w:rsidR="0099030E" w:rsidRDefault="0099030E" w:rsidP="00147D83">
            <w:r>
              <w:t>(18734, 12, '2015-05-05 15:02:11'),</w:t>
            </w:r>
          </w:p>
          <w:p w:rsidR="0099030E" w:rsidRDefault="0099030E" w:rsidP="00147D83">
            <w:r>
              <w:t>(18735, 12, '2015-05-05 15:02:14'),</w:t>
            </w:r>
          </w:p>
          <w:p w:rsidR="0099030E" w:rsidRDefault="0099030E" w:rsidP="00147D83">
            <w:r>
              <w:t>(18736, 12, '2015-05-05 15:02:17'),</w:t>
            </w:r>
          </w:p>
          <w:p w:rsidR="0099030E" w:rsidRDefault="0099030E" w:rsidP="00147D83">
            <w:r>
              <w:t>(18737, 12, '2015-05-05 15:02:20'),</w:t>
            </w:r>
          </w:p>
          <w:p w:rsidR="0099030E" w:rsidRDefault="0099030E" w:rsidP="00147D83">
            <w:r>
              <w:t>(18738, 12, '2015-05-05 15:02:23'),</w:t>
            </w:r>
          </w:p>
          <w:p w:rsidR="0099030E" w:rsidRDefault="0099030E" w:rsidP="00147D83">
            <w:r>
              <w:t>(18739, 12, '2015-05-05 15:02:26'),</w:t>
            </w:r>
          </w:p>
          <w:p w:rsidR="0099030E" w:rsidRDefault="0099030E" w:rsidP="00147D83">
            <w:r>
              <w:t>(18740, 12, '2015-05-05 15:02:29'),</w:t>
            </w:r>
          </w:p>
          <w:p w:rsidR="0099030E" w:rsidRDefault="0099030E" w:rsidP="00147D83">
            <w:r>
              <w:t>(18741, 12, '2015-05-05 15:02:32'),</w:t>
            </w:r>
          </w:p>
          <w:p w:rsidR="0099030E" w:rsidRDefault="0099030E" w:rsidP="00147D83">
            <w:r>
              <w:t>(18742, 12, '2015-05-05 15:02:35'),</w:t>
            </w:r>
          </w:p>
          <w:p w:rsidR="0099030E" w:rsidRDefault="0099030E" w:rsidP="00147D83">
            <w:r>
              <w:t>(18743, 12, '2015-05-05 15:02:38'),</w:t>
            </w:r>
          </w:p>
          <w:p w:rsidR="0099030E" w:rsidRDefault="0099030E" w:rsidP="00147D83">
            <w:r>
              <w:t>(18744, 12, '2015-05-05 15:02:41'),</w:t>
            </w:r>
          </w:p>
          <w:p w:rsidR="0099030E" w:rsidRDefault="0099030E" w:rsidP="00147D83">
            <w:r>
              <w:t>(18745, 12, '2015-05-05 15:02:44'),</w:t>
            </w:r>
          </w:p>
          <w:p w:rsidR="0099030E" w:rsidRDefault="0099030E" w:rsidP="00147D83">
            <w:r>
              <w:t>(18746, 12, '2015-05-05 15:02:47'),</w:t>
            </w:r>
          </w:p>
          <w:p w:rsidR="0099030E" w:rsidRDefault="0099030E" w:rsidP="00147D83">
            <w:r>
              <w:t>(18747, 12, '2015-05-05 15:02:50'),</w:t>
            </w:r>
          </w:p>
          <w:p w:rsidR="0099030E" w:rsidRDefault="0099030E" w:rsidP="00147D83">
            <w:r>
              <w:t>(18748, 12, '2015-05-05 15:02:53'),</w:t>
            </w:r>
          </w:p>
          <w:p w:rsidR="0099030E" w:rsidRDefault="0099030E" w:rsidP="00147D83">
            <w:r>
              <w:t>(18749, 12, '2015-05-05 15:02:56'),</w:t>
            </w:r>
          </w:p>
          <w:p w:rsidR="0099030E" w:rsidRDefault="0099030E" w:rsidP="00147D83">
            <w:r>
              <w:t>(18750, 12, '2015-05-05 15:02:59'),</w:t>
            </w:r>
          </w:p>
          <w:p w:rsidR="0099030E" w:rsidRDefault="0099030E" w:rsidP="00147D83">
            <w:r>
              <w:t>(18751, 12, '2015-05-05 15:03:02'),</w:t>
            </w:r>
          </w:p>
          <w:p w:rsidR="0099030E" w:rsidRDefault="0099030E" w:rsidP="00147D83">
            <w:r>
              <w:t>(18752, 12, '2015-05-05 15:03:06'),</w:t>
            </w:r>
          </w:p>
          <w:p w:rsidR="0099030E" w:rsidRDefault="0099030E" w:rsidP="00147D83">
            <w:r>
              <w:t>(18753, 12, '2015-05-05 15:03:09'),</w:t>
            </w:r>
          </w:p>
          <w:p w:rsidR="0099030E" w:rsidRDefault="0099030E" w:rsidP="00147D83">
            <w:r>
              <w:t>(18754, 12, '2015-05-05 15:03:12'),</w:t>
            </w:r>
          </w:p>
          <w:p w:rsidR="0099030E" w:rsidRDefault="0099030E" w:rsidP="00147D83">
            <w:r>
              <w:t>(18755, 12, '2015-05-05 15:03:15'),</w:t>
            </w:r>
          </w:p>
          <w:p w:rsidR="0099030E" w:rsidRDefault="0099030E" w:rsidP="00147D83">
            <w:r>
              <w:t>(18756, 12, '2015-05-05 15:03:18'),</w:t>
            </w:r>
          </w:p>
          <w:p w:rsidR="0099030E" w:rsidRDefault="0099030E" w:rsidP="00147D83">
            <w:r>
              <w:t>(18757, 12, '2015-05-05 15:03:21'),</w:t>
            </w:r>
          </w:p>
          <w:p w:rsidR="0099030E" w:rsidRDefault="0099030E" w:rsidP="00147D83">
            <w:r>
              <w:t>(18758, 12, '2015-05-05 15:03:24'),</w:t>
            </w:r>
          </w:p>
          <w:p w:rsidR="0099030E" w:rsidRDefault="0099030E" w:rsidP="00147D83">
            <w:r>
              <w:t>(18759, 12, '2015-05-05 15:03:27'),</w:t>
            </w:r>
          </w:p>
          <w:p w:rsidR="0099030E" w:rsidRDefault="0099030E" w:rsidP="00147D83">
            <w:r>
              <w:t>(18760, 12, '2015-05-05 15:03:30'),</w:t>
            </w:r>
          </w:p>
          <w:p w:rsidR="0099030E" w:rsidRDefault="0099030E" w:rsidP="00147D83">
            <w:r>
              <w:t>(18761, 12, '2015-05-05 15:03:33'),</w:t>
            </w:r>
          </w:p>
          <w:p w:rsidR="0099030E" w:rsidRDefault="0099030E" w:rsidP="00147D83">
            <w:r>
              <w:t>(18762, 12, '2015-05-05 15:03:37'),</w:t>
            </w:r>
          </w:p>
          <w:p w:rsidR="0099030E" w:rsidRDefault="0099030E" w:rsidP="00147D83">
            <w:r>
              <w:t>(18763, 12, '2015-05-05 15:03:40'),</w:t>
            </w:r>
          </w:p>
          <w:p w:rsidR="0099030E" w:rsidRDefault="0099030E" w:rsidP="00147D83">
            <w:r>
              <w:t>(18764, 12, '2015-05-05 15:03:43'),</w:t>
            </w:r>
          </w:p>
          <w:p w:rsidR="0099030E" w:rsidRDefault="0099030E" w:rsidP="00147D83">
            <w:r>
              <w:t>(18765, 12, '2015-05-05 15:03:46'),</w:t>
            </w:r>
          </w:p>
          <w:p w:rsidR="0099030E" w:rsidRDefault="0099030E" w:rsidP="00147D83">
            <w:r>
              <w:t>(18766, 12, '2015-05-05 15:03:49'),</w:t>
            </w:r>
          </w:p>
          <w:p w:rsidR="0099030E" w:rsidRDefault="0099030E" w:rsidP="00147D83">
            <w:r>
              <w:t>(18767, 12, '2015-05-05 15:03:52'),</w:t>
            </w:r>
          </w:p>
          <w:p w:rsidR="0099030E" w:rsidRDefault="0099030E" w:rsidP="00147D83">
            <w:r>
              <w:t>(18768, 12, '2015-05-05 15:03:55'),</w:t>
            </w:r>
          </w:p>
          <w:p w:rsidR="0099030E" w:rsidRDefault="0099030E" w:rsidP="00147D83">
            <w:r>
              <w:t>(18769, 12, '2015-05-05 15:03:58'),</w:t>
            </w:r>
          </w:p>
          <w:p w:rsidR="0099030E" w:rsidRDefault="0099030E" w:rsidP="00147D83">
            <w:r>
              <w:t>(18770, 12, '2015-05-05 15:04:01'),</w:t>
            </w:r>
          </w:p>
          <w:p w:rsidR="0099030E" w:rsidRDefault="0099030E" w:rsidP="00147D83">
            <w:r>
              <w:t>(18771, 12, '2015-05-05 15:04:04'),</w:t>
            </w:r>
          </w:p>
          <w:p w:rsidR="0099030E" w:rsidRDefault="0099030E" w:rsidP="00147D83">
            <w:r>
              <w:t>(18772, 12, '2015-05-05 15:04:07'),</w:t>
            </w:r>
          </w:p>
          <w:p w:rsidR="0099030E" w:rsidRDefault="0099030E" w:rsidP="00147D83">
            <w:r>
              <w:t>(18773, 12, '2015-05-05 15:04:10'),</w:t>
            </w:r>
          </w:p>
          <w:p w:rsidR="0099030E" w:rsidRDefault="0099030E" w:rsidP="00147D83">
            <w:r>
              <w:t>(18774, 12, '2015-05-05 15:04:13'),</w:t>
            </w:r>
          </w:p>
          <w:p w:rsidR="0099030E" w:rsidRDefault="0099030E" w:rsidP="00147D83">
            <w:r>
              <w:t>(18775, 12, '2015-05-05 15:04:16'),</w:t>
            </w:r>
          </w:p>
          <w:p w:rsidR="0099030E" w:rsidRDefault="0099030E" w:rsidP="00147D83">
            <w:r>
              <w:t>(18776, 12, '2015-05-05 15:04:19'),</w:t>
            </w:r>
          </w:p>
          <w:p w:rsidR="0099030E" w:rsidRDefault="0099030E" w:rsidP="00147D83">
            <w:r>
              <w:t>(18777, 12, '2015-05-05 15:04:22'),</w:t>
            </w:r>
          </w:p>
          <w:p w:rsidR="0099030E" w:rsidRDefault="0099030E" w:rsidP="00147D83">
            <w:r>
              <w:t>(18778, 12, '2015-05-05 15:04:25'),</w:t>
            </w:r>
          </w:p>
          <w:p w:rsidR="0099030E" w:rsidRDefault="0099030E" w:rsidP="00147D83">
            <w:r>
              <w:t>(18779, 12, '2015-05-05 15:04:28'),</w:t>
            </w:r>
          </w:p>
          <w:p w:rsidR="0099030E" w:rsidRDefault="0099030E" w:rsidP="00147D83">
            <w:r>
              <w:t>(18780, 12, '2015-05-05 15:04:31'),</w:t>
            </w:r>
          </w:p>
          <w:p w:rsidR="0099030E" w:rsidRDefault="0099030E" w:rsidP="00147D83">
            <w:r>
              <w:t>(18781, 12, '2015-05-05 15:04:34'),</w:t>
            </w:r>
          </w:p>
          <w:p w:rsidR="0099030E" w:rsidRDefault="0099030E" w:rsidP="00147D83">
            <w:r>
              <w:t>(18782, 12, '2015-05-05 15:04:37'),</w:t>
            </w:r>
          </w:p>
          <w:p w:rsidR="0099030E" w:rsidRDefault="0099030E" w:rsidP="00147D83">
            <w:r>
              <w:t>(18783, 12, '2015-05-05 15:04:40'),</w:t>
            </w:r>
          </w:p>
          <w:p w:rsidR="0099030E" w:rsidRDefault="0099030E" w:rsidP="00147D83">
            <w:r>
              <w:t>(18784, 12, '2015-05-05 15:04:43'),</w:t>
            </w:r>
          </w:p>
          <w:p w:rsidR="0099030E" w:rsidRDefault="0099030E" w:rsidP="00147D83">
            <w:r>
              <w:t>(18785, 12, '2015-05-05 15:04:47'),</w:t>
            </w:r>
          </w:p>
          <w:p w:rsidR="0099030E" w:rsidRDefault="0099030E" w:rsidP="00147D83">
            <w:r>
              <w:t>(18786, 12, '2015-05-05 15:04:50'),</w:t>
            </w:r>
          </w:p>
          <w:p w:rsidR="0099030E" w:rsidRDefault="0099030E" w:rsidP="00147D83">
            <w:r>
              <w:t>(18787, 12, '2015-05-05 15:04:53'),</w:t>
            </w:r>
          </w:p>
          <w:p w:rsidR="0099030E" w:rsidRDefault="0099030E" w:rsidP="00147D83">
            <w:r>
              <w:t>(18788, 12, '2015-05-05 15:04:56'),</w:t>
            </w:r>
          </w:p>
          <w:p w:rsidR="0099030E" w:rsidRDefault="0099030E" w:rsidP="00147D83">
            <w:r>
              <w:t>(18789, 13, '2015-05-05 15:04:59'),</w:t>
            </w:r>
          </w:p>
          <w:p w:rsidR="0099030E" w:rsidRDefault="0099030E" w:rsidP="00147D83">
            <w:r>
              <w:t>(18790, 13, '2015-05-05 15:05:02'),</w:t>
            </w:r>
          </w:p>
          <w:p w:rsidR="0099030E" w:rsidRDefault="0099030E" w:rsidP="00147D83">
            <w:r>
              <w:t>(18791, 13, '2015-05-05 15:05:05'),</w:t>
            </w:r>
          </w:p>
          <w:p w:rsidR="0099030E" w:rsidRDefault="0099030E" w:rsidP="00147D83">
            <w:r>
              <w:t>(18792, 13, '2015-05-05 15:05:08'),</w:t>
            </w:r>
          </w:p>
          <w:p w:rsidR="0099030E" w:rsidRDefault="0099030E" w:rsidP="00147D83">
            <w:r>
              <w:t>(18793, 13, '2015-05-05 15:05:11'),</w:t>
            </w:r>
          </w:p>
          <w:p w:rsidR="0099030E" w:rsidRDefault="0099030E" w:rsidP="00147D83">
            <w:r>
              <w:t>(18794, 13, '2015-05-05 15:05:14'),</w:t>
            </w:r>
          </w:p>
          <w:p w:rsidR="0099030E" w:rsidRDefault="0099030E" w:rsidP="00147D83">
            <w:r>
              <w:t>(18795, 13, '2015-05-05 15:05:17'),</w:t>
            </w:r>
          </w:p>
          <w:p w:rsidR="0099030E" w:rsidRDefault="0099030E" w:rsidP="00147D83">
            <w:r>
              <w:t>(18796, 13, '2015-05-05 15:05:20'),</w:t>
            </w:r>
          </w:p>
          <w:p w:rsidR="0099030E" w:rsidRDefault="0099030E" w:rsidP="00147D83">
            <w:r>
              <w:t>(18797, 13, '2015-05-05 15:05:23'),</w:t>
            </w:r>
          </w:p>
          <w:p w:rsidR="0099030E" w:rsidRDefault="0099030E" w:rsidP="00147D83">
            <w:r>
              <w:t>(18798, 13, '2015-05-05 15:05:26'),</w:t>
            </w:r>
          </w:p>
          <w:p w:rsidR="0099030E" w:rsidRDefault="0099030E" w:rsidP="00147D83">
            <w:r>
              <w:t>(18799, 13, '2015-05-05 15:05:29'),</w:t>
            </w:r>
          </w:p>
          <w:p w:rsidR="0099030E" w:rsidRDefault="0099030E" w:rsidP="00147D83">
            <w:r>
              <w:t>(18800, 13, '2015-05-05 15:05:32'),</w:t>
            </w:r>
          </w:p>
          <w:p w:rsidR="0099030E" w:rsidRDefault="0099030E" w:rsidP="00147D83">
            <w:r>
              <w:t>(18801, 13, '2015-05-05 15:05:35'),</w:t>
            </w:r>
          </w:p>
          <w:p w:rsidR="0099030E" w:rsidRDefault="0099030E" w:rsidP="00147D83">
            <w:r>
              <w:t>(18802, 13, '2015-05-05 15:05:38'),</w:t>
            </w:r>
          </w:p>
          <w:p w:rsidR="0099030E" w:rsidRDefault="0099030E" w:rsidP="00147D83">
            <w:r>
              <w:t>(18803, 13, '2015-05-05 15:05:41'),</w:t>
            </w:r>
          </w:p>
          <w:p w:rsidR="0099030E" w:rsidRDefault="0099030E" w:rsidP="00147D83">
            <w:r>
              <w:t>(18804, 13, '2015-05-05 15:05:44'),</w:t>
            </w:r>
          </w:p>
          <w:p w:rsidR="0099030E" w:rsidRDefault="0099030E" w:rsidP="00147D83">
            <w:r>
              <w:t>(18805, 13, '2015-05-05 15:05:47'),</w:t>
            </w:r>
          </w:p>
          <w:p w:rsidR="0099030E" w:rsidRDefault="0099030E" w:rsidP="00147D83">
            <w:r>
              <w:t>(18806, 13, '2015-05-05 15:05:50'),</w:t>
            </w:r>
          </w:p>
          <w:p w:rsidR="0099030E" w:rsidRDefault="0099030E" w:rsidP="00147D83">
            <w:r>
              <w:t>(18807, 13, '2015-05-05 15:05:53'),</w:t>
            </w:r>
          </w:p>
          <w:p w:rsidR="0099030E" w:rsidRDefault="0099030E" w:rsidP="00147D83">
            <w:r>
              <w:t>(18808, 13, '2015-05-05 15:05:56'),</w:t>
            </w:r>
          </w:p>
          <w:p w:rsidR="0099030E" w:rsidRDefault="0099030E" w:rsidP="00147D83">
            <w:r>
              <w:t>(18809, 13, '2015-05-05 15:05:59'),</w:t>
            </w:r>
          </w:p>
          <w:p w:rsidR="0099030E" w:rsidRDefault="0099030E" w:rsidP="00147D83">
            <w:r>
              <w:t>(18810, 13, '2015-05-05 15:06:02'),</w:t>
            </w:r>
          </w:p>
          <w:p w:rsidR="0099030E" w:rsidRDefault="0099030E" w:rsidP="00147D83">
            <w:r>
              <w:t>(18811, 13, '2015-05-05 15:06:05'),</w:t>
            </w:r>
          </w:p>
          <w:p w:rsidR="0099030E" w:rsidRDefault="0099030E" w:rsidP="00147D83">
            <w:r>
              <w:t>(18812, 13, '2015-05-05 15:06:08'),</w:t>
            </w:r>
          </w:p>
          <w:p w:rsidR="0099030E" w:rsidRDefault="0099030E" w:rsidP="00147D83">
            <w:r>
              <w:t>(18813, 13, '2015-05-05 15:06:11'),</w:t>
            </w:r>
          </w:p>
          <w:p w:rsidR="0099030E" w:rsidRDefault="0099030E" w:rsidP="00147D83">
            <w:r>
              <w:t>(18814, 13, '2015-05-05 15:06:14'),</w:t>
            </w:r>
          </w:p>
          <w:p w:rsidR="0099030E" w:rsidRDefault="0099030E" w:rsidP="00147D83">
            <w:r>
              <w:t>(18815, 13, '2015-05-05 15:06:18'),</w:t>
            </w:r>
          </w:p>
          <w:p w:rsidR="0099030E" w:rsidRDefault="0099030E" w:rsidP="00147D83">
            <w:r>
              <w:t>(18816, 13, '2015-05-05 15:06:21'),</w:t>
            </w:r>
          </w:p>
          <w:p w:rsidR="0099030E" w:rsidRDefault="0099030E" w:rsidP="00147D83">
            <w:r>
              <w:t>(18817, 13, '2015-05-05 15:06:24'),</w:t>
            </w:r>
          </w:p>
          <w:p w:rsidR="0099030E" w:rsidRDefault="0099030E" w:rsidP="00147D83">
            <w:r>
              <w:t>(18818, 13, '2015-05-05 15:06:27'),</w:t>
            </w:r>
          </w:p>
          <w:p w:rsidR="0099030E" w:rsidRDefault="0099030E" w:rsidP="00147D83">
            <w:r>
              <w:t>(18819, 13, '2015-05-05 15:06:30'),</w:t>
            </w:r>
          </w:p>
          <w:p w:rsidR="0099030E" w:rsidRDefault="0099030E" w:rsidP="00147D83">
            <w:r>
              <w:t>(18820, 13, '2015-05-05 15:06:33'),</w:t>
            </w:r>
          </w:p>
          <w:p w:rsidR="0099030E" w:rsidRDefault="0099030E" w:rsidP="00147D83">
            <w:r>
              <w:t>(18821, 13, '2015-05-05 15:06:36'),</w:t>
            </w:r>
          </w:p>
          <w:p w:rsidR="0099030E" w:rsidRDefault="0099030E" w:rsidP="00147D83">
            <w:r>
              <w:t>(18822, 13, '2015-05-05 15:06:39'),</w:t>
            </w:r>
          </w:p>
          <w:p w:rsidR="0099030E" w:rsidRDefault="0099030E" w:rsidP="00147D83">
            <w:r>
              <w:t>(18823, 13, '2015-05-05 15:06:42'),</w:t>
            </w:r>
          </w:p>
          <w:p w:rsidR="0099030E" w:rsidRDefault="0099030E" w:rsidP="00147D83">
            <w:r>
              <w:t>(18824, 13, '2015-05-05 15:06:45'),</w:t>
            </w:r>
          </w:p>
          <w:p w:rsidR="0099030E" w:rsidRDefault="0099030E" w:rsidP="00147D83">
            <w:r>
              <w:t>(18825, 13, '2015-05-05 15:06:48'),</w:t>
            </w:r>
          </w:p>
          <w:p w:rsidR="0099030E" w:rsidRDefault="0099030E" w:rsidP="00147D83">
            <w:r>
              <w:t>(18826, 13, '2015-05-05 15:06:51'),</w:t>
            </w:r>
          </w:p>
          <w:p w:rsidR="0099030E" w:rsidRDefault="0099030E" w:rsidP="00147D83">
            <w:r>
              <w:t>(18827, 13, '2015-05-05 15:06:54'),</w:t>
            </w:r>
          </w:p>
          <w:p w:rsidR="0099030E" w:rsidRDefault="0099030E" w:rsidP="00147D83">
            <w:r>
              <w:t>(18828, 13, '2015-05-05 15:06:57'),</w:t>
            </w:r>
          </w:p>
          <w:p w:rsidR="0099030E" w:rsidRDefault="0099030E" w:rsidP="00147D83">
            <w:r>
              <w:t>(18829, 13, '2015-05-05 15:07:01'),</w:t>
            </w:r>
          </w:p>
          <w:p w:rsidR="0099030E" w:rsidRDefault="0099030E" w:rsidP="00147D83">
            <w:r>
              <w:t>(18830, 13, '2015-05-05 15:07:04'),</w:t>
            </w:r>
          </w:p>
          <w:p w:rsidR="0099030E" w:rsidRDefault="0099030E" w:rsidP="00147D83">
            <w:r>
              <w:t>(18831, 13, '2015-05-05 15:07:07'),</w:t>
            </w:r>
          </w:p>
          <w:p w:rsidR="0099030E" w:rsidRDefault="0099030E" w:rsidP="00147D83">
            <w:r>
              <w:t>(18832, 13, '2015-05-05 15:07:10'),</w:t>
            </w:r>
          </w:p>
          <w:p w:rsidR="0099030E" w:rsidRDefault="0099030E" w:rsidP="00147D83">
            <w:r>
              <w:t>(18833, 13, '2015-05-05 15:07:13'),</w:t>
            </w:r>
          </w:p>
          <w:p w:rsidR="0099030E" w:rsidRDefault="0099030E" w:rsidP="00147D83">
            <w:r>
              <w:t>(18834, 13, '2015-05-05 15:07:16'),</w:t>
            </w:r>
          </w:p>
          <w:p w:rsidR="0099030E" w:rsidRDefault="0099030E" w:rsidP="00147D83">
            <w:r>
              <w:t>(18835, 13, '2015-05-05 15:07:19'),</w:t>
            </w:r>
          </w:p>
          <w:p w:rsidR="0099030E" w:rsidRDefault="0099030E" w:rsidP="00147D83">
            <w:r>
              <w:t>(18836, 13, '2015-05-05 15:07:22'),</w:t>
            </w:r>
          </w:p>
          <w:p w:rsidR="0099030E" w:rsidRDefault="0099030E" w:rsidP="00147D83">
            <w:r>
              <w:t>(18837, 13, '2015-05-05 15:07:25'),</w:t>
            </w:r>
          </w:p>
          <w:p w:rsidR="0099030E" w:rsidRDefault="0099030E" w:rsidP="00147D83">
            <w:r>
              <w:t>(18838, 13, '2015-05-05 15:07:28'),</w:t>
            </w:r>
          </w:p>
          <w:p w:rsidR="0099030E" w:rsidRDefault="0099030E" w:rsidP="00147D83">
            <w:r>
              <w:t>(18839, 13, '2015-05-05 15:07:31'),</w:t>
            </w:r>
          </w:p>
          <w:p w:rsidR="0099030E" w:rsidRDefault="0099030E" w:rsidP="00147D83">
            <w:r>
              <w:t>(18840, 13, '2015-05-05 15:07:34'),</w:t>
            </w:r>
          </w:p>
          <w:p w:rsidR="0099030E" w:rsidRDefault="0099030E" w:rsidP="00147D83">
            <w:r>
              <w:t>(18841, 13, '2015-05-05 15:07:37'),</w:t>
            </w:r>
          </w:p>
          <w:p w:rsidR="0099030E" w:rsidRDefault="0099030E" w:rsidP="00147D83">
            <w:r>
              <w:t>(18842, 13, '2015-05-05 15:07:40'),</w:t>
            </w:r>
          </w:p>
          <w:p w:rsidR="0099030E" w:rsidRDefault="0099030E" w:rsidP="00147D83">
            <w:r>
              <w:t>(18843, 13, '2015-05-05 15:07:43'),</w:t>
            </w:r>
          </w:p>
          <w:p w:rsidR="0099030E" w:rsidRDefault="0099030E" w:rsidP="00147D83">
            <w:r>
              <w:t>(18844, 13, '2015-05-05 15:07:46'),</w:t>
            </w:r>
          </w:p>
          <w:p w:rsidR="0099030E" w:rsidRDefault="0099030E" w:rsidP="00147D83">
            <w:r>
              <w:t>(18845, 13, '2015-05-05 15:07:49'),</w:t>
            </w:r>
          </w:p>
          <w:p w:rsidR="0099030E" w:rsidRDefault="0099030E" w:rsidP="00147D83">
            <w:r>
              <w:t>(18846, 13, '2015-05-05 15:07:52'),</w:t>
            </w:r>
          </w:p>
          <w:p w:rsidR="0099030E" w:rsidRDefault="0099030E" w:rsidP="00147D83">
            <w:r>
              <w:t>(18847, 13, '2015-05-05 15:07:55'),</w:t>
            </w:r>
          </w:p>
          <w:p w:rsidR="0099030E" w:rsidRDefault="0099030E" w:rsidP="00147D83">
            <w:r>
              <w:t>(18848, 13, '2015-05-05 15:07:58'),</w:t>
            </w:r>
          </w:p>
          <w:p w:rsidR="0099030E" w:rsidRDefault="0099030E" w:rsidP="00147D83">
            <w:r>
              <w:t>(18849, 13, '2015-05-05 15:08:01'),</w:t>
            </w:r>
          </w:p>
          <w:p w:rsidR="0099030E" w:rsidRDefault="0099030E" w:rsidP="00147D83">
            <w:r>
              <w:t>(18850, 13, '2015-05-05 15:08:04'),</w:t>
            </w:r>
          </w:p>
          <w:p w:rsidR="0099030E" w:rsidRDefault="0099030E" w:rsidP="00147D83">
            <w:r>
              <w:t>(18851, 13, '2015-05-05 15:08:07'),</w:t>
            </w:r>
          </w:p>
          <w:p w:rsidR="0099030E" w:rsidRDefault="0099030E" w:rsidP="00147D83">
            <w:r>
              <w:t>(18852, 13, '2015-05-05 15:08:10'),</w:t>
            </w:r>
          </w:p>
          <w:p w:rsidR="0099030E" w:rsidRDefault="0099030E" w:rsidP="00147D83">
            <w:r>
              <w:t>(18853, 13, '2015-05-05 15:08:13'),</w:t>
            </w:r>
          </w:p>
          <w:p w:rsidR="0099030E" w:rsidRDefault="0099030E" w:rsidP="00147D83">
            <w:r>
              <w:t>(18854, 13, '2015-05-05 15:08:16'),</w:t>
            </w:r>
          </w:p>
          <w:p w:rsidR="0099030E" w:rsidRDefault="0099030E" w:rsidP="00147D83">
            <w:r>
              <w:t>(18855, 13, '2015-05-05 15:08:20'),</w:t>
            </w:r>
          </w:p>
          <w:p w:rsidR="0099030E" w:rsidRDefault="0099030E" w:rsidP="00147D83">
            <w:r>
              <w:t>(18856, 13, '2015-05-05 15:08:23'),</w:t>
            </w:r>
          </w:p>
          <w:p w:rsidR="0099030E" w:rsidRDefault="0099030E" w:rsidP="00147D83">
            <w:r>
              <w:t>(18857, 13, '2015-05-05 15:08:26'),</w:t>
            </w:r>
          </w:p>
          <w:p w:rsidR="0099030E" w:rsidRDefault="0099030E" w:rsidP="00147D83">
            <w:r>
              <w:t>(18858, 13, '2015-05-05 15:08:29'),</w:t>
            </w:r>
          </w:p>
          <w:p w:rsidR="0099030E" w:rsidRDefault="0099030E" w:rsidP="00147D83">
            <w:r>
              <w:t>(18859, 13, '2015-05-05 15:08:32'),</w:t>
            </w:r>
          </w:p>
          <w:p w:rsidR="0099030E" w:rsidRDefault="0099030E" w:rsidP="00147D83">
            <w:r>
              <w:t>(18860, 13, '2015-05-05 15:08:35'),</w:t>
            </w:r>
          </w:p>
          <w:p w:rsidR="0099030E" w:rsidRDefault="0099030E" w:rsidP="00147D83">
            <w:r>
              <w:t>(18861, 13, '2015-05-05 15:08:38'),</w:t>
            </w:r>
          </w:p>
          <w:p w:rsidR="0099030E" w:rsidRDefault="0099030E" w:rsidP="00147D83">
            <w:r>
              <w:t>(18862, 13, '2015-05-05 15:08:41'),</w:t>
            </w:r>
          </w:p>
          <w:p w:rsidR="0099030E" w:rsidRDefault="0099030E" w:rsidP="00147D83">
            <w:r>
              <w:t>(18863, 13, '2015-05-05 15:08:44'),</w:t>
            </w:r>
          </w:p>
          <w:p w:rsidR="0099030E" w:rsidRDefault="0099030E" w:rsidP="00147D83">
            <w:r>
              <w:t>(18864, 13, '2015-05-05 15:08:47'),</w:t>
            </w:r>
          </w:p>
          <w:p w:rsidR="0099030E" w:rsidRDefault="0099030E" w:rsidP="00147D83">
            <w:r>
              <w:t>(18865, 13, '2015-05-05 15:08:50'),</w:t>
            </w:r>
          </w:p>
          <w:p w:rsidR="0099030E" w:rsidRDefault="0099030E" w:rsidP="00147D83">
            <w:r>
              <w:t>(18866, 13, '2015-05-05 15:08:53'),</w:t>
            </w:r>
          </w:p>
          <w:p w:rsidR="0099030E" w:rsidRDefault="0099030E" w:rsidP="00147D83">
            <w:r>
              <w:t>(18867, 13, '2015-05-05 15:08:56'),</w:t>
            </w:r>
          </w:p>
          <w:p w:rsidR="0099030E" w:rsidRDefault="0099030E" w:rsidP="00147D83">
            <w:r>
              <w:t>(18868, 13, '2015-05-05 15:08:59'),</w:t>
            </w:r>
          </w:p>
          <w:p w:rsidR="0099030E" w:rsidRDefault="0099030E" w:rsidP="00147D83">
            <w:r>
              <w:t>(18869, 13, '2015-05-05 15:09:02'),</w:t>
            </w:r>
          </w:p>
          <w:p w:rsidR="0099030E" w:rsidRDefault="0099030E" w:rsidP="00147D83">
            <w:r>
              <w:t>(18870, 13, '2015-05-05 15:09:05'),</w:t>
            </w:r>
          </w:p>
          <w:p w:rsidR="0099030E" w:rsidRDefault="0099030E" w:rsidP="00147D83">
            <w:r>
              <w:t>(18871, 13, '2015-05-05 15:09:08'),</w:t>
            </w:r>
          </w:p>
          <w:p w:rsidR="0099030E" w:rsidRDefault="0099030E" w:rsidP="00147D83">
            <w:r>
              <w:t>(18872, 13, '2015-05-05 15:09:11'),</w:t>
            </w:r>
          </w:p>
          <w:p w:rsidR="0099030E" w:rsidRDefault="0099030E" w:rsidP="00147D83">
            <w:r>
              <w:t>(18873, 13, '2015-05-05 15:09:14'),</w:t>
            </w:r>
          </w:p>
          <w:p w:rsidR="0099030E" w:rsidRDefault="0099030E" w:rsidP="00147D83">
            <w:r>
              <w:t>(18874, 13, '2015-05-05 15:09:17'),</w:t>
            </w:r>
          </w:p>
          <w:p w:rsidR="0099030E" w:rsidRDefault="0099030E" w:rsidP="00147D83">
            <w:r>
              <w:t>(18875, 13, '2015-05-05 15:09:20'),</w:t>
            </w:r>
          </w:p>
          <w:p w:rsidR="0099030E" w:rsidRDefault="0099030E" w:rsidP="00147D83">
            <w:r>
              <w:t>(18876, 13, '2015-05-05 15:09:23'),</w:t>
            </w:r>
          </w:p>
          <w:p w:rsidR="0099030E" w:rsidRDefault="0099030E" w:rsidP="00147D83">
            <w:r>
              <w:t>(18877, 13, '2015-05-05 15:09:26'),</w:t>
            </w:r>
          </w:p>
          <w:p w:rsidR="0099030E" w:rsidRDefault="0099030E" w:rsidP="00147D83">
            <w:r>
              <w:t>(18878, 13, '2015-05-05 15:09:29'),</w:t>
            </w:r>
          </w:p>
          <w:p w:rsidR="0099030E" w:rsidRDefault="0099030E" w:rsidP="00147D83">
            <w:r>
              <w:t>(18879, 13, '2015-05-05 15:09:32'),</w:t>
            </w:r>
          </w:p>
          <w:p w:rsidR="0099030E" w:rsidRDefault="0099030E" w:rsidP="00147D83">
            <w:r>
              <w:t>(18880, 13, '2015-05-05 15:09:35'),</w:t>
            </w:r>
          </w:p>
          <w:p w:rsidR="0099030E" w:rsidRDefault="0099030E" w:rsidP="00147D83">
            <w:r>
              <w:t>(18881, 13, '2015-05-05 15:09:38'),</w:t>
            </w:r>
          </w:p>
          <w:p w:rsidR="0099030E" w:rsidRDefault="0099030E" w:rsidP="00147D83">
            <w:r>
              <w:t>(18882, 13, '2015-05-05 15:09:41'),</w:t>
            </w:r>
          </w:p>
          <w:p w:rsidR="0099030E" w:rsidRDefault="0099030E" w:rsidP="00147D83">
            <w:r>
              <w:t>(18883, 13, '2015-05-05 15:09:44'),</w:t>
            </w:r>
          </w:p>
          <w:p w:rsidR="0099030E" w:rsidRDefault="0099030E" w:rsidP="00147D83">
            <w:r>
              <w:t>(18884, 13, '2015-05-05 15:09:47'),</w:t>
            </w:r>
          </w:p>
          <w:p w:rsidR="0099030E" w:rsidRDefault="0099030E" w:rsidP="00147D83">
            <w:r>
              <w:t>(18885, 13, '2015-05-05 15:09:51'),</w:t>
            </w:r>
          </w:p>
          <w:p w:rsidR="0099030E" w:rsidRDefault="0099030E" w:rsidP="00147D83">
            <w:r>
              <w:t>(18886, 13, '2015-05-05 15:09:54'),</w:t>
            </w:r>
          </w:p>
          <w:p w:rsidR="0099030E" w:rsidRDefault="0099030E" w:rsidP="00147D83">
            <w:r>
              <w:t>(18887, 13, '2015-05-05 15:09:57'),</w:t>
            </w:r>
          </w:p>
          <w:p w:rsidR="0099030E" w:rsidRDefault="0099030E" w:rsidP="00147D83">
            <w:r>
              <w:t>(18888, 13, '2015-05-05 15:10:00'),</w:t>
            </w:r>
          </w:p>
          <w:p w:rsidR="0099030E" w:rsidRDefault="0099030E" w:rsidP="00147D83">
            <w:r>
              <w:t>(18889, 13, '2015-05-05 15:10:03'),</w:t>
            </w:r>
          </w:p>
          <w:p w:rsidR="0099030E" w:rsidRDefault="0099030E" w:rsidP="00147D83">
            <w:r>
              <w:t>(18890, 13, '2015-05-05 15:10:06'),</w:t>
            </w:r>
          </w:p>
          <w:p w:rsidR="0099030E" w:rsidRDefault="0099030E" w:rsidP="00147D83">
            <w:r>
              <w:t>(18891, 13, '2015-05-05 15:10:09'),</w:t>
            </w:r>
          </w:p>
          <w:p w:rsidR="0099030E" w:rsidRDefault="0099030E" w:rsidP="00147D83">
            <w:r>
              <w:t>(18892, 13, '2015-05-05 15:10:12'),</w:t>
            </w:r>
          </w:p>
          <w:p w:rsidR="0099030E" w:rsidRDefault="0099030E" w:rsidP="00147D83">
            <w:r>
              <w:t>(18893, 13, '2015-05-05 15:10:15'),</w:t>
            </w:r>
          </w:p>
          <w:p w:rsidR="0099030E" w:rsidRDefault="0099030E" w:rsidP="00147D83">
            <w:r>
              <w:t>(18894, 13, '2015-05-05 15:10:18'),</w:t>
            </w:r>
          </w:p>
          <w:p w:rsidR="0099030E" w:rsidRDefault="0099030E" w:rsidP="00147D83">
            <w:r>
              <w:t>(18895, 13, '2015-05-05 15:10:21'),</w:t>
            </w:r>
          </w:p>
          <w:p w:rsidR="0099030E" w:rsidRDefault="0099030E" w:rsidP="00147D83">
            <w:r>
              <w:t>(18896, 13, '2015-05-05 15:10:24'),</w:t>
            </w:r>
          </w:p>
          <w:p w:rsidR="0099030E" w:rsidRDefault="0099030E" w:rsidP="00147D83">
            <w:r>
              <w:t>(18897, 13, '2015-05-05 15:10:27'),</w:t>
            </w:r>
          </w:p>
          <w:p w:rsidR="0099030E" w:rsidRDefault="0099030E" w:rsidP="00147D83">
            <w:r>
              <w:t>(18898, 13, '2015-05-05 15:10:30'),</w:t>
            </w:r>
          </w:p>
          <w:p w:rsidR="0099030E" w:rsidRDefault="0099030E" w:rsidP="00147D83">
            <w:r>
              <w:t>(18899, 13, '2015-05-05 15:10:33'),</w:t>
            </w:r>
          </w:p>
          <w:p w:rsidR="0099030E" w:rsidRDefault="0099030E" w:rsidP="00147D83">
            <w:r>
              <w:t>(18900, 13, '2015-05-05 15:10:36'),</w:t>
            </w:r>
          </w:p>
          <w:p w:rsidR="0099030E" w:rsidRDefault="0099030E" w:rsidP="00147D83">
            <w:r>
              <w:t>(18901, 13, '2015-05-05 15:10:39'),</w:t>
            </w:r>
          </w:p>
          <w:p w:rsidR="0099030E" w:rsidRDefault="0099030E" w:rsidP="00147D83">
            <w:r>
              <w:t>(18902, 14, '2015-05-05 15:10:42'),</w:t>
            </w:r>
          </w:p>
          <w:p w:rsidR="0099030E" w:rsidRDefault="0099030E" w:rsidP="00147D83">
            <w:r>
              <w:t>(18903, 14, '2015-05-05 15:10:45'),</w:t>
            </w:r>
          </w:p>
          <w:p w:rsidR="0099030E" w:rsidRDefault="0099030E" w:rsidP="00147D83">
            <w:r>
              <w:t>(18904, 14, '2015-05-05 15:10:48'),</w:t>
            </w:r>
          </w:p>
          <w:p w:rsidR="0099030E" w:rsidRDefault="0099030E" w:rsidP="00147D83">
            <w:r>
              <w:t>(18905, 14, '2015-05-05 15:10:51'),</w:t>
            </w:r>
          </w:p>
          <w:p w:rsidR="0099030E" w:rsidRDefault="0099030E" w:rsidP="00147D83">
            <w:r>
              <w:t>(18906, 14, '2015-05-05 15:10:54'),</w:t>
            </w:r>
          </w:p>
          <w:p w:rsidR="0099030E" w:rsidRDefault="0099030E" w:rsidP="00147D83">
            <w:r>
              <w:t>(18907, 14, '2015-05-05 15:10:57'),</w:t>
            </w:r>
          </w:p>
          <w:p w:rsidR="0099030E" w:rsidRDefault="0099030E" w:rsidP="00147D83">
            <w:r>
              <w:t>(18908, 14, '2015-05-05 15:11:00'),</w:t>
            </w:r>
          </w:p>
          <w:p w:rsidR="0099030E" w:rsidRDefault="0099030E" w:rsidP="00147D83">
            <w:r>
              <w:t>(18909, 14, '2015-05-05 15:11:03'),</w:t>
            </w:r>
          </w:p>
          <w:p w:rsidR="0099030E" w:rsidRDefault="0099030E" w:rsidP="00147D83">
            <w:r>
              <w:t>(18910, 14, '2015-05-05 15:11:06'),</w:t>
            </w:r>
          </w:p>
          <w:p w:rsidR="0099030E" w:rsidRDefault="0099030E" w:rsidP="00147D83">
            <w:r>
              <w:t>(18911, 14, '2015-05-05 15:11:09'),</w:t>
            </w:r>
          </w:p>
          <w:p w:rsidR="0099030E" w:rsidRDefault="0099030E" w:rsidP="00147D83">
            <w:r>
              <w:t>(18912, 14, '2015-05-05 15:11:12'),</w:t>
            </w:r>
          </w:p>
          <w:p w:rsidR="0099030E" w:rsidRDefault="0099030E" w:rsidP="00147D83">
            <w:r>
              <w:t>(18913, 14, '2015-05-05 15:11:15'),</w:t>
            </w:r>
          </w:p>
          <w:p w:rsidR="0099030E" w:rsidRDefault="0099030E" w:rsidP="00147D83">
            <w:r>
              <w:t>(18914, 14, '2015-05-05 15:11:19'),</w:t>
            </w:r>
          </w:p>
          <w:p w:rsidR="0099030E" w:rsidRDefault="0099030E" w:rsidP="00147D83">
            <w:r>
              <w:t>(18915, 14, '2015-05-05 15:11:22'),</w:t>
            </w:r>
          </w:p>
          <w:p w:rsidR="0099030E" w:rsidRDefault="0099030E" w:rsidP="00147D83">
            <w:r>
              <w:t>(18916, 14, '2015-05-05 15:11:25'),</w:t>
            </w:r>
          </w:p>
          <w:p w:rsidR="0099030E" w:rsidRDefault="0099030E" w:rsidP="00147D83">
            <w:r>
              <w:t>(18917, 14, '2015-05-05 15:11:28'),</w:t>
            </w:r>
          </w:p>
          <w:p w:rsidR="0099030E" w:rsidRDefault="0099030E" w:rsidP="00147D83">
            <w:r>
              <w:t>(18918, 14, '2015-05-05 15:11:31'),</w:t>
            </w:r>
          </w:p>
          <w:p w:rsidR="0099030E" w:rsidRDefault="0099030E" w:rsidP="00147D83">
            <w:r>
              <w:t>(18919, 14, '2015-05-05 15:11:34'),</w:t>
            </w:r>
          </w:p>
          <w:p w:rsidR="0099030E" w:rsidRDefault="0099030E" w:rsidP="00147D83">
            <w:r>
              <w:t>(18920, 14, '2015-05-05 15:11:37'),</w:t>
            </w:r>
          </w:p>
          <w:p w:rsidR="0099030E" w:rsidRDefault="0099030E" w:rsidP="00147D83">
            <w:r>
              <w:t>(18921, 14, '2015-05-05 15:11:40'),</w:t>
            </w:r>
          </w:p>
          <w:p w:rsidR="0099030E" w:rsidRDefault="0099030E" w:rsidP="00147D83">
            <w:r>
              <w:t>(18922, 14, '2015-05-05 15:11:43'),</w:t>
            </w:r>
          </w:p>
          <w:p w:rsidR="0099030E" w:rsidRDefault="0099030E" w:rsidP="00147D83">
            <w:r>
              <w:t>(18923, 14, '2015-05-05 15:11:46'),</w:t>
            </w:r>
          </w:p>
          <w:p w:rsidR="0099030E" w:rsidRDefault="0099030E" w:rsidP="00147D83">
            <w:r>
              <w:t>(18924, 14, '2015-05-05 15:11:49'),</w:t>
            </w:r>
          </w:p>
          <w:p w:rsidR="0099030E" w:rsidRDefault="0099030E" w:rsidP="00147D83">
            <w:r>
              <w:t>(18925, 14, '2015-05-05 15:11:52'),</w:t>
            </w:r>
          </w:p>
          <w:p w:rsidR="0099030E" w:rsidRDefault="0099030E" w:rsidP="00147D83">
            <w:r>
              <w:t>(18926, 14, '2015-05-05 15:11:55'),</w:t>
            </w:r>
          </w:p>
          <w:p w:rsidR="0099030E" w:rsidRDefault="0099030E" w:rsidP="00147D83">
            <w:r>
              <w:t>(18927, 14, '2015-05-05 15:11:58'),</w:t>
            </w:r>
          </w:p>
          <w:p w:rsidR="0099030E" w:rsidRDefault="0099030E" w:rsidP="00147D83">
            <w:r>
              <w:t>(18928, 15, '2015-05-05 15:12:01'),</w:t>
            </w:r>
          </w:p>
          <w:p w:rsidR="0099030E" w:rsidRDefault="0099030E" w:rsidP="00147D83">
            <w:r>
              <w:t>(18929, 15, '2015-05-05 15:12:04'),</w:t>
            </w:r>
          </w:p>
          <w:p w:rsidR="0099030E" w:rsidRDefault="0099030E" w:rsidP="00147D83">
            <w:r>
              <w:t>(18930, 15, '2015-05-05 15:12:07'),</w:t>
            </w:r>
          </w:p>
          <w:p w:rsidR="0099030E" w:rsidRDefault="0099030E" w:rsidP="00147D83">
            <w:r>
              <w:t>(18931, 15, '2015-05-05 15:12:10'),</w:t>
            </w:r>
          </w:p>
          <w:p w:rsidR="0099030E" w:rsidRDefault="0099030E" w:rsidP="00147D83">
            <w:r>
              <w:t>(18932, 15, '2015-05-05 15:12:13'),</w:t>
            </w:r>
          </w:p>
          <w:p w:rsidR="0099030E" w:rsidRDefault="0099030E" w:rsidP="00147D83">
            <w:r>
              <w:t>(18933, 15, '2015-05-05 15:12:16'),</w:t>
            </w:r>
          </w:p>
          <w:p w:rsidR="0099030E" w:rsidRDefault="0099030E" w:rsidP="00147D83">
            <w:r>
              <w:t>(18934, 15, '2015-05-05 15:12:19'),</w:t>
            </w:r>
          </w:p>
          <w:p w:rsidR="0099030E" w:rsidRDefault="0099030E" w:rsidP="00147D83">
            <w:r>
              <w:t>(18935, 15, '2015-05-05 15:12:22'),</w:t>
            </w:r>
          </w:p>
          <w:p w:rsidR="0099030E" w:rsidRDefault="0099030E" w:rsidP="00147D83">
            <w:r>
              <w:t>(18936, 15, '2015-05-05 15:12:25'),</w:t>
            </w:r>
          </w:p>
          <w:p w:rsidR="0099030E" w:rsidRDefault="0099030E" w:rsidP="00147D83">
            <w:r>
              <w:t>(18937, 15, '2015-05-05 15:12:28'),</w:t>
            </w:r>
          </w:p>
          <w:p w:rsidR="0099030E" w:rsidRDefault="0099030E" w:rsidP="00147D83">
            <w:r>
              <w:t>(18938, 16, '2015-05-05 15:12:31'),</w:t>
            </w:r>
          </w:p>
          <w:p w:rsidR="0099030E" w:rsidRDefault="0099030E" w:rsidP="00147D83">
            <w:r>
              <w:t>(18939, 16, '2015-05-05 15:12:34'),</w:t>
            </w:r>
          </w:p>
          <w:p w:rsidR="0099030E" w:rsidRDefault="0099030E" w:rsidP="00147D83">
            <w:r>
              <w:t>(18940, 16, '2015-05-05 15:12:37'),</w:t>
            </w:r>
          </w:p>
          <w:p w:rsidR="0099030E" w:rsidRDefault="0099030E" w:rsidP="00147D83">
            <w:r>
              <w:t>(18941, 16, '2015-05-05 15:12:40'),</w:t>
            </w:r>
          </w:p>
          <w:p w:rsidR="0099030E" w:rsidRDefault="0099030E" w:rsidP="00147D83">
            <w:r>
              <w:t>(18942, 16, '2015-05-05 15:12:43'),</w:t>
            </w:r>
          </w:p>
          <w:p w:rsidR="0099030E" w:rsidRDefault="0099030E" w:rsidP="00147D83">
            <w:r>
              <w:t>(18943, 16, '2015-05-05 15:12:47'),</w:t>
            </w:r>
          </w:p>
          <w:p w:rsidR="0099030E" w:rsidRDefault="0099030E" w:rsidP="00147D83">
            <w:r>
              <w:t>(18944, 16, '2015-05-05 15:12:50'),</w:t>
            </w:r>
          </w:p>
          <w:p w:rsidR="0099030E" w:rsidRDefault="0099030E" w:rsidP="00147D83">
            <w:r>
              <w:t>(18945, 16, '2015-05-05 15:12:53'),</w:t>
            </w:r>
          </w:p>
          <w:p w:rsidR="0099030E" w:rsidRDefault="0099030E" w:rsidP="00147D83">
            <w:r>
              <w:t>(18946, 16, '2015-05-05 15:12:56'),</w:t>
            </w:r>
          </w:p>
          <w:p w:rsidR="0099030E" w:rsidRDefault="0099030E" w:rsidP="00147D83">
            <w:r>
              <w:t>(18947, 17, '2015-05-05 15:12:59'),</w:t>
            </w:r>
          </w:p>
          <w:p w:rsidR="0099030E" w:rsidRDefault="0099030E" w:rsidP="00147D83">
            <w:r>
              <w:t>(18948, 17, '2015-05-05 15:13:02'),</w:t>
            </w:r>
          </w:p>
          <w:p w:rsidR="0099030E" w:rsidRDefault="0099030E" w:rsidP="00147D83">
            <w:r>
              <w:t>(18949, 17, '2015-05-05 15:13:05'),</w:t>
            </w:r>
          </w:p>
          <w:p w:rsidR="0099030E" w:rsidRDefault="0099030E" w:rsidP="00147D83">
            <w:r>
              <w:t>(18950, 17, '2015-05-05 15:13:08'),</w:t>
            </w:r>
          </w:p>
          <w:p w:rsidR="0099030E" w:rsidRDefault="0099030E" w:rsidP="00147D83">
            <w:r>
              <w:t>(18951, 17, '2015-05-05 15:13:11'),</w:t>
            </w:r>
          </w:p>
          <w:p w:rsidR="0099030E" w:rsidRDefault="0099030E" w:rsidP="00147D83">
            <w:r>
              <w:t>(18952, 17, '2015-05-05 15:13:14'),</w:t>
            </w:r>
          </w:p>
          <w:p w:rsidR="0099030E" w:rsidRDefault="0099030E" w:rsidP="00147D83">
            <w:r>
              <w:t>(18953, 17, '2015-05-05 15:13:17'),</w:t>
            </w:r>
          </w:p>
          <w:p w:rsidR="0099030E" w:rsidRDefault="0099030E" w:rsidP="00147D83">
            <w:r>
              <w:t>(18954, 17, '2015-05-05 15:13:20'),</w:t>
            </w:r>
          </w:p>
          <w:p w:rsidR="0099030E" w:rsidRDefault="0099030E" w:rsidP="00147D83">
            <w:r>
              <w:t>(18955, 17, '2015-05-05 15:13:23'),</w:t>
            </w:r>
          </w:p>
          <w:p w:rsidR="0099030E" w:rsidRDefault="0099030E" w:rsidP="00147D83">
            <w:r>
              <w:t>(18956, 18, '2015-05-05 15:13:26'),</w:t>
            </w:r>
          </w:p>
          <w:p w:rsidR="0099030E" w:rsidRDefault="0099030E" w:rsidP="00147D83">
            <w:r>
              <w:t>(18957, 18, '2015-05-05 15:13:29'),</w:t>
            </w:r>
          </w:p>
          <w:p w:rsidR="0099030E" w:rsidRDefault="0099030E" w:rsidP="00147D83">
            <w:r>
              <w:t>(18958, 18, '2015-05-05 15:13:32'),</w:t>
            </w:r>
          </w:p>
          <w:p w:rsidR="0099030E" w:rsidRDefault="0099030E" w:rsidP="00147D83">
            <w:r>
              <w:t>(18959, 18, '2015-05-05 15:13:35'),</w:t>
            </w:r>
          </w:p>
          <w:p w:rsidR="0099030E" w:rsidRDefault="0099030E" w:rsidP="00147D83">
            <w:r>
              <w:t>(18960, 18, '2015-05-05 15:13:38'),</w:t>
            </w:r>
          </w:p>
          <w:p w:rsidR="0099030E" w:rsidRDefault="0099030E" w:rsidP="00147D83">
            <w:r>
              <w:t>(18961, 18, '2015-05-05 15:13:41'),</w:t>
            </w:r>
          </w:p>
          <w:p w:rsidR="0099030E" w:rsidRDefault="0099030E" w:rsidP="00147D83">
            <w:r>
              <w:t>(18962, 18, '2015-05-05 15:13:44'),</w:t>
            </w:r>
          </w:p>
          <w:p w:rsidR="0099030E" w:rsidRDefault="0099030E" w:rsidP="00147D83">
            <w:r>
              <w:t>(18963, 18, '2015-05-05 15:13:47'),</w:t>
            </w:r>
          </w:p>
          <w:p w:rsidR="0099030E" w:rsidRDefault="0099030E" w:rsidP="00147D83">
            <w:r>
              <w:t>(18964, 18, '2015-05-05 15:13:50'),</w:t>
            </w:r>
          </w:p>
          <w:p w:rsidR="0099030E" w:rsidRDefault="0099030E" w:rsidP="00147D83">
            <w:r>
              <w:t>(18965, 18, '2015-05-05 15:13:53'),</w:t>
            </w:r>
          </w:p>
          <w:p w:rsidR="0099030E" w:rsidRDefault="0099030E" w:rsidP="00147D83">
            <w:r>
              <w:t>(18966, 19, '2015-05-05 15:13:56'),</w:t>
            </w:r>
          </w:p>
          <w:p w:rsidR="0099030E" w:rsidRDefault="0099030E" w:rsidP="00147D83">
            <w:r>
              <w:t>(18967, 19, '2015-05-05 15:13:59'),</w:t>
            </w:r>
          </w:p>
          <w:p w:rsidR="0099030E" w:rsidRDefault="0099030E" w:rsidP="00147D83">
            <w:r>
              <w:t>(18968, 19, '2015-05-05 15:14:02'),</w:t>
            </w:r>
          </w:p>
          <w:p w:rsidR="0099030E" w:rsidRDefault="0099030E" w:rsidP="00147D83">
            <w:r>
              <w:t>(18969, 19, '2015-05-05 15:14:05'),</w:t>
            </w:r>
          </w:p>
          <w:p w:rsidR="0099030E" w:rsidRDefault="0099030E" w:rsidP="00147D83">
            <w:r>
              <w:t>(18970, 19, '2015-05-05 15:14:08'),</w:t>
            </w:r>
          </w:p>
          <w:p w:rsidR="0099030E" w:rsidRDefault="0099030E" w:rsidP="00147D83">
            <w:r>
              <w:t>(18971, 19, '2015-05-05 15:14:11'),</w:t>
            </w:r>
          </w:p>
          <w:p w:rsidR="0099030E" w:rsidRDefault="0099030E" w:rsidP="00147D83">
            <w:r>
              <w:t>(18972, 19, '2015-05-05 15:14:15'),</w:t>
            </w:r>
          </w:p>
          <w:p w:rsidR="0099030E" w:rsidRDefault="0099030E" w:rsidP="00147D83">
            <w:r>
              <w:t>(18973, 19, '2015-05-05 15:14:18'),</w:t>
            </w:r>
          </w:p>
          <w:p w:rsidR="0099030E" w:rsidRDefault="0099030E" w:rsidP="00147D83">
            <w:r>
              <w:t>(18974, 19, '2015-05-05 15:14:21'),</w:t>
            </w:r>
          </w:p>
          <w:p w:rsidR="0099030E" w:rsidRDefault="0099030E" w:rsidP="00147D83">
            <w:r>
              <w:t>(18975, 19, '2015-05-05 15:14:24'),</w:t>
            </w:r>
          </w:p>
          <w:p w:rsidR="0099030E" w:rsidRDefault="0099030E" w:rsidP="00147D83">
            <w:r>
              <w:t>(18976, 19, '2015-05-05 15:14:27'),</w:t>
            </w:r>
          </w:p>
          <w:p w:rsidR="0099030E" w:rsidRDefault="0099030E" w:rsidP="00147D83">
            <w:r>
              <w:t>(18977, 19, '2015-05-05 15:14:30'),</w:t>
            </w:r>
          </w:p>
          <w:p w:rsidR="0099030E" w:rsidRDefault="0099030E" w:rsidP="00147D83">
            <w:r>
              <w:t>(18978, 19, '2015-05-05 15:14:33'),</w:t>
            </w:r>
          </w:p>
          <w:p w:rsidR="0099030E" w:rsidRDefault="0099030E" w:rsidP="00147D83">
            <w:r>
              <w:t>(18979, 20, '2015-05-05 15:14:36'),</w:t>
            </w:r>
          </w:p>
          <w:p w:rsidR="0099030E" w:rsidRDefault="0099030E" w:rsidP="00147D83">
            <w:r>
              <w:t>(18980, 20, '2015-05-05 15:14:39'),</w:t>
            </w:r>
          </w:p>
          <w:p w:rsidR="0099030E" w:rsidRDefault="0099030E" w:rsidP="00147D83">
            <w:r>
              <w:t>(18981, 20, '2015-05-05 15:14:42'),</w:t>
            </w:r>
          </w:p>
          <w:p w:rsidR="0099030E" w:rsidRDefault="0099030E" w:rsidP="00147D83">
            <w:r>
              <w:t>(18982, 20, '2015-05-05 15:14:45'),</w:t>
            </w:r>
          </w:p>
          <w:p w:rsidR="0099030E" w:rsidRDefault="0099030E" w:rsidP="00147D83">
            <w:r>
              <w:t>(18983, 20, '2015-05-05 15:14:48'),</w:t>
            </w:r>
          </w:p>
          <w:p w:rsidR="0099030E" w:rsidRDefault="0099030E" w:rsidP="00147D83">
            <w:r>
              <w:t>(18984, 20, '2015-05-05 15:14:51'),</w:t>
            </w:r>
          </w:p>
          <w:p w:rsidR="0099030E" w:rsidRDefault="0099030E" w:rsidP="00147D83">
            <w:r>
              <w:t>(18985, 20, '2015-05-05 15:14:54'),</w:t>
            </w:r>
          </w:p>
          <w:p w:rsidR="0099030E" w:rsidRDefault="0099030E" w:rsidP="00147D83">
            <w:r>
              <w:t>(18986, 20, '2015-05-05 15:14:57'),</w:t>
            </w:r>
          </w:p>
          <w:p w:rsidR="0099030E" w:rsidRDefault="0099030E" w:rsidP="00147D83">
            <w:r>
              <w:t>(18987, 20, '2015-05-05 15:15:00'),</w:t>
            </w:r>
          </w:p>
          <w:p w:rsidR="0099030E" w:rsidRDefault="0099030E" w:rsidP="00147D83">
            <w:r>
              <w:t>(18988, 20, '2015-05-05 15:15:03'),</w:t>
            </w:r>
          </w:p>
          <w:p w:rsidR="0099030E" w:rsidRDefault="0099030E" w:rsidP="00147D83">
            <w:r>
              <w:t>(18989, 20, '2015-05-05 15:15:06'),</w:t>
            </w:r>
          </w:p>
          <w:p w:rsidR="0099030E" w:rsidRDefault="0099030E" w:rsidP="00147D83">
            <w:r>
              <w:t>(18990, 20, '2015-05-05 15:15:09'),</w:t>
            </w:r>
          </w:p>
          <w:p w:rsidR="0099030E" w:rsidRDefault="0099030E" w:rsidP="00147D83">
            <w:r>
              <w:t>(18991, 20, '2015-05-05 15:15:12'),</w:t>
            </w:r>
          </w:p>
          <w:p w:rsidR="0099030E" w:rsidRDefault="0099030E" w:rsidP="00147D83">
            <w:r>
              <w:t>(18992, 20, '2015-05-05 15:15:15'),</w:t>
            </w:r>
          </w:p>
          <w:p w:rsidR="0099030E" w:rsidRDefault="0099030E" w:rsidP="00147D83">
            <w:r>
              <w:t>(18993, 20, '2015-05-05 15:15:18'),</w:t>
            </w:r>
          </w:p>
          <w:p w:rsidR="0099030E" w:rsidRDefault="0099030E" w:rsidP="00147D83">
            <w:r>
              <w:t>(18994, 20, '2015-05-05 15:15:21'),</w:t>
            </w:r>
          </w:p>
          <w:p w:rsidR="0099030E" w:rsidRDefault="0099030E" w:rsidP="00147D83">
            <w:r>
              <w:t>(18995, 20, '2015-05-05 15:15:24'),</w:t>
            </w:r>
          </w:p>
          <w:p w:rsidR="0099030E" w:rsidRDefault="0099030E" w:rsidP="00147D83">
            <w:r>
              <w:t>(18996, 20, '2015-05-05 15:15:27'),</w:t>
            </w:r>
          </w:p>
          <w:p w:rsidR="0099030E" w:rsidRDefault="0099030E" w:rsidP="00147D83">
            <w:r>
              <w:t>(18997, 20, '2015-05-05 15:15:30'),</w:t>
            </w:r>
          </w:p>
          <w:p w:rsidR="0099030E" w:rsidRDefault="0099030E" w:rsidP="00147D83">
            <w:r>
              <w:t>(18998, 20, '2015-05-05 15:15:33'),</w:t>
            </w:r>
          </w:p>
          <w:p w:rsidR="0099030E" w:rsidRDefault="0099030E" w:rsidP="00147D83">
            <w:r>
              <w:t>(18999, 20, '2015-05-05 15:15:36'),</w:t>
            </w:r>
          </w:p>
          <w:p w:rsidR="0099030E" w:rsidRDefault="0099030E" w:rsidP="00147D83">
            <w:r>
              <w:t>(19000, 20, '2015-05-05 15:15:39'),</w:t>
            </w:r>
          </w:p>
          <w:p w:rsidR="0099030E" w:rsidRDefault="0099030E" w:rsidP="00147D83">
            <w:r>
              <w:t>(19001, 20, '2015-05-05 15:15:42'),</w:t>
            </w:r>
          </w:p>
          <w:p w:rsidR="0099030E" w:rsidRDefault="0099030E" w:rsidP="00147D83">
            <w:r>
              <w:t>(19002, 20, '2015-05-05 15:15:46'),</w:t>
            </w:r>
          </w:p>
          <w:p w:rsidR="0099030E" w:rsidRDefault="0099030E" w:rsidP="00147D83">
            <w:r>
              <w:t>(19003, 20, '2015-05-05 15:15:49'),</w:t>
            </w:r>
          </w:p>
          <w:p w:rsidR="0099030E" w:rsidRDefault="0099030E" w:rsidP="00147D83">
            <w:r>
              <w:t>(19004, 20, '2015-05-05 15:15:52'),</w:t>
            </w:r>
          </w:p>
          <w:p w:rsidR="0099030E" w:rsidRDefault="0099030E" w:rsidP="00147D83">
            <w:r>
              <w:t>(19005, 20, '2015-05-05 15:15:55'),</w:t>
            </w:r>
          </w:p>
          <w:p w:rsidR="0099030E" w:rsidRDefault="0099030E" w:rsidP="00147D83">
            <w:r>
              <w:t>(19006, 20, '2015-05-05 15:15:58'),</w:t>
            </w:r>
          </w:p>
          <w:p w:rsidR="0099030E" w:rsidRDefault="0099030E" w:rsidP="00147D83">
            <w:r>
              <w:t>(19007, 20, '2015-05-05 15:16:01'),</w:t>
            </w:r>
          </w:p>
          <w:p w:rsidR="0099030E" w:rsidRDefault="0099030E" w:rsidP="00147D83">
            <w:r>
              <w:t>(19008, 21, '2015-05-05 15:16:04'),</w:t>
            </w:r>
          </w:p>
          <w:p w:rsidR="0099030E" w:rsidRDefault="0099030E" w:rsidP="00147D83">
            <w:r>
              <w:t>(19009, 21, '2015-05-05 15:16:07'),</w:t>
            </w:r>
          </w:p>
          <w:p w:rsidR="0099030E" w:rsidRDefault="0099030E" w:rsidP="00147D83">
            <w:r>
              <w:t>(19010, 21, '2015-05-05 15:16:10'),</w:t>
            </w:r>
          </w:p>
          <w:p w:rsidR="0099030E" w:rsidRDefault="0099030E" w:rsidP="00147D83">
            <w:r>
              <w:t>(19011, 21, '2015-05-05 15:16:13'),</w:t>
            </w:r>
          </w:p>
          <w:p w:rsidR="0099030E" w:rsidRDefault="0099030E" w:rsidP="00147D83">
            <w:r>
              <w:t>(19012, 21, '2015-05-05 15:16:16'),</w:t>
            </w:r>
          </w:p>
          <w:p w:rsidR="0099030E" w:rsidRDefault="0099030E" w:rsidP="00147D83">
            <w:r>
              <w:t>(19013, 21, '2015-05-05 15:16:19'),</w:t>
            </w:r>
          </w:p>
          <w:p w:rsidR="0099030E" w:rsidRDefault="0099030E" w:rsidP="00147D83">
            <w:r>
              <w:t>(19014, 21, '2015-05-05 15:16:22'),</w:t>
            </w:r>
          </w:p>
          <w:p w:rsidR="0099030E" w:rsidRDefault="0099030E" w:rsidP="00147D83">
            <w:r>
              <w:t>(19015, 21, '2015-05-05 15:16:25'),</w:t>
            </w:r>
          </w:p>
          <w:p w:rsidR="0099030E" w:rsidRDefault="0099030E" w:rsidP="00147D83">
            <w:r>
              <w:t>(19016, 21, '2015-05-05 15:16:28'),</w:t>
            </w:r>
          </w:p>
          <w:p w:rsidR="0099030E" w:rsidRDefault="0099030E" w:rsidP="00147D83">
            <w:r>
              <w:t>(19017, 21, '2015-05-05 15:16:31'),</w:t>
            </w:r>
          </w:p>
          <w:p w:rsidR="0099030E" w:rsidRDefault="0099030E" w:rsidP="00147D83">
            <w:r>
              <w:t>(19018, 21, '2015-05-05 15:16:34'),</w:t>
            </w:r>
          </w:p>
          <w:p w:rsidR="0099030E" w:rsidRDefault="0099030E" w:rsidP="00147D83">
            <w:r>
              <w:t>(19019, 21, '2015-05-05 15:16:37'),</w:t>
            </w:r>
          </w:p>
          <w:p w:rsidR="0099030E" w:rsidRDefault="0099030E" w:rsidP="00147D83">
            <w:r>
              <w:t>(19020, 21, '2015-05-05 15:16:40'),</w:t>
            </w:r>
          </w:p>
          <w:p w:rsidR="0099030E" w:rsidRDefault="0099030E" w:rsidP="00147D83">
            <w:r>
              <w:t>(19021, 21, '2015-05-05 15:16:43'),</w:t>
            </w:r>
          </w:p>
          <w:p w:rsidR="0099030E" w:rsidRDefault="0099030E" w:rsidP="00147D83">
            <w:r>
              <w:t>(19022, 21, '2015-05-05 15:16:46'),</w:t>
            </w:r>
          </w:p>
          <w:p w:rsidR="0099030E" w:rsidRDefault="0099030E" w:rsidP="00147D83">
            <w:r>
              <w:t>(19023, 22, '2015-05-05 15:16:49'),</w:t>
            </w:r>
          </w:p>
          <w:p w:rsidR="0099030E" w:rsidRDefault="0099030E" w:rsidP="00147D83">
            <w:r>
              <w:t>(19024, 22, '2015-05-05 15:16:52'),</w:t>
            </w:r>
          </w:p>
          <w:p w:rsidR="0099030E" w:rsidRDefault="0099030E" w:rsidP="00147D83">
            <w:r>
              <w:t>(19025, 22, '2015-05-05 15:16:55'),</w:t>
            </w:r>
          </w:p>
          <w:p w:rsidR="0099030E" w:rsidRDefault="0099030E" w:rsidP="00147D83">
            <w:r>
              <w:t>(19026, 22, '2015-05-05 15:16:58'),</w:t>
            </w:r>
          </w:p>
          <w:p w:rsidR="0099030E" w:rsidRDefault="0099030E" w:rsidP="00147D83">
            <w:r>
              <w:t>(19027, 22, '2015-05-05 15:17:01'),</w:t>
            </w:r>
          </w:p>
          <w:p w:rsidR="0099030E" w:rsidRDefault="0099030E" w:rsidP="00147D83">
            <w:r>
              <w:t>(19028, 22, '2015-05-05 15:17:04'),</w:t>
            </w:r>
          </w:p>
          <w:p w:rsidR="0099030E" w:rsidRDefault="0099030E" w:rsidP="00147D83">
            <w:r>
              <w:t>(19029, 22, '2015-05-05 15:17:07'),</w:t>
            </w:r>
          </w:p>
          <w:p w:rsidR="0099030E" w:rsidRDefault="0099030E" w:rsidP="00147D83">
            <w:r>
              <w:t>(19030, 22, '2015-05-05 15:17:10'),</w:t>
            </w:r>
          </w:p>
          <w:p w:rsidR="0099030E" w:rsidRDefault="0099030E" w:rsidP="00147D83">
            <w:r>
              <w:t>(19031, 22, '2015-05-05 15:17:13'),</w:t>
            </w:r>
          </w:p>
          <w:p w:rsidR="0099030E" w:rsidRDefault="0099030E" w:rsidP="00147D83">
            <w:r>
              <w:t>(19032, 22, '2015-05-05 15:17:17'),</w:t>
            </w:r>
          </w:p>
          <w:p w:rsidR="0099030E" w:rsidRDefault="0099030E" w:rsidP="00147D83">
            <w:r>
              <w:t>(19033, 22, '2015-05-05 15:17:20'),</w:t>
            </w:r>
          </w:p>
          <w:p w:rsidR="0099030E" w:rsidRDefault="0099030E" w:rsidP="00147D83">
            <w:r>
              <w:t>(19034, 22, '2015-05-05 15:17:23'),</w:t>
            </w:r>
          </w:p>
          <w:p w:rsidR="0099030E" w:rsidRDefault="0099030E" w:rsidP="00147D83">
            <w:r>
              <w:t>(19035, 22, '2015-05-05 15:17:26'),</w:t>
            </w:r>
          </w:p>
          <w:p w:rsidR="0099030E" w:rsidRDefault="0099030E" w:rsidP="00147D83">
            <w:r>
              <w:t>(19036, 22, '2015-05-05 15:17:29'),</w:t>
            </w:r>
          </w:p>
          <w:p w:rsidR="0099030E" w:rsidRDefault="0099030E" w:rsidP="00147D83">
            <w:r>
              <w:t>(19037, 23, '2015-05-05 15:17:32'),</w:t>
            </w:r>
          </w:p>
          <w:p w:rsidR="0099030E" w:rsidRDefault="0099030E" w:rsidP="00147D83">
            <w:r>
              <w:t>(19038, 23, '2015-05-05 15:17:35'),</w:t>
            </w:r>
          </w:p>
          <w:p w:rsidR="0099030E" w:rsidRDefault="0099030E" w:rsidP="00147D83">
            <w:r>
              <w:t>(19039, 23, '2015-05-05 15:17:38'),</w:t>
            </w:r>
          </w:p>
          <w:p w:rsidR="0099030E" w:rsidRDefault="0099030E" w:rsidP="00147D83">
            <w:r>
              <w:t>(19040, 23, '2015-05-05 15:17:41'),</w:t>
            </w:r>
          </w:p>
          <w:p w:rsidR="0099030E" w:rsidRDefault="0099030E" w:rsidP="00147D83">
            <w:r>
              <w:t>(19041, 23, '2015-05-05 15:17:44'),</w:t>
            </w:r>
          </w:p>
          <w:p w:rsidR="0099030E" w:rsidRDefault="0099030E" w:rsidP="00147D83">
            <w:r>
              <w:t>(19042, 23, '2015-05-05 15:17:47'),</w:t>
            </w:r>
          </w:p>
          <w:p w:rsidR="0099030E" w:rsidRDefault="0099030E" w:rsidP="00147D83">
            <w:r>
              <w:t>(19043, 23, '2015-05-05 15:17:50'),</w:t>
            </w:r>
          </w:p>
          <w:p w:rsidR="0099030E" w:rsidRDefault="0099030E" w:rsidP="00147D83">
            <w:r>
              <w:t>(19044, 23, '2015-05-05 15:17:53'),</w:t>
            </w:r>
          </w:p>
          <w:p w:rsidR="0099030E" w:rsidRDefault="0099030E" w:rsidP="00147D83">
            <w:r>
              <w:t>(19045, 23, '2015-05-05 15:17:56'),</w:t>
            </w:r>
          </w:p>
          <w:p w:rsidR="0099030E" w:rsidRDefault="0099030E" w:rsidP="00147D83">
            <w:r>
              <w:t>(19046, 23, '2015-05-05 15:17:59'),</w:t>
            </w:r>
          </w:p>
          <w:p w:rsidR="0099030E" w:rsidRDefault="0099030E" w:rsidP="00147D83">
            <w:r>
              <w:t>(19047, 23, '2015-05-05 15:18:02'),</w:t>
            </w:r>
          </w:p>
          <w:p w:rsidR="0099030E" w:rsidRDefault="0099030E" w:rsidP="00147D83">
            <w:r>
              <w:t>(19048, 23, '2015-05-05 15:18:05'),</w:t>
            </w:r>
          </w:p>
          <w:p w:rsidR="0099030E" w:rsidRDefault="0099030E" w:rsidP="00147D83">
            <w:r>
              <w:t>(19049, 23, '2015-05-05 15:18:08'),</w:t>
            </w:r>
          </w:p>
          <w:p w:rsidR="0099030E" w:rsidRDefault="0099030E" w:rsidP="00147D83">
            <w:r>
              <w:t>(19050, 23, '2015-05-05 15:18:12'),</w:t>
            </w:r>
          </w:p>
          <w:p w:rsidR="0099030E" w:rsidRDefault="0099030E" w:rsidP="00147D83">
            <w:r>
              <w:t>(19051, 23, '2015-05-05 15:18:15'),</w:t>
            </w:r>
          </w:p>
          <w:p w:rsidR="0099030E" w:rsidRDefault="0099030E" w:rsidP="00147D83">
            <w:r>
              <w:t>(19052, 24, '2015-05-05 15:18:18'),</w:t>
            </w:r>
          </w:p>
          <w:p w:rsidR="0099030E" w:rsidRDefault="0099030E" w:rsidP="00147D83">
            <w:r>
              <w:t>(19053, 24, '2015-05-05 15:18:21'),</w:t>
            </w:r>
          </w:p>
          <w:p w:rsidR="0099030E" w:rsidRDefault="0099030E" w:rsidP="00147D83">
            <w:r>
              <w:t>(19054, 24, '2015-05-05 15:18:24'),</w:t>
            </w:r>
          </w:p>
          <w:p w:rsidR="0099030E" w:rsidRDefault="0099030E" w:rsidP="00147D83">
            <w:r>
              <w:t>(19055, 24, '2015-05-05 15:18:27'),</w:t>
            </w:r>
          </w:p>
          <w:p w:rsidR="0099030E" w:rsidRDefault="0099030E" w:rsidP="00147D83">
            <w:r>
              <w:t>(19056, 24, '2015-05-05 15:18:30'),</w:t>
            </w:r>
          </w:p>
          <w:p w:rsidR="0099030E" w:rsidRDefault="0099030E" w:rsidP="00147D83">
            <w:r>
              <w:t>(19057, 24, '2015-05-05 15:18:33'),</w:t>
            </w:r>
          </w:p>
          <w:p w:rsidR="0099030E" w:rsidRDefault="0099030E" w:rsidP="00147D83">
            <w:r>
              <w:t>(19058, 24, '2015-05-05 15:18:36'),</w:t>
            </w:r>
          </w:p>
          <w:p w:rsidR="0099030E" w:rsidRDefault="0099030E" w:rsidP="00147D83">
            <w:r>
              <w:t>(19059, 24, '2015-05-05 15:18:39'),</w:t>
            </w:r>
          </w:p>
          <w:p w:rsidR="0099030E" w:rsidRDefault="0099030E" w:rsidP="00147D83">
            <w:r>
              <w:t>(19060, 24, '2015-05-05 15:18:42'),</w:t>
            </w:r>
          </w:p>
          <w:p w:rsidR="0099030E" w:rsidRDefault="0099030E" w:rsidP="00147D83">
            <w:r>
              <w:t>(19061, 24, '2015-05-05 15:18:45'),</w:t>
            </w:r>
          </w:p>
          <w:p w:rsidR="0099030E" w:rsidRDefault="0099030E" w:rsidP="00147D83">
            <w:r>
              <w:t>(19062, 24, '2015-05-05 15:18:48'),</w:t>
            </w:r>
          </w:p>
          <w:p w:rsidR="0099030E" w:rsidRDefault="0099030E" w:rsidP="00147D83">
            <w:r>
              <w:t>(19063, 24, '2015-05-05 15:18:51'),</w:t>
            </w:r>
          </w:p>
          <w:p w:rsidR="0099030E" w:rsidRDefault="0099030E" w:rsidP="00147D83">
            <w:r>
              <w:t>(19064, 24, '2015-05-05 15:18:54'),</w:t>
            </w:r>
          </w:p>
          <w:p w:rsidR="0099030E" w:rsidRDefault="0099030E" w:rsidP="00147D83">
            <w:r>
              <w:t>(19065, 24, '2015-05-05 15:18:57'),</w:t>
            </w:r>
          </w:p>
          <w:p w:rsidR="0099030E" w:rsidRDefault="0099030E" w:rsidP="00147D83">
            <w:r>
              <w:t>(19066, 24, '2015-05-05 15:19:00'),</w:t>
            </w:r>
          </w:p>
          <w:p w:rsidR="0099030E" w:rsidRDefault="0099030E" w:rsidP="00147D83">
            <w:r>
              <w:t>(19067, 24, '2015-05-05 15:19:03'),</w:t>
            </w:r>
          </w:p>
          <w:p w:rsidR="0099030E" w:rsidRDefault="0099030E" w:rsidP="00147D83">
            <w:r>
              <w:t>(19068, 24, '2015-05-05 15:19:06'),</w:t>
            </w:r>
          </w:p>
          <w:p w:rsidR="0099030E" w:rsidRDefault="0099030E" w:rsidP="00147D83">
            <w:r>
              <w:t>(19069, 24, '2015-05-05 15:19:09'),</w:t>
            </w:r>
          </w:p>
          <w:p w:rsidR="0099030E" w:rsidRDefault="0099030E" w:rsidP="00147D83">
            <w:r>
              <w:t>(19070, 24, '2015-05-05 15:19:12'),</w:t>
            </w:r>
          </w:p>
          <w:p w:rsidR="0099030E" w:rsidRDefault="0099030E" w:rsidP="00147D83">
            <w:r>
              <w:t>(19071, 24, '2015-05-05 15:19:15'),</w:t>
            </w:r>
          </w:p>
          <w:p w:rsidR="0099030E" w:rsidRDefault="0099030E" w:rsidP="00147D83">
            <w:r>
              <w:t>(19072, 24, '2015-05-05 15:19:18'),</w:t>
            </w:r>
          </w:p>
          <w:p w:rsidR="0099030E" w:rsidRDefault="0099030E" w:rsidP="00147D83">
            <w:r>
              <w:t>(19073, 24, '2015-05-05 15:19:21'),</w:t>
            </w:r>
          </w:p>
          <w:p w:rsidR="0099030E" w:rsidRDefault="0099030E" w:rsidP="00147D83">
            <w:r>
              <w:t>(19074, 24, '2015-05-05 15:19:24'),</w:t>
            </w:r>
          </w:p>
          <w:p w:rsidR="0099030E" w:rsidRDefault="0099030E" w:rsidP="00147D83">
            <w:r>
              <w:t>(19075, 25, '2015-05-05 15:19:27'),</w:t>
            </w:r>
          </w:p>
          <w:p w:rsidR="0099030E" w:rsidRDefault="0099030E" w:rsidP="00147D83">
            <w:r>
              <w:t>(19076, 25, '2015-05-05 15:19:30'),</w:t>
            </w:r>
          </w:p>
          <w:p w:rsidR="0099030E" w:rsidRDefault="0099030E" w:rsidP="00147D83">
            <w:r>
              <w:t>(19077, 25, '2015-05-05 15:19:33'),</w:t>
            </w:r>
          </w:p>
          <w:p w:rsidR="0099030E" w:rsidRDefault="0099030E" w:rsidP="00147D83">
            <w:r>
              <w:t>(19078, 25, '2015-05-05 15:19:36'),</w:t>
            </w:r>
          </w:p>
          <w:p w:rsidR="0099030E" w:rsidRDefault="0099030E" w:rsidP="00147D83">
            <w:r>
              <w:t>(19079, 25, '2015-05-05 15:19:40'),</w:t>
            </w:r>
          </w:p>
          <w:p w:rsidR="0099030E" w:rsidRDefault="0099030E" w:rsidP="00147D83">
            <w:r>
              <w:t>(19080, 25, '2015-05-05 15:19:43'),</w:t>
            </w:r>
          </w:p>
          <w:p w:rsidR="0099030E" w:rsidRDefault="0099030E" w:rsidP="00147D83">
            <w:r>
              <w:t>(19081, 25, '2015-05-05 15:19:46'),</w:t>
            </w:r>
          </w:p>
          <w:p w:rsidR="0099030E" w:rsidRDefault="0099030E" w:rsidP="00147D83">
            <w:r>
              <w:t>(19082, 25, '2015-05-05 15:19:49'),</w:t>
            </w:r>
          </w:p>
          <w:p w:rsidR="0099030E" w:rsidRDefault="0099030E" w:rsidP="00147D83">
            <w:r>
              <w:t>(19083, 25, '2015-05-05 15:19:52'),</w:t>
            </w:r>
          </w:p>
          <w:p w:rsidR="0099030E" w:rsidRDefault="0099030E" w:rsidP="00147D83">
            <w:r>
              <w:t>(19084, 25, '2015-05-05 15:19:55'),</w:t>
            </w:r>
          </w:p>
          <w:p w:rsidR="0099030E" w:rsidRDefault="0099030E" w:rsidP="00147D83">
            <w:r>
              <w:t>(19085, 25, '2015-05-05 15:19:58'),</w:t>
            </w:r>
          </w:p>
          <w:p w:rsidR="0099030E" w:rsidRDefault="0099030E" w:rsidP="00147D83">
            <w:r>
              <w:t>(19086, 26, '2015-05-05 15:20:01'),</w:t>
            </w:r>
          </w:p>
          <w:p w:rsidR="0099030E" w:rsidRDefault="0099030E" w:rsidP="00147D83">
            <w:r>
              <w:t>(19087, 26, '2015-05-05 15:20:04'),</w:t>
            </w:r>
          </w:p>
          <w:p w:rsidR="0099030E" w:rsidRDefault="0099030E" w:rsidP="00147D83">
            <w:r>
              <w:t>(19088, 26, '2015-05-05 15:20:07'),</w:t>
            </w:r>
          </w:p>
          <w:p w:rsidR="0099030E" w:rsidRDefault="0099030E" w:rsidP="00147D83">
            <w:r>
              <w:t>(19089, 26, '2015-05-05 15:20:10'),</w:t>
            </w:r>
          </w:p>
          <w:p w:rsidR="0099030E" w:rsidRDefault="0099030E" w:rsidP="00147D83">
            <w:r>
              <w:t>(19090, 26, '2015-05-05 15:20:13'),</w:t>
            </w:r>
          </w:p>
          <w:p w:rsidR="0099030E" w:rsidRDefault="0099030E" w:rsidP="00147D83">
            <w:r>
              <w:t>(19091, 26, '2015-05-05 15:20:16'),</w:t>
            </w:r>
          </w:p>
          <w:p w:rsidR="0099030E" w:rsidRDefault="0099030E" w:rsidP="00147D83">
            <w:r>
              <w:t>(19092, 26, '2015-05-05 15:20:19'),</w:t>
            </w:r>
          </w:p>
          <w:p w:rsidR="0099030E" w:rsidRDefault="0099030E" w:rsidP="00147D83">
            <w:r>
              <w:t>(19093, 26, '2015-05-05 15:20:22'),</w:t>
            </w:r>
          </w:p>
          <w:p w:rsidR="0099030E" w:rsidRDefault="0099030E" w:rsidP="00147D83">
            <w:r>
              <w:t>(19094, 27, '2015-05-05 15:20:25'),</w:t>
            </w:r>
          </w:p>
          <w:p w:rsidR="0099030E" w:rsidRDefault="0099030E" w:rsidP="00147D83">
            <w:r>
              <w:t>(19095, 27, '2015-05-05 15:20:28'),</w:t>
            </w:r>
          </w:p>
          <w:p w:rsidR="0099030E" w:rsidRDefault="0099030E" w:rsidP="00147D83">
            <w:r>
              <w:t>(19096, 27, '2015-05-05 15:20:31'),</w:t>
            </w:r>
          </w:p>
          <w:p w:rsidR="0099030E" w:rsidRDefault="0099030E" w:rsidP="00147D83">
            <w:r>
              <w:t>(19097, 27, '2015-05-05 15:20:34'),</w:t>
            </w:r>
          </w:p>
          <w:p w:rsidR="0099030E" w:rsidRDefault="0099030E" w:rsidP="00147D83">
            <w:r>
              <w:t>(19098, 27, '2015-05-05 15:20:37'),</w:t>
            </w:r>
          </w:p>
          <w:p w:rsidR="0099030E" w:rsidRDefault="0099030E" w:rsidP="00147D83">
            <w:r>
              <w:t>(19099, 27, '2015-05-05 15:20:40'),</w:t>
            </w:r>
          </w:p>
          <w:p w:rsidR="0099030E" w:rsidRDefault="0099030E" w:rsidP="00147D83">
            <w:r>
              <w:t>(19100, 27, '2015-05-05 15:20:43'),</w:t>
            </w:r>
          </w:p>
          <w:p w:rsidR="0099030E" w:rsidRDefault="0099030E" w:rsidP="00147D83">
            <w:r>
              <w:t>(19101, 28, '2015-05-05 15:20:46'),</w:t>
            </w:r>
          </w:p>
          <w:p w:rsidR="0099030E" w:rsidRDefault="0099030E" w:rsidP="00147D83">
            <w:r>
              <w:t>(19102, 28, '2015-05-05 15:20:49'),</w:t>
            </w:r>
          </w:p>
          <w:p w:rsidR="0099030E" w:rsidRDefault="0099030E" w:rsidP="00147D83">
            <w:r>
              <w:t>(19103, 28, '2015-05-05 15:20:52'),</w:t>
            </w:r>
          </w:p>
          <w:p w:rsidR="0099030E" w:rsidRDefault="0099030E" w:rsidP="00147D83">
            <w:r>
              <w:t>(19104, 28, '2015-05-05 15:20:55'),</w:t>
            </w:r>
          </w:p>
          <w:p w:rsidR="0099030E" w:rsidRDefault="0099030E" w:rsidP="00147D83">
            <w:r>
              <w:t>(19105, 28, '2015-05-05 15:20:58'),</w:t>
            </w:r>
          </w:p>
          <w:p w:rsidR="0099030E" w:rsidRDefault="0099030E" w:rsidP="00147D83">
            <w:r>
              <w:t>(19106, 28, '2015-05-05 15:21:01'),</w:t>
            </w:r>
          </w:p>
          <w:p w:rsidR="0099030E" w:rsidRDefault="0099030E" w:rsidP="00147D83">
            <w:r>
              <w:t>(19107, 28, '2015-05-05 15:21:04'),</w:t>
            </w:r>
          </w:p>
          <w:p w:rsidR="0099030E" w:rsidRDefault="0099030E" w:rsidP="00147D83">
            <w:r>
              <w:t>(19108, 28, '2015-05-05 15:21:07'),</w:t>
            </w:r>
          </w:p>
          <w:p w:rsidR="0099030E" w:rsidRDefault="0099030E" w:rsidP="00147D83">
            <w:r>
              <w:t>(19109, 28, '2015-05-05 15:21:11'),</w:t>
            </w:r>
          </w:p>
          <w:p w:rsidR="0099030E" w:rsidRDefault="0099030E" w:rsidP="00147D83">
            <w:r>
              <w:t>(19110, 29, '2015-05-05 15:21:14'),</w:t>
            </w:r>
          </w:p>
          <w:p w:rsidR="0099030E" w:rsidRDefault="0099030E" w:rsidP="00147D83">
            <w:r>
              <w:t>(19111, 29, '2015-05-05 15:21:17'),</w:t>
            </w:r>
          </w:p>
          <w:p w:rsidR="0099030E" w:rsidRDefault="0099030E" w:rsidP="00147D83">
            <w:r>
              <w:t>(19112, 29, '2015-05-05 15:21:20'),</w:t>
            </w:r>
          </w:p>
          <w:p w:rsidR="0099030E" w:rsidRDefault="0099030E" w:rsidP="00147D83">
            <w:r>
              <w:t>(19113, 29, '2015-05-05 15:21:23'),</w:t>
            </w:r>
          </w:p>
          <w:p w:rsidR="0099030E" w:rsidRDefault="0099030E" w:rsidP="00147D83">
            <w:r>
              <w:t>(19114, 29, '2015-05-05 15:21:26'),</w:t>
            </w:r>
          </w:p>
          <w:p w:rsidR="0099030E" w:rsidRDefault="0099030E" w:rsidP="00147D83">
            <w:r>
              <w:t>(19115, 29, '2015-05-05 15:21:29'),</w:t>
            </w:r>
          </w:p>
          <w:p w:rsidR="0099030E" w:rsidRDefault="0099030E" w:rsidP="00147D83">
            <w:r>
              <w:t>(19116, 29, '2015-05-05 15:21:32'),</w:t>
            </w:r>
          </w:p>
          <w:p w:rsidR="0099030E" w:rsidRDefault="0099030E" w:rsidP="00147D83">
            <w:r>
              <w:t>(19117, 29, '2015-05-05 15:21:35'),</w:t>
            </w:r>
          </w:p>
          <w:p w:rsidR="0099030E" w:rsidRDefault="0099030E" w:rsidP="00147D83">
            <w:r>
              <w:t>(19118, 29, '2015-05-05 15:21:38'),</w:t>
            </w:r>
          </w:p>
          <w:p w:rsidR="0099030E" w:rsidRDefault="0099030E" w:rsidP="00147D83">
            <w:r>
              <w:t>(19119, 29, '2015-05-05 15:21:41'),</w:t>
            </w:r>
          </w:p>
          <w:p w:rsidR="0099030E" w:rsidRDefault="0099030E" w:rsidP="00147D83">
            <w:r>
              <w:t>(19120, 29, '2015-05-05 15:21:44'),</w:t>
            </w:r>
          </w:p>
          <w:p w:rsidR="0099030E" w:rsidRDefault="0099030E" w:rsidP="00147D83">
            <w:r>
              <w:t>(19121, 29, '2015-05-05 15:21:47'),</w:t>
            </w:r>
          </w:p>
          <w:p w:rsidR="0099030E" w:rsidRDefault="0099030E" w:rsidP="00147D83">
            <w:r>
              <w:t>(19122, 29, '2015-05-05 15:21:50'),</w:t>
            </w:r>
          </w:p>
          <w:p w:rsidR="0099030E" w:rsidRDefault="0099030E" w:rsidP="00147D83">
            <w:r>
              <w:t>(19123, 29, '2015-05-05 15:21:53'),</w:t>
            </w:r>
          </w:p>
          <w:p w:rsidR="0099030E" w:rsidRDefault="0099030E" w:rsidP="00147D83">
            <w:r>
              <w:t>(19124, 29, '2015-05-05 15:21:56'),</w:t>
            </w:r>
          </w:p>
          <w:p w:rsidR="0099030E" w:rsidRDefault="0099030E" w:rsidP="00147D83">
            <w:r>
              <w:t>(19125, 29, '2015-05-05 15:21:59'),</w:t>
            </w:r>
          </w:p>
          <w:p w:rsidR="0099030E" w:rsidRDefault="0099030E" w:rsidP="00147D83">
            <w:r>
              <w:t>(19126, 29, '2015-05-05 15:22:02'),</w:t>
            </w:r>
          </w:p>
          <w:p w:rsidR="0099030E" w:rsidRDefault="0099030E" w:rsidP="00147D83">
            <w:r>
              <w:t>(19127, 29, '2015-05-05 15:22:05'),</w:t>
            </w:r>
          </w:p>
          <w:p w:rsidR="0099030E" w:rsidRDefault="0099030E" w:rsidP="00147D83">
            <w:r>
              <w:t>(19128, 29, '2015-05-05 15:22:08'),</w:t>
            </w:r>
          </w:p>
          <w:p w:rsidR="0099030E" w:rsidRDefault="0099030E" w:rsidP="00147D83">
            <w:r>
              <w:t>(19129, 29, '2015-05-05 15:22:11'),</w:t>
            </w:r>
          </w:p>
          <w:p w:rsidR="0099030E" w:rsidRDefault="0099030E" w:rsidP="00147D83">
            <w:r>
              <w:t>(19130, 29, '2015-05-05 15:22:14'),</w:t>
            </w:r>
          </w:p>
          <w:p w:rsidR="0099030E" w:rsidRDefault="0099030E" w:rsidP="00147D83">
            <w:r>
              <w:t>(19131, 29, '2015-05-05 15:22:17'),</w:t>
            </w:r>
          </w:p>
          <w:p w:rsidR="0099030E" w:rsidRDefault="0099030E" w:rsidP="00147D83">
            <w:r>
              <w:t>(19132, 29, '2015-05-05 15:22:20'),</w:t>
            </w:r>
          </w:p>
          <w:p w:rsidR="0099030E" w:rsidRDefault="0099030E" w:rsidP="00147D83">
            <w:r>
              <w:t>(19133, 29, '2015-05-05 15:22:23'),</w:t>
            </w:r>
          </w:p>
          <w:p w:rsidR="0099030E" w:rsidRDefault="0099030E" w:rsidP="00147D83">
            <w:r>
              <w:t>(19134, 29, '2015-05-05 15:22:26'),</w:t>
            </w:r>
          </w:p>
          <w:p w:rsidR="0099030E" w:rsidRDefault="0099030E" w:rsidP="00147D83">
            <w:r>
              <w:t>(19135, 29, '2015-05-05 15:22:29'),</w:t>
            </w:r>
          </w:p>
          <w:p w:rsidR="0099030E" w:rsidRDefault="0099030E" w:rsidP="00147D83">
            <w:r>
              <w:t>(19136, 29, '2015-05-05 15:22:33'),</w:t>
            </w:r>
          </w:p>
          <w:p w:rsidR="0099030E" w:rsidRDefault="0099030E" w:rsidP="00147D83">
            <w:r>
              <w:t>(19137, 29, '2015-05-05 15:22:36'),</w:t>
            </w:r>
          </w:p>
          <w:p w:rsidR="0099030E" w:rsidRDefault="0099030E" w:rsidP="00147D83">
            <w:r>
              <w:t>(19138, 29, '2015-05-05 15:22:39'),</w:t>
            </w:r>
          </w:p>
          <w:p w:rsidR="0099030E" w:rsidRDefault="0099030E" w:rsidP="00147D83">
            <w:r>
              <w:t>(19139, 29, '2015-05-05 15:22:42'),</w:t>
            </w:r>
          </w:p>
          <w:p w:rsidR="0099030E" w:rsidRDefault="0099030E" w:rsidP="00147D83">
            <w:r>
              <w:t>(19140, 29, '2015-05-05 15:22:45'),</w:t>
            </w:r>
          </w:p>
          <w:p w:rsidR="0099030E" w:rsidRDefault="0099030E" w:rsidP="00147D83">
            <w:r>
              <w:t>(19141, 29, '2015-05-05 15:22:48'),</w:t>
            </w:r>
          </w:p>
          <w:p w:rsidR="0099030E" w:rsidRDefault="0099030E" w:rsidP="00147D83">
            <w:r>
              <w:t>(19142, 29, '2015-05-05 15:22:51'),</w:t>
            </w:r>
          </w:p>
          <w:p w:rsidR="0099030E" w:rsidRDefault="0099030E" w:rsidP="00147D83">
            <w:r>
              <w:t>(19143, 29, '2015-05-05 15:22:54'),</w:t>
            </w:r>
          </w:p>
          <w:p w:rsidR="0099030E" w:rsidRDefault="0099030E" w:rsidP="00147D83">
            <w:r>
              <w:t>(19144, 29, '2015-05-05 15:22:57'),</w:t>
            </w:r>
          </w:p>
          <w:p w:rsidR="0099030E" w:rsidRDefault="0099030E" w:rsidP="00147D83">
            <w:r>
              <w:t>(19145, 29, '2015-05-05 15:23:00'),</w:t>
            </w:r>
          </w:p>
          <w:p w:rsidR="0099030E" w:rsidRDefault="0099030E" w:rsidP="00147D83">
            <w:r>
              <w:t>(19146, 29, '2015-05-05 15:23:03'),</w:t>
            </w:r>
          </w:p>
          <w:p w:rsidR="0099030E" w:rsidRDefault="0099030E" w:rsidP="00147D83">
            <w:r>
              <w:t>(19147, 29, '2015-05-05 15:23:06'),</w:t>
            </w:r>
          </w:p>
          <w:p w:rsidR="0099030E" w:rsidRDefault="0099030E" w:rsidP="00147D83">
            <w:r>
              <w:t>(19148, 29, '2015-05-05 15:23:09'),</w:t>
            </w:r>
          </w:p>
          <w:p w:rsidR="0099030E" w:rsidRDefault="0099030E" w:rsidP="00147D83">
            <w:r>
              <w:t>(19149, 29, '2015-05-05 15:23:12'),</w:t>
            </w:r>
          </w:p>
          <w:p w:rsidR="0099030E" w:rsidRDefault="0099030E" w:rsidP="00147D83">
            <w:r>
              <w:t>(19150, 29, '2015-05-05 15:23:15'),</w:t>
            </w:r>
          </w:p>
          <w:p w:rsidR="0099030E" w:rsidRDefault="0099030E" w:rsidP="00147D83">
            <w:r>
              <w:t>(19151, 29, '2015-05-05 15:23:18'),</w:t>
            </w:r>
          </w:p>
          <w:p w:rsidR="0099030E" w:rsidRDefault="0099030E" w:rsidP="00147D83">
            <w:r>
              <w:t>(19152, 29, '2015-05-05 15:23:21'),</w:t>
            </w:r>
          </w:p>
          <w:p w:rsidR="0099030E" w:rsidRDefault="0099030E" w:rsidP="00147D83">
            <w:r>
              <w:t>(19153, 29, '2015-05-05 15:23:24'),</w:t>
            </w:r>
          </w:p>
          <w:p w:rsidR="0099030E" w:rsidRDefault="0099030E" w:rsidP="00147D83">
            <w:r>
              <w:t>(19154, 29, '2015-05-05 15:23:27'),</w:t>
            </w:r>
          </w:p>
          <w:p w:rsidR="0099030E" w:rsidRDefault="0099030E" w:rsidP="00147D83">
            <w:r>
              <w:t>(19155, 29, '2015-05-05 15:23:30'),</w:t>
            </w:r>
          </w:p>
          <w:p w:rsidR="0099030E" w:rsidRDefault="0099030E" w:rsidP="00147D83">
            <w:r>
              <w:t>(19156, 29, '2015-05-05 15:23:33'),</w:t>
            </w:r>
          </w:p>
          <w:p w:rsidR="0099030E" w:rsidRDefault="0099030E" w:rsidP="00147D83">
            <w:r>
              <w:t>(19157, 28, '2015-05-05 15:23:36'),</w:t>
            </w:r>
          </w:p>
          <w:p w:rsidR="0099030E" w:rsidRDefault="0099030E" w:rsidP="00147D83">
            <w:r>
              <w:t>(19158, 28, '2015-05-05 15:23:39'),</w:t>
            </w:r>
          </w:p>
          <w:p w:rsidR="0099030E" w:rsidRDefault="0099030E" w:rsidP="00147D83">
            <w:r>
              <w:t>(19159, 28, '2015-05-05 15:23:42'),</w:t>
            </w:r>
          </w:p>
          <w:p w:rsidR="0099030E" w:rsidRDefault="0099030E" w:rsidP="00147D83">
            <w:r>
              <w:t>(19160, 28, '2015-05-05 15:23:45'),</w:t>
            </w:r>
          </w:p>
          <w:p w:rsidR="0099030E" w:rsidRDefault="0099030E" w:rsidP="00147D83">
            <w:r>
              <w:t>(19161, 28, '2015-05-05 15:23:48'),</w:t>
            </w:r>
          </w:p>
          <w:p w:rsidR="0099030E" w:rsidRDefault="0099030E" w:rsidP="00147D83">
            <w:r>
              <w:t>(19162, 28, '2015-05-05 15:23:51'),</w:t>
            </w:r>
          </w:p>
          <w:p w:rsidR="0099030E" w:rsidRDefault="0099030E" w:rsidP="00147D83">
            <w:r>
              <w:t>(19163, 28, '2015-05-05 15:23:54'),</w:t>
            </w:r>
          </w:p>
          <w:p w:rsidR="0099030E" w:rsidRDefault="0099030E" w:rsidP="00147D83">
            <w:r>
              <w:t>(19164, 28, '2015-05-05 15:23:57'),</w:t>
            </w:r>
          </w:p>
          <w:p w:rsidR="0099030E" w:rsidRDefault="0099030E" w:rsidP="00147D83">
            <w:r>
              <w:t>(19165, 28, '2015-05-05 15:24:00'),</w:t>
            </w:r>
          </w:p>
          <w:p w:rsidR="0099030E" w:rsidRDefault="0099030E" w:rsidP="00147D83">
            <w:r>
              <w:t>(19166, 28, '2015-05-05 15:24:04'),</w:t>
            </w:r>
          </w:p>
          <w:p w:rsidR="0099030E" w:rsidRDefault="0099030E" w:rsidP="00147D83">
            <w:r>
              <w:t>(19167, 28, '2015-05-05 15:24:07'),</w:t>
            </w:r>
          </w:p>
          <w:p w:rsidR="0099030E" w:rsidRDefault="0099030E" w:rsidP="00147D83">
            <w:r>
              <w:t>(19168, 27, '2015-05-05 15:24:10'),</w:t>
            </w:r>
          </w:p>
          <w:p w:rsidR="0099030E" w:rsidRDefault="0099030E" w:rsidP="00147D83">
            <w:r>
              <w:t>(19169, 27, '2015-05-05 15:24:13'),</w:t>
            </w:r>
          </w:p>
          <w:p w:rsidR="0099030E" w:rsidRDefault="0099030E" w:rsidP="00147D83">
            <w:r>
              <w:t>(19170, 27, '2015-05-05 15:24:16'),</w:t>
            </w:r>
          </w:p>
          <w:p w:rsidR="0099030E" w:rsidRDefault="0099030E" w:rsidP="00147D83">
            <w:r>
              <w:t>(19171, 27, '2015-05-05 15:24:19'),</w:t>
            </w:r>
          </w:p>
          <w:p w:rsidR="0099030E" w:rsidRDefault="0099030E" w:rsidP="00147D83">
            <w:r>
              <w:t>(19172, 27, '2015-05-05 15:24:22'),</w:t>
            </w:r>
          </w:p>
          <w:p w:rsidR="0099030E" w:rsidRDefault="0099030E" w:rsidP="00147D83">
            <w:r>
              <w:t>(19173, 27, '2015-05-05 15:24:25'),</w:t>
            </w:r>
          </w:p>
          <w:p w:rsidR="0099030E" w:rsidRDefault="0099030E" w:rsidP="00147D83">
            <w:r>
              <w:t>(19174, 27, '2015-05-05 15:24:28'),</w:t>
            </w:r>
          </w:p>
          <w:p w:rsidR="0099030E" w:rsidRDefault="0099030E" w:rsidP="00147D83">
            <w:r>
              <w:t>(19175, 27, '2015-05-05 15:24:31'),</w:t>
            </w:r>
          </w:p>
          <w:p w:rsidR="0099030E" w:rsidRDefault="0099030E" w:rsidP="00147D83">
            <w:r>
              <w:t>(19176, 27, '2015-05-05 15:24:34'),</w:t>
            </w:r>
          </w:p>
          <w:p w:rsidR="0099030E" w:rsidRDefault="0099030E" w:rsidP="00147D83">
            <w:r>
              <w:t>(19177, 27, '2015-05-05 15:24:37'),</w:t>
            </w:r>
          </w:p>
          <w:p w:rsidR="0099030E" w:rsidRDefault="0099030E" w:rsidP="00147D83">
            <w:r>
              <w:t>(19178, 26, '2015-05-05 15:24:40'),</w:t>
            </w:r>
          </w:p>
          <w:p w:rsidR="0099030E" w:rsidRDefault="0099030E" w:rsidP="00147D83">
            <w:r>
              <w:t>(19179, 26, '2015-05-05 15:24:43'),</w:t>
            </w:r>
          </w:p>
          <w:p w:rsidR="0099030E" w:rsidRDefault="0099030E" w:rsidP="00147D83">
            <w:r>
              <w:t>(19180, 26, '2015-05-05 15:24:46'),</w:t>
            </w:r>
          </w:p>
          <w:p w:rsidR="0099030E" w:rsidRDefault="0099030E" w:rsidP="00147D83">
            <w:r>
              <w:t>(19181, 26, '2015-05-05 15:24:49'),</w:t>
            </w:r>
          </w:p>
          <w:p w:rsidR="0099030E" w:rsidRDefault="0099030E" w:rsidP="00147D83">
            <w:r>
              <w:t>(19182, 26, '2015-05-05 15:24:52'),</w:t>
            </w:r>
          </w:p>
          <w:p w:rsidR="0099030E" w:rsidRDefault="0099030E" w:rsidP="00147D83">
            <w:r>
              <w:t>(19183, 26, '2015-05-05 15:24:55'),</w:t>
            </w:r>
          </w:p>
          <w:p w:rsidR="0099030E" w:rsidRDefault="0099030E" w:rsidP="00147D83">
            <w:r>
              <w:t>(19184, 26, '2015-05-05 15:24:58'),</w:t>
            </w:r>
          </w:p>
          <w:p w:rsidR="0099030E" w:rsidRDefault="0099030E" w:rsidP="00147D83">
            <w:r>
              <w:t>(19185, 26, '2015-05-05 15:25:01'),</w:t>
            </w:r>
          </w:p>
          <w:p w:rsidR="0099030E" w:rsidRDefault="0099030E" w:rsidP="00147D83">
            <w:r>
              <w:t>(19186, 26, '2015-05-05 15:25:04'),</w:t>
            </w:r>
          </w:p>
          <w:p w:rsidR="0099030E" w:rsidRDefault="0099030E" w:rsidP="00147D83">
            <w:r>
              <w:t>(19187, 26, '2015-05-05 15:25:07'),</w:t>
            </w:r>
          </w:p>
          <w:p w:rsidR="0099030E" w:rsidRDefault="0099030E" w:rsidP="00147D83">
            <w:r>
              <w:t>(19188, 26, '2015-05-05 15:25:10'),</w:t>
            </w:r>
          </w:p>
          <w:p w:rsidR="0099030E" w:rsidRDefault="0099030E" w:rsidP="00147D83">
            <w:r>
              <w:t>(19189, 26, '2015-05-05 15:25:13'),</w:t>
            </w:r>
          </w:p>
          <w:p w:rsidR="0099030E" w:rsidRDefault="0099030E" w:rsidP="00147D83">
            <w:r>
              <w:t>(19190, 25, '2015-05-05 15:25:16'),</w:t>
            </w:r>
          </w:p>
          <w:p w:rsidR="0099030E" w:rsidRDefault="0099030E" w:rsidP="00147D83">
            <w:r>
              <w:t>(19191, 25, '2015-05-05 15:25:19'),</w:t>
            </w:r>
          </w:p>
          <w:p w:rsidR="0099030E" w:rsidRDefault="0099030E" w:rsidP="00147D83">
            <w:r>
              <w:t>(19192, 25, '2015-05-05 15:25:22'),</w:t>
            </w:r>
          </w:p>
          <w:p w:rsidR="0099030E" w:rsidRDefault="0099030E" w:rsidP="00147D83">
            <w:r>
              <w:t>(19193, 25, '2015-05-05 15:25:25'),</w:t>
            </w:r>
          </w:p>
          <w:p w:rsidR="0099030E" w:rsidRDefault="0099030E" w:rsidP="00147D83">
            <w:r>
              <w:t>(19194, 25, '2015-05-05 15:25:28'),</w:t>
            </w:r>
          </w:p>
          <w:p w:rsidR="0099030E" w:rsidRDefault="0099030E" w:rsidP="00147D83">
            <w:r>
              <w:t>(19195, 25, '2015-05-05 15:25:31'),</w:t>
            </w:r>
          </w:p>
          <w:p w:rsidR="0099030E" w:rsidRDefault="0099030E" w:rsidP="00147D83">
            <w:r>
              <w:t>(19196, 25, '2015-05-05 15:25:35'),</w:t>
            </w:r>
          </w:p>
          <w:p w:rsidR="0099030E" w:rsidRDefault="0099030E" w:rsidP="00147D83">
            <w:r>
              <w:t>(19197, 25, '2015-05-05 15:25:38'),</w:t>
            </w:r>
          </w:p>
          <w:p w:rsidR="0099030E" w:rsidRDefault="0099030E" w:rsidP="00147D83">
            <w:r>
              <w:t>(19198, 25, '2015-05-05 15:25:41'),</w:t>
            </w:r>
          </w:p>
          <w:p w:rsidR="0099030E" w:rsidRDefault="0099030E" w:rsidP="00147D83">
            <w:r>
              <w:t>(19199, 25, '2015-05-05 15:25:44'),</w:t>
            </w:r>
          </w:p>
          <w:p w:rsidR="0099030E" w:rsidRDefault="0099030E" w:rsidP="00147D83">
            <w:r>
              <w:t>(19200, 25, '2015-05-05 15:25:47'),</w:t>
            </w:r>
          </w:p>
          <w:p w:rsidR="0099030E" w:rsidRDefault="0099030E" w:rsidP="00147D83">
            <w:r>
              <w:t>(19201, 25, '2015-05-05 15:25:50'),</w:t>
            </w:r>
          </w:p>
          <w:p w:rsidR="0099030E" w:rsidRDefault="0099030E" w:rsidP="00147D83">
            <w:r>
              <w:t>(19202, 25, '2015-05-05 15:25:53'),</w:t>
            </w:r>
          </w:p>
          <w:p w:rsidR="0099030E" w:rsidRDefault="0099030E" w:rsidP="00147D83">
            <w:r>
              <w:t>(19203, 24, '2015-05-05 15:25:56'),</w:t>
            </w:r>
          </w:p>
          <w:p w:rsidR="0099030E" w:rsidRDefault="0099030E" w:rsidP="00147D83">
            <w:r>
              <w:t>(19204, 24, '2015-05-05 15:25:59'),</w:t>
            </w:r>
          </w:p>
          <w:p w:rsidR="0099030E" w:rsidRDefault="0099030E" w:rsidP="00147D83">
            <w:r>
              <w:t>(19205, 24, '2015-05-05 15:26:02'),</w:t>
            </w:r>
          </w:p>
          <w:p w:rsidR="0099030E" w:rsidRDefault="0099030E" w:rsidP="00147D83">
            <w:r>
              <w:t>(19206, 24, '2015-05-05 15:26:05'),</w:t>
            </w:r>
          </w:p>
          <w:p w:rsidR="0099030E" w:rsidRDefault="0099030E" w:rsidP="00147D83">
            <w:r>
              <w:t>(19207, 24, '2015-05-05 15:26:08'),</w:t>
            </w:r>
          </w:p>
          <w:p w:rsidR="0099030E" w:rsidRDefault="0099030E" w:rsidP="00147D83">
            <w:r>
              <w:t>(19208, 24, '2015-05-05 15:26:11'),</w:t>
            </w:r>
          </w:p>
          <w:p w:rsidR="0099030E" w:rsidRDefault="0099030E" w:rsidP="00147D83">
            <w:r>
              <w:t>(19209, 24, '2015-05-05 15:26:14'),</w:t>
            </w:r>
          </w:p>
          <w:p w:rsidR="0099030E" w:rsidRDefault="0099030E" w:rsidP="00147D83">
            <w:r>
              <w:t>(19210, 24, '2015-05-05 15:26:17'),</w:t>
            </w:r>
          </w:p>
          <w:p w:rsidR="0099030E" w:rsidRDefault="0099030E" w:rsidP="00147D83">
            <w:r>
              <w:t>(19211, 24, '2015-05-05 15:26:20'),</w:t>
            </w:r>
          </w:p>
          <w:p w:rsidR="0099030E" w:rsidRDefault="0099030E" w:rsidP="00147D83">
            <w:r>
              <w:t>(19212, 24, '2015-05-05 15:26:23'),</w:t>
            </w:r>
          </w:p>
          <w:p w:rsidR="0099030E" w:rsidRDefault="0099030E" w:rsidP="00147D83">
            <w:r>
              <w:t>(19213, 24, '2015-05-05 15:26:26'),</w:t>
            </w:r>
          </w:p>
          <w:p w:rsidR="0099030E" w:rsidRDefault="0099030E" w:rsidP="00147D83">
            <w:r>
              <w:t>(19214, 24, '2015-05-05 15:26:29'),</w:t>
            </w:r>
          </w:p>
          <w:p w:rsidR="0099030E" w:rsidRDefault="0099030E" w:rsidP="00147D83">
            <w:r>
              <w:t>(19215, 24, '2015-05-05 15:26:32'),</w:t>
            </w:r>
          </w:p>
          <w:p w:rsidR="0099030E" w:rsidRDefault="0099030E" w:rsidP="00147D83">
            <w:r>
              <w:t>(19216, 24, '2015-05-05 15:26:35'),</w:t>
            </w:r>
          </w:p>
          <w:p w:rsidR="0099030E" w:rsidRDefault="0099030E" w:rsidP="00147D83">
            <w:r>
              <w:t>(19217, 24, '2015-05-05 15:26:38'),</w:t>
            </w:r>
          </w:p>
          <w:p w:rsidR="0099030E" w:rsidRDefault="0099030E" w:rsidP="00147D83">
            <w:r>
              <w:t>(19218, 24, '2015-05-05 15:26:41'),</w:t>
            </w:r>
          </w:p>
          <w:p w:rsidR="0099030E" w:rsidRDefault="0099030E" w:rsidP="00147D83">
            <w:r>
              <w:t>(19219, 24, '2015-05-05 15:26:44'),</w:t>
            </w:r>
          </w:p>
          <w:p w:rsidR="0099030E" w:rsidRDefault="0099030E" w:rsidP="00147D83">
            <w:r>
              <w:t>(19220, 24, '2015-05-05 15:26:47'),</w:t>
            </w:r>
          </w:p>
          <w:p w:rsidR="0099030E" w:rsidRDefault="0099030E" w:rsidP="00147D83">
            <w:r>
              <w:t>(19221, 24, '2015-05-05 15:26:50'),</w:t>
            </w:r>
          </w:p>
          <w:p w:rsidR="0099030E" w:rsidRDefault="0099030E" w:rsidP="00147D83">
            <w:r>
              <w:t>(19222, 24, '2015-05-05 15:26:53'),</w:t>
            </w:r>
          </w:p>
          <w:p w:rsidR="0099030E" w:rsidRDefault="0099030E" w:rsidP="00147D83">
            <w:r>
              <w:t>(19223, 24, '2015-05-05 15:26:56'),</w:t>
            </w:r>
          </w:p>
          <w:p w:rsidR="0099030E" w:rsidRDefault="0099030E" w:rsidP="00147D83">
            <w:r>
              <w:t>(19224, 24, '2015-05-05 15:27:00'),</w:t>
            </w:r>
          </w:p>
          <w:p w:rsidR="0099030E" w:rsidRDefault="0099030E" w:rsidP="00147D83">
            <w:r>
              <w:t>(19225, 24, '2015-05-05 15:27:03'),</w:t>
            </w:r>
          </w:p>
          <w:p w:rsidR="0099030E" w:rsidRDefault="0099030E" w:rsidP="00147D83">
            <w:r>
              <w:t>(19226, 24, '2015-05-05 15:27:06'),</w:t>
            </w:r>
          </w:p>
          <w:p w:rsidR="0099030E" w:rsidRDefault="0099030E" w:rsidP="00147D83">
            <w:r>
              <w:t>(19227, 24, '2015-05-05 15:27:09'),</w:t>
            </w:r>
          </w:p>
          <w:p w:rsidR="0099030E" w:rsidRDefault="0099030E" w:rsidP="00147D83">
            <w:r>
              <w:t>(19228, 24, '2015-05-05 15:27:12'),</w:t>
            </w:r>
          </w:p>
          <w:p w:rsidR="0099030E" w:rsidRDefault="0099030E" w:rsidP="00147D83">
            <w:r>
              <w:t>(19229, 24, '2015-05-05 15:27:15'),</w:t>
            </w:r>
          </w:p>
          <w:p w:rsidR="0099030E" w:rsidRDefault="0099030E" w:rsidP="00147D83">
            <w:r>
              <w:t>(19230, 25, '2015-05-05 15:27:18'),</w:t>
            </w:r>
          </w:p>
          <w:p w:rsidR="0099030E" w:rsidRDefault="0099030E" w:rsidP="00147D83">
            <w:r>
              <w:t>(19231, 25, '2015-05-05 15:27:21'),</w:t>
            </w:r>
          </w:p>
          <w:p w:rsidR="0099030E" w:rsidRDefault="0099030E" w:rsidP="00147D83">
            <w:r>
              <w:t>(19232, 25, '2015-05-05 15:27:24'),</w:t>
            </w:r>
          </w:p>
          <w:p w:rsidR="0099030E" w:rsidRDefault="0099030E" w:rsidP="00147D83">
            <w:r>
              <w:t>(19233, 25, '2015-05-05 15:27:27'),</w:t>
            </w:r>
          </w:p>
          <w:p w:rsidR="0099030E" w:rsidRDefault="0099030E" w:rsidP="00147D83">
            <w:r>
              <w:t>(19234, 25, '2015-05-05 15:27:30'),</w:t>
            </w:r>
          </w:p>
          <w:p w:rsidR="0099030E" w:rsidRDefault="0099030E" w:rsidP="00147D83">
            <w:r>
              <w:t>(19235, 25, '2015-05-05 15:27:33'),</w:t>
            </w:r>
          </w:p>
          <w:p w:rsidR="0099030E" w:rsidRDefault="0099030E" w:rsidP="00147D83">
            <w:r>
              <w:t>(19236, 25, '2015-05-05 15:27:36'),</w:t>
            </w:r>
          </w:p>
          <w:p w:rsidR="0099030E" w:rsidRDefault="0099030E" w:rsidP="00147D83">
            <w:r>
              <w:t>(19237, 25, '2015-05-05 15:27:39'),</w:t>
            </w:r>
          </w:p>
          <w:p w:rsidR="0099030E" w:rsidRDefault="0099030E" w:rsidP="00147D83">
            <w:r>
              <w:t>(19238, 25, '2015-05-05 15:27:42'),</w:t>
            </w:r>
          </w:p>
          <w:p w:rsidR="0099030E" w:rsidRDefault="0099030E" w:rsidP="00147D83">
            <w:r>
              <w:t>(19239, 25, '2015-05-05 15:27:45'),</w:t>
            </w:r>
          </w:p>
          <w:p w:rsidR="0099030E" w:rsidRDefault="0099030E" w:rsidP="00147D83">
            <w:r>
              <w:t>(19240, 25, '2015-05-05 15:27:48'),</w:t>
            </w:r>
          </w:p>
          <w:p w:rsidR="0099030E" w:rsidRDefault="0099030E" w:rsidP="00147D83">
            <w:r>
              <w:t>(19241, 25, '2015-05-05 15:27:51'),</w:t>
            </w:r>
          </w:p>
          <w:p w:rsidR="0099030E" w:rsidRDefault="0099030E" w:rsidP="00147D83">
            <w:r>
              <w:t>(19242, 25, '2015-05-05 15:27:54'),</w:t>
            </w:r>
          </w:p>
          <w:p w:rsidR="0099030E" w:rsidRDefault="0099030E" w:rsidP="00147D83">
            <w:r>
              <w:t>(19243, 25, '2015-05-05 15:27:57'),</w:t>
            </w:r>
          </w:p>
          <w:p w:rsidR="0099030E" w:rsidRDefault="0099030E" w:rsidP="00147D83">
            <w:r>
              <w:t>(19244, 25, '2015-05-05 15:28:00'),</w:t>
            </w:r>
          </w:p>
          <w:p w:rsidR="0099030E" w:rsidRDefault="0099030E" w:rsidP="00147D83">
            <w:r>
              <w:t>(19245, 25, '2015-05-05 15:28:03'),</w:t>
            </w:r>
          </w:p>
          <w:p w:rsidR="0099030E" w:rsidRDefault="0099030E" w:rsidP="00147D83">
            <w:r>
              <w:t>(19246, 25, '2015-05-05 15:28:06'),</w:t>
            </w:r>
          </w:p>
          <w:p w:rsidR="0099030E" w:rsidRDefault="0099030E" w:rsidP="00147D83">
            <w:r>
              <w:t>(19247, 25, '2015-05-05 15:28:09'),</w:t>
            </w:r>
          </w:p>
          <w:p w:rsidR="0099030E" w:rsidRDefault="0099030E" w:rsidP="00147D83">
            <w:r>
              <w:t>(19248, 25, '2015-05-05 15:28:12'),</w:t>
            </w:r>
          </w:p>
          <w:p w:rsidR="0099030E" w:rsidRDefault="0099030E" w:rsidP="00147D83">
            <w:r>
              <w:t>(19249, 25, '2015-05-05 15:28:15'),</w:t>
            </w:r>
          </w:p>
          <w:p w:rsidR="0099030E" w:rsidRDefault="0099030E" w:rsidP="00147D83">
            <w:r>
              <w:t>(19250, 25, '2015-05-05 15:28:18'),</w:t>
            </w:r>
          </w:p>
          <w:p w:rsidR="0099030E" w:rsidRDefault="0099030E" w:rsidP="00147D83">
            <w:r>
              <w:t>(19251, 25, '2015-05-05 15:28:21'),</w:t>
            </w:r>
          </w:p>
          <w:p w:rsidR="0099030E" w:rsidRDefault="0099030E" w:rsidP="00147D83">
            <w:r>
              <w:t>(19252, 25, '2015-05-05 15:28:24'),</w:t>
            </w:r>
          </w:p>
          <w:p w:rsidR="0099030E" w:rsidRDefault="0099030E" w:rsidP="00147D83">
            <w:r>
              <w:t>(19253, 25, '2015-05-05 15:28:28'),</w:t>
            </w:r>
          </w:p>
          <w:p w:rsidR="0099030E" w:rsidRDefault="0099030E" w:rsidP="00147D83">
            <w:r>
              <w:t>(19254, 25, '2015-05-05 15:28:31'),</w:t>
            </w:r>
          </w:p>
          <w:p w:rsidR="0099030E" w:rsidRDefault="0099030E" w:rsidP="00147D83">
            <w:r>
              <w:t>(19255, 25, '2015-05-05 15:28:34'),</w:t>
            </w:r>
          </w:p>
          <w:p w:rsidR="0099030E" w:rsidRDefault="0099030E" w:rsidP="00147D83">
            <w:r>
              <w:t>(19256, 25, '2015-05-05 15:28:37'),</w:t>
            </w:r>
          </w:p>
          <w:p w:rsidR="0099030E" w:rsidRDefault="0099030E" w:rsidP="00147D83">
            <w:r>
              <w:t>(19257, 25, '2015-05-05 15:28:40'),</w:t>
            </w:r>
          </w:p>
          <w:p w:rsidR="0099030E" w:rsidRDefault="0099030E" w:rsidP="00147D83">
            <w:r>
              <w:t>(19258, 26, '2015-05-05 15:28:43'),</w:t>
            </w:r>
          </w:p>
          <w:p w:rsidR="0099030E" w:rsidRDefault="0099030E" w:rsidP="00147D83">
            <w:r>
              <w:t>(19259, 26, '2015-05-05 15:28:46'),</w:t>
            </w:r>
          </w:p>
          <w:p w:rsidR="0099030E" w:rsidRDefault="0099030E" w:rsidP="00147D83">
            <w:r>
              <w:t>(19260, 26, '2015-05-05 15:28:49'),</w:t>
            </w:r>
          </w:p>
          <w:p w:rsidR="0099030E" w:rsidRDefault="0099030E" w:rsidP="00147D83">
            <w:r>
              <w:t>(19261, 26, '2015-05-05 15:28:52'),</w:t>
            </w:r>
          </w:p>
          <w:p w:rsidR="0099030E" w:rsidRDefault="0099030E" w:rsidP="00147D83">
            <w:r>
              <w:t>(19262, 26, '2015-05-05 15:28:55'),</w:t>
            </w:r>
          </w:p>
          <w:p w:rsidR="0099030E" w:rsidRDefault="0099030E" w:rsidP="00147D83">
            <w:r>
              <w:t>(19263, 26, '2015-05-05 15:28:58'),</w:t>
            </w:r>
          </w:p>
          <w:p w:rsidR="0099030E" w:rsidRDefault="0099030E" w:rsidP="00147D83">
            <w:r>
              <w:t>(19264, 26, '2015-05-05 15:29:01'),</w:t>
            </w:r>
          </w:p>
          <w:p w:rsidR="0099030E" w:rsidRDefault="0099030E" w:rsidP="00147D83">
            <w:r>
              <w:t>(19265, 26, '2015-05-05 15:29:04'),</w:t>
            </w:r>
          </w:p>
          <w:p w:rsidR="0099030E" w:rsidRDefault="0099030E" w:rsidP="00147D83">
            <w:r>
              <w:t>(19266, 26, '2015-05-05 15:29:07'),</w:t>
            </w:r>
          </w:p>
          <w:p w:rsidR="0099030E" w:rsidRDefault="0099030E" w:rsidP="00147D83">
            <w:r>
              <w:t>(19267, 26, '2015-05-05 15:29:10'),</w:t>
            </w:r>
          </w:p>
          <w:p w:rsidR="0099030E" w:rsidRDefault="0099030E" w:rsidP="00147D83">
            <w:r>
              <w:t>(19268, 26, '2015-05-05 15:29:13'),</w:t>
            </w:r>
          </w:p>
          <w:p w:rsidR="0099030E" w:rsidRDefault="0099030E" w:rsidP="00147D83">
            <w:r>
              <w:t>(19269, 26, '2015-05-05 15:29:16'),</w:t>
            </w:r>
          </w:p>
          <w:p w:rsidR="0099030E" w:rsidRDefault="0099030E" w:rsidP="00147D83">
            <w:r>
              <w:t>(19270, 26, '2015-05-05 15:29:19'),</w:t>
            </w:r>
          </w:p>
          <w:p w:rsidR="0099030E" w:rsidRDefault="0099030E" w:rsidP="00147D83">
            <w:r>
              <w:t>(19271, 26, '2015-05-05 15:29:22'),</w:t>
            </w:r>
          </w:p>
          <w:p w:rsidR="0099030E" w:rsidRDefault="0099030E" w:rsidP="00147D83">
            <w:r>
              <w:t>(19272, 27, '2015-05-05 15:29:25'),</w:t>
            </w:r>
          </w:p>
          <w:p w:rsidR="0099030E" w:rsidRDefault="0099030E" w:rsidP="00147D83">
            <w:r>
              <w:t>(19273, 27, '2015-05-05 15:29:28'),</w:t>
            </w:r>
          </w:p>
          <w:p w:rsidR="0099030E" w:rsidRDefault="0099030E" w:rsidP="00147D83">
            <w:r>
              <w:t>(19274, 27, '2015-05-05 15:29:31'),</w:t>
            </w:r>
          </w:p>
          <w:p w:rsidR="0099030E" w:rsidRDefault="0099030E" w:rsidP="00147D83">
            <w:r>
              <w:t>(19275, 27, '2015-05-05 15:29:34'),</w:t>
            </w:r>
          </w:p>
          <w:p w:rsidR="0099030E" w:rsidRDefault="0099030E" w:rsidP="00147D83">
            <w:r>
              <w:t>(19276, 27, '2015-05-05 15:29:37'),</w:t>
            </w:r>
          </w:p>
          <w:p w:rsidR="0099030E" w:rsidRDefault="0099030E" w:rsidP="00147D83">
            <w:r>
              <w:t>(19277, 27, '2015-05-05 15:29:40'),</w:t>
            </w:r>
          </w:p>
          <w:p w:rsidR="0099030E" w:rsidRDefault="0099030E" w:rsidP="00147D83">
            <w:r>
              <w:t>(19278, 27, '2015-05-05 15:29:43'),</w:t>
            </w:r>
          </w:p>
          <w:p w:rsidR="0099030E" w:rsidRDefault="0099030E" w:rsidP="00147D83">
            <w:r>
              <w:t>(19279, 27, '2015-05-05 15:29:46'),</w:t>
            </w:r>
          </w:p>
          <w:p w:rsidR="0099030E" w:rsidRDefault="0099030E" w:rsidP="00147D83">
            <w:r>
              <w:t>(19280, 27, '2015-05-05 15:29:50'),</w:t>
            </w:r>
          </w:p>
          <w:p w:rsidR="0099030E" w:rsidRDefault="0099030E" w:rsidP="00147D83">
            <w:r>
              <w:t>(19281, 27, '2015-05-05 15:29:53'),</w:t>
            </w:r>
          </w:p>
          <w:p w:rsidR="0099030E" w:rsidRDefault="0099030E" w:rsidP="00147D83">
            <w:r>
              <w:t>(19282, 27, '2015-05-05 15:29:56'),</w:t>
            </w:r>
          </w:p>
          <w:p w:rsidR="0099030E" w:rsidRDefault="0099030E" w:rsidP="00147D83">
            <w:r>
              <w:t>(19283, 27, '2015-05-05 15:29:59'),</w:t>
            </w:r>
          </w:p>
          <w:p w:rsidR="0099030E" w:rsidRDefault="0099030E" w:rsidP="00147D83">
            <w:r>
              <w:t>(19284, 27, '2015-05-05 15:30:02'),</w:t>
            </w:r>
          </w:p>
          <w:p w:rsidR="0099030E" w:rsidRDefault="0099030E" w:rsidP="00147D83">
            <w:r>
              <w:t>(19285, 27, '2015-05-05 15:30:05'),</w:t>
            </w:r>
          </w:p>
          <w:p w:rsidR="0099030E" w:rsidRDefault="0099030E" w:rsidP="00147D83">
            <w:r>
              <w:t>(19286, 27, '2015-05-05 15:30:08'),</w:t>
            </w:r>
          </w:p>
          <w:p w:rsidR="0099030E" w:rsidRDefault="0099030E" w:rsidP="00147D83">
            <w:r>
              <w:t>(19287, 28, '2015-05-05 15:30:11'),</w:t>
            </w:r>
          </w:p>
          <w:p w:rsidR="0099030E" w:rsidRDefault="0099030E" w:rsidP="00147D83">
            <w:r>
              <w:t>(19288, 28, '2015-05-05 15:30:14'),</w:t>
            </w:r>
          </w:p>
          <w:p w:rsidR="0099030E" w:rsidRDefault="0099030E" w:rsidP="00147D83">
            <w:r>
              <w:t>(19289, 28, '2015-05-05 15:30:17'),</w:t>
            </w:r>
          </w:p>
          <w:p w:rsidR="0099030E" w:rsidRDefault="0099030E" w:rsidP="00147D83">
            <w:r>
              <w:t>(19290, 28, '2015-05-05 15:30:20'),</w:t>
            </w:r>
          </w:p>
          <w:p w:rsidR="0099030E" w:rsidRDefault="0099030E" w:rsidP="00147D83">
            <w:r>
              <w:t>(19291, 28, '2015-05-05 15:30:23'),</w:t>
            </w:r>
          </w:p>
          <w:p w:rsidR="0099030E" w:rsidRDefault="0099030E" w:rsidP="00147D83">
            <w:r>
              <w:t>(19292, 28, '2015-05-05 15:30:26'),</w:t>
            </w:r>
          </w:p>
          <w:p w:rsidR="0099030E" w:rsidRDefault="0099030E" w:rsidP="00147D83">
            <w:r>
              <w:t>(19293, 28, '2015-05-05 15:30:29'),</w:t>
            </w:r>
          </w:p>
          <w:p w:rsidR="0099030E" w:rsidRDefault="0099030E" w:rsidP="00147D83">
            <w:r>
              <w:t>(19294, 28, '2015-05-05 15:30:32'),</w:t>
            </w:r>
          </w:p>
          <w:p w:rsidR="0099030E" w:rsidRDefault="0099030E" w:rsidP="00147D83">
            <w:r>
              <w:t>(19295, 28, '2015-05-05 15:30:35'),</w:t>
            </w:r>
          </w:p>
          <w:p w:rsidR="0099030E" w:rsidRDefault="0099030E" w:rsidP="00147D83">
            <w:r>
              <w:t>(19296, 28, '2015-05-05 15:30:38'),</w:t>
            </w:r>
          </w:p>
          <w:p w:rsidR="0099030E" w:rsidRDefault="0099030E" w:rsidP="00147D83">
            <w:r>
              <w:t>(19297, 28, '2015-05-05 15:30:41'),</w:t>
            </w:r>
          </w:p>
          <w:p w:rsidR="0099030E" w:rsidRDefault="0099030E" w:rsidP="00147D83">
            <w:r>
              <w:t>(19298, 28, '2015-05-05 15:30:44'),</w:t>
            </w:r>
          </w:p>
          <w:p w:rsidR="0099030E" w:rsidRDefault="0099030E" w:rsidP="00147D83">
            <w:r>
              <w:t>(19299, 28, '2015-05-05 15:30:47'),</w:t>
            </w:r>
          </w:p>
          <w:p w:rsidR="0099030E" w:rsidRDefault="0099030E" w:rsidP="00147D83">
            <w:r>
              <w:t>(19300, 28, '2015-05-05 15:30:50'),</w:t>
            </w:r>
          </w:p>
          <w:p w:rsidR="0099030E" w:rsidRDefault="0099030E" w:rsidP="00147D83">
            <w:r>
              <w:t>(19301, 28, '2015-05-05 15:30:53'),</w:t>
            </w:r>
          </w:p>
          <w:p w:rsidR="0099030E" w:rsidRDefault="0099030E" w:rsidP="00147D83">
            <w:r>
              <w:t>(19302, 28, '2015-05-05 15:30:56'),</w:t>
            </w:r>
          </w:p>
          <w:p w:rsidR="0099030E" w:rsidRDefault="0099030E" w:rsidP="00147D83">
            <w:r>
              <w:t>(19303, 28, '2015-05-05 15:30:59'),</w:t>
            </w:r>
          </w:p>
          <w:p w:rsidR="0099030E" w:rsidRDefault="0099030E" w:rsidP="00147D83">
            <w:r>
              <w:t>(19304, 28, '2015-05-05 15:31:02'),</w:t>
            </w:r>
          </w:p>
          <w:p w:rsidR="0099030E" w:rsidRDefault="0099030E" w:rsidP="00147D83">
            <w:r>
              <w:t>(19305, 28, '2015-05-05 15:31:05'),</w:t>
            </w:r>
          </w:p>
          <w:p w:rsidR="0099030E" w:rsidRDefault="0099030E" w:rsidP="00147D83">
            <w:r>
              <w:t>(19306, 28, '2015-05-05 15:31:08'),</w:t>
            </w:r>
          </w:p>
          <w:p w:rsidR="0099030E" w:rsidRDefault="0099030E" w:rsidP="00147D83">
            <w:r>
              <w:t>(19307, 28, '2015-05-05 15:31:11'),</w:t>
            </w:r>
          </w:p>
          <w:p w:rsidR="0099030E" w:rsidRDefault="0099030E" w:rsidP="00147D83">
            <w:r>
              <w:t>(19308, 28, '2015-05-05 15:31:14'),</w:t>
            </w:r>
          </w:p>
          <w:p w:rsidR="0099030E" w:rsidRDefault="0099030E" w:rsidP="00147D83">
            <w:r>
              <w:t>(19309, 28, '2015-05-05 15:31:17'),</w:t>
            </w:r>
          </w:p>
          <w:p w:rsidR="0099030E" w:rsidRDefault="0099030E" w:rsidP="00147D83">
            <w:r>
              <w:t>(19310, 28, '2015-05-05 15:31:21'),</w:t>
            </w:r>
          </w:p>
          <w:p w:rsidR="0099030E" w:rsidRDefault="0099030E" w:rsidP="00147D83">
            <w:r>
              <w:t>(19311, 28, '2015-05-05 15:31:24'),</w:t>
            </w:r>
          </w:p>
          <w:p w:rsidR="0099030E" w:rsidRDefault="0099030E" w:rsidP="00147D83">
            <w:r>
              <w:t>(19312, 28, '2015-05-05 15:31:27'),</w:t>
            </w:r>
          </w:p>
          <w:p w:rsidR="0099030E" w:rsidRDefault="0099030E" w:rsidP="00147D83">
            <w:r>
              <w:t>(19313, 28, '2015-05-05 15:31:30'),</w:t>
            </w:r>
          </w:p>
          <w:p w:rsidR="0099030E" w:rsidRDefault="0099030E" w:rsidP="00147D83">
            <w:r>
              <w:t>(19314, 28, '2015-05-05 15:31:33'),</w:t>
            </w:r>
          </w:p>
          <w:p w:rsidR="0099030E" w:rsidRDefault="0099030E" w:rsidP="00147D83">
            <w:r>
              <w:t>(19315, 28, '2015-05-05 15:31:36'),</w:t>
            </w:r>
          </w:p>
          <w:p w:rsidR="0099030E" w:rsidRDefault="0099030E" w:rsidP="00147D83">
            <w:r>
              <w:t>(19316, 28, '2015-05-05 15:31:39'),</w:t>
            </w:r>
          </w:p>
          <w:p w:rsidR="0099030E" w:rsidRDefault="0099030E" w:rsidP="00147D83">
            <w:r>
              <w:t>(19317, 28, '2015-05-05 15:31:42'),</w:t>
            </w:r>
          </w:p>
          <w:p w:rsidR="0099030E" w:rsidRDefault="0099030E" w:rsidP="00147D83">
            <w:r>
              <w:t>(19318, 28, '2015-05-05 15:31:45'),</w:t>
            </w:r>
          </w:p>
          <w:p w:rsidR="0099030E" w:rsidRDefault="0099030E" w:rsidP="00147D83">
            <w:r>
              <w:t>(19319, 28, '2015-05-05 15:31:48'),</w:t>
            </w:r>
          </w:p>
          <w:p w:rsidR="0099030E" w:rsidRDefault="0099030E" w:rsidP="00147D83">
            <w:r>
              <w:t>(19320, 28, '2015-05-05 15:31:51'),</w:t>
            </w:r>
          </w:p>
          <w:p w:rsidR="0099030E" w:rsidRDefault="0099030E" w:rsidP="00147D83">
            <w:r>
              <w:t>(19321, 28, '2015-05-05 15:31:54'),</w:t>
            </w:r>
          </w:p>
          <w:p w:rsidR="0099030E" w:rsidRDefault="0099030E" w:rsidP="00147D83">
            <w:r>
              <w:t>(19322, 28, '2015-05-05 15:31:57'),</w:t>
            </w:r>
          </w:p>
          <w:p w:rsidR="0099030E" w:rsidRDefault="0099030E" w:rsidP="00147D83">
            <w:r>
              <w:t>(19323, 28, '2015-05-05 15:32:00'),</w:t>
            </w:r>
          </w:p>
          <w:p w:rsidR="0099030E" w:rsidRDefault="0099030E" w:rsidP="00147D83">
            <w:r>
              <w:t>(19324, 28, '2015-05-05 15:32:03'),</w:t>
            </w:r>
          </w:p>
          <w:p w:rsidR="0099030E" w:rsidRDefault="0099030E" w:rsidP="00147D83">
            <w:r>
              <w:t>(19325, 28, '2015-05-05 15:32:06'),</w:t>
            </w:r>
          </w:p>
          <w:p w:rsidR="0099030E" w:rsidRDefault="0099030E" w:rsidP="00147D83">
            <w:r>
              <w:t>(19326, 28, '2015-05-05 15:32:09'),</w:t>
            </w:r>
          </w:p>
          <w:p w:rsidR="0099030E" w:rsidRDefault="0099030E" w:rsidP="00147D83">
            <w:r>
              <w:t>(19327, 28, '2015-05-05 15:32:12'),</w:t>
            </w:r>
          </w:p>
          <w:p w:rsidR="0099030E" w:rsidRDefault="0099030E" w:rsidP="00147D83">
            <w:r>
              <w:t>(19328, 28, '2015-05-05 15:32:15'),</w:t>
            </w:r>
          </w:p>
          <w:p w:rsidR="0099030E" w:rsidRDefault="0099030E" w:rsidP="00147D83">
            <w:r>
              <w:t>(19329, 28, '2015-05-05 15:32:18'),</w:t>
            </w:r>
          </w:p>
          <w:p w:rsidR="0099030E" w:rsidRDefault="0099030E" w:rsidP="00147D83">
            <w:r>
              <w:t>(19330, 28, '2015-05-05 15:32:21'),</w:t>
            </w:r>
          </w:p>
          <w:p w:rsidR="0099030E" w:rsidRDefault="0099030E" w:rsidP="00147D83">
            <w:r>
              <w:t>(19331, 28, '2015-05-05 15:32:24'),</w:t>
            </w:r>
          </w:p>
          <w:p w:rsidR="0099030E" w:rsidRDefault="0099030E" w:rsidP="00147D83">
            <w:r>
              <w:t>(19332, 28, '2015-05-05 15:32:27'),</w:t>
            </w:r>
          </w:p>
          <w:p w:rsidR="0099030E" w:rsidRDefault="0099030E" w:rsidP="00147D83">
            <w:r>
              <w:t>(19333, 28, '2015-05-05 15:32:30'),</w:t>
            </w:r>
          </w:p>
          <w:p w:rsidR="0099030E" w:rsidRDefault="0099030E" w:rsidP="00147D83">
            <w:r>
              <w:t>(19334, 28, '2015-05-05 15:32:33'),</w:t>
            </w:r>
          </w:p>
          <w:p w:rsidR="0099030E" w:rsidRDefault="0099030E" w:rsidP="00147D83">
            <w:r>
              <w:t>(19335, 28, '2015-05-05 15:32:36'),</w:t>
            </w:r>
          </w:p>
          <w:p w:rsidR="0099030E" w:rsidRDefault="0099030E" w:rsidP="00147D83">
            <w:r>
              <w:t>(19336, 28, '2015-05-05 15:32:39'),</w:t>
            </w:r>
          </w:p>
          <w:p w:rsidR="0099030E" w:rsidRDefault="0099030E" w:rsidP="00147D83">
            <w:r>
              <w:t>(19337, 28, '2015-05-05 15:32:42'),</w:t>
            </w:r>
          </w:p>
          <w:p w:rsidR="0099030E" w:rsidRDefault="0099030E" w:rsidP="00147D83">
            <w:r>
              <w:t>(19338, 28, '2015-05-05 15:32:45'),</w:t>
            </w:r>
          </w:p>
          <w:p w:rsidR="0099030E" w:rsidRDefault="0099030E" w:rsidP="00147D83">
            <w:r>
              <w:t>(19339, 28, '2015-05-05 15:32:48'),</w:t>
            </w:r>
          </w:p>
          <w:p w:rsidR="0099030E" w:rsidRDefault="0099030E" w:rsidP="00147D83">
            <w:r>
              <w:t>(19340, 28, '2015-05-05 15:32:52'),</w:t>
            </w:r>
          </w:p>
          <w:p w:rsidR="0099030E" w:rsidRDefault="0099030E" w:rsidP="00147D83">
            <w:r>
              <w:t>(19341, 28, '2015-05-05 15:32:55'),</w:t>
            </w:r>
          </w:p>
          <w:p w:rsidR="0099030E" w:rsidRDefault="0099030E" w:rsidP="00147D83">
            <w:r>
              <w:t>(19342, 28, '2015-05-05 15:32:58'),</w:t>
            </w:r>
          </w:p>
          <w:p w:rsidR="0099030E" w:rsidRDefault="0099030E" w:rsidP="00147D83">
            <w:r>
              <w:t>(19343, 28, '2015-05-05 15:33:01'),</w:t>
            </w:r>
          </w:p>
          <w:p w:rsidR="0099030E" w:rsidRDefault="0099030E" w:rsidP="00147D83">
            <w:r>
              <w:t>(19344, 28, '2015-05-05 15:33:04'),</w:t>
            </w:r>
          </w:p>
          <w:p w:rsidR="0099030E" w:rsidRDefault="0099030E" w:rsidP="00147D83">
            <w:r>
              <w:t>(19345, 28, '2015-05-05 15:33:07'),</w:t>
            </w:r>
          </w:p>
          <w:p w:rsidR="0099030E" w:rsidRDefault="0099030E" w:rsidP="00147D83">
            <w:r>
              <w:t>(19346, 28, '2015-05-05 15:33:10'),</w:t>
            </w:r>
          </w:p>
          <w:p w:rsidR="0099030E" w:rsidRDefault="0099030E" w:rsidP="00147D83">
            <w:r>
              <w:t>(19347, 28, '2015-05-05 15:33:13'),</w:t>
            </w:r>
          </w:p>
          <w:p w:rsidR="0099030E" w:rsidRDefault="0099030E" w:rsidP="00147D83">
            <w:r>
              <w:t>(19348, 28, '2015-05-05 15:33:16'),</w:t>
            </w:r>
          </w:p>
          <w:p w:rsidR="0099030E" w:rsidRDefault="0099030E" w:rsidP="00147D83">
            <w:r>
              <w:t>(19349, 28, '2015-05-05 15:33:19'),</w:t>
            </w:r>
          </w:p>
          <w:p w:rsidR="0099030E" w:rsidRDefault="0099030E" w:rsidP="00147D83">
            <w:r>
              <w:t>(19350, 28, '2015-05-05 15:33:22'),</w:t>
            </w:r>
          </w:p>
          <w:p w:rsidR="0099030E" w:rsidRDefault="0099030E" w:rsidP="00147D83">
            <w:r>
              <w:t>(19351, 28, '2015-05-05 15:33:25'),</w:t>
            </w:r>
          </w:p>
          <w:p w:rsidR="0099030E" w:rsidRDefault="0099030E" w:rsidP="00147D83">
            <w:r>
              <w:t>(19352, 28, '2015-05-05 15:33:28'),</w:t>
            </w:r>
          </w:p>
          <w:p w:rsidR="0099030E" w:rsidRDefault="0099030E" w:rsidP="00147D83">
            <w:r>
              <w:t>(19353, 28, '2015-05-05 15:33:31'),</w:t>
            </w:r>
          </w:p>
          <w:p w:rsidR="0099030E" w:rsidRDefault="0099030E" w:rsidP="00147D83">
            <w:r>
              <w:t>(19354, 28, '2015-05-05 15:33:34'),</w:t>
            </w:r>
          </w:p>
          <w:p w:rsidR="0099030E" w:rsidRDefault="0099030E" w:rsidP="00147D83">
            <w:r>
              <w:t>(19355, 28, '2015-05-05 15:33:37'),</w:t>
            </w:r>
          </w:p>
          <w:p w:rsidR="0099030E" w:rsidRDefault="0099030E" w:rsidP="00147D83">
            <w:r>
              <w:t>(19356, 28, '2015-05-05 15:33:40'),</w:t>
            </w:r>
          </w:p>
          <w:p w:rsidR="0099030E" w:rsidRDefault="0099030E" w:rsidP="00147D83">
            <w:r>
              <w:t>(19357, 28, '2015-05-05 15:33:43'),</w:t>
            </w:r>
          </w:p>
          <w:p w:rsidR="0099030E" w:rsidRDefault="0099030E" w:rsidP="00147D83">
            <w:r>
              <w:t>(19358, 28, '2015-05-05 15:33:46'),</w:t>
            </w:r>
          </w:p>
          <w:p w:rsidR="0099030E" w:rsidRDefault="0099030E" w:rsidP="00147D83">
            <w:r>
              <w:t>(19359, 28, '2015-05-05 15:33:49'),</w:t>
            </w:r>
          </w:p>
          <w:p w:rsidR="0099030E" w:rsidRDefault="0099030E" w:rsidP="00147D83">
            <w:r>
              <w:t>(19360, 28, '2015-05-05 15:33:52'),</w:t>
            </w:r>
          </w:p>
          <w:p w:rsidR="0099030E" w:rsidRDefault="0099030E" w:rsidP="00147D83">
            <w:r>
              <w:t>(19361, 28, '2015-05-05 15:33:55'),</w:t>
            </w:r>
          </w:p>
          <w:p w:rsidR="0099030E" w:rsidRDefault="0099030E" w:rsidP="00147D83">
            <w:r>
              <w:t>(19362, 28, '2015-05-05 15:33:58'),</w:t>
            </w:r>
          </w:p>
          <w:p w:rsidR="0099030E" w:rsidRDefault="0099030E" w:rsidP="00147D83">
            <w:r>
              <w:t>(19363, 28, '2015-05-05 15:34:01'),</w:t>
            </w:r>
          </w:p>
          <w:p w:rsidR="0099030E" w:rsidRDefault="0099030E" w:rsidP="00147D83">
            <w:r>
              <w:t>(19364, 28, '2015-05-05 15:34:04'),</w:t>
            </w:r>
          </w:p>
          <w:p w:rsidR="0099030E" w:rsidRDefault="0099030E" w:rsidP="00147D83">
            <w:r>
              <w:t>(19365, 28, '2015-05-05 15:34:07'),</w:t>
            </w:r>
          </w:p>
          <w:p w:rsidR="0099030E" w:rsidRDefault="0099030E" w:rsidP="00147D83">
            <w:r>
              <w:t>(19366, 28, '2015-05-05 15:34:10'),</w:t>
            </w:r>
          </w:p>
          <w:p w:rsidR="0099030E" w:rsidRDefault="0099030E" w:rsidP="00147D83">
            <w:r>
              <w:t>(19367, 28, '2015-05-05 15:34:13'),</w:t>
            </w:r>
          </w:p>
          <w:p w:rsidR="0099030E" w:rsidRDefault="0099030E" w:rsidP="00147D83">
            <w:r>
              <w:t>(19368, 28, '2015-05-05 15:34:16'),</w:t>
            </w:r>
          </w:p>
          <w:p w:rsidR="0099030E" w:rsidRDefault="0099030E" w:rsidP="00147D83">
            <w:r>
              <w:t>(19369, 28, '2015-05-05 15:34:20'),</w:t>
            </w:r>
          </w:p>
          <w:p w:rsidR="0099030E" w:rsidRDefault="0099030E" w:rsidP="00147D83">
            <w:r>
              <w:t>(19370, 29, '2015-05-05 15:34:23'),</w:t>
            </w:r>
          </w:p>
          <w:p w:rsidR="0099030E" w:rsidRDefault="0099030E" w:rsidP="00147D83">
            <w:r>
              <w:t>(19371, 29, '2015-05-05 15:34:26'),</w:t>
            </w:r>
          </w:p>
          <w:p w:rsidR="0099030E" w:rsidRDefault="0099030E" w:rsidP="00147D83">
            <w:r>
              <w:t>(19372, 29, '2015-05-05 15:34:29'),</w:t>
            </w:r>
          </w:p>
          <w:p w:rsidR="0099030E" w:rsidRDefault="0099030E" w:rsidP="00147D83">
            <w:r>
              <w:t>(19373, 29, '2015-05-05 15:34:32'),</w:t>
            </w:r>
          </w:p>
          <w:p w:rsidR="0099030E" w:rsidRDefault="0099030E" w:rsidP="00147D83">
            <w:r>
              <w:t>(19374, 29, '2015-05-05 15:34:35'),</w:t>
            </w:r>
          </w:p>
          <w:p w:rsidR="0099030E" w:rsidRDefault="0099030E" w:rsidP="00147D83">
            <w:r>
              <w:t>(19375, 29, '2015-05-05 15:34:38'),</w:t>
            </w:r>
          </w:p>
          <w:p w:rsidR="0099030E" w:rsidRDefault="0099030E" w:rsidP="00147D83">
            <w:r>
              <w:t>(19376, 29, '2015-05-05 15:34:41'),</w:t>
            </w:r>
          </w:p>
          <w:p w:rsidR="0099030E" w:rsidRDefault="0099030E" w:rsidP="00147D83">
            <w:r>
              <w:t>(19377, 29, '2015-05-05 15:34:44'),</w:t>
            </w:r>
          </w:p>
          <w:p w:rsidR="0099030E" w:rsidRDefault="0099030E" w:rsidP="00147D83">
            <w:r>
              <w:t>(19378, 29, '2015-05-05 15:34:47'),</w:t>
            </w:r>
          </w:p>
          <w:p w:rsidR="0099030E" w:rsidRDefault="0099030E" w:rsidP="00147D83">
            <w:r>
              <w:t>(19379, 29, '2015-05-05 15:34:50'),</w:t>
            </w:r>
          </w:p>
          <w:p w:rsidR="0099030E" w:rsidRDefault="0099030E" w:rsidP="00147D83">
            <w:r>
              <w:t>(19380, 29, '2015-05-05 15:34:53'),</w:t>
            </w:r>
          </w:p>
          <w:p w:rsidR="0099030E" w:rsidRDefault="0099030E" w:rsidP="00147D83">
            <w:r>
              <w:t>(19381, 29, '2015-05-05 15:34:56'),</w:t>
            </w:r>
          </w:p>
          <w:p w:rsidR="0099030E" w:rsidRDefault="0099030E" w:rsidP="00147D83">
            <w:r>
              <w:t>(19382, 29, '2015-05-05 15:34:59'),</w:t>
            </w:r>
          </w:p>
          <w:p w:rsidR="0099030E" w:rsidRDefault="0099030E" w:rsidP="00147D83">
            <w:r>
              <w:t>(19383, 29, '2015-05-05 15:35:02'),</w:t>
            </w:r>
          </w:p>
          <w:p w:rsidR="0099030E" w:rsidRDefault="0099030E" w:rsidP="00147D83">
            <w:r>
              <w:t>(19384, 29, '2015-05-05 15:35:05'),</w:t>
            </w:r>
          </w:p>
          <w:p w:rsidR="0099030E" w:rsidRDefault="0099030E" w:rsidP="00147D83">
            <w:r>
              <w:t>(19385, 29, '2015-05-05 15:35:08'),</w:t>
            </w:r>
          </w:p>
          <w:p w:rsidR="0099030E" w:rsidRDefault="0099030E" w:rsidP="00147D83">
            <w:r>
              <w:t>(19386, 29, '2015-05-05 15:35:11'),</w:t>
            </w:r>
          </w:p>
          <w:p w:rsidR="0099030E" w:rsidRDefault="0099030E" w:rsidP="00147D83">
            <w:r>
              <w:t>(19387, 29, '2015-05-05 15:35:14'),</w:t>
            </w:r>
          </w:p>
          <w:p w:rsidR="0099030E" w:rsidRDefault="0099030E" w:rsidP="00147D83">
            <w:r>
              <w:t>(19388, 29, '2015-05-05 15:35:17'),</w:t>
            </w:r>
          </w:p>
          <w:p w:rsidR="0099030E" w:rsidRDefault="0099030E" w:rsidP="00147D83">
            <w:r>
              <w:t>(19389, 29, '2015-05-05 15:35:20'),</w:t>
            </w:r>
          </w:p>
          <w:p w:rsidR="0099030E" w:rsidRDefault="0099030E" w:rsidP="00147D83">
            <w:r>
              <w:t>(19390, 29, '2015-05-05 15:35:23'),</w:t>
            </w:r>
          </w:p>
          <w:p w:rsidR="0099030E" w:rsidRDefault="0099030E" w:rsidP="00147D83">
            <w:r>
              <w:t>(19391, 29, '2015-05-05 15:35:26'),</w:t>
            </w:r>
          </w:p>
          <w:p w:rsidR="0099030E" w:rsidRDefault="0099030E" w:rsidP="00147D83">
            <w:r>
              <w:t>(19392, 29, '2015-05-05 15:35:29'),</w:t>
            </w:r>
          </w:p>
          <w:p w:rsidR="0099030E" w:rsidRDefault="0099030E" w:rsidP="00147D83">
            <w:r>
              <w:t>(19393, 29, '2015-05-05 15:35:32'),</w:t>
            </w:r>
          </w:p>
          <w:p w:rsidR="0099030E" w:rsidRDefault="0099030E" w:rsidP="00147D83">
            <w:r>
              <w:t>(19394, 29, '2015-05-05 15:35:35'),</w:t>
            </w:r>
          </w:p>
          <w:p w:rsidR="0099030E" w:rsidRDefault="0099030E" w:rsidP="00147D83">
            <w:r>
              <w:t>(19395, 29, '2015-05-05 15:35:38'),</w:t>
            </w:r>
          </w:p>
          <w:p w:rsidR="0099030E" w:rsidRDefault="0099030E" w:rsidP="00147D83">
            <w:r>
              <w:t>(19396, 29, '2015-05-05 15:35:41'),</w:t>
            </w:r>
          </w:p>
          <w:p w:rsidR="0099030E" w:rsidRDefault="0099030E" w:rsidP="00147D83">
            <w:r>
              <w:t>(19397, 29, '2015-05-05 15:35:44'),</w:t>
            </w:r>
          </w:p>
          <w:p w:rsidR="0099030E" w:rsidRDefault="0099030E" w:rsidP="00147D83">
            <w:r>
              <w:t>(19398, 29, '2015-05-05 15:35:48'),</w:t>
            </w:r>
          </w:p>
          <w:p w:rsidR="0099030E" w:rsidRDefault="0099030E" w:rsidP="00147D83">
            <w:r>
              <w:t>(19399, 29, '2015-05-05 15:35:51'),</w:t>
            </w:r>
          </w:p>
          <w:p w:rsidR="0099030E" w:rsidRDefault="0099030E" w:rsidP="00147D83">
            <w:r>
              <w:t>(19400, 29, '2015-05-05 15:35:54'),</w:t>
            </w:r>
          </w:p>
          <w:p w:rsidR="0099030E" w:rsidRDefault="0099030E" w:rsidP="00147D83">
            <w:r>
              <w:t>(19401, 29, '2015-05-05 15:35:57'),</w:t>
            </w:r>
          </w:p>
          <w:p w:rsidR="0099030E" w:rsidRDefault="0099030E" w:rsidP="00147D83">
            <w:r>
              <w:t>(19402, 29, '2015-05-05 15:36:00'),</w:t>
            </w:r>
          </w:p>
          <w:p w:rsidR="0099030E" w:rsidRDefault="0099030E" w:rsidP="00147D83">
            <w:r>
              <w:t>(19403, 29, '2015-05-05 15:36:03'),</w:t>
            </w:r>
          </w:p>
          <w:p w:rsidR="0099030E" w:rsidRDefault="0099030E" w:rsidP="00147D83">
            <w:r>
              <w:t>(19404, 29, '2015-05-05 15:36:06'),</w:t>
            </w:r>
          </w:p>
          <w:p w:rsidR="0099030E" w:rsidRDefault="0099030E" w:rsidP="00147D83">
            <w:r>
              <w:t>(19405, 29, '2015-05-05 15:36:09'),</w:t>
            </w:r>
          </w:p>
          <w:p w:rsidR="0099030E" w:rsidRDefault="0099030E" w:rsidP="00147D83">
            <w:r>
              <w:t>(19406, 29, '2015-05-05 15:36:12'),</w:t>
            </w:r>
          </w:p>
          <w:p w:rsidR="0099030E" w:rsidRDefault="0099030E" w:rsidP="00147D83">
            <w:r>
              <w:t>(19407, 29, '2015-05-05 15:36:15'),</w:t>
            </w:r>
          </w:p>
          <w:p w:rsidR="0099030E" w:rsidRDefault="0099030E" w:rsidP="00147D83">
            <w:r>
              <w:t>(19408, 29, '2015-05-05 15:36:18'),</w:t>
            </w:r>
          </w:p>
          <w:p w:rsidR="0099030E" w:rsidRDefault="0099030E" w:rsidP="00147D83">
            <w:r>
              <w:t>(19409, 28, '2015-05-05 15:36:21'),</w:t>
            </w:r>
          </w:p>
          <w:p w:rsidR="0099030E" w:rsidRDefault="0099030E" w:rsidP="00147D83">
            <w:r>
              <w:t>(19410, 28, '2015-05-05 15:36:24'),</w:t>
            </w:r>
          </w:p>
          <w:p w:rsidR="0099030E" w:rsidRDefault="0099030E" w:rsidP="00147D83">
            <w:r>
              <w:t>(19411, 28, '2015-05-05 15:36:27'),</w:t>
            </w:r>
          </w:p>
          <w:p w:rsidR="0099030E" w:rsidRDefault="0099030E" w:rsidP="00147D83">
            <w:r>
              <w:t>(19412, 28, '2015-05-05 15:36:30'),</w:t>
            </w:r>
          </w:p>
          <w:p w:rsidR="0099030E" w:rsidRDefault="0099030E" w:rsidP="00147D83">
            <w:r>
              <w:t>(19413, 28, '2015-05-05 15:36:33'),</w:t>
            </w:r>
          </w:p>
          <w:p w:rsidR="0099030E" w:rsidRDefault="0099030E" w:rsidP="00147D83">
            <w:r>
              <w:t>(19414, 28, '2015-05-05 15:36:36'),</w:t>
            </w:r>
          </w:p>
          <w:p w:rsidR="0099030E" w:rsidRDefault="0099030E" w:rsidP="00147D83">
            <w:r>
              <w:t>(19415, 28, '2015-05-05 15:36:39'),</w:t>
            </w:r>
          </w:p>
          <w:p w:rsidR="0099030E" w:rsidRDefault="0099030E" w:rsidP="00147D83">
            <w:r>
              <w:t>(19416, 28, '2015-05-05 15:36:42'),</w:t>
            </w:r>
          </w:p>
          <w:p w:rsidR="0099030E" w:rsidRDefault="0099030E" w:rsidP="00147D83">
            <w:r>
              <w:t>(19417, 28, '2015-05-05 15:36:45'),</w:t>
            </w:r>
          </w:p>
          <w:p w:rsidR="0099030E" w:rsidRDefault="0099030E" w:rsidP="00147D83">
            <w:r>
              <w:t>(19418, 28, '2015-05-05 15:36:48'),</w:t>
            </w:r>
          </w:p>
          <w:p w:rsidR="0099030E" w:rsidRDefault="0099030E" w:rsidP="00147D83">
            <w:r>
              <w:t>(19419, 28, '2015-05-05 15:36:51'),</w:t>
            </w:r>
          </w:p>
          <w:p w:rsidR="0099030E" w:rsidRDefault="0099030E" w:rsidP="00147D83">
            <w:r>
              <w:t>(19420, 28, '2015-05-05 15:36:54'),</w:t>
            </w:r>
          </w:p>
          <w:p w:rsidR="0099030E" w:rsidRDefault="0099030E" w:rsidP="00147D83">
            <w:r>
              <w:t>(19421, 28, '2015-05-05 15:36:57'),</w:t>
            </w:r>
          </w:p>
          <w:p w:rsidR="0099030E" w:rsidRDefault="0099030E" w:rsidP="00147D83">
            <w:r>
              <w:t>(19422, 28, '2015-05-05 15:37:00'),</w:t>
            </w:r>
          </w:p>
          <w:p w:rsidR="0099030E" w:rsidRDefault="0099030E" w:rsidP="00147D83">
            <w:r>
              <w:t>(19423, 28, '2015-05-05 15:37:03'),</w:t>
            </w:r>
          </w:p>
          <w:p w:rsidR="0099030E" w:rsidRDefault="0099030E" w:rsidP="00147D83">
            <w:r>
              <w:t>(19424, 28, '2015-05-05 15:37:06'),</w:t>
            </w:r>
          </w:p>
          <w:p w:rsidR="0099030E" w:rsidRDefault="0099030E" w:rsidP="00147D83">
            <w:r>
              <w:t>(19425, 28, '2015-05-05 15:37:09'),</w:t>
            </w:r>
          </w:p>
          <w:p w:rsidR="0099030E" w:rsidRDefault="0099030E" w:rsidP="00147D83">
            <w:r>
              <w:t>(19426, 28, '2015-05-05 15:37:12'),</w:t>
            </w:r>
          </w:p>
          <w:p w:rsidR="0099030E" w:rsidRDefault="0099030E" w:rsidP="00147D83">
            <w:r>
              <w:t>(19427, 28, '2015-05-05 15:37:16'),</w:t>
            </w:r>
          </w:p>
          <w:p w:rsidR="0099030E" w:rsidRDefault="0099030E" w:rsidP="00147D83">
            <w:r>
              <w:t>(19428, 28, '2015-05-05 15:37:19'),</w:t>
            </w:r>
          </w:p>
          <w:p w:rsidR="0099030E" w:rsidRDefault="0099030E" w:rsidP="00147D83">
            <w:r>
              <w:t>(19429, 28, '2015-05-05 15:37:22'),</w:t>
            </w:r>
          </w:p>
          <w:p w:rsidR="0099030E" w:rsidRDefault="0099030E" w:rsidP="00147D83">
            <w:r>
              <w:t>(19430, 28, '2015-05-05 15:37:25'),</w:t>
            </w:r>
          </w:p>
          <w:p w:rsidR="0099030E" w:rsidRDefault="0099030E" w:rsidP="00147D83">
            <w:r>
              <w:t>(19431, 28, '2015-05-05 15:37:28'),</w:t>
            </w:r>
          </w:p>
          <w:p w:rsidR="0099030E" w:rsidRDefault="0099030E" w:rsidP="00147D83">
            <w:r>
              <w:t>(19432, 28, '2015-05-05 15:37:31'),</w:t>
            </w:r>
          </w:p>
          <w:p w:rsidR="0099030E" w:rsidRDefault="0099030E" w:rsidP="00147D83">
            <w:r>
              <w:t>(19433, 28, '2015-05-05 15:37:34'),</w:t>
            </w:r>
          </w:p>
          <w:p w:rsidR="0099030E" w:rsidRDefault="0099030E" w:rsidP="00147D83">
            <w:r>
              <w:t>(19434, 28, '2015-05-05 15:37:37'),</w:t>
            </w:r>
          </w:p>
          <w:p w:rsidR="0099030E" w:rsidRDefault="0099030E" w:rsidP="00147D83">
            <w:r>
              <w:t>(19435, 28, '2015-05-05 15:37:40'),</w:t>
            </w:r>
          </w:p>
          <w:p w:rsidR="0099030E" w:rsidRDefault="0099030E" w:rsidP="00147D83">
            <w:r>
              <w:t>(19436, 27, '2015-05-05 15:37:43'),</w:t>
            </w:r>
          </w:p>
          <w:p w:rsidR="0099030E" w:rsidRDefault="0099030E" w:rsidP="00147D83">
            <w:r>
              <w:t>(19437, 27, '2015-05-05 15:37:46'),</w:t>
            </w:r>
          </w:p>
          <w:p w:rsidR="0099030E" w:rsidRDefault="0099030E" w:rsidP="00147D83">
            <w:r>
              <w:t>(19438, 27, '2015-05-05 15:37:49'),</w:t>
            </w:r>
          </w:p>
          <w:p w:rsidR="0099030E" w:rsidRDefault="0099030E" w:rsidP="00147D83">
            <w:r>
              <w:t>(19439, 27, '2015-05-05 15:37:52'),</w:t>
            </w:r>
          </w:p>
          <w:p w:rsidR="0099030E" w:rsidRDefault="0099030E" w:rsidP="00147D83">
            <w:r>
              <w:t>(19440, 27, '2015-05-05 15:37:55'),</w:t>
            </w:r>
          </w:p>
          <w:p w:rsidR="0099030E" w:rsidRDefault="0099030E" w:rsidP="00147D83">
            <w:r>
              <w:t>(19441, 27, '2015-05-05 15:37:58'),</w:t>
            </w:r>
          </w:p>
          <w:p w:rsidR="0099030E" w:rsidRDefault="0099030E" w:rsidP="00147D83">
            <w:r>
              <w:t>(19442, 27, '2015-05-05 15:38:01'),</w:t>
            </w:r>
          </w:p>
          <w:p w:rsidR="0099030E" w:rsidRDefault="0099030E" w:rsidP="00147D83">
            <w:r>
              <w:t>(19443, 27, '2015-05-05 15:38:04'),</w:t>
            </w:r>
          </w:p>
          <w:p w:rsidR="0099030E" w:rsidRDefault="0099030E" w:rsidP="00147D83">
            <w:r>
              <w:t>(19444, 27, '2015-05-05 15:38:07'),</w:t>
            </w:r>
          </w:p>
          <w:p w:rsidR="0099030E" w:rsidRDefault="0099030E" w:rsidP="00147D83">
            <w:r>
              <w:t>(19445, 27, '2015-05-05 15:38:10'),</w:t>
            </w:r>
          </w:p>
          <w:p w:rsidR="0099030E" w:rsidRDefault="0099030E" w:rsidP="00147D83">
            <w:r>
              <w:t>(19446, 27, '2015-05-05 15:38:13'),</w:t>
            </w:r>
          </w:p>
          <w:p w:rsidR="0099030E" w:rsidRDefault="0099030E" w:rsidP="00147D83">
            <w:r>
              <w:t>(19447, 27, '2015-05-05 15:38:16'),</w:t>
            </w:r>
          </w:p>
          <w:p w:rsidR="0099030E" w:rsidRDefault="0099030E" w:rsidP="00147D83">
            <w:r>
              <w:t>(19448, 27, '2015-05-05 15:38:19'),</w:t>
            </w:r>
          </w:p>
          <w:p w:rsidR="0099030E" w:rsidRDefault="0099030E" w:rsidP="00147D83">
            <w:r>
              <w:t>(19449, 27, '2015-05-05 15:38:22'),</w:t>
            </w:r>
          </w:p>
          <w:p w:rsidR="0099030E" w:rsidRDefault="0099030E" w:rsidP="00147D83">
            <w:r>
              <w:t>(19450, 27, '2015-05-05 15:38:25'),</w:t>
            </w:r>
          </w:p>
          <w:p w:rsidR="0099030E" w:rsidRDefault="0099030E" w:rsidP="00147D83">
            <w:r>
              <w:t>(19451, 27, '2015-05-05 15:38:28'),</w:t>
            </w:r>
          </w:p>
          <w:p w:rsidR="0099030E" w:rsidRDefault="0099030E" w:rsidP="00147D83">
            <w:r>
              <w:t>(19452, 27, '2015-05-05 15:38:31'),</w:t>
            </w:r>
          </w:p>
          <w:p w:rsidR="0099030E" w:rsidRDefault="0099030E" w:rsidP="00147D83">
            <w:r>
              <w:t>(19453, 27, '2015-05-05 15:38:34'),</w:t>
            </w:r>
          </w:p>
          <w:p w:rsidR="0099030E" w:rsidRDefault="0099030E" w:rsidP="00147D83">
            <w:r>
              <w:t>(19454, 27, '2015-05-05 15:38:37'),</w:t>
            </w:r>
          </w:p>
          <w:p w:rsidR="0099030E" w:rsidRDefault="0099030E" w:rsidP="00147D83">
            <w:r>
              <w:t>(19455, 27, '2015-05-05 15:38:40'),</w:t>
            </w:r>
          </w:p>
          <w:p w:rsidR="0099030E" w:rsidRDefault="0099030E" w:rsidP="00147D83">
            <w:r>
              <w:t>(19456, 27, '2015-05-05 15:38:44'),</w:t>
            </w:r>
          </w:p>
          <w:p w:rsidR="0099030E" w:rsidRDefault="0099030E" w:rsidP="00147D83">
            <w:r>
              <w:t>(19457, 27, '2015-05-05 15:38:47'),</w:t>
            </w:r>
          </w:p>
          <w:p w:rsidR="0099030E" w:rsidRDefault="0099030E" w:rsidP="00147D83">
            <w:r>
              <w:t>(19458, 27, '2015-05-05 15:38:50'),</w:t>
            </w:r>
          </w:p>
          <w:p w:rsidR="0099030E" w:rsidRDefault="0099030E" w:rsidP="00147D83">
            <w:r>
              <w:t>(19459, 27, '2015-05-05 15:38:53'),</w:t>
            </w:r>
          </w:p>
          <w:p w:rsidR="0099030E" w:rsidRDefault="0099030E" w:rsidP="00147D83">
            <w:r>
              <w:t>(19460, 27, '2015-05-05 15:38:56'),</w:t>
            </w:r>
          </w:p>
          <w:p w:rsidR="0099030E" w:rsidRDefault="0099030E" w:rsidP="00147D83">
            <w:r>
              <w:t>(19461, 26, '2015-05-05 15:38:59'),</w:t>
            </w:r>
          </w:p>
          <w:p w:rsidR="0099030E" w:rsidRDefault="0099030E" w:rsidP="00147D83">
            <w:r>
              <w:t>(19462, 26, '2015-05-05 15:39:02'),</w:t>
            </w:r>
          </w:p>
          <w:p w:rsidR="0099030E" w:rsidRDefault="0099030E" w:rsidP="00147D83">
            <w:r>
              <w:t>(19463, 26, '2015-05-05 15:39:05'),</w:t>
            </w:r>
          </w:p>
          <w:p w:rsidR="0099030E" w:rsidRDefault="0099030E" w:rsidP="00147D83">
            <w:r>
              <w:t>(19464, 26, '2015-05-05 15:39:08'),</w:t>
            </w:r>
          </w:p>
          <w:p w:rsidR="0099030E" w:rsidRDefault="0099030E" w:rsidP="00147D83">
            <w:r>
              <w:t>(19465, 26, '2015-05-05 15:39:11'),</w:t>
            </w:r>
          </w:p>
          <w:p w:rsidR="0099030E" w:rsidRDefault="0099030E" w:rsidP="00147D83">
            <w:r>
              <w:t>(19466, 26, '2015-05-05 15:39:14'),</w:t>
            </w:r>
          </w:p>
          <w:p w:rsidR="0099030E" w:rsidRDefault="0099030E" w:rsidP="00147D83">
            <w:r>
              <w:t>(19467, 26, '2015-05-05 15:39:17'),</w:t>
            </w:r>
          </w:p>
          <w:p w:rsidR="0099030E" w:rsidRDefault="0099030E" w:rsidP="00147D83">
            <w:r>
              <w:t>(19468, 26, '2015-05-05 15:39:20'),</w:t>
            </w:r>
          </w:p>
          <w:p w:rsidR="0099030E" w:rsidRDefault="0099030E" w:rsidP="00147D83">
            <w:r>
              <w:t>(19469, 26, '2015-05-05 15:39:23'),</w:t>
            </w:r>
          </w:p>
          <w:p w:rsidR="0099030E" w:rsidRDefault="0099030E" w:rsidP="00147D83">
            <w:r>
              <w:t>(19470, 26, '2015-05-05 15:39:26'),</w:t>
            </w:r>
          </w:p>
          <w:p w:rsidR="0099030E" w:rsidRDefault="0099030E" w:rsidP="00147D83">
            <w:r>
              <w:t>(19471, 26, '2015-05-05 15:39:29'),</w:t>
            </w:r>
          </w:p>
          <w:p w:rsidR="0099030E" w:rsidRDefault="0099030E" w:rsidP="00147D83">
            <w:r>
              <w:t>(19472, 26, '2015-05-05 15:39:32'),</w:t>
            </w:r>
          </w:p>
          <w:p w:rsidR="0099030E" w:rsidRDefault="0099030E" w:rsidP="00147D83">
            <w:r>
              <w:t>(19473, 26, '2015-05-05 15:39:35'),</w:t>
            </w:r>
          </w:p>
          <w:p w:rsidR="0099030E" w:rsidRDefault="0099030E" w:rsidP="00147D83">
            <w:r>
              <w:t>(19474, 26, '2015-05-05 15:39:38'),</w:t>
            </w:r>
          </w:p>
          <w:p w:rsidR="0099030E" w:rsidRDefault="0099030E" w:rsidP="00147D83">
            <w:r>
              <w:t>(19475, 26, '2015-05-05 15:39:41'),</w:t>
            </w:r>
          </w:p>
          <w:p w:rsidR="0099030E" w:rsidRDefault="0099030E" w:rsidP="00147D83">
            <w:r>
              <w:t>(19476, 26, '2015-05-05 15:39:44'),</w:t>
            </w:r>
          </w:p>
          <w:p w:rsidR="0099030E" w:rsidRDefault="0099030E" w:rsidP="00147D83">
            <w:r>
              <w:t>(19477, 26, '2015-05-05 15:39:47'),</w:t>
            </w:r>
          </w:p>
          <w:p w:rsidR="0099030E" w:rsidRDefault="0099030E" w:rsidP="00147D83">
            <w:r>
              <w:t>(19478, 26, '2015-05-05 15:39:50'),</w:t>
            </w:r>
          </w:p>
          <w:p w:rsidR="0099030E" w:rsidRDefault="0099030E" w:rsidP="00147D83">
            <w:r>
              <w:t>(19479, 26, '2015-05-05 15:39:53'),</w:t>
            </w:r>
          </w:p>
          <w:p w:rsidR="0099030E" w:rsidRDefault="0099030E" w:rsidP="00147D83">
            <w:r>
              <w:t>(19480, 26, '2015-05-05 15:39:56'),</w:t>
            </w:r>
          </w:p>
          <w:p w:rsidR="0099030E" w:rsidRDefault="0099030E" w:rsidP="00147D83">
            <w:r>
              <w:t>(19481, 26, '2015-05-05 15:39:59'),</w:t>
            </w:r>
          </w:p>
          <w:p w:rsidR="0099030E" w:rsidRDefault="0099030E" w:rsidP="00147D83">
            <w:r>
              <w:t>(19482, 26, '2015-05-05 15:40:02'),</w:t>
            </w:r>
          </w:p>
          <w:p w:rsidR="0099030E" w:rsidRDefault="0099030E" w:rsidP="00147D83">
            <w:r>
              <w:t>(19483, 26, '2015-05-05 15:40:05'),</w:t>
            </w:r>
          </w:p>
          <w:p w:rsidR="0099030E" w:rsidRDefault="0099030E" w:rsidP="00147D83">
            <w:r>
              <w:t>(19484, 26, '2015-05-05 15:40:08'),</w:t>
            </w:r>
          </w:p>
          <w:p w:rsidR="0099030E" w:rsidRDefault="0099030E" w:rsidP="00147D83">
            <w:r>
              <w:t>(19485, 26, '2015-05-05 15:40:11'),</w:t>
            </w:r>
          </w:p>
          <w:p w:rsidR="0099030E" w:rsidRDefault="0099030E" w:rsidP="00147D83">
            <w:r>
              <w:t>(19486, 26, '2015-05-05 15:40:15'),</w:t>
            </w:r>
          </w:p>
          <w:p w:rsidR="0099030E" w:rsidRDefault="0099030E" w:rsidP="00147D83">
            <w:r>
              <w:t>(19487, 26, '2015-05-05 15:40:18'),</w:t>
            </w:r>
          </w:p>
          <w:p w:rsidR="0099030E" w:rsidRDefault="0099030E" w:rsidP="00147D83">
            <w:r>
              <w:t>(19488, 25, '2015-05-05 15:40:21'),</w:t>
            </w:r>
          </w:p>
          <w:p w:rsidR="0099030E" w:rsidRDefault="0099030E" w:rsidP="00147D83">
            <w:r>
              <w:t>(19489, 26, '2015-05-05 15:40:24'),</w:t>
            </w:r>
          </w:p>
          <w:p w:rsidR="0099030E" w:rsidRDefault="0099030E" w:rsidP="00147D83">
            <w:r>
              <w:t>(19490, 25, '2015-05-05 15:40:27'),</w:t>
            </w:r>
          </w:p>
          <w:p w:rsidR="0099030E" w:rsidRDefault="0099030E" w:rsidP="00147D83">
            <w:r>
              <w:t>(19491, 25, '2015-05-05 15:40:30'),</w:t>
            </w:r>
          </w:p>
          <w:p w:rsidR="0099030E" w:rsidRDefault="0099030E" w:rsidP="00147D83">
            <w:r>
              <w:t>(19492, 25, '2015-05-05 15:40:33'),</w:t>
            </w:r>
          </w:p>
          <w:p w:rsidR="0099030E" w:rsidRDefault="0099030E" w:rsidP="00147D83">
            <w:r>
              <w:t>(19493, 25, '2015-05-05 15:40:36'),</w:t>
            </w:r>
          </w:p>
          <w:p w:rsidR="0099030E" w:rsidRDefault="0099030E" w:rsidP="00147D83">
            <w:r>
              <w:t>(19494, 25, '2015-05-05 15:40:39'),</w:t>
            </w:r>
          </w:p>
          <w:p w:rsidR="0099030E" w:rsidRDefault="0099030E" w:rsidP="00147D83">
            <w:r>
              <w:t>(19495, 25, '2015-05-05 15:40:42'),</w:t>
            </w:r>
          </w:p>
          <w:p w:rsidR="0099030E" w:rsidRDefault="0099030E" w:rsidP="00147D83">
            <w:r>
              <w:t>(19496, 25, '2015-05-05 15:40:45'),</w:t>
            </w:r>
          </w:p>
          <w:p w:rsidR="0099030E" w:rsidRDefault="0099030E" w:rsidP="00147D83">
            <w:r>
              <w:t>(19497, 25, '2015-05-05 15:40:48'),</w:t>
            </w:r>
          </w:p>
          <w:p w:rsidR="0099030E" w:rsidRDefault="0099030E" w:rsidP="00147D83">
            <w:r>
              <w:t>(19498, 25, '2015-05-05 15:40:51'),</w:t>
            </w:r>
          </w:p>
          <w:p w:rsidR="0099030E" w:rsidRDefault="0099030E" w:rsidP="00147D83">
            <w:r>
              <w:t>(19499, 25, '2015-05-05 15:40:54'),</w:t>
            </w:r>
          </w:p>
          <w:p w:rsidR="0099030E" w:rsidRDefault="0099030E" w:rsidP="00147D83">
            <w:r>
              <w:t>(19500, 25, '2015-05-05 15:40:57'),</w:t>
            </w:r>
          </w:p>
          <w:p w:rsidR="0099030E" w:rsidRDefault="0099030E" w:rsidP="00147D83">
            <w:r>
              <w:t>(19501, 25, '2015-05-05 15:41:00'),</w:t>
            </w:r>
          </w:p>
          <w:p w:rsidR="0099030E" w:rsidRDefault="0099030E" w:rsidP="00147D83">
            <w:r>
              <w:t>(19502, 25, '2015-05-05 15:41:03'),</w:t>
            </w:r>
          </w:p>
          <w:p w:rsidR="0099030E" w:rsidRDefault="0099030E" w:rsidP="00147D83">
            <w:r>
              <w:t>(19503, 25, '2015-05-05 15:41:06'),</w:t>
            </w:r>
          </w:p>
          <w:p w:rsidR="0099030E" w:rsidRDefault="0099030E" w:rsidP="00147D83">
            <w:r>
              <w:t>(19504, 25, '2015-05-05 15:41:09'),</w:t>
            </w:r>
          </w:p>
          <w:p w:rsidR="0099030E" w:rsidRDefault="0099030E" w:rsidP="00147D83">
            <w:r>
              <w:t>(19505, 25, '2015-05-05 15:41:12'),</w:t>
            </w:r>
          </w:p>
          <w:p w:rsidR="0099030E" w:rsidRDefault="0099030E" w:rsidP="00147D83">
            <w:r>
              <w:t>(19506, 25, '2015-05-05 15:41:15'),</w:t>
            </w:r>
          </w:p>
          <w:p w:rsidR="0099030E" w:rsidRDefault="0099030E" w:rsidP="00147D83">
            <w:r>
              <w:t>(19507, 25, '2015-05-05 15:41:18'),</w:t>
            </w:r>
          </w:p>
          <w:p w:rsidR="0099030E" w:rsidRDefault="0099030E" w:rsidP="00147D83">
            <w:r>
              <w:t>(19508, 24, '2015-05-05 15:41:21'),</w:t>
            </w:r>
          </w:p>
          <w:p w:rsidR="0099030E" w:rsidRDefault="0099030E" w:rsidP="00147D83">
            <w:r>
              <w:t>(19509, 24, '2015-05-05 15:41:24'),</w:t>
            </w:r>
          </w:p>
          <w:p w:rsidR="0099030E" w:rsidRDefault="0099030E" w:rsidP="00147D83">
            <w:r>
              <w:t>(19510, 24, '2015-05-05 15:41:27'),</w:t>
            </w:r>
          </w:p>
          <w:p w:rsidR="0099030E" w:rsidRDefault="0099030E" w:rsidP="00147D83">
            <w:r>
              <w:t>(19511, 24, '2015-05-05 15:41:30'),</w:t>
            </w:r>
          </w:p>
          <w:p w:rsidR="0099030E" w:rsidRDefault="0099030E" w:rsidP="00147D83">
            <w:r>
              <w:t>(19512, 24, '2015-05-05 15:41:33'),</w:t>
            </w:r>
          </w:p>
          <w:p w:rsidR="0099030E" w:rsidRDefault="0099030E" w:rsidP="00147D83">
            <w:r>
              <w:t>(19513, 24, '2015-05-05 15:41:36'),</w:t>
            </w:r>
          </w:p>
          <w:p w:rsidR="0099030E" w:rsidRDefault="0099030E" w:rsidP="00147D83">
            <w:r>
              <w:t>(19514, 24, '2015-05-05 15:41:39'),</w:t>
            </w:r>
          </w:p>
          <w:p w:rsidR="0099030E" w:rsidRDefault="0099030E" w:rsidP="00147D83">
            <w:r>
              <w:t>(19515, 24, '2015-05-05 15:41:43'),</w:t>
            </w:r>
          </w:p>
          <w:p w:rsidR="0099030E" w:rsidRDefault="0099030E" w:rsidP="00147D83">
            <w:r>
              <w:t>(19516, 24, '2015-05-05 15:41:46'),</w:t>
            </w:r>
          </w:p>
          <w:p w:rsidR="0099030E" w:rsidRDefault="0099030E" w:rsidP="00147D83">
            <w:r>
              <w:t>(19517, 24, '2015-05-05 15:41:49'),</w:t>
            </w:r>
          </w:p>
          <w:p w:rsidR="0099030E" w:rsidRDefault="0099030E" w:rsidP="00147D83">
            <w:r>
              <w:t>(19518, 24, '2015-05-05 15:41:52'),</w:t>
            </w:r>
          </w:p>
          <w:p w:rsidR="0099030E" w:rsidRDefault="0099030E" w:rsidP="00147D83">
            <w:r>
              <w:t>(19519, 24, '2015-05-05 15:41:55'),</w:t>
            </w:r>
          </w:p>
          <w:p w:rsidR="0099030E" w:rsidRDefault="0099030E" w:rsidP="00147D83">
            <w:r>
              <w:t>(19520, 24, '2015-05-05 15:41:58'),</w:t>
            </w:r>
          </w:p>
          <w:p w:rsidR="0099030E" w:rsidRDefault="0099030E" w:rsidP="00147D83">
            <w:r>
              <w:t>(19521, 24, '2015-05-05 15:42:01'),</w:t>
            </w:r>
          </w:p>
          <w:p w:rsidR="0099030E" w:rsidRDefault="0099030E" w:rsidP="00147D83">
            <w:r>
              <w:t>(19522, 24, '2015-05-05 15:42:04'),</w:t>
            </w:r>
          </w:p>
          <w:p w:rsidR="0099030E" w:rsidRDefault="0099030E" w:rsidP="00147D83">
            <w:r>
              <w:t>(19523, 24, '2015-05-05 15:42:07'),</w:t>
            </w:r>
          </w:p>
          <w:p w:rsidR="0099030E" w:rsidRDefault="0099030E" w:rsidP="00147D83">
            <w:r>
              <w:t>(19524, 24, '2015-05-05 15:42:10'),</w:t>
            </w:r>
          </w:p>
          <w:p w:rsidR="0099030E" w:rsidRDefault="0099030E" w:rsidP="00147D83">
            <w:r>
              <w:t>(19525, 24, '2015-05-05 15:42:13'),</w:t>
            </w:r>
          </w:p>
          <w:p w:rsidR="0099030E" w:rsidRDefault="0099030E" w:rsidP="00147D83">
            <w:r>
              <w:t>(19526, 24, '2015-05-05 15:42:16'),</w:t>
            </w:r>
          </w:p>
          <w:p w:rsidR="0099030E" w:rsidRDefault="0099030E" w:rsidP="00147D83">
            <w:r>
              <w:t>(19527, 24, '2015-05-05 15:42:19'),</w:t>
            </w:r>
          </w:p>
          <w:p w:rsidR="0099030E" w:rsidRDefault="0099030E" w:rsidP="00147D83">
            <w:r>
              <w:t>(19528, 24, '2015-05-05 15:42:22'),</w:t>
            </w:r>
          </w:p>
          <w:p w:rsidR="0099030E" w:rsidRDefault="0099030E" w:rsidP="00147D83">
            <w:r>
              <w:t>(19529, 24, '2015-05-05 15:42:25'),</w:t>
            </w:r>
          </w:p>
          <w:p w:rsidR="0099030E" w:rsidRDefault="0099030E" w:rsidP="00147D83">
            <w:r>
              <w:t>(19530, 24, '2015-05-05 15:42:28'),</w:t>
            </w:r>
          </w:p>
          <w:p w:rsidR="0099030E" w:rsidRDefault="0099030E" w:rsidP="00147D83">
            <w:r>
              <w:t>(19531, 24, '2015-05-05 15:42:31'),</w:t>
            </w:r>
          </w:p>
          <w:p w:rsidR="0099030E" w:rsidRDefault="0099030E" w:rsidP="00147D83">
            <w:r>
              <w:t>(19532, 24, '2015-05-05 15:42:34'),</w:t>
            </w:r>
          </w:p>
          <w:p w:rsidR="0099030E" w:rsidRDefault="0099030E" w:rsidP="00147D83">
            <w:r>
              <w:t>(19533, 24, '2015-05-05 15:42:37'),</w:t>
            </w:r>
          </w:p>
          <w:p w:rsidR="0099030E" w:rsidRDefault="0099030E" w:rsidP="00147D83">
            <w:r>
              <w:t>(19534, 24, '2015-05-05 15:42:40'),</w:t>
            </w:r>
          </w:p>
          <w:p w:rsidR="0099030E" w:rsidRDefault="0099030E" w:rsidP="00147D83">
            <w:r>
              <w:t>(19535, 24, '2015-05-05 15:42:43'),</w:t>
            </w:r>
          </w:p>
          <w:p w:rsidR="0099030E" w:rsidRDefault="0099030E" w:rsidP="00147D83">
            <w:r>
              <w:t>(19536, 24, '2015-05-05 15:42:46'),</w:t>
            </w:r>
          </w:p>
          <w:p w:rsidR="0099030E" w:rsidRDefault="0099030E" w:rsidP="00147D83">
            <w:r>
              <w:t>(19537, 24, '2015-05-05 15:42:49'),</w:t>
            </w:r>
          </w:p>
          <w:p w:rsidR="0099030E" w:rsidRDefault="0099030E" w:rsidP="00147D83">
            <w:r>
              <w:t>(19538, 24, '2015-05-05 15:42:52'),</w:t>
            </w:r>
          </w:p>
          <w:p w:rsidR="0099030E" w:rsidRDefault="0099030E" w:rsidP="00147D83">
            <w:r>
              <w:t>(19539, 24, '2015-05-05 15:42:55'),</w:t>
            </w:r>
          </w:p>
          <w:p w:rsidR="0099030E" w:rsidRDefault="0099030E" w:rsidP="00147D83">
            <w:r>
              <w:t>(19540, 24, '2015-05-05 15:42:58'),</w:t>
            </w:r>
          </w:p>
          <w:p w:rsidR="0099030E" w:rsidRDefault="0099030E" w:rsidP="00147D83">
            <w:r>
              <w:t>(19541, 24, '2015-05-05 15:43:02'),</w:t>
            </w:r>
          </w:p>
          <w:p w:rsidR="0099030E" w:rsidRDefault="0099030E" w:rsidP="00147D83">
            <w:r>
              <w:t>(19542, 24, '2015-05-05 15:43:05'),</w:t>
            </w:r>
          </w:p>
          <w:p w:rsidR="0099030E" w:rsidRDefault="0099030E" w:rsidP="00147D83">
            <w:r>
              <w:t>(19543, 24, '2015-05-05 15:43:08'),</w:t>
            </w:r>
          </w:p>
          <w:p w:rsidR="0099030E" w:rsidRDefault="0099030E" w:rsidP="00147D83">
            <w:r>
              <w:t>(19544, 24, '2015-05-05 15:43:11'),</w:t>
            </w:r>
          </w:p>
          <w:p w:rsidR="0099030E" w:rsidRDefault="0099030E" w:rsidP="00147D83">
            <w:r>
              <w:t>(19545, 24, '2015-05-05 15:43:14'),</w:t>
            </w:r>
          </w:p>
          <w:p w:rsidR="0099030E" w:rsidRDefault="0099030E" w:rsidP="00147D83">
            <w:r>
              <w:t>(19546, 24, '2015-05-05 15:43:17'),</w:t>
            </w:r>
          </w:p>
          <w:p w:rsidR="0099030E" w:rsidRDefault="0099030E" w:rsidP="00147D83">
            <w:r>
              <w:t>(19547, 24, '2015-05-05 15:43:20'),</w:t>
            </w:r>
          </w:p>
          <w:p w:rsidR="0099030E" w:rsidRDefault="0099030E" w:rsidP="00147D83">
            <w:r>
              <w:t>(19548, 24, '2015-05-05 15:43:23'),</w:t>
            </w:r>
          </w:p>
          <w:p w:rsidR="0099030E" w:rsidRDefault="0099030E" w:rsidP="00147D83">
            <w:r>
              <w:t>(19549, 24, '2015-05-05 15:43:26'),</w:t>
            </w:r>
          </w:p>
          <w:p w:rsidR="0099030E" w:rsidRDefault="0099030E" w:rsidP="00147D83">
            <w:r>
              <w:t>(19550, 24, '2015-05-05 15:43:29'),</w:t>
            </w:r>
          </w:p>
          <w:p w:rsidR="0099030E" w:rsidRDefault="0099030E" w:rsidP="00147D83">
            <w:r>
              <w:t>(19551, 24, '2015-05-05 15:43:32'),</w:t>
            </w:r>
          </w:p>
          <w:p w:rsidR="0099030E" w:rsidRDefault="0099030E" w:rsidP="00147D83">
            <w:r>
              <w:t>(19552, 24, '2015-05-05 15:43:35'),</w:t>
            </w:r>
          </w:p>
          <w:p w:rsidR="0099030E" w:rsidRDefault="0099030E" w:rsidP="00147D83">
            <w:r>
              <w:t>(19553, 24, '2015-05-05 15:43:38'),</w:t>
            </w:r>
          </w:p>
          <w:p w:rsidR="0099030E" w:rsidRDefault="0099030E" w:rsidP="00147D83">
            <w:r>
              <w:t>(19554, 24, '2015-05-05 15:43:41'),</w:t>
            </w:r>
          </w:p>
          <w:p w:rsidR="0099030E" w:rsidRDefault="0099030E" w:rsidP="00147D83">
            <w:r>
              <w:t>(19555, 23, '2015-05-05 15:43:44'),</w:t>
            </w:r>
          </w:p>
          <w:p w:rsidR="0099030E" w:rsidRDefault="0099030E" w:rsidP="00147D83">
            <w:r>
              <w:t>(19556, 23, '2015-05-05 15:43:47'),</w:t>
            </w:r>
          </w:p>
          <w:p w:rsidR="0099030E" w:rsidRDefault="0099030E" w:rsidP="00147D83">
            <w:r>
              <w:t>(19557, 23, '2015-05-05 15:43:50'),</w:t>
            </w:r>
          </w:p>
          <w:p w:rsidR="0099030E" w:rsidRDefault="0099030E" w:rsidP="00147D83">
            <w:r>
              <w:t>(19558, 23, '2015-05-05 15:43:53'),</w:t>
            </w:r>
          </w:p>
          <w:p w:rsidR="0099030E" w:rsidRDefault="0099030E" w:rsidP="00147D83">
            <w:r>
              <w:t>(19559, 23, '2015-05-05 15:43:56'),</w:t>
            </w:r>
          </w:p>
          <w:p w:rsidR="0099030E" w:rsidRDefault="0099030E" w:rsidP="00147D83">
            <w:r>
              <w:t>(19560, 23, '2015-05-05 15:43:59'),</w:t>
            </w:r>
          </w:p>
          <w:p w:rsidR="0099030E" w:rsidRDefault="0099030E" w:rsidP="00147D83">
            <w:r>
              <w:t>(19561, 23, '2015-05-05 15:44:02'),</w:t>
            </w:r>
          </w:p>
          <w:p w:rsidR="0099030E" w:rsidRDefault="0099030E" w:rsidP="00147D83">
            <w:r>
              <w:t>(19562, 23, '2015-05-05 15:44:05'),</w:t>
            </w:r>
          </w:p>
          <w:p w:rsidR="0099030E" w:rsidRDefault="0099030E" w:rsidP="00147D83">
            <w:r>
              <w:t>(19563, 23, '2015-05-05 15:44:08'),</w:t>
            </w:r>
          </w:p>
          <w:p w:rsidR="0099030E" w:rsidRDefault="0099030E" w:rsidP="00147D83">
            <w:r>
              <w:t>(19564, 23, '2015-05-05 15:44:11'),</w:t>
            </w:r>
          </w:p>
          <w:p w:rsidR="0099030E" w:rsidRDefault="0099030E" w:rsidP="00147D83">
            <w:r>
              <w:t>(19565, 23, '2015-05-05 15:44:14'),</w:t>
            </w:r>
          </w:p>
          <w:p w:rsidR="0099030E" w:rsidRDefault="0099030E" w:rsidP="00147D83">
            <w:r>
              <w:t>(19566, 23, '2015-05-05 15:44:17'),</w:t>
            </w:r>
          </w:p>
          <w:p w:rsidR="0099030E" w:rsidRDefault="0099030E" w:rsidP="00147D83">
            <w:r>
              <w:t>(19567, 23, '2015-05-05 15:44:20'),</w:t>
            </w:r>
          </w:p>
          <w:p w:rsidR="0099030E" w:rsidRDefault="0099030E" w:rsidP="00147D83">
            <w:r>
              <w:t>(19568, 23, '2015-05-05 15:44:23'),</w:t>
            </w:r>
          </w:p>
          <w:p w:rsidR="0099030E" w:rsidRDefault="0099030E" w:rsidP="00147D83">
            <w:r>
              <w:t>(19569, 23, '2015-05-05 15:44:26'),</w:t>
            </w:r>
          </w:p>
          <w:p w:rsidR="0099030E" w:rsidRDefault="0099030E" w:rsidP="00147D83">
            <w:r>
              <w:t>(19570, 22, '2015-05-05 15:44:29'),</w:t>
            </w:r>
          </w:p>
          <w:p w:rsidR="0099030E" w:rsidRDefault="0099030E" w:rsidP="00147D83">
            <w:r>
              <w:t>(19571, 22, '2015-05-05 15:44:33'),</w:t>
            </w:r>
          </w:p>
          <w:p w:rsidR="0099030E" w:rsidRDefault="0099030E" w:rsidP="00147D83">
            <w:r>
              <w:t>(19572, 22, '2015-05-05 15:44:36'),</w:t>
            </w:r>
          </w:p>
          <w:p w:rsidR="0099030E" w:rsidRDefault="0099030E" w:rsidP="00147D83">
            <w:r>
              <w:t>(19573, 22, '2015-05-05 15:44:39'),</w:t>
            </w:r>
          </w:p>
          <w:p w:rsidR="0099030E" w:rsidRDefault="0099030E" w:rsidP="00147D83">
            <w:r>
              <w:t>(19574, 22, '2015-05-05 15:44:42'),</w:t>
            </w:r>
          </w:p>
          <w:p w:rsidR="0099030E" w:rsidRDefault="0099030E" w:rsidP="00147D83">
            <w:r>
              <w:t>(19575, 22, '2015-05-05 15:44:45'),</w:t>
            </w:r>
          </w:p>
          <w:p w:rsidR="0099030E" w:rsidRDefault="0099030E" w:rsidP="00147D83">
            <w:r>
              <w:t>(19576, 22, '2015-05-05 15:44:48'),</w:t>
            </w:r>
          </w:p>
          <w:p w:rsidR="0099030E" w:rsidRDefault="0099030E" w:rsidP="00147D83">
            <w:r>
              <w:t>(19577, 22, '2015-05-05 15:44:51'),</w:t>
            </w:r>
          </w:p>
          <w:p w:rsidR="0099030E" w:rsidRDefault="0099030E" w:rsidP="00147D83">
            <w:r>
              <w:t>(19578, 22, '2015-05-05 15:44:54'),</w:t>
            </w:r>
          </w:p>
          <w:p w:rsidR="0099030E" w:rsidRDefault="0099030E" w:rsidP="00147D83">
            <w:r>
              <w:t>(19579, 22, '2015-05-05 15:44:57'),</w:t>
            </w:r>
          </w:p>
          <w:p w:rsidR="0099030E" w:rsidRDefault="0099030E" w:rsidP="00147D83">
            <w:r>
              <w:t>(19580, 22, '2015-05-05 15:45:00'),</w:t>
            </w:r>
          </w:p>
          <w:p w:rsidR="0099030E" w:rsidRDefault="0099030E" w:rsidP="00147D83">
            <w:r>
              <w:t>(19581, 22, '2015-05-05 15:45:03'),</w:t>
            </w:r>
          </w:p>
          <w:p w:rsidR="0099030E" w:rsidRDefault="0099030E" w:rsidP="00147D83">
            <w:r>
              <w:t>(19582, 22, '2015-05-05 15:45:06'),</w:t>
            </w:r>
          </w:p>
          <w:p w:rsidR="0099030E" w:rsidRDefault="0099030E" w:rsidP="00147D83">
            <w:r>
              <w:t>(19583, 22, '2015-05-05 15:45:09'),</w:t>
            </w:r>
          </w:p>
          <w:p w:rsidR="0099030E" w:rsidRDefault="0099030E" w:rsidP="00147D83">
            <w:r>
              <w:t>(19584, 22, '2015-05-05 15:45:12'),</w:t>
            </w:r>
          </w:p>
          <w:p w:rsidR="0099030E" w:rsidRDefault="0099030E" w:rsidP="00147D83">
            <w:r>
              <w:t>(19585, 21, '2015-05-05 15:45:15'),</w:t>
            </w:r>
          </w:p>
          <w:p w:rsidR="0099030E" w:rsidRDefault="0099030E" w:rsidP="00147D83">
            <w:r>
              <w:t>(19586, 21, '2015-05-05 15:45:18'),</w:t>
            </w:r>
          </w:p>
          <w:p w:rsidR="0099030E" w:rsidRDefault="0099030E" w:rsidP="00147D83">
            <w:r>
              <w:t>(19587, 21, '2015-05-05 15:45:21'),</w:t>
            </w:r>
          </w:p>
          <w:p w:rsidR="0099030E" w:rsidRDefault="0099030E" w:rsidP="00147D83">
            <w:r>
              <w:t>(19588, 21, '2015-05-05 15:45:24'),</w:t>
            </w:r>
          </w:p>
          <w:p w:rsidR="0099030E" w:rsidRDefault="0099030E" w:rsidP="00147D83">
            <w:r>
              <w:t>(19589, 21, '2015-05-05 15:45:27'),</w:t>
            </w:r>
          </w:p>
          <w:p w:rsidR="0099030E" w:rsidRDefault="0099030E" w:rsidP="00147D83">
            <w:r>
              <w:t>(19590, 21, '2015-05-05 15:45:30'),</w:t>
            </w:r>
          </w:p>
          <w:p w:rsidR="0099030E" w:rsidRDefault="0099030E" w:rsidP="00147D83">
            <w:r>
              <w:t>(19591, 21, '2015-05-05 15:45:33'),</w:t>
            </w:r>
          </w:p>
          <w:p w:rsidR="0099030E" w:rsidRDefault="0099030E" w:rsidP="00147D83">
            <w:r>
              <w:t>(19592, 21, '2015-05-05 15:45:36'),</w:t>
            </w:r>
          </w:p>
          <w:p w:rsidR="0099030E" w:rsidRDefault="0099030E" w:rsidP="00147D83">
            <w:r>
              <w:t>(19593, 21, '2015-05-05 15:45:39'),</w:t>
            </w:r>
          </w:p>
          <w:p w:rsidR="0099030E" w:rsidRDefault="0099030E" w:rsidP="00147D83">
            <w:r>
              <w:t>(19594, 21, '2015-05-05 15:45:42'),</w:t>
            </w:r>
          </w:p>
          <w:p w:rsidR="0099030E" w:rsidRDefault="0099030E" w:rsidP="00147D83">
            <w:r>
              <w:t>(19595, 21, '2015-05-05 15:45:45'),</w:t>
            </w:r>
          </w:p>
          <w:p w:rsidR="0099030E" w:rsidRDefault="0099030E" w:rsidP="00147D83">
            <w:r>
              <w:t>(19596, 21, '2015-05-05 15:45:48'),</w:t>
            </w:r>
          </w:p>
          <w:p w:rsidR="0099030E" w:rsidRDefault="0099030E" w:rsidP="00147D83">
            <w:r>
              <w:t>(19597, 21, '2015-05-05 15:45:51'),</w:t>
            </w:r>
          </w:p>
          <w:p w:rsidR="0099030E" w:rsidRDefault="0099030E" w:rsidP="00147D83">
            <w:r>
              <w:t>(19598, 21, '2015-05-05 15:45:55'),</w:t>
            </w:r>
          </w:p>
          <w:p w:rsidR="0099030E" w:rsidRDefault="0099030E" w:rsidP="00147D83">
            <w:r>
              <w:t>(19599, 21, '2015-05-05 15:45:58'),</w:t>
            </w:r>
          </w:p>
          <w:p w:rsidR="0099030E" w:rsidRDefault="0099030E" w:rsidP="00147D83">
            <w:r>
              <w:t>(19600, 20, '2015-05-05 15:46:01'),</w:t>
            </w:r>
          </w:p>
          <w:p w:rsidR="0099030E" w:rsidRDefault="0099030E" w:rsidP="00147D83">
            <w:r>
              <w:t>(19601, 20, '2015-05-05 15:46:04'),</w:t>
            </w:r>
          </w:p>
          <w:p w:rsidR="0099030E" w:rsidRDefault="0099030E" w:rsidP="00147D83">
            <w:r>
              <w:t>(19602, 20, '2015-05-05 15:46:07'),</w:t>
            </w:r>
          </w:p>
          <w:p w:rsidR="0099030E" w:rsidRDefault="0099030E" w:rsidP="00147D83">
            <w:r>
              <w:t>(19603, 20, '2015-05-05 15:46:10'),</w:t>
            </w:r>
          </w:p>
          <w:p w:rsidR="0099030E" w:rsidRDefault="0099030E" w:rsidP="00147D83">
            <w:r>
              <w:t>(19604, 20, '2015-05-05 15:46:13'),</w:t>
            </w:r>
          </w:p>
          <w:p w:rsidR="0099030E" w:rsidRDefault="0099030E" w:rsidP="00147D83">
            <w:r>
              <w:t>(19605, 20, '2015-05-05 15:46:16'),</w:t>
            </w:r>
          </w:p>
          <w:p w:rsidR="0099030E" w:rsidRDefault="0099030E" w:rsidP="00147D83">
            <w:r>
              <w:t>(19606, 20, '2015-05-05 15:46:19'),</w:t>
            </w:r>
          </w:p>
          <w:p w:rsidR="0099030E" w:rsidRDefault="0099030E" w:rsidP="00147D83">
            <w:r>
              <w:t>(19607, 20, '2015-05-05 15:46:22'),</w:t>
            </w:r>
          </w:p>
          <w:p w:rsidR="0099030E" w:rsidRDefault="0099030E" w:rsidP="00147D83">
            <w:r>
              <w:t>(19608, 20, '2015-05-05 15:46:25'),</w:t>
            </w:r>
          </w:p>
          <w:p w:rsidR="0099030E" w:rsidRDefault="0099030E" w:rsidP="00147D83">
            <w:r>
              <w:t>(19609, 20, '2015-05-05 15:46:28'),</w:t>
            </w:r>
          </w:p>
          <w:p w:rsidR="0099030E" w:rsidRDefault="0099030E" w:rsidP="00147D83">
            <w:r>
              <w:t>(19610, 20, '2015-05-05 15:46:31'),</w:t>
            </w:r>
          </w:p>
          <w:p w:rsidR="0099030E" w:rsidRDefault="0099030E" w:rsidP="00147D83">
            <w:r>
              <w:t>(19611, 20, '2015-05-05 15:46:34'),</w:t>
            </w:r>
          </w:p>
          <w:p w:rsidR="0099030E" w:rsidRDefault="0099030E" w:rsidP="00147D83">
            <w:r>
              <w:t>(19612, 20, '2015-05-05 15:46:37'),</w:t>
            </w:r>
          </w:p>
          <w:p w:rsidR="0099030E" w:rsidRDefault="0099030E" w:rsidP="00147D83">
            <w:r>
              <w:t>(19613, 20, '2015-05-05 15:46:40'),</w:t>
            </w:r>
          </w:p>
          <w:p w:rsidR="0099030E" w:rsidRDefault="0099030E" w:rsidP="00147D83">
            <w:r>
              <w:t>(19614, 20, '2015-05-05 15:46:43'),</w:t>
            </w:r>
          </w:p>
          <w:p w:rsidR="0099030E" w:rsidRDefault="0099030E" w:rsidP="00147D83">
            <w:r>
              <w:t>(19615, 20, '2015-05-05 15:46:46'),</w:t>
            </w:r>
          </w:p>
          <w:p w:rsidR="0099030E" w:rsidRDefault="0099030E" w:rsidP="00147D83">
            <w:r>
              <w:t>(19616, 20, '2015-05-05 15:46:49'),</w:t>
            </w:r>
          </w:p>
          <w:p w:rsidR="0099030E" w:rsidRDefault="0099030E" w:rsidP="00147D83">
            <w:r>
              <w:t>(19617, 20, '2015-05-05 15:46:52'),</w:t>
            </w:r>
          </w:p>
          <w:p w:rsidR="0099030E" w:rsidRDefault="0099030E" w:rsidP="00147D83">
            <w:r>
              <w:t>(19618, 20, '2015-05-05 15:46:55'),</w:t>
            </w:r>
          </w:p>
          <w:p w:rsidR="0099030E" w:rsidRDefault="0099030E" w:rsidP="00147D83">
            <w:r>
              <w:t>(19619, 20, '2015-05-05 15:46:58'),</w:t>
            </w:r>
          </w:p>
          <w:p w:rsidR="0099030E" w:rsidRDefault="0099030E" w:rsidP="00147D83">
            <w:r>
              <w:t>(19620, 20, '2015-05-05 15:47:01'),</w:t>
            </w:r>
          </w:p>
          <w:p w:rsidR="0099030E" w:rsidRDefault="0099030E" w:rsidP="00147D83">
            <w:r>
              <w:t>(19621, 20, '2015-05-05 15:47:04'),</w:t>
            </w:r>
          </w:p>
          <w:p w:rsidR="0099030E" w:rsidRDefault="0099030E" w:rsidP="00147D83">
            <w:r>
              <w:t>(19622, 20, '2015-05-05 15:47:07'),</w:t>
            </w:r>
          </w:p>
          <w:p w:rsidR="0099030E" w:rsidRDefault="0099030E" w:rsidP="00147D83">
            <w:r>
              <w:t>(19623, 20, '2015-05-05 15:47:10'),</w:t>
            </w:r>
          </w:p>
          <w:p w:rsidR="0099030E" w:rsidRDefault="0099030E" w:rsidP="00147D83">
            <w:r>
              <w:t>(19624, 20, '2015-05-05 15:47:13'),</w:t>
            </w:r>
          </w:p>
          <w:p w:rsidR="0099030E" w:rsidRDefault="0099030E" w:rsidP="00147D83">
            <w:r>
              <w:t>(19625, 20, '2015-05-05 15:47:16'),</w:t>
            </w:r>
          </w:p>
          <w:p w:rsidR="0099030E" w:rsidRDefault="0099030E" w:rsidP="00147D83">
            <w:r>
              <w:t>(19626, 20, '2015-05-05 15:47:19'),</w:t>
            </w:r>
          </w:p>
          <w:p w:rsidR="0099030E" w:rsidRDefault="0099030E" w:rsidP="00147D83">
            <w:r>
              <w:t>(19627, 20, '2015-05-05 15:47:22'),</w:t>
            </w:r>
          </w:p>
          <w:p w:rsidR="0099030E" w:rsidRDefault="0099030E" w:rsidP="00147D83">
            <w:r>
              <w:t>(19628, 20, '2015-05-05 15:47:26'),</w:t>
            </w:r>
          </w:p>
          <w:p w:rsidR="0099030E" w:rsidRDefault="0099030E" w:rsidP="00147D83">
            <w:r>
              <w:t>(19629, 20, '2015-05-05 15:47:29'),</w:t>
            </w:r>
          </w:p>
          <w:p w:rsidR="0099030E" w:rsidRDefault="0099030E" w:rsidP="00147D83">
            <w:r>
              <w:t>(19630, 20, '2015-05-05 15:47:32'),</w:t>
            </w:r>
          </w:p>
          <w:p w:rsidR="0099030E" w:rsidRDefault="0099030E" w:rsidP="00147D83">
            <w:r>
              <w:t>(19631, 20, '2015-05-05 15:47:35'),</w:t>
            </w:r>
          </w:p>
          <w:p w:rsidR="0099030E" w:rsidRDefault="0099030E" w:rsidP="00147D83">
            <w:r>
              <w:t>(19632, 20, '2015-05-05 15:47:38'),</w:t>
            </w:r>
          </w:p>
          <w:p w:rsidR="0099030E" w:rsidRDefault="0099030E" w:rsidP="00147D83">
            <w:r>
              <w:t>(19633, 20, '2015-05-05 15:47:41'),</w:t>
            </w:r>
          </w:p>
          <w:p w:rsidR="0099030E" w:rsidRDefault="0099030E" w:rsidP="00147D83">
            <w:r>
              <w:t>(19634, 20, '2015-05-05 15:47:44'),</w:t>
            </w:r>
          </w:p>
          <w:p w:rsidR="0099030E" w:rsidRDefault="0099030E" w:rsidP="00147D83">
            <w:r>
              <w:t>(19635, 20, '2015-05-05 15:47:47'),</w:t>
            </w:r>
          </w:p>
          <w:p w:rsidR="0099030E" w:rsidRDefault="0099030E" w:rsidP="00147D83">
            <w:r>
              <w:t>(19636, 20, '2015-05-05 15:47:50'),</w:t>
            </w:r>
          </w:p>
          <w:p w:rsidR="0099030E" w:rsidRDefault="0099030E" w:rsidP="00147D83">
            <w:r>
              <w:t>(19637, 20, '2015-05-05 15:47:53'),</w:t>
            </w:r>
          </w:p>
          <w:p w:rsidR="0099030E" w:rsidRDefault="0099030E" w:rsidP="00147D83">
            <w:r>
              <w:t>(19638, 20, '2015-05-05 15:47:56'),</w:t>
            </w:r>
          </w:p>
          <w:p w:rsidR="0099030E" w:rsidRDefault="0099030E" w:rsidP="00147D83">
            <w:r>
              <w:t>(19639, 20, '2015-05-05 15:47:59'),</w:t>
            </w:r>
          </w:p>
          <w:p w:rsidR="0099030E" w:rsidRDefault="0099030E" w:rsidP="00147D83">
            <w:r>
              <w:t>(19640, 20, '2015-05-05 15:48:02'),</w:t>
            </w:r>
          </w:p>
          <w:p w:rsidR="0099030E" w:rsidRDefault="0099030E" w:rsidP="00147D83">
            <w:r>
              <w:t>(19641, 20, '2015-05-05 15:48:05'),</w:t>
            </w:r>
          </w:p>
          <w:p w:rsidR="0099030E" w:rsidRDefault="0099030E" w:rsidP="00147D83">
            <w:r>
              <w:t>(19642, 20, '2015-05-05 15:48:08'),</w:t>
            </w:r>
          </w:p>
          <w:p w:rsidR="0099030E" w:rsidRDefault="0099030E" w:rsidP="00147D83">
            <w:r>
              <w:t>(19643, 20, '2015-05-05 15:48:11'),</w:t>
            </w:r>
          </w:p>
          <w:p w:rsidR="0099030E" w:rsidRDefault="0099030E" w:rsidP="00147D83">
            <w:r>
              <w:t>(19644, 20, '2015-05-05 15:48:14'),</w:t>
            </w:r>
          </w:p>
          <w:p w:rsidR="0099030E" w:rsidRDefault="0099030E" w:rsidP="00147D83">
            <w:r>
              <w:t>(19645, 20, '2015-05-05 15:48:17'),</w:t>
            </w:r>
          </w:p>
          <w:p w:rsidR="0099030E" w:rsidRDefault="0099030E" w:rsidP="00147D83">
            <w:r>
              <w:t>(19646, 20, '2015-05-05 15:48:20'),</w:t>
            </w:r>
          </w:p>
          <w:p w:rsidR="0099030E" w:rsidRDefault="0099030E" w:rsidP="00147D83">
            <w:r>
              <w:t>(19647, 20, '2015-05-05 15:48:23'),</w:t>
            </w:r>
          </w:p>
          <w:p w:rsidR="0099030E" w:rsidRDefault="0099030E" w:rsidP="00147D83">
            <w:r>
              <w:t>(19648, 20, '2015-05-05 15:48:26'),</w:t>
            </w:r>
          </w:p>
          <w:p w:rsidR="0099030E" w:rsidRDefault="0099030E" w:rsidP="00147D83">
            <w:r>
              <w:t>(19649, 20, '2015-05-05 15:48:29'),</w:t>
            </w:r>
          </w:p>
          <w:p w:rsidR="0099030E" w:rsidRDefault="0099030E" w:rsidP="00147D83">
            <w:r>
              <w:t>(19650, 20, '2015-05-05 15:48:32'),</w:t>
            </w:r>
          </w:p>
          <w:p w:rsidR="0099030E" w:rsidRDefault="0099030E" w:rsidP="00147D83">
            <w:r>
              <w:t>(19651, 20, '2015-05-05 15:48:35'),</w:t>
            </w:r>
          </w:p>
          <w:p w:rsidR="0099030E" w:rsidRDefault="0099030E" w:rsidP="00147D83">
            <w:r>
              <w:t>(19652, 20, '2015-05-05 15:48:38'),</w:t>
            </w:r>
          </w:p>
          <w:p w:rsidR="0099030E" w:rsidRDefault="0099030E" w:rsidP="00147D83">
            <w:r>
              <w:t>(19653, 20, '2015-05-05 15:48:41'),</w:t>
            </w:r>
          </w:p>
          <w:p w:rsidR="0099030E" w:rsidRDefault="0099030E" w:rsidP="00147D83">
            <w:r>
              <w:t>(19654, 20, '2015-05-05 15:48:44'),</w:t>
            </w:r>
          </w:p>
          <w:p w:rsidR="0099030E" w:rsidRDefault="0099030E" w:rsidP="00147D83">
            <w:r>
              <w:t>(19655, 20, '2015-05-05 15:48:47'),</w:t>
            </w:r>
          </w:p>
          <w:p w:rsidR="0099030E" w:rsidRDefault="0099030E" w:rsidP="00147D83">
            <w:r>
              <w:t>(19656, 20, '2015-05-05 15:48:50'),</w:t>
            </w:r>
          </w:p>
          <w:p w:rsidR="0099030E" w:rsidRDefault="0099030E" w:rsidP="00147D83">
            <w:r>
              <w:t>(19657, 20, '2015-05-05 15:48:53'),</w:t>
            </w:r>
          </w:p>
          <w:p w:rsidR="0099030E" w:rsidRDefault="0099030E" w:rsidP="00147D83">
            <w:r>
              <w:t>(19658, 20, '2015-05-05 15:48:57'),</w:t>
            </w:r>
          </w:p>
          <w:p w:rsidR="0099030E" w:rsidRDefault="0099030E" w:rsidP="00147D83">
            <w:r>
              <w:t>(19659, 20, '2015-05-05 15:49:00'),</w:t>
            </w:r>
          </w:p>
          <w:p w:rsidR="0099030E" w:rsidRDefault="0099030E" w:rsidP="00147D83">
            <w:r>
              <w:t>(19660, 20, '2015-05-05 15:49:03'),</w:t>
            </w:r>
          </w:p>
          <w:p w:rsidR="0099030E" w:rsidRDefault="0099030E" w:rsidP="00147D83">
            <w:r>
              <w:t>(19661, 20, '2015-05-05 15:49:06'),</w:t>
            </w:r>
          </w:p>
          <w:p w:rsidR="0099030E" w:rsidRDefault="0099030E" w:rsidP="00147D83">
            <w:r>
              <w:t>(19662, 20, '2015-05-05 15:49:09'),</w:t>
            </w:r>
          </w:p>
          <w:p w:rsidR="0099030E" w:rsidRDefault="0099030E" w:rsidP="00147D83">
            <w:r>
              <w:t>(19663, 20, '2015-05-05 15:49:12'),</w:t>
            </w:r>
          </w:p>
          <w:p w:rsidR="0099030E" w:rsidRDefault="0099030E" w:rsidP="00147D83">
            <w:r>
              <w:t>(19664, 20, '2015-05-05 15:49:15'),</w:t>
            </w:r>
          </w:p>
          <w:p w:rsidR="0099030E" w:rsidRDefault="0099030E" w:rsidP="00147D83">
            <w:r>
              <w:t>(19665, 20, '2015-05-05 15:49:18'),</w:t>
            </w:r>
          </w:p>
          <w:p w:rsidR="0099030E" w:rsidRDefault="0099030E" w:rsidP="00147D83">
            <w:r>
              <w:t>(19666, 20, '2015-05-05 15:49:21'),</w:t>
            </w:r>
          </w:p>
          <w:p w:rsidR="0099030E" w:rsidRDefault="0099030E" w:rsidP="00147D83">
            <w:r>
              <w:t>(19667, 20, '2015-05-05 15:49:24'),</w:t>
            </w:r>
          </w:p>
          <w:p w:rsidR="0099030E" w:rsidRDefault="0099030E" w:rsidP="00147D83">
            <w:r>
              <w:t>(19668, 19, '2015-05-05 15:49:27'),</w:t>
            </w:r>
          </w:p>
          <w:p w:rsidR="0099030E" w:rsidRDefault="0099030E" w:rsidP="00147D83">
            <w:r>
              <w:t>(19669, 19, '2015-05-05 15:49:30'),</w:t>
            </w:r>
          </w:p>
          <w:p w:rsidR="0099030E" w:rsidRDefault="0099030E" w:rsidP="00147D83">
            <w:r>
              <w:t>(19670, 19, '2015-05-05 15:49:33'),</w:t>
            </w:r>
          </w:p>
          <w:p w:rsidR="0099030E" w:rsidRDefault="0099030E" w:rsidP="00147D83">
            <w:r>
              <w:t>(19671, 19, '2015-05-05 15:49:36'),</w:t>
            </w:r>
          </w:p>
          <w:p w:rsidR="0099030E" w:rsidRDefault="0099030E" w:rsidP="00147D83">
            <w:r>
              <w:t>(19672, 19, '2015-05-05 15:49:39'),</w:t>
            </w:r>
          </w:p>
          <w:p w:rsidR="0099030E" w:rsidRDefault="0099030E" w:rsidP="00147D83">
            <w:r>
              <w:t>(19673, 19, '2015-05-05 15:49:42'),</w:t>
            </w:r>
          </w:p>
          <w:p w:rsidR="0099030E" w:rsidRDefault="0099030E" w:rsidP="00147D83">
            <w:r>
              <w:t>(19674, 19, '2015-05-05 15:49:45'),</w:t>
            </w:r>
          </w:p>
          <w:p w:rsidR="0099030E" w:rsidRDefault="0099030E" w:rsidP="00147D83">
            <w:r>
              <w:t>(19675, 19, '2015-05-05 15:49:48'),</w:t>
            </w:r>
          </w:p>
          <w:p w:rsidR="0099030E" w:rsidRDefault="0099030E" w:rsidP="00147D83">
            <w:r>
              <w:t>(19676, 19, '2015-05-05 15:49:51'),</w:t>
            </w:r>
          </w:p>
          <w:p w:rsidR="0099030E" w:rsidRDefault="0099030E" w:rsidP="00147D83">
            <w:r>
              <w:t>(19677, 19, '2015-05-05 15:49:54'),</w:t>
            </w:r>
          </w:p>
          <w:p w:rsidR="0099030E" w:rsidRDefault="0099030E" w:rsidP="00147D83">
            <w:r>
              <w:t>(19678, 19, '2015-05-05 15:49:57'),</w:t>
            </w:r>
          </w:p>
          <w:p w:rsidR="0099030E" w:rsidRDefault="0099030E" w:rsidP="00147D83">
            <w:r>
              <w:t>(19679, 19, '2015-05-05 15:50:00'),</w:t>
            </w:r>
          </w:p>
          <w:p w:rsidR="0099030E" w:rsidRDefault="0099030E" w:rsidP="00147D83">
            <w:r>
              <w:t>(19680, 19, '2015-05-05 15:50:03'),</w:t>
            </w:r>
          </w:p>
          <w:p w:rsidR="0099030E" w:rsidRDefault="0099030E" w:rsidP="00147D83">
            <w:r>
              <w:t>(19681, 19, '2015-05-05 15:50:06'),</w:t>
            </w:r>
          </w:p>
          <w:p w:rsidR="0099030E" w:rsidRDefault="0099030E" w:rsidP="00147D83">
            <w:r>
              <w:t>(19682, 19, '2015-05-05 15:50:09'),</w:t>
            </w:r>
          </w:p>
          <w:p w:rsidR="0099030E" w:rsidRDefault="0099030E" w:rsidP="00147D83">
            <w:r>
              <w:t>(19683, 19, '2015-05-05 15:50:12'),</w:t>
            </w:r>
          </w:p>
          <w:p w:rsidR="0099030E" w:rsidRDefault="0099030E" w:rsidP="00147D83">
            <w:r>
              <w:t>(19684, 19, '2015-05-05 15:50:15'),</w:t>
            </w:r>
          </w:p>
          <w:p w:rsidR="0099030E" w:rsidRDefault="0099030E" w:rsidP="00147D83">
            <w:r>
              <w:t>(19685, 19, '2015-05-05 15:50:18'),</w:t>
            </w:r>
          </w:p>
          <w:p w:rsidR="0099030E" w:rsidRDefault="0099030E" w:rsidP="00147D83">
            <w:r>
              <w:t>(19686, 19, '2015-05-05 15:50:21'),</w:t>
            </w:r>
          </w:p>
          <w:p w:rsidR="0099030E" w:rsidRDefault="0099030E" w:rsidP="00147D83">
            <w:r>
              <w:t>(19687, 19, '2015-05-05 15:50:25'),</w:t>
            </w:r>
          </w:p>
          <w:p w:rsidR="0099030E" w:rsidRDefault="0099030E" w:rsidP="00147D83">
            <w:r>
              <w:t>(19688, 19, '2015-05-05 15:50:28'),</w:t>
            </w:r>
          </w:p>
          <w:p w:rsidR="0099030E" w:rsidRDefault="0099030E" w:rsidP="00147D83">
            <w:r>
              <w:t>(19689, 19, '2015-05-05 15:50:31'),</w:t>
            </w:r>
          </w:p>
          <w:p w:rsidR="0099030E" w:rsidRDefault="0099030E" w:rsidP="00147D83">
            <w:r>
              <w:t>(19690, 19, '2015-05-05 15:50:34'),</w:t>
            </w:r>
          </w:p>
          <w:p w:rsidR="0099030E" w:rsidRDefault="0099030E" w:rsidP="00147D83">
            <w:r>
              <w:t>(19691, 19, '2015-05-05 15:50:37'),</w:t>
            </w:r>
          </w:p>
          <w:p w:rsidR="0099030E" w:rsidRDefault="0099030E" w:rsidP="00147D83">
            <w:r>
              <w:t>(19692, 19, '2015-05-05 15:50:40'),</w:t>
            </w:r>
          </w:p>
          <w:p w:rsidR="0099030E" w:rsidRDefault="0099030E" w:rsidP="00147D83">
            <w:r>
              <w:t>(19693, 19, '2015-05-05 15:50:43'),</w:t>
            </w:r>
          </w:p>
          <w:p w:rsidR="0099030E" w:rsidRDefault="0099030E" w:rsidP="00147D83">
            <w:r>
              <w:t>(19694, 19, '2015-05-05 15:50:46'),</w:t>
            </w:r>
          </w:p>
          <w:p w:rsidR="0099030E" w:rsidRDefault="0099030E" w:rsidP="00147D83">
            <w:r>
              <w:t>(19695, 19, '2015-05-05 15:50:49'),</w:t>
            </w:r>
          </w:p>
          <w:p w:rsidR="0099030E" w:rsidRDefault="0099030E" w:rsidP="00147D83">
            <w:r>
              <w:t>(19696, 19, '2015-05-05 15:50:52'),</w:t>
            </w:r>
          </w:p>
          <w:p w:rsidR="0099030E" w:rsidRDefault="0099030E" w:rsidP="00147D83">
            <w:r>
              <w:t>(19697, 19, '2015-05-05 15:50:55'),</w:t>
            </w:r>
          </w:p>
          <w:p w:rsidR="0099030E" w:rsidRDefault="0099030E" w:rsidP="00147D83">
            <w:r>
              <w:t>(19698, 19, '2015-05-05 15:50:58'),</w:t>
            </w:r>
          </w:p>
          <w:p w:rsidR="0099030E" w:rsidRDefault="0099030E" w:rsidP="00147D83">
            <w:r>
              <w:t>(19699, 19, '2015-05-05 15:51:01'),</w:t>
            </w:r>
          </w:p>
          <w:p w:rsidR="0099030E" w:rsidRDefault="0099030E" w:rsidP="00147D83">
            <w:r>
              <w:t>(19700, 19, '2015-05-05 15:51:04'),</w:t>
            </w:r>
          </w:p>
          <w:p w:rsidR="0099030E" w:rsidRDefault="0099030E" w:rsidP="00147D83">
            <w:r>
              <w:t>(19701, 19, '2015-05-05 15:51:07'),</w:t>
            </w:r>
          </w:p>
          <w:p w:rsidR="0099030E" w:rsidRDefault="0099030E" w:rsidP="00147D83">
            <w:r>
              <w:t>(19702, 19, '2015-05-05 15:51:10'),</w:t>
            </w:r>
          </w:p>
          <w:p w:rsidR="0099030E" w:rsidRDefault="0099030E" w:rsidP="00147D83">
            <w:r>
              <w:t>(19703, 19, '2015-05-05 15:51:13'),</w:t>
            </w:r>
          </w:p>
          <w:p w:rsidR="0099030E" w:rsidRDefault="0099030E" w:rsidP="00147D83">
            <w:r>
              <w:t>(19704, 19, '2015-05-05 15:51:16'),</w:t>
            </w:r>
          </w:p>
          <w:p w:rsidR="0099030E" w:rsidRDefault="0099030E" w:rsidP="00147D83">
            <w:r>
              <w:t>(19705, 19, '2015-05-05 15:51:19'),</w:t>
            </w:r>
          </w:p>
          <w:p w:rsidR="0099030E" w:rsidRDefault="0099030E" w:rsidP="00147D83">
            <w:r>
              <w:t>(19706, 19, '2015-05-05 15:51:22'),</w:t>
            </w:r>
          </w:p>
          <w:p w:rsidR="0099030E" w:rsidRDefault="0099030E" w:rsidP="00147D83">
            <w:r>
              <w:t>(19707, 19, '2015-05-05 15:51:25'),</w:t>
            </w:r>
          </w:p>
          <w:p w:rsidR="0099030E" w:rsidRDefault="0099030E" w:rsidP="00147D83">
            <w:r>
              <w:t>(19708, 19, '2015-05-05 15:51:28'),</w:t>
            </w:r>
          </w:p>
          <w:p w:rsidR="0099030E" w:rsidRDefault="0099030E" w:rsidP="00147D83">
            <w:r>
              <w:t>(19709, 19, '2015-05-05 15:51:31'),</w:t>
            </w:r>
          </w:p>
          <w:p w:rsidR="0099030E" w:rsidRDefault="0099030E" w:rsidP="00147D83">
            <w:r>
              <w:t>(19710, 19, '2015-05-05 15:51:34'),</w:t>
            </w:r>
          </w:p>
          <w:p w:rsidR="0099030E" w:rsidRDefault="0099030E" w:rsidP="00147D83">
            <w:r>
              <w:t>(19711, 19, '2015-05-05 15:51:37'),</w:t>
            </w:r>
          </w:p>
          <w:p w:rsidR="0099030E" w:rsidRDefault="0099030E" w:rsidP="00147D83">
            <w:r>
              <w:t>(19712, 19, '2015-05-05 15:51:40'),</w:t>
            </w:r>
          </w:p>
          <w:p w:rsidR="0099030E" w:rsidRDefault="0099030E" w:rsidP="00147D83">
            <w:r>
              <w:t>(19713, 19, '2015-05-05 15:51:43'),</w:t>
            </w:r>
          </w:p>
          <w:p w:rsidR="0099030E" w:rsidRDefault="0099030E" w:rsidP="00147D83">
            <w:r>
              <w:t>(19714, 19, '2015-05-05 15:51:46'),</w:t>
            </w:r>
          </w:p>
          <w:p w:rsidR="0099030E" w:rsidRDefault="0099030E" w:rsidP="00147D83">
            <w:r>
              <w:t>(19715, 19, '2015-05-05 15:51:49'),</w:t>
            </w:r>
          </w:p>
          <w:p w:rsidR="0099030E" w:rsidRDefault="0099030E" w:rsidP="00147D83">
            <w:r>
              <w:t>(19716, 19, '2015-05-05 15:51:52'),</w:t>
            </w:r>
          </w:p>
          <w:p w:rsidR="0099030E" w:rsidRDefault="0099030E" w:rsidP="00147D83">
            <w:r>
              <w:t>(19717, 19, '2015-05-05 15:51:56'),</w:t>
            </w:r>
          </w:p>
          <w:p w:rsidR="0099030E" w:rsidRDefault="0099030E" w:rsidP="00147D83">
            <w:r>
              <w:t>(19718, 19, '2015-05-05 15:51:59'),</w:t>
            </w:r>
          </w:p>
          <w:p w:rsidR="0099030E" w:rsidRDefault="0099030E" w:rsidP="00147D83">
            <w:r>
              <w:t>(19719, 19, '2015-05-05 15:52:02'),</w:t>
            </w:r>
          </w:p>
          <w:p w:rsidR="0099030E" w:rsidRDefault="0099030E" w:rsidP="00147D83">
            <w:r>
              <w:t>(19720, 19, '2015-05-05 15:52:05'),</w:t>
            </w:r>
          </w:p>
          <w:p w:rsidR="0099030E" w:rsidRDefault="0099030E" w:rsidP="00147D83">
            <w:r>
              <w:t>(19721, 19, '2015-05-05 15:52:08'),</w:t>
            </w:r>
          </w:p>
          <w:p w:rsidR="0099030E" w:rsidRDefault="0099030E" w:rsidP="00147D83">
            <w:r>
              <w:t>(19722, 19, '2015-05-05 15:52:11'),</w:t>
            </w:r>
          </w:p>
          <w:p w:rsidR="0099030E" w:rsidRDefault="0099030E" w:rsidP="00147D83">
            <w:r>
              <w:t>(19723, 19, '2015-05-05 15:52:14'),</w:t>
            </w:r>
          </w:p>
          <w:p w:rsidR="0099030E" w:rsidRDefault="0099030E" w:rsidP="00147D83">
            <w:r>
              <w:t>(19724, 19, '2015-05-05 15:52:17'),</w:t>
            </w:r>
          </w:p>
          <w:p w:rsidR="0099030E" w:rsidRDefault="0099030E" w:rsidP="00147D83">
            <w:r>
              <w:t>(19725, 19, '2015-05-05 15:52:20'),</w:t>
            </w:r>
          </w:p>
          <w:p w:rsidR="0099030E" w:rsidRDefault="0099030E" w:rsidP="00147D83">
            <w:r>
              <w:t>(19726, 19, '2015-05-05 15:52:23'),</w:t>
            </w:r>
          </w:p>
          <w:p w:rsidR="0099030E" w:rsidRDefault="0099030E" w:rsidP="00147D83">
            <w:r>
              <w:t>(19727, 19, '2015-05-05 15:52:26'),</w:t>
            </w:r>
          </w:p>
          <w:p w:rsidR="0099030E" w:rsidRDefault="0099030E" w:rsidP="00147D83">
            <w:r>
              <w:t>(19728, 20, '2015-05-05 15:52:29'),</w:t>
            </w:r>
          </w:p>
          <w:p w:rsidR="0099030E" w:rsidRDefault="0099030E" w:rsidP="00147D83">
            <w:r>
              <w:t>(19729, 19, '2015-05-05 15:52:32');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(19730, 20, '2015-05-05 15:52:35'),</w:t>
            </w:r>
          </w:p>
          <w:p w:rsidR="0099030E" w:rsidRDefault="0099030E" w:rsidP="00147D83">
            <w:r>
              <w:t>(19731, 20, '2015-05-05 15:52:38'),</w:t>
            </w:r>
          </w:p>
          <w:p w:rsidR="0099030E" w:rsidRDefault="0099030E" w:rsidP="00147D83">
            <w:r>
              <w:t>(19732, 20, '2015-05-05 15:52:41'),</w:t>
            </w:r>
          </w:p>
          <w:p w:rsidR="0099030E" w:rsidRDefault="0099030E" w:rsidP="00147D83">
            <w:r>
              <w:t>(19733, 20, '2015-05-05 15:52:44'),</w:t>
            </w:r>
          </w:p>
          <w:p w:rsidR="0099030E" w:rsidRDefault="0099030E" w:rsidP="00147D83">
            <w:r>
              <w:t>(19734, 20, '2015-05-05 15:52:47'),</w:t>
            </w:r>
          </w:p>
          <w:p w:rsidR="0099030E" w:rsidRDefault="0099030E" w:rsidP="00147D83">
            <w:r>
              <w:t>(19735, 20, '2015-05-05 15:52:50'),</w:t>
            </w:r>
          </w:p>
          <w:p w:rsidR="0099030E" w:rsidRDefault="0099030E" w:rsidP="00147D83">
            <w:r>
              <w:t>(19736, 20, '2015-05-05 15:52:53'),</w:t>
            </w:r>
          </w:p>
          <w:p w:rsidR="0099030E" w:rsidRDefault="0099030E" w:rsidP="00147D83">
            <w:r>
              <w:t>(19737, 20, '2015-05-05 15:52:56'),</w:t>
            </w:r>
          </w:p>
          <w:p w:rsidR="0099030E" w:rsidRDefault="0099030E" w:rsidP="00147D83">
            <w:r>
              <w:t>(19738, 20, '2015-05-05 15:52:59'),</w:t>
            </w:r>
          </w:p>
          <w:p w:rsidR="0099030E" w:rsidRDefault="0099030E" w:rsidP="00147D83">
            <w:r>
              <w:t>(19739, 20, '2015-05-05 15:53:02'),</w:t>
            </w:r>
          </w:p>
          <w:p w:rsidR="0099030E" w:rsidRDefault="0099030E" w:rsidP="00147D83">
            <w:r>
              <w:t>(19740, 20, '2015-05-05 15:53:05'),</w:t>
            </w:r>
          </w:p>
          <w:p w:rsidR="0099030E" w:rsidRDefault="0099030E" w:rsidP="00147D83">
            <w:r>
              <w:t>(19741, 20, '2015-05-05 15:53:08'),</w:t>
            </w:r>
          </w:p>
          <w:p w:rsidR="0099030E" w:rsidRDefault="0099030E" w:rsidP="00147D83">
            <w:r>
              <w:t>(19742, 20, '2015-05-05 15:53:11'),</w:t>
            </w:r>
          </w:p>
          <w:p w:rsidR="0099030E" w:rsidRDefault="0099030E" w:rsidP="00147D83">
            <w:r>
              <w:t>(19743, 20, '2015-05-05 15:53:14'),</w:t>
            </w:r>
          </w:p>
          <w:p w:rsidR="0099030E" w:rsidRDefault="0099030E" w:rsidP="00147D83">
            <w:r>
              <w:t>(19744, 20, '2015-05-05 15:53:17'),</w:t>
            </w:r>
          </w:p>
          <w:p w:rsidR="0099030E" w:rsidRDefault="0099030E" w:rsidP="00147D83">
            <w:r>
              <w:t>(19745, 20, '2015-05-05 15:53:20'),</w:t>
            </w:r>
          </w:p>
          <w:p w:rsidR="0099030E" w:rsidRDefault="0099030E" w:rsidP="00147D83">
            <w:r>
              <w:t>(19746, 20, '2015-05-05 15:53:23'),</w:t>
            </w:r>
          </w:p>
          <w:p w:rsidR="0099030E" w:rsidRDefault="0099030E" w:rsidP="00147D83">
            <w:r>
              <w:t>(19747, 20, '2015-05-05 15:53:27'),</w:t>
            </w:r>
          </w:p>
          <w:p w:rsidR="0099030E" w:rsidRDefault="0099030E" w:rsidP="00147D83">
            <w:r>
              <w:t>(19748, 20, '2015-05-05 15:53:30'),</w:t>
            </w:r>
          </w:p>
          <w:p w:rsidR="0099030E" w:rsidRDefault="0099030E" w:rsidP="00147D83">
            <w:r>
              <w:t>(19749, 20, '2015-05-05 15:53:33'),</w:t>
            </w:r>
          </w:p>
          <w:p w:rsidR="0099030E" w:rsidRDefault="0099030E" w:rsidP="00147D83">
            <w:r>
              <w:t>(19750, 20, '2015-05-05 15:53:36'),</w:t>
            </w:r>
          </w:p>
          <w:p w:rsidR="0099030E" w:rsidRDefault="0099030E" w:rsidP="00147D83">
            <w:r>
              <w:t>(19751, 20, '2015-05-05 15:53:39'),</w:t>
            </w:r>
          </w:p>
          <w:p w:rsidR="0099030E" w:rsidRDefault="0099030E" w:rsidP="00147D83">
            <w:r>
              <w:t>(19752, 20, '2015-05-05 15:53:42'),</w:t>
            </w:r>
          </w:p>
          <w:p w:rsidR="0099030E" w:rsidRDefault="0099030E" w:rsidP="00147D83">
            <w:r>
              <w:t>(19753, 20, '2015-05-05 15:53:45'),</w:t>
            </w:r>
          </w:p>
          <w:p w:rsidR="0099030E" w:rsidRDefault="0099030E" w:rsidP="00147D83">
            <w:r>
              <w:t>(19754, 20, '2015-05-05 15:53:48'),</w:t>
            </w:r>
          </w:p>
          <w:p w:rsidR="0099030E" w:rsidRDefault="0099030E" w:rsidP="00147D83">
            <w:r>
              <w:t>(19755, 20, '2015-05-05 15:53:51'),</w:t>
            </w:r>
          </w:p>
          <w:p w:rsidR="0099030E" w:rsidRDefault="0099030E" w:rsidP="00147D83">
            <w:r>
              <w:t>(19756, 20, '2015-05-05 15:53:54'),</w:t>
            </w:r>
          </w:p>
          <w:p w:rsidR="0099030E" w:rsidRDefault="0099030E" w:rsidP="00147D83">
            <w:r>
              <w:t>(19757, 20, '2015-05-05 15:53:57'),</w:t>
            </w:r>
          </w:p>
          <w:p w:rsidR="0099030E" w:rsidRDefault="0099030E" w:rsidP="00147D83">
            <w:r>
              <w:t>(19758, 20, '2015-05-05 15:54:00'),</w:t>
            </w:r>
          </w:p>
          <w:p w:rsidR="0099030E" w:rsidRDefault="0099030E" w:rsidP="00147D83">
            <w:r>
              <w:t>(19759, 20, '2015-05-05 15:54:03'),</w:t>
            </w:r>
          </w:p>
          <w:p w:rsidR="0099030E" w:rsidRDefault="0099030E" w:rsidP="00147D83">
            <w:r>
              <w:t>(19760, 20, '2015-05-05 15:54:06'),</w:t>
            </w:r>
          </w:p>
          <w:p w:rsidR="0099030E" w:rsidRDefault="0099030E" w:rsidP="00147D83">
            <w:r>
              <w:t>(19761, 20, '2015-05-05 15:54:09'),</w:t>
            </w:r>
          </w:p>
          <w:p w:rsidR="0099030E" w:rsidRDefault="0099030E" w:rsidP="00147D83">
            <w:r>
              <w:t>(19762, 20, '2015-05-05 15:54:12'),</w:t>
            </w:r>
          </w:p>
          <w:p w:rsidR="0099030E" w:rsidRDefault="0099030E" w:rsidP="00147D83">
            <w:r>
              <w:t>(19763, 20, '2015-05-05 15:54:15'),</w:t>
            </w:r>
          </w:p>
          <w:p w:rsidR="0099030E" w:rsidRDefault="0099030E" w:rsidP="00147D83">
            <w:r>
              <w:t>(19764, 20, '2015-05-05 15:54:18'),</w:t>
            </w:r>
          </w:p>
          <w:p w:rsidR="0099030E" w:rsidRDefault="0099030E" w:rsidP="00147D83">
            <w:r>
              <w:t>(19765, 20, '2015-05-05 15:54:21'),</w:t>
            </w:r>
          </w:p>
          <w:p w:rsidR="0099030E" w:rsidRDefault="0099030E" w:rsidP="00147D83">
            <w:r>
              <w:t>(19766, 20, '2015-05-05 15:54:24'),</w:t>
            </w:r>
          </w:p>
          <w:p w:rsidR="0099030E" w:rsidRDefault="0099030E" w:rsidP="00147D83">
            <w:r>
              <w:t>(19767, 20, '2015-05-05 15:54:27'),</w:t>
            </w:r>
          </w:p>
          <w:p w:rsidR="0099030E" w:rsidRDefault="0099030E" w:rsidP="00147D83">
            <w:r>
              <w:t>(19768, 20, '2015-05-05 15:54:30'),</w:t>
            </w:r>
          </w:p>
          <w:p w:rsidR="0099030E" w:rsidRDefault="0099030E" w:rsidP="00147D83">
            <w:r>
              <w:t>(19769, 20, '2015-05-05 15:54:33'),</w:t>
            </w:r>
          </w:p>
          <w:p w:rsidR="0099030E" w:rsidRDefault="0099030E" w:rsidP="00147D83">
            <w:r>
              <w:t>(19770, 20, '2015-05-05 15:54:36'),</w:t>
            </w:r>
          </w:p>
          <w:p w:rsidR="0099030E" w:rsidRDefault="0099030E" w:rsidP="00147D83">
            <w:r>
              <w:t>(19771, 20, '2015-05-05 15:54:39'),</w:t>
            </w:r>
          </w:p>
          <w:p w:rsidR="0099030E" w:rsidRDefault="0099030E" w:rsidP="00147D83">
            <w:r>
              <w:t>(19772, 20, '2015-05-05 15:54:42'),</w:t>
            </w:r>
          </w:p>
          <w:p w:rsidR="0099030E" w:rsidRDefault="0099030E" w:rsidP="00147D83">
            <w:r>
              <w:t>(19773, 20, '2015-05-05 15:54:45'),</w:t>
            </w:r>
          </w:p>
          <w:p w:rsidR="0099030E" w:rsidRDefault="0099030E" w:rsidP="00147D83">
            <w:r>
              <w:t>(19774, 20, '2015-05-05 15:54:48'),</w:t>
            </w:r>
          </w:p>
          <w:p w:rsidR="0099030E" w:rsidRDefault="0099030E" w:rsidP="00147D83">
            <w:r>
              <w:t>(19775, 20, '2015-05-05 15:54:52'),</w:t>
            </w:r>
          </w:p>
          <w:p w:rsidR="0099030E" w:rsidRDefault="0099030E" w:rsidP="00147D83">
            <w:r>
              <w:t>(19776, 20, '2015-05-05 15:54:55'),</w:t>
            </w:r>
          </w:p>
          <w:p w:rsidR="0099030E" w:rsidRDefault="0099030E" w:rsidP="00147D83">
            <w:r>
              <w:t>(19777, 20, '2015-05-05 15:54:58'),</w:t>
            </w:r>
          </w:p>
          <w:p w:rsidR="0099030E" w:rsidRDefault="0099030E" w:rsidP="00147D83">
            <w:r>
              <w:t>(19778, 20, '2015-05-05 15:55:01'),</w:t>
            </w:r>
          </w:p>
          <w:p w:rsidR="0099030E" w:rsidRDefault="0099030E" w:rsidP="00147D83">
            <w:r>
              <w:t>(19779, 20, '2015-05-05 15:55:04'),</w:t>
            </w:r>
          </w:p>
          <w:p w:rsidR="0099030E" w:rsidRDefault="0099030E" w:rsidP="00147D83">
            <w:r>
              <w:t>(19780, 20, '2015-05-05 15:55:07'),</w:t>
            </w:r>
          </w:p>
          <w:p w:rsidR="0099030E" w:rsidRDefault="0099030E" w:rsidP="00147D83">
            <w:r>
              <w:t>(19781, 20, '2015-05-05 15:55:10'),</w:t>
            </w:r>
          </w:p>
          <w:p w:rsidR="0099030E" w:rsidRDefault="0099030E" w:rsidP="00147D83">
            <w:r>
              <w:t>(19782, 20, '2015-05-05 15:55:13'),</w:t>
            </w:r>
          </w:p>
          <w:p w:rsidR="0099030E" w:rsidRDefault="0099030E" w:rsidP="00147D83">
            <w:r>
              <w:t>(19783, 20, '2015-05-05 15:55:16'),</w:t>
            </w:r>
          </w:p>
          <w:p w:rsidR="0099030E" w:rsidRDefault="0099030E" w:rsidP="00147D83">
            <w:r>
              <w:t>(19784, 20, '2015-05-05 15:55:19'),</w:t>
            </w:r>
          </w:p>
          <w:p w:rsidR="0099030E" w:rsidRDefault="0099030E" w:rsidP="00147D83">
            <w:r>
              <w:t>(19785, 20, '2015-05-05 15:55:22'),</w:t>
            </w:r>
          </w:p>
          <w:p w:rsidR="0099030E" w:rsidRDefault="0099030E" w:rsidP="00147D83">
            <w:r>
              <w:t>(19786, 20, '2015-05-05 15:55:25'),</w:t>
            </w:r>
          </w:p>
          <w:p w:rsidR="0099030E" w:rsidRDefault="0099030E" w:rsidP="00147D83">
            <w:r>
              <w:t>(19787, 20, '2015-05-05 15:55:28'),</w:t>
            </w:r>
          </w:p>
          <w:p w:rsidR="0099030E" w:rsidRDefault="0099030E" w:rsidP="00147D83">
            <w:r>
              <w:t>(19788, 21, '2015-05-05 15:55:31'),</w:t>
            </w:r>
          </w:p>
          <w:p w:rsidR="0099030E" w:rsidRDefault="0099030E" w:rsidP="00147D83">
            <w:r>
              <w:t>(19789, 20, '2015-05-05 15:55:34'),</w:t>
            </w:r>
          </w:p>
          <w:p w:rsidR="0099030E" w:rsidRDefault="0099030E" w:rsidP="00147D83">
            <w:r>
              <w:t>(19790, 21, '2015-05-05 15:55:37'),</w:t>
            </w:r>
          </w:p>
          <w:p w:rsidR="0099030E" w:rsidRDefault="0099030E" w:rsidP="00147D83">
            <w:r>
              <w:t>(19791, 20, '2015-05-05 15:55:40'),</w:t>
            </w:r>
          </w:p>
          <w:p w:rsidR="0099030E" w:rsidRDefault="0099030E" w:rsidP="00147D83">
            <w:r>
              <w:t>(19792, 21, '2015-05-05 15:55:43'),</w:t>
            </w:r>
          </w:p>
          <w:p w:rsidR="0099030E" w:rsidRDefault="0099030E" w:rsidP="00147D83">
            <w:r>
              <w:t>(19793, 21, '2015-05-05 15:55:46'),</w:t>
            </w:r>
          </w:p>
          <w:p w:rsidR="0099030E" w:rsidRDefault="0099030E" w:rsidP="00147D83">
            <w:r>
              <w:t>(19794, 21, '2015-05-05 15:55:49'),</w:t>
            </w:r>
          </w:p>
          <w:p w:rsidR="0099030E" w:rsidRDefault="0099030E" w:rsidP="00147D83">
            <w:r>
              <w:t>(19795, 21, '2015-05-05 15:55:52'),</w:t>
            </w:r>
          </w:p>
          <w:p w:rsidR="0099030E" w:rsidRDefault="0099030E" w:rsidP="00147D83">
            <w:r>
              <w:t>(19796, 21, '2015-05-05 15:55:55'),</w:t>
            </w:r>
          </w:p>
          <w:p w:rsidR="0099030E" w:rsidRDefault="0099030E" w:rsidP="00147D83">
            <w:r>
              <w:t>(19797, 21, '2015-05-05 15:55:58'),</w:t>
            </w:r>
          </w:p>
          <w:p w:rsidR="0099030E" w:rsidRDefault="0099030E" w:rsidP="00147D83">
            <w:r>
              <w:t>(19798, 21, '2015-05-05 15:56:01'),</w:t>
            </w:r>
          </w:p>
          <w:p w:rsidR="0099030E" w:rsidRDefault="0099030E" w:rsidP="00147D83">
            <w:r>
              <w:t>(19799, 21, '2015-05-05 15:56:04'),</w:t>
            </w:r>
          </w:p>
          <w:p w:rsidR="0099030E" w:rsidRDefault="0099030E" w:rsidP="00147D83">
            <w:r>
              <w:t>(19800, 21, '2015-05-05 15:56:07'),</w:t>
            </w:r>
          </w:p>
          <w:p w:rsidR="0099030E" w:rsidRDefault="0099030E" w:rsidP="00147D83">
            <w:r>
              <w:t>(19801, 21, '2015-05-05 15:56:10'),</w:t>
            </w:r>
          </w:p>
          <w:p w:rsidR="0099030E" w:rsidRDefault="0099030E" w:rsidP="00147D83">
            <w:r>
              <w:t>(19802, 21, '2015-05-05 15:56:13'),</w:t>
            </w:r>
          </w:p>
          <w:p w:rsidR="0099030E" w:rsidRDefault="0099030E" w:rsidP="00147D83">
            <w:r>
              <w:t>(19803, 21, '2015-05-05 15:56:16'),</w:t>
            </w:r>
          </w:p>
          <w:p w:rsidR="0099030E" w:rsidRDefault="0099030E" w:rsidP="00147D83">
            <w:r>
              <w:t>(19804, 21, '2015-05-05 15:56:20'),</w:t>
            </w:r>
          </w:p>
          <w:p w:rsidR="0099030E" w:rsidRDefault="0099030E" w:rsidP="00147D83">
            <w:r>
              <w:t>(19805, 21, '2015-05-05 15:56:23'),</w:t>
            </w:r>
          </w:p>
          <w:p w:rsidR="0099030E" w:rsidRDefault="0099030E" w:rsidP="00147D83">
            <w:r>
              <w:t>(19806, 21, '2015-05-05 15:56:26'),</w:t>
            </w:r>
          </w:p>
          <w:p w:rsidR="0099030E" w:rsidRDefault="0099030E" w:rsidP="00147D83">
            <w:r>
              <w:t>(19807, 21, '2015-05-05 15:56:29'),</w:t>
            </w:r>
          </w:p>
          <w:p w:rsidR="0099030E" w:rsidRDefault="0099030E" w:rsidP="00147D83">
            <w:r>
              <w:t>(19808, 21, '2015-05-05 15:56:32'),</w:t>
            </w:r>
          </w:p>
          <w:p w:rsidR="0099030E" w:rsidRDefault="0099030E" w:rsidP="00147D83">
            <w:r>
              <w:t>(19809, 21, '2015-05-05 15:56:35'),</w:t>
            </w:r>
          </w:p>
          <w:p w:rsidR="0099030E" w:rsidRDefault="0099030E" w:rsidP="00147D83">
            <w:r>
              <w:t>(19810, 21, '2015-05-05 15:56:38'),</w:t>
            </w:r>
          </w:p>
          <w:p w:rsidR="0099030E" w:rsidRDefault="0099030E" w:rsidP="00147D83">
            <w:r>
              <w:t>(19811, 21, '2015-05-05 15:56:41'),</w:t>
            </w:r>
          </w:p>
          <w:p w:rsidR="0099030E" w:rsidRDefault="0099030E" w:rsidP="00147D83">
            <w:r>
              <w:t>(19812, 21, '2015-05-05 15:56:44'),</w:t>
            </w:r>
          </w:p>
          <w:p w:rsidR="0099030E" w:rsidRDefault="0099030E" w:rsidP="00147D83">
            <w:r>
              <w:t>(19813, 21, '2015-05-05 15:56:47'),</w:t>
            </w:r>
          </w:p>
          <w:p w:rsidR="0099030E" w:rsidRDefault="0099030E" w:rsidP="00147D83">
            <w:r>
              <w:t>(19814, 21, '2015-05-05 15:56:50'),</w:t>
            </w:r>
          </w:p>
          <w:p w:rsidR="0099030E" w:rsidRDefault="0099030E" w:rsidP="00147D83">
            <w:r>
              <w:t>(19815, 21, '2015-05-05 15:56:53'),</w:t>
            </w:r>
          </w:p>
          <w:p w:rsidR="0099030E" w:rsidRDefault="0099030E" w:rsidP="00147D83">
            <w:r>
              <w:t>(19816, 21, '2015-05-05 15:56:56'),</w:t>
            </w:r>
          </w:p>
          <w:p w:rsidR="0099030E" w:rsidRDefault="0099030E" w:rsidP="00147D83">
            <w:r>
              <w:t>(19817, 21, '2015-05-05 15:56:59'),</w:t>
            </w:r>
          </w:p>
          <w:p w:rsidR="0099030E" w:rsidRDefault="0099030E" w:rsidP="00147D83">
            <w:r>
              <w:t>(19818, 21, '2015-05-05 15:57:02'),</w:t>
            </w:r>
          </w:p>
          <w:p w:rsidR="0099030E" w:rsidRDefault="0099030E" w:rsidP="00147D83">
            <w:r>
              <w:t>(19819, 21, '2015-05-05 15:57:05'),</w:t>
            </w:r>
          </w:p>
          <w:p w:rsidR="0099030E" w:rsidRDefault="0099030E" w:rsidP="00147D83">
            <w:r>
              <w:t>(19820, 21, '2015-05-05 15:57:08'),</w:t>
            </w:r>
          </w:p>
          <w:p w:rsidR="0099030E" w:rsidRDefault="0099030E" w:rsidP="00147D83">
            <w:r>
              <w:t>(19821, 21, '2015-05-05 15:57:11'),</w:t>
            </w:r>
          </w:p>
          <w:p w:rsidR="0099030E" w:rsidRDefault="0099030E" w:rsidP="00147D83">
            <w:r>
              <w:t>(19822, 22, '2015-05-05 15:57:14'),</w:t>
            </w:r>
          </w:p>
          <w:p w:rsidR="0099030E" w:rsidRDefault="0099030E" w:rsidP="00147D83">
            <w:r>
              <w:t>(19823, 22, '2015-05-05 15:57:17'),</w:t>
            </w:r>
          </w:p>
          <w:p w:rsidR="0099030E" w:rsidRDefault="0099030E" w:rsidP="00147D83">
            <w:r>
              <w:t>(19824, 22, '2015-05-05 15:57:20'),</w:t>
            </w:r>
          </w:p>
          <w:p w:rsidR="0099030E" w:rsidRDefault="0099030E" w:rsidP="00147D83">
            <w:r>
              <w:t>(19825, 22, '2015-05-05 15:57:23'),</w:t>
            </w:r>
          </w:p>
          <w:p w:rsidR="0099030E" w:rsidRDefault="0099030E" w:rsidP="00147D83">
            <w:r>
              <w:t>(19826, 22, '2015-05-05 15:57:26'),</w:t>
            </w:r>
          </w:p>
          <w:p w:rsidR="0099030E" w:rsidRDefault="0099030E" w:rsidP="00147D83">
            <w:r>
              <w:t>(19827, 22, '2015-05-05 15:57:29'),</w:t>
            </w:r>
          </w:p>
          <w:p w:rsidR="0099030E" w:rsidRDefault="0099030E" w:rsidP="00147D83">
            <w:r>
              <w:t>(19828, 22, '2015-05-05 15:57:32'),</w:t>
            </w:r>
          </w:p>
          <w:p w:rsidR="0099030E" w:rsidRDefault="0099030E" w:rsidP="00147D83">
            <w:r>
              <w:t>(19829, 22, '2015-05-05 15:57:35'),</w:t>
            </w:r>
          </w:p>
          <w:p w:rsidR="0099030E" w:rsidRDefault="0099030E" w:rsidP="00147D83">
            <w:r>
              <w:t>(19830, 22, '2015-05-05 15:57:38'),</w:t>
            </w:r>
          </w:p>
          <w:p w:rsidR="0099030E" w:rsidRDefault="0099030E" w:rsidP="00147D83">
            <w:r>
              <w:t>(19831, 22, '2015-05-05 15:57:41'),</w:t>
            </w:r>
          </w:p>
          <w:p w:rsidR="0099030E" w:rsidRDefault="0099030E" w:rsidP="00147D83">
            <w:r>
              <w:t>(19832, 22, '2015-05-05 15:57:44'),</w:t>
            </w:r>
          </w:p>
          <w:p w:rsidR="0099030E" w:rsidRDefault="0099030E" w:rsidP="00147D83">
            <w:r>
              <w:t>(19833, 22, '2015-05-05 15:57:47'),</w:t>
            </w:r>
          </w:p>
          <w:p w:rsidR="0099030E" w:rsidRDefault="0099030E" w:rsidP="00147D83">
            <w:r>
              <w:t>(19834, 22, '2015-05-05 15:57:51'),</w:t>
            </w:r>
          </w:p>
          <w:p w:rsidR="0099030E" w:rsidRDefault="0099030E" w:rsidP="00147D83">
            <w:r>
              <w:t>(19835, 22, '2015-05-05 15:57:54'),</w:t>
            </w:r>
          </w:p>
          <w:p w:rsidR="0099030E" w:rsidRDefault="0099030E" w:rsidP="00147D83">
            <w:r>
              <w:t>(19836, 22, '2015-05-05 15:57:57'),</w:t>
            </w:r>
          </w:p>
          <w:p w:rsidR="0099030E" w:rsidRDefault="0099030E" w:rsidP="00147D83">
            <w:r>
              <w:t>(19837, 22, '2015-05-05 15:58:00'),</w:t>
            </w:r>
          </w:p>
          <w:p w:rsidR="0099030E" w:rsidRDefault="0099030E" w:rsidP="00147D83">
            <w:r>
              <w:t>(19838, 23, '2015-05-05 15:58:03'),</w:t>
            </w:r>
          </w:p>
          <w:p w:rsidR="0099030E" w:rsidRDefault="0099030E" w:rsidP="00147D83">
            <w:r>
              <w:t>(19839, 23, '2015-05-05 15:58:06'),</w:t>
            </w:r>
          </w:p>
          <w:p w:rsidR="0099030E" w:rsidRDefault="0099030E" w:rsidP="00147D83">
            <w:r>
              <w:t>(19840, 23, '2015-05-05 15:58:09'),</w:t>
            </w:r>
          </w:p>
          <w:p w:rsidR="0099030E" w:rsidRDefault="0099030E" w:rsidP="00147D83">
            <w:r>
              <w:t>(19841, 23, '2015-05-05 15:58:12'),</w:t>
            </w:r>
          </w:p>
          <w:p w:rsidR="0099030E" w:rsidRDefault="0099030E" w:rsidP="00147D83">
            <w:r>
              <w:t>(19842, 23, '2015-05-05 15:58:15'),</w:t>
            </w:r>
          </w:p>
          <w:p w:rsidR="0099030E" w:rsidRDefault="0099030E" w:rsidP="00147D83">
            <w:r>
              <w:t>(19843, 23, '2015-05-05 15:58:18'),</w:t>
            </w:r>
          </w:p>
          <w:p w:rsidR="0099030E" w:rsidRDefault="0099030E" w:rsidP="00147D83">
            <w:r>
              <w:t>(19844, 23, '2015-05-05 15:58:21'),</w:t>
            </w:r>
          </w:p>
          <w:p w:rsidR="0099030E" w:rsidRDefault="0099030E" w:rsidP="00147D83">
            <w:r>
              <w:t>(19845, 23, '2015-05-05 15:58:24'),</w:t>
            </w:r>
          </w:p>
          <w:p w:rsidR="0099030E" w:rsidRDefault="0099030E" w:rsidP="00147D83">
            <w:r>
              <w:t>(19846, 23, '2015-05-05 15:58:27'),</w:t>
            </w:r>
          </w:p>
          <w:p w:rsidR="0099030E" w:rsidRDefault="0099030E" w:rsidP="00147D83">
            <w:r>
              <w:t>(19847, 23, '2015-05-05 15:58:30'),</w:t>
            </w:r>
          </w:p>
          <w:p w:rsidR="0099030E" w:rsidRDefault="0099030E" w:rsidP="00147D83">
            <w:r>
              <w:t>(19848, 23, '2015-05-05 15:58:33'),</w:t>
            </w:r>
          </w:p>
          <w:p w:rsidR="0099030E" w:rsidRDefault="0099030E" w:rsidP="00147D83">
            <w:r>
              <w:t>(19849, 24, '2015-05-05 15:58:36'),</w:t>
            </w:r>
          </w:p>
          <w:p w:rsidR="0099030E" w:rsidRDefault="0099030E" w:rsidP="00147D83">
            <w:r>
              <w:t>(19850, 24, '2015-05-05 15:58:39'),</w:t>
            </w:r>
          </w:p>
          <w:p w:rsidR="0099030E" w:rsidRDefault="0099030E" w:rsidP="00147D83">
            <w:r>
              <w:t>(19851, 24, '2015-05-05 15:58:42'),</w:t>
            </w:r>
          </w:p>
          <w:p w:rsidR="0099030E" w:rsidRDefault="0099030E" w:rsidP="00147D83">
            <w:r>
              <w:t>(19852, 24, '2015-05-05 15:58:45'),</w:t>
            </w:r>
          </w:p>
          <w:p w:rsidR="0099030E" w:rsidRDefault="0099030E" w:rsidP="00147D83">
            <w:r>
              <w:t>(19853, 24, '2015-05-05 15:58:48'),</w:t>
            </w:r>
          </w:p>
          <w:p w:rsidR="0099030E" w:rsidRDefault="0099030E" w:rsidP="00147D83">
            <w:r>
              <w:t>(19854, 24, '2015-05-05 15:58:51'),</w:t>
            </w:r>
          </w:p>
          <w:p w:rsidR="0099030E" w:rsidRDefault="0099030E" w:rsidP="00147D83">
            <w:r>
              <w:t>(19855, 24, '2015-05-05 15:58:54'),</w:t>
            </w:r>
          </w:p>
          <w:p w:rsidR="0099030E" w:rsidRDefault="0099030E" w:rsidP="00147D83">
            <w:r>
              <w:t>(19856, 24, '2015-05-05 15:58:57'),</w:t>
            </w:r>
          </w:p>
          <w:p w:rsidR="0099030E" w:rsidRDefault="0099030E" w:rsidP="00147D83">
            <w:r>
              <w:t>(19857, 24, '2015-05-05 15:59:00'),</w:t>
            </w:r>
          </w:p>
          <w:p w:rsidR="0099030E" w:rsidRDefault="0099030E" w:rsidP="00147D83">
            <w:r>
              <w:t>(19858, 24, '2015-05-05 15:59:03'),</w:t>
            </w:r>
          </w:p>
          <w:p w:rsidR="0099030E" w:rsidRDefault="0099030E" w:rsidP="00147D83">
            <w:r>
              <w:t>(19859, 24, '2015-05-05 15:59:06'),</w:t>
            </w:r>
          </w:p>
          <w:p w:rsidR="0099030E" w:rsidRDefault="0099030E" w:rsidP="00147D83">
            <w:r>
              <w:t>(19860, 24, '2015-05-05 15:59:09'),</w:t>
            </w:r>
          </w:p>
          <w:p w:rsidR="0099030E" w:rsidRDefault="0099030E" w:rsidP="00147D83">
            <w:r>
              <w:t>(19861, 24, '2015-05-05 15:59:12'),</w:t>
            </w:r>
          </w:p>
          <w:p w:rsidR="0099030E" w:rsidRDefault="0099030E" w:rsidP="00147D83">
            <w:r>
              <w:t>(19862, 24, '2015-05-05 15:59:15'),</w:t>
            </w:r>
          </w:p>
          <w:p w:rsidR="0099030E" w:rsidRDefault="0099030E" w:rsidP="00147D83">
            <w:r>
              <w:t>(19863, 24, '2015-05-05 15:59:19'),</w:t>
            </w:r>
          </w:p>
          <w:p w:rsidR="0099030E" w:rsidRDefault="0099030E" w:rsidP="00147D83">
            <w:r>
              <w:t>(19864, 24, '2015-05-05 15:59:22'),</w:t>
            </w:r>
          </w:p>
          <w:p w:rsidR="0099030E" w:rsidRDefault="0099030E" w:rsidP="00147D83">
            <w:r>
              <w:t>(19865, 24, '2015-05-05 15:59:25'),</w:t>
            </w:r>
          </w:p>
          <w:p w:rsidR="0099030E" w:rsidRDefault="0099030E" w:rsidP="00147D83">
            <w:r>
              <w:t>(19866, 24, '2015-05-05 15:59:28'),</w:t>
            </w:r>
          </w:p>
          <w:p w:rsidR="0099030E" w:rsidRDefault="0099030E" w:rsidP="00147D83">
            <w:r>
              <w:t>(19867, 24, '2015-05-05 15:59:31'),</w:t>
            </w:r>
          </w:p>
          <w:p w:rsidR="0099030E" w:rsidRDefault="0099030E" w:rsidP="00147D83">
            <w:r>
              <w:t>(19868, 24, '2015-05-05 15:59:34'),</w:t>
            </w:r>
          </w:p>
          <w:p w:rsidR="0099030E" w:rsidRDefault="0099030E" w:rsidP="00147D83">
            <w:r>
              <w:t>(19869, 24, '2015-05-05 15:59:37'),</w:t>
            </w:r>
          </w:p>
          <w:p w:rsidR="0099030E" w:rsidRDefault="0099030E" w:rsidP="00147D83">
            <w:r>
              <w:t>(19870, 24, '2015-05-05 15:59:40'),</w:t>
            </w:r>
          </w:p>
          <w:p w:rsidR="0099030E" w:rsidRDefault="0099030E" w:rsidP="00147D83">
            <w:r>
              <w:t>(19871, 24, '2015-05-05 15:59:43'),</w:t>
            </w:r>
          </w:p>
          <w:p w:rsidR="0099030E" w:rsidRDefault="0099030E" w:rsidP="00147D83">
            <w:r>
              <w:t>(19872, 24, '2015-05-05 15:59:46'),</w:t>
            </w:r>
          </w:p>
          <w:p w:rsidR="0099030E" w:rsidRDefault="0099030E" w:rsidP="00147D83">
            <w:r>
              <w:t>(19873, 24, '2015-05-05 15:59:49'),</w:t>
            </w:r>
          </w:p>
          <w:p w:rsidR="0099030E" w:rsidRDefault="0099030E" w:rsidP="00147D83">
            <w:r>
              <w:t>(19874, 24, '2015-05-05 15:59:52'),</w:t>
            </w:r>
          </w:p>
          <w:p w:rsidR="0099030E" w:rsidRDefault="0099030E" w:rsidP="00147D83">
            <w:r>
              <w:t>(19875, 24, '2015-05-05 15:59:55'),</w:t>
            </w:r>
          </w:p>
          <w:p w:rsidR="0099030E" w:rsidRDefault="0099030E" w:rsidP="00147D83">
            <w:r>
              <w:t>(19876, 24, '2015-05-05 15:59:58'),</w:t>
            </w:r>
          </w:p>
          <w:p w:rsidR="0099030E" w:rsidRDefault="0099030E" w:rsidP="00147D83">
            <w:r>
              <w:t>(19877, 25, '2015-05-05 16:00:01'),</w:t>
            </w:r>
          </w:p>
          <w:p w:rsidR="0099030E" w:rsidRDefault="0099030E" w:rsidP="00147D83">
            <w:r>
              <w:t>(19878, 25, '2015-05-05 16:00:04'),</w:t>
            </w:r>
          </w:p>
          <w:p w:rsidR="0099030E" w:rsidRDefault="0099030E" w:rsidP="00147D83">
            <w:r>
              <w:t>(19879, 25, '2015-05-05 16:00:07'),</w:t>
            </w:r>
          </w:p>
          <w:p w:rsidR="0099030E" w:rsidRDefault="0099030E" w:rsidP="00147D83">
            <w:r>
              <w:t>(19880, 25, '2015-05-05 16:00:10'),</w:t>
            </w:r>
          </w:p>
          <w:p w:rsidR="0099030E" w:rsidRDefault="0099030E" w:rsidP="00147D83">
            <w:r>
              <w:t>(19881, 25, '2015-05-05 16:00:13'),</w:t>
            </w:r>
          </w:p>
          <w:p w:rsidR="0099030E" w:rsidRDefault="0099030E" w:rsidP="00147D83">
            <w:r>
              <w:t>(19882, 25, '2015-05-05 16:00:16'),</w:t>
            </w:r>
          </w:p>
          <w:p w:rsidR="0099030E" w:rsidRDefault="0099030E" w:rsidP="00147D83">
            <w:r>
              <w:t>(19883, 25, '2015-05-05 16:00:19'),</w:t>
            </w:r>
          </w:p>
          <w:p w:rsidR="0099030E" w:rsidRDefault="0099030E" w:rsidP="00147D83">
            <w:r>
              <w:t>(19884, 25, '2015-05-05 16:00:22'),</w:t>
            </w:r>
          </w:p>
          <w:p w:rsidR="0099030E" w:rsidRDefault="0099030E" w:rsidP="00147D83">
            <w:r>
              <w:t>(19885, 25, '2015-05-05 16:00:25'),</w:t>
            </w:r>
          </w:p>
          <w:p w:rsidR="0099030E" w:rsidRDefault="0099030E" w:rsidP="00147D83">
            <w:r>
              <w:t>(19886, 25, '2015-05-05 16:00:28'),</w:t>
            </w:r>
          </w:p>
          <w:p w:rsidR="0099030E" w:rsidRDefault="0099030E" w:rsidP="00147D83">
            <w:r>
              <w:t>(19887, 25, '2015-05-05 16:00:31'),</w:t>
            </w:r>
          </w:p>
          <w:p w:rsidR="0099030E" w:rsidRDefault="0099030E" w:rsidP="00147D83">
            <w:r>
              <w:t>(19888, 25, '2015-05-05 16:00:34'),</w:t>
            </w:r>
          </w:p>
          <w:p w:rsidR="0099030E" w:rsidRDefault="0099030E" w:rsidP="00147D83">
            <w:r>
              <w:t>(19889, 25, '2015-05-05 16:00:37'),</w:t>
            </w:r>
          </w:p>
          <w:p w:rsidR="0099030E" w:rsidRDefault="0099030E" w:rsidP="00147D83">
            <w:r>
              <w:t>(19890, 25, '2015-05-05 16:00:40'),</w:t>
            </w:r>
          </w:p>
          <w:p w:rsidR="0099030E" w:rsidRDefault="0099030E" w:rsidP="00147D83">
            <w:r>
              <w:t>(19891, 24, '2015-05-05 16:00:43'),</w:t>
            </w:r>
          </w:p>
          <w:p w:rsidR="0099030E" w:rsidRDefault="0099030E" w:rsidP="00147D83">
            <w:r>
              <w:t>(19892, 24, '2015-05-05 16:00:46'),</w:t>
            </w:r>
          </w:p>
          <w:p w:rsidR="0099030E" w:rsidRDefault="0099030E" w:rsidP="00147D83">
            <w:r>
              <w:t>(19893, 24, '2015-05-05 16:00:50'),</w:t>
            </w:r>
          </w:p>
          <w:p w:rsidR="0099030E" w:rsidRDefault="0099030E" w:rsidP="00147D83">
            <w:r>
              <w:t>(19894, 24, '2015-05-05 16:00:53'),</w:t>
            </w:r>
          </w:p>
          <w:p w:rsidR="0099030E" w:rsidRDefault="0099030E" w:rsidP="00147D83">
            <w:r>
              <w:t>(19895, 24, '2015-05-05 16:00:56'),</w:t>
            </w:r>
          </w:p>
          <w:p w:rsidR="0099030E" w:rsidRDefault="0099030E" w:rsidP="00147D83">
            <w:r>
              <w:t>(19896, 24, '2015-05-05 16:00:59'),</w:t>
            </w:r>
          </w:p>
          <w:p w:rsidR="0099030E" w:rsidRDefault="0099030E" w:rsidP="00147D83">
            <w:r>
              <w:t>(19897, 24, '2015-05-05 16:01:02'),</w:t>
            </w:r>
          </w:p>
          <w:p w:rsidR="0099030E" w:rsidRDefault="0099030E" w:rsidP="00147D83">
            <w:r>
              <w:t>(19898, 24, '2015-05-05 16:01:05'),</w:t>
            </w:r>
          </w:p>
          <w:p w:rsidR="0099030E" w:rsidRDefault="0099030E" w:rsidP="00147D83">
            <w:r>
              <w:t>(19899, 24, '2015-05-05 16:01:08'),</w:t>
            </w:r>
          </w:p>
          <w:p w:rsidR="0099030E" w:rsidRDefault="0099030E" w:rsidP="00147D83">
            <w:r>
              <w:t>(19900, 24, '2015-05-05 16:01:11'),</w:t>
            </w:r>
          </w:p>
          <w:p w:rsidR="0099030E" w:rsidRDefault="0099030E" w:rsidP="00147D83">
            <w:r>
              <w:t>(19901, 24, '2015-05-05 16:01:14'),</w:t>
            </w:r>
          </w:p>
          <w:p w:rsidR="0099030E" w:rsidRDefault="0099030E" w:rsidP="00147D83">
            <w:r>
              <w:t>(19902, 24, '2015-05-05 16:01:17'),</w:t>
            </w:r>
          </w:p>
          <w:p w:rsidR="0099030E" w:rsidRDefault="0099030E" w:rsidP="00147D83">
            <w:r>
              <w:t>(19903, 24, '2015-05-05 16:01:20'),</w:t>
            </w:r>
          </w:p>
          <w:p w:rsidR="0099030E" w:rsidRDefault="0099030E" w:rsidP="00147D83">
            <w:r>
              <w:t>(19904, 24, '2015-05-05 16:01:23'),</w:t>
            </w:r>
          </w:p>
          <w:p w:rsidR="0099030E" w:rsidRDefault="0099030E" w:rsidP="00147D83">
            <w:r>
              <w:t>(19905, 24, '2015-05-05 16:01:26'),</w:t>
            </w:r>
          </w:p>
          <w:p w:rsidR="0099030E" w:rsidRDefault="0099030E" w:rsidP="00147D83">
            <w:r>
              <w:t>(19906, 24, '2015-05-05 16:01:29'),</w:t>
            </w:r>
          </w:p>
          <w:p w:rsidR="0099030E" w:rsidRDefault="0099030E" w:rsidP="00147D83">
            <w:r>
              <w:t>(19907, 24, '2015-05-05 16:01:32'),</w:t>
            </w:r>
          </w:p>
          <w:p w:rsidR="0099030E" w:rsidRDefault="0099030E" w:rsidP="00147D83">
            <w:r>
              <w:t>(19908, 24, '2015-05-05 16:01:35'),</w:t>
            </w:r>
          </w:p>
          <w:p w:rsidR="0099030E" w:rsidRDefault="0099030E" w:rsidP="00147D83">
            <w:r>
              <w:t>(19909, 24, '2015-05-05 16:01:38'),</w:t>
            </w:r>
          </w:p>
          <w:p w:rsidR="0099030E" w:rsidRDefault="0099030E" w:rsidP="00147D83">
            <w:r>
              <w:t>(19910, 24, '2015-05-05 16:01:41'),</w:t>
            </w:r>
          </w:p>
          <w:p w:rsidR="0099030E" w:rsidRDefault="0099030E" w:rsidP="00147D83">
            <w:r>
              <w:t>(19911, 24, '2015-05-05 16:01:44'),</w:t>
            </w:r>
          </w:p>
          <w:p w:rsidR="0099030E" w:rsidRDefault="0099030E" w:rsidP="00147D83">
            <w:r>
              <w:t>(19912, 24, '2015-05-05 16:01:47'),</w:t>
            </w:r>
          </w:p>
          <w:p w:rsidR="0099030E" w:rsidRDefault="0099030E" w:rsidP="00147D83">
            <w:r>
              <w:t>(19913, 24, '2015-05-05 16:01:50'),</w:t>
            </w:r>
          </w:p>
          <w:p w:rsidR="0099030E" w:rsidRDefault="0099030E" w:rsidP="00147D83">
            <w:r>
              <w:t>(19914, 24, '2015-05-05 16:01:53'),</w:t>
            </w:r>
          </w:p>
          <w:p w:rsidR="0099030E" w:rsidRDefault="0099030E" w:rsidP="00147D83">
            <w:r>
              <w:t>(19915, 24, '2015-05-05 16:01:56'),</w:t>
            </w:r>
          </w:p>
          <w:p w:rsidR="0099030E" w:rsidRDefault="0099030E" w:rsidP="00147D83">
            <w:r>
              <w:t>(19916, 24, '2015-05-05 16:01:59'),</w:t>
            </w:r>
          </w:p>
          <w:p w:rsidR="0099030E" w:rsidRDefault="0099030E" w:rsidP="00147D83">
            <w:r>
              <w:t>(19917, 24, '2015-05-05 16:02:02'),</w:t>
            </w:r>
          </w:p>
          <w:p w:rsidR="0099030E" w:rsidRDefault="0099030E" w:rsidP="00147D83">
            <w:r>
              <w:t>(19918, 24, '2015-05-05 16:02:05'),</w:t>
            </w:r>
          </w:p>
          <w:p w:rsidR="0099030E" w:rsidRDefault="0099030E" w:rsidP="00147D83">
            <w:r>
              <w:t>(19919, 24, '2015-05-05 16:02:08'),</w:t>
            </w:r>
          </w:p>
          <w:p w:rsidR="0099030E" w:rsidRDefault="0099030E" w:rsidP="00147D83">
            <w:r>
              <w:t>(19920, 24, '2015-05-05 16:02:11'),</w:t>
            </w:r>
          </w:p>
          <w:p w:rsidR="0099030E" w:rsidRDefault="0099030E" w:rsidP="00147D83">
            <w:r>
              <w:t>(19921, 24, '2015-05-05 16:02:14'),</w:t>
            </w:r>
          </w:p>
          <w:p w:rsidR="0099030E" w:rsidRDefault="0099030E" w:rsidP="00147D83">
            <w:r>
              <w:t>(19922, 24, '2015-05-05 16:02:17'),</w:t>
            </w:r>
          </w:p>
          <w:p w:rsidR="0099030E" w:rsidRDefault="0099030E" w:rsidP="00147D83">
            <w:r>
              <w:t>(19923, 23, '2015-05-05 16:02:21'),</w:t>
            </w:r>
          </w:p>
          <w:p w:rsidR="0099030E" w:rsidRDefault="0099030E" w:rsidP="00147D83">
            <w:r>
              <w:t>(19924, 23, '2015-05-05 16:02:24'),</w:t>
            </w:r>
          </w:p>
          <w:p w:rsidR="0099030E" w:rsidRDefault="0099030E" w:rsidP="00147D83">
            <w:r>
              <w:t>(19925, 23, '2015-05-05 16:02:27'),</w:t>
            </w:r>
          </w:p>
          <w:p w:rsidR="0099030E" w:rsidRDefault="0099030E" w:rsidP="00147D83">
            <w:r>
              <w:t>(19926, 23, '2015-05-05 16:02:30'),</w:t>
            </w:r>
          </w:p>
          <w:p w:rsidR="0099030E" w:rsidRDefault="0099030E" w:rsidP="00147D83">
            <w:r>
              <w:t>(19927, 23, '2015-05-05 16:02:33'),</w:t>
            </w:r>
          </w:p>
          <w:p w:rsidR="0099030E" w:rsidRDefault="0099030E" w:rsidP="00147D83">
            <w:r>
              <w:t>(19928, 23, '2015-05-05 16:02:36'),</w:t>
            </w:r>
          </w:p>
          <w:p w:rsidR="0099030E" w:rsidRDefault="0099030E" w:rsidP="00147D83">
            <w:r>
              <w:t>(19929, 23, '2015-05-05 16:02:39'),</w:t>
            </w:r>
          </w:p>
          <w:p w:rsidR="0099030E" w:rsidRDefault="0099030E" w:rsidP="00147D83">
            <w:r>
              <w:t>(19930, 23, '2015-05-05 16:02:42'),</w:t>
            </w:r>
          </w:p>
          <w:p w:rsidR="0099030E" w:rsidRDefault="0099030E" w:rsidP="00147D83">
            <w:r>
              <w:t>(19931, 23, '2015-05-05 16:02:45'),</w:t>
            </w:r>
          </w:p>
          <w:p w:rsidR="0099030E" w:rsidRDefault="0099030E" w:rsidP="00147D83">
            <w:r>
              <w:t>(19932, 23, '2015-05-05 16:02:48'),</w:t>
            </w:r>
          </w:p>
          <w:p w:rsidR="0099030E" w:rsidRDefault="0099030E" w:rsidP="00147D83">
            <w:r>
              <w:t>(19933, 23, '2015-05-05 16:02:51'),</w:t>
            </w:r>
          </w:p>
          <w:p w:rsidR="0099030E" w:rsidRDefault="0099030E" w:rsidP="00147D83">
            <w:r>
              <w:t>(19934, 23, '2015-05-05 16:02:54'),</w:t>
            </w:r>
          </w:p>
          <w:p w:rsidR="0099030E" w:rsidRDefault="0099030E" w:rsidP="00147D83">
            <w:r>
              <w:t>(19935, 23, '2015-05-05 16:02:57'),</w:t>
            </w:r>
          </w:p>
          <w:p w:rsidR="0099030E" w:rsidRDefault="0099030E" w:rsidP="00147D83">
            <w:r>
              <w:t>(19936, 23, '2015-05-05 16:03:00'),</w:t>
            </w:r>
          </w:p>
          <w:p w:rsidR="0099030E" w:rsidRDefault="0099030E" w:rsidP="00147D83">
            <w:r>
              <w:t>(19937, 22, '2015-05-05 16:03:03'),</w:t>
            </w:r>
          </w:p>
          <w:p w:rsidR="0099030E" w:rsidRDefault="0099030E" w:rsidP="00147D83">
            <w:r>
              <w:t>(19938, 22, '2015-05-05 16:03:06'),</w:t>
            </w:r>
          </w:p>
          <w:p w:rsidR="0099030E" w:rsidRDefault="0099030E" w:rsidP="00147D83">
            <w:r>
              <w:t>(19939, 22, '2015-05-05 16:03:09'),</w:t>
            </w:r>
          </w:p>
          <w:p w:rsidR="0099030E" w:rsidRDefault="0099030E" w:rsidP="00147D83">
            <w:r>
              <w:t>(19940, 22, '2015-05-05 16:03:12'),</w:t>
            </w:r>
          </w:p>
          <w:p w:rsidR="0099030E" w:rsidRDefault="0099030E" w:rsidP="00147D83">
            <w:r>
              <w:t>(19941, 22, '2015-05-05 16:03:15'),</w:t>
            </w:r>
          </w:p>
          <w:p w:rsidR="0099030E" w:rsidRDefault="0099030E" w:rsidP="00147D83">
            <w:r>
              <w:t>(19942, 22, '2015-05-05 16:03:18'),</w:t>
            </w:r>
          </w:p>
          <w:p w:rsidR="0099030E" w:rsidRDefault="0099030E" w:rsidP="00147D83">
            <w:r>
              <w:t>(19943, 22, '2015-05-05 16:03:21'),</w:t>
            </w:r>
          </w:p>
          <w:p w:rsidR="0099030E" w:rsidRDefault="0099030E" w:rsidP="00147D83">
            <w:r>
              <w:t>(19944, 22, '2015-05-05 16:03:24'),</w:t>
            </w:r>
          </w:p>
          <w:p w:rsidR="0099030E" w:rsidRDefault="0099030E" w:rsidP="00147D83">
            <w:r>
              <w:t>(19945, 22, '2015-05-05 16:03:27'),</w:t>
            </w:r>
          </w:p>
          <w:p w:rsidR="0099030E" w:rsidRDefault="0099030E" w:rsidP="00147D83">
            <w:r>
              <w:t>(19946, 22, '2015-05-05 16:03:30'),</w:t>
            </w:r>
          </w:p>
          <w:p w:rsidR="0099030E" w:rsidRDefault="0099030E" w:rsidP="00147D83">
            <w:r>
              <w:t>(19947, 22, '2015-05-05 16:03:33'),</w:t>
            </w:r>
          </w:p>
          <w:p w:rsidR="0099030E" w:rsidRDefault="0099030E" w:rsidP="00147D83">
            <w:r>
              <w:t>(19948, 22, '2015-05-05 16:03:36'),</w:t>
            </w:r>
          </w:p>
          <w:p w:rsidR="0099030E" w:rsidRDefault="0099030E" w:rsidP="00147D83">
            <w:r>
              <w:t>(19949, 22, '2015-05-05 16:03:39'),</w:t>
            </w:r>
          </w:p>
          <w:p w:rsidR="0099030E" w:rsidRDefault="0099030E" w:rsidP="00147D83">
            <w:r>
              <w:t>(19950, 22, '2015-05-05 16:03:42'),</w:t>
            </w:r>
          </w:p>
          <w:p w:rsidR="0099030E" w:rsidRDefault="0099030E" w:rsidP="00147D83">
            <w:r>
              <w:t>(19951, 22, '2015-05-05 16:03:45'),</w:t>
            </w:r>
          </w:p>
          <w:p w:rsidR="0099030E" w:rsidRDefault="0099030E" w:rsidP="00147D83">
            <w:r>
              <w:t>(19952, 21, '2015-05-05 16:03:49'),</w:t>
            </w:r>
          </w:p>
          <w:p w:rsidR="0099030E" w:rsidRDefault="0099030E" w:rsidP="00147D83">
            <w:r>
              <w:t>(19953, 21, '2015-05-05 16:03:52'),</w:t>
            </w:r>
          </w:p>
          <w:p w:rsidR="0099030E" w:rsidRDefault="0099030E" w:rsidP="00147D83">
            <w:r>
              <w:t>(19954, 21, '2015-05-05 16:03:55'),</w:t>
            </w:r>
          </w:p>
          <w:p w:rsidR="0099030E" w:rsidRDefault="0099030E" w:rsidP="00147D83">
            <w:r>
              <w:t>(19955, 21, '2015-05-05 16:03:58'),</w:t>
            </w:r>
          </w:p>
          <w:p w:rsidR="0099030E" w:rsidRDefault="0099030E" w:rsidP="00147D83">
            <w:r>
              <w:t>(19956, 21, '2015-05-05 16:04:01'),</w:t>
            </w:r>
          </w:p>
          <w:p w:rsidR="0099030E" w:rsidRDefault="0099030E" w:rsidP="00147D83">
            <w:r>
              <w:t>(19957, 21, '2015-05-05 16:04:04'),</w:t>
            </w:r>
          </w:p>
          <w:p w:rsidR="0099030E" w:rsidRDefault="0099030E" w:rsidP="00147D83">
            <w:r>
              <w:t>(19958, 21, '2015-05-05 16:04:07'),</w:t>
            </w:r>
          </w:p>
          <w:p w:rsidR="0099030E" w:rsidRDefault="0099030E" w:rsidP="00147D83">
            <w:r>
              <w:t>(19959, 21, '2015-05-05 16:04:10'),</w:t>
            </w:r>
          </w:p>
          <w:p w:rsidR="0099030E" w:rsidRDefault="0099030E" w:rsidP="00147D83">
            <w:r>
              <w:t>(19960, 21, '2015-05-05 16:04:13'),</w:t>
            </w:r>
          </w:p>
          <w:p w:rsidR="0099030E" w:rsidRDefault="0099030E" w:rsidP="00147D83">
            <w:r>
              <w:t>(19961, 21, '2015-05-05 16:04:16'),</w:t>
            </w:r>
          </w:p>
          <w:p w:rsidR="0099030E" w:rsidRDefault="0099030E" w:rsidP="00147D83">
            <w:r>
              <w:t>(19962, 21, '2015-05-05 16:04:19'),</w:t>
            </w:r>
          </w:p>
          <w:p w:rsidR="0099030E" w:rsidRDefault="0099030E" w:rsidP="00147D83">
            <w:r>
              <w:t>(19963, 21, '2015-05-05 16:04:22'),</w:t>
            </w:r>
          </w:p>
          <w:p w:rsidR="0099030E" w:rsidRDefault="0099030E" w:rsidP="00147D83">
            <w:r>
              <w:t>(19964, 21, '2015-05-05 16:04:25'),</w:t>
            </w:r>
          </w:p>
          <w:p w:rsidR="0099030E" w:rsidRDefault="0099030E" w:rsidP="00147D83">
            <w:r>
              <w:t>(19965, 21, '2015-05-05 16:04:28'),</w:t>
            </w:r>
          </w:p>
          <w:p w:rsidR="0099030E" w:rsidRDefault="0099030E" w:rsidP="00147D83">
            <w:r>
              <w:t>(19966, 20, '2015-05-05 16:04:31'),</w:t>
            </w:r>
          </w:p>
          <w:p w:rsidR="0099030E" w:rsidRDefault="0099030E" w:rsidP="00147D83">
            <w:r>
              <w:t>(19967, 20, '2015-05-05 16:04:34'),</w:t>
            </w:r>
          </w:p>
          <w:p w:rsidR="0099030E" w:rsidRDefault="0099030E" w:rsidP="00147D83">
            <w:r>
              <w:t>(19968, 20, '2015-05-05 16:04:37'),</w:t>
            </w:r>
          </w:p>
          <w:p w:rsidR="0099030E" w:rsidRDefault="0099030E" w:rsidP="00147D83">
            <w:r>
              <w:t>(19969, 20, '2015-05-05 16:04:40'),</w:t>
            </w:r>
          </w:p>
          <w:p w:rsidR="0099030E" w:rsidRDefault="0099030E" w:rsidP="00147D83">
            <w:r>
              <w:t>(19970, 20, '2015-05-05 16:04:43'),</w:t>
            </w:r>
          </w:p>
          <w:p w:rsidR="0099030E" w:rsidRDefault="0099030E" w:rsidP="00147D83">
            <w:r>
              <w:t>(19971, 20, '2015-05-05 16:04:46'),</w:t>
            </w:r>
          </w:p>
          <w:p w:rsidR="0099030E" w:rsidRDefault="0099030E" w:rsidP="00147D83">
            <w:r>
              <w:t>(19972, 20, '2015-05-05 16:04:49'),</w:t>
            </w:r>
          </w:p>
          <w:p w:rsidR="0099030E" w:rsidRDefault="0099030E" w:rsidP="00147D83">
            <w:r>
              <w:t>(19973, 20, '2015-05-05 16:04:52'),</w:t>
            </w:r>
          </w:p>
          <w:p w:rsidR="0099030E" w:rsidRDefault="0099030E" w:rsidP="00147D83">
            <w:r>
              <w:t>(19974, 20, '2015-05-05 16:04:55'),</w:t>
            </w:r>
          </w:p>
          <w:p w:rsidR="0099030E" w:rsidRDefault="0099030E" w:rsidP="00147D83">
            <w:r>
              <w:t>(19975, 20, '2015-05-05 16:04:58'),</w:t>
            </w:r>
          </w:p>
          <w:p w:rsidR="0099030E" w:rsidRDefault="0099030E" w:rsidP="00147D83">
            <w:r>
              <w:t>(19976, 20, '2015-05-05 16:05:01'),</w:t>
            </w:r>
          </w:p>
          <w:p w:rsidR="0099030E" w:rsidRDefault="0099030E" w:rsidP="00147D83">
            <w:r>
              <w:t>(19977, 20, '2015-05-05 16:05:04'),</w:t>
            </w:r>
          </w:p>
          <w:p w:rsidR="0099030E" w:rsidRDefault="0099030E" w:rsidP="00147D83">
            <w:r>
              <w:t>(19978, 20, '2015-05-05 16:05:07'),</w:t>
            </w:r>
          </w:p>
          <w:p w:rsidR="0099030E" w:rsidRDefault="0099030E" w:rsidP="00147D83">
            <w:r>
              <w:t>(19979, 20, '2015-05-05 16:05:10'),</w:t>
            </w:r>
          </w:p>
          <w:p w:rsidR="0099030E" w:rsidRDefault="0099030E" w:rsidP="00147D83">
            <w:r>
              <w:t>(19980, 20, '2015-05-05 16:05:13'),</w:t>
            </w:r>
          </w:p>
          <w:p w:rsidR="0099030E" w:rsidRDefault="0099030E" w:rsidP="00147D83">
            <w:r>
              <w:t>(19981, 20, '2015-05-05 16:05:16'),</w:t>
            </w:r>
          </w:p>
          <w:p w:rsidR="0099030E" w:rsidRDefault="0099030E" w:rsidP="00147D83">
            <w:r>
              <w:t>(19982, 20, '2015-05-05 16:05:20'),</w:t>
            </w:r>
          </w:p>
          <w:p w:rsidR="0099030E" w:rsidRDefault="0099030E" w:rsidP="00147D83">
            <w:r>
              <w:t>(19983, 20, '2015-05-05 16:05:23'),</w:t>
            </w:r>
          </w:p>
          <w:p w:rsidR="0099030E" w:rsidRDefault="0099030E" w:rsidP="00147D83">
            <w:r>
              <w:t>(19984, 20, '2015-05-05 16:05:26'),</w:t>
            </w:r>
          </w:p>
          <w:p w:rsidR="0099030E" w:rsidRDefault="0099030E" w:rsidP="00147D83">
            <w:r>
              <w:t>(19985, 20, '2015-05-05 16:05:29'),</w:t>
            </w:r>
          </w:p>
          <w:p w:rsidR="0099030E" w:rsidRDefault="0099030E" w:rsidP="00147D83">
            <w:r>
              <w:t>(19986, 20, '2015-05-05 16:05:32'),</w:t>
            </w:r>
          </w:p>
          <w:p w:rsidR="0099030E" w:rsidRDefault="0099030E" w:rsidP="00147D83">
            <w:r>
              <w:t>(19987, 20, '2015-05-05 16:05:35'),</w:t>
            </w:r>
          </w:p>
          <w:p w:rsidR="0099030E" w:rsidRDefault="0099030E" w:rsidP="00147D83">
            <w:r>
              <w:t>(19988, 20, '2015-05-05 16:05:38'),</w:t>
            </w:r>
          </w:p>
          <w:p w:rsidR="0099030E" w:rsidRDefault="0099030E" w:rsidP="00147D83">
            <w:r>
              <w:t>(19989, 20, '2015-05-05 16:05:41'),</w:t>
            </w:r>
          </w:p>
          <w:p w:rsidR="0099030E" w:rsidRDefault="0099030E" w:rsidP="00147D83">
            <w:r>
              <w:t>(19990, 20, '2015-05-05 16:05:44'),</w:t>
            </w:r>
          </w:p>
          <w:p w:rsidR="0099030E" w:rsidRDefault="0099030E" w:rsidP="00147D83">
            <w:r>
              <w:t>(19991, 20, '2015-05-05 16:05:47'),</w:t>
            </w:r>
          </w:p>
          <w:p w:rsidR="0099030E" w:rsidRDefault="0099030E" w:rsidP="00147D83">
            <w:r>
              <w:t>(19992, 19, '2015-05-05 16:05:50'),</w:t>
            </w:r>
          </w:p>
          <w:p w:rsidR="0099030E" w:rsidRDefault="0099030E" w:rsidP="00147D83">
            <w:r>
              <w:t>(19993, 19, '2015-05-05 16:05:53'),</w:t>
            </w:r>
          </w:p>
          <w:p w:rsidR="0099030E" w:rsidRDefault="0099030E" w:rsidP="00147D83">
            <w:r>
              <w:t>(19994, 19, '2015-05-05 16:05:56'),</w:t>
            </w:r>
          </w:p>
          <w:p w:rsidR="0099030E" w:rsidRDefault="0099030E" w:rsidP="00147D83">
            <w:r>
              <w:t>(19995, 19, '2015-05-05 16:05:59'),</w:t>
            </w:r>
          </w:p>
          <w:p w:rsidR="0099030E" w:rsidRDefault="0099030E" w:rsidP="00147D83">
            <w:r>
              <w:t>(19996, 19, '2015-05-05 16:06:02'),</w:t>
            </w:r>
          </w:p>
          <w:p w:rsidR="0099030E" w:rsidRDefault="0099030E" w:rsidP="00147D83">
            <w:r>
              <w:t>(19997, 19, '2015-05-05 16:06:05'),</w:t>
            </w:r>
          </w:p>
          <w:p w:rsidR="0099030E" w:rsidRDefault="0099030E" w:rsidP="00147D83">
            <w:r>
              <w:t>(19998, 19, '2015-05-05 16:06:08'),</w:t>
            </w:r>
          </w:p>
          <w:p w:rsidR="0099030E" w:rsidRDefault="0099030E" w:rsidP="00147D83">
            <w:r>
              <w:t>(19999, 19, '2015-05-05 16:06:11'),</w:t>
            </w:r>
          </w:p>
          <w:p w:rsidR="0099030E" w:rsidRDefault="0099030E" w:rsidP="00147D83">
            <w:r>
              <w:t>(20000, 19, '2015-05-05 16:06:14'),</w:t>
            </w:r>
          </w:p>
          <w:p w:rsidR="0099030E" w:rsidRDefault="0099030E" w:rsidP="00147D83">
            <w:r>
              <w:t>(20001, 19, '2015-05-05 16:06:17'),</w:t>
            </w:r>
          </w:p>
          <w:p w:rsidR="0099030E" w:rsidRDefault="0099030E" w:rsidP="00147D83">
            <w:r>
              <w:t>(20002, 19, '2015-05-05 16:06:20'),</w:t>
            </w:r>
          </w:p>
          <w:p w:rsidR="0099030E" w:rsidRDefault="0099030E" w:rsidP="00147D83">
            <w:r>
              <w:t>(20003, 19, '2015-05-05 16:06:23'),</w:t>
            </w:r>
          </w:p>
          <w:p w:rsidR="0099030E" w:rsidRDefault="0099030E" w:rsidP="00147D83">
            <w:r>
              <w:t>(20004, 19, '2015-05-05 16:06:26'),</w:t>
            </w:r>
          </w:p>
          <w:p w:rsidR="0099030E" w:rsidRDefault="0099030E" w:rsidP="00147D83">
            <w:r>
              <w:t>(20005, 18, '2015-05-05 16:06:29'),</w:t>
            </w:r>
          </w:p>
          <w:p w:rsidR="0099030E" w:rsidRDefault="0099030E" w:rsidP="00147D83">
            <w:r>
              <w:t>(20006, 18, '2015-05-05 16:06:32'),</w:t>
            </w:r>
          </w:p>
          <w:p w:rsidR="0099030E" w:rsidRDefault="0099030E" w:rsidP="00147D83">
            <w:r>
              <w:t>(20007, 18, '2015-05-05 16:06:35'),</w:t>
            </w:r>
          </w:p>
          <w:p w:rsidR="0099030E" w:rsidRDefault="0099030E" w:rsidP="00147D83">
            <w:r>
              <w:t>(20008, 18, '2015-05-05 16:06:38'),</w:t>
            </w:r>
          </w:p>
          <w:p w:rsidR="0099030E" w:rsidRDefault="0099030E" w:rsidP="00147D83">
            <w:r>
              <w:t>(20009, 18, '2015-05-05 16:06:41'),</w:t>
            </w:r>
          </w:p>
          <w:p w:rsidR="0099030E" w:rsidRDefault="0099030E" w:rsidP="00147D83">
            <w:r>
              <w:t>(20010, 18, '2015-05-05 16:06:44'),</w:t>
            </w:r>
          </w:p>
          <w:p w:rsidR="0099030E" w:rsidRDefault="0099030E" w:rsidP="00147D83">
            <w:r>
              <w:t>(20011, 18, '2015-05-05 16:06:48'),</w:t>
            </w:r>
          </w:p>
          <w:p w:rsidR="0099030E" w:rsidRDefault="0099030E" w:rsidP="00147D83">
            <w:r>
              <w:t>(20012, 18, '2015-05-05 16:06:51'),</w:t>
            </w:r>
          </w:p>
          <w:p w:rsidR="0099030E" w:rsidRDefault="0099030E" w:rsidP="00147D83">
            <w:r>
              <w:t>(20013, 18, '2015-05-05 16:06:54'),</w:t>
            </w:r>
          </w:p>
          <w:p w:rsidR="0099030E" w:rsidRDefault="0099030E" w:rsidP="00147D83">
            <w:r>
              <w:t>(20014, 18, '2015-05-05 16:06:57'),</w:t>
            </w:r>
          </w:p>
          <w:p w:rsidR="0099030E" w:rsidRDefault="0099030E" w:rsidP="00147D83">
            <w:r>
              <w:t>(20015, 18, '2015-05-05 16:07:00'),</w:t>
            </w:r>
          </w:p>
          <w:p w:rsidR="0099030E" w:rsidRDefault="0099030E" w:rsidP="00147D83">
            <w:r>
              <w:t>(20016, 18, '2015-05-05 16:07:03'),</w:t>
            </w:r>
          </w:p>
          <w:p w:rsidR="0099030E" w:rsidRDefault="0099030E" w:rsidP="00147D83">
            <w:r>
              <w:t>(20017, 17, '2015-05-05 16:07:06'),</w:t>
            </w:r>
          </w:p>
          <w:p w:rsidR="0099030E" w:rsidRDefault="0099030E" w:rsidP="00147D83">
            <w:r>
              <w:t>(20018, 17, '2015-05-05 16:07:09'),</w:t>
            </w:r>
          </w:p>
          <w:p w:rsidR="0099030E" w:rsidRDefault="0099030E" w:rsidP="00147D83">
            <w:r>
              <w:t>(20019, 17, '2015-05-05 16:07:12'),</w:t>
            </w:r>
          </w:p>
          <w:p w:rsidR="0099030E" w:rsidRDefault="0099030E" w:rsidP="00147D83">
            <w:r>
              <w:t>(20020, 17, '2015-05-05 16:07:15'),</w:t>
            </w:r>
          </w:p>
          <w:p w:rsidR="0099030E" w:rsidRDefault="0099030E" w:rsidP="00147D83">
            <w:r>
              <w:t>(20021, 17, '2015-05-05 16:07:18'),</w:t>
            </w:r>
          </w:p>
          <w:p w:rsidR="0099030E" w:rsidRDefault="0099030E" w:rsidP="00147D83">
            <w:r>
              <w:t>(20022, 17, '2015-05-05 16:07:21'),</w:t>
            </w:r>
          </w:p>
          <w:p w:rsidR="0099030E" w:rsidRDefault="0099030E" w:rsidP="00147D83">
            <w:r>
              <w:t>(20023, 17, '2015-05-05 16:07:24'),</w:t>
            </w:r>
          </w:p>
          <w:p w:rsidR="0099030E" w:rsidRDefault="0099030E" w:rsidP="00147D83">
            <w:r>
              <w:t>(20024, 17, '2015-05-05 16:07:27'),</w:t>
            </w:r>
          </w:p>
          <w:p w:rsidR="0099030E" w:rsidRDefault="0099030E" w:rsidP="00147D83">
            <w:r>
              <w:t>(20025, 17, '2015-05-05 16:07:30'),</w:t>
            </w:r>
          </w:p>
          <w:p w:rsidR="0099030E" w:rsidRDefault="0099030E" w:rsidP="00147D83">
            <w:r>
              <w:t>(20026, 17, '2015-05-05 16:07:33'),</w:t>
            </w:r>
          </w:p>
          <w:p w:rsidR="0099030E" w:rsidRDefault="0099030E" w:rsidP="00147D83">
            <w:r>
              <w:t>(20027, 17, '2015-05-05 16:07:36'),</w:t>
            </w:r>
          </w:p>
          <w:p w:rsidR="0099030E" w:rsidRDefault="0099030E" w:rsidP="00147D83">
            <w:r>
              <w:t>(20028, 17, '2015-05-05 16:07:39'),</w:t>
            </w:r>
          </w:p>
          <w:p w:rsidR="0099030E" w:rsidRDefault="0099030E" w:rsidP="00147D83">
            <w:r>
              <w:t>(20029, 17, '2015-05-05 16:07:42'),</w:t>
            </w:r>
          </w:p>
          <w:p w:rsidR="0099030E" w:rsidRDefault="0099030E" w:rsidP="00147D83">
            <w:r>
              <w:t>(20030, 16, '2015-05-05 16:07:45'),</w:t>
            </w:r>
          </w:p>
          <w:p w:rsidR="0099030E" w:rsidRDefault="0099030E" w:rsidP="00147D83">
            <w:r>
              <w:t>(20031, 16, '2015-05-05 16:07:48'),</w:t>
            </w:r>
          </w:p>
          <w:p w:rsidR="0099030E" w:rsidRDefault="0099030E" w:rsidP="00147D83">
            <w:r>
              <w:t>(20032, 16, '2015-05-05 16:07:52'),</w:t>
            </w:r>
          </w:p>
          <w:p w:rsidR="0099030E" w:rsidRDefault="0099030E" w:rsidP="00147D83">
            <w:r>
              <w:t>(20033, 16, '2015-05-05 16:07:55'),</w:t>
            </w:r>
          </w:p>
          <w:p w:rsidR="0099030E" w:rsidRDefault="0099030E" w:rsidP="00147D83">
            <w:r>
              <w:t>(20034, 16, '2015-05-05 16:07:58'),</w:t>
            </w:r>
          </w:p>
          <w:p w:rsidR="0099030E" w:rsidRDefault="0099030E" w:rsidP="00147D83">
            <w:r>
              <w:t>(20035, 16, '2015-05-05 16:08:01'),</w:t>
            </w:r>
          </w:p>
          <w:p w:rsidR="0099030E" w:rsidRDefault="0099030E" w:rsidP="00147D83">
            <w:r>
              <w:t>(20036, 16, '2015-05-05 16:08:04'),</w:t>
            </w:r>
          </w:p>
          <w:p w:rsidR="0099030E" w:rsidRDefault="0099030E" w:rsidP="00147D83">
            <w:r>
              <w:t>(20037, 16, '2015-05-05 16:08:07'),</w:t>
            </w:r>
          </w:p>
          <w:p w:rsidR="0099030E" w:rsidRDefault="0099030E" w:rsidP="00147D83">
            <w:r>
              <w:t>(20038, 16, '2015-05-05 16:08:10'),</w:t>
            </w:r>
          </w:p>
          <w:p w:rsidR="0099030E" w:rsidRDefault="0099030E" w:rsidP="00147D83">
            <w:r>
              <w:t>(20039, 16, '2015-05-05 16:08:13'),</w:t>
            </w:r>
          </w:p>
          <w:p w:rsidR="0099030E" w:rsidRDefault="0099030E" w:rsidP="00147D83">
            <w:r>
              <w:t>(20040, 16, '2015-05-05 16:08:16'),</w:t>
            </w:r>
          </w:p>
          <w:p w:rsidR="0099030E" w:rsidRDefault="0099030E" w:rsidP="00147D83">
            <w:r>
              <w:t>(20041, 16, '2015-05-05 16:08:19'),</w:t>
            </w:r>
          </w:p>
          <w:p w:rsidR="0099030E" w:rsidRDefault="0099030E" w:rsidP="00147D83">
            <w:r>
              <w:t>(20042, 16, '2015-05-05 16:08:22'),</w:t>
            </w:r>
          </w:p>
          <w:p w:rsidR="0099030E" w:rsidRDefault="0099030E" w:rsidP="00147D83">
            <w:r>
              <w:t>(20043, 16, '2015-05-05 16:08:25'),</w:t>
            </w:r>
          </w:p>
          <w:p w:rsidR="0099030E" w:rsidRDefault="0099030E" w:rsidP="00147D83">
            <w:r>
              <w:t>(20044, 16, '2015-05-05 16:08:28'),</w:t>
            </w:r>
          </w:p>
          <w:p w:rsidR="0099030E" w:rsidRDefault="0099030E" w:rsidP="00147D83">
            <w:r>
              <w:t>(20045, 16, '2015-05-05 16:08:31'),</w:t>
            </w:r>
          </w:p>
          <w:p w:rsidR="0099030E" w:rsidRDefault="0099030E" w:rsidP="00147D83">
            <w:r>
              <w:t>(20046, 16, '2015-05-05 16:08:34'),</w:t>
            </w:r>
          </w:p>
          <w:p w:rsidR="0099030E" w:rsidRDefault="0099030E" w:rsidP="00147D83">
            <w:r>
              <w:t>(20047, 16, '2015-05-05 16:08:37'),</w:t>
            </w:r>
          </w:p>
          <w:p w:rsidR="0099030E" w:rsidRDefault="0099030E" w:rsidP="00147D83">
            <w:r>
              <w:t>(20048, 16, '2015-05-05 16:08:40'),</w:t>
            </w:r>
          </w:p>
          <w:p w:rsidR="0099030E" w:rsidRDefault="0099030E" w:rsidP="00147D83">
            <w:r>
              <w:t>(20049, 16, '2015-05-05 16:08:43'),</w:t>
            </w:r>
          </w:p>
          <w:p w:rsidR="0099030E" w:rsidRDefault="0099030E" w:rsidP="00147D83">
            <w:r>
              <w:t>(20050, 16, '2015-05-05 16:08:46'),</w:t>
            </w:r>
          </w:p>
          <w:p w:rsidR="0099030E" w:rsidRDefault="0099030E" w:rsidP="00147D83">
            <w:r>
              <w:t>(20051, 16, '2015-05-05 16:08:49'),</w:t>
            </w:r>
          </w:p>
          <w:p w:rsidR="0099030E" w:rsidRDefault="0099030E" w:rsidP="00147D83">
            <w:r>
              <w:t>(20052, 15, '2015-05-05 16:08:52'),</w:t>
            </w:r>
          </w:p>
          <w:p w:rsidR="0099030E" w:rsidRDefault="0099030E" w:rsidP="00147D83">
            <w:r>
              <w:t>(20053, 15, '2015-05-05 16:08:55'),</w:t>
            </w:r>
          </w:p>
          <w:p w:rsidR="0099030E" w:rsidRDefault="0099030E" w:rsidP="00147D83">
            <w:r>
              <w:t>(20054, 15, '2015-05-05 16:08:58'),</w:t>
            </w:r>
          </w:p>
          <w:p w:rsidR="0099030E" w:rsidRDefault="0099030E" w:rsidP="00147D83">
            <w:r>
              <w:t>(20055, 15, '2015-05-05 16:09:01'),</w:t>
            </w:r>
          </w:p>
          <w:p w:rsidR="0099030E" w:rsidRDefault="0099030E" w:rsidP="00147D83">
            <w:r>
              <w:t>(20056, 15, '2015-05-05 16:09:05'),</w:t>
            </w:r>
          </w:p>
          <w:p w:rsidR="0099030E" w:rsidRDefault="0099030E" w:rsidP="00147D83">
            <w:r>
              <w:t>(20057, 15, '2015-05-05 16:09:08'),</w:t>
            </w:r>
          </w:p>
          <w:p w:rsidR="0099030E" w:rsidRDefault="0099030E" w:rsidP="00147D83">
            <w:r>
              <w:t>(20058, 15, '2015-05-05 16:09:11'),</w:t>
            </w:r>
          </w:p>
          <w:p w:rsidR="0099030E" w:rsidRDefault="0099030E" w:rsidP="00147D83">
            <w:r>
              <w:t>(20059, 15, '2015-05-05 16:09:14'),</w:t>
            </w:r>
          </w:p>
          <w:p w:rsidR="0099030E" w:rsidRDefault="0099030E" w:rsidP="00147D83">
            <w:r>
              <w:t>(20060, 15, '2015-05-05 16:09:17'),</w:t>
            </w:r>
          </w:p>
          <w:p w:rsidR="0099030E" w:rsidRDefault="0099030E" w:rsidP="00147D83">
            <w:r>
              <w:t>(20061, 15, '2015-05-05 16:09:20'),</w:t>
            </w:r>
          </w:p>
          <w:p w:rsidR="0099030E" w:rsidRDefault="0099030E" w:rsidP="00147D83">
            <w:r>
              <w:t>(20062, 15, '2015-05-05 16:09:23'),</w:t>
            </w:r>
          </w:p>
          <w:p w:rsidR="0099030E" w:rsidRDefault="0099030E" w:rsidP="00147D83">
            <w:r>
              <w:t>(20063, 15, '2015-05-05 16:09:26'),</w:t>
            </w:r>
          </w:p>
          <w:p w:rsidR="0099030E" w:rsidRDefault="0099030E" w:rsidP="00147D83">
            <w:r>
              <w:t>(20064, 15, '2015-05-05 16:09:29'),</w:t>
            </w:r>
          </w:p>
          <w:p w:rsidR="0099030E" w:rsidRDefault="0099030E" w:rsidP="00147D83">
            <w:r>
              <w:t>(20065, 15, '2015-05-05 16:09:32'),</w:t>
            </w:r>
          </w:p>
          <w:p w:rsidR="0099030E" w:rsidRDefault="0099030E" w:rsidP="00147D83">
            <w:r>
              <w:t>(20066, 15, '2015-05-05 16:09:35'),</w:t>
            </w:r>
          </w:p>
          <w:p w:rsidR="0099030E" w:rsidRDefault="0099030E" w:rsidP="00147D83">
            <w:r>
              <w:t>(20067, 15, '2015-05-05 16:09:38'),</w:t>
            </w:r>
          </w:p>
          <w:p w:rsidR="0099030E" w:rsidRDefault="0099030E" w:rsidP="00147D83">
            <w:r>
              <w:t>(20068, 15, '2015-05-05 16:09:42'),</w:t>
            </w:r>
          </w:p>
          <w:p w:rsidR="0099030E" w:rsidRDefault="0099030E" w:rsidP="00147D83">
            <w:r>
              <w:t>(20069, 15, '2015-05-05 16:09:45'),</w:t>
            </w:r>
          </w:p>
          <w:p w:rsidR="0099030E" w:rsidRDefault="0099030E" w:rsidP="00147D83">
            <w:r>
              <w:t>(20070, 15, '2015-05-05 16:09:48'),</w:t>
            </w:r>
          </w:p>
          <w:p w:rsidR="0099030E" w:rsidRDefault="0099030E" w:rsidP="00147D83">
            <w:r>
              <w:t>(20071, 15, '2015-05-05 16:09:51'),</w:t>
            </w:r>
          </w:p>
          <w:p w:rsidR="0099030E" w:rsidRDefault="0099030E" w:rsidP="00147D83">
            <w:r>
              <w:t>(20072, 15, '2015-05-05 16:09:54'),</w:t>
            </w:r>
          </w:p>
          <w:p w:rsidR="0099030E" w:rsidRDefault="0099030E" w:rsidP="00147D83">
            <w:r>
              <w:t>(20073, 15, '2015-05-05 16:09:57'),</w:t>
            </w:r>
          </w:p>
          <w:p w:rsidR="0099030E" w:rsidRDefault="0099030E" w:rsidP="00147D83">
            <w:r>
              <w:t>(20074, 14, '2015-05-05 16:10:00'),</w:t>
            </w:r>
          </w:p>
          <w:p w:rsidR="0099030E" w:rsidRDefault="0099030E" w:rsidP="00147D83">
            <w:r>
              <w:t>(20075, 14, '2015-05-05 16:10:03'),</w:t>
            </w:r>
          </w:p>
          <w:p w:rsidR="0099030E" w:rsidRDefault="0099030E" w:rsidP="00147D83">
            <w:r>
              <w:t>(20076, 14, '2015-05-05 16:10:06'),</w:t>
            </w:r>
          </w:p>
          <w:p w:rsidR="0099030E" w:rsidRDefault="0099030E" w:rsidP="00147D83">
            <w:r>
              <w:t>(20077, 14, '2015-05-05 16:10:09'),</w:t>
            </w:r>
          </w:p>
          <w:p w:rsidR="0099030E" w:rsidRDefault="0099030E" w:rsidP="00147D83">
            <w:r>
              <w:t>(20078, 14, '2015-05-05 16:10:12'),</w:t>
            </w:r>
          </w:p>
          <w:p w:rsidR="0099030E" w:rsidRDefault="0099030E" w:rsidP="00147D83">
            <w:r>
              <w:t>(20079, 14, '2015-05-05 16:10:15'),</w:t>
            </w:r>
          </w:p>
          <w:p w:rsidR="0099030E" w:rsidRDefault="0099030E" w:rsidP="00147D83">
            <w:r>
              <w:t>(20080, 14, '2015-05-05 16:10:18'),</w:t>
            </w:r>
          </w:p>
          <w:p w:rsidR="0099030E" w:rsidRDefault="0099030E" w:rsidP="00147D83">
            <w:r>
              <w:t>(20081, 14, '2015-05-05 16:10:21'),</w:t>
            </w:r>
          </w:p>
          <w:p w:rsidR="0099030E" w:rsidRDefault="0099030E" w:rsidP="00147D83">
            <w:r>
              <w:t>(20082, 14, '2015-05-05 16:10:24'),</w:t>
            </w:r>
          </w:p>
          <w:p w:rsidR="0099030E" w:rsidRDefault="0099030E" w:rsidP="00147D83">
            <w:r>
              <w:t>(20083, 14, '2015-05-05 16:10:27'),</w:t>
            </w:r>
          </w:p>
          <w:p w:rsidR="0099030E" w:rsidRDefault="0099030E" w:rsidP="00147D83">
            <w:r>
              <w:t>(20084, 14, '2015-05-05 16:10:30'),</w:t>
            </w:r>
          </w:p>
          <w:p w:rsidR="0099030E" w:rsidRDefault="0099030E" w:rsidP="00147D83">
            <w:r>
              <w:t>(20085, 14, '2015-05-05 16:10:33'),</w:t>
            </w:r>
          </w:p>
          <w:p w:rsidR="0099030E" w:rsidRDefault="0099030E" w:rsidP="00147D83">
            <w:r>
              <w:t>(20086, 14, '2015-05-05 16:10:36'),</w:t>
            </w:r>
          </w:p>
          <w:p w:rsidR="0099030E" w:rsidRDefault="0099030E" w:rsidP="00147D83">
            <w:r>
              <w:t>(20087, 14, '2015-05-05 16:10:39'),</w:t>
            </w:r>
          </w:p>
          <w:p w:rsidR="0099030E" w:rsidRDefault="0099030E" w:rsidP="00147D83">
            <w:r>
              <w:t>(20088, 14, '2015-05-05 16:10:42'),</w:t>
            </w:r>
          </w:p>
          <w:p w:rsidR="0099030E" w:rsidRDefault="0099030E" w:rsidP="00147D83">
            <w:r>
              <w:t>(20089, 14, '2015-05-05 16:10:45'),</w:t>
            </w:r>
          </w:p>
          <w:p w:rsidR="0099030E" w:rsidRDefault="0099030E" w:rsidP="00147D83">
            <w:r>
              <w:t>(20090, 14, '2015-05-05 16:10:48'),</w:t>
            </w:r>
          </w:p>
          <w:p w:rsidR="0099030E" w:rsidRDefault="0099030E" w:rsidP="00147D83">
            <w:r>
              <w:t>(20091, 14, '2015-05-05 16:10:51'),</w:t>
            </w:r>
          </w:p>
          <w:p w:rsidR="0099030E" w:rsidRDefault="0099030E" w:rsidP="00147D83">
            <w:r>
              <w:t>(20092, 14, '2015-05-05 16:10:54'),</w:t>
            </w:r>
          </w:p>
          <w:p w:rsidR="0099030E" w:rsidRDefault="0099030E" w:rsidP="00147D83">
            <w:r>
              <w:t>(20093, 14, '2015-05-05 16:10:57'),</w:t>
            </w:r>
          </w:p>
          <w:p w:rsidR="0099030E" w:rsidRDefault="0099030E" w:rsidP="00147D83">
            <w:r>
              <w:t>(20094, 14, '2015-05-05 16:11:00'),</w:t>
            </w:r>
          </w:p>
          <w:p w:rsidR="0099030E" w:rsidRDefault="0099030E" w:rsidP="00147D83">
            <w:r>
              <w:t>(20095, 14, '2015-05-05 16:11:03'),</w:t>
            </w:r>
          </w:p>
          <w:p w:rsidR="0099030E" w:rsidRDefault="0099030E" w:rsidP="00147D83">
            <w:r>
              <w:t>(20096, 14, '2015-05-05 16:11:06'),</w:t>
            </w:r>
          </w:p>
          <w:p w:rsidR="0099030E" w:rsidRDefault="0099030E" w:rsidP="00147D83">
            <w:r>
              <w:t>(20097, 14, '2015-05-05 16:11:10'),</w:t>
            </w:r>
          </w:p>
          <w:p w:rsidR="0099030E" w:rsidRDefault="0099030E" w:rsidP="00147D83">
            <w:r>
              <w:t>(20098, 14, '2015-05-05 16:11:13'),</w:t>
            </w:r>
          </w:p>
          <w:p w:rsidR="0099030E" w:rsidRDefault="0099030E" w:rsidP="00147D83">
            <w:r>
              <w:t>(20099, 14, '2015-05-05 16:11:16'),</w:t>
            </w:r>
          </w:p>
          <w:p w:rsidR="0099030E" w:rsidRDefault="0099030E" w:rsidP="00147D83">
            <w:r>
              <w:t>(20100, 14, '2015-05-05 16:11:19'),</w:t>
            </w:r>
          </w:p>
          <w:p w:rsidR="0099030E" w:rsidRDefault="0099030E" w:rsidP="00147D83">
            <w:r>
              <w:t>(20101, 14, '2015-05-05 16:11:22'),</w:t>
            </w:r>
          </w:p>
          <w:p w:rsidR="0099030E" w:rsidRDefault="0099030E" w:rsidP="00147D83">
            <w:r>
              <w:t>(20102, 14, '2015-05-05 16:11:25'),</w:t>
            </w:r>
          </w:p>
          <w:p w:rsidR="0099030E" w:rsidRDefault="0099030E" w:rsidP="00147D83">
            <w:r>
              <w:t>(20103, 13, '2015-05-05 16:11:28'),</w:t>
            </w:r>
          </w:p>
          <w:p w:rsidR="0099030E" w:rsidRDefault="0099030E" w:rsidP="00147D83">
            <w:r>
              <w:t>(20104, 13, '2015-05-05 16:11:31'),</w:t>
            </w:r>
          </w:p>
          <w:p w:rsidR="0099030E" w:rsidRDefault="0099030E" w:rsidP="00147D83">
            <w:r>
              <w:t>(20105, 13, '2015-05-05 16:11:34'),</w:t>
            </w:r>
          </w:p>
          <w:p w:rsidR="0099030E" w:rsidRDefault="0099030E" w:rsidP="00147D83">
            <w:r>
              <w:t>(20106, 13, '2015-05-05 16:11:37'),</w:t>
            </w:r>
          </w:p>
          <w:p w:rsidR="0099030E" w:rsidRDefault="0099030E" w:rsidP="00147D83">
            <w:r>
              <w:t>(20107, 13, '2015-05-05 16:11:40'),</w:t>
            </w:r>
          </w:p>
          <w:p w:rsidR="0099030E" w:rsidRDefault="0099030E" w:rsidP="00147D83">
            <w:r>
              <w:t>(20108, 13, '2015-05-05 16:11:43'),</w:t>
            </w:r>
          </w:p>
          <w:p w:rsidR="0099030E" w:rsidRDefault="0099030E" w:rsidP="00147D83">
            <w:r>
              <w:t>(20109, 13, '2015-05-05 16:11:46'),</w:t>
            </w:r>
          </w:p>
          <w:p w:rsidR="0099030E" w:rsidRDefault="0099030E" w:rsidP="00147D83">
            <w:r>
              <w:t>(20110, 13, '2015-05-05 16:11:49'),</w:t>
            </w:r>
          </w:p>
          <w:p w:rsidR="0099030E" w:rsidRDefault="0099030E" w:rsidP="00147D83">
            <w:r>
              <w:t>(20111, 13, '2015-05-05 16:11:52'),</w:t>
            </w:r>
          </w:p>
          <w:p w:rsidR="0099030E" w:rsidRDefault="0099030E" w:rsidP="00147D83">
            <w:r>
              <w:t>(20112, 13, '2015-05-05 16:11:55'),</w:t>
            </w:r>
          </w:p>
          <w:p w:rsidR="0099030E" w:rsidRDefault="0099030E" w:rsidP="00147D83">
            <w:r>
              <w:t>(20113, 13, '2015-05-05 16:11:58'),</w:t>
            </w:r>
          </w:p>
          <w:p w:rsidR="0099030E" w:rsidRDefault="0099030E" w:rsidP="00147D83">
            <w:r>
              <w:t>(20114, 13, '2015-05-05 16:12:01'),</w:t>
            </w:r>
          </w:p>
          <w:p w:rsidR="0099030E" w:rsidRDefault="0099030E" w:rsidP="00147D83">
            <w:r>
              <w:t>(20115, 13, '2015-05-05 16:12:04'),</w:t>
            </w:r>
          </w:p>
          <w:p w:rsidR="0099030E" w:rsidRDefault="0099030E" w:rsidP="00147D83">
            <w:r>
              <w:t>(20116, 13, '2015-05-05 16:12:07'),</w:t>
            </w:r>
          </w:p>
          <w:p w:rsidR="0099030E" w:rsidRDefault="0099030E" w:rsidP="00147D83">
            <w:r>
              <w:t>(20117, 13, '2015-05-05 16:12:10'),</w:t>
            </w:r>
          </w:p>
          <w:p w:rsidR="0099030E" w:rsidRDefault="0099030E" w:rsidP="00147D83">
            <w:r>
              <w:t>(20118, 13, '2015-05-05 16:12:13'),</w:t>
            </w:r>
          </w:p>
          <w:p w:rsidR="0099030E" w:rsidRDefault="0099030E" w:rsidP="00147D83">
            <w:r>
              <w:t>(20119, 13, '2015-05-05 16:12:16'),</w:t>
            </w:r>
          </w:p>
          <w:p w:rsidR="0099030E" w:rsidRDefault="0099030E" w:rsidP="00147D83">
            <w:r>
              <w:t>(20120, 12, '2015-05-05 16:12:19'),</w:t>
            </w:r>
          </w:p>
          <w:p w:rsidR="0099030E" w:rsidRDefault="0099030E" w:rsidP="00147D83">
            <w:r>
              <w:t>(20121, 12, '2015-05-05 16:12:22'),</w:t>
            </w:r>
          </w:p>
          <w:p w:rsidR="0099030E" w:rsidRDefault="0099030E" w:rsidP="00147D83">
            <w:r>
              <w:t>(20122, 12, '2015-05-05 16:12:25'),</w:t>
            </w:r>
          </w:p>
          <w:p w:rsidR="0099030E" w:rsidRDefault="0099030E" w:rsidP="00147D83">
            <w:r>
              <w:t>(20123, 12, '2015-05-05 16:12:28'),</w:t>
            </w:r>
          </w:p>
          <w:p w:rsidR="0099030E" w:rsidRDefault="0099030E" w:rsidP="00147D83">
            <w:r>
              <w:t>(20124, 12, '2015-05-05 16:12:31'),</w:t>
            </w:r>
          </w:p>
          <w:p w:rsidR="0099030E" w:rsidRDefault="0099030E" w:rsidP="00147D83">
            <w:r>
              <w:t>(20125, 12, '2015-05-05 16:12:34'),</w:t>
            </w:r>
          </w:p>
          <w:p w:rsidR="0099030E" w:rsidRDefault="0099030E" w:rsidP="00147D83">
            <w:r>
              <w:t>(20126, 12, '2015-05-05 16:12:37'),</w:t>
            </w:r>
          </w:p>
          <w:p w:rsidR="0099030E" w:rsidRDefault="0099030E" w:rsidP="00147D83">
            <w:r>
              <w:t>(20127, 12, '2015-05-05 16:12:41'),</w:t>
            </w:r>
          </w:p>
          <w:p w:rsidR="0099030E" w:rsidRDefault="0099030E" w:rsidP="00147D83">
            <w:r>
              <w:t>(20128, 12, '2015-05-05 16:12:44'),</w:t>
            </w:r>
          </w:p>
          <w:p w:rsidR="0099030E" w:rsidRDefault="0099030E" w:rsidP="00147D83">
            <w:r>
              <w:t>(20129, 12, '2015-05-05 16:12:47'),</w:t>
            </w:r>
          </w:p>
          <w:p w:rsidR="0099030E" w:rsidRDefault="0099030E" w:rsidP="00147D83">
            <w:r>
              <w:t>(20130, 12, '2015-05-05 16:12:50'),</w:t>
            </w:r>
          </w:p>
          <w:p w:rsidR="0099030E" w:rsidRDefault="0099030E" w:rsidP="00147D83">
            <w:r>
              <w:t>(20131, 12, '2015-05-05 16:12:53'),</w:t>
            </w:r>
          </w:p>
          <w:p w:rsidR="0099030E" w:rsidRDefault="0099030E" w:rsidP="00147D83">
            <w:r>
              <w:t>(20132, 12, '2015-05-05 16:12:56'),</w:t>
            </w:r>
          </w:p>
          <w:p w:rsidR="0099030E" w:rsidRDefault="0099030E" w:rsidP="00147D83">
            <w:r>
              <w:t>(20133, 12, '2015-05-05 16:12:59'),</w:t>
            </w:r>
          </w:p>
          <w:p w:rsidR="0099030E" w:rsidRDefault="0099030E" w:rsidP="00147D83">
            <w:r>
              <w:t>(20134, 12, '2015-05-05 16:13:02'),</w:t>
            </w:r>
          </w:p>
          <w:p w:rsidR="0099030E" w:rsidRDefault="0099030E" w:rsidP="00147D83">
            <w:r>
              <w:t>(20135, 12, '2015-05-05 16:13:05'),</w:t>
            </w:r>
          </w:p>
          <w:p w:rsidR="0099030E" w:rsidRDefault="0099030E" w:rsidP="00147D83">
            <w:r>
              <w:t>(20136, 12, '2015-05-05 16:13:08'),</w:t>
            </w:r>
          </w:p>
          <w:p w:rsidR="0099030E" w:rsidRDefault="0099030E" w:rsidP="00147D83">
            <w:r>
              <w:t>(20137, 12, '2015-05-05 16:13:11'),</w:t>
            </w:r>
          </w:p>
          <w:p w:rsidR="0099030E" w:rsidRDefault="0099030E" w:rsidP="00147D83">
            <w:r>
              <w:t>(20138, 12, '2015-05-05 16:13:14'),</w:t>
            </w:r>
          </w:p>
          <w:p w:rsidR="0099030E" w:rsidRDefault="0099030E" w:rsidP="00147D83">
            <w:r>
              <w:t>(20139, 12, '2015-05-05 16:13:17'),</w:t>
            </w:r>
          </w:p>
          <w:p w:rsidR="0099030E" w:rsidRDefault="0099030E" w:rsidP="00147D83">
            <w:r>
              <w:t>(20140, 12, '2015-05-05 16:13:20'),</w:t>
            </w:r>
          </w:p>
          <w:p w:rsidR="0099030E" w:rsidRDefault="0099030E" w:rsidP="00147D83">
            <w:r>
              <w:t>(20141, 11, '2015-05-05 16:13:23'),</w:t>
            </w:r>
          </w:p>
          <w:p w:rsidR="0099030E" w:rsidRDefault="0099030E" w:rsidP="00147D83">
            <w:r>
              <w:t>(20142, 11, '2015-05-05 16:13:26'),</w:t>
            </w:r>
          </w:p>
          <w:p w:rsidR="0099030E" w:rsidRDefault="0099030E" w:rsidP="00147D83">
            <w:r>
              <w:t>(20143, 11, '2015-05-05 16:13:29'),</w:t>
            </w:r>
          </w:p>
          <w:p w:rsidR="0099030E" w:rsidRDefault="0099030E" w:rsidP="00147D83">
            <w:r>
              <w:t>(20144, 11, '2015-05-05 16:13:32'),</w:t>
            </w:r>
          </w:p>
          <w:p w:rsidR="0099030E" w:rsidRDefault="0099030E" w:rsidP="00147D83">
            <w:r>
              <w:t>(20145, 11, '2015-05-05 16:13:35'),</w:t>
            </w:r>
          </w:p>
          <w:p w:rsidR="0099030E" w:rsidRDefault="0099030E" w:rsidP="00147D83">
            <w:r>
              <w:t>(20146, 11, '2015-05-05 16:13:38'),</w:t>
            </w:r>
          </w:p>
          <w:p w:rsidR="0099030E" w:rsidRDefault="0099030E" w:rsidP="00147D83">
            <w:r>
              <w:t>(20147, 11, '2015-05-05 16:13:41'),</w:t>
            </w:r>
          </w:p>
          <w:p w:rsidR="0099030E" w:rsidRDefault="0099030E" w:rsidP="00147D83">
            <w:r>
              <w:t>(20148, 11, '2015-05-05 16:13:44'),</w:t>
            </w:r>
          </w:p>
          <w:p w:rsidR="0099030E" w:rsidRDefault="0099030E" w:rsidP="00147D83">
            <w:r>
              <w:t>(20149, 11, '2015-05-05 16:13:47'),</w:t>
            </w:r>
          </w:p>
          <w:p w:rsidR="0099030E" w:rsidRDefault="0099030E" w:rsidP="00147D83">
            <w:r>
              <w:t>(20150, 11, '2015-05-05 16:13:50'),</w:t>
            </w:r>
          </w:p>
          <w:p w:rsidR="0099030E" w:rsidRDefault="0099030E" w:rsidP="00147D83">
            <w:r>
              <w:t>(20151, 11, '2015-05-05 16:13:53'),</w:t>
            </w:r>
          </w:p>
          <w:p w:rsidR="0099030E" w:rsidRDefault="0099030E" w:rsidP="00147D83">
            <w:r>
              <w:t>(20152, 11, '2015-05-05 16:13:56'),</w:t>
            </w:r>
          </w:p>
          <w:p w:rsidR="0099030E" w:rsidRDefault="0099030E" w:rsidP="00147D83">
            <w:r>
              <w:t>(20153, 11, '2015-05-05 16:13:59'),</w:t>
            </w:r>
          </w:p>
          <w:p w:rsidR="0099030E" w:rsidRDefault="0099030E" w:rsidP="00147D83">
            <w:r>
              <w:t>(20154, 11, '2015-05-05 16:14:02'),</w:t>
            </w:r>
          </w:p>
          <w:p w:rsidR="0099030E" w:rsidRDefault="0099030E" w:rsidP="00147D83">
            <w:r>
              <w:t>(20155, 11, '2015-05-05 16:14:06'),</w:t>
            </w:r>
          </w:p>
          <w:p w:rsidR="0099030E" w:rsidRDefault="0099030E" w:rsidP="00147D83">
            <w:r>
              <w:t>(20156, 11, '2015-05-05 16:14:09'),</w:t>
            </w:r>
          </w:p>
          <w:p w:rsidR="0099030E" w:rsidRDefault="0099030E" w:rsidP="00147D83">
            <w:r>
              <w:t>(20157, 11, '2015-05-05 16:14:12'),</w:t>
            </w:r>
          </w:p>
          <w:p w:rsidR="0099030E" w:rsidRDefault="0099030E" w:rsidP="00147D83">
            <w:r>
              <w:t>(20158, 11, '2015-05-05 16:14:15'),</w:t>
            </w:r>
          </w:p>
          <w:p w:rsidR="0099030E" w:rsidRDefault="0099030E" w:rsidP="00147D83">
            <w:r>
              <w:t>(20159, 11, '2015-05-05 16:14:18'),</w:t>
            </w:r>
          </w:p>
          <w:p w:rsidR="0099030E" w:rsidRDefault="0099030E" w:rsidP="00147D83">
            <w:r>
              <w:t>(20160, 11, '2015-05-05 16:14:21'),</w:t>
            </w:r>
          </w:p>
          <w:p w:rsidR="0099030E" w:rsidRDefault="0099030E" w:rsidP="00147D83">
            <w:r>
              <w:t>(20161, 11, '2015-05-05 16:14:24'),</w:t>
            </w:r>
          </w:p>
          <w:p w:rsidR="0099030E" w:rsidRDefault="0099030E" w:rsidP="00147D83">
            <w:r>
              <w:t>(20162, 11, '2015-05-05 16:14:27'),</w:t>
            </w:r>
          </w:p>
          <w:p w:rsidR="0099030E" w:rsidRDefault="0099030E" w:rsidP="00147D83">
            <w:r>
              <w:t>(20163, 11, '2015-05-05 16:14:30'),</w:t>
            </w:r>
          </w:p>
          <w:p w:rsidR="0099030E" w:rsidRDefault="0099030E" w:rsidP="00147D83">
            <w:r>
              <w:t>(20164, 11, '2015-05-05 16:14:33'),</w:t>
            </w:r>
          </w:p>
          <w:p w:rsidR="0099030E" w:rsidRDefault="0099030E" w:rsidP="00147D83">
            <w:r>
              <w:t>(20165, 11, '2015-05-05 16:14:36'),</w:t>
            </w:r>
          </w:p>
          <w:p w:rsidR="0099030E" w:rsidRDefault="0099030E" w:rsidP="00147D83">
            <w:r>
              <w:t>(20166, 11, '2015-05-05 16:14:39'),</w:t>
            </w:r>
          </w:p>
          <w:p w:rsidR="0099030E" w:rsidRDefault="0099030E" w:rsidP="00147D83">
            <w:r>
              <w:t>(20167, 11, '2015-05-05 16:14:42'),</w:t>
            </w:r>
          </w:p>
          <w:p w:rsidR="0099030E" w:rsidRDefault="0099030E" w:rsidP="00147D83">
            <w:r>
              <w:t>(20168, 11, '2015-05-05 16:14:45'),</w:t>
            </w:r>
          </w:p>
          <w:p w:rsidR="0099030E" w:rsidRDefault="0099030E" w:rsidP="00147D83">
            <w:r>
              <w:t>(20169, 11, '2015-05-05 16:14:48'),</w:t>
            </w:r>
          </w:p>
          <w:p w:rsidR="0099030E" w:rsidRDefault="0099030E" w:rsidP="00147D83">
            <w:r>
              <w:t>(20170, 11, '2015-05-05 16:14:51'),</w:t>
            </w:r>
          </w:p>
          <w:p w:rsidR="0099030E" w:rsidRDefault="0099030E" w:rsidP="00147D83">
            <w:r>
              <w:t>(20171, 11, '2015-05-05 16:14:54'),</w:t>
            </w:r>
          </w:p>
          <w:p w:rsidR="0099030E" w:rsidRDefault="0099030E" w:rsidP="00147D83">
            <w:r>
              <w:t>(20172, 11, '2015-05-05 16:14:57'),</w:t>
            </w:r>
          </w:p>
          <w:p w:rsidR="0099030E" w:rsidRDefault="0099030E" w:rsidP="00147D83">
            <w:r>
              <w:t>(20173, 11, '2015-05-05 16:15:00'),</w:t>
            </w:r>
          </w:p>
          <w:p w:rsidR="0099030E" w:rsidRDefault="0099030E" w:rsidP="00147D83">
            <w:r>
              <w:t>(20174, 11, '2015-05-05 16:15:03'),</w:t>
            </w:r>
          </w:p>
          <w:p w:rsidR="0099030E" w:rsidRDefault="0099030E" w:rsidP="00147D83">
            <w:r>
              <w:t>(20175, 11, '2015-05-05 16:15:06'),</w:t>
            </w:r>
          </w:p>
          <w:p w:rsidR="0099030E" w:rsidRDefault="0099030E" w:rsidP="00147D83">
            <w:r>
              <w:t>(20176, 11, '2015-05-05 16:15:09'),</w:t>
            </w:r>
          </w:p>
          <w:p w:rsidR="0099030E" w:rsidRDefault="0099030E" w:rsidP="00147D83">
            <w:r>
              <w:t>(20177, 11, '2015-05-05 16:15:12'),</w:t>
            </w:r>
          </w:p>
          <w:p w:rsidR="0099030E" w:rsidRDefault="0099030E" w:rsidP="00147D83">
            <w:r>
              <w:t>(20178, 11, '2015-05-05 16:15:15'),</w:t>
            </w:r>
          </w:p>
          <w:p w:rsidR="0099030E" w:rsidRDefault="0099030E" w:rsidP="00147D83">
            <w:r>
              <w:t>(20179, 11, '2015-05-05 16:15:18'),</w:t>
            </w:r>
          </w:p>
          <w:p w:rsidR="0099030E" w:rsidRDefault="0099030E" w:rsidP="00147D83">
            <w:r>
              <w:t>(20180, 11, '2015-05-05 16:15:21'),</w:t>
            </w:r>
          </w:p>
          <w:p w:rsidR="0099030E" w:rsidRDefault="0099030E" w:rsidP="00147D83">
            <w:r>
              <w:t>(20181, 11, '2015-05-05 16:15:24'),</w:t>
            </w:r>
          </w:p>
          <w:p w:rsidR="0099030E" w:rsidRDefault="0099030E" w:rsidP="00147D83">
            <w:r>
              <w:t>(20182, 11, '2015-05-05 16:15:27'),</w:t>
            </w:r>
          </w:p>
          <w:p w:rsidR="0099030E" w:rsidRDefault="0099030E" w:rsidP="00147D83">
            <w:r>
              <w:t>(20183, 11, '2015-05-05 16:15:30'),</w:t>
            </w:r>
          </w:p>
          <w:p w:rsidR="0099030E" w:rsidRDefault="0099030E" w:rsidP="00147D83">
            <w:r>
              <w:t>(20184, 11, '2015-05-05 16:15:34'),</w:t>
            </w:r>
          </w:p>
          <w:p w:rsidR="0099030E" w:rsidRDefault="0099030E" w:rsidP="00147D83">
            <w:r>
              <w:t>(20185, 11, '2015-05-05 16:15:37'),</w:t>
            </w:r>
          </w:p>
          <w:p w:rsidR="0099030E" w:rsidRDefault="0099030E" w:rsidP="00147D83">
            <w:r>
              <w:t>(20186, 11, '2015-05-05 16:15:40'),</w:t>
            </w:r>
          </w:p>
          <w:p w:rsidR="0099030E" w:rsidRDefault="0099030E" w:rsidP="00147D83">
            <w:r>
              <w:t>(20187, 11, '2015-05-05 16:15:43'),</w:t>
            </w:r>
          </w:p>
          <w:p w:rsidR="0099030E" w:rsidRDefault="0099030E" w:rsidP="00147D83">
            <w:r>
              <w:t>(20188, 11, '2015-05-05 16:15:46'),</w:t>
            </w:r>
          </w:p>
          <w:p w:rsidR="0099030E" w:rsidRDefault="0099030E" w:rsidP="00147D83">
            <w:r>
              <w:t>(20189, 11, '2015-05-05 16:15:49'),</w:t>
            </w:r>
          </w:p>
          <w:p w:rsidR="0099030E" w:rsidRDefault="0099030E" w:rsidP="00147D83">
            <w:r>
              <w:t>(20190, 11, '2015-05-05 16:15:52'),</w:t>
            </w:r>
          </w:p>
          <w:p w:rsidR="0099030E" w:rsidRDefault="0099030E" w:rsidP="00147D83">
            <w:r>
              <w:t>(20191, 11, '2015-05-05 16:15:55'),</w:t>
            </w:r>
          </w:p>
          <w:p w:rsidR="0099030E" w:rsidRDefault="0099030E" w:rsidP="00147D83">
            <w:r>
              <w:t>(20192, 11, '2015-05-05 16:15:58'),</w:t>
            </w:r>
          </w:p>
          <w:p w:rsidR="0099030E" w:rsidRDefault="0099030E" w:rsidP="00147D83">
            <w:r>
              <w:t>(20193, 11, '2015-05-05 16:16:01'),</w:t>
            </w:r>
          </w:p>
          <w:p w:rsidR="0099030E" w:rsidRDefault="0099030E" w:rsidP="00147D83">
            <w:r>
              <w:t>(20194, 11, '2015-05-05 16:16:04'),</w:t>
            </w:r>
          </w:p>
          <w:p w:rsidR="0099030E" w:rsidRDefault="0099030E" w:rsidP="00147D83">
            <w:r>
              <w:t>(20195, 11, '2015-05-05 16:16:07'),</w:t>
            </w:r>
          </w:p>
          <w:p w:rsidR="0099030E" w:rsidRDefault="0099030E" w:rsidP="00147D83">
            <w:r>
              <w:t>(20196, 11, '2015-05-05 16:16:10'),</w:t>
            </w:r>
          </w:p>
          <w:p w:rsidR="0099030E" w:rsidRDefault="0099030E" w:rsidP="00147D83">
            <w:r>
              <w:t>(20197, 11, '2015-05-05 16:16:13'),</w:t>
            </w:r>
          </w:p>
          <w:p w:rsidR="0099030E" w:rsidRDefault="0099030E" w:rsidP="00147D83">
            <w:r>
              <w:t>(20198, 11, '2015-05-05 16:16:16'),</w:t>
            </w:r>
          </w:p>
          <w:p w:rsidR="0099030E" w:rsidRDefault="0099030E" w:rsidP="00147D83">
            <w:r>
              <w:t>(20199, 11, '2015-05-05 16:16:19'),</w:t>
            </w:r>
          </w:p>
          <w:p w:rsidR="0099030E" w:rsidRDefault="0099030E" w:rsidP="00147D83">
            <w:r>
              <w:t>(20200, 11, '2015-05-05 16:16:22'),</w:t>
            </w:r>
          </w:p>
          <w:p w:rsidR="0099030E" w:rsidRDefault="0099030E" w:rsidP="00147D83">
            <w:r>
              <w:t>(20201, 11, '2015-05-05 16:16:25'),</w:t>
            </w:r>
          </w:p>
          <w:p w:rsidR="0099030E" w:rsidRDefault="0099030E" w:rsidP="00147D83">
            <w:r>
              <w:t>(20202, 11, '2015-05-05 16:16:28'),</w:t>
            </w:r>
          </w:p>
          <w:p w:rsidR="0099030E" w:rsidRDefault="0099030E" w:rsidP="00147D83">
            <w:r>
              <w:t>(20203, 11, '2015-05-05 16:16:31'),</w:t>
            </w:r>
          </w:p>
          <w:p w:rsidR="0099030E" w:rsidRDefault="0099030E" w:rsidP="00147D83">
            <w:r>
              <w:t>(20204, 11, '2015-05-05 16:16:34'),</w:t>
            </w:r>
          </w:p>
          <w:p w:rsidR="0099030E" w:rsidRDefault="0099030E" w:rsidP="00147D83">
            <w:r>
              <w:t>(20205, 11, '2015-05-05 16:16:37'),</w:t>
            </w:r>
          </w:p>
          <w:p w:rsidR="0099030E" w:rsidRDefault="0099030E" w:rsidP="00147D83">
            <w:r>
              <w:t>(20206, 11, '2015-05-05 16:16:40'),</w:t>
            </w:r>
          </w:p>
          <w:p w:rsidR="0099030E" w:rsidRDefault="0099030E" w:rsidP="00147D83">
            <w:r>
              <w:t>(20207, 11, '2015-05-05 16:16:43'),</w:t>
            </w:r>
          </w:p>
          <w:p w:rsidR="0099030E" w:rsidRDefault="0099030E" w:rsidP="00147D83">
            <w:r>
              <w:t>(20208, 11, '2015-05-05 16:16:46'),</w:t>
            </w:r>
          </w:p>
          <w:p w:rsidR="0099030E" w:rsidRDefault="0099030E" w:rsidP="00147D83">
            <w:r>
              <w:t>(20209, 11, '2015-05-05 16:16:49'),</w:t>
            </w:r>
          </w:p>
          <w:p w:rsidR="0099030E" w:rsidRDefault="0099030E" w:rsidP="00147D83">
            <w:r>
              <w:t>(20210, 11, '2015-05-05 16:16:52'),</w:t>
            </w:r>
          </w:p>
          <w:p w:rsidR="0099030E" w:rsidRDefault="0099030E" w:rsidP="00147D83">
            <w:r>
              <w:t>(20211, 11, '2015-05-05 16:16:55'),</w:t>
            </w:r>
          </w:p>
          <w:p w:rsidR="0099030E" w:rsidRDefault="0099030E" w:rsidP="00147D83">
            <w:r>
              <w:t>(20212, 11, '2015-05-05 16:16:58'),</w:t>
            </w:r>
          </w:p>
          <w:p w:rsidR="0099030E" w:rsidRDefault="0099030E" w:rsidP="00147D83">
            <w:r>
              <w:t>(20213, 11, '2015-05-05 16:17:01'),</w:t>
            </w:r>
          </w:p>
          <w:p w:rsidR="0099030E" w:rsidRDefault="0099030E" w:rsidP="00147D83">
            <w:r>
              <w:t>(20214, 11, '2015-05-05 16:17:05'),</w:t>
            </w:r>
          </w:p>
          <w:p w:rsidR="0099030E" w:rsidRDefault="0099030E" w:rsidP="00147D83">
            <w:r>
              <w:t>(20215, 11, '2015-05-05 16:17:08'),</w:t>
            </w:r>
          </w:p>
          <w:p w:rsidR="0099030E" w:rsidRDefault="0099030E" w:rsidP="00147D83">
            <w:r>
              <w:t>(20216, 11, '2015-05-05 16:17:11'),</w:t>
            </w:r>
          </w:p>
          <w:p w:rsidR="0099030E" w:rsidRDefault="0099030E" w:rsidP="00147D83">
            <w:r>
              <w:t>(20217, 11, '2015-05-05 16:17:14'),</w:t>
            </w:r>
          </w:p>
          <w:p w:rsidR="0099030E" w:rsidRDefault="0099030E" w:rsidP="00147D83">
            <w:r>
              <w:t>(20218, 11, '2015-05-05 16:17:17'),</w:t>
            </w:r>
          </w:p>
          <w:p w:rsidR="0099030E" w:rsidRDefault="0099030E" w:rsidP="00147D83">
            <w:r>
              <w:t>(20219, 11, '2015-05-05 16:17:20'),</w:t>
            </w:r>
          </w:p>
          <w:p w:rsidR="0099030E" w:rsidRDefault="0099030E" w:rsidP="00147D83">
            <w:r>
              <w:t>(20220, 11, '2015-05-05 16:17:23'),</w:t>
            </w:r>
          </w:p>
          <w:p w:rsidR="0099030E" w:rsidRDefault="0099030E" w:rsidP="00147D83">
            <w:r>
              <w:t>(20221, 11, '2015-05-05 16:17:26'),</w:t>
            </w:r>
          </w:p>
          <w:p w:rsidR="0099030E" w:rsidRDefault="0099030E" w:rsidP="00147D83">
            <w:r>
              <w:t>(20222, 11, '2015-05-05 16:17:29'),</w:t>
            </w:r>
          </w:p>
          <w:p w:rsidR="0099030E" w:rsidRDefault="0099030E" w:rsidP="00147D83">
            <w:r>
              <w:t>(20223, 11, '2015-05-05 16:17:32'),</w:t>
            </w:r>
          </w:p>
          <w:p w:rsidR="0099030E" w:rsidRDefault="0099030E" w:rsidP="00147D83">
            <w:r>
              <w:t>(20224, 11, '2015-05-05 16:17:35'),</w:t>
            </w:r>
          </w:p>
          <w:p w:rsidR="0099030E" w:rsidRDefault="0099030E" w:rsidP="00147D83">
            <w:r>
              <w:t>(20225, 11, '2015-05-05 16:17:38'),</w:t>
            </w:r>
          </w:p>
          <w:p w:rsidR="0099030E" w:rsidRDefault="0099030E" w:rsidP="00147D83">
            <w:r>
              <w:t>(20226, 11, '2015-05-05 16:17:41'),</w:t>
            </w:r>
          </w:p>
          <w:p w:rsidR="0099030E" w:rsidRDefault="0099030E" w:rsidP="00147D83">
            <w:r>
              <w:t>(20227, 11, '2015-05-05 16:17:44'),</w:t>
            </w:r>
          </w:p>
          <w:p w:rsidR="0099030E" w:rsidRDefault="0099030E" w:rsidP="00147D83">
            <w:r>
              <w:t>(20228, 11, '2015-05-05 16:17:47'),</w:t>
            </w:r>
          </w:p>
          <w:p w:rsidR="0099030E" w:rsidRDefault="0099030E" w:rsidP="00147D83">
            <w:r>
              <w:t>(20229, 11, '2015-05-05 16:17:50'),</w:t>
            </w:r>
          </w:p>
          <w:p w:rsidR="0099030E" w:rsidRDefault="0099030E" w:rsidP="00147D83">
            <w:r>
              <w:t>(20230, 11, '2015-05-05 16:17:53'),</w:t>
            </w:r>
          </w:p>
          <w:p w:rsidR="0099030E" w:rsidRDefault="0099030E" w:rsidP="00147D83">
            <w:r>
              <w:t>(20231, 11, '2015-05-05 16:17:56'),</w:t>
            </w:r>
          </w:p>
          <w:p w:rsidR="0099030E" w:rsidRDefault="0099030E" w:rsidP="00147D83">
            <w:r>
              <w:t>(20232, 11, '2015-05-05 16:17:59'),</w:t>
            </w:r>
          </w:p>
          <w:p w:rsidR="0099030E" w:rsidRDefault="0099030E" w:rsidP="00147D83">
            <w:r>
              <w:t>(20233, 11, '2015-05-05 16:18:02'),</w:t>
            </w:r>
          </w:p>
          <w:p w:rsidR="0099030E" w:rsidRDefault="0099030E" w:rsidP="00147D83">
            <w:r>
              <w:t>(20234, 11, '2015-05-05 16:18:05'),</w:t>
            </w:r>
          </w:p>
          <w:p w:rsidR="0099030E" w:rsidRDefault="0099030E" w:rsidP="00147D83">
            <w:r>
              <w:t>(20235, 11, '2015-05-05 16:18:08'),</w:t>
            </w:r>
          </w:p>
          <w:p w:rsidR="0099030E" w:rsidRDefault="0099030E" w:rsidP="00147D83">
            <w:r>
              <w:t>(20236, 11, '2015-05-05 16:18:11'),</w:t>
            </w:r>
          </w:p>
          <w:p w:rsidR="0099030E" w:rsidRDefault="0099030E" w:rsidP="00147D83">
            <w:r>
              <w:t>(20237, 11, '2015-05-05 16:18:14'),</w:t>
            </w:r>
          </w:p>
          <w:p w:rsidR="0099030E" w:rsidRDefault="0099030E" w:rsidP="00147D83">
            <w:r>
              <w:t>(20238, 11, '2015-05-05 16:18:17'),</w:t>
            </w:r>
          </w:p>
          <w:p w:rsidR="0099030E" w:rsidRDefault="0099030E" w:rsidP="00147D83">
            <w:r>
              <w:t>(20239, 11, '2015-05-05 16:18:20'),</w:t>
            </w:r>
          </w:p>
          <w:p w:rsidR="0099030E" w:rsidRDefault="0099030E" w:rsidP="00147D83">
            <w:r>
              <w:t>(20240, 11, '2015-05-05 16:18:23'),</w:t>
            </w:r>
          </w:p>
          <w:p w:rsidR="0099030E" w:rsidRDefault="0099030E" w:rsidP="00147D83">
            <w:r>
              <w:t>(20241, 11, '2015-05-05 16:18:26'),</w:t>
            </w:r>
          </w:p>
          <w:p w:rsidR="0099030E" w:rsidRDefault="0099030E" w:rsidP="00147D83">
            <w:r>
              <w:t>(20242, 11, '2015-05-05 16:18:29'),</w:t>
            </w:r>
          </w:p>
          <w:p w:rsidR="0099030E" w:rsidRDefault="0099030E" w:rsidP="00147D83">
            <w:r>
              <w:t>(20243, 11, '2015-05-05 16:18:32'),</w:t>
            </w:r>
          </w:p>
          <w:p w:rsidR="0099030E" w:rsidRDefault="0099030E" w:rsidP="00147D83">
            <w:r>
              <w:t>(20244, 11, '2015-05-05 16:18:36'),</w:t>
            </w:r>
          </w:p>
          <w:p w:rsidR="0099030E" w:rsidRDefault="0099030E" w:rsidP="00147D83">
            <w:r>
              <w:t>(20245, 11, '2015-05-05 16:18:39'),</w:t>
            </w:r>
          </w:p>
          <w:p w:rsidR="0099030E" w:rsidRDefault="0099030E" w:rsidP="00147D83">
            <w:r>
              <w:t>(20246, 11, '2015-05-05 16:18:42'),</w:t>
            </w:r>
          </w:p>
          <w:p w:rsidR="0099030E" w:rsidRDefault="0099030E" w:rsidP="00147D83">
            <w:r>
              <w:t>(20247, 11, '2015-05-05 16:18:45'),</w:t>
            </w:r>
          </w:p>
          <w:p w:rsidR="0099030E" w:rsidRDefault="0099030E" w:rsidP="00147D83">
            <w:r>
              <w:t>(20248, 11, '2015-05-05 16:18:48'),</w:t>
            </w:r>
          </w:p>
          <w:p w:rsidR="0099030E" w:rsidRDefault="0099030E" w:rsidP="00147D83">
            <w:r>
              <w:t>(20249, 11, '2015-05-05 16:18:51'),</w:t>
            </w:r>
          </w:p>
          <w:p w:rsidR="0099030E" w:rsidRDefault="0099030E" w:rsidP="00147D83">
            <w:r>
              <w:t>(20250, 11, '2015-05-05 16:18:54'),</w:t>
            </w:r>
          </w:p>
          <w:p w:rsidR="0099030E" w:rsidRDefault="0099030E" w:rsidP="00147D83">
            <w:r>
              <w:t>(20251, 11, '2015-05-05 16:18:57'),</w:t>
            </w:r>
          </w:p>
          <w:p w:rsidR="0099030E" w:rsidRDefault="0099030E" w:rsidP="00147D83">
            <w:r>
              <w:t>(20252, 11, '2015-05-05 16:19:00'),</w:t>
            </w:r>
          </w:p>
          <w:p w:rsidR="0099030E" w:rsidRDefault="0099030E" w:rsidP="00147D83">
            <w:r>
              <w:t>(20253, 11, '2015-05-05 16:19:03'),</w:t>
            </w:r>
          </w:p>
          <w:p w:rsidR="0099030E" w:rsidRDefault="0099030E" w:rsidP="00147D83">
            <w:r>
              <w:t>(20254, 11, '2015-05-05 16:19:06'),</w:t>
            </w:r>
          </w:p>
          <w:p w:rsidR="0099030E" w:rsidRDefault="0099030E" w:rsidP="00147D83">
            <w:r>
              <w:t>(20255, 11, '2015-05-05 16:19:09'),</w:t>
            </w:r>
          </w:p>
          <w:p w:rsidR="0099030E" w:rsidRDefault="0099030E" w:rsidP="00147D83">
            <w:r>
              <w:t>(20256, 11, '2015-05-05 16:19:12'),</w:t>
            </w:r>
          </w:p>
          <w:p w:rsidR="0099030E" w:rsidRDefault="0099030E" w:rsidP="00147D83">
            <w:r>
              <w:t>(20257, 11, '2015-05-05 16:19:15'),</w:t>
            </w:r>
          </w:p>
          <w:p w:rsidR="0099030E" w:rsidRDefault="0099030E" w:rsidP="00147D83">
            <w:r>
              <w:t>(20258, 11, '2015-05-05 16:19:18'),</w:t>
            </w:r>
          </w:p>
          <w:p w:rsidR="0099030E" w:rsidRDefault="0099030E" w:rsidP="00147D83">
            <w:r>
              <w:t>(20259, 11, '2015-05-05 16:19:21'),</w:t>
            </w:r>
          </w:p>
          <w:p w:rsidR="0099030E" w:rsidRDefault="0099030E" w:rsidP="00147D83">
            <w:r>
              <w:t>(20260, 11, '2015-05-05 16:19:24'),</w:t>
            </w:r>
          </w:p>
          <w:p w:rsidR="0099030E" w:rsidRDefault="0099030E" w:rsidP="00147D83">
            <w:r>
              <w:t>(20261, 11, '2015-05-05 16:19:27'),</w:t>
            </w:r>
          </w:p>
          <w:p w:rsidR="0099030E" w:rsidRDefault="0099030E" w:rsidP="00147D83">
            <w:r>
              <w:t>(20262, 12, '2015-05-05 16:19:30'),</w:t>
            </w:r>
          </w:p>
          <w:p w:rsidR="0099030E" w:rsidRDefault="0099030E" w:rsidP="00147D83">
            <w:r>
              <w:t>(20263, 11, '2015-05-05 16:19:33'),</w:t>
            </w:r>
          </w:p>
          <w:p w:rsidR="0099030E" w:rsidRDefault="0099030E" w:rsidP="00147D83">
            <w:r>
              <w:t>(20264, 12, '2015-05-05 16:19:36'),</w:t>
            </w:r>
          </w:p>
          <w:p w:rsidR="0099030E" w:rsidRDefault="0099030E" w:rsidP="00147D83">
            <w:r>
              <w:t>(20265, 12, '2015-05-05 16:19:39'),</w:t>
            </w:r>
          </w:p>
          <w:p w:rsidR="0099030E" w:rsidRDefault="0099030E" w:rsidP="00147D83">
            <w:r>
              <w:t>(20266, 12, '2015-05-05 16:19:42'),</w:t>
            </w:r>
          </w:p>
          <w:p w:rsidR="0099030E" w:rsidRDefault="0099030E" w:rsidP="00147D83">
            <w:r>
              <w:t>(20267, 12, '2015-05-05 16:19:45'),</w:t>
            </w:r>
          </w:p>
          <w:p w:rsidR="0099030E" w:rsidRDefault="0099030E" w:rsidP="00147D83">
            <w:r>
              <w:t>(20268, 12, '2015-05-05 16:19:48'),</w:t>
            </w:r>
          </w:p>
          <w:p w:rsidR="0099030E" w:rsidRDefault="0099030E" w:rsidP="00147D83">
            <w:r>
              <w:t>(20269, 12, '2015-05-05 16:19:51'),</w:t>
            </w:r>
          </w:p>
          <w:p w:rsidR="0099030E" w:rsidRDefault="0099030E" w:rsidP="00147D83">
            <w:r>
              <w:t>(20270, 12, '2015-05-05 16:19:54'),</w:t>
            </w:r>
          </w:p>
          <w:p w:rsidR="0099030E" w:rsidRDefault="0099030E" w:rsidP="00147D83">
            <w:r>
              <w:t>(20271, 12, '2015-05-05 16:19:57'),</w:t>
            </w:r>
          </w:p>
          <w:p w:rsidR="0099030E" w:rsidRDefault="0099030E" w:rsidP="00147D83">
            <w:r>
              <w:t>(20272, 12, '2015-05-05 16:20:00'),</w:t>
            </w:r>
          </w:p>
          <w:p w:rsidR="0099030E" w:rsidRDefault="0099030E" w:rsidP="00147D83">
            <w:r>
              <w:t>(20273, 12, '2015-05-05 16:20:03'),</w:t>
            </w:r>
          </w:p>
          <w:p w:rsidR="0099030E" w:rsidRDefault="0099030E" w:rsidP="00147D83">
            <w:r>
              <w:t>(20274, 12, '2015-05-05 16:20:07'),</w:t>
            </w:r>
          </w:p>
          <w:p w:rsidR="0099030E" w:rsidRDefault="0099030E" w:rsidP="00147D83">
            <w:r>
              <w:t>(20275, 12, '2015-05-05 16:20:10'),</w:t>
            </w:r>
          </w:p>
          <w:p w:rsidR="0099030E" w:rsidRDefault="0099030E" w:rsidP="00147D83">
            <w:r>
              <w:t>(20276, 12, '2015-05-05 16:20:13'),</w:t>
            </w:r>
          </w:p>
          <w:p w:rsidR="0099030E" w:rsidRDefault="0099030E" w:rsidP="00147D83">
            <w:r>
              <w:t>(20277, 12, '2015-05-05 16:20:16'),</w:t>
            </w:r>
          </w:p>
          <w:p w:rsidR="0099030E" w:rsidRDefault="0099030E" w:rsidP="00147D83">
            <w:r>
              <w:t>(20278, 12, '2015-05-05 16:20:19'),</w:t>
            </w:r>
          </w:p>
          <w:p w:rsidR="0099030E" w:rsidRDefault="0099030E" w:rsidP="00147D83">
            <w:r>
              <w:t>(20279, 12, '2015-05-05 16:20:22'),</w:t>
            </w:r>
          </w:p>
          <w:p w:rsidR="0099030E" w:rsidRDefault="0099030E" w:rsidP="00147D83">
            <w:r>
              <w:t>(20280, 12, '2015-05-05 16:20:25'),</w:t>
            </w:r>
          </w:p>
          <w:p w:rsidR="0099030E" w:rsidRDefault="0099030E" w:rsidP="00147D83">
            <w:r>
              <w:t>(20281, 12, '2015-05-05 16:20:28'),</w:t>
            </w:r>
          </w:p>
          <w:p w:rsidR="0099030E" w:rsidRDefault="0099030E" w:rsidP="00147D83">
            <w:r>
              <w:t>(20282, 12, '2015-05-05 16:20:31'),</w:t>
            </w:r>
          </w:p>
          <w:p w:rsidR="0099030E" w:rsidRDefault="0099030E" w:rsidP="00147D83">
            <w:r>
              <w:t>(20283, 12, '2015-05-05 16:20:34'),</w:t>
            </w:r>
          </w:p>
          <w:p w:rsidR="0099030E" w:rsidRDefault="0099030E" w:rsidP="00147D83">
            <w:r>
              <w:t>(20284, 12, '2015-05-05 16:20:37'),</w:t>
            </w:r>
          </w:p>
          <w:p w:rsidR="0099030E" w:rsidRDefault="0099030E" w:rsidP="00147D83">
            <w:r>
              <w:t>(20285, 12, '2015-05-05 16:20:40'),</w:t>
            </w:r>
          </w:p>
          <w:p w:rsidR="0099030E" w:rsidRDefault="0099030E" w:rsidP="00147D83">
            <w:r>
              <w:t>(20286, 12, '2015-05-05 16:20:43'),</w:t>
            </w:r>
          </w:p>
          <w:p w:rsidR="0099030E" w:rsidRDefault="0099030E" w:rsidP="00147D83">
            <w:r>
              <w:t>(20287, 12, '2015-05-05 16:20:46'),</w:t>
            </w:r>
          </w:p>
          <w:p w:rsidR="0099030E" w:rsidRDefault="0099030E" w:rsidP="00147D83">
            <w:r>
              <w:t>(20288, 12, '2015-05-05 16:20:49'),</w:t>
            </w:r>
          </w:p>
          <w:p w:rsidR="0099030E" w:rsidRDefault="0099030E" w:rsidP="00147D83">
            <w:r>
              <w:t>(20289, 12, '2015-05-05 16:20:52'),</w:t>
            </w:r>
          </w:p>
          <w:p w:rsidR="0099030E" w:rsidRDefault="0099030E" w:rsidP="00147D83">
            <w:r>
              <w:t>(20290, 13, '2015-05-05 16:20:55'),</w:t>
            </w:r>
          </w:p>
          <w:p w:rsidR="0099030E" w:rsidRDefault="0099030E" w:rsidP="00147D83">
            <w:r>
              <w:t>(20291, 13, '2015-05-05 16:20:58'),</w:t>
            </w:r>
          </w:p>
          <w:p w:rsidR="0099030E" w:rsidRDefault="0099030E" w:rsidP="00147D83">
            <w:r>
              <w:t>(20292, 13, '2015-05-05 16:21:01'),</w:t>
            </w:r>
          </w:p>
          <w:p w:rsidR="0099030E" w:rsidRDefault="0099030E" w:rsidP="00147D83">
            <w:r>
              <w:t>(20293, 13, '2015-05-05 16:21:04'),</w:t>
            </w:r>
          </w:p>
          <w:p w:rsidR="0099030E" w:rsidRDefault="0099030E" w:rsidP="00147D83">
            <w:r>
              <w:t>(20294, 13, '2015-05-05 16:21:07'),</w:t>
            </w:r>
          </w:p>
          <w:p w:rsidR="0099030E" w:rsidRDefault="0099030E" w:rsidP="00147D83">
            <w:r>
              <w:t>(20295, 13, '2015-05-05 16:21:10'),</w:t>
            </w:r>
          </w:p>
          <w:p w:rsidR="0099030E" w:rsidRDefault="0099030E" w:rsidP="00147D83">
            <w:r>
              <w:t>(20296, 13, '2015-05-05 16:21:13'),</w:t>
            </w:r>
          </w:p>
          <w:p w:rsidR="0099030E" w:rsidRDefault="0099030E" w:rsidP="00147D83">
            <w:r>
              <w:t>(20297, 13, '2015-05-05 16:21:16'),</w:t>
            </w:r>
          </w:p>
          <w:p w:rsidR="0099030E" w:rsidRDefault="0099030E" w:rsidP="00147D83">
            <w:r>
              <w:t>(20298, 13, '2015-05-05 16:21:19'),</w:t>
            </w:r>
          </w:p>
          <w:p w:rsidR="0099030E" w:rsidRDefault="0099030E" w:rsidP="00147D83">
            <w:r>
              <w:t>(20299, 13, '2015-05-05 16:21:22'),</w:t>
            </w:r>
          </w:p>
          <w:p w:rsidR="0099030E" w:rsidRDefault="0099030E" w:rsidP="00147D83">
            <w:r>
              <w:t>(20300, 13, '2015-05-05 16:21:25'),</w:t>
            </w:r>
          </w:p>
          <w:p w:rsidR="0099030E" w:rsidRDefault="0099030E" w:rsidP="00147D83">
            <w:r>
              <w:t>(20301, 13, '2015-05-05 16:21:29'),</w:t>
            </w:r>
          </w:p>
          <w:p w:rsidR="0099030E" w:rsidRDefault="0099030E" w:rsidP="00147D83">
            <w:r>
              <w:t>(20302, 13, '2015-05-05 16:21:32'),</w:t>
            </w:r>
          </w:p>
          <w:p w:rsidR="0099030E" w:rsidRDefault="0099030E" w:rsidP="00147D83">
            <w:r>
              <w:t>(20303, 13, '2015-05-05 16:21:35'),</w:t>
            </w:r>
          </w:p>
          <w:p w:rsidR="0099030E" w:rsidRDefault="0099030E" w:rsidP="00147D83">
            <w:r>
              <w:t>(20304, 13, '2015-05-05 16:21:38'),</w:t>
            </w:r>
          </w:p>
          <w:p w:rsidR="0099030E" w:rsidRDefault="0099030E" w:rsidP="00147D83">
            <w:r>
              <w:t>(20305, 13, '2015-05-05 16:21:41'),</w:t>
            </w:r>
          </w:p>
          <w:p w:rsidR="0099030E" w:rsidRDefault="0099030E" w:rsidP="00147D83">
            <w:r>
              <w:t>(20306, 13, '2015-05-05 16:21:44'),</w:t>
            </w:r>
          </w:p>
          <w:p w:rsidR="0099030E" w:rsidRDefault="0099030E" w:rsidP="00147D83">
            <w:r>
              <w:t>(20307, 13, '2015-05-05 16:21:47'),</w:t>
            </w:r>
          </w:p>
          <w:p w:rsidR="0099030E" w:rsidRDefault="0099030E" w:rsidP="00147D83">
            <w:r>
              <w:t>(20308, 13, '2015-05-05 16:21:50'),</w:t>
            </w:r>
          </w:p>
          <w:p w:rsidR="0099030E" w:rsidRDefault="0099030E" w:rsidP="00147D83">
            <w:r>
              <w:t>(20309, 13, '2015-05-05 16:21:53'),</w:t>
            </w:r>
          </w:p>
          <w:p w:rsidR="0099030E" w:rsidRDefault="0099030E" w:rsidP="00147D83">
            <w:r>
              <w:t>(20310, 13, '2015-05-05 16:21:56'),</w:t>
            </w:r>
          </w:p>
          <w:p w:rsidR="0099030E" w:rsidRDefault="0099030E" w:rsidP="00147D83">
            <w:r>
              <w:t>(20311, 13, '2015-05-05 16:21:59'),</w:t>
            </w:r>
          </w:p>
          <w:p w:rsidR="0099030E" w:rsidRDefault="0099030E" w:rsidP="00147D83">
            <w:r>
              <w:t>(20312, 13, '2015-05-05 16:22:02'),</w:t>
            </w:r>
          </w:p>
          <w:p w:rsidR="0099030E" w:rsidRDefault="0099030E" w:rsidP="00147D83">
            <w:r>
              <w:t>(20313, 13, '2015-05-05 16:22:05'),</w:t>
            </w:r>
          </w:p>
          <w:p w:rsidR="0099030E" w:rsidRDefault="0099030E" w:rsidP="00147D83">
            <w:r>
              <w:t>(20314, 13, '2015-05-05 16:22:08'),</w:t>
            </w:r>
          </w:p>
          <w:p w:rsidR="0099030E" w:rsidRDefault="0099030E" w:rsidP="00147D83">
            <w:r>
              <w:t>(20315, 13, '2015-05-05 16:22:11'),</w:t>
            </w:r>
          </w:p>
          <w:p w:rsidR="0099030E" w:rsidRDefault="0099030E" w:rsidP="00147D83">
            <w:r>
              <w:t>(20316, 13, '2015-05-05 16:22:14'),</w:t>
            </w:r>
          </w:p>
          <w:p w:rsidR="0099030E" w:rsidRDefault="0099030E" w:rsidP="00147D83">
            <w:r>
              <w:t>(20317, 13, '2015-05-05 16:22:17'),</w:t>
            </w:r>
          </w:p>
          <w:p w:rsidR="0099030E" w:rsidRDefault="0099030E" w:rsidP="00147D83">
            <w:r>
              <w:t>(20318, 13, '2015-05-05 16:22:20'),</w:t>
            </w:r>
          </w:p>
          <w:p w:rsidR="0099030E" w:rsidRDefault="0099030E" w:rsidP="00147D83">
            <w:r>
              <w:t>(20319, 13, '2015-05-05 16:22:23'),</w:t>
            </w:r>
          </w:p>
          <w:p w:rsidR="0099030E" w:rsidRDefault="0099030E" w:rsidP="00147D83">
            <w:r>
              <w:t>(20320, 13, '2015-05-05 16:22:26'),</w:t>
            </w:r>
          </w:p>
          <w:p w:rsidR="0099030E" w:rsidRDefault="0099030E" w:rsidP="00147D83">
            <w:r>
              <w:t>(20321, 13, '2015-05-05 16:22:29'),</w:t>
            </w:r>
          </w:p>
          <w:p w:rsidR="0099030E" w:rsidRDefault="0099030E" w:rsidP="00147D83">
            <w:r>
              <w:t>(20322, 13, '2015-05-05 16:22:32'),</w:t>
            </w:r>
          </w:p>
          <w:p w:rsidR="0099030E" w:rsidRDefault="0099030E" w:rsidP="00147D83">
            <w:r>
              <w:t>(20323, 13, '2015-05-05 16:22:35'),</w:t>
            </w:r>
          </w:p>
          <w:p w:rsidR="0099030E" w:rsidRDefault="0099030E" w:rsidP="00147D83">
            <w:r>
              <w:t>(20324, 13, '2015-05-05 16:22:38'),</w:t>
            </w:r>
          </w:p>
          <w:p w:rsidR="0099030E" w:rsidRDefault="0099030E" w:rsidP="00147D83">
            <w:r>
              <w:t>(20325, 13, '2015-05-05 16:22:41'),</w:t>
            </w:r>
          </w:p>
          <w:p w:rsidR="0099030E" w:rsidRDefault="0099030E" w:rsidP="00147D83">
            <w:r>
              <w:t>(20326, 13, '2015-05-05 16:22:44'),</w:t>
            </w:r>
          </w:p>
          <w:p w:rsidR="0099030E" w:rsidRDefault="0099030E" w:rsidP="00147D83">
            <w:r>
              <w:t>(20327, 13, '2015-05-05 16:22:47'),</w:t>
            </w:r>
          </w:p>
          <w:p w:rsidR="0099030E" w:rsidRDefault="0099030E" w:rsidP="00147D83">
            <w:r>
              <w:t>(20328, 13, '2015-05-05 16:22:50'),</w:t>
            </w:r>
          </w:p>
          <w:p w:rsidR="0099030E" w:rsidRDefault="0099030E" w:rsidP="00147D83">
            <w:r>
              <w:t>(20329, 13, '2015-05-05 16:22:53'),</w:t>
            </w:r>
          </w:p>
          <w:p w:rsidR="0099030E" w:rsidRDefault="0099030E" w:rsidP="00147D83">
            <w:r>
              <w:t>(20330, 13, '2015-05-05 16:22:56'),</w:t>
            </w:r>
          </w:p>
          <w:p w:rsidR="0099030E" w:rsidRDefault="0099030E" w:rsidP="00147D83">
            <w:r>
              <w:t>(20331, 13, '2015-05-05 16:23:00'),</w:t>
            </w:r>
          </w:p>
          <w:p w:rsidR="0099030E" w:rsidRDefault="0099030E" w:rsidP="00147D83">
            <w:r>
              <w:t>(20332, 13, '2015-05-05 16:23:03'),</w:t>
            </w:r>
          </w:p>
          <w:p w:rsidR="0099030E" w:rsidRDefault="0099030E" w:rsidP="00147D83">
            <w:r>
              <w:t>(20333, 13, '2015-05-05 16:23:06'),</w:t>
            </w:r>
          </w:p>
          <w:p w:rsidR="0099030E" w:rsidRDefault="0099030E" w:rsidP="00147D83">
            <w:r>
              <w:t>(20334, 13, '2015-05-05 16:23:09'),</w:t>
            </w:r>
          </w:p>
          <w:p w:rsidR="0099030E" w:rsidRDefault="0099030E" w:rsidP="00147D83">
            <w:r>
              <w:t>(20335, 13, '2015-05-05 16:23:12'),</w:t>
            </w:r>
          </w:p>
          <w:p w:rsidR="0099030E" w:rsidRDefault="0099030E" w:rsidP="00147D83">
            <w:r>
              <w:t>(20336, 13, '2015-05-05 16:23:15'),</w:t>
            </w:r>
          </w:p>
          <w:p w:rsidR="0099030E" w:rsidRDefault="0099030E" w:rsidP="00147D83">
            <w:r>
              <w:t>(20337, 13, '2015-05-05 16:23:18'),</w:t>
            </w:r>
          </w:p>
          <w:p w:rsidR="0099030E" w:rsidRDefault="0099030E" w:rsidP="00147D83">
            <w:r>
              <w:t>(20338, 13, '2015-05-05 16:23:21'),</w:t>
            </w:r>
          </w:p>
          <w:p w:rsidR="0099030E" w:rsidRDefault="0099030E" w:rsidP="00147D83">
            <w:r>
              <w:t>(20339, 13, '2015-05-05 16:23:24'),</w:t>
            </w:r>
          </w:p>
          <w:p w:rsidR="0099030E" w:rsidRDefault="0099030E" w:rsidP="00147D83">
            <w:r>
              <w:t>(20340, 13, '2015-05-05 16:23:27'),</w:t>
            </w:r>
          </w:p>
          <w:p w:rsidR="0099030E" w:rsidRDefault="0099030E" w:rsidP="00147D83">
            <w:r>
              <w:t>(20341, 13, '2015-05-05 16:23:30'),</w:t>
            </w:r>
          </w:p>
          <w:p w:rsidR="0099030E" w:rsidRDefault="0099030E" w:rsidP="00147D83">
            <w:r>
              <w:t>(20342, 13, '2015-05-05 16:23:33'),</w:t>
            </w:r>
          </w:p>
          <w:p w:rsidR="0099030E" w:rsidRDefault="0099030E" w:rsidP="00147D83">
            <w:r>
              <w:t>(20343, 13, '2015-05-05 16:23:36'),</w:t>
            </w:r>
          </w:p>
          <w:p w:rsidR="0099030E" w:rsidRDefault="0099030E" w:rsidP="00147D83">
            <w:r>
              <w:t>(20344, 13, '2015-05-05 16:23:39'),</w:t>
            </w:r>
          </w:p>
          <w:p w:rsidR="0099030E" w:rsidRDefault="0099030E" w:rsidP="00147D83">
            <w:r>
              <w:t>(20345, 13, '2015-05-05 16:23:42'),</w:t>
            </w:r>
          </w:p>
          <w:p w:rsidR="0099030E" w:rsidRDefault="0099030E" w:rsidP="00147D83">
            <w:r>
              <w:t>(20346, 13, '2015-05-05 16:23:45'),</w:t>
            </w:r>
          </w:p>
          <w:p w:rsidR="0099030E" w:rsidRDefault="0099030E" w:rsidP="00147D83">
            <w:r>
              <w:t>(20347, 13, '2015-05-05 16:23:48'),</w:t>
            </w:r>
          </w:p>
          <w:p w:rsidR="0099030E" w:rsidRDefault="0099030E" w:rsidP="00147D83">
            <w:r>
              <w:t>(20348, 13, '2015-05-05 16:23:51'),</w:t>
            </w:r>
          </w:p>
          <w:p w:rsidR="0099030E" w:rsidRDefault="0099030E" w:rsidP="00147D83">
            <w:r>
              <w:t>(20349, 13, '2015-05-05 16:23:54'),</w:t>
            </w:r>
          </w:p>
          <w:p w:rsidR="0099030E" w:rsidRDefault="0099030E" w:rsidP="00147D83">
            <w:r>
              <w:t>(20350, 13, '2015-05-05 16:23:57'),</w:t>
            </w:r>
          </w:p>
          <w:p w:rsidR="0099030E" w:rsidRDefault="0099030E" w:rsidP="00147D83">
            <w:r>
              <w:t>(20351, 13, '2015-05-05 16:24:00'),</w:t>
            </w:r>
          </w:p>
          <w:p w:rsidR="0099030E" w:rsidRDefault="0099030E" w:rsidP="00147D83">
            <w:r>
              <w:t>(20352, 13, '2015-05-05 16:24:03'),</w:t>
            </w:r>
          </w:p>
          <w:p w:rsidR="0099030E" w:rsidRDefault="0099030E" w:rsidP="00147D83">
            <w:r>
              <w:t>(20353, 13, '2015-05-05 16:24:06'),</w:t>
            </w:r>
          </w:p>
          <w:p w:rsidR="0099030E" w:rsidRDefault="0099030E" w:rsidP="00147D83">
            <w:r>
              <w:t>(20354, 13, '2015-05-05 16:24:09'),</w:t>
            </w:r>
          </w:p>
          <w:p w:rsidR="0099030E" w:rsidRDefault="0099030E" w:rsidP="00147D83">
            <w:r>
              <w:t>(20355, 13, '2015-05-05 16:24:12'),</w:t>
            </w:r>
          </w:p>
          <w:p w:rsidR="0099030E" w:rsidRDefault="0099030E" w:rsidP="00147D83">
            <w:r>
              <w:t>(20356, 13, '2015-05-05 16:24:15'),</w:t>
            </w:r>
          </w:p>
          <w:p w:rsidR="0099030E" w:rsidRDefault="0099030E" w:rsidP="00147D83">
            <w:r>
              <w:t>(20357, 13, '2015-05-05 16:24:18'),</w:t>
            </w:r>
          </w:p>
          <w:p w:rsidR="0099030E" w:rsidRDefault="0099030E" w:rsidP="00147D83">
            <w:r>
              <w:t>(20358, 13, '2015-05-05 16:24:21'),</w:t>
            </w:r>
          </w:p>
          <w:p w:rsidR="0099030E" w:rsidRDefault="0099030E" w:rsidP="00147D83">
            <w:r>
              <w:t>(20359, 13, '2015-05-05 16:24:24'),</w:t>
            </w:r>
          </w:p>
          <w:p w:rsidR="0099030E" w:rsidRDefault="0099030E" w:rsidP="00147D83">
            <w:r>
              <w:t>(20360, 13, '2015-05-05 16:24:28'),</w:t>
            </w:r>
          </w:p>
          <w:p w:rsidR="0099030E" w:rsidRDefault="0099030E" w:rsidP="00147D83">
            <w:r>
              <w:t>(20361, 13, '2015-05-05 16:24:31'),</w:t>
            </w:r>
          </w:p>
          <w:p w:rsidR="0099030E" w:rsidRDefault="0099030E" w:rsidP="00147D83">
            <w:r>
              <w:t>(20362, 13, '2015-05-05 16:24:34'),</w:t>
            </w:r>
          </w:p>
          <w:p w:rsidR="0099030E" w:rsidRDefault="0099030E" w:rsidP="00147D83">
            <w:r>
              <w:t>(20363, 13, '2015-05-05 16:24:37'),</w:t>
            </w:r>
          </w:p>
          <w:p w:rsidR="0099030E" w:rsidRDefault="0099030E" w:rsidP="00147D83">
            <w:r>
              <w:t>(20364, 13, '2015-05-05 16:24:40'),</w:t>
            </w:r>
          </w:p>
          <w:p w:rsidR="0099030E" w:rsidRDefault="0099030E" w:rsidP="00147D83">
            <w:r>
              <w:t>(20365, 13, '2015-05-05 16:24:43'),</w:t>
            </w:r>
          </w:p>
          <w:p w:rsidR="0099030E" w:rsidRDefault="0099030E" w:rsidP="00147D83">
            <w:r>
              <w:t>(20366, 13, '2015-05-05 16:24:46'),</w:t>
            </w:r>
          </w:p>
          <w:p w:rsidR="0099030E" w:rsidRDefault="0099030E" w:rsidP="00147D83">
            <w:r>
              <w:t>(20367, 13, '2015-05-05 16:24:49'),</w:t>
            </w:r>
          </w:p>
          <w:p w:rsidR="0099030E" w:rsidRDefault="0099030E" w:rsidP="00147D83">
            <w:r>
              <w:t>(20368, 13, '2015-05-05 16:24:52'),</w:t>
            </w:r>
          </w:p>
          <w:p w:rsidR="0099030E" w:rsidRDefault="0099030E" w:rsidP="00147D83">
            <w:r>
              <w:t>(20369, 13, '2015-05-05 16:24:55'),</w:t>
            </w:r>
          </w:p>
          <w:p w:rsidR="0099030E" w:rsidRDefault="0099030E" w:rsidP="00147D83">
            <w:r>
              <w:t>(20370, 13, '2015-05-05 16:24:58'),</w:t>
            </w:r>
          </w:p>
          <w:p w:rsidR="0099030E" w:rsidRDefault="0099030E" w:rsidP="00147D83">
            <w:r>
              <w:t>(20371, 13, '2015-05-05 16:25:01'),</w:t>
            </w:r>
          </w:p>
          <w:p w:rsidR="0099030E" w:rsidRDefault="0099030E" w:rsidP="00147D83">
            <w:r>
              <w:t>(20372, 13, '2015-05-05 16:25:04'),</w:t>
            </w:r>
          </w:p>
          <w:p w:rsidR="0099030E" w:rsidRDefault="0099030E" w:rsidP="00147D83">
            <w:r>
              <w:t>(20373, 13, '2015-05-05 16:25:07'),</w:t>
            </w:r>
          </w:p>
          <w:p w:rsidR="0099030E" w:rsidRDefault="0099030E" w:rsidP="00147D83">
            <w:r>
              <w:t>(20374, 13, '2015-05-05 16:25:10'),</w:t>
            </w:r>
          </w:p>
          <w:p w:rsidR="0099030E" w:rsidRDefault="0099030E" w:rsidP="00147D83">
            <w:r>
              <w:t>(20375, 13, '2015-05-05 16:25:13'),</w:t>
            </w:r>
          </w:p>
          <w:p w:rsidR="0099030E" w:rsidRDefault="0099030E" w:rsidP="00147D83">
            <w:r>
              <w:t>(20376, 13, '2015-05-05 16:25:16'),</w:t>
            </w:r>
          </w:p>
          <w:p w:rsidR="0099030E" w:rsidRDefault="0099030E" w:rsidP="00147D83">
            <w:r>
              <w:t>(20377, 13, '2015-05-05 16:25:19'),</w:t>
            </w:r>
          </w:p>
          <w:p w:rsidR="0099030E" w:rsidRDefault="0099030E" w:rsidP="00147D83">
            <w:r>
              <w:t>(20378, 13, '2015-05-05 16:25:22'),</w:t>
            </w:r>
          </w:p>
          <w:p w:rsidR="0099030E" w:rsidRDefault="0099030E" w:rsidP="00147D83">
            <w:r>
              <w:t>(20379, 13, '2015-05-05 16:25:25'),</w:t>
            </w:r>
          </w:p>
          <w:p w:rsidR="0099030E" w:rsidRDefault="0099030E" w:rsidP="00147D83">
            <w:r>
              <w:t>(20380, 13, '2015-05-05 16:25:28'),</w:t>
            </w:r>
          </w:p>
          <w:p w:rsidR="0099030E" w:rsidRDefault="0099030E" w:rsidP="00147D83">
            <w:r>
              <w:t>(20381, 13, '2015-05-05 16:25:31'),</w:t>
            </w:r>
          </w:p>
          <w:p w:rsidR="0099030E" w:rsidRDefault="0099030E" w:rsidP="00147D83">
            <w:r>
              <w:t>(20382, 13, '2015-05-05 16:25:34'),</w:t>
            </w:r>
          </w:p>
          <w:p w:rsidR="0099030E" w:rsidRDefault="0099030E" w:rsidP="00147D83">
            <w:r>
              <w:t>(20383, 13, '2015-05-05 16:25:37'),</w:t>
            </w:r>
          </w:p>
          <w:p w:rsidR="0099030E" w:rsidRDefault="0099030E" w:rsidP="00147D83">
            <w:r>
              <w:t>(20384, 13, '2015-05-05 16:25:40'),</w:t>
            </w:r>
          </w:p>
          <w:p w:rsidR="0099030E" w:rsidRDefault="0099030E" w:rsidP="00147D83">
            <w:r>
              <w:t>(20385, 13, '2015-05-05 16:25:43'),</w:t>
            </w:r>
          </w:p>
          <w:p w:rsidR="0099030E" w:rsidRDefault="0099030E" w:rsidP="00147D83">
            <w:r>
              <w:t>(20386, 13, '2015-05-05 16:25:46'),</w:t>
            </w:r>
          </w:p>
          <w:p w:rsidR="0099030E" w:rsidRDefault="0099030E" w:rsidP="00147D83">
            <w:r>
              <w:t>(20387, 12, '2015-05-05 16:25:49'),</w:t>
            </w:r>
          </w:p>
          <w:p w:rsidR="0099030E" w:rsidRDefault="0099030E" w:rsidP="00147D83">
            <w:r>
              <w:t>(20388, 12, '2015-05-05 16:25:52'),</w:t>
            </w:r>
          </w:p>
          <w:p w:rsidR="0099030E" w:rsidRDefault="0099030E" w:rsidP="00147D83">
            <w:r>
              <w:t>(20389, 12, '2015-05-05 16:25:55'),</w:t>
            </w:r>
          </w:p>
          <w:p w:rsidR="0099030E" w:rsidRDefault="0099030E" w:rsidP="00147D83">
            <w:r>
              <w:t>(20390, 12, '2015-05-05 16:25:59'),</w:t>
            </w:r>
          </w:p>
          <w:p w:rsidR="0099030E" w:rsidRDefault="0099030E" w:rsidP="00147D83">
            <w:r>
              <w:t>(20391, 12, '2015-05-05 16:26:02'),</w:t>
            </w:r>
          </w:p>
          <w:p w:rsidR="0099030E" w:rsidRDefault="0099030E" w:rsidP="00147D83">
            <w:r>
              <w:t>(20392, 12, '2015-05-05 16:26:05'),</w:t>
            </w:r>
          </w:p>
          <w:p w:rsidR="0099030E" w:rsidRDefault="0099030E" w:rsidP="00147D83">
            <w:r>
              <w:t>(20393, 12, '2015-05-05 16:26:08'),</w:t>
            </w:r>
          </w:p>
          <w:p w:rsidR="0099030E" w:rsidRDefault="0099030E" w:rsidP="00147D83">
            <w:r>
              <w:t>(20394, 12, '2015-05-05 16:26:11'),</w:t>
            </w:r>
          </w:p>
          <w:p w:rsidR="0099030E" w:rsidRDefault="0099030E" w:rsidP="00147D83">
            <w:r>
              <w:t>(20395, 12, '2015-05-05 16:26:14'),</w:t>
            </w:r>
          </w:p>
          <w:p w:rsidR="0099030E" w:rsidRDefault="0099030E" w:rsidP="00147D83">
            <w:r>
              <w:t>(20396, 12, '2015-05-05 16:26:17'),</w:t>
            </w:r>
          </w:p>
          <w:p w:rsidR="0099030E" w:rsidRDefault="0099030E" w:rsidP="00147D83">
            <w:r>
              <w:t>(20397, 12, '2015-05-05 16:26:20'),</w:t>
            </w:r>
          </w:p>
          <w:p w:rsidR="0099030E" w:rsidRDefault="0099030E" w:rsidP="00147D83">
            <w:r>
              <w:t>(20398, 12, '2015-05-05 16:26:23'),</w:t>
            </w:r>
          </w:p>
          <w:p w:rsidR="0099030E" w:rsidRDefault="0099030E" w:rsidP="00147D83">
            <w:r>
              <w:t>(20399, 12, '2015-05-05 16:26:26'),</w:t>
            </w:r>
          </w:p>
          <w:p w:rsidR="0099030E" w:rsidRDefault="0099030E" w:rsidP="00147D83">
            <w:r>
              <w:t>(20400, 12, '2015-05-05 16:26:29'),</w:t>
            </w:r>
          </w:p>
          <w:p w:rsidR="0099030E" w:rsidRDefault="0099030E" w:rsidP="00147D83">
            <w:r>
              <w:t>(20401, 12, '2015-05-05 16:26:32'),</w:t>
            </w:r>
          </w:p>
          <w:p w:rsidR="0099030E" w:rsidRDefault="0099030E" w:rsidP="00147D83">
            <w:r>
              <w:t>(20402, 12, '2015-05-05 16:26:35'),</w:t>
            </w:r>
          </w:p>
          <w:p w:rsidR="0099030E" w:rsidRDefault="0099030E" w:rsidP="00147D83">
            <w:r>
              <w:t>(20403, 12, '2015-05-05 16:26:38'),</w:t>
            </w:r>
          </w:p>
          <w:p w:rsidR="0099030E" w:rsidRDefault="0099030E" w:rsidP="00147D83">
            <w:r>
              <w:t>(20404, 12, '2015-05-05 16:26:41'),</w:t>
            </w:r>
          </w:p>
          <w:p w:rsidR="0099030E" w:rsidRDefault="0099030E" w:rsidP="00147D83">
            <w:r>
              <w:t>(20405, 12, '2015-05-05 16:26:44'),</w:t>
            </w:r>
          </w:p>
          <w:p w:rsidR="0099030E" w:rsidRDefault="0099030E" w:rsidP="00147D83">
            <w:r>
              <w:t>(20406, 12, '2015-05-05 16:26:47'),</w:t>
            </w:r>
          </w:p>
          <w:p w:rsidR="0099030E" w:rsidRDefault="0099030E" w:rsidP="00147D83">
            <w:r>
              <w:t>(20407, 12, '2015-05-05 16:26:50'),</w:t>
            </w:r>
          </w:p>
          <w:p w:rsidR="0099030E" w:rsidRDefault="0099030E" w:rsidP="00147D83">
            <w:r>
              <w:t>(20408, 12, '2015-05-05 16:26:53'),</w:t>
            </w:r>
          </w:p>
          <w:p w:rsidR="0099030E" w:rsidRDefault="0099030E" w:rsidP="00147D83">
            <w:r>
              <w:t>(20409, 12, '2015-05-05 16:26:56'),</w:t>
            </w:r>
          </w:p>
          <w:p w:rsidR="0099030E" w:rsidRDefault="0099030E" w:rsidP="00147D83">
            <w:r>
              <w:t>(20410, 12, '2015-05-05 16:26:59'),</w:t>
            </w:r>
          </w:p>
          <w:p w:rsidR="0099030E" w:rsidRDefault="0099030E" w:rsidP="00147D83">
            <w:r>
              <w:t>(20411, 12, '2015-05-05 16:27:02'),</w:t>
            </w:r>
          </w:p>
          <w:p w:rsidR="0099030E" w:rsidRDefault="0099030E" w:rsidP="00147D83">
            <w:r>
              <w:t>(20412, 12, '2015-05-05 16:27:05'),</w:t>
            </w:r>
          </w:p>
          <w:p w:rsidR="0099030E" w:rsidRDefault="0099030E" w:rsidP="00147D83">
            <w:r>
              <w:t>(20413, 12, '2015-05-05 16:27:08'),</w:t>
            </w:r>
          </w:p>
          <w:p w:rsidR="0099030E" w:rsidRDefault="0099030E" w:rsidP="00147D83">
            <w:r>
              <w:t>(20414, 12, '2015-05-05 16:27:11'),</w:t>
            </w:r>
          </w:p>
          <w:p w:rsidR="0099030E" w:rsidRDefault="0099030E" w:rsidP="00147D83">
            <w:r>
              <w:t>(20415, 12, '2015-05-05 16:27:14'),</w:t>
            </w:r>
          </w:p>
          <w:p w:rsidR="0099030E" w:rsidRDefault="0099030E" w:rsidP="00147D83">
            <w:r>
              <w:t>(20416, 12, '2015-05-05 16:27:17'),</w:t>
            </w:r>
          </w:p>
          <w:p w:rsidR="0099030E" w:rsidRDefault="0099030E" w:rsidP="00147D83">
            <w:r>
              <w:t>(20417, 12, '2015-05-05 16:27:20'),</w:t>
            </w:r>
          </w:p>
          <w:p w:rsidR="0099030E" w:rsidRDefault="0099030E" w:rsidP="00147D83">
            <w:r>
              <w:t>(20418, 12, '2015-05-05 16:27:23'),</w:t>
            </w:r>
          </w:p>
          <w:p w:rsidR="0099030E" w:rsidRDefault="0099030E" w:rsidP="00147D83">
            <w:r>
              <w:t>(20419, 12, '2015-05-05 16:27:27'),</w:t>
            </w:r>
          </w:p>
          <w:p w:rsidR="0099030E" w:rsidRDefault="0099030E" w:rsidP="00147D83">
            <w:r>
              <w:t>(20420, 12, '2015-05-05 16:27:30'),</w:t>
            </w:r>
          </w:p>
          <w:p w:rsidR="0099030E" w:rsidRDefault="0099030E" w:rsidP="00147D83">
            <w:r>
              <w:t>(20421, 12, '2015-05-05 16:27:33'),</w:t>
            </w:r>
          </w:p>
          <w:p w:rsidR="0099030E" w:rsidRDefault="0099030E" w:rsidP="00147D83">
            <w:r>
              <w:t>(20422, 12, '2015-05-05 16:27:36'),</w:t>
            </w:r>
          </w:p>
          <w:p w:rsidR="0099030E" w:rsidRDefault="0099030E" w:rsidP="00147D83">
            <w:r>
              <w:t>(20423, 12, '2015-05-05 16:27:39'),</w:t>
            </w:r>
          </w:p>
          <w:p w:rsidR="0099030E" w:rsidRDefault="0099030E" w:rsidP="00147D83">
            <w:r>
              <w:t>(20424, 12, '2015-05-05 16:27:42'),</w:t>
            </w:r>
          </w:p>
          <w:p w:rsidR="0099030E" w:rsidRDefault="0099030E" w:rsidP="00147D83">
            <w:r>
              <w:t>(20425, 12, '2015-05-05 16:27:45'),</w:t>
            </w:r>
          </w:p>
          <w:p w:rsidR="0099030E" w:rsidRDefault="0099030E" w:rsidP="00147D83">
            <w:r>
              <w:t>(20426, 12, '2015-05-05 16:27:48'),</w:t>
            </w:r>
          </w:p>
          <w:p w:rsidR="0099030E" w:rsidRDefault="0099030E" w:rsidP="00147D83">
            <w:r>
              <w:t>(20427, 12, '2015-05-05 16:27:51'),</w:t>
            </w:r>
          </w:p>
          <w:p w:rsidR="0099030E" w:rsidRDefault="0099030E" w:rsidP="00147D83">
            <w:r>
              <w:t>(20428, 12, '2015-05-05 16:27:54'),</w:t>
            </w:r>
          </w:p>
          <w:p w:rsidR="0099030E" w:rsidRDefault="0099030E" w:rsidP="00147D83">
            <w:r>
              <w:t>(20429, 12, '2015-05-05 16:27:57'),</w:t>
            </w:r>
          </w:p>
          <w:p w:rsidR="0099030E" w:rsidRDefault="0099030E" w:rsidP="00147D83">
            <w:r>
              <w:t>(20430, 12, '2015-05-05 16:28:00'),</w:t>
            </w:r>
          </w:p>
          <w:p w:rsidR="0099030E" w:rsidRDefault="0099030E" w:rsidP="00147D83">
            <w:r>
              <w:t>(20431, 12, '2015-05-05 16:28:03'),</w:t>
            </w:r>
          </w:p>
          <w:p w:rsidR="0099030E" w:rsidRDefault="0099030E" w:rsidP="00147D83">
            <w:r>
              <w:t>(20432, 12, '2015-05-05 16:28:06'),</w:t>
            </w:r>
          </w:p>
          <w:p w:rsidR="0099030E" w:rsidRDefault="0099030E" w:rsidP="00147D83">
            <w:r>
              <w:t>(20433, 12, '2015-05-05 16:28:09'),</w:t>
            </w:r>
          </w:p>
          <w:p w:rsidR="0099030E" w:rsidRDefault="0099030E" w:rsidP="00147D83">
            <w:r>
              <w:t>(20434, 12, '2015-05-05 16:28:12'),</w:t>
            </w:r>
          </w:p>
          <w:p w:rsidR="0099030E" w:rsidRDefault="0099030E" w:rsidP="00147D83">
            <w:r>
              <w:t>(20435, 12, '2015-05-05 16:28:15'),</w:t>
            </w:r>
          </w:p>
          <w:p w:rsidR="0099030E" w:rsidRDefault="0099030E" w:rsidP="00147D83">
            <w:r>
              <w:t>(20436, 12, '2015-05-05 16:28:18'),</w:t>
            </w:r>
          </w:p>
          <w:p w:rsidR="0099030E" w:rsidRDefault="0099030E" w:rsidP="00147D83">
            <w:r>
              <w:t>(20437, 12, '2015-05-05 16:28:21'),</w:t>
            </w:r>
          </w:p>
          <w:p w:rsidR="0099030E" w:rsidRDefault="0099030E" w:rsidP="00147D83">
            <w:r>
              <w:t>(20438, 12, '2015-05-05 16:28:24'),</w:t>
            </w:r>
          </w:p>
          <w:p w:rsidR="0099030E" w:rsidRDefault="0099030E" w:rsidP="00147D83">
            <w:r>
              <w:t>(20439, 12, '2015-05-05 16:28:27'),</w:t>
            </w:r>
          </w:p>
          <w:p w:rsidR="0099030E" w:rsidRDefault="0099030E" w:rsidP="00147D83">
            <w:r>
              <w:t>(20440, 12, '2015-05-05 16:28:30'),</w:t>
            </w:r>
          </w:p>
          <w:p w:rsidR="0099030E" w:rsidRDefault="0099030E" w:rsidP="00147D83">
            <w:r>
              <w:t>(20441, 11, '2015-05-05 16:28:33'),</w:t>
            </w:r>
          </w:p>
          <w:p w:rsidR="0099030E" w:rsidRDefault="0099030E" w:rsidP="00147D83">
            <w:r>
              <w:t>(20442, 12, '2015-05-05 16:28:36'),</w:t>
            </w:r>
          </w:p>
          <w:p w:rsidR="0099030E" w:rsidRDefault="0099030E" w:rsidP="00147D83">
            <w:r>
              <w:t>(20443, 12, '2015-05-05 16:28:39'),</w:t>
            </w:r>
          </w:p>
          <w:p w:rsidR="0099030E" w:rsidRDefault="0099030E" w:rsidP="00147D83">
            <w:r>
              <w:t>(20444, 11, '2015-05-05 16:28:42'),</w:t>
            </w:r>
          </w:p>
          <w:p w:rsidR="0099030E" w:rsidRDefault="0099030E" w:rsidP="00147D83">
            <w:r>
              <w:t>(20445, 12, '2015-05-05 16:28:45'),</w:t>
            </w:r>
          </w:p>
          <w:p w:rsidR="0099030E" w:rsidRDefault="0099030E" w:rsidP="00147D83">
            <w:r>
              <w:t>(20446, 11, '2015-05-05 16:28:49'),</w:t>
            </w:r>
          </w:p>
          <w:p w:rsidR="0099030E" w:rsidRDefault="0099030E" w:rsidP="00147D83">
            <w:r>
              <w:t>(20447, 11, '2015-05-05 16:28:52'),</w:t>
            </w:r>
          </w:p>
          <w:p w:rsidR="0099030E" w:rsidRDefault="0099030E" w:rsidP="00147D83">
            <w:r>
              <w:t>(20448, 11, '2015-05-05 16:28:55'),</w:t>
            </w:r>
          </w:p>
          <w:p w:rsidR="0099030E" w:rsidRDefault="0099030E" w:rsidP="00147D83">
            <w:r>
              <w:t>(20449, 12, '2015-05-05 16:28:58'),</w:t>
            </w:r>
          </w:p>
          <w:p w:rsidR="0099030E" w:rsidRDefault="0099030E" w:rsidP="00147D83">
            <w:r>
              <w:t>(20450, 12, '2015-05-05 16:29:01'),</w:t>
            </w:r>
          </w:p>
          <w:p w:rsidR="0099030E" w:rsidRDefault="0099030E" w:rsidP="00147D83">
            <w:r>
              <w:t>(20451, 12, '2015-05-05 16:29:04'),</w:t>
            </w:r>
          </w:p>
          <w:p w:rsidR="0099030E" w:rsidRDefault="0099030E" w:rsidP="00147D83">
            <w:r>
              <w:t>(20452, 12, '2015-05-05 16:29:07'),</w:t>
            </w:r>
          </w:p>
          <w:p w:rsidR="0099030E" w:rsidRDefault="0099030E" w:rsidP="00147D83">
            <w:r>
              <w:t>(20453, 12, '2015-05-05 16:29:10'),</w:t>
            </w:r>
          </w:p>
          <w:p w:rsidR="0099030E" w:rsidRDefault="0099030E" w:rsidP="00147D83">
            <w:r>
              <w:t>(20454, 11, '2015-05-05 16:29:13'),</w:t>
            </w:r>
          </w:p>
          <w:p w:rsidR="0099030E" w:rsidRDefault="0099030E" w:rsidP="00147D83">
            <w:r>
              <w:t>(20455, 11, '2015-05-05 16:29:16'),</w:t>
            </w:r>
          </w:p>
          <w:p w:rsidR="0099030E" w:rsidRDefault="0099030E" w:rsidP="00147D83">
            <w:r>
              <w:t>(20456, 12, '2015-05-05 16:29:19'),</w:t>
            </w:r>
          </w:p>
          <w:p w:rsidR="0099030E" w:rsidRDefault="0099030E" w:rsidP="00147D83">
            <w:r>
              <w:t>(20457, 12, '2015-05-05 16:29:23'),</w:t>
            </w:r>
          </w:p>
          <w:p w:rsidR="0099030E" w:rsidRDefault="0099030E" w:rsidP="00147D83">
            <w:r>
              <w:t>(20458, 12, '2015-05-05 16:29:26'),</w:t>
            </w:r>
          </w:p>
          <w:p w:rsidR="0099030E" w:rsidRDefault="0099030E" w:rsidP="00147D83">
            <w:r>
              <w:t>(20459, 12, '2015-05-05 16:29:29'),</w:t>
            </w:r>
          </w:p>
          <w:p w:rsidR="0099030E" w:rsidRDefault="0099030E" w:rsidP="00147D83">
            <w:r>
              <w:t>(20460, 11, '2015-05-05 16:29:32'),</w:t>
            </w:r>
          </w:p>
          <w:p w:rsidR="0099030E" w:rsidRDefault="0099030E" w:rsidP="00147D83">
            <w:r>
              <w:t>(20461, 12, '2015-05-05 16:29:35'),</w:t>
            </w:r>
          </w:p>
          <w:p w:rsidR="0099030E" w:rsidRDefault="0099030E" w:rsidP="00147D83">
            <w:r>
              <w:t>(20462, 12, '2015-05-05 16:29:38'),</w:t>
            </w:r>
          </w:p>
          <w:p w:rsidR="0099030E" w:rsidRDefault="0099030E" w:rsidP="00147D83">
            <w:r>
              <w:t>(20463, 12, '2015-05-05 16:29:41'),</w:t>
            </w:r>
          </w:p>
          <w:p w:rsidR="0099030E" w:rsidRDefault="0099030E" w:rsidP="00147D83">
            <w:r>
              <w:t>(20464, 12, '2015-05-05 16:29:44'),</w:t>
            </w:r>
          </w:p>
          <w:p w:rsidR="0099030E" w:rsidRDefault="0099030E" w:rsidP="00147D83">
            <w:r>
              <w:t>(20465, 11, '2015-05-05 16:29:47'),</w:t>
            </w:r>
          </w:p>
          <w:p w:rsidR="0099030E" w:rsidRDefault="0099030E" w:rsidP="00147D83">
            <w:r>
              <w:t>(20466, 12, '2015-05-05 16:29:50'),</w:t>
            </w:r>
          </w:p>
          <w:p w:rsidR="0099030E" w:rsidRDefault="0099030E" w:rsidP="00147D83">
            <w:r>
              <w:t>(20467, 12, '2015-05-05 16:29:53'),</w:t>
            </w:r>
          </w:p>
          <w:p w:rsidR="0099030E" w:rsidRDefault="0099030E" w:rsidP="00147D83">
            <w:r>
              <w:t>(20468, 11, '2015-05-05 16:29:56'),</w:t>
            </w:r>
          </w:p>
          <w:p w:rsidR="0099030E" w:rsidRDefault="0099030E" w:rsidP="00147D83">
            <w:r>
              <w:t>(20469, 12, '2015-05-05 16:29:59'),</w:t>
            </w:r>
          </w:p>
          <w:p w:rsidR="0099030E" w:rsidRDefault="0099030E" w:rsidP="00147D83">
            <w:r>
              <w:t>(20470, 12, '2015-05-05 16:30:02'),</w:t>
            </w:r>
          </w:p>
          <w:p w:rsidR="0099030E" w:rsidRDefault="0099030E" w:rsidP="00147D83">
            <w:r>
              <w:t>(20471, 12, '2015-05-05 16:30:05'),</w:t>
            </w:r>
          </w:p>
          <w:p w:rsidR="0099030E" w:rsidRDefault="0099030E" w:rsidP="00147D83">
            <w:r>
              <w:t>(20472, 12, '2015-05-05 16:30:08'),</w:t>
            </w:r>
          </w:p>
          <w:p w:rsidR="0099030E" w:rsidRDefault="0099030E" w:rsidP="00147D83">
            <w:r>
              <w:t>(20473, 12, '2015-05-05 16:30:11'),</w:t>
            </w:r>
          </w:p>
          <w:p w:rsidR="0099030E" w:rsidRDefault="0099030E" w:rsidP="00147D83">
            <w:r>
              <w:t>(20474, 12, '2015-05-05 16:30:14'),</w:t>
            </w:r>
          </w:p>
          <w:p w:rsidR="0099030E" w:rsidRDefault="0099030E" w:rsidP="00147D83">
            <w:r>
              <w:t>(20475, 12, '2015-05-05 16:30:17'),</w:t>
            </w:r>
          </w:p>
          <w:p w:rsidR="0099030E" w:rsidRDefault="0099030E" w:rsidP="00147D83">
            <w:r>
              <w:t>(20476, 12, '2015-05-05 16:30:20'),</w:t>
            </w:r>
          </w:p>
          <w:p w:rsidR="0099030E" w:rsidRDefault="0099030E" w:rsidP="00147D83">
            <w:r>
              <w:t>(20477, 12, '2015-05-05 16:30:23'),</w:t>
            </w:r>
          </w:p>
          <w:p w:rsidR="0099030E" w:rsidRDefault="0099030E" w:rsidP="00147D83">
            <w:r>
              <w:t>(20478, 12, '2015-05-05 16:30:26'),</w:t>
            </w:r>
          </w:p>
          <w:p w:rsidR="0099030E" w:rsidRDefault="0099030E" w:rsidP="00147D83">
            <w:r>
              <w:t>(20479, 12, '2015-05-05 16:30:29'),</w:t>
            </w:r>
          </w:p>
          <w:p w:rsidR="0099030E" w:rsidRDefault="0099030E" w:rsidP="00147D83">
            <w:r>
              <w:t>(20480, 12, '2015-05-05 16:30:32'),</w:t>
            </w:r>
          </w:p>
          <w:p w:rsidR="0099030E" w:rsidRDefault="0099030E" w:rsidP="00147D83">
            <w:r>
              <w:t>(20481, 12, '2015-05-05 16:30:35'),</w:t>
            </w:r>
          </w:p>
          <w:p w:rsidR="0099030E" w:rsidRDefault="0099030E" w:rsidP="00147D83">
            <w:r>
              <w:t>(20482, 12, '2015-05-05 16:30:39'),</w:t>
            </w:r>
          </w:p>
          <w:p w:rsidR="0099030E" w:rsidRDefault="0099030E" w:rsidP="00147D83">
            <w:r>
              <w:t>(20483, 12, '2015-05-05 16:30:42'),</w:t>
            </w:r>
          </w:p>
          <w:p w:rsidR="0099030E" w:rsidRDefault="0099030E" w:rsidP="00147D83">
            <w:r>
              <w:t>(20484, 12, '2015-05-05 16:30:45'),</w:t>
            </w:r>
          </w:p>
          <w:p w:rsidR="0099030E" w:rsidRDefault="0099030E" w:rsidP="00147D83">
            <w:r>
              <w:t>(20485, 12, '2015-05-05 16:30:48'),</w:t>
            </w:r>
          </w:p>
          <w:p w:rsidR="0099030E" w:rsidRDefault="0099030E" w:rsidP="00147D83">
            <w:r>
              <w:t>(20486, 12, '2015-05-05 16:30:51'),</w:t>
            </w:r>
          </w:p>
          <w:p w:rsidR="0099030E" w:rsidRDefault="0099030E" w:rsidP="00147D83">
            <w:r>
              <w:t>(20487, 12, '2015-05-05 16:30:54'),</w:t>
            </w:r>
          </w:p>
          <w:p w:rsidR="0099030E" w:rsidRDefault="0099030E" w:rsidP="00147D83">
            <w:r>
              <w:t>(20488, 12, '2015-05-05 16:30:57'),</w:t>
            </w:r>
          </w:p>
          <w:p w:rsidR="0099030E" w:rsidRDefault="0099030E" w:rsidP="00147D83">
            <w:r>
              <w:t>(20489, 12, '2015-05-05 16:31:00'),</w:t>
            </w:r>
          </w:p>
          <w:p w:rsidR="0099030E" w:rsidRDefault="0099030E" w:rsidP="00147D83">
            <w:r>
              <w:t>(20490, 12, '2015-05-05 16:31:03'),</w:t>
            </w:r>
          </w:p>
          <w:p w:rsidR="0099030E" w:rsidRDefault="0099030E" w:rsidP="00147D83">
            <w:r>
              <w:t>(20491, 12, '2015-05-05 16:31:06'),</w:t>
            </w:r>
          </w:p>
          <w:p w:rsidR="0099030E" w:rsidRDefault="0099030E" w:rsidP="00147D83">
            <w:r>
              <w:t>(20492, 12, '2015-05-05 16:31:09'),</w:t>
            </w:r>
          </w:p>
          <w:p w:rsidR="0099030E" w:rsidRDefault="0099030E" w:rsidP="00147D83">
            <w:r>
              <w:t>(20493, 12, '2015-05-05 16:31:12'),</w:t>
            </w:r>
          </w:p>
          <w:p w:rsidR="0099030E" w:rsidRDefault="0099030E" w:rsidP="00147D83">
            <w:r>
              <w:t>(20494, 12, '2015-05-05 16:31:15'),</w:t>
            </w:r>
          </w:p>
          <w:p w:rsidR="0099030E" w:rsidRDefault="0099030E" w:rsidP="00147D83">
            <w:r>
              <w:t>(20495, 12, '2015-05-05 16:31:18'),</w:t>
            </w:r>
          </w:p>
          <w:p w:rsidR="0099030E" w:rsidRDefault="0099030E" w:rsidP="00147D83">
            <w:r>
              <w:t>(20496, 12, '2015-05-05 16:31:21'),</w:t>
            </w:r>
          </w:p>
          <w:p w:rsidR="0099030E" w:rsidRDefault="0099030E" w:rsidP="00147D83">
            <w:r>
              <w:t>(20497, 12, '2015-05-05 16:31:24'),</w:t>
            </w:r>
          </w:p>
          <w:p w:rsidR="0099030E" w:rsidRDefault="0099030E" w:rsidP="00147D83">
            <w:r>
              <w:t>(20498, 12, '2015-05-05 16:31:27'),</w:t>
            </w:r>
          </w:p>
          <w:p w:rsidR="0099030E" w:rsidRDefault="0099030E" w:rsidP="00147D83">
            <w:r>
              <w:t>(20499, 12, '2015-05-05 16:31:30'),</w:t>
            </w:r>
          </w:p>
          <w:p w:rsidR="0099030E" w:rsidRDefault="0099030E" w:rsidP="00147D83">
            <w:r>
              <w:t>(20500, 12, '2015-05-05 16:31:33'),</w:t>
            </w:r>
          </w:p>
          <w:p w:rsidR="0099030E" w:rsidRDefault="0099030E" w:rsidP="00147D83">
            <w:r>
              <w:t>(20501, 12, '2015-05-05 16:31:36'),</w:t>
            </w:r>
          </w:p>
          <w:p w:rsidR="0099030E" w:rsidRDefault="0099030E" w:rsidP="00147D83">
            <w:r>
              <w:t>(20502, 12, '2015-05-05 16:31:39'),</w:t>
            </w:r>
          </w:p>
          <w:p w:rsidR="0099030E" w:rsidRDefault="0099030E" w:rsidP="00147D83">
            <w:r>
              <w:t>(20503, 12, '2015-05-05 16:31:42'),</w:t>
            </w:r>
          </w:p>
          <w:p w:rsidR="0099030E" w:rsidRDefault="0099030E" w:rsidP="00147D83">
            <w:r>
              <w:t>(20504, 12, '2015-05-05 16:31:45'),</w:t>
            </w:r>
          </w:p>
          <w:p w:rsidR="0099030E" w:rsidRDefault="0099030E" w:rsidP="00147D83">
            <w:r>
              <w:t>(20505, 12, '2015-05-05 16:31:48'),</w:t>
            </w:r>
          </w:p>
          <w:p w:rsidR="0099030E" w:rsidRDefault="0099030E" w:rsidP="00147D83">
            <w:r>
              <w:t>(20506, 12, '2015-05-05 16:31:51'),</w:t>
            </w:r>
          </w:p>
          <w:p w:rsidR="0099030E" w:rsidRDefault="0099030E" w:rsidP="00147D83">
            <w:r>
              <w:t>(20507, 12, '2015-05-05 16:31:55'),</w:t>
            </w:r>
          </w:p>
          <w:p w:rsidR="0099030E" w:rsidRDefault="0099030E" w:rsidP="00147D83">
            <w:r>
              <w:t>(20508, 12, '2015-05-05 16:31:58'),</w:t>
            </w:r>
          </w:p>
          <w:p w:rsidR="0099030E" w:rsidRDefault="0099030E" w:rsidP="00147D83">
            <w:r>
              <w:t>(20509, 12, '2015-05-05 16:32:01'),</w:t>
            </w:r>
          </w:p>
          <w:p w:rsidR="0099030E" w:rsidRDefault="0099030E" w:rsidP="00147D83">
            <w:r>
              <w:t>(20510, 12, '2015-05-05 16:32:04'),</w:t>
            </w:r>
          </w:p>
          <w:p w:rsidR="0099030E" w:rsidRDefault="0099030E" w:rsidP="00147D83">
            <w:r>
              <w:t>(20511, 12, '2015-05-05 16:32:07'),</w:t>
            </w:r>
          </w:p>
          <w:p w:rsidR="0099030E" w:rsidRDefault="0099030E" w:rsidP="00147D83">
            <w:r>
              <w:t>(20512, 12, '2015-05-05 16:32:10'),</w:t>
            </w:r>
          </w:p>
          <w:p w:rsidR="0099030E" w:rsidRDefault="0099030E" w:rsidP="00147D83">
            <w:r>
              <w:t>(20513, 12, '2015-05-05 16:32:13'),</w:t>
            </w:r>
          </w:p>
          <w:p w:rsidR="0099030E" w:rsidRDefault="0099030E" w:rsidP="00147D83">
            <w:r>
              <w:t>(20514, 12, '2015-05-05 16:32:16'),</w:t>
            </w:r>
          </w:p>
          <w:p w:rsidR="0099030E" w:rsidRDefault="0099030E" w:rsidP="00147D83">
            <w:r>
              <w:t>(20515, 12, '2015-05-05 16:32:19'),</w:t>
            </w:r>
          </w:p>
          <w:p w:rsidR="0099030E" w:rsidRDefault="0099030E" w:rsidP="00147D83">
            <w:r>
              <w:t>(20516, 12, '2015-05-05 16:32:22'),</w:t>
            </w:r>
          </w:p>
          <w:p w:rsidR="0099030E" w:rsidRDefault="0099030E" w:rsidP="00147D83">
            <w:r>
              <w:t>(20517, 12, '2015-05-05 16:32:25'),</w:t>
            </w:r>
          </w:p>
          <w:p w:rsidR="0099030E" w:rsidRDefault="0099030E" w:rsidP="00147D83">
            <w:r>
              <w:t>(20518, 12, '2015-05-05 16:32:28'),</w:t>
            </w:r>
          </w:p>
          <w:p w:rsidR="0099030E" w:rsidRDefault="0099030E" w:rsidP="00147D83">
            <w:r>
              <w:t>(20519, 12, '2015-05-05 16:32:31'),</w:t>
            </w:r>
          </w:p>
          <w:p w:rsidR="0099030E" w:rsidRDefault="0099030E" w:rsidP="00147D83">
            <w:r>
              <w:t>(20520, 12, '2015-05-05 16:32:34'),</w:t>
            </w:r>
          </w:p>
          <w:p w:rsidR="0099030E" w:rsidRDefault="0099030E" w:rsidP="00147D83">
            <w:r>
              <w:t>(20521, 12, '2015-05-05 16:32:37'),</w:t>
            </w:r>
          </w:p>
          <w:p w:rsidR="0099030E" w:rsidRDefault="0099030E" w:rsidP="00147D83">
            <w:r>
              <w:t>(20522, 12, '2015-05-05 16:32:40'),</w:t>
            </w:r>
          </w:p>
          <w:p w:rsidR="0099030E" w:rsidRDefault="0099030E" w:rsidP="00147D83">
            <w:r>
              <w:t>(20523, 12, '2015-05-05 16:32:43'),</w:t>
            </w:r>
          </w:p>
          <w:p w:rsidR="0099030E" w:rsidRDefault="0099030E" w:rsidP="00147D83">
            <w:r>
              <w:t>(20524, 12, '2015-05-05 16:32:46'),</w:t>
            </w:r>
          </w:p>
          <w:p w:rsidR="0099030E" w:rsidRDefault="0099030E" w:rsidP="00147D83">
            <w:r>
              <w:t>(20525, 12, '2015-05-05 16:32:49'),</w:t>
            </w:r>
          </w:p>
          <w:p w:rsidR="0099030E" w:rsidRDefault="0099030E" w:rsidP="00147D83">
            <w:r>
              <w:t>(20526, 12, '2015-05-05 16:32:52'),</w:t>
            </w:r>
          </w:p>
          <w:p w:rsidR="0099030E" w:rsidRDefault="0099030E" w:rsidP="00147D83">
            <w:r>
              <w:t>(20527, 12, '2015-05-05 16:32:55'),</w:t>
            </w:r>
          </w:p>
          <w:p w:rsidR="0099030E" w:rsidRDefault="0099030E" w:rsidP="00147D83">
            <w:r>
              <w:t>(20528, 12, '2015-05-05 16:32:58'),</w:t>
            </w:r>
          </w:p>
          <w:p w:rsidR="0099030E" w:rsidRDefault="0099030E" w:rsidP="00147D83">
            <w:r>
              <w:t>(20529, 12, '2015-05-05 16:33:01'),</w:t>
            </w:r>
          </w:p>
          <w:p w:rsidR="0099030E" w:rsidRDefault="0099030E" w:rsidP="00147D83">
            <w:r>
              <w:t>(20530, 12, '2015-05-05 16:33:04'),</w:t>
            </w:r>
          </w:p>
          <w:p w:rsidR="0099030E" w:rsidRDefault="0099030E" w:rsidP="00147D83">
            <w:r>
              <w:t>(20531, 12, '2015-05-05 16:33:07'),</w:t>
            </w:r>
          </w:p>
          <w:p w:rsidR="0099030E" w:rsidRDefault="0099030E" w:rsidP="00147D83">
            <w:r>
              <w:t>(20532, 12, '2015-05-05 16:33:10'),</w:t>
            </w:r>
          </w:p>
          <w:p w:rsidR="0099030E" w:rsidRDefault="0099030E" w:rsidP="00147D83">
            <w:r>
              <w:t>(20533, 12, '2015-05-05 16:33:13'),</w:t>
            </w:r>
          </w:p>
          <w:p w:rsidR="0099030E" w:rsidRDefault="0099030E" w:rsidP="00147D83">
            <w:r>
              <w:t>(20534, 12, '2015-05-05 16:33:16'),</w:t>
            </w:r>
          </w:p>
          <w:p w:rsidR="0099030E" w:rsidRDefault="0099030E" w:rsidP="00147D83">
            <w:r>
              <w:t>(20535, 12, '2015-05-05 16:33:19'),</w:t>
            </w:r>
          </w:p>
          <w:p w:rsidR="0099030E" w:rsidRDefault="0099030E" w:rsidP="00147D83">
            <w:r>
              <w:t>(20536, 12, '2015-05-05 16:33:23'),</w:t>
            </w:r>
          </w:p>
          <w:p w:rsidR="0099030E" w:rsidRDefault="0099030E" w:rsidP="00147D83">
            <w:r>
              <w:t>(20537, 12, '2015-05-05 16:33:26'),</w:t>
            </w:r>
          </w:p>
          <w:p w:rsidR="0099030E" w:rsidRDefault="0099030E" w:rsidP="00147D83">
            <w:r>
              <w:t>(20538, 12, '2015-05-05 16:33:29'),</w:t>
            </w:r>
          </w:p>
          <w:p w:rsidR="0099030E" w:rsidRDefault="0099030E" w:rsidP="00147D83">
            <w:r>
              <w:t>(20539, 12, '2015-05-05 16:33:32'),</w:t>
            </w:r>
          </w:p>
          <w:p w:rsidR="0099030E" w:rsidRDefault="0099030E" w:rsidP="00147D83">
            <w:r>
              <w:t>(20540, 12, '2015-05-05 16:33:35'),</w:t>
            </w:r>
          </w:p>
          <w:p w:rsidR="0099030E" w:rsidRDefault="0099030E" w:rsidP="00147D83">
            <w:r>
              <w:t>(20541, 12, '2015-05-05 16:33:38'),</w:t>
            </w:r>
          </w:p>
          <w:p w:rsidR="0099030E" w:rsidRDefault="0099030E" w:rsidP="00147D83">
            <w:r>
              <w:t>(20542, 12, '2015-05-05 16:33:41'),</w:t>
            </w:r>
          </w:p>
          <w:p w:rsidR="0099030E" w:rsidRDefault="0099030E" w:rsidP="00147D83">
            <w:r>
              <w:t>(20543, 12, '2015-05-05 16:33:44'),</w:t>
            </w:r>
          </w:p>
          <w:p w:rsidR="0099030E" w:rsidRDefault="0099030E" w:rsidP="00147D83">
            <w:r>
              <w:t>(20544, 12, '2015-05-05 16:33:47'),</w:t>
            </w:r>
          </w:p>
          <w:p w:rsidR="0099030E" w:rsidRDefault="0099030E" w:rsidP="00147D83">
            <w:r>
              <w:t>(20545, 12, '2015-05-05 16:33:50'),</w:t>
            </w:r>
          </w:p>
          <w:p w:rsidR="0099030E" w:rsidRDefault="0099030E" w:rsidP="00147D83">
            <w:r>
              <w:t>(20546, 12, '2015-05-05 16:33:53'),</w:t>
            </w:r>
          </w:p>
          <w:p w:rsidR="0099030E" w:rsidRDefault="0099030E" w:rsidP="00147D83">
            <w:r>
              <w:t>(20547, 12, '2015-05-05 16:33:56'),</w:t>
            </w:r>
          </w:p>
          <w:p w:rsidR="0099030E" w:rsidRDefault="0099030E" w:rsidP="00147D83">
            <w:r>
              <w:t>(20548, 12, '2015-05-05 16:33:59'),</w:t>
            </w:r>
          </w:p>
          <w:p w:rsidR="0099030E" w:rsidRDefault="0099030E" w:rsidP="00147D83">
            <w:r>
              <w:t>(20549, 12, '2015-05-05 16:34:02'),</w:t>
            </w:r>
          </w:p>
          <w:p w:rsidR="0099030E" w:rsidRDefault="0099030E" w:rsidP="00147D83">
            <w:r>
              <w:t>(20550, 12, '2015-05-05 16:34:05'),</w:t>
            </w:r>
          </w:p>
          <w:p w:rsidR="0099030E" w:rsidRDefault="0099030E" w:rsidP="00147D83">
            <w:r>
              <w:t>(20551, 12, '2015-05-05 16:34:08'),</w:t>
            </w:r>
          </w:p>
          <w:p w:rsidR="0099030E" w:rsidRDefault="0099030E" w:rsidP="00147D83">
            <w:r>
              <w:t>(20552, 12, '2015-05-05 16:34:11'),</w:t>
            </w:r>
          </w:p>
          <w:p w:rsidR="0099030E" w:rsidRDefault="0099030E" w:rsidP="00147D83">
            <w:r>
              <w:t>(20553, 12, '2015-05-05 16:34:14'),</w:t>
            </w:r>
          </w:p>
          <w:p w:rsidR="0099030E" w:rsidRDefault="0099030E" w:rsidP="00147D83">
            <w:r>
              <w:t>(20554, 13, '2015-05-05 16:34:17'),</w:t>
            </w:r>
          </w:p>
          <w:p w:rsidR="0099030E" w:rsidRDefault="0099030E" w:rsidP="00147D83">
            <w:r>
              <w:t>(20555, 13, '2015-05-05 16:34:20'),</w:t>
            </w:r>
          </w:p>
          <w:p w:rsidR="0099030E" w:rsidRDefault="0099030E" w:rsidP="00147D83">
            <w:r>
              <w:t>(20556, 12, '2015-05-05 16:34:23'),</w:t>
            </w:r>
          </w:p>
          <w:p w:rsidR="0099030E" w:rsidRDefault="0099030E" w:rsidP="00147D83">
            <w:r>
              <w:t>(20557, 12, '2015-05-05 16:34:26'),</w:t>
            </w:r>
          </w:p>
          <w:p w:rsidR="0099030E" w:rsidRDefault="0099030E" w:rsidP="00147D83">
            <w:r>
              <w:t>(20558, 12, '2015-05-05 16:34:29'),</w:t>
            </w:r>
          </w:p>
          <w:p w:rsidR="0099030E" w:rsidRDefault="0099030E" w:rsidP="00147D83">
            <w:r>
              <w:t>(20559, 13, '2015-05-05 16:34:32'),</w:t>
            </w:r>
          </w:p>
          <w:p w:rsidR="0099030E" w:rsidRDefault="0099030E" w:rsidP="00147D83">
            <w:r>
              <w:t>(20560, 13, '2015-05-05 16:34:35'),</w:t>
            </w:r>
          </w:p>
          <w:p w:rsidR="0099030E" w:rsidRDefault="0099030E" w:rsidP="00147D83">
            <w:r>
              <w:t>(20561, 13, '2015-05-05 16:34:38'),</w:t>
            </w:r>
          </w:p>
          <w:p w:rsidR="0099030E" w:rsidRDefault="0099030E" w:rsidP="00147D83">
            <w:r>
              <w:t>(20562, 13, '2015-05-05 16:34:41'),</w:t>
            </w:r>
          </w:p>
          <w:p w:rsidR="0099030E" w:rsidRDefault="0099030E" w:rsidP="00147D83">
            <w:r>
              <w:t>(20563, 12, '2015-05-05 16:34:45'),</w:t>
            </w:r>
          </w:p>
          <w:p w:rsidR="0099030E" w:rsidRDefault="0099030E" w:rsidP="00147D83">
            <w:r>
              <w:t>(20564, 13, '2015-05-05 16:34:48'),</w:t>
            </w:r>
          </w:p>
          <w:p w:rsidR="0099030E" w:rsidRDefault="0099030E" w:rsidP="00147D83">
            <w:r>
              <w:t>(20565, 13, '2015-05-05 16:34:51'),</w:t>
            </w:r>
          </w:p>
          <w:p w:rsidR="0099030E" w:rsidRDefault="0099030E" w:rsidP="00147D83">
            <w:r>
              <w:t>(20566, 13, '2015-05-05 16:34:54'),</w:t>
            </w:r>
          </w:p>
          <w:p w:rsidR="0099030E" w:rsidRDefault="0099030E" w:rsidP="00147D83">
            <w:r>
              <w:t>(20567, 13, '2015-05-05 16:34:57'),</w:t>
            </w:r>
          </w:p>
          <w:p w:rsidR="0099030E" w:rsidRDefault="0099030E" w:rsidP="00147D83">
            <w:r>
              <w:t>(20568, 13, '2015-05-05 16:35:00'),</w:t>
            </w:r>
          </w:p>
          <w:p w:rsidR="0099030E" w:rsidRDefault="0099030E" w:rsidP="00147D83">
            <w:r>
              <w:t>(20569, 13, '2015-05-05 16:35:03'),</w:t>
            </w:r>
          </w:p>
          <w:p w:rsidR="0099030E" w:rsidRDefault="0099030E" w:rsidP="00147D83">
            <w:r>
              <w:t>(20570, 13, '2015-05-05 16:35:06'),</w:t>
            </w:r>
          </w:p>
          <w:p w:rsidR="0099030E" w:rsidRDefault="0099030E" w:rsidP="00147D83">
            <w:r>
              <w:t>(20571, 13, '2015-05-05 16:35:09'),</w:t>
            </w:r>
          </w:p>
          <w:p w:rsidR="0099030E" w:rsidRDefault="0099030E" w:rsidP="00147D83">
            <w:r>
              <w:t>(20572, 13, '2015-05-05 16:35:12'),</w:t>
            </w:r>
          </w:p>
          <w:p w:rsidR="0099030E" w:rsidRDefault="0099030E" w:rsidP="00147D83">
            <w:r>
              <w:t>(20573, 12, '2015-05-05 16:35:15'),</w:t>
            </w:r>
          </w:p>
          <w:p w:rsidR="0099030E" w:rsidRDefault="0099030E" w:rsidP="00147D83">
            <w:r>
              <w:t>(20574, 13, '2015-05-05 16:35:18'),</w:t>
            </w:r>
          </w:p>
          <w:p w:rsidR="0099030E" w:rsidRDefault="0099030E" w:rsidP="00147D83">
            <w:r>
              <w:t>(20575, 13, '2015-05-05 16:35:21'),</w:t>
            </w:r>
          </w:p>
          <w:p w:rsidR="0099030E" w:rsidRDefault="0099030E" w:rsidP="00147D83">
            <w:r>
              <w:t>(20576, 13, '2015-05-05 16:35:24'),</w:t>
            </w:r>
          </w:p>
          <w:p w:rsidR="0099030E" w:rsidRDefault="0099030E" w:rsidP="00147D83">
            <w:r>
              <w:t>(20577, 13, '2015-05-05 16:35:27'),</w:t>
            </w:r>
          </w:p>
          <w:p w:rsidR="0099030E" w:rsidRDefault="0099030E" w:rsidP="00147D83">
            <w:r>
              <w:t>(20578, 13, '2015-05-05 16:35:30'),</w:t>
            </w:r>
          </w:p>
          <w:p w:rsidR="0099030E" w:rsidRDefault="0099030E" w:rsidP="00147D83">
            <w:r>
              <w:t>(20579, 13, '2015-05-05 16:35:33'),</w:t>
            </w:r>
          </w:p>
          <w:p w:rsidR="0099030E" w:rsidRDefault="0099030E" w:rsidP="00147D83">
            <w:r>
              <w:t>(20580, 13, '2015-05-05 16:35:36'),</w:t>
            </w:r>
          </w:p>
          <w:p w:rsidR="0099030E" w:rsidRDefault="0099030E" w:rsidP="00147D83">
            <w:r>
              <w:t>(20581, 13, '2015-05-05 16:35:39'),</w:t>
            </w:r>
          </w:p>
          <w:p w:rsidR="0099030E" w:rsidRDefault="0099030E" w:rsidP="00147D83">
            <w:r>
              <w:t>(20582, 13, '2015-05-05 16:35:42'),</w:t>
            </w:r>
          </w:p>
          <w:p w:rsidR="0099030E" w:rsidRDefault="0099030E" w:rsidP="00147D83">
            <w:r>
              <w:t>(20583, 13, '2015-05-05 16:35:45'),</w:t>
            </w:r>
          </w:p>
          <w:p w:rsidR="0099030E" w:rsidRDefault="0099030E" w:rsidP="00147D83">
            <w:r>
              <w:t>(20584, 13, '2015-05-05 16:35:48'),</w:t>
            </w:r>
          </w:p>
          <w:p w:rsidR="0099030E" w:rsidRDefault="0099030E" w:rsidP="00147D83">
            <w:r>
              <w:t>(20585, 13, '2015-05-05 16:35:51'),</w:t>
            </w:r>
          </w:p>
          <w:p w:rsidR="0099030E" w:rsidRDefault="0099030E" w:rsidP="00147D83">
            <w:r>
              <w:t>(20586, 12, '2015-05-05 16:35:54'),</w:t>
            </w:r>
          </w:p>
          <w:p w:rsidR="0099030E" w:rsidRDefault="0099030E" w:rsidP="00147D83">
            <w:r>
              <w:t>(20587, 13, '2015-05-05 16:35:57'),</w:t>
            </w:r>
          </w:p>
          <w:p w:rsidR="0099030E" w:rsidRDefault="0099030E" w:rsidP="00147D83">
            <w:r>
              <w:t>(20588, 12, '2015-05-05 16:36:00'),</w:t>
            </w:r>
          </w:p>
          <w:p w:rsidR="0099030E" w:rsidRDefault="0099030E" w:rsidP="00147D83">
            <w:r>
              <w:t>(20589, 13, '2015-05-05 16:36:03'),</w:t>
            </w:r>
          </w:p>
          <w:p w:rsidR="0099030E" w:rsidRDefault="0099030E" w:rsidP="00147D83">
            <w:r>
              <w:t>(20590, 13, '2015-05-05 16:36:06'),</w:t>
            </w:r>
          </w:p>
          <w:p w:rsidR="0099030E" w:rsidRDefault="0099030E" w:rsidP="00147D83">
            <w:r>
              <w:t>(20591, 13, '2015-05-05 16:36:09'),</w:t>
            </w:r>
          </w:p>
          <w:p w:rsidR="0099030E" w:rsidRDefault="0099030E" w:rsidP="00147D83">
            <w:r>
              <w:t>(20592, 13, '2015-05-05 16:36:12'),</w:t>
            </w:r>
          </w:p>
          <w:p w:rsidR="0099030E" w:rsidRDefault="0099030E" w:rsidP="00147D83">
            <w:r>
              <w:t>(20593, 13, '2015-05-05 16:36:16'),</w:t>
            </w:r>
          </w:p>
          <w:p w:rsidR="0099030E" w:rsidRDefault="0099030E" w:rsidP="00147D83">
            <w:r>
              <w:t>(20594, 13, '2015-05-05 16:36:19'),</w:t>
            </w:r>
          </w:p>
          <w:p w:rsidR="0099030E" w:rsidRDefault="0099030E" w:rsidP="00147D83">
            <w:r>
              <w:t>(20595, 13, '2015-05-05 16:36:22'),</w:t>
            </w:r>
          </w:p>
          <w:p w:rsidR="0099030E" w:rsidRDefault="0099030E" w:rsidP="00147D83">
            <w:r>
              <w:t>(20596, 12, '2015-05-05 16:36:25'),</w:t>
            </w:r>
          </w:p>
          <w:p w:rsidR="0099030E" w:rsidRDefault="0099030E" w:rsidP="00147D83">
            <w:r>
              <w:t>(20597, 12, '2015-05-05 16:36:28'),</w:t>
            </w:r>
          </w:p>
          <w:p w:rsidR="0099030E" w:rsidRDefault="0099030E" w:rsidP="00147D83">
            <w:r>
              <w:t>(20598, 13, '2015-05-05 16:36:31'),</w:t>
            </w:r>
          </w:p>
          <w:p w:rsidR="0099030E" w:rsidRDefault="0099030E" w:rsidP="00147D83">
            <w:r>
              <w:t>(20599, 12, '2015-05-05 16:36:34'),</w:t>
            </w:r>
          </w:p>
          <w:p w:rsidR="0099030E" w:rsidRDefault="0099030E" w:rsidP="00147D83">
            <w:r>
              <w:t>(20600, 12, '2015-05-05 16:36:37'),</w:t>
            </w:r>
          </w:p>
          <w:p w:rsidR="0099030E" w:rsidRDefault="0099030E" w:rsidP="00147D83">
            <w:r>
              <w:t>(20601, 13, '2015-05-05 16:36:40'),</w:t>
            </w:r>
          </w:p>
          <w:p w:rsidR="0099030E" w:rsidRDefault="0099030E" w:rsidP="00147D83">
            <w:r>
              <w:t>(20602, 13, '2015-05-05 16:36:43'),</w:t>
            </w:r>
          </w:p>
          <w:p w:rsidR="0099030E" w:rsidRDefault="0099030E" w:rsidP="00147D83">
            <w:r>
              <w:t>(20603, 13, '2015-05-05 16:36:46'),</w:t>
            </w:r>
          </w:p>
          <w:p w:rsidR="0099030E" w:rsidRDefault="0099030E" w:rsidP="00147D83">
            <w:r>
              <w:t>(20604, 12, '2015-05-05 16:36:49'),</w:t>
            </w:r>
          </w:p>
          <w:p w:rsidR="0099030E" w:rsidRDefault="0099030E" w:rsidP="00147D83">
            <w:r>
              <w:t>(20605, 12, '2015-05-05 16:36:52'),</w:t>
            </w:r>
          </w:p>
          <w:p w:rsidR="0099030E" w:rsidRDefault="0099030E" w:rsidP="00147D83">
            <w:r>
              <w:t>(20606, 12, '2015-05-05 16:36:55'),</w:t>
            </w:r>
          </w:p>
          <w:p w:rsidR="0099030E" w:rsidRDefault="0099030E" w:rsidP="00147D83">
            <w:r>
              <w:t>(20607, 12, '2015-05-05 16:36:58'),</w:t>
            </w:r>
          </w:p>
          <w:p w:rsidR="0099030E" w:rsidRDefault="0099030E" w:rsidP="00147D83">
            <w:r>
              <w:t>(20608, 12, '2015-05-05 16:37:01'),</w:t>
            </w:r>
          </w:p>
          <w:p w:rsidR="0099030E" w:rsidRDefault="0099030E" w:rsidP="00147D83">
            <w:r>
              <w:t>(20609, 12, '2015-05-05 16:37:04'),</w:t>
            </w:r>
          </w:p>
          <w:p w:rsidR="0099030E" w:rsidRDefault="0099030E" w:rsidP="00147D83">
            <w:r>
              <w:t>(20610, 12, '2015-05-05 16:37:07'),</w:t>
            </w:r>
          </w:p>
          <w:p w:rsidR="0099030E" w:rsidRDefault="0099030E" w:rsidP="00147D83">
            <w:r>
              <w:t>(20611, 12, '2015-05-05 16:37:10'),</w:t>
            </w:r>
          </w:p>
          <w:p w:rsidR="0099030E" w:rsidRDefault="0099030E" w:rsidP="00147D83">
            <w:r>
              <w:t>(20612, 12, '2015-05-05 16:37:13'),</w:t>
            </w:r>
          </w:p>
          <w:p w:rsidR="0099030E" w:rsidRDefault="0099030E" w:rsidP="00147D83">
            <w:r>
              <w:t>(20613, 12, '2015-05-05 16:37:16'),</w:t>
            </w:r>
          </w:p>
          <w:p w:rsidR="0099030E" w:rsidRDefault="0099030E" w:rsidP="00147D83">
            <w:r>
              <w:t>(20614, 12, '2015-05-05 16:37:19'),</w:t>
            </w:r>
          </w:p>
          <w:p w:rsidR="0099030E" w:rsidRDefault="0099030E" w:rsidP="00147D83">
            <w:r>
              <w:t>(20615, 12, '2015-05-05 16:37:22'),</w:t>
            </w:r>
          </w:p>
          <w:p w:rsidR="0099030E" w:rsidRDefault="0099030E" w:rsidP="00147D83">
            <w:r>
              <w:t>(20616, 12, '2015-05-05 16:37:25'),</w:t>
            </w:r>
          </w:p>
          <w:p w:rsidR="0099030E" w:rsidRDefault="0099030E" w:rsidP="00147D83">
            <w:r>
              <w:t>(20617, 12, '2015-05-05 16:37:28'),</w:t>
            </w:r>
          </w:p>
          <w:p w:rsidR="0099030E" w:rsidRDefault="0099030E" w:rsidP="00147D83">
            <w:r>
              <w:t>(20618, 12, '2015-05-05 16:37:31'),</w:t>
            </w:r>
          </w:p>
          <w:p w:rsidR="0099030E" w:rsidRDefault="0099030E" w:rsidP="00147D83">
            <w:r>
              <w:t>(20619, 12, '2015-05-05 16:37:34'),</w:t>
            </w:r>
          </w:p>
          <w:p w:rsidR="0099030E" w:rsidRDefault="0099030E" w:rsidP="00147D83">
            <w:r>
              <w:t>(20620, 12, '2015-05-05 16:37:37'),</w:t>
            </w:r>
          </w:p>
          <w:p w:rsidR="0099030E" w:rsidRDefault="0099030E" w:rsidP="00147D83">
            <w:r>
              <w:t>(20621, 12, '2015-05-05 16:37:40'),</w:t>
            </w:r>
          </w:p>
          <w:p w:rsidR="0099030E" w:rsidRDefault="0099030E" w:rsidP="00147D83">
            <w:r>
              <w:t>(20622, 12, '2015-05-05 16:37:44'),</w:t>
            </w:r>
          </w:p>
          <w:p w:rsidR="0099030E" w:rsidRDefault="0099030E" w:rsidP="00147D83">
            <w:r>
              <w:t>(20623, 12, '2015-05-05 16:37:47'),</w:t>
            </w:r>
          </w:p>
          <w:p w:rsidR="0099030E" w:rsidRDefault="0099030E" w:rsidP="00147D83">
            <w:r>
              <w:t>(20624, 12, '2015-05-05 16:37:50'),</w:t>
            </w:r>
          </w:p>
          <w:p w:rsidR="0099030E" w:rsidRDefault="0099030E" w:rsidP="00147D83">
            <w:r>
              <w:t>(20625, 12, '2015-05-05 16:37:53'),</w:t>
            </w:r>
          </w:p>
          <w:p w:rsidR="0099030E" w:rsidRDefault="0099030E" w:rsidP="00147D83">
            <w:r>
              <w:t>(20626, 12, '2015-05-05 16:37:56'),</w:t>
            </w:r>
          </w:p>
          <w:p w:rsidR="0099030E" w:rsidRDefault="0099030E" w:rsidP="00147D83">
            <w:r>
              <w:t>(20627, 12, '2015-05-05 16:37:59'),</w:t>
            </w:r>
          </w:p>
          <w:p w:rsidR="0099030E" w:rsidRDefault="0099030E" w:rsidP="00147D83">
            <w:r>
              <w:t>(20628, 12, '2015-05-05 16:38:02'),</w:t>
            </w:r>
          </w:p>
          <w:p w:rsidR="0099030E" w:rsidRDefault="0099030E" w:rsidP="00147D83">
            <w:r>
              <w:t>(20629, 12, '2015-05-05 16:38:05'),</w:t>
            </w:r>
          </w:p>
          <w:p w:rsidR="0099030E" w:rsidRDefault="0099030E" w:rsidP="00147D83">
            <w:r>
              <w:t>(20630, 12, '2015-05-05 16:38:08'),</w:t>
            </w:r>
          </w:p>
          <w:p w:rsidR="0099030E" w:rsidRDefault="0099030E" w:rsidP="00147D83">
            <w:r>
              <w:t>(20631, 12, '2015-05-05 16:38:11'),</w:t>
            </w:r>
          </w:p>
          <w:p w:rsidR="0099030E" w:rsidRDefault="0099030E" w:rsidP="00147D83">
            <w:r>
              <w:t>(20632, 13, '2015-05-05 16:38:14'),</w:t>
            </w:r>
          </w:p>
          <w:p w:rsidR="0099030E" w:rsidRDefault="0099030E" w:rsidP="00147D83">
            <w:r>
              <w:t>(20633, 12, '2015-05-05 16:38:17'),</w:t>
            </w:r>
          </w:p>
          <w:p w:rsidR="0099030E" w:rsidRDefault="0099030E" w:rsidP="00147D83">
            <w:r>
              <w:t>(20634, 13, '2015-05-05 16:38:20'),</w:t>
            </w:r>
          </w:p>
          <w:p w:rsidR="0099030E" w:rsidRDefault="0099030E" w:rsidP="00147D83">
            <w:r>
              <w:t>(20635, 12, '2015-05-05 16:38:23'),</w:t>
            </w:r>
          </w:p>
          <w:p w:rsidR="0099030E" w:rsidRDefault="0099030E" w:rsidP="00147D83">
            <w:r>
              <w:t>(20636, 13, '2015-05-05 16:38:26'),</w:t>
            </w:r>
          </w:p>
          <w:p w:rsidR="0099030E" w:rsidRDefault="0099030E" w:rsidP="00147D83">
            <w:r>
              <w:t>(20637, 12, '2015-05-05 16:38:29'),</w:t>
            </w:r>
          </w:p>
          <w:p w:rsidR="0099030E" w:rsidRDefault="0099030E" w:rsidP="00147D83">
            <w:r>
              <w:t>(20638, 12, '2015-05-05 16:38:32'),</w:t>
            </w:r>
          </w:p>
          <w:p w:rsidR="0099030E" w:rsidRDefault="0099030E" w:rsidP="00147D83">
            <w:r>
              <w:t>(20639, 13, '2015-05-05 16:38:35'),</w:t>
            </w:r>
          </w:p>
          <w:p w:rsidR="0099030E" w:rsidRDefault="0099030E" w:rsidP="00147D83">
            <w:r>
              <w:t>(20640, 13, '2015-05-05 16:38:38'),</w:t>
            </w:r>
          </w:p>
          <w:p w:rsidR="0099030E" w:rsidRDefault="0099030E" w:rsidP="00147D83">
            <w:r>
              <w:t>(20641, 13, '2015-05-05 16:38:41'),</w:t>
            </w:r>
          </w:p>
          <w:p w:rsidR="0099030E" w:rsidRDefault="0099030E" w:rsidP="00147D83">
            <w:r>
              <w:t>(20642, 13, '2015-05-05 16:38:44'),</w:t>
            </w:r>
          </w:p>
          <w:p w:rsidR="0099030E" w:rsidRDefault="0099030E" w:rsidP="00147D83">
            <w:r>
              <w:t>(20643, 13, '2015-05-05 16:38:47'),</w:t>
            </w:r>
          </w:p>
          <w:p w:rsidR="0099030E" w:rsidRDefault="0099030E" w:rsidP="00147D83">
            <w:r>
              <w:t>(20644, 13, '2015-05-05 16:38:50'),</w:t>
            </w:r>
          </w:p>
          <w:p w:rsidR="0099030E" w:rsidRDefault="0099030E" w:rsidP="00147D83">
            <w:r>
              <w:t>(20645, 13, '2015-05-05 16:38:53'),</w:t>
            </w:r>
          </w:p>
          <w:p w:rsidR="0099030E" w:rsidRDefault="0099030E" w:rsidP="00147D83">
            <w:r>
              <w:t>(20646, 13, '2015-05-05 16:38:56'),</w:t>
            </w:r>
          </w:p>
          <w:p w:rsidR="0099030E" w:rsidRDefault="0099030E" w:rsidP="00147D83">
            <w:r>
              <w:t>(20647, 13, '2015-05-05 16:38:59'),</w:t>
            </w:r>
          </w:p>
          <w:p w:rsidR="0099030E" w:rsidRDefault="0099030E" w:rsidP="00147D83">
            <w:r>
              <w:t>(20648, 13, '2015-05-05 16:39:02'),</w:t>
            </w:r>
          </w:p>
          <w:p w:rsidR="0099030E" w:rsidRDefault="0099030E" w:rsidP="00147D83">
            <w:r>
              <w:t>(20649, 13, '2015-05-05 16:39:05'),</w:t>
            </w:r>
          </w:p>
          <w:p w:rsidR="0099030E" w:rsidRDefault="0099030E" w:rsidP="00147D83">
            <w:r>
              <w:t>(20650, 13, '2015-05-05 16:39:08'),</w:t>
            </w:r>
          </w:p>
          <w:p w:rsidR="0099030E" w:rsidRDefault="0099030E" w:rsidP="00147D83">
            <w:r>
              <w:t>(20651, 13, '2015-05-05 16:39:12'),</w:t>
            </w:r>
          </w:p>
          <w:p w:rsidR="0099030E" w:rsidRDefault="0099030E" w:rsidP="00147D83">
            <w:r>
              <w:t>(20652, 13, '2015-05-05 16:39:15'),</w:t>
            </w:r>
          </w:p>
          <w:p w:rsidR="0099030E" w:rsidRDefault="0099030E" w:rsidP="00147D83">
            <w:r>
              <w:t>(20653, 13, '2015-05-05 16:39:18'),</w:t>
            </w:r>
          </w:p>
          <w:p w:rsidR="0099030E" w:rsidRDefault="0099030E" w:rsidP="00147D83">
            <w:r>
              <w:t>(20654, 13, '2015-05-05 16:39:21'),</w:t>
            </w:r>
          </w:p>
          <w:p w:rsidR="0099030E" w:rsidRDefault="0099030E" w:rsidP="00147D83">
            <w:r>
              <w:t>(20655, 13, '2015-05-05 16:39:24'),</w:t>
            </w:r>
          </w:p>
          <w:p w:rsidR="0099030E" w:rsidRDefault="0099030E" w:rsidP="00147D83">
            <w:r>
              <w:t>(20656, 13, '2015-05-05 16:39:27'),</w:t>
            </w:r>
          </w:p>
          <w:p w:rsidR="0099030E" w:rsidRDefault="0099030E" w:rsidP="00147D83">
            <w:r>
              <w:t>(20657, 13, '2015-05-05 16:39:30'),</w:t>
            </w:r>
          </w:p>
          <w:p w:rsidR="0099030E" w:rsidRDefault="0099030E" w:rsidP="00147D83">
            <w:r>
              <w:t>(20658, 13, '2015-05-05 16:39:33'),</w:t>
            </w:r>
          </w:p>
          <w:p w:rsidR="0099030E" w:rsidRDefault="0099030E" w:rsidP="00147D83">
            <w:r>
              <w:t>(20659, 13, '2015-05-05 16:39:36'),</w:t>
            </w:r>
          </w:p>
          <w:p w:rsidR="0099030E" w:rsidRDefault="0099030E" w:rsidP="00147D83">
            <w:r>
              <w:t>(20660, 13, '2015-05-05 16:39:39'),</w:t>
            </w:r>
          </w:p>
          <w:p w:rsidR="0099030E" w:rsidRDefault="0099030E" w:rsidP="00147D83">
            <w:r>
              <w:t>(20661, 13, '2015-05-05 16:39:42'),</w:t>
            </w:r>
          </w:p>
          <w:p w:rsidR="0099030E" w:rsidRDefault="0099030E" w:rsidP="00147D83">
            <w:r>
              <w:t>(20662, 13, '2015-05-05 16:39:45'),</w:t>
            </w:r>
          </w:p>
          <w:p w:rsidR="0099030E" w:rsidRDefault="0099030E" w:rsidP="00147D83">
            <w:r>
              <w:t>(20663, 13, '2015-05-05 16:39:48'),</w:t>
            </w:r>
          </w:p>
          <w:p w:rsidR="0099030E" w:rsidRDefault="0099030E" w:rsidP="00147D83">
            <w:r>
              <w:t>(20664, 13, '2015-05-05 16:39:51'),</w:t>
            </w:r>
          </w:p>
          <w:p w:rsidR="0099030E" w:rsidRDefault="0099030E" w:rsidP="00147D83">
            <w:r>
              <w:t>(20665, 13, '2015-05-05 16:39:54'),</w:t>
            </w:r>
          </w:p>
          <w:p w:rsidR="0099030E" w:rsidRDefault="0099030E" w:rsidP="00147D83">
            <w:r>
              <w:t>(20666, 13, '2015-05-05 16:39:57'),</w:t>
            </w:r>
          </w:p>
          <w:p w:rsidR="0099030E" w:rsidRDefault="0099030E" w:rsidP="00147D83">
            <w:r>
              <w:t>(20667, 13, '2015-05-05 16:40:00'),</w:t>
            </w:r>
          </w:p>
          <w:p w:rsidR="0099030E" w:rsidRDefault="0099030E" w:rsidP="00147D83">
            <w:r>
              <w:t>(20668, 13, '2015-05-05 16:40:03'),</w:t>
            </w:r>
          </w:p>
          <w:p w:rsidR="0099030E" w:rsidRDefault="0099030E" w:rsidP="00147D83">
            <w:r>
              <w:t>(20669, 13, '2015-05-05 16:40:06'),</w:t>
            </w:r>
          </w:p>
          <w:p w:rsidR="0099030E" w:rsidRDefault="0099030E" w:rsidP="00147D83">
            <w:r>
              <w:t>(20670, 13, '2015-05-05 16:40:09'),</w:t>
            </w:r>
          </w:p>
          <w:p w:rsidR="0099030E" w:rsidRDefault="0099030E" w:rsidP="00147D83">
            <w:r>
              <w:t>(20671, 13, '2015-05-05 16:40:12'),</w:t>
            </w:r>
          </w:p>
          <w:p w:rsidR="0099030E" w:rsidRDefault="0099030E" w:rsidP="00147D83">
            <w:r>
              <w:t>(20672, 13, '2015-05-05 16:40:15'),</w:t>
            </w:r>
          </w:p>
          <w:p w:rsidR="0099030E" w:rsidRDefault="0099030E" w:rsidP="00147D83">
            <w:r>
              <w:t>(20673, 13, '2015-05-05 16:40:18'),</w:t>
            </w:r>
          </w:p>
          <w:p w:rsidR="0099030E" w:rsidRDefault="0099030E" w:rsidP="00147D83">
            <w:r>
              <w:t>(20674, 13, '2015-05-05 16:40:21'),</w:t>
            </w:r>
          </w:p>
          <w:p w:rsidR="0099030E" w:rsidRDefault="0099030E" w:rsidP="00147D83">
            <w:r>
              <w:t>(20675, 13, '2015-05-05 16:40:24'),</w:t>
            </w:r>
          </w:p>
          <w:p w:rsidR="0099030E" w:rsidRDefault="0099030E" w:rsidP="00147D83">
            <w:r>
              <w:t>(20676, 13, '2015-05-05 16:40:27'),</w:t>
            </w:r>
          </w:p>
          <w:p w:rsidR="0099030E" w:rsidRDefault="0099030E" w:rsidP="00147D83">
            <w:r>
              <w:t>(20677, 14, '2015-05-05 16:40:30'),</w:t>
            </w:r>
          </w:p>
          <w:p w:rsidR="0099030E" w:rsidRDefault="0099030E" w:rsidP="00147D83">
            <w:r>
              <w:t>(20678, 14, '2015-05-05 16:40:33'),</w:t>
            </w:r>
          </w:p>
          <w:p w:rsidR="0099030E" w:rsidRDefault="0099030E" w:rsidP="00147D83">
            <w:r>
              <w:t>(20679, 14, '2015-05-05 16:40:36'),</w:t>
            </w:r>
          </w:p>
          <w:p w:rsidR="0099030E" w:rsidRDefault="0099030E" w:rsidP="00147D83">
            <w:r>
              <w:t>(20680, 14, '2015-05-05 16:40:40'),</w:t>
            </w:r>
          </w:p>
          <w:p w:rsidR="0099030E" w:rsidRDefault="0099030E" w:rsidP="00147D83">
            <w:r>
              <w:t>(20681, 14, '2015-05-05 16:40:43'),</w:t>
            </w:r>
          </w:p>
          <w:p w:rsidR="0099030E" w:rsidRDefault="0099030E" w:rsidP="00147D83">
            <w:r>
              <w:t>(20682, 14, '2015-05-05 16:40:46'),</w:t>
            </w:r>
          </w:p>
          <w:p w:rsidR="0099030E" w:rsidRDefault="0099030E" w:rsidP="00147D83">
            <w:r>
              <w:t>(20683, 14, '2015-05-05 16:40:49'),</w:t>
            </w:r>
          </w:p>
          <w:p w:rsidR="0099030E" w:rsidRDefault="0099030E" w:rsidP="00147D83">
            <w:r>
              <w:t>(20684, 14, '2015-05-05 16:40:52'),</w:t>
            </w:r>
          </w:p>
          <w:p w:rsidR="0099030E" w:rsidRDefault="0099030E" w:rsidP="00147D83">
            <w:r>
              <w:t>(20685, 14, '2015-05-05 16:40:55'),</w:t>
            </w:r>
          </w:p>
          <w:p w:rsidR="0099030E" w:rsidRDefault="0099030E" w:rsidP="00147D83">
            <w:r>
              <w:t>(20686, 14, '2015-05-05 16:40:58'),</w:t>
            </w:r>
          </w:p>
          <w:p w:rsidR="0099030E" w:rsidRDefault="0099030E" w:rsidP="00147D83">
            <w:r>
              <w:t>(20687, 14, '2015-05-05 16:41:01'),</w:t>
            </w:r>
          </w:p>
          <w:p w:rsidR="0099030E" w:rsidRDefault="0099030E" w:rsidP="00147D83">
            <w:r>
              <w:t>(20688, 14, '2015-05-05 16:41:04'),</w:t>
            </w:r>
          </w:p>
          <w:p w:rsidR="0099030E" w:rsidRDefault="0099030E" w:rsidP="00147D83">
            <w:r>
              <w:t>(20689, 14, '2015-05-05 16:41:07'),</w:t>
            </w:r>
          </w:p>
          <w:p w:rsidR="0099030E" w:rsidRDefault="0099030E" w:rsidP="00147D83">
            <w:r>
              <w:t>(20690, 14, '2015-05-05 16:41:10'),</w:t>
            </w:r>
          </w:p>
          <w:p w:rsidR="0099030E" w:rsidRDefault="0099030E" w:rsidP="00147D83">
            <w:r>
              <w:t>(20691, 14, '2015-05-05 16:41:13'),</w:t>
            </w:r>
          </w:p>
          <w:p w:rsidR="0099030E" w:rsidRDefault="0099030E" w:rsidP="00147D83">
            <w:r>
              <w:t>(20692, 14, '2015-05-05 16:41:16'),</w:t>
            </w:r>
          </w:p>
          <w:p w:rsidR="0099030E" w:rsidRDefault="0099030E" w:rsidP="00147D83">
            <w:r>
              <w:t>(20693, 14, '2015-05-05 16:41:19'),</w:t>
            </w:r>
          </w:p>
          <w:p w:rsidR="0099030E" w:rsidRDefault="0099030E" w:rsidP="00147D83">
            <w:r>
              <w:t>(20694, 14, '2015-05-05 16:41:22'),</w:t>
            </w:r>
          </w:p>
          <w:p w:rsidR="0099030E" w:rsidRDefault="0099030E" w:rsidP="00147D83">
            <w:r>
              <w:t>(20695, 14, '2015-05-05 16:41:25'),</w:t>
            </w:r>
          </w:p>
          <w:p w:rsidR="0099030E" w:rsidRDefault="0099030E" w:rsidP="00147D83">
            <w:r>
              <w:t>(20696, 14, '2015-05-05 16:41:28'),</w:t>
            </w:r>
          </w:p>
          <w:p w:rsidR="0099030E" w:rsidRDefault="0099030E" w:rsidP="00147D83">
            <w:r>
              <w:t>(20697, 14, '2015-05-05 16:41:31'),</w:t>
            </w:r>
          </w:p>
          <w:p w:rsidR="0099030E" w:rsidRDefault="0099030E" w:rsidP="00147D83">
            <w:r>
              <w:t>(20698, 14, '2015-05-05 16:41:34'),</w:t>
            </w:r>
          </w:p>
          <w:p w:rsidR="0099030E" w:rsidRDefault="0099030E" w:rsidP="00147D83">
            <w:r>
              <w:t>(20699, 14, '2015-05-05 16:41:37'),</w:t>
            </w:r>
          </w:p>
          <w:p w:rsidR="0099030E" w:rsidRDefault="0099030E" w:rsidP="00147D83">
            <w:r>
              <w:t>(20700, 14, '2015-05-05 16:41:40'),</w:t>
            </w:r>
          </w:p>
          <w:p w:rsidR="0099030E" w:rsidRDefault="0099030E" w:rsidP="00147D83">
            <w:r>
              <w:t>(20701, 14, '2015-05-05 16:41:43'),</w:t>
            </w:r>
          </w:p>
          <w:p w:rsidR="0099030E" w:rsidRDefault="0099030E" w:rsidP="00147D83">
            <w:r>
              <w:t>(20702, 14, '2015-05-05 16:41:46'),</w:t>
            </w:r>
          </w:p>
          <w:p w:rsidR="0099030E" w:rsidRDefault="0099030E" w:rsidP="00147D83">
            <w:r>
              <w:t>(20703, 14, '2015-05-05 16:41:49'),</w:t>
            </w:r>
          </w:p>
          <w:p w:rsidR="0099030E" w:rsidRDefault="0099030E" w:rsidP="00147D83">
            <w:r>
              <w:t>(20704, 14, '2015-05-05 16:41:52'),</w:t>
            </w:r>
          </w:p>
          <w:p w:rsidR="0099030E" w:rsidRDefault="0099030E" w:rsidP="00147D83">
            <w:r>
              <w:t>(20705, 14, '2015-05-05 16:41:55'),</w:t>
            </w:r>
          </w:p>
          <w:p w:rsidR="0099030E" w:rsidRDefault="0099030E" w:rsidP="00147D83">
            <w:r>
              <w:t>(20706, 14, '2015-05-05 16:41:58'),</w:t>
            </w:r>
          </w:p>
          <w:p w:rsidR="0099030E" w:rsidRDefault="0099030E" w:rsidP="00147D83">
            <w:r>
              <w:t>(20707, 14, '2015-05-05 16:42:01'),</w:t>
            </w:r>
          </w:p>
          <w:p w:rsidR="0099030E" w:rsidRDefault="0099030E" w:rsidP="00147D83">
            <w:r>
              <w:t>(20708, 14, '2015-05-05 16:42:04'),</w:t>
            </w:r>
          </w:p>
          <w:p w:rsidR="0099030E" w:rsidRDefault="0099030E" w:rsidP="00147D83">
            <w:r>
              <w:t>(20709, 14, '2015-05-05 16:42:07'),</w:t>
            </w:r>
          </w:p>
          <w:p w:rsidR="0099030E" w:rsidRDefault="0099030E" w:rsidP="00147D83">
            <w:r>
              <w:t>(20710, 14, '2015-05-05 16:42:11'),</w:t>
            </w:r>
          </w:p>
          <w:p w:rsidR="0099030E" w:rsidRDefault="0099030E" w:rsidP="00147D83">
            <w:r>
              <w:t>(20711, 14, '2015-05-05 16:42:14'),</w:t>
            </w:r>
          </w:p>
          <w:p w:rsidR="0099030E" w:rsidRDefault="0099030E" w:rsidP="00147D83">
            <w:r>
              <w:t>(20712, 15, '2015-05-05 16:42:17'),</w:t>
            </w:r>
          </w:p>
          <w:p w:rsidR="0099030E" w:rsidRDefault="0099030E" w:rsidP="00147D83">
            <w:r>
              <w:t>(20713, 15, '2015-05-05 16:42:20'),</w:t>
            </w:r>
          </w:p>
          <w:p w:rsidR="0099030E" w:rsidRDefault="0099030E" w:rsidP="00147D83">
            <w:r>
              <w:t>(20714, 15, '2015-05-05 16:42:23'),</w:t>
            </w:r>
          </w:p>
          <w:p w:rsidR="0099030E" w:rsidRDefault="0099030E" w:rsidP="00147D83">
            <w:r>
              <w:t>(20715, 15, '2015-05-05 16:42:26'),</w:t>
            </w:r>
          </w:p>
          <w:p w:rsidR="0099030E" w:rsidRDefault="0099030E" w:rsidP="00147D83">
            <w:r>
              <w:t>(20716, 15, '2015-05-05 16:42:29'),</w:t>
            </w:r>
          </w:p>
          <w:p w:rsidR="0099030E" w:rsidRDefault="0099030E" w:rsidP="00147D83">
            <w:r>
              <w:t>(20717, 15, '2015-05-05 16:42:32'),</w:t>
            </w:r>
          </w:p>
          <w:p w:rsidR="0099030E" w:rsidRDefault="0099030E" w:rsidP="00147D83">
            <w:r>
              <w:t>(20718, 15, '2015-05-05 16:42:35'),</w:t>
            </w:r>
          </w:p>
          <w:p w:rsidR="0099030E" w:rsidRDefault="0099030E" w:rsidP="00147D83">
            <w:r>
              <w:t>(20719, 15, '2015-05-05 16:42:38'),</w:t>
            </w:r>
          </w:p>
          <w:p w:rsidR="0099030E" w:rsidRDefault="0099030E" w:rsidP="00147D83">
            <w:r>
              <w:t>(20720, 15, '2015-05-05 16:42:41'),</w:t>
            </w:r>
          </w:p>
          <w:p w:rsidR="0099030E" w:rsidRDefault="0099030E" w:rsidP="00147D83">
            <w:r>
              <w:t>(20721, 15, '2015-05-05 16:42:44'),</w:t>
            </w:r>
          </w:p>
          <w:p w:rsidR="0099030E" w:rsidRDefault="0099030E" w:rsidP="00147D83">
            <w:r>
              <w:t>(20722, 15, '2015-05-05 16:42:47'),</w:t>
            </w:r>
          </w:p>
          <w:p w:rsidR="0099030E" w:rsidRDefault="0099030E" w:rsidP="00147D83">
            <w:r>
              <w:t>(20723, 15, '2015-05-05 16:42:50'),</w:t>
            </w:r>
          </w:p>
          <w:p w:rsidR="0099030E" w:rsidRDefault="0099030E" w:rsidP="00147D83">
            <w:r>
              <w:t>(20724, 15, '2015-05-05 16:42:53'),</w:t>
            </w:r>
          </w:p>
          <w:p w:rsidR="0099030E" w:rsidRDefault="0099030E" w:rsidP="00147D83">
            <w:r>
              <w:t>(20725, 15, '2015-05-05 16:42:56'),</w:t>
            </w:r>
          </w:p>
          <w:p w:rsidR="0099030E" w:rsidRDefault="0099030E" w:rsidP="00147D83">
            <w:r>
              <w:t>(20726, 16, '2015-05-05 16:42:59'),</w:t>
            </w:r>
          </w:p>
          <w:p w:rsidR="0099030E" w:rsidRDefault="0099030E" w:rsidP="00147D83">
            <w:r>
              <w:t>(20727, 16, '2015-05-05 16:43:02'),</w:t>
            </w:r>
          </w:p>
          <w:p w:rsidR="0099030E" w:rsidRDefault="0099030E" w:rsidP="00147D83">
            <w:r>
              <w:t>(20728, 16, '2015-05-05 16:43:05'),</w:t>
            </w:r>
          </w:p>
          <w:p w:rsidR="0099030E" w:rsidRDefault="0099030E" w:rsidP="00147D83">
            <w:r>
              <w:t>(20729, 16, '2015-05-05 16:43:08'),</w:t>
            </w:r>
          </w:p>
          <w:p w:rsidR="0099030E" w:rsidRDefault="0099030E" w:rsidP="00147D83">
            <w:r>
              <w:t>(20730, 16, '2015-05-05 16:43:11'),</w:t>
            </w:r>
          </w:p>
          <w:p w:rsidR="0099030E" w:rsidRDefault="0099030E" w:rsidP="00147D83">
            <w:r>
              <w:t>(20731, 16, '2015-05-05 16:43:14'),</w:t>
            </w:r>
          </w:p>
          <w:p w:rsidR="0099030E" w:rsidRDefault="0099030E" w:rsidP="00147D83">
            <w:r>
              <w:t>(20732, 16, '2015-05-05 16:43:17'),</w:t>
            </w:r>
          </w:p>
          <w:p w:rsidR="0099030E" w:rsidRDefault="0099030E" w:rsidP="00147D83">
            <w:r>
              <w:t>(20733, 16, '2015-05-05 16:43:20'),</w:t>
            </w:r>
          </w:p>
          <w:p w:rsidR="0099030E" w:rsidRDefault="0099030E" w:rsidP="00147D83">
            <w:r>
              <w:t>(20734, 16, '2015-05-05 16:43:23'),</w:t>
            </w:r>
          </w:p>
          <w:p w:rsidR="0099030E" w:rsidRDefault="0099030E" w:rsidP="00147D83">
            <w:r>
              <w:t>(20735, 16, '2015-05-05 16:43:26'),</w:t>
            </w:r>
          </w:p>
          <w:p w:rsidR="0099030E" w:rsidRDefault="0099030E" w:rsidP="00147D83">
            <w:r>
              <w:t>(20736, 16, '2015-05-05 16:43:29'),</w:t>
            </w:r>
          </w:p>
          <w:p w:rsidR="0099030E" w:rsidRDefault="0099030E" w:rsidP="00147D83">
            <w:r>
              <w:t>(20737, 16, '2015-05-05 16:43:32'),</w:t>
            </w:r>
          </w:p>
          <w:p w:rsidR="0099030E" w:rsidRDefault="0099030E" w:rsidP="00147D83">
            <w:r>
              <w:t>(20738, 16, '2015-05-05 16:43:35'),</w:t>
            </w:r>
          </w:p>
          <w:p w:rsidR="0099030E" w:rsidRDefault="0099030E" w:rsidP="00147D83">
            <w:r>
              <w:t>(20739, 16, '2015-05-05 16:43:38'),</w:t>
            </w:r>
          </w:p>
          <w:p w:rsidR="0099030E" w:rsidRDefault="0099030E" w:rsidP="00147D83">
            <w:r>
              <w:t>(20740, 17, '2015-05-05 16:43:42'),</w:t>
            </w:r>
          </w:p>
          <w:p w:rsidR="0099030E" w:rsidRDefault="0099030E" w:rsidP="00147D83">
            <w:r>
              <w:t>(20741, 17, '2015-05-05 16:43:45'),</w:t>
            </w:r>
          </w:p>
          <w:p w:rsidR="0099030E" w:rsidRDefault="0099030E" w:rsidP="00147D83">
            <w:r>
              <w:t>(20742, 17, '2015-05-05 16:43:48'),</w:t>
            </w:r>
          </w:p>
          <w:p w:rsidR="0099030E" w:rsidRDefault="0099030E" w:rsidP="00147D83">
            <w:r>
              <w:t>(20743, 17, '2015-05-05 16:43:51'),</w:t>
            </w:r>
          </w:p>
          <w:p w:rsidR="0099030E" w:rsidRDefault="0099030E" w:rsidP="00147D83">
            <w:r>
              <w:t>(20744, 17, '2015-05-05 16:43:54'),</w:t>
            </w:r>
          </w:p>
          <w:p w:rsidR="0099030E" w:rsidRDefault="0099030E" w:rsidP="00147D83">
            <w:r>
              <w:t>(20745, 17, '2015-05-05 16:43:57'),</w:t>
            </w:r>
          </w:p>
          <w:p w:rsidR="0099030E" w:rsidRDefault="0099030E" w:rsidP="00147D83">
            <w:r>
              <w:t>(20746, 17, '2015-05-05 16:44:00'),</w:t>
            </w:r>
          </w:p>
          <w:p w:rsidR="0099030E" w:rsidRDefault="0099030E" w:rsidP="00147D83">
            <w:r>
              <w:t>(20747, 17, '2015-05-05 16:44:03'),</w:t>
            </w:r>
          </w:p>
          <w:p w:rsidR="0099030E" w:rsidRDefault="0099030E" w:rsidP="00147D83">
            <w:r>
              <w:t>(20748, 17, '2015-05-05 16:44:06'),</w:t>
            </w:r>
          </w:p>
          <w:p w:rsidR="0099030E" w:rsidRDefault="0099030E" w:rsidP="00147D83">
            <w:r>
              <w:t>(20749, 17, '2015-05-05 16:44:09'),</w:t>
            </w:r>
          </w:p>
          <w:p w:rsidR="0099030E" w:rsidRDefault="0099030E" w:rsidP="00147D83">
            <w:r>
              <w:t>(20750, 17, '2015-05-05 16:44:12'),</w:t>
            </w:r>
          </w:p>
          <w:p w:rsidR="0099030E" w:rsidRDefault="0099030E" w:rsidP="00147D83">
            <w:r>
              <w:t>(20751, 17, '2015-05-05 16:44:15'),</w:t>
            </w:r>
          </w:p>
          <w:p w:rsidR="0099030E" w:rsidRDefault="0099030E" w:rsidP="00147D83">
            <w:r>
              <w:t>(20752, 17, '2015-05-05 16:44:18'),</w:t>
            </w:r>
          </w:p>
          <w:p w:rsidR="0099030E" w:rsidRDefault="0099030E" w:rsidP="00147D83">
            <w:r>
              <w:t>(20753, 17, '2015-05-05 16:44:21'),</w:t>
            </w:r>
          </w:p>
          <w:p w:rsidR="0099030E" w:rsidRDefault="0099030E" w:rsidP="00147D83">
            <w:r>
              <w:t>(20754, 17, '2015-05-05 16:44:24'),</w:t>
            </w:r>
          </w:p>
          <w:p w:rsidR="0099030E" w:rsidRDefault="0099030E" w:rsidP="00147D83">
            <w:r>
              <w:t>(20755, 17, '2015-05-05 16:44:27'),</w:t>
            </w:r>
          </w:p>
          <w:p w:rsidR="0099030E" w:rsidRDefault="0099030E" w:rsidP="00147D83">
            <w:r>
              <w:t>(20756, 17, '2015-05-05 16:44:30'),</w:t>
            </w:r>
          </w:p>
          <w:p w:rsidR="0099030E" w:rsidRDefault="0099030E" w:rsidP="00147D83">
            <w:r>
              <w:t>(20757, 17, '2015-05-05 16:44:33'),</w:t>
            </w:r>
          </w:p>
          <w:p w:rsidR="0099030E" w:rsidRDefault="0099030E" w:rsidP="00147D83">
            <w:r>
              <w:t>(20758, 18, '2015-05-05 16:44:36'),</w:t>
            </w:r>
          </w:p>
          <w:p w:rsidR="0099030E" w:rsidRDefault="0099030E" w:rsidP="00147D83">
            <w:r>
              <w:t>(20759, 18, '2015-05-05 16:44:39'),</w:t>
            </w:r>
          </w:p>
          <w:p w:rsidR="0099030E" w:rsidRDefault="0099030E" w:rsidP="00147D83">
            <w:r>
              <w:t>(20760, 18, '2015-05-05 16:44:42'),</w:t>
            </w:r>
          </w:p>
          <w:p w:rsidR="0099030E" w:rsidRDefault="0099030E" w:rsidP="00147D83">
            <w:r>
              <w:t>(20761, 18, '2015-05-05 16:44:45'),</w:t>
            </w:r>
          </w:p>
          <w:p w:rsidR="0099030E" w:rsidRDefault="0099030E" w:rsidP="00147D83">
            <w:r>
              <w:t>(20762, 18, '2015-05-05 16:44:48'),</w:t>
            </w:r>
          </w:p>
          <w:p w:rsidR="0099030E" w:rsidRDefault="0099030E" w:rsidP="00147D83">
            <w:r>
              <w:t>(20763, 18, '2015-05-05 16:44:51'),</w:t>
            </w:r>
          </w:p>
          <w:p w:rsidR="0099030E" w:rsidRDefault="0099030E" w:rsidP="00147D83">
            <w:r>
              <w:t>(20764, 18, '2015-05-05 16:44:54'),</w:t>
            </w:r>
          </w:p>
          <w:p w:rsidR="0099030E" w:rsidRDefault="0099030E" w:rsidP="00147D83">
            <w:r>
              <w:t>(20765, 18, '2015-05-05 16:44:57'),</w:t>
            </w:r>
          </w:p>
          <w:p w:rsidR="0099030E" w:rsidRDefault="0099030E" w:rsidP="00147D83">
            <w:r>
              <w:t>(20766, 18, '2015-05-05 16:45:00'),</w:t>
            </w:r>
          </w:p>
          <w:p w:rsidR="0099030E" w:rsidRDefault="0099030E" w:rsidP="00147D83">
            <w:r>
              <w:t>(20767, 18, '2015-05-05 16:45:03'),</w:t>
            </w:r>
          </w:p>
          <w:p w:rsidR="0099030E" w:rsidRDefault="0099030E" w:rsidP="00147D83">
            <w:r>
              <w:t>(20768, 18, '2015-05-05 16:45:06'),</w:t>
            </w:r>
          </w:p>
          <w:p w:rsidR="0099030E" w:rsidRDefault="0099030E" w:rsidP="00147D83">
            <w:r>
              <w:t>(20769, 18, '2015-05-05 16:45:10'),</w:t>
            </w:r>
          </w:p>
          <w:p w:rsidR="0099030E" w:rsidRDefault="0099030E" w:rsidP="00147D83">
            <w:r>
              <w:t>(20770, 18, '2015-05-05 16:45:13'),</w:t>
            </w:r>
          </w:p>
          <w:p w:rsidR="0099030E" w:rsidRDefault="0099030E" w:rsidP="00147D83">
            <w:r>
              <w:t>(20771, 18, '2015-05-05 16:45:16'),</w:t>
            </w:r>
          </w:p>
          <w:p w:rsidR="0099030E" w:rsidRDefault="0099030E" w:rsidP="00147D83">
            <w:r>
              <w:t>(20772, 18, '2015-05-05 16:45:19'),</w:t>
            </w:r>
          </w:p>
          <w:p w:rsidR="0099030E" w:rsidRDefault="0099030E" w:rsidP="00147D83">
            <w:r>
              <w:t>(20773, 18, '2015-05-05 16:45:22'),</w:t>
            </w:r>
          </w:p>
          <w:p w:rsidR="0099030E" w:rsidRDefault="0099030E" w:rsidP="00147D83">
            <w:r>
              <w:t>(20774, 18, '2015-05-05 16:45:25'),</w:t>
            </w:r>
          </w:p>
          <w:p w:rsidR="0099030E" w:rsidRDefault="0099030E" w:rsidP="00147D83">
            <w:r>
              <w:t>(20775, 18, '2015-05-05 16:45:28'),</w:t>
            </w:r>
          </w:p>
          <w:p w:rsidR="0099030E" w:rsidRDefault="0099030E" w:rsidP="00147D83">
            <w:r>
              <w:t>(20776, 18, '2015-05-05 16:45:31'),</w:t>
            </w:r>
          </w:p>
          <w:p w:rsidR="0099030E" w:rsidRDefault="0099030E" w:rsidP="00147D83">
            <w:r>
              <w:t>(20777, 18, '2015-05-05 16:45:34'),</w:t>
            </w:r>
          </w:p>
          <w:p w:rsidR="0099030E" w:rsidRDefault="0099030E" w:rsidP="00147D83">
            <w:r>
              <w:t>(20778, 18, '2015-05-05 16:45:37'),</w:t>
            </w:r>
          </w:p>
          <w:p w:rsidR="0099030E" w:rsidRDefault="0099030E" w:rsidP="00147D83">
            <w:r>
              <w:t>(20779, 18, '2015-05-05 16:45:40'),</w:t>
            </w:r>
          </w:p>
          <w:p w:rsidR="0099030E" w:rsidRDefault="0099030E" w:rsidP="00147D83">
            <w:r>
              <w:t>(20780, 18, '2015-05-05 16:45:43'),</w:t>
            </w:r>
          </w:p>
          <w:p w:rsidR="0099030E" w:rsidRDefault="0099030E" w:rsidP="00147D83">
            <w:r>
              <w:t>(20781, 18, '2015-05-05 16:45:46'),</w:t>
            </w:r>
          </w:p>
          <w:p w:rsidR="0099030E" w:rsidRDefault="0099030E" w:rsidP="00147D83">
            <w:r>
              <w:t>(20782, 18, '2015-05-05 16:45:49'),</w:t>
            </w:r>
          </w:p>
          <w:p w:rsidR="0099030E" w:rsidRDefault="0099030E" w:rsidP="00147D83">
            <w:r>
              <w:t>(20783, 18, '2015-05-05 16:45:52'),</w:t>
            </w:r>
          </w:p>
          <w:p w:rsidR="0099030E" w:rsidRDefault="0099030E" w:rsidP="00147D83">
            <w:r>
              <w:t>(20784, 18, '2015-05-05 16:45:55'),</w:t>
            </w:r>
          </w:p>
          <w:p w:rsidR="0099030E" w:rsidRDefault="0099030E" w:rsidP="00147D83">
            <w:r>
              <w:t>(20785, 18, '2015-05-05 16:45:58'),</w:t>
            </w:r>
          </w:p>
          <w:p w:rsidR="0099030E" w:rsidRDefault="0099030E" w:rsidP="00147D83">
            <w:r>
              <w:t>(20786, 18, '2015-05-05 16:46:01'),</w:t>
            </w:r>
          </w:p>
          <w:p w:rsidR="0099030E" w:rsidRDefault="0099030E" w:rsidP="00147D83">
            <w:r>
              <w:t>(20787, 18, '2015-05-05 16:46:04'),</w:t>
            </w:r>
          </w:p>
          <w:p w:rsidR="0099030E" w:rsidRDefault="0099030E" w:rsidP="00147D83">
            <w:r>
              <w:t>(20788, 18, '2015-05-05 16:46:07'),</w:t>
            </w:r>
          </w:p>
          <w:p w:rsidR="0099030E" w:rsidRDefault="0099030E" w:rsidP="00147D83">
            <w:r>
              <w:t>(20789, 18, '2015-05-05 16:46:10'),</w:t>
            </w:r>
          </w:p>
          <w:p w:rsidR="0099030E" w:rsidRDefault="0099030E" w:rsidP="00147D83">
            <w:r>
              <w:t>(20790, 18, '2015-05-05 16:46:13'),</w:t>
            </w:r>
          </w:p>
          <w:p w:rsidR="0099030E" w:rsidRDefault="0099030E" w:rsidP="00147D83">
            <w:r>
              <w:t>(20791, 18, '2015-05-05 16:46:17'),</w:t>
            </w:r>
          </w:p>
          <w:p w:rsidR="0099030E" w:rsidRDefault="0099030E" w:rsidP="00147D83">
            <w:r>
              <w:t>(20792, 18, '2015-05-05 16:46:20'),</w:t>
            </w:r>
          </w:p>
          <w:p w:rsidR="0099030E" w:rsidRDefault="0099030E" w:rsidP="00147D83">
            <w:r>
              <w:t>(20793, 18, '2015-05-05 16:46:23'),</w:t>
            </w:r>
          </w:p>
          <w:p w:rsidR="0099030E" w:rsidRDefault="0099030E" w:rsidP="00147D83">
            <w:r>
              <w:t>(20794, 18, '2015-05-05 16:46:26'),</w:t>
            </w:r>
          </w:p>
          <w:p w:rsidR="0099030E" w:rsidRDefault="0099030E" w:rsidP="00147D83">
            <w:r>
              <w:t>(20795, 18, '2015-05-05 16:46:29'),</w:t>
            </w:r>
          </w:p>
          <w:p w:rsidR="0099030E" w:rsidRDefault="0099030E" w:rsidP="00147D83">
            <w:r>
              <w:t>(20796, 18, '2015-05-05 16:46:32'),</w:t>
            </w:r>
          </w:p>
          <w:p w:rsidR="0099030E" w:rsidRDefault="0099030E" w:rsidP="00147D83">
            <w:r>
              <w:t>(20797, 18, '2015-05-05 16:46:35'),</w:t>
            </w:r>
          </w:p>
          <w:p w:rsidR="0099030E" w:rsidRDefault="0099030E" w:rsidP="00147D83">
            <w:r>
              <w:t>(20798, 18, '2015-05-05 16:46:38'),</w:t>
            </w:r>
          </w:p>
          <w:p w:rsidR="0099030E" w:rsidRDefault="0099030E" w:rsidP="00147D83">
            <w:r>
              <w:t>(20799, 18, '2015-05-05 16:46:41'),</w:t>
            </w:r>
          </w:p>
          <w:p w:rsidR="0099030E" w:rsidRDefault="0099030E" w:rsidP="00147D83">
            <w:r>
              <w:t>(20800, 18, '2015-05-05 16:46:44'),</w:t>
            </w:r>
          </w:p>
          <w:p w:rsidR="0099030E" w:rsidRDefault="0099030E" w:rsidP="00147D83">
            <w:r>
              <w:t>(20801, 18, '2015-05-05 16:46:47'),</w:t>
            </w:r>
          </w:p>
          <w:p w:rsidR="0099030E" w:rsidRDefault="0099030E" w:rsidP="00147D83">
            <w:r>
              <w:t>(20802, 18, '2015-05-05 16:46:50'),</w:t>
            </w:r>
          </w:p>
          <w:p w:rsidR="0099030E" w:rsidRDefault="0099030E" w:rsidP="00147D83">
            <w:r>
              <w:t>(20803, 18, '2015-05-05 16:46:53'),</w:t>
            </w:r>
          </w:p>
          <w:p w:rsidR="0099030E" w:rsidRDefault="0099030E" w:rsidP="00147D83">
            <w:r>
              <w:t>(20804, 18, '2015-05-05 16:46:56'),</w:t>
            </w:r>
          </w:p>
          <w:p w:rsidR="0099030E" w:rsidRDefault="0099030E" w:rsidP="00147D83">
            <w:r>
              <w:t>(20805, 18, '2015-05-05 16:46:59'),</w:t>
            </w:r>
          </w:p>
          <w:p w:rsidR="0099030E" w:rsidRDefault="0099030E" w:rsidP="00147D83">
            <w:r>
              <w:t>(20806, 18, '2015-05-05 16:47:02'),</w:t>
            </w:r>
          </w:p>
          <w:p w:rsidR="0099030E" w:rsidRDefault="0099030E" w:rsidP="00147D83">
            <w:r>
              <w:t>(20807, 18, '2015-05-05 16:47:05'),</w:t>
            </w:r>
          </w:p>
          <w:p w:rsidR="0099030E" w:rsidRDefault="0099030E" w:rsidP="00147D83">
            <w:r>
              <w:t>(20808, 18, '2015-05-05 16:47:08'),</w:t>
            </w:r>
          </w:p>
          <w:p w:rsidR="0099030E" w:rsidRDefault="0099030E" w:rsidP="00147D83">
            <w:r>
              <w:t>(20809, 18, '2015-05-05 16:47:11'),</w:t>
            </w:r>
          </w:p>
          <w:p w:rsidR="0099030E" w:rsidRDefault="0099030E" w:rsidP="00147D83">
            <w:r>
              <w:t>(20810, 18, '2015-05-05 16:47:14'),</w:t>
            </w:r>
          </w:p>
          <w:p w:rsidR="0099030E" w:rsidRDefault="0099030E" w:rsidP="00147D83">
            <w:r>
              <w:t>(20811, 18, '2015-05-05 16:47:17'),</w:t>
            </w:r>
          </w:p>
          <w:p w:rsidR="0099030E" w:rsidRDefault="0099030E" w:rsidP="00147D83">
            <w:r>
              <w:t>(20812, 17, '2015-05-05 16:47:20'),</w:t>
            </w:r>
          </w:p>
          <w:p w:rsidR="0099030E" w:rsidRDefault="0099030E" w:rsidP="00147D83">
            <w:r>
              <w:t>(20813, 17, '2015-05-05 16:47:23'),</w:t>
            </w:r>
          </w:p>
          <w:p w:rsidR="0099030E" w:rsidRDefault="0099030E" w:rsidP="00147D83">
            <w:r>
              <w:t>(20814, 17, '2015-05-05 16:47:26'),</w:t>
            </w:r>
          </w:p>
          <w:p w:rsidR="0099030E" w:rsidRDefault="0099030E" w:rsidP="00147D83">
            <w:r>
              <w:t>(20815, 17, '2015-05-05 16:47:29'),</w:t>
            </w:r>
          </w:p>
          <w:p w:rsidR="0099030E" w:rsidRDefault="0099030E" w:rsidP="00147D83">
            <w:r>
              <w:t>(20816, 17, '2015-05-05 16:47:32'),</w:t>
            </w:r>
          </w:p>
          <w:p w:rsidR="0099030E" w:rsidRDefault="0099030E" w:rsidP="00147D83">
            <w:r>
              <w:t>(20817, 17, '2015-05-05 16:47:35'),</w:t>
            </w:r>
          </w:p>
          <w:p w:rsidR="0099030E" w:rsidRDefault="0099030E" w:rsidP="00147D83">
            <w:r>
              <w:t>(20818, 17, '2015-05-05 16:47:38'),</w:t>
            </w:r>
          </w:p>
          <w:p w:rsidR="0099030E" w:rsidRDefault="0099030E" w:rsidP="00147D83">
            <w:r>
              <w:t>(20819, 17, '2015-05-05 16:47:41'),</w:t>
            </w:r>
          </w:p>
          <w:p w:rsidR="0099030E" w:rsidRDefault="0099030E" w:rsidP="00147D83">
            <w:r>
              <w:t>(20820, 17, '2015-05-05 16:47:44'),</w:t>
            </w:r>
          </w:p>
          <w:p w:rsidR="0099030E" w:rsidRDefault="0099030E" w:rsidP="00147D83">
            <w:r>
              <w:t>(20821, 17, '2015-05-05 16:47:48'),</w:t>
            </w:r>
          </w:p>
          <w:p w:rsidR="0099030E" w:rsidRDefault="0099030E" w:rsidP="00147D83">
            <w:r>
              <w:t>(20822, 17, '2015-05-05 16:47:51'),</w:t>
            </w:r>
          </w:p>
          <w:p w:rsidR="0099030E" w:rsidRDefault="0099030E" w:rsidP="00147D83">
            <w:r>
              <w:t>(20823, 17, '2015-05-05 16:47:54'),</w:t>
            </w:r>
          </w:p>
          <w:p w:rsidR="0099030E" w:rsidRDefault="0099030E" w:rsidP="00147D83">
            <w:r>
              <w:t>(20824, 17, '2015-05-05 16:47:57'),</w:t>
            </w:r>
          </w:p>
          <w:p w:rsidR="0099030E" w:rsidRDefault="0099030E" w:rsidP="00147D83">
            <w:r>
              <w:t>(20825, 17, '2015-05-05 16:48:00'),</w:t>
            </w:r>
          </w:p>
          <w:p w:rsidR="0099030E" w:rsidRDefault="0099030E" w:rsidP="00147D83">
            <w:r>
              <w:t>(20826, 17, '2015-05-05 16:48:03'),</w:t>
            </w:r>
          </w:p>
          <w:p w:rsidR="0099030E" w:rsidRDefault="0099030E" w:rsidP="00147D83">
            <w:r>
              <w:t>(20827, 17, '2015-05-05 16:48:06'),</w:t>
            </w:r>
          </w:p>
          <w:p w:rsidR="0099030E" w:rsidRDefault="0099030E" w:rsidP="00147D83">
            <w:r>
              <w:t>(20828, 17, '2015-05-05 16:48:09'),</w:t>
            </w:r>
          </w:p>
          <w:p w:rsidR="0099030E" w:rsidRDefault="0099030E" w:rsidP="00147D83">
            <w:r>
              <w:t>(20829, 16, '2015-05-05 16:48:12'),</w:t>
            </w:r>
          </w:p>
          <w:p w:rsidR="0099030E" w:rsidRDefault="0099030E" w:rsidP="00147D83">
            <w:r>
              <w:t>(20830, 16, '2015-05-05 16:48:15'),</w:t>
            </w:r>
          </w:p>
          <w:p w:rsidR="0099030E" w:rsidRDefault="0099030E" w:rsidP="00147D83">
            <w:r>
              <w:t>(20831, 16, '2015-05-05 16:48:18'),</w:t>
            </w:r>
          </w:p>
          <w:p w:rsidR="0099030E" w:rsidRDefault="0099030E" w:rsidP="00147D83">
            <w:r>
              <w:t>(20832, 16, '2015-05-05 16:48:21'),</w:t>
            </w:r>
          </w:p>
          <w:p w:rsidR="0099030E" w:rsidRDefault="0099030E" w:rsidP="00147D83">
            <w:r>
              <w:t>(20833, 16, '2015-05-05 16:48:24'),</w:t>
            </w:r>
          </w:p>
          <w:p w:rsidR="0099030E" w:rsidRDefault="0099030E" w:rsidP="00147D83">
            <w:r>
              <w:t>(20834, 16, '2015-05-05 16:48:27'),</w:t>
            </w:r>
          </w:p>
          <w:p w:rsidR="0099030E" w:rsidRDefault="0099030E" w:rsidP="00147D83">
            <w:r>
              <w:t>(20835, 16, '2015-05-05 16:48:30'),</w:t>
            </w:r>
          </w:p>
          <w:p w:rsidR="0099030E" w:rsidRDefault="0099030E" w:rsidP="00147D83">
            <w:r>
              <w:t>(20836, 16, '2015-05-05 16:48:33'),</w:t>
            </w:r>
          </w:p>
          <w:p w:rsidR="0099030E" w:rsidRDefault="0099030E" w:rsidP="00147D83">
            <w:r>
              <w:t>(20837, 16, '2015-05-05 16:48:36'),</w:t>
            </w:r>
          </w:p>
          <w:p w:rsidR="0099030E" w:rsidRDefault="0099030E" w:rsidP="00147D83">
            <w:r>
              <w:t>(20838, 15, '2015-05-05 16:48:39'),</w:t>
            </w:r>
          </w:p>
          <w:p w:rsidR="0099030E" w:rsidRDefault="0099030E" w:rsidP="00147D83">
            <w:r>
              <w:t>(20839, 15, '2015-05-05 16:48:42'),</w:t>
            </w:r>
          </w:p>
          <w:p w:rsidR="0099030E" w:rsidRDefault="0099030E" w:rsidP="00147D83">
            <w:r>
              <w:t>(20840, 15, '2015-05-05 16:48:45'),</w:t>
            </w:r>
          </w:p>
          <w:p w:rsidR="0099030E" w:rsidRDefault="0099030E" w:rsidP="00147D83">
            <w:r>
              <w:t>(20841, 15, '2015-05-05 16:48:48'),</w:t>
            </w:r>
          </w:p>
          <w:p w:rsidR="0099030E" w:rsidRDefault="0099030E" w:rsidP="00147D83">
            <w:r>
              <w:t>(20842, 15, '2015-05-05 16:48:51'),</w:t>
            </w:r>
          </w:p>
          <w:p w:rsidR="0099030E" w:rsidRDefault="0099030E" w:rsidP="00147D83">
            <w:r>
              <w:t>(20843, 15, '2015-05-05 16:48:54'),</w:t>
            </w:r>
          </w:p>
          <w:p w:rsidR="0099030E" w:rsidRDefault="0099030E" w:rsidP="00147D83">
            <w:r>
              <w:t>(20844, 15, '2015-05-05 16:48:57'),</w:t>
            </w:r>
          </w:p>
          <w:p w:rsidR="0099030E" w:rsidRDefault="0099030E" w:rsidP="00147D83">
            <w:r>
              <w:t>(20845, 15, '2015-05-05 16:49:00'),</w:t>
            </w:r>
          </w:p>
          <w:p w:rsidR="0099030E" w:rsidRDefault="0099030E" w:rsidP="00147D83">
            <w:r>
              <w:t>(20846, 14, '2015-05-05 16:49:03'),</w:t>
            </w:r>
          </w:p>
          <w:p w:rsidR="0099030E" w:rsidRDefault="0099030E" w:rsidP="00147D83">
            <w:r>
              <w:t>(20847, 14, '2015-05-05 16:49:06'),</w:t>
            </w:r>
          </w:p>
          <w:p w:rsidR="0099030E" w:rsidRDefault="0099030E" w:rsidP="00147D83">
            <w:r>
              <w:t>(20848, 14, '2015-05-05 16:49:09'),</w:t>
            </w:r>
          </w:p>
          <w:p w:rsidR="0099030E" w:rsidRDefault="0099030E" w:rsidP="00147D83">
            <w:r>
              <w:t>(20849, 14, '2015-05-05 16:49:13'),</w:t>
            </w:r>
          </w:p>
          <w:p w:rsidR="0099030E" w:rsidRDefault="0099030E" w:rsidP="00147D83">
            <w:r>
              <w:t>(20850, 14, '2015-05-05 16:49:16'),</w:t>
            </w:r>
          </w:p>
          <w:p w:rsidR="0099030E" w:rsidRDefault="0099030E" w:rsidP="00147D83">
            <w:r>
              <w:t>(20851, 14, '2015-05-05 16:49:19'),</w:t>
            </w:r>
          </w:p>
          <w:p w:rsidR="0099030E" w:rsidRDefault="0099030E" w:rsidP="00147D83">
            <w:r>
              <w:t>(20852, 14, '2015-05-05 16:49:22'),</w:t>
            </w:r>
          </w:p>
          <w:p w:rsidR="0099030E" w:rsidRDefault="0099030E" w:rsidP="00147D83">
            <w:r>
              <w:t>(20853, 14, '2015-05-05 16:49:25'),</w:t>
            </w:r>
          </w:p>
          <w:p w:rsidR="0099030E" w:rsidRDefault="0099030E" w:rsidP="00147D83">
            <w:r>
              <w:t>(20854, 14, '2015-05-05 16:49:28'),</w:t>
            </w:r>
          </w:p>
          <w:p w:rsidR="0099030E" w:rsidRDefault="0099030E" w:rsidP="00147D83">
            <w:r>
              <w:t>(20855, 14, '2015-05-05 16:49:31'),</w:t>
            </w:r>
          </w:p>
          <w:p w:rsidR="0099030E" w:rsidRDefault="0099030E" w:rsidP="00147D83">
            <w:r>
              <w:t>(20856, 14, '2015-05-05 16:49:34'),</w:t>
            </w:r>
          </w:p>
          <w:p w:rsidR="0099030E" w:rsidRDefault="0099030E" w:rsidP="00147D83">
            <w:r>
              <w:t>(20857, 14, '2015-05-05 16:49:37'),</w:t>
            </w:r>
          </w:p>
          <w:p w:rsidR="0099030E" w:rsidRDefault="0099030E" w:rsidP="00147D83">
            <w:r>
              <w:t>(20858, 14, '2015-05-05 16:49:40'),</w:t>
            </w:r>
          </w:p>
          <w:p w:rsidR="0099030E" w:rsidRDefault="0099030E" w:rsidP="00147D83">
            <w:r>
              <w:t>(20859, 13, '2015-05-05 16:49:43'),</w:t>
            </w:r>
          </w:p>
          <w:p w:rsidR="0099030E" w:rsidRDefault="0099030E" w:rsidP="00147D83">
            <w:r>
              <w:t>(20860, 13, '2015-05-05 16:49:46'),</w:t>
            </w:r>
          </w:p>
          <w:p w:rsidR="0099030E" w:rsidRDefault="0099030E" w:rsidP="00147D83">
            <w:r>
              <w:t>(20861, 13, '2015-05-05 16:49:49'),</w:t>
            </w:r>
          </w:p>
          <w:p w:rsidR="0099030E" w:rsidRDefault="0099030E" w:rsidP="00147D83">
            <w:r>
              <w:t>(20862, 13, '2015-05-05 16:49:52'),</w:t>
            </w:r>
          </w:p>
          <w:p w:rsidR="0099030E" w:rsidRDefault="0099030E" w:rsidP="00147D83">
            <w:r>
              <w:t>(20863, 13, '2015-05-05 16:49:55'),</w:t>
            </w:r>
          </w:p>
          <w:p w:rsidR="0099030E" w:rsidRDefault="0099030E" w:rsidP="00147D83">
            <w:r>
              <w:t>(20864, 13, '2015-05-05 16:49:58'),</w:t>
            </w:r>
          </w:p>
          <w:p w:rsidR="0099030E" w:rsidRDefault="0099030E" w:rsidP="00147D83">
            <w:r>
              <w:t>(20865, 13, '2015-05-05 16:50:01'),</w:t>
            </w:r>
          </w:p>
          <w:p w:rsidR="0099030E" w:rsidRDefault="0099030E" w:rsidP="00147D83">
            <w:r>
              <w:t>(20866, 12, '2015-05-05 16:50:04'),</w:t>
            </w:r>
          </w:p>
          <w:p w:rsidR="0099030E" w:rsidRDefault="0099030E" w:rsidP="00147D83">
            <w:r>
              <w:t>(20867, 12, '2015-05-05 16:50:07'),</w:t>
            </w:r>
          </w:p>
          <w:p w:rsidR="0099030E" w:rsidRDefault="0099030E" w:rsidP="00147D83">
            <w:r>
              <w:t>(20868, 12, '2015-05-05 16:50:10'),</w:t>
            </w:r>
          </w:p>
          <w:p w:rsidR="0099030E" w:rsidRDefault="0099030E" w:rsidP="00147D83">
            <w:r>
              <w:t>(20869, 12, '2015-05-05 16:50:13'),</w:t>
            </w:r>
          </w:p>
          <w:p w:rsidR="0099030E" w:rsidRDefault="0099030E" w:rsidP="00147D83">
            <w:r>
              <w:t>(20870, 12, '2015-05-05 16:50:16'),</w:t>
            </w:r>
          </w:p>
          <w:p w:rsidR="0099030E" w:rsidRDefault="0099030E" w:rsidP="00147D83">
            <w:r>
              <w:t>(20871, 12, '2015-05-05 16:50:19'),</w:t>
            </w:r>
          </w:p>
          <w:p w:rsidR="0099030E" w:rsidRDefault="0099030E" w:rsidP="00147D83">
            <w:r>
              <w:t>(20872, 12, '2015-05-05 16:50:22'),</w:t>
            </w:r>
          </w:p>
          <w:p w:rsidR="0099030E" w:rsidRDefault="0099030E" w:rsidP="00147D83">
            <w:r>
              <w:t>(20873, 11, '2015-05-05 16:50:25'),</w:t>
            </w:r>
          </w:p>
          <w:p w:rsidR="0099030E" w:rsidRDefault="0099030E" w:rsidP="00147D83">
            <w:r>
              <w:t>(20874, 11, '2015-05-05 16:50:28'),</w:t>
            </w:r>
          </w:p>
          <w:p w:rsidR="0099030E" w:rsidRDefault="0099030E" w:rsidP="00147D83">
            <w:r>
              <w:t>(20875, 11, '2015-05-05 16:50:31'),</w:t>
            </w:r>
          </w:p>
          <w:p w:rsidR="0099030E" w:rsidRDefault="0099030E" w:rsidP="00147D83">
            <w:r>
              <w:t>(20876, 11, '2015-05-05 16:50:34'),</w:t>
            </w:r>
          </w:p>
          <w:p w:rsidR="0099030E" w:rsidRDefault="0099030E" w:rsidP="00147D83">
            <w:r>
              <w:t>(20877, 11, '2015-05-05 16:50:37'),</w:t>
            </w:r>
          </w:p>
          <w:p w:rsidR="0099030E" w:rsidRDefault="0099030E" w:rsidP="00147D83">
            <w:r>
              <w:t>(20878, 11, '2015-05-05 16:50:40'),</w:t>
            </w:r>
          </w:p>
          <w:p w:rsidR="0099030E" w:rsidRDefault="0099030E" w:rsidP="00147D83">
            <w:r>
              <w:t>(20879, 11, '2015-05-05 16:50:44'),</w:t>
            </w:r>
          </w:p>
          <w:p w:rsidR="0099030E" w:rsidRDefault="0099030E" w:rsidP="00147D83">
            <w:r>
              <w:t>(20880, 11, '2015-05-05 16:50:47'),</w:t>
            </w:r>
          </w:p>
          <w:p w:rsidR="0099030E" w:rsidRDefault="0099030E" w:rsidP="00147D83">
            <w:r>
              <w:t>(20881, 10, '2015-05-05 16:50:50'),</w:t>
            </w:r>
          </w:p>
          <w:p w:rsidR="0099030E" w:rsidRDefault="0099030E" w:rsidP="00147D83">
            <w:r>
              <w:t>(20882, 10, '2015-05-05 16:50:53'),</w:t>
            </w:r>
          </w:p>
          <w:p w:rsidR="0099030E" w:rsidRDefault="0099030E" w:rsidP="00147D83">
            <w:r>
              <w:t>(20883, 10, '2015-05-05 16:50:56'),</w:t>
            </w:r>
          </w:p>
          <w:p w:rsidR="0099030E" w:rsidRDefault="0099030E" w:rsidP="00147D83">
            <w:r>
              <w:t>(20884, 10, '2015-05-05 16:50:59'),</w:t>
            </w:r>
          </w:p>
          <w:p w:rsidR="0099030E" w:rsidRDefault="0099030E" w:rsidP="00147D83">
            <w:r>
              <w:t>(20885, 10, '2015-05-05 16:51:02'),</w:t>
            </w:r>
          </w:p>
          <w:p w:rsidR="0099030E" w:rsidRDefault="0099030E" w:rsidP="00147D83">
            <w:r>
              <w:t>(20886, 10, '2015-05-05 16:51:05'),</w:t>
            </w:r>
          </w:p>
          <w:p w:rsidR="0099030E" w:rsidRDefault="0099030E" w:rsidP="00147D83">
            <w:r>
              <w:t>(20887, 10, '2015-05-05 16:51:08'),</w:t>
            </w:r>
          </w:p>
          <w:p w:rsidR="0099030E" w:rsidRDefault="0099030E" w:rsidP="00147D83">
            <w:r>
              <w:t>(20888, 10, '2015-05-05 16:51:11'),</w:t>
            </w:r>
          </w:p>
          <w:p w:rsidR="0099030E" w:rsidRDefault="0099030E" w:rsidP="00147D83">
            <w:r>
              <w:t>(20889, 10, '2015-05-05 16:51:14'),</w:t>
            </w:r>
          </w:p>
          <w:p w:rsidR="0099030E" w:rsidRDefault="0099030E" w:rsidP="00147D83">
            <w:r>
              <w:t>(20890, 10, '2015-05-05 16:51:17'),</w:t>
            </w:r>
          </w:p>
          <w:p w:rsidR="0099030E" w:rsidRDefault="0099030E" w:rsidP="00147D83">
            <w:r>
              <w:t>(20891, 10, '2015-05-05 16:51:20'),</w:t>
            </w:r>
          </w:p>
          <w:p w:rsidR="0099030E" w:rsidRDefault="0099030E" w:rsidP="00147D83">
            <w:r>
              <w:t>(20892, 10, '2015-05-05 16:51:23'),</w:t>
            </w:r>
          </w:p>
          <w:p w:rsidR="0099030E" w:rsidRDefault="0099030E" w:rsidP="00147D83">
            <w:r>
              <w:t>(20893, 10, '2015-05-05 16:51:26'),</w:t>
            </w:r>
          </w:p>
          <w:p w:rsidR="0099030E" w:rsidRDefault="0099030E" w:rsidP="00147D83">
            <w:r>
              <w:t>(20894, 10, '2015-05-05 16:51:29'),</w:t>
            </w:r>
          </w:p>
          <w:p w:rsidR="0099030E" w:rsidRDefault="0099030E" w:rsidP="00147D83">
            <w:r>
              <w:t>(20895, 10, '2015-05-05 16:51:32'),</w:t>
            </w:r>
          </w:p>
          <w:p w:rsidR="0099030E" w:rsidRDefault="0099030E" w:rsidP="00147D83">
            <w:r>
              <w:t>(20896, 10, '2015-05-05 16:51:35'),</w:t>
            </w:r>
          </w:p>
          <w:p w:rsidR="0099030E" w:rsidRDefault="0099030E" w:rsidP="00147D83">
            <w:r>
              <w:t>(20897, 10, '2015-05-05 16:51:38'),</w:t>
            </w:r>
          </w:p>
          <w:p w:rsidR="0099030E" w:rsidRDefault="0099030E" w:rsidP="00147D83">
            <w:r>
              <w:t>(20898, 10, '2015-05-05 16:51:41'),</w:t>
            </w:r>
          </w:p>
          <w:p w:rsidR="0099030E" w:rsidRDefault="0099030E" w:rsidP="00147D83">
            <w:r>
              <w:t>(20899, 10, '2015-05-05 16:51:44'),</w:t>
            </w:r>
          </w:p>
          <w:p w:rsidR="0099030E" w:rsidRDefault="0099030E" w:rsidP="00147D83">
            <w:r>
              <w:t>(20900, 10, '2015-05-05 16:51:47'),</w:t>
            </w:r>
          </w:p>
          <w:p w:rsidR="0099030E" w:rsidRDefault="0099030E" w:rsidP="00147D83">
            <w:r>
              <w:t>(20901, 10, '2015-05-05 16:51:50'),</w:t>
            </w:r>
          </w:p>
          <w:p w:rsidR="0099030E" w:rsidRDefault="0099030E" w:rsidP="00147D83">
            <w:r>
              <w:t>(20902, 10, '2015-05-05 16:51:53'),</w:t>
            </w:r>
          </w:p>
          <w:p w:rsidR="0099030E" w:rsidRDefault="0099030E" w:rsidP="00147D83">
            <w:r>
              <w:t>(20903, 10, '2015-05-05 16:51:56'),</w:t>
            </w:r>
          </w:p>
          <w:p w:rsidR="0099030E" w:rsidRDefault="0099030E" w:rsidP="00147D83">
            <w:r>
              <w:t>(20904, 10, '2015-05-05 16:51:59'),</w:t>
            </w:r>
          </w:p>
          <w:p w:rsidR="0099030E" w:rsidRDefault="0099030E" w:rsidP="00147D83">
            <w:r>
              <w:t>(20905, 9, '2015-05-05 16:52:03'),</w:t>
            </w:r>
          </w:p>
          <w:p w:rsidR="0099030E" w:rsidRDefault="0099030E" w:rsidP="00147D83">
            <w:r>
              <w:t>(20906, 9, '2015-05-05 16:52:06'),</w:t>
            </w:r>
          </w:p>
          <w:p w:rsidR="0099030E" w:rsidRDefault="0099030E" w:rsidP="00147D83">
            <w:r>
              <w:t>(20907, 9, '2015-05-05 16:52:09'),</w:t>
            </w:r>
          </w:p>
          <w:p w:rsidR="0099030E" w:rsidRDefault="0099030E" w:rsidP="00147D83">
            <w:r>
              <w:t>(20908, 9, '2015-05-05 16:52:12'),</w:t>
            </w:r>
          </w:p>
          <w:p w:rsidR="0099030E" w:rsidRDefault="0099030E" w:rsidP="00147D83">
            <w:r>
              <w:t>(20909, 9, '2015-05-05 16:52:15'),</w:t>
            </w:r>
          </w:p>
          <w:p w:rsidR="0099030E" w:rsidRDefault="0099030E" w:rsidP="00147D83">
            <w:r>
              <w:t>(20910, 9, '2015-05-05 16:52:18'),</w:t>
            </w:r>
          </w:p>
          <w:p w:rsidR="0099030E" w:rsidRDefault="0099030E" w:rsidP="00147D83">
            <w:r>
              <w:t>(20911, 9, '2015-05-05 16:52:21'),</w:t>
            </w:r>
          </w:p>
          <w:p w:rsidR="0099030E" w:rsidRDefault="0099030E" w:rsidP="00147D83">
            <w:r>
              <w:t>(20912, 9, '2015-05-05 16:52:24'),</w:t>
            </w:r>
          </w:p>
          <w:p w:rsidR="0099030E" w:rsidRDefault="0099030E" w:rsidP="00147D83">
            <w:r>
              <w:t>(20913, 9, '2015-05-05 16:52:27'),</w:t>
            </w:r>
          </w:p>
          <w:p w:rsidR="0099030E" w:rsidRDefault="0099030E" w:rsidP="00147D83">
            <w:r>
              <w:t>(20914, 9, '2015-05-05 16:52:30'),</w:t>
            </w:r>
          </w:p>
          <w:p w:rsidR="0099030E" w:rsidRDefault="0099030E" w:rsidP="00147D83">
            <w:r>
              <w:t>(20915, 9, '2015-05-05 16:52:33'),</w:t>
            </w:r>
          </w:p>
          <w:p w:rsidR="0099030E" w:rsidRDefault="0099030E" w:rsidP="00147D83">
            <w:r>
              <w:t>(20916, 9, '2015-05-05 16:52:36'),</w:t>
            </w:r>
          </w:p>
          <w:p w:rsidR="0099030E" w:rsidRDefault="0099030E" w:rsidP="00147D83">
            <w:r>
              <w:t>(20917, 9, '2015-05-05 16:52:39'),</w:t>
            </w:r>
          </w:p>
          <w:p w:rsidR="0099030E" w:rsidRDefault="0099030E" w:rsidP="00147D83">
            <w:r>
              <w:t>(20918, 9, '2015-05-05 16:52:42'),</w:t>
            </w:r>
          </w:p>
          <w:p w:rsidR="0099030E" w:rsidRDefault="0099030E" w:rsidP="00147D83">
            <w:r>
              <w:t>(20919, 9, '2015-05-05 16:52:45'),</w:t>
            </w:r>
          </w:p>
          <w:p w:rsidR="0099030E" w:rsidRDefault="0099030E" w:rsidP="00147D83">
            <w:r>
              <w:t>(20920, 9, '2015-05-05 16:52:48'),</w:t>
            </w:r>
          </w:p>
          <w:p w:rsidR="0099030E" w:rsidRDefault="0099030E" w:rsidP="00147D83">
            <w:r>
              <w:t>(20921, 9, '2015-05-05 16:52:51'),</w:t>
            </w:r>
          </w:p>
          <w:p w:rsidR="0099030E" w:rsidRDefault="0099030E" w:rsidP="00147D83">
            <w:r>
              <w:t>(20922, 9, '2015-05-05 16:52:54'),</w:t>
            </w:r>
          </w:p>
          <w:p w:rsidR="0099030E" w:rsidRDefault="0099030E" w:rsidP="00147D83">
            <w:r>
              <w:t>(20923, 9, '2015-05-05 16:52:57'),</w:t>
            </w:r>
          </w:p>
          <w:p w:rsidR="0099030E" w:rsidRDefault="0099030E" w:rsidP="00147D83">
            <w:r>
              <w:t>(20924, 9, '2015-05-05 16:53:00'),</w:t>
            </w:r>
          </w:p>
          <w:p w:rsidR="0099030E" w:rsidRDefault="0099030E" w:rsidP="00147D83">
            <w:r>
              <w:t>(20925, 9, '2015-05-05 16:53:03'),</w:t>
            </w:r>
          </w:p>
          <w:p w:rsidR="0099030E" w:rsidRDefault="0099030E" w:rsidP="00147D83">
            <w:r>
              <w:t>(20926, 9, '2015-05-05 16:53:06'),</w:t>
            </w:r>
          </w:p>
          <w:p w:rsidR="0099030E" w:rsidRDefault="0099030E" w:rsidP="00147D83">
            <w:r>
              <w:t>(20927, 9, '2015-05-05 16:53:09'),</w:t>
            </w:r>
          </w:p>
          <w:p w:rsidR="0099030E" w:rsidRDefault="0099030E" w:rsidP="00147D83">
            <w:r>
              <w:t>(20928, 9, '2015-05-05 16:53:12'),</w:t>
            </w:r>
          </w:p>
          <w:p w:rsidR="0099030E" w:rsidRDefault="0099030E" w:rsidP="00147D83">
            <w:r>
              <w:t>(20929, 9, '2015-05-05 16:53:15'),</w:t>
            </w:r>
          </w:p>
          <w:p w:rsidR="0099030E" w:rsidRDefault="0099030E" w:rsidP="00147D83">
            <w:r>
              <w:t>(20930, 9, '2015-05-05 16:53:18'),</w:t>
            </w:r>
          </w:p>
          <w:p w:rsidR="0099030E" w:rsidRDefault="0099030E" w:rsidP="00147D83">
            <w:r>
              <w:t>(20931, 9, '2015-05-05 16:53:21'),</w:t>
            </w:r>
          </w:p>
          <w:p w:rsidR="0099030E" w:rsidRDefault="0099030E" w:rsidP="00147D83">
            <w:r>
              <w:t>(20932, 8, '2015-05-05 16:53:24'),</w:t>
            </w:r>
          </w:p>
          <w:p w:rsidR="0099030E" w:rsidRDefault="0099030E" w:rsidP="00147D83">
            <w:r>
              <w:t>(20933, 8, '2015-05-05 16:53:27'),</w:t>
            </w:r>
          </w:p>
          <w:p w:rsidR="0099030E" w:rsidRDefault="0099030E" w:rsidP="00147D83">
            <w:r>
              <w:t>(20934, 8, '2015-05-05 16:53:31'),</w:t>
            </w:r>
          </w:p>
          <w:p w:rsidR="0099030E" w:rsidRDefault="0099030E" w:rsidP="00147D83">
            <w:r>
              <w:t>(20935, 8, '2015-05-05 16:53:34'),</w:t>
            </w:r>
          </w:p>
          <w:p w:rsidR="0099030E" w:rsidRDefault="0099030E" w:rsidP="00147D83">
            <w:r>
              <w:t>(20936, 6, '2015-05-05 16:53:37'),</w:t>
            </w:r>
          </w:p>
          <w:p w:rsidR="0099030E" w:rsidRDefault="0099030E" w:rsidP="00147D83">
            <w:r>
              <w:t>(20937, 7, '2015-05-05 16:53:40'),</w:t>
            </w:r>
          </w:p>
          <w:p w:rsidR="0099030E" w:rsidRDefault="0099030E" w:rsidP="00147D83">
            <w:r>
              <w:t>(20938, 6, '2015-05-05 16:53:43'),</w:t>
            </w:r>
          </w:p>
          <w:p w:rsidR="0099030E" w:rsidRDefault="0099030E" w:rsidP="00147D83">
            <w:r>
              <w:t>(20939, 6, '2015-05-05 16:53:46'),</w:t>
            </w:r>
          </w:p>
          <w:p w:rsidR="0099030E" w:rsidRDefault="0099030E" w:rsidP="00147D83">
            <w:r>
              <w:t>(20940, 6, '2015-05-05 16:53:49'),</w:t>
            </w:r>
          </w:p>
          <w:p w:rsidR="0099030E" w:rsidRDefault="0099030E" w:rsidP="00147D83">
            <w:r>
              <w:t>(20941, 6, '2015-05-05 16:53:52'),</w:t>
            </w:r>
          </w:p>
          <w:p w:rsidR="0099030E" w:rsidRDefault="0099030E" w:rsidP="00147D83">
            <w:r>
              <w:t>(20942, 6, '2015-05-05 16:53:55'),</w:t>
            </w:r>
          </w:p>
          <w:p w:rsidR="0099030E" w:rsidRDefault="0099030E" w:rsidP="00147D83">
            <w:r>
              <w:t>(20943, 6, '2015-05-05 16:53:58'),</w:t>
            </w:r>
          </w:p>
          <w:p w:rsidR="0099030E" w:rsidRDefault="0099030E" w:rsidP="00147D83">
            <w:r>
              <w:t>(20944, 6, '2015-05-05 16:54:01'),</w:t>
            </w:r>
          </w:p>
          <w:p w:rsidR="0099030E" w:rsidRDefault="0099030E" w:rsidP="00147D83">
            <w:r>
              <w:t>(20945, 6, '2015-05-05 16:54:04'),</w:t>
            </w:r>
          </w:p>
          <w:p w:rsidR="0099030E" w:rsidRDefault="0099030E" w:rsidP="00147D83">
            <w:r>
              <w:t>(20946, 7, '2015-05-05 16:54:07'),</w:t>
            </w:r>
          </w:p>
          <w:p w:rsidR="0099030E" w:rsidRDefault="0099030E" w:rsidP="00147D83">
            <w:r>
              <w:t>(20947, 7, '2015-05-05 16:54:10'),</w:t>
            </w:r>
          </w:p>
          <w:p w:rsidR="0099030E" w:rsidRDefault="0099030E" w:rsidP="00147D83">
            <w:r>
              <w:t>(20948, 7, '2015-05-05 16:54:13'),</w:t>
            </w:r>
          </w:p>
          <w:p w:rsidR="0099030E" w:rsidRDefault="0099030E" w:rsidP="00147D83">
            <w:r>
              <w:t>(20949, 7, '2015-05-05 16:54:16'),</w:t>
            </w:r>
          </w:p>
          <w:p w:rsidR="0099030E" w:rsidRDefault="0099030E" w:rsidP="00147D83">
            <w:r>
              <w:t>(20950, 7, '2015-05-05 16:54:19'),</w:t>
            </w:r>
          </w:p>
          <w:p w:rsidR="0099030E" w:rsidRDefault="0099030E" w:rsidP="00147D83">
            <w:r>
              <w:t>(20951, 6, '2015-05-05 16:54:22'),</w:t>
            </w:r>
          </w:p>
          <w:p w:rsidR="0099030E" w:rsidRDefault="0099030E" w:rsidP="00147D83">
            <w:r>
              <w:t>(20952, 7, '2015-05-05 16:54:25'),</w:t>
            </w:r>
          </w:p>
          <w:p w:rsidR="0099030E" w:rsidRDefault="0099030E" w:rsidP="00147D83">
            <w:r>
              <w:t>(20953, 7, '2015-05-05 16:54:28'),</w:t>
            </w:r>
          </w:p>
          <w:p w:rsidR="0099030E" w:rsidRDefault="0099030E" w:rsidP="00147D83">
            <w:r>
              <w:t>(20954, 7, '2015-05-05 16:54:31'),</w:t>
            </w:r>
          </w:p>
          <w:p w:rsidR="0099030E" w:rsidRDefault="0099030E" w:rsidP="00147D83">
            <w:r>
              <w:t>(20955, 6, '2015-05-05 16:54:34'),</w:t>
            </w:r>
          </w:p>
          <w:p w:rsidR="0099030E" w:rsidRDefault="0099030E" w:rsidP="00147D83">
            <w:r>
              <w:t>(20956, 6, '2015-05-05 16:54:37'),</w:t>
            </w:r>
          </w:p>
          <w:p w:rsidR="0099030E" w:rsidRDefault="0099030E" w:rsidP="00147D83">
            <w:r>
              <w:t>(20957, 6, '2015-05-05 16:54:40'),</w:t>
            </w:r>
          </w:p>
          <w:p w:rsidR="0099030E" w:rsidRDefault="0099030E" w:rsidP="00147D83">
            <w:r>
              <w:t>(20958, 6, '2015-05-05 16:54:43'),</w:t>
            </w:r>
          </w:p>
          <w:p w:rsidR="0099030E" w:rsidRDefault="0099030E" w:rsidP="00147D83">
            <w:r>
              <w:t>(20959, 6, '2015-05-05 16:54:46'),</w:t>
            </w:r>
          </w:p>
          <w:p w:rsidR="0099030E" w:rsidRDefault="0099030E" w:rsidP="00147D83">
            <w:r>
              <w:t>(20960, 7, '2015-05-05 16:54:49'),</w:t>
            </w:r>
          </w:p>
          <w:p w:rsidR="0099030E" w:rsidRDefault="0099030E" w:rsidP="00147D83">
            <w:r>
              <w:t>(20961, 7, '2015-05-05 16:54:52'),</w:t>
            </w:r>
          </w:p>
          <w:p w:rsidR="0099030E" w:rsidRDefault="0099030E" w:rsidP="00147D83">
            <w:r>
              <w:t>(20962, 7, '2015-05-05 16:54:55'),</w:t>
            </w:r>
          </w:p>
          <w:p w:rsidR="0099030E" w:rsidRDefault="0099030E" w:rsidP="00147D83">
            <w:r>
              <w:t>(20963, 7, '2015-05-05 16:54:58'),</w:t>
            </w:r>
          </w:p>
          <w:p w:rsidR="0099030E" w:rsidRDefault="0099030E" w:rsidP="00147D83">
            <w:r>
              <w:t>(20964, 7, '2015-05-05 16:55:02'),</w:t>
            </w:r>
          </w:p>
          <w:p w:rsidR="0099030E" w:rsidRDefault="0099030E" w:rsidP="00147D83">
            <w:r>
              <w:t>(20965, 7, '2015-05-05 16:55:05'),</w:t>
            </w:r>
          </w:p>
          <w:p w:rsidR="0099030E" w:rsidRDefault="0099030E" w:rsidP="00147D83">
            <w:r>
              <w:t>(20966, 8, '2015-05-05 16:55:08'),</w:t>
            </w:r>
          </w:p>
          <w:p w:rsidR="0099030E" w:rsidRDefault="0099030E" w:rsidP="00147D83">
            <w:r>
              <w:t>(20967, 8, '2015-05-05 16:55:11'),</w:t>
            </w:r>
          </w:p>
          <w:p w:rsidR="0099030E" w:rsidRDefault="0099030E" w:rsidP="00147D83">
            <w:r>
              <w:t>(20968, 7, '2015-05-05 16:55:14'),</w:t>
            </w:r>
          </w:p>
          <w:p w:rsidR="0099030E" w:rsidRDefault="0099030E" w:rsidP="00147D83">
            <w:r>
              <w:t>(20969, 8, '2015-05-05 16:55:17'),</w:t>
            </w:r>
          </w:p>
          <w:p w:rsidR="0099030E" w:rsidRDefault="0099030E" w:rsidP="00147D83">
            <w:r>
              <w:t>(20970, 7, '2015-05-05 16:55:20'),</w:t>
            </w:r>
          </w:p>
          <w:p w:rsidR="0099030E" w:rsidRDefault="0099030E" w:rsidP="00147D83">
            <w:r>
              <w:t>(20971, 7, '2015-05-05 16:55:23'),</w:t>
            </w:r>
          </w:p>
          <w:p w:rsidR="0099030E" w:rsidRDefault="0099030E" w:rsidP="00147D83">
            <w:r>
              <w:t>(20972, 7, '2015-05-05 16:55:26'),</w:t>
            </w:r>
          </w:p>
          <w:p w:rsidR="0099030E" w:rsidRDefault="0099030E" w:rsidP="00147D83">
            <w:r>
              <w:t>(20973, 7, '2015-05-05 16:55:29'),</w:t>
            </w:r>
          </w:p>
          <w:p w:rsidR="0099030E" w:rsidRDefault="0099030E" w:rsidP="00147D83">
            <w:r>
              <w:t>(20974, 7, '2015-05-05 16:55:32'),</w:t>
            </w:r>
          </w:p>
          <w:p w:rsidR="0099030E" w:rsidRDefault="0099030E" w:rsidP="00147D83">
            <w:r>
              <w:t>(20975, 7, '2015-05-05 16:55:35'),</w:t>
            </w:r>
          </w:p>
          <w:p w:rsidR="0099030E" w:rsidRDefault="0099030E" w:rsidP="00147D83">
            <w:r>
              <w:t>(20976, 7, '2015-05-05 16:55:38'),</w:t>
            </w:r>
          </w:p>
          <w:p w:rsidR="0099030E" w:rsidRDefault="0099030E" w:rsidP="00147D83">
            <w:r>
              <w:t>(20977, 7, '2015-05-05 16:55:41'),</w:t>
            </w:r>
          </w:p>
          <w:p w:rsidR="0099030E" w:rsidRDefault="0099030E" w:rsidP="00147D83">
            <w:r>
              <w:t>(20978, 7, '2015-05-05 16:55:44'),</w:t>
            </w:r>
          </w:p>
          <w:p w:rsidR="0099030E" w:rsidRDefault="0099030E" w:rsidP="00147D83">
            <w:r>
              <w:t>(20979, 7, '2015-05-05 16:55:47'),</w:t>
            </w:r>
          </w:p>
          <w:p w:rsidR="0099030E" w:rsidRDefault="0099030E" w:rsidP="00147D83">
            <w:r>
              <w:t>(20980, 7, '2015-05-05 16:55:50'),</w:t>
            </w:r>
          </w:p>
          <w:p w:rsidR="0099030E" w:rsidRDefault="0099030E" w:rsidP="00147D83">
            <w:r>
              <w:t>(20981, 6, '2015-05-05 16:55:53'),</w:t>
            </w:r>
          </w:p>
          <w:p w:rsidR="0099030E" w:rsidRDefault="0099030E" w:rsidP="00147D83">
            <w:r>
              <w:t>(20982, 6, '2015-05-05 16:55:56'),</w:t>
            </w:r>
          </w:p>
          <w:p w:rsidR="0099030E" w:rsidRDefault="0099030E" w:rsidP="00147D83">
            <w:r>
              <w:t>(20983, 6, '2015-05-05 16:55:59'),</w:t>
            </w:r>
          </w:p>
          <w:p w:rsidR="0099030E" w:rsidRDefault="0099030E" w:rsidP="00147D83">
            <w:r>
              <w:t>(20984, 6, '2015-05-05 16:56:02'),</w:t>
            </w:r>
          </w:p>
          <w:p w:rsidR="0099030E" w:rsidRDefault="0099030E" w:rsidP="00147D83">
            <w:r>
              <w:t>(20985, 6, '2015-05-05 16:56:05'),</w:t>
            </w:r>
          </w:p>
          <w:p w:rsidR="0099030E" w:rsidRDefault="0099030E" w:rsidP="00147D83">
            <w:r>
              <w:t>(20986, 6, '2015-05-05 16:56:08'),</w:t>
            </w:r>
          </w:p>
          <w:p w:rsidR="0099030E" w:rsidRDefault="0099030E" w:rsidP="00147D83">
            <w:r>
              <w:t>(20987, 6, '2015-05-05 16:56:11'),</w:t>
            </w:r>
          </w:p>
          <w:p w:rsidR="0099030E" w:rsidRDefault="0099030E" w:rsidP="00147D83">
            <w:r>
              <w:t>(20988, 7, '2015-05-05 16:56:14'),</w:t>
            </w:r>
          </w:p>
          <w:p w:rsidR="0099030E" w:rsidRDefault="0099030E" w:rsidP="00147D83">
            <w:r>
              <w:t>(20989, 7, '2015-05-05 16:56:17'),</w:t>
            </w:r>
          </w:p>
          <w:p w:rsidR="0099030E" w:rsidRDefault="0099030E" w:rsidP="00147D83">
            <w:r>
              <w:t>(20990, 7, '2015-05-05 16:56:20'),</w:t>
            </w:r>
          </w:p>
          <w:p w:rsidR="0099030E" w:rsidRDefault="0099030E" w:rsidP="00147D83">
            <w:r>
              <w:t>(20991, 6, '2015-05-05 16:56:23'),</w:t>
            </w:r>
          </w:p>
          <w:p w:rsidR="0099030E" w:rsidRDefault="0099030E" w:rsidP="00147D83">
            <w:r>
              <w:t>(20992, 7, '2015-05-05 16:56:26'),</w:t>
            </w:r>
          </w:p>
          <w:p w:rsidR="0099030E" w:rsidRDefault="0099030E" w:rsidP="00147D83">
            <w:r>
              <w:t>(20993, 7, '2015-05-05 16:56:29'),</w:t>
            </w:r>
          </w:p>
          <w:p w:rsidR="0099030E" w:rsidRDefault="0099030E" w:rsidP="00147D83">
            <w:r>
              <w:t>(20994, 7, '2015-05-05 16:56:33'),</w:t>
            </w:r>
          </w:p>
          <w:p w:rsidR="0099030E" w:rsidRDefault="0099030E" w:rsidP="00147D83">
            <w:r>
              <w:t>(20995, 7, '2015-05-05 16:56:36'),</w:t>
            </w:r>
          </w:p>
          <w:p w:rsidR="0099030E" w:rsidRDefault="0099030E" w:rsidP="00147D83">
            <w:r>
              <w:t>(20996, 7, '2015-05-05 16:56:39'),</w:t>
            </w:r>
          </w:p>
          <w:p w:rsidR="0099030E" w:rsidRDefault="0099030E" w:rsidP="00147D83">
            <w:r>
              <w:t>(20997, 7, '2015-05-05 16:56:42'),</w:t>
            </w:r>
          </w:p>
          <w:p w:rsidR="0099030E" w:rsidRDefault="0099030E" w:rsidP="00147D83">
            <w:r>
              <w:t>(20998, 6, '2015-05-05 16:56:45'),</w:t>
            </w:r>
          </w:p>
          <w:p w:rsidR="0099030E" w:rsidRDefault="0099030E" w:rsidP="00147D83">
            <w:r>
              <w:t>(20999, 7, '2015-05-05 16:56:48'),</w:t>
            </w:r>
          </w:p>
          <w:p w:rsidR="0099030E" w:rsidRDefault="0099030E" w:rsidP="00147D83">
            <w:r>
              <w:t>(21000, 7, '2015-05-05 16:56:51'),</w:t>
            </w:r>
          </w:p>
          <w:p w:rsidR="0099030E" w:rsidRDefault="0099030E" w:rsidP="00147D83">
            <w:r>
              <w:t>(21001, 6, '2015-05-05 16:56:54'),</w:t>
            </w:r>
          </w:p>
          <w:p w:rsidR="0099030E" w:rsidRDefault="0099030E" w:rsidP="00147D83">
            <w:r>
              <w:t>(21002, 6, '2015-05-05 16:56:57'),</w:t>
            </w:r>
          </w:p>
          <w:p w:rsidR="0099030E" w:rsidRDefault="0099030E" w:rsidP="00147D83">
            <w:r>
              <w:t>(21003, 6, '2015-05-05 16:57:00'),</w:t>
            </w:r>
          </w:p>
          <w:p w:rsidR="0099030E" w:rsidRDefault="0099030E" w:rsidP="00147D83">
            <w:r>
              <w:t>(21004, 6, '2015-05-05 16:57:03'),</w:t>
            </w:r>
          </w:p>
          <w:p w:rsidR="0099030E" w:rsidRDefault="0099030E" w:rsidP="00147D83">
            <w:r>
              <w:t>(21005, 6, '2015-05-05 16:57:06'),</w:t>
            </w:r>
          </w:p>
          <w:p w:rsidR="0099030E" w:rsidRDefault="0099030E" w:rsidP="00147D83">
            <w:r>
              <w:t>(21006, 6, '2015-05-05 16:57:09'),</w:t>
            </w:r>
          </w:p>
          <w:p w:rsidR="0099030E" w:rsidRDefault="0099030E" w:rsidP="00147D83">
            <w:r>
              <w:t>(21007, 7, '2015-05-05 16:57:12'),</w:t>
            </w:r>
          </w:p>
          <w:p w:rsidR="0099030E" w:rsidRDefault="0099030E" w:rsidP="00147D83">
            <w:r>
              <w:t>(21008, 7, '2015-05-05 16:57:15'),</w:t>
            </w:r>
          </w:p>
          <w:p w:rsidR="0099030E" w:rsidRDefault="0099030E" w:rsidP="00147D83">
            <w:r>
              <w:t>(21009, 7, '2015-05-05 16:57:18'),</w:t>
            </w:r>
          </w:p>
          <w:p w:rsidR="0099030E" w:rsidRDefault="0099030E" w:rsidP="00147D83">
            <w:r>
              <w:t>(21010, 7, '2015-05-05 16:57:21'),</w:t>
            </w:r>
          </w:p>
          <w:p w:rsidR="0099030E" w:rsidRDefault="0099030E" w:rsidP="00147D83">
            <w:r>
              <w:t>(21011, 7, '2015-05-05 16:57:24'),</w:t>
            </w:r>
          </w:p>
          <w:p w:rsidR="0099030E" w:rsidRDefault="0099030E" w:rsidP="00147D83">
            <w:r>
              <w:t>(21012, 7, '2015-05-05 16:57:27'),</w:t>
            </w:r>
          </w:p>
          <w:p w:rsidR="0099030E" w:rsidRDefault="0099030E" w:rsidP="00147D83">
            <w:r>
              <w:t>(21013, 6, '2015-05-05 16:57:30'),</w:t>
            </w:r>
          </w:p>
          <w:p w:rsidR="0099030E" w:rsidRDefault="0099030E" w:rsidP="00147D83">
            <w:r>
              <w:t>(21014, 6, '2015-05-05 16:57:33'),</w:t>
            </w:r>
          </w:p>
          <w:p w:rsidR="0099030E" w:rsidRDefault="0099030E" w:rsidP="00147D83">
            <w:r>
              <w:t>(21015, 9, '2015-05-05 16:57:36'),</w:t>
            </w:r>
          </w:p>
          <w:p w:rsidR="0099030E" w:rsidRDefault="0099030E" w:rsidP="00147D83">
            <w:r>
              <w:t>(21016, 9, '2015-05-05 16:57:39'),</w:t>
            </w:r>
          </w:p>
          <w:p w:rsidR="0099030E" w:rsidRDefault="0099030E" w:rsidP="00147D83">
            <w:r>
              <w:t>(21017, 9, '2015-05-05 16:57:42'),</w:t>
            </w:r>
          </w:p>
          <w:p w:rsidR="0099030E" w:rsidRDefault="0099030E" w:rsidP="00147D83">
            <w:r>
              <w:t>(21018, 9, '2015-05-05 16:57:45'),</w:t>
            </w:r>
          </w:p>
          <w:p w:rsidR="0099030E" w:rsidRDefault="0099030E" w:rsidP="00147D83">
            <w:r>
              <w:t>(21019, 9, '2015-05-05 16:57:48'),</w:t>
            </w:r>
          </w:p>
          <w:p w:rsidR="0099030E" w:rsidRDefault="0099030E" w:rsidP="00147D83">
            <w:r>
              <w:t>(21020, 9, '2015-05-05 16:57:51'),</w:t>
            </w:r>
          </w:p>
          <w:p w:rsidR="0099030E" w:rsidRDefault="0099030E" w:rsidP="00147D83">
            <w:r>
              <w:t>(21021, 9, '2015-05-05 16:57:54'),</w:t>
            </w:r>
          </w:p>
          <w:p w:rsidR="0099030E" w:rsidRDefault="0099030E" w:rsidP="00147D83">
            <w:r>
              <w:t>(21022, 9, '2015-05-05 16:57:57'),</w:t>
            </w:r>
          </w:p>
          <w:p w:rsidR="0099030E" w:rsidRDefault="0099030E" w:rsidP="00147D83">
            <w:r>
              <w:t>(21023, 9, '2015-05-05 16:58:01'),</w:t>
            </w:r>
          </w:p>
          <w:p w:rsidR="0099030E" w:rsidRDefault="0099030E" w:rsidP="00147D83">
            <w:r>
              <w:t>(21024, 9, '2015-05-05 16:58:04'),</w:t>
            </w:r>
          </w:p>
          <w:p w:rsidR="0099030E" w:rsidRDefault="0099030E" w:rsidP="00147D83">
            <w:r>
              <w:t>(21025, 9, '2015-05-05 16:58:07'),</w:t>
            </w:r>
          </w:p>
          <w:p w:rsidR="0099030E" w:rsidRDefault="0099030E" w:rsidP="00147D83">
            <w:r>
              <w:t>(21026, 9, '2015-05-05 16:58:10'),</w:t>
            </w:r>
          </w:p>
          <w:p w:rsidR="0099030E" w:rsidRDefault="0099030E" w:rsidP="00147D83">
            <w:r>
              <w:t>(21027, 9, '2015-05-05 16:58:13'),</w:t>
            </w:r>
          </w:p>
          <w:p w:rsidR="0099030E" w:rsidRDefault="0099030E" w:rsidP="00147D83">
            <w:r>
              <w:t>(21028, 9, '2015-05-05 16:58:16'),</w:t>
            </w:r>
          </w:p>
          <w:p w:rsidR="0099030E" w:rsidRDefault="0099030E" w:rsidP="00147D83">
            <w:r>
              <w:t>(21029, 9, '2015-05-05 16:58:19'),</w:t>
            </w:r>
          </w:p>
          <w:p w:rsidR="0099030E" w:rsidRDefault="0099030E" w:rsidP="00147D83">
            <w:r>
              <w:t>(21030, 9, '2015-05-05 16:58:22'),</w:t>
            </w:r>
          </w:p>
          <w:p w:rsidR="0099030E" w:rsidRDefault="0099030E" w:rsidP="00147D83">
            <w:r>
              <w:t>(21031, 9, '2015-05-05 16:58:25'),</w:t>
            </w:r>
          </w:p>
          <w:p w:rsidR="0099030E" w:rsidRDefault="0099030E" w:rsidP="00147D83">
            <w:r>
              <w:t>(21032, 9, '2015-05-05 16:58:28'),</w:t>
            </w:r>
          </w:p>
          <w:p w:rsidR="0099030E" w:rsidRDefault="0099030E" w:rsidP="00147D83">
            <w:r>
              <w:t>(21033, 9, '2015-05-05 16:58:31'),</w:t>
            </w:r>
          </w:p>
          <w:p w:rsidR="0099030E" w:rsidRDefault="0099030E" w:rsidP="00147D83">
            <w:r>
              <w:t>(21034, 9, '2015-05-05 16:58:34'),</w:t>
            </w:r>
          </w:p>
          <w:p w:rsidR="0099030E" w:rsidRDefault="0099030E" w:rsidP="00147D83">
            <w:r>
              <w:t>(21035, 8, '2015-05-05 16:58:37'),</w:t>
            </w:r>
          </w:p>
          <w:p w:rsidR="0099030E" w:rsidRDefault="0099030E" w:rsidP="00147D83">
            <w:r>
              <w:t>(21036, 8, '2015-05-05 16:58:40'),</w:t>
            </w:r>
          </w:p>
          <w:p w:rsidR="0099030E" w:rsidRDefault="0099030E" w:rsidP="00147D83">
            <w:r>
              <w:t>(21037, 8, '2015-05-05 16:58:43'),</w:t>
            </w:r>
          </w:p>
          <w:p w:rsidR="0099030E" w:rsidRDefault="0099030E" w:rsidP="00147D83">
            <w:r>
              <w:t>(21038, 8, '2015-05-05 16:58:46'),</w:t>
            </w:r>
          </w:p>
          <w:p w:rsidR="0099030E" w:rsidRDefault="0099030E" w:rsidP="00147D83">
            <w:r>
              <w:t>(21039, 8, '2015-05-05 16:58:49'),</w:t>
            </w:r>
          </w:p>
          <w:p w:rsidR="0099030E" w:rsidRDefault="0099030E" w:rsidP="00147D83">
            <w:r>
              <w:t>(21040, 8, '2015-05-05 16:58:52'),</w:t>
            </w:r>
          </w:p>
          <w:p w:rsidR="0099030E" w:rsidRDefault="0099030E" w:rsidP="00147D83">
            <w:r>
              <w:t>(21041, 8, '2015-05-05 16:58:55'),</w:t>
            </w:r>
          </w:p>
          <w:p w:rsidR="0099030E" w:rsidRDefault="0099030E" w:rsidP="00147D83">
            <w:r>
              <w:t>(21042, 8, '2015-05-05 16:58:58'),</w:t>
            </w:r>
          </w:p>
          <w:p w:rsidR="0099030E" w:rsidRDefault="0099030E" w:rsidP="00147D83">
            <w:r>
              <w:t>(21043, 8, '2015-05-05 16:59:01'),</w:t>
            </w:r>
          </w:p>
          <w:p w:rsidR="0099030E" w:rsidRDefault="0099030E" w:rsidP="00147D83">
            <w:r>
              <w:t>(21044, 8, '2015-05-05 16:59:04'),</w:t>
            </w:r>
          </w:p>
          <w:p w:rsidR="0099030E" w:rsidRDefault="0099030E" w:rsidP="00147D83">
            <w:r>
              <w:t>(21045, 8, '2015-05-05 16:59:07'),</w:t>
            </w:r>
          </w:p>
          <w:p w:rsidR="0099030E" w:rsidRDefault="0099030E" w:rsidP="00147D83">
            <w:r>
              <w:t>(21046, 8, '2015-05-05 16:59:10'),</w:t>
            </w:r>
          </w:p>
          <w:p w:rsidR="0099030E" w:rsidRDefault="0099030E" w:rsidP="00147D83">
            <w:r>
              <w:t>(21047, 8, '2015-05-05 16:59:13'),</w:t>
            </w:r>
          </w:p>
          <w:p w:rsidR="0099030E" w:rsidRDefault="0099030E" w:rsidP="00147D83">
            <w:r>
              <w:t>(21048, 8, '2015-05-05 16:59:16'),</w:t>
            </w:r>
          </w:p>
          <w:p w:rsidR="0099030E" w:rsidRDefault="0099030E" w:rsidP="00147D83">
            <w:r>
              <w:t>(21049, 8, '2015-05-05 16:59:19'),</w:t>
            </w:r>
          </w:p>
          <w:p w:rsidR="0099030E" w:rsidRDefault="0099030E" w:rsidP="00147D83">
            <w:r>
              <w:t>(21050, 8, '2015-05-05 16:59:23'),</w:t>
            </w:r>
          </w:p>
          <w:p w:rsidR="0099030E" w:rsidRDefault="0099030E" w:rsidP="00147D83">
            <w:r>
              <w:t>(21051, 8, '2015-05-05 16:59:26'),</w:t>
            </w:r>
          </w:p>
          <w:p w:rsidR="0099030E" w:rsidRDefault="0099030E" w:rsidP="00147D83">
            <w:r>
              <w:t>(21052, 8, '2015-05-05 16:59:29'),</w:t>
            </w:r>
          </w:p>
          <w:p w:rsidR="0099030E" w:rsidRDefault="0099030E" w:rsidP="00147D83">
            <w:r>
              <w:t>(21053, 8, '2015-05-05 16:59:32'),</w:t>
            </w:r>
          </w:p>
          <w:p w:rsidR="0099030E" w:rsidRDefault="0099030E" w:rsidP="00147D83">
            <w:r>
              <w:t>(21054, 8, '2015-05-05 16:59:35'),</w:t>
            </w:r>
          </w:p>
          <w:p w:rsidR="0099030E" w:rsidRDefault="0099030E" w:rsidP="00147D83">
            <w:r>
              <w:t>(21055, 8, '2015-05-05 16:59:38'),</w:t>
            </w:r>
          </w:p>
          <w:p w:rsidR="0099030E" w:rsidRDefault="0099030E" w:rsidP="00147D83">
            <w:r>
              <w:t>(21056, 8, '2015-05-05 16:59:41'),</w:t>
            </w:r>
          </w:p>
          <w:p w:rsidR="0099030E" w:rsidRDefault="0099030E" w:rsidP="00147D83">
            <w:r>
              <w:t>(21057, 8, '2015-05-05 16:59:44'),</w:t>
            </w:r>
          </w:p>
          <w:p w:rsidR="0099030E" w:rsidRDefault="0099030E" w:rsidP="00147D83">
            <w:r>
              <w:t>(21058, 8, '2015-05-05 16:59:47'),</w:t>
            </w:r>
          </w:p>
          <w:p w:rsidR="0099030E" w:rsidRDefault="0099030E" w:rsidP="00147D83">
            <w:r>
              <w:t>(21059, 8, '2015-05-05 16:59:50'),</w:t>
            </w:r>
          </w:p>
          <w:p w:rsidR="0099030E" w:rsidRDefault="0099030E" w:rsidP="00147D83">
            <w:r>
              <w:t>(21060, 8, '2015-05-05 16:59:53'),</w:t>
            </w:r>
          </w:p>
          <w:p w:rsidR="0099030E" w:rsidRDefault="0099030E" w:rsidP="00147D83">
            <w:r>
              <w:t>(21061, 8, '2015-05-05 16:59:56'),</w:t>
            </w:r>
          </w:p>
          <w:p w:rsidR="0099030E" w:rsidRDefault="0099030E" w:rsidP="00147D83">
            <w:r>
              <w:t>(21062, 8, '2015-05-05 16:59:59'),</w:t>
            </w:r>
          </w:p>
          <w:p w:rsidR="0099030E" w:rsidRDefault="0099030E" w:rsidP="00147D83">
            <w:r>
              <w:t>(21063, 8, '2015-05-05 17:00:02'),</w:t>
            </w:r>
          </w:p>
          <w:p w:rsidR="0099030E" w:rsidRDefault="0099030E" w:rsidP="00147D83">
            <w:r>
              <w:t>(21064, 8, '2015-05-05 17:00:05'),</w:t>
            </w:r>
          </w:p>
          <w:p w:rsidR="0099030E" w:rsidRDefault="0099030E" w:rsidP="00147D83">
            <w:r>
              <w:t>(21065, 8, '2015-05-05 17:00:08'),</w:t>
            </w:r>
          </w:p>
          <w:p w:rsidR="0099030E" w:rsidRDefault="0099030E" w:rsidP="00147D83">
            <w:r>
              <w:t>(21066, 8, '2015-05-05 17:00:11'),</w:t>
            </w:r>
          </w:p>
          <w:p w:rsidR="0099030E" w:rsidRDefault="0099030E" w:rsidP="00147D83">
            <w:r>
              <w:t>(21067, 8, '2015-05-05 17:00:14'),</w:t>
            </w:r>
          </w:p>
          <w:p w:rsidR="0099030E" w:rsidRDefault="0099030E" w:rsidP="00147D83">
            <w:r>
              <w:t>(21068, 8, '2015-05-05 17:00:17'),</w:t>
            </w:r>
          </w:p>
          <w:p w:rsidR="0099030E" w:rsidRDefault="0099030E" w:rsidP="00147D83">
            <w:r>
              <w:t>(21069, 8, '2015-05-05 17:00:20'),</w:t>
            </w:r>
          </w:p>
          <w:p w:rsidR="0099030E" w:rsidRDefault="0099030E" w:rsidP="00147D83">
            <w:r>
              <w:t>(21070, 8, '2015-05-05 17:00:23'),</w:t>
            </w:r>
          </w:p>
          <w:p w:rsidR="0099030E" w:rsidRDefault="0099030E" w:rsidP="00147D83">
            <w:r>
              <w:t>(21071, 8, '2015-05-05 17:00:26'),</w:t>
            </w:r>
          </w:p>
          <w:p w:rsidR="0099030E" w:rsidRDefault="0099030E" w:rsidP="00147D83">
            <w:r>
              <w:t>(21072, 8, '2015-05-05 17:00:29'),</w:t>
            </w:r>
          </w:p>
          <w:p w:rsidR="0099030E" w:rsidRDefault="0099030E" w:rsidP="00147D83">
            <w:r>
              <w:t>(21073, 8, '2015-05-05 17:00:33'),</w:t>
            </w:r>
          </w:p>
          <w:p w:rsidR="0099030E" w:rsidRDefault="0099030E" w:rsidP="00147D83">
            <w:r>
              <w:t>(21074, 8, '2015-05-05 17:00:36'),</w:t>
            </w:r>
          </w:p>
          <w:p w:rsidR="0099030E" w:rsidRDefault="0099030E" w:rsidP="00147D83">
            <w:r>
              <w:t>(21075, 8, '2015-05-05 17:00:39'),</w:t>
            </w:r>
          </w:p>
          <w:p w:rsidR="0099030E" w:rsidRDefault="0099030E" w:rsidP="00147D83">
            <w:r>
              <w:t>(21076, 8, '2015-05-05 17:00:42'),</w:t>
            </w:r>
          </w:p>
          <w:p w:rsidR="0099030E" w:rsidRDefault="0099030E" w:rsidP="00147D83">
            <w:r>
              <w:t>(21077, 8, '2015-05-05 17:00:45'),</w:t>
            </w:r>
          </w:p>
          <w:p w:rsidR="0099030E" w:rsidRDefault="0099030E" w:rsidP="00147D83">
            <w:r>
              <w:t>(21078, 8, '2015-05-05 17:00:48'),</w:t>
            </w:r>
          </w:p>
          <w:p w:rsidR="0099030E" w:rsidRDefault="0099030E" w:rsidP="00147D83">
            <w:r>
              <w:t>(21079, 8, '2015-05-05 17:00:51'),</w:t>
            </w:r>
          </w:p>
          <w:p w:rsidR="0099030E" w:rsidRDefault="0099030E" w:rsidP="00147D83">
            <w:r>
              <w:t>(21080, 8, '2015-05-05 17:00:54'),</w:t>
            </w:r>
          </w:p>
          <w:p w:rsidR="0099030E" w:rsidRDefault="0099030E" w:rsidP="00147D83">
            <w:r>
              <w:t>(21081, 8, '2015-05-05 17:00:57'),</w:t>
            </w:r>
          </w:p>
          <w:p w:rsidR="0099030E" w:rsidRDefault="0099030E" w:rsidP="00147D83">
            <w:r>
              <w:t>(21082, 8, '2015-05-05 17:01:00'),</w:t>
            </w:r>
          </w:p>
          <w:p w:rsidR="0099030E" w:rsidRDefault="0099030E" w:rsidP="00147D83">
            <w:r>
              <w:t>(21083, 8, '2015-05-05 17:01:03'),</w:t>
            </w:r>
          </w:p>
          <w:p w:rsidR="0099030E" w:rsidRDefault="0099030E" w:rsidP="00147D83">
            <w:r>
              <w:t>(21084, 8, '2015-05-05 17:01:06'),</w:t>
            </w:r>
          </w:p>
          <w:p w:rsidR="0099030E" w:rsidRDefault="0099030E" w:rsidP="00147D83">
            <w:r>
              <w:t>(21085, 8, '2015-05-05 17:01:10'),</w:t>
            </w:r>
          </w:p>
          <w:p w:rsidR="0099030E" w:rsidRDefault="0099030E" w:rsidP="00147D83">
            <w:r>
              <w:t>(21086, 8, '2015-05-05 17:01:13'),</w:t>
            </w:r>
          </w:p>
          <w:p w:rsidR="0099030E" w:rsidRDefault="0099030E" w:rsidP="00147D83">
            <w:r>
              <w:t>(21087, 8, '2015-05-05 17:01:16'),</w:t>
            </w:r>
          </w:p>
          <w:p w:rsidR="0099030E" w:rsidRDefault="0099030E" w:rsidP="00147D83">
            <w:r>
              <w:t>(21088, 8, '2015-05-05 17:01:19'),</w:t>
            </w:r>
          </w:p>
          <w:p w:rsidR="0099030E" w:rsidRDefault="0099030E" w:rsidP="00147D83">
            <w:r>
              <w:t>(21089, 8, '2015-05-05 17:01:22'),</w:t>
            </w:r>
          </w:p>
          <w:p w:rsidR="0099030E" w:rsidRDefault="0099030E" w:rsidP="00147D83">
            <w:r>
              <w:t>(21090, 8, '2015-05-05 17:01:25'),</w:t>
            </w:r>
          </w:p>
          <w:p w:rsidR="0099030E" w:rsidRDefault="0099030E" w:rsidP="00147D83">
            <w:r>
              <w:t>(21091, 8, '2015-05-05 17:01:28'),</w:t>
            </w:r>
          </w:p>
          <w:p w:rsidR="0099030E" w:rsidRDefault="0099030E" w:rsidP="00147D83">
            <w:r>
              <w:t>(21092, 8, '2015-05-05 17:01:31'),</w:t>
            </w:r>
          </w:p>
          <w:p w:rsidR="0099030E" w:rsidRDefault="0099030E" w:rsidP="00147D83">
            <w:r>
              <w:t>(21093, 8, '2015-05-05 17:01:34'),</w:t>
            </w:r>
          </w:p>
          <w:p w:rsidR="0099030E" w:rsidRDefault="0099030E" w:rsidP="00147D83">
            <w:r>
              <w:t>(21094, 8, '2015-05-05 17:01:37'),</w:t>
            </w:r>
          </w:p>
          <w:p w:rsidR="0099030E" w:rsidRDefault="0099030E" w:rsidP="00147D83">
            <w:r>
              <w:t>(21095, 8, '2015-05-05 17:01:40'),</w:t>
            </w:r>
          </w:p>
          <w:p w:rsidR="0099030E" w:rsidRDefault="0099030E" w:rsidP="00147D83">
            <w:r>
              <w:t>(21096, 8, '2015-05-05 17:01:43'),</w:t>
            </w:r>
          </w:p>
          <w:p w:rsidR="0099030E" w:rsidRDefault="0099030E" w:rsidP="00147D83">
            <w:r>
              <w:t>(21097, 8, '2015-05-05 17:01:46'),</w:t>
            </w:r>
          </w:p>
          <w:p w:rsidR="0099030E" w:rsidRDefault="0099030E" w:rsidP="00147D83">
            <w:r>
              <w:t>(21098, 8, '2015-05-05 17:01:49'),</w:t>
            </w:r>
          </w:p>
          <w:p w:rsidR="0099030E" w:rsidRDefault="0099030E" w:rsidP="00147D83">
            <w:r>
              <w:t>(21099, 8, '2015-05-05 17:01:52'),</w:t>
            </w:r>
          </w:p>
          <w:p w:rsidR="0099030E" w:rsidRDefault="0099030E" w:rsidP="00147D83">
            <w:r>
              <w:t>(21100, 8, '2015-05-05 17:01:55'),</w:t>
            </w:r>
          </w:p>
          <w:p w:rsidR="0099030E" w:rsidRDefault="0099030E" w:rsidP="00147D83">
            <w:r>
              <w:t>(21101, 8, '2015-05-05 17:01:58'),</w:t>
            </w:r>
          </w:p>
          <w:p w:rsidR="0099030E" w:rsidRDefault="0099030E" w:rsidP="00147D83">
            <w:r>
              <w:t>(21102, 8, '2015-05-05 17:02:01'),</w:t>
            </w:r>
          </w:p>
          <w:p w:rsidR="0099030E" w:rsidRDefault="0099030E" w:rsidP="00147D83">
            <w:r>
              <w:t>(21103, 8, '2015-05-05 17:02:04'),</w:t>
            </w:r>
          </w:p>
          <w:p w:rsidR="0099030E" w:rsidRDefault="0099030E" w:rsidP="00147D83">
            <w:r>
              <w:t>(21104, 8, '2015-05-05 17:02:07'),</w:t>
            </w:r>
          </w:p>
          <w:p w:rsidR="0099030E" w:rsidRDefault="0099030E" w:rsidP="00147D83">
            <w:r>
              <w:t>(21105, 8, '2015-05-05 17:02:10'),</w:t>
            </w:r>
          </w:p>
          <w:p w:rsidR="0099030E" w:rsidRDefault="0099030E" w:rsidP="00147D83">
            <w:r>
              <w:t>(21106, 8, '2015-05-05 17:02:13'),</w:t>
            </w:r>
          </w:p>
          <w:p w:rsidR="0099030E" w:rsidRDefault="0099030E" w:rsidP="00147D83">
            <w:r>
              <w:t>(21107, 8, '2015-05-05 17:02:16'),</w:t>
            </w:r>
          </w:p>
          <w:p w:rsidR="0099030E" w:rsidRDefault="0099030E" w:rsidP="00147D83">
            <w:r>
              <w:t>(21108, 8, '2015-05-05 17:02:19'),</w:t>
            </w:r>
          </w:p>
          <w:p w:rsidR="0099030E" w:rsidRDefault="0099030E" w:rsidP="00147D83">
            <w:r>
              <w:t>(21109, 8, '2015-05-05 17:02:22'),</w:t>
            </w:r>
          </w:p>
          <w:p w:rsidR="0099030E" w:rsidRDefault="0099030E" w:rsidP="00147D83">
            <w:r>
              <w:t>(21110, 8, '2015-05-05 17:02:25'),</w:t>
            </w:r>
          </w:p>
          <w:p w:rsidR="0099030E" w:rsidRDefault="0099030E" w:rsidP="00147D83">
            <w:r>
              <w:t>(21111, 8, '2015-05-05 17:02:28'),</w:t>
            </w:r>
          </w:p>
          <w:p w:rsidR="0099030E" w:rsidRDefault="0099030E" w:rsidP="00147D83">
            <w:r>
              <w:t>(21112, 8, '2015-05-05 17:02:31'),</w:t>
            </w:r>
          </w:p>
          <w:p w:rsidR="0099030E" w:rsidRDefault="0099030E" w:rsidP="00147D83">
            <w:r>
              <w:t>(21113, 8, '2015-05-05 17:02:34'),</w:t>
            </w:r>
          </w:p>
          <w:p w:rsidR="0099030E" w:rsidRDefault="0099030E" w:rsidP="00147D83">
            <w:r>
              <w:t>(21114, 8, '2015-05-05 17:02:38'),</w:t>
            </w:r>
          </w:p>
          <w:p w:rsidR="0099030E" w:rsidRDefault="0099030E" w:rsidP="00147D83">
            <w:r>
              <w:t>(21115, 8, '2015-05-05 17:02:41'),</w:t>
            </w:r>
          </w:p>
          <w:p w:rsidR="0099030E" w:rsidRDefault="0099030E" w:rsidP="00147D83">
            <w:r>
              <w:t>(21116, 8, '2015-05-05 17:02:44'),</w:t>
            </w:r>
          </w:p>
          <w:p w:rsidR="0099030E" w:rsidRDefault="0099030E" w:rsidP="00147D83">
            <w:r>
              <w:t>(21117, 8, '2015-05-05 17:02:47'),</w:t>
            </w:r>
          </w:p>
          <w:p w:rsidR="0099030E" w:rsidRDefault="0099030E" w:rsidP="00147D83">
            <w:r>
              <w:t>(21118, 8, '2015-05-05 17:02:50'),</w:t>
            </w:r>
          </w:p>
          <w:p w:rsidR="0099030E" w:rsidRDefault="0099030E" w:rsidP="00147D83">
            <w:r>
              <w:t>(21119, 8, '2015-05-05 17:02:53'),</w:t>
            </w:r>
          </w:p>
          <w:p w:rsidR="0099030E" w:rsidRDefault="0099030E" w:rsidP="00147D83">
            <w:r>
              <w:t>(21120, 8, '2015-05-05 17:02:56'),</w:t>
            </w:r>
          </w:p>
          <w:p w:rsidR="0099030E" w:rsidRDefault="0099030E" w:rsidP="00147D83">
            <w:r>
              <w:t>(21121, 8, '2015-05-05 17:02:59'),</w:t>
            </w:r>
          </w:p>
          <w:p w:rsidR="0099030E" w:rsidRDefault="0099030E" w:rsidP="00147D83">
            <w:r>
              <w:t>(21122, 8, '2015-05-05 17:03:02'),</w:t>
            </w:r>
          </w:p>
          <w:p w:rsidR="0099030E" w:rsidRDefault="0099030E" w:rsidP="00147D83">
            <w:r>
              <w:t>(21123, 8, '2015-05-05 17:03:05'),</w:t>
            </w:r>
          </w:p>
          <w:p w:rsidR="0099030E" w:rsidRDefault="0099030E" w:rsidP="00147D83">
            <w:r>
              <w:t>(21124, 8, '2015-05-05 17:03:08'),</w:t>
            </w:r>
          </w:p>
          <w:p w:rsidR="0099030E" w:rsidRDefault="0099030E" w:rsidP="00147D83">
            <w:r>
              <w:t>(21125, 8, '2015-05-05 17:03:11'),</w:t>
            </w:r>
          </w:p>
          <w:p w:rsidR="0099030E" w:rsidRDefault="0099030E" w:rsidP="00147D83">
            <w:r>
              <w:t>(21126, 8, '2015-05-05 17:03:14'),</w:t>
            </w:r>
          </w:p>
          <w:p w:rsidR="0099030E" w:rsidRDefault="0099030E" w:rsidP="00147D83">
            <w:r>
              <w:t>(21127, 8, '2015-05-05 17:03:17'),</w:t>
            </w:r>
          </w:p>
          <w:p w:rsidR="0099030E" w:rsidRDefault="0099030E" w:rsidP="00147D83">
            <w:r>
              <w:t>(21128, 8, '2015-05-05 17:03:20'),</w:t>
            </w:r>
          </w:p>
          <w:p w:rsidR="0099030E" w:rsidRDefault="0099030E" w:rsidP="00147D83">
            <w:r>
              <w:t>(21129, 8, '2015-05-05 17:03:23'),</w:t>
            </w:r>
          </w:p>
          <w:p w:rsidR="0099030E" w:rsidRDefault="0099030E" w:rsidP="00147D83">
            <w:r>
              <w:t>(21130, 8, '2015-05-05 17:03:26'),</w:t>
            </w:r>
          </w:p>
          <w:p w:rsidR="0099030E" w:rsidRDefault="0099030E" w:rsidP="00147D83">
            <w:r>
              <w:t>(21131, 7, '2015-05-05 17:03:29'),</w:t>
            </w:r>
          </w:p>
          <w:p w:rsidR="0099030E" w:rsidRDefault="0099030E" w:rsidP="00147D83">
            <w:r>
              <w:t>(21132, 7, '2015-05-05 17:03:32'),</w:t>
            </w:r>
          </w:p>
          <w:p w:rsidR="0099030E" w:rsidRDefault="0099030E" w:rsidP="00147D83">
            <w:r>
              <w:t>(21133, 8, '2015-05-05 17:03:35'),</w:t>
            </w:r>
          </w:p>
          <w:p w:rsidR="0099030E" w:rsidRDefault="0099030E" w:rsidP="00147D83">
            <w:r>
              <w:t>(21134, 8, '2015-05-05 17:03:38'),</w:t>
            </w:r>
          </w:p>
          <w:p w:rsidR="0099030E" w:rsidRDefault="0099030E" w:rsidP="00147D83">
            <w:r>
              <w:t>(21135, 8, '2015-05-05 17:03:41'),</w:t>
            </w:r>
          </w:p>
          <w:p w:rsidR="0099030E" w:rsidRDefault="0099030E" w:rsidP="00147D83">
            <w:r>
              <w:t>(21136, 7, '2015-05-05 17:03:44'),</w:t>
            </w:r>
          </w:p>
          <w:p w:rsidR="0099030E" w:rsidRDefault="0099030E" w:rsidP="00147D83">
            <w:r>
              <w:t>(21137, 7, '2015-05-05 17:03:47'),</w:t>
            </w:r>
          </w:p>
          <w:p w:rsidR="0099030E" w:rsidRDefault="0099030E" w:rsidP="00147D83">
            <w:r>
              <w:t>(21138, 7, '2015-05-05 17:03:50'),</w:t>
            </w:r>
          </w:p>
          <w:p w:rsidR="0099030E" w:rsidRDefault="0099030E" w:rsidP="00147D83">
            <w:r>
              <w:t>(21139, 7, '2015-05-05 17:03:53'),</w:t>
            </w:r>
          </w:p>
          <w:p w:rsidR="0099030E" w:rsidRDefault="0099030E" w:rsidP="00147D83">
            <w:r>
              <w:t>(21140, 7, '2015-05-05 17:03:56'),</w:t>
            </w:r>
          </w:p>
          <w:p w:rsidR="0099030E" w:rsidRDefault="0099030E" w:rsidP="00147D83">
            <w:r>
              <w:t>(21141, 7, '2015-05-05 17:03:59'),</w:t>
            </w:r>
          </w:p>
          <w:p w:rsidR="0099030E" w:rsidRDefault="0099030E" w:rsidP="00147D83">
            <w:r>
              <w:t>(21142, 7, '2015-05-05 17:04:02'),</w:t>
            </w:r>
          </w:p>
          <w:p w:rsidR="0099030E" w:rsidRDefault="0099030E" w:rsidP="00147D83">
            <w:r>
              <w:t>(21143, 7, '2015-05-05 17:04:05'),</w:t>
            </w:r>
          </w:p>
          <w:p w:rsidR="0099030E" w:rsidRDefault="0099030E" w:rsidP="00147D83">
            <w:r>
              <w:t>(21144, 7, '2015-05-05 17:04:09'),</w:t>
            </w:r>
          </w:p>
          <w:p w:rsidR="0099030E" w:rsidRDefault="0099030E" w:rsidP="00147D83">
            <w:r>
              <w:t>(21145, 7, '2015-05-05 17:04:12'),</w:t>
            </w:r>
          </w:p>
          <w:p w:rsidR="0099030E" w:rsidRDefault="0099030E" w:rsidP="00147D83">
            <w:r>
              <w:t>(21146, 7, '2015-05-05 17:04:15'),</w:t>
            </w:r>
          </w:p>
          <w:p w:rsidR="0099030E" w:rsidRDefault="0099030E" w:rsidP="00147D83">
            <w:r>
              <w:t>(21147, 7, '2015-05-05 17:04:18'),</w:t>
            </w:r>
          </w:p>
          <w:p w:rsidR="0099030E" w:rsidRDefault="0099030E" w:rsidP="00147D83">
            <w:r>
              <w:t>(21148, 7, '2015-05-05 17:04:21'),</w:t>
            </w:r>
          </w:p>
          <w:p w:rsidR="0099030E" w:rsidRDefault="0099030E" w:rsidP="00147D83">
            <w:r>
              <w:t>(21149, 7, '2015-05-05 17:04:24'),</w:t>
            </w:r>
          </w:p>
          <w:p w:rsidR="0099030E" w:rsidRDefault="0099030E" w:rsidP="00147D83">
            <w:r>
              <w:t>(21150, 7, '2015-05-05 17:04:27'),</w:t>
            </w:r>
          </w:p>
          <w:p w:rsidR="0099030E" w:rsidRDefault="0099030E" w:rsidP="00147D83">
            <w:r>
              <w:t>(21151, 7, '2015-05-05 17:04:30'),</w:t>
            </w:r>
          </w:p>
          <w:p w:rsidR="0099030E" w:rsidRDefault="0099030E" w:rsidP="00147D83">
            <w:r>
              <w:t>(21152, 7, '2015-05-05 17:04:33'),</w:t>
            </w:r>
          </w:p>
          <w:p w:rsidR="0099030E" w:rsidRDefault="0099030E" w:rsidP="00147D83">
            <w:r>
              <w:t>(21153, 7, '2015-05-05 17:04:36'),</w:t>
            </w:r>
          </w:p>
          <w:p w:rsidR="0099030E" w:rsidRDefault="0099030E" w:rsidP="00147D83">
            <w:r>
              <w:t>(21154, 7, '2015-05-05 17:04:39'),</w:t>
            </w:r>
          </w:p>
          <w:p w:rsidR="0099030E" w:rsidRDefault="0099030E" w:rsidP="00147D83">
            <w:r>
              <w:t>(21155, 7, '2015-05-05 17:04:42'),</w:t>
            </w:r>
          </w:p>
          <w:p w:rsidR="0099030E" w:rsidRDefault="0099030E" w:rsidP="00147D83">
            <w:r>
              <w:t>(21156, 7, '2015-05-05 17:04:45'),</w:t>
            </w:r>
          </w:p>
          <w:p w:rsidR="0099030E" w:rsidRDefault="0099030E" w:rsidP="00147D83">
            <w:r>
              <w:t>(21157, 7, '2015-05-05 17:04:48'),</w:t>
            </w:r>
          </w:p>
          <w:p w:rsidR="0099030E" w:rsidRDefault="0099030E" w:rsidP="00147D83">
            <w:r>
              <w:t>(21158, 7, '2015-05-05 17:04:51'),</w:t>
            </w:r>
          </w:p>
          <w:p w:rsidR="0099030E" w:rsidRDefault="0099030E" w:rsidP="00147D83">
            <w:r>
              <w:t>(21159, 7, '2015-05-05 17:04:54'),</w:t>
            </w:r>
          </w:p>
          <w:p w:rsidR="0099030E" w:rsidRDefault="0099030E" w:rsidP="00147D83">
            <w:r>
              <w:t>(21160, 7, '2015-05-05 17:04:57'),</w:t>
            </w:r>
          </w:p>
          <w:p w:rsidR="0099030E" w:rsidRDefault="0099030E" w:rsidP="00147D83">
            <w:r>
              <w:t>(21161, 7, '2015-05-05 17:05:00'),</w:t>
            </w:r>
          </w:p>
          <w:p w:rsidR="0099030E" w:rsidRDefault="0099030E" w:rsidP="00147D83">
            <w:r>
              <w:t>(21162, 7, '2015-05-05 17:05:03'),</w:t>
            </w:r>
          </w:p>
          <w:p w:rsidR="0099030E" w:rsidRDefault="0099030E" w:rsidP="00147D83">
            <w:r>
              <w:t>(21163, 7, '2015-05-05 17:05:06'),</w:t>
            </w:r>
          </w:p>
          <w:p w:rsidR="0099030E" w:rsidRDefault="0099030E" w:rsidP="00147D83">
            <w:r>
              <w:t>(21164, 7, '2015-05-05 17:05:09'),</w:t>
            </w:r>
          </w:p>
          <w:p w:rsidR="0099030E" w:rsidRDefault="0099030E" w:rsidP="00147D83">
            <w:r>
              <w:t>(21165, 7, '2015-05-05 17:05:12'),</w:t>
            </w:r>
          </w:p>
          <w:p w:rsidR="0099030E" w:rsidRDefault="0099030E" w:rsidP="00147D83">
            <w:r>
              <w:t>(21166, 7, '2015-05-05 17:05:15'),</w:t>
            </w:r>
          </w:p>
          <w:p w:rsidR="0099030E" w:rsidRDefault="0099030E" w:rsidP="00147D83">
            <w:r>
              <w:t>(21167, 7, '2015-05-05 17:05:18'),</w:t>
            </w:r>
          </w:p>
          <w:p w:rsidR="0099030E" w:rsidRDefault="0099030E" w:rsidP="00147D83">
            <w:r>
              <w:t>(21168, 7, '2015-05-05 17:05:21'),</w:t>
            </w:r>
          </w:p>
          <w:p w:rsidR="0099030E" w:rsidRDefault="0099030E" w:rsidP="00147D83">
            <w:r>
              <w:t>(21169, 7, '2015-05-05 17:05:24'),</w:t>
            </w:r>
          </w:p>
          <w:p w:rsidR="0099030E" w:rsidRDefault="0099030E" w:rsidP="00147D83">
            <w:r>
              <w:t>(21170, 7, '2015-05-05 17:05:27'),</w:t>
            </w:r>
          </w:p>
          <w:p w:rsidR="0099030E" w:rsidRDefault="0099030E" w:rsidP="00147D83">
            <w:r>
              <w:t>(21171, 7, '2015-05-05 17:05:30'),</w:t>
            </w:r>
          </w:p>
          <w:p w:rsidR="0099030E" w:rsidRDefault="0099030E" w:rsidP="00147D83">
            <w:r>
              <w:t>(21172, 7, '2015-05-05 17:05:33'),</w:t>
            </w:r>
          </w:p>
          <w:p w:rsidR="0099030E" w:rsidRDefault="0099030E" w:rsidP="00147D83">
            <w:r>
              <w:t>(21173, 7, '2015-05-05 17:05:37'),</w:t>
            </w:r>
          </w:p>
          <w:p w:rsidR="0099030E" w:rsidRDefault="0099030E" w:rsidP="00147D83">
            <w:r>
              <w:t>(21174, 7, '2015-05-05 17:05:40'),</w:t>
            </w:r>
          </w:p>
          <w:p w:rsidR="0099030E" w:rsidRDefault="0099030E" w:rsidP="00147D83">
            <w:r>
              <w:t>(21175, 7, '2015-05-05 17:05:43'),</w:t>
            </w:r>
          </w:p>
          <w:p w:rsidR="0099030E" w:rsidRDefault="0099030E" w:rsidP="00147D83">
            <w:r>
              <w:t>(21176, 7, '2015-05-05 17:05:46'),</w:t>
            </w:r>
          </w:p>
          <w:p w:rsidR="0099030E" w:rsidRDefault="0099030E" w:rsidP="00147D83">
            <w:r>
              <w:t>(21177, 7, '2015-05-05 17:05:49'),</w:t>
            </w:r>
          </w:p>
          <w:p w:rsidR="0099030E" w:rsidRDefault="0099030E" w:rsidP="00147D83">
            <w:r>
              <w:t>(21178, 7, '2015-05-05 17:05:52'),</w:t>
            </w:r>
          </w:p>
          <w:p w:rsidR="0099030E" w:rsidRDefault="0099030E" w:rsidP="00147D83">
            <w:r>
              <w:t>(21179, 7, '2015-05-05 17:05:55'),</w:t>
            </w:r>
          </w:p>
          <w:p w:rsidR="0099030E" w:rsidRDefault="0099030E" w:rsidP="00147D83">
            <w:r>
              <w:t>(21180, 6, '2015-05-05 17:05:58'),</w:t>
            </w:r>
          </w:p>
          <w:p w:rsidR="0099030E" w:rsidRDefault="0099030E" w:rsidP="00147D83">
            <w:r>
              <w:t>(21181, 6, '2015-05-05 17:06:01'),</w:t>
            </w:r>
          </w:p>
          <w:p w:rsidR="0099030E" w:rsidRDefault="0099030E" w:rsidP="00147D83">
            <w:r>
              <w:t>(21182, 6, '2015-05-05 17:06:04'),</w:t>
            </w:r>
          </w:p>
          <w:p w:rsidR="0099030E" w:rsidRDefault="0099030E" w:rsidP="00147D83">
            <w:r>
              <w:t>(21183, 6, '2015-05-05 17:06:07'),</w:t>
            </w:r>
          </w:p>
          <w:p w:rsidR="0099030E" w:rsidRDefault="0099030E" w:rsidP="00147D83">
            <w:r>
              <w:t>(21184, 6, '2015-05-05 17:06:10'),</w:t>
            </w:r>
          </w:p>
          <w:p w:rsidR="0099030E" w:rsidRDefault="0099030E" w:rsidP="00147D83">
            <w:r>
              <w:t>(21185, 6, '2015-05-05 17:06:13'),</w:t>
            </w:r>
          </w:p>
          <w:p w:rsidR="0099030E" w:rsidRDefault="0099030E" w:rsidP="00147D83">
            <w:r>
              <w:t>(21186, 6, '2015-05-05 17:06:16'),</w:t>
            </w:r>
          </w:p>
          <w:p w:rsidR="0099030E" w:rsidRDefault="0099030E" w:rsidP="00147D83">
            <w:r>
              <w:t>(21187, 6, '2015-05-05 17:06:19'),</w:t>
            </w:r>
          </w:p>
          <w:p w:rsidR="0099030E" w:rsidRDefault="0099030E" w:rsidP="00147D83">
            <w:r>
              <w:t>(21188, 6, '2015-05-05 17:06:22'),</w:t>
            </w:r>
          </w:p>
          <w:p w:rsidR="0099030E" w:rsidRDefault="0099030E" w:rsidP="00147D83">
            <w:r>
              <w:t>(21189, 6, '2015-05-05 17:06:25'),</w:t>
            </w:r>
          </w:p>
          <w:p w:rsidR="0099030E" w:rsidRDefault="0099030E" w:rsidP="00147D83">
            <w:r>
              <w:t>(21190, 6, '2015-05-05 17:06:28'),</w:t>
            </w:r>
          </w:p>
          <w:p w:rsidR="0099030E" w:rsidRDefault="0099030E" w:rsidP="00147D83">
            <w:r>
              <w:t>(21191, 6, '2015-05-05 17:06:31'),</w:t>
            </w:r>
          </w:p>
          <w:p w:rsidR="0099030E" w:rsidRDefault="0099030E" w:rsidP="00147D83">
            <w:r>
              <w:t>(21192, 6, '2015-05-05 17:06:34'),</w:t>
            </w:r>
          </w:p>
          <w:p w:rsidR="0099030E" w:rsidRDefault="0099030E" w:rsidP="00147D83">
            <w:r>
              <w:t>(21193, 6, '2015-05-05 17:06:37'),</w:t>
            </w:r>
          </w:p>
          <w:p w:rsidR="0099030E" w:rsidRDefault="0099030E" w:rsidP="00147D83">
            <w:r>
              <w:t>(21194, 6, '2015-05-05 17:06:40'),</w:t>
            </w:r>
          </w:p>
          <w:p w:rsidR="0099030E" w:rsidRDefault="0099030E" w:rsidP="00147D83">
            <w:r>
              <w:t>(21195, 6, '2015-05-05 17:06:43'),</w:t>
            </w:r>
          </w:p>
          <w:p w:rsidR="0099030E" w:rsidRDefault="0099030E" w:rsidP="00147D83">
            <w:r>
              <w:t>(21196, 6, '2015-05-05 17:06:46'),</w:t>
            </w:r>
          </w:p>
          <w:p w:rsidR="0099030E" w:rsidRDefault="0099030E" w:rsidP="00147D83">
            <w:r>
              <w:t>(21197, 6, '2015-05-05 17:06:49'),</w:t>
            </w:r>
          </w:p>
          <w:p w:rsidR="0099030E" w:rsidRDefault="0099030E" w:rsidP="00147D83">
            <w:r>
              <w:t>(21198, 6, '2015-05-05 17:06:52'),</w:t>
            </w:r>
          </w:p>
          <w:p w:rsidR="0099030E" w:rsidRDefault="0099030E" w:rsidP="00147D83">
            <w:r>
              <w:t>(21199, 6, '2015-05-05 17:06:55'),</w:t>
            </w:r>
          </w:p>
          <w:p w:rsidR="0099030E" w:rsidRDefault="0099030E" w:rsidP="00147D83">
            <w:r>
              <w:t>(21200, 6, '2015-05-05 17:06:58'),</w:t>
            </w:r>
          </w:p>
          <w:p w:rsidR="0099030E" w:rsidRDefault="0099030E" w:rsidP="00147D83">
            <w:r>
              <w:t>(21201, 6, '2015-05-05 17:07:01'),</w:t>
            </w:r>
          </w:p>
          <w:p w:rsidR="0099030E" w:rsidRDefault="0099030E" w:rsidP="00147D83">
            <w:r>
              <w:t>(21202, 6, '2015-05-05 17:07:04'),</w:t>
            </w:r>
          </w:p>
          <w:p w:rsidR="0099030E" w:rsidRDefault="0099030E" w:rsidP="00147D83">
            <w:r>
              <w:t>(21203, 6, '2015-05-05 17:07:08'),</w:t>
            </w:r>
          </w:p>
          <w:p w:rsidR="0099030E" w:rsidRDefault="0099030E" w:rsidP="00147D83">
            <w:r>
              <w:t>(21204, 6, '2015-05-05 17:07:11'),</w:t>
            </w:r>
          </w:p>
          <w:p w:rsidR="0099030E" w:rsidRDefault="0099030E" w:rsidP="00147D83">
            <w:r>
              <w:t>(21205, 6, '2015-05-05 17:07:14'),</w:t>
            </w:r>
          </w:p>
          <w:p w:rsidR="0099030E" w:rsidRDefault="0099030E" w:rsidP="00147D83">
            <w:r>
              <w:t>(21206, 6, '2015-05-05 17:07:17');</w:t>
            </w:r>
          </w:p>
          <w:p w:rsidR="0099030E" w:rsidRDefault="0099030E" w:rsidP="00147D83">
            <w:r>
              <w:t>INSERT INTO `lightdata` (`id`, `data`, `dataupdate`) VALUES</w:t>
            </w:r>
          </w:p>
          <w:p w:rsidR="0099030E" w:rsidRDefault="0099030E" w:rsidP="00147D83">
            <w:r>
              <w:t>(21207, 6, '2015-05-05 17:07:20'),</w:t>
            </w:r>
          </w:p>
          <w:p w:rsidR="0099030E" w:rsidRDefault="0099030E" w:rsidP="00147D83">
            <w:r>
              <w:t>(21208, 6, '2015-05-05 17:07:23'),</w:t>
            </w:r>
          </w:p>
          <w:p w:rsidR="0099030E" w:rsidRDefault="0099030E" w:rsidP="00147D83">
            <w:r>
              <w:t>(21209, 6, '2015-05-05 17:07:26'),</w:t>
            </w:r>
          </w:p>
          <w:p w:rsidR="0099030E" w:rsidRDefault="0099030E" w:rsidP="00147D83">
            <w:r>
              <w:t>(21210, 6, '2015-05-05 17:07:29'),</w:t>
            </w:r>
          </w:p>
          <w:p w:rsidR="0099030E" w:rsidRDefault="0099030E" w:rsidP="00147D83">
            <w:r>
              <w:t>(21211, 6, '2015-05-05 17:07:32'),</w:t>
            </w:r>
          </w:p>
          <w:p w:rsidR="0099030E" w:rsidRDefault="0099030E" w:rsidP="00147D83">
            <w:r>
              <w:t>(21212, 6, '2015-05-05 17:07:35'),</w:t>
            </w:r>
          </w:p>
          <w:p w:rsidR="0099030E" w:rsidRDefault="0099030E" w:rsidP="00147D83">
            <w:r>
              <w:t>(21213, 6, '2015-05-05 17:07:38'),</w:t>
            </w:r>
          </w:p>
          <w:p w:rsidR="0099030E" w:rsidRDefault="0099030E" w:rsidP="00147D83">
            <w:r>
              <w:t>(21214, 6, '2015-05-05 17:07:41'),</w:t>
            </w:r>
          </w:p>
          <w:p w:rsidR="0099030E" w:rsidRDefault="0099030E" w:rsidP="00147D83">
            <w:r>
              <w:t>(21215, 6, '2015-05-05 17:07:44'),</w:t>
            </w:r>
          </w:p>
          <w:p w:rsidR="0099030E" w:rsidRDefault="0099030E" w:rsidP="00147D83">
            <w:r>
              <w:t>(21216, 6, '2015-05-05 17:07:47'),</w:t>
            </w:r>
          </w:p>
          <w:p w:rsidR="0099030E" w:rsidRDefault="0099030E" w:rsidP="00147D83">
            <w:r>
              <w:t>(21217, 6, '2015-05-05 17:07:50'),</w:t>
            </w:r>
          </w:p>
          <w:p w:rsidR="0099030E" w:rsidRDefault="0099030E" w:rsidP="00147D83">
            <w:r>
              <w:t>(21218, 6, '2015-05-05 17:07:53'),</w:t>
            </w:r>
          </w:p>
          <w:p w:rsidR="0099030E" w:rsidRDefault="0099030E" w:rsidP="00147D83">
            <w:r>
              <w:t>(21219, 6, '2015-05-05 17:07:56'),</w:t>
            </w:r>
          </w:p>
          <w:p w:rsidR="0099030E" w:rsidRDefault="0099030E" w:rsidP="00147D83">
            <w:r>
              <w:t>(21220, 5, '2015-05-05 17:07:59'),</w:t>
            </w:r>
          </w:p>
          <w:p w:rsidR="0099030E" w:rsidRDefault="0099030E" w:rsidP="00147D83">
            <w:r>
              <w:t>(21221, 5, '2015-05-05 17:08:02'),</w:t>
            </w:r>
          </w:p>
          <w:p w:rsidR="0099030E" w:rsidRDefault="0099030E" w:rsidP="00147D83">
            <w:r>
              <w:t>(21222, 5, '2015-05-05 17:08:05'),</w:t>
            </w:r>
          </w:p>
          <w:p w:rsidR="0099030E" w:rsidRDefault="0099030E" w:rsidP="00147D83">
            <w:r>
              <w:t>(21223, 5, '2015-05-05 17:08:08'),</w:t>
            </w:r>
          </w:p>
          <w:p w:rsidR="0099030E" w:rsidRDefault="0099030E" w:rsidP="00147D83">
            <w:r>
              <w:t>(21224, 5, '2015-05-05 17:08:11'),</w:t>
            </w:r>
          </w:p>
          <w:p w:rsidR="0099030E" w:rsidRDefault="0099030E" w:rsidP="00147D83">
            <w:r>
              <w:t>(21225, 5, '2015-05-05 17:08:14'),</w:t>
            </w:r>
          </w:p>
          <w:p w:rsidR="0099030E" w:rsidRDefault="0099030E" w:rsidP="00147D83">
            <w:r>
              <w:t>(21226, 5, '2015-05-05 17:08:17'),</w:t>
            </w:r>
          </w:p>
          <w:p w:rsidR="0099030E" w:rsidRDefault="0099030E" w:rsidP="00147D83">
            <w:r>
              <w:t>(21227, 5, '2015-05-05 17:08:20'),</w:t>
            </w:r>
          </w:p>
          <w:p w:rsidR="0099030E" w:rsidRDefault="0099030E" w:rsidP="00147D83">
            <w:r>
              <w:t>(21228, 5, '2015-05-05 17:08:23'),</w:t>
            </w:r>
          </w:p>
          <w:p w:rsidR="0099030E" w:rsidRDefault="0099030E" w:rsidP="00147D83">
            <w:r>
              <w:t>(21229, 5, '2015-05-05 17:08:26'),</w:t>
            </w:r>
          </w:p>
          <w:p w:rsidR="0099030E" w:rsidRDefault="0099030E" w:rsidP="00147D83">
            <w:r>
              <w:t>(21230, 5, '2015-05-05 17:08:29'),</w:t>
            </w:r>
          </w:p>
          <w:p w:rsidR="0099030E" w:rsidRDefault="0099030E" w:rsidP="00147D83">
            <w:r>
              <w:t>(21231, 5, '2015-05-05 17:08:33'),</w:t>
            </w:r>
          </w:p>
          <w:p w:rsidR="0099030E" w:rsidRDefault="0099030E" w:rsidP="00147D83">
            <w:r>
              <w:t>(21232, 5, '2015-05-05 17:08:36'),</w:t>
            </w:r>
          </w:p>
          <w:p w:rsidR="0099030E" w:rsidRDefault="0099030E" w:rsidP="00147D83">
            <w:r>
              <w:t>(21233, 5, '2015-05-05 17:08:39'),</w:t>
            </w:r>
          </w:p>
          <w:p w:rsidR="0099030E" w:rsidRDefault="0099030E" w:rsidP="00147D83">
            <w:r>
              <w:t>(21234, 5, '2015-05-05 17:08:42'),</w:t>
            </w:r>
          </w:p>
          <w:p w:rsidR="0099030E" w:rsidRDefault="0099030E" w:rsidP="00147D83">
            <w:r>
              <w:t>(21235, 5, '2015-05-05 17:08:45'),</w:t>
            </w:r>
          </w:p>
          <w:p w:rsidR="0099030E" w:rsidRDefault="0099030E" w:rsidP="00147D83">
            <w:r>
              <w:t>(21236, 5, '2015-05-05 17:08:48'),</w:t>
            </w:r>
          </w:p>
          <w:p w:rsidR="0099030E" w:rsidRDefault="0099030E" w:rsidP="00147D83">
            <w:r>
              <w:t>(21237, 5, '2015-05-05 17:08:51'),</w:t>
            </w:r>
          </w:p>
          <w:p w:rsidR="0099030E" w:rsidRDefault="0099030E" w:rsidP="00147D83">
            <w:r>
              <w:t>(21238, 5, '2015-05-05 17:08:54'),</w:t>
            </w:r>
          </w:p>
          <w:p w:rsidR="0099030E" w:rsidRDefault="0099030E" w:rsidP="00147D83">
            <w:r>
              <w:t>(21239, 5, '2015-05-05 17:08:57'),</w:t>
            </w:r>
          </w:p>
          <w:p w:rsidR="0099030E" w:rsidRDefault="0099030E" w:rsidP="00147D83">
            <w:r>
              <w:t>(21240, 5, '2015-05-05 17:09:00'),</w:t>
            </w:r>
          </w:p>
          <w:p w:rsidR="0099030E" w:rsidRDefault="0099030E" w:rsidP="00147D83">
            <w:r>
              <w:t>(21241, 5, '2015-05-05 17:09:03'),</w:t>
            </w:r>
          </w:p>
          <w:p w:rsidR="0099030E" w:rsidRDefault="0099030E" w:rsidP="00147D83">
            <w:r>
              <w:t>(21242, 5, '2015-05-05 17:09:06'),</w:t>
            </w:r>
          </w:p>
          <w:p w:rsidR="0099030E" w:rsidRDefault="0099030E" w:rsidP="00147D83">
            <w:r>
              <w:t>(21243, 5, '2015-05-05 17:09:09'),</w:t>
            </w:r>
          </w:p>
          <w:p w:rsidR="0099030E" w:rsidRDefault="0099030E" w:rsidP="00147D83">
            <w:r>
              <w:t>(21244, 5, '2015-05-05 17:09:12'),</w:t>
            </w:r>
          </w:p>
          <w:p w:rsidR="0099030E" w:rsidRDefault="0099030E" w:rsidP="00147D83">
            <w:r>
              <w:t>(21245, 5, '2015-05-05 17:09:15'),</w:t>
            </w:r>
          </w:p>
          <w:p w:rsidR="0099030E" w:rsidRDefault="0099030E" w:rsidP="00147D83">
            <w:r>
              <w:t>(21246, 5, '2015-05-05 17:09:18'),</w:t>
            </w:r>
          </w:p>
          <w:p w:rsidR="0099030E" w:rsidRDefault="0099030E" w:rsidP="00147D83">
            <w:r>
              <w:t>(21247, 5, '2015-05-05 17:09:21'),</w:t>
            </w:r>
          </w:p>
          <w:p w:rsidR="0099030E" w:rsidRDefault="0099030E" w:rsidP="00147D83">
            <w:r>
              <w:t>(21248, 5, '2015-05-05 17:09:24'),</w:t>
            </w:r>
          </w:p>
          <w:p w:rsidR="0099030E" w:rsidRDefault="0099030E" w:rsidP="00147D83">
            <w:r>
              <w:t>(21249, 5, '2015-05-05 17:09:27'),</w:t>
            </w:r>
          </w:p>
          <w:p w:rsidR="0099030E" w:rsidRDefault="0099030E" w:rsidP="00147D83">
            <w:r>
              <w:t>(21250, 5, '2015-05-05 17:09:30'),</w:t>
            </w:r>
          </w:p>
          <w:p w:rsidR="0099030E" w:rsidRDefault="0099030E" w:rsidP="00147D83">
            <w:r>
              <w:t>(21251, 5, '2015-05-05 17:09:33'),</w:t>
            </w:r>
          </w:p>
          <w:p w:rsidR="0099030E" w:rsidRDefault="0099030E" w:rsidP="00147D83">
            <w:r>
              <w:t>(21252, 5, '2015-05-05 17:09:36'),</w:t>
            </w:r>
          </w:p>
          <w:p w:rsidR="0099030E" w:rsidRDefault="0099030E" w:rsidP="00147D83">
            <w:r>
              <w:t>(21253, 5, '2015-05-05 17:09:39'),</w:t>
            </w:r>
          </w:p>
          <w:p w:rsidR="0099030E" w:rsidRDefault="0099030E" w:rsidP="00147D83">
            <w:r>
              <w:t>(21254, 5, '2015-05-05 17:09:42'),</w:t>
            </w:r>
          </w:p>
          <w:p w:rsidR="0099030E" w:rsidRDefault="0099030E" w:rsidP="00147D83">
            <w:r>
              <w:t>(21255, 5, '2015-05-05 17:09:45'),</w:t>
            </w:r>
          </w:p>
          <w:p w:rsidR="0099030E" w:rsidRDefault="0099030E" w:rsidP="00147D83">
            <w:r>
              <w:t>(21256, 5, '2015-05-05 17:09:48'),</w:t>
            </w:r>
          </w:p>
          <w:p w:rsidR="0099030E" w:rsidRDefault="0099030E" w:rsidP="00147D83">
            <w:r>
              <w:t>(21257, 5, '2015-05-05 17:09:51'),</w:t>
            </w:r>
          </w:p>
          <w:p w:rsidR="0099030E" w:rsidRDefault="0099030E" w:rsidP="00147D83">
            <w:r>
              <w:t>(21258, 5, '2015-05-05 17:09:54'),</w:t>
            </w:r>
          </w:p>
          <w:p w:rsidR="0099030E" w:rsidRDefault="0099030E" w:rsidP="00147D83">
            <w:r>
              <w:t>(21259, 5, '2015-05-05 17:09:57'),</w:t>
            </w:r>
          </w:p>
          <w:p w:rsidR="0099030E" w:rsidRDefault="0099030E" w:rsidP="00147D83">
            <w:r>
              <w:t>(21260, 5, '2015-05-05 17:10:01'),</w:t>
            </w:r>
          </w:p>
          <w:p w:rsidR="0099030E" w:rsidRDefault="0099030E" w:rsidP="00147D83">
            <w:r>
              <w:t>(21261, 5, '2015-05-05 17:10:04'),</w:t>
            </w:r>
          </w:p>
          <w:p w:rsidR="0099030E" w:rsidRDefault="0099030E" w:rsidP="00147D83">
            <w:r>
              <w:t>(21262, 5, '2015-05-05 17:10:07'),</w:t>
            </w:r>
          </w:p>
          <w:p w:rsidR="0099030E" w:rsidRDefault="0099030E" w:rsidP="00147D83">
            <w:r>
              <w:t>(21263, 5, '2015-05-05 17:10:10'),</w:t>
            </w:r>
          </w:p>
          <w:p w:rsidR="0099030E" w:rsidRDefault="0099030E" w:rsidP="00147D83">
            <w:r>
              <w:t>(21264, 5, '2015-05-05 17:10:13'),</w:t>
            </w:r>
          </w:p>
          <w:p w:rsidR="0099030E" w:rsidRDefault="0099030E" w:rsidP="00147D83">
            <w:r>
              <w:t>(21265, 5, '2015-05-05 17:10:16'),</w:t>
            </w:r>
          </w:p>
          <w:p w:rsidR="0099030E" w:rsidRDefault="0099030E" w:rsidP="00147D83">
            <w:r>
              <w:t>(21266, 5, '2015-05-05 17:10:19'),</w:t>
            </w:r>
          </w:p>
          <w:p w:rsidR="0099030E" w:rsidRDefault="0099030E" w:rsidP="00147D83">
            <w:r>
              <w:t>(21267, 5, '2015-05-05 17:10:22'),</w:t>
            </w:r>
          </w:p>
          <w:p w:rsidR="0099030E" w:rsidRDefault="0099030E" w:rsidP="00147D83">
            <w:r>
              <w:t>(21268, 5, '2015-05-05 17:10:25'),</w:t>
            </w:r>
          </w:p>
          <w:p w:rsidR="0099030E" w:rsidRDefault="0099030E" w:rsidP="00147D83">
            <w:r>
              <w:t>(21269, 5, '2015-05-05 17:10:28'),</w:t>
            </w:r>
          </w:p>
          <w:p w:rsidR="0099030E" w:rsidRDefault="0099030E" w:rsidP="00147D83">
            <w:r>
              <w:t>(21270, 5, '2015-05-05 17:10:31'),</w:t>
            </w:r>
          </w:p>
          <w:p w:rsidR="0099030E" w:rsidRDefault="0099030E" w:rsidP="00147D83">
            <w:r>
              <w:t>(21271, 5, '2015-05-05 17:10:34'),</w:t>
            </w:r>
          </w:p>
          <w:p w:rsidR="0099030E" w:rsidRDefault="0099030E" w:rsidP="00147D83">
            <w:r>
              <w:t>(21272, 6, '2015-05-05 17:10:37'),</w:t>
            </w:r>
          </w:p>
          <w:p w:rsidR="0099030E" w:rsidRDefault="0099030E" w:rsidP="00147D83">
            <w:r>
              <w:t>(21273, 6, '2015-05-05 17:10:40'),</w:t>
            </w:r>
          </w:p>
          <w:p w:rsidR="0099030E" w:rsidRDefault="0099030E" w:rsidP="00147D83">
            <w:r>
              <w:t>(21274, 6, '2015-05-05 17:10:43'),</w:t>
            </w:r>
          </w:p>
          <w:p w:rsidR="0099030E" w:rsidRDefault="0099030E" w:rsidP="00147D83">
            <w:r>
              <w:t>(21275, 6, '2015-05-05 17:10:46'),</w:t>
            </w:r>
          </w:p>
          <w:p w:rsidR="0099030E" w:rsidRDefault="0099030E" w:rsidP="00147D83">
            <w:r>
              <w:t>(21276, 6, '2015-05-05 17:10:49'),</w:t>
            </w:r>
          </w:p>
          <w:p w:rsidR="0099030E" w:rsidRDefault="0099030E" w:rsidP="00147D83">
            <w:r>
              <w:t>(21277, 6, '2015-05-05 17:10:52'),</w:t>
            </w:r>
          </w:p>
          <w:p w:rsidR="0099030E" w:rsidRDefault="0099030E" w:rsidP="00147D83">
            <w:r>
              <w:t>(21278, 6, '2015-05-05 17:10:55'),</w:t>
            </w:r>
          </w:p>
          <w:p w:rsidR="0099030E" w:rsidRDefault="0099030E" w:rsidP="00147D83">
            <w:r>
              <w:t>(21279, 6, '2015-05-05 17:10:58'),</w:t>
            </w:r>
          </w:p>
          <w:p w:rsidR="0099030E" w:rsidRDefault="0099030E" w:rsidP="00147D83">
            <w:r>
              <w:t>(21280, 6, '2015-05-05 17:11:01'),</w:t>
            </w:r>
          </w:p>
          <w:p w:rsidR="0099030E" w:rsidRDefault="0099030E" w:rsidP="00147D83">
            <w:r>
              <w:t>(21281, 6, '2015-05-05 17:11:04'),</w:t>
            </w:r>
          </w:p>
          <w:p w:rsidR="0099030E" w:rsidRDefault="0099030E" w:rsidP="00147D83">
            <w:r>
              <w:t>(21282, 6, '2015-05-05 17:11:07'),</w:t>
            </w:r>
          </w:p>
          <w:p w:rsidR="0099030E" w:rsidRDefault="0099030E" w:rsidP="00147D83">
            <w:r>
              <w:t>(21283, 6, '2015-05-05 17:11:10'),</w:t>
            </w:r>
          </w:p>
          <w:p w:rsidR="0099030E" w:rsidRDefault="0099030E" w:rsidP="00147D83">
            <w:r>
              <w:t>(21284, 6, '2015-05-05 17:11:13'),</w:t>
            </w:r>
          </w:p>
          <w:p w:rsidR="0099030E" w:rsidRDefault="0099030E" w:rsidP="00147D83">
            <w:r>
              <w:t>(21285, 6, '2015-05-05 17:11:16'),</w:t>
            </w:r>
          </w:p>
          <w:p w:rsidR="0099030E" w:rsidRDefault="0099030E" w:rsidP="00147D83">
            <w:r>
              <w:t>(21286, 6, '2015-05-05 17:11:19'),</w:t>
            </w:r>
          </w:p>
          <w:p w:rsidR="0099030E" w:rsidRDefault="0099030E" w:rsidP="00147D83">
            <w:r>
              <w:t>(21287, 6, '2015-05-05 17:11:22'),</w:t>
            </w:r>
          </w:p>
          <w:p w:rsidR="0099030E" w:rsidRDefault="0099030E" w:rsidP="00147D83">
            <w:r>
              <w:t>(21288, 6, '2015-05-05 17:11:25'),</w:t>
            </w:r>
          </w:p>
          <w:p w:rsidR="0099030E" w:rsidRDefault="0099030E" w:rsidP="00147D83">
            <w:r>
              <w:t>(21289, 6, '2015-05-05 17:11:28'),</w:t>
            </w:r>
          </w:p>
          <w:p w:rsidR="0099030E" w:rsidRDefault="0099030E" w:rsidP="00147D83">
            <w:r>
              <w:t>(21290, 6, '2015-05-05 17:11:32'),</w:t>
            </w:r>
          </w:p>
          <w:p w:rsidR="0099030E" w:rsidRDefault="0099030E" w:rsidP="00147D83">
            <w:r>
              <w:t>(21291, 6, '2015-05-05 17:11:35'),</w:t>
            </w:r>
          </w:p>
          <w:p w:rsidR="0099030E" w:rsidRDefault="0099030E" w:rsidP="00147D83">
            <w:r>
              <w:t>(21292, 6, '2015-05-05 17:11:38'),</w:t>
            </w:r>
          </w:p>
          <w:p w:rsidR="0099030E" w:rsidRDefault="0099030E" w:rsidP="00147D83">
            <w:r>
              <w:t>(21293, 6, '2015-05-05 17:11:41'),</w:t>
            </w:r>
          </w:p>
          <w:p w:rsidR="0099030E" w:rsidRDefault="0099030E" w:rsidP="00147D83">
            <w:r>
              <w:t>(21294, 6, '2015-05-05 17:11:44'),</w:t>
            </w:r>
          </w:p>
          <w:p w:rsidR="0099030E" w:rsidRDefault="0099030E" w:rsidP="00147D83">
            <w:r>
              <w:t>(21295, 6, '2015-05-05 17:11:47'),</w:t>
            </w:r>
          </w:p>
          <w:p w:rsidR="0099030E" w:rsidRDefault="0099030E" w:rsidP="00147D83">
            <w:r>
              <w:t>(21296, 6, '2015-05-05 17:11:50'),</w:t>
            </w:r>
          </w:p>
          <w:p w:rsidR="0099030E" w:rsidRDefault="0099030E" w:rsidP="00147D83">
            <w:r>
              <w:t>(21297, 6, '2015-05-05 17:11:53'),</w:t>
            </w:r>
          </w:p>
          <w:p w:rsidR="0099030E" w:rsidRDefault="0099030E" w:rsidP="00147D83">
            <w:r>
              <w:t>(21298, 6, '2015-05-05 17:11:56'),</w:t>
            </w:r>
          </w:p>
          <w:p w:rsidR="0099030E" w:rsidRDefault="0099030E" w:rsidP="00147D83">
            <w:r>
              <w:t>(21299, 6, '2015-05-05 17:11:59'),</w:t>
            </w:r>
          </w:p>
          <w:p w:rsidR="0099030E" w:rsidRDefault="0099030E" w:rsidP="00147D83">
            <w:r>
              <w:t>(21300, 6, '2015-05-05 17:12:02'),</w:t>
            </w:r>
          </w:p>
          <w:p w:rsidR="0099030E" w:rsidRDefault="0099030E" w:rsidP="00147D83">
            <w:r>
              <w:t>(21301, 6, '2015-05-05 17:12:05'),</w:t>
            </w:r>
          </w:p>
          <w:p w:rsidR="0099030E" w:rsidRDefault="0099030E" w:rsidP="00147D83">
            <w:r>
              <w:t>(21302, 6, '2015-05-05 17:12:08'),</w:t>
            </w:r>
          </w:p>
          <w:p w:rsidR="0099030E" w:rsidRDefault="0099030E" w:rsidP="00147D83">
            <w:r>
              <w:t>(21303, 6, '2015-05-05 17:12:11'),</w:t>
            </w:r>
          </w:p>
          <w:p w:rsidR="0099030E" w:rsidRDefault="0099030E" w:rsidP="00147D83">
            <w:r>
              <w:t>(21304, 6, '2015-05-05 17:12:14'),</w:t>
            </w:r>
          </w:p>
          <w:p w:rsidR="0099030E" w:rsidRDefault="0099030E" w:rsidP="00147D83">
            <w:r>
              <w:t>(21305, 6, '2015-05-05 17:12:17'),</w:t>
            </w:r>
          </w:p>
          <w:p w:rsidR="0099030E" w:rsidRDefault="0099030E" w:rsidP="00147D83">
            <w:r>
              <w:t>(21306, 6, '2015-05-05 17:12:20'),</w:t>
            </w:r>
          </w:p>
          <w:p w:rsidR="0099030E" w:rsidRDefault="0099030E" w:rsidP="00147D83">
            <w:r>
              <w:t>(21307, 6, '2015-05-05 17:12:23'),</w:t>
            </w:r>
          </w:p>
          <w:p w:rsidR="0099030E" w:rsidRDefault="0099030E" w:rsidP="00147D83">
            <w:r>
              <w:t>(21308, 6, '2015-05-05 17:12:26'),</w:t>
            </w:r>
          </w:p>
          <w:p w:rsidR="0099030E" w:rsidRDefault="0099030E" w:rsidP="00147D83">
            <w:r>
              <w:t>(21309, 6, '2015-05-05 17:12:29'),</w:t>
            </w:r>
          </w:p>
          <w:p w:rsidR="0099030E" w:rsidRDefault="0099030E" w:rsidP="00147D83">
            <w:r>
              <w:t>(21310, 6, '2015-05-05 17:12:32'),</w:t>
            </w:r>
          </w:p>
          <w:p w:rsidR="0099030E" w:rsidRDefault="0099030E" w:rsidP="00147D83">
            <w:r>
              <w:t>(21311, 6, '2015-05-05 17:12:35'),</w:t>
            </w:r>
          </w:p>
          <w:p w:rsidR="0099030E" w:rsidRDefault="0099030E" w:rsidP="00147D83">
            <w:r>
              <w:t>(21312, 6, '2015-05-05 17:12:38'),</w:t>
            </w:r>
          </w:p>
          <w:p w:rsidR="0099030E" w:rsidRDefault="0099030E" w:rsidP="00147D83">
            <w:r>
              <w:t>(21313, 6, '2015-05-05 17:12:41'),</w:t>
            </w:r>
          </w:p>
          <w:p w:rsidR="0099030E" w:rsidRDefault="0099030E" w:rsidP="00147D83">
            <w:r>
              <w:t>(21314, 6, '2015-05-05 17:12:44'),</w:t>
            </w:r>
          </w:p>
          <w:p w:rsidR="0099030E" w:rsidRDefault="0099030E" w:rsidP="00147D83">
            <w:r>
              <w:t>(21315, 6, '2015-05-05 17:12:47'),</w:t>
            </w:r>
          </w:p>
          <w:p w:rsidR="0099030E" w:rsidRDefault="0099030E" w:rsidP="00147D83">
            <w:r>
              <w:t>(21316, 6, '2015-05-05 17:12:50'),</w:t>
            </w:r>
          </w:p>
          <w:p w:rsidR="0099030E" w:rsidRDefault="0099030E" w:rsidP="00147D83">
            <w:r>
              <w:t>(21317, 7, '2015-05-05 17:12:53'),</w:t>
            </w:r>
          </w:p>
          <w:p w:rsidR="0099030E" w:rsidRDefault="0099030E" w:rsidP="00147D83">
            <w:r>
              <w:t>(21318, 6, '2015-05-05 17:12:56'),</w:t>
            </w:r>
          </w:p>
          <w:p w:rsidR="0099030E" w:rsidRDefault="0099030E" w:rsidP="00147D83">
            <w:r>
              <w:t>(21319, 7, '2015-05-05 17:13:00'),</w:t>
            </w:r>
          </w:p>
          <w:p w:rsidR="0099030E" w:rsidRDefault="0099030E" w:rsidP="00147D83">
            <w:r>
              <w:t>(21320, 7, '2015-05-05 17:13:03'),</w:t>
            </w:r>
          </w:p>
          <w:p w:rsidR="0099030E" w:rsidRDefault="0099030E" w:rsidP="00147D83">
            <w:r>
              <w:t>(21321, 7, '2015-05-05 17:13:06'),</w:t>
            </w:r>
          </w:p>
          <w:p w:rsidR="0099030E" w:rsidRDefault="0099030E" w:rsidP="00147D83">
            <w:r>
              <w:t>(21322, 7, '2015-05-05 17:13:09'),</w:t>
            </w:r>
          </w:p>
          <w:p w:rsidR="0099030E" w:rsidRDefault="0099030E" w:rsidP="00147D83">
            <w:r>
              <w:t>(21323, 7, '2015-05-05 17:13:12'),</w:t>
            </w:r>
          </w:p>
          <w:p w:rsidR="0099030E" w:rsidRDefault="0099030E" w:rsidP="00147D83">
            <w:r>
              <w:t>(21324, 7, '2015-05-05 17:13:15'),</w:t>
            </w:r>
          </w:p>
          <w:p w:rsidR="0099030E" w:rsidRDefault="0099030E" w:rsidP="00147D83">
            <w:r>
              <w:t>(21325, 7, '2015-05-05 17:13:18'),</w:t>
            </w:r>
          </w:p>
          <w:p w:rsidR="0099030E" w:rsidRDefault="0099030E" w:rsidP="00147D83">
            <w:r>
              <w:t>(21326, 7, '2015-05-05 17:13:21'),</w:t>
            </w:r>
          </w:p>
          <w:p w:rsidR="0099030E" w:rsidRDefault="0099030E" w:rsidP="00147D83">
            <w:r>
              <w:t>(21327, 7, '2015-05-05 17:13:24'),</w:t>
            </w:r>
          </w:p>
          <w:p w:rsidR="0099030E" w:rsidRDefault="0099030E" w:rsidP="00147D83">
            <w:r>
              <w:t>(21328, 7, '2015-05-05 17:13:27'),</w:t>
            </w:r>
          </w:p>
          <w:p w:rsidR="0099030E" w:rsidRDefault="0099030E" w:rsidP="00147D83">
            <w:r>
              <w:t>(21329, 7, '2015-05-05 17:13:30'),</w:t>
            </w:r>
          </w:p>
          <w:p w:rsidR="0099030E" w:rsidRDefault="0099030E" w:rsidP="00147D83">
            <w:r>
              <w:t>(21330, 7, '2015-05-05 17:13:33'),</w:t>
            </w:r>
          </w:p>
          <w:p w:rsidR="0099030E" w:rsidRDefault="0099030E" w:rsidP="00147D83">
            <w:r>
              <w:t>(21331, 7, '2015-05-05 17:13:36'),</w:t>
            </w:r>
          </w:p>
          <w:p w:rsidR="0099030E" w:rsidRDefault="0099030E" w:rsidP="00147D83">
            <w:r>
              <w:t>(21332, 7, '2015-05-05 17:13:39'),</w:t>
            </w:r>
          </w:p>
          <w:p w:rsidR="0099030E" w:rsidRDefault="0099030E" w:rsidP="00147D83">
            <w:r>
              <w:t>(21333, 7, '2015-05-05 17:13:42'),</w:t>
            </w:r>
          </w:p>
          <w:p w:rsidR="0099030E" w:rsidRDefault="0099030E" w:rsidP="00147D83">
            <w:r>
              <w:t>(21334, 6, '2015-05-05 17:13:45'),</w:t>
            </w:r>
          </w:p>
          <w:p w:rsidR="0099030E" w:rsidRDefault="0099030E" w:rsidP="00147D83">
            <w:r>
              <w:t>(21335, 6, '2015-05-05 17:13:48'),</w:t>
            </w:r>
          </w:p>
          <w:p w:rsidR="0099030E" w:rsidRDefault="0099030E" w:rsidP="00147D83">
            <w:r>
              <w:t>(21336, 6, '2015-05-05 17:13:51'),</w:t>
            </w:r>
          </w:p>
          <w:p w:rsidR="0099030E" w:rsidRDefault="0099030E" w:rsidP="00147D83">
            <w:r>
              <w:t>(21337, 6, '2015-05-05 17:13:54'),</w:t>
            </w:r>
          </w:p>
          <w:p w:rsidR="0099030E" w:rsidRDefault="0099030E" w:rsidP="00147D83">
            <w:r>
              <w:t>(21338, 6, '2015-05-05 17:13:57'),</w:t>
            </w:r>
          </w:p>
          <w:p w:rsidR="0099030E" w:rsidRDefault="0099030E" w:rsidP="00147D83">
            <w:r>
              <w:t>(21339, 6, '2015-05-05 17:14:00'),</w:t>
            </w:r>
          </w:p>
          <w:p w:rsidR="0099030E" w:rsidRDefault="0099030E" w:rsidP="00147D83">
            <w:r>
              <w:t>(21340, 6, '2015-05-05 17:14:03'),</w:t>
            </w:r>
          </w:p>
          <w:p w:rsidR="0099030E" w:rsidRDefault="0099030E" w:rsidP="00147D83">
            <w:r>
              <w:t>(21341, 6, '2015-05-05 17:14:06'),</w:t>
            </w:r>
          </w:p>
          <w:p w:rsidR="0099030E" w:rsidRDefault="0099030E" w:rsidP="00147D83">
            <w:r>
              <w:t>(21342, 6, '2015-05-05 17:14:09'),</w:t>
            </w:r>
          </w:p>
          <w:p w:rsidR="0099030E" w:rsidRDefault="0099030E" w:rsidP="00147D83">
            <w:r>
              <w:t>(21343, 6, '2015-05-05 17:14:12'),</w:t>
            </w:r>
          </w:p>
          <w:p w:rsidR="0099030E" w:rsidRDefault="0099030E" w:rsidP="00147D83">
            <w:r>
              <w:t>(21344, 6, '2015-05-05 17:14:15'),</w:t>
            </w:r>
          </w:p>
          <w:p w:rsidR="0099030E" w:rsidRDefault="0099030E" w:rsidP="00147D83">
            <w:r>
              <w:t>(21345, 6, '2015-05-05 17:14:19'),</w:t>
            </w:r>
          </w:p>
          <w:p w:rsidR="0099030E" w:rsidRDefault="0099030E" w:rsidP="00147D83">
            <w:r>
              <w:t>(21346, 6, '2015-05-05 17:14:22'),</w:t>
            </w:r>
          </w:p>
          <w:p w:rsidR="0099030E" w:rsidRDefault="0099030E" w:rsidP="00147D83">
            <w:r>
              <w:t>(21347, 6, '2015-05-05 17:14:25'),</w:t>
            </w:r>
          </w:p>
          <w:p w:rsidR="0099030E" w:rsidRDefault="0099030E" w:rsidP="00147D83">
            <w:r>
              <w:t>(21348, 6, '2015-05-05 17:14:28'),</w:t>
            </w:r>
          </w:p>
          <w:p w:rsidR="0099030E" w:rsidRDefault="0099030E" w:rsidP="00147D83">
            <w:r>
              <w:t>(21349, 6, '2015-05-05 17:14:31'),</w:t>
            </w:r>
          </w:p>
          <w:p w:rsidR="0099030E" w:rsidRDefault="0099030E" w:rsidP="00147D83">
            <w:r>
              <w:t>(21350, 6, '2015-05-05 17:14:34'),</w:t>
            </w:r>
          </w:p>
          <w:p w:rsidR="0099030E" w:rsidRDefault="0099030E" w:rsidP="00147D83">
            <w:r>
              <w:t>(21351, 6, '2015-05-05 17:14:37'),</w:t>
            </w:r>
          </w:p>
          <w:p w:rsidR="0099030E" w:rsidRDefault="0099030E" w:rsidP="00147D83">
            <w:r>
              <w:t>(21352, 6, '2015-05-05 17:14:40'),</w:t>
            </w:r>
          </w:p>
          <w:p w:rsidR="0099030E" w:rsidRDefault="0099030E" w:rsidP="00147D83">
            <w:r>
              <w:t>(21353, 6, '2015-05-05 17:14:43'),</w:t>
            </w:r>
          </w:p>
          <w:p w:rsidR="0099030E" w:rsidRDefault="0099030E" w:rsidP="00147D83">
            <w:r>
              <w:t>(21354, 6, '2015-05-05 17:14:46'),</w:t>
            </w:r>
          </w:p>
          <w:p w:rsidR="0099030E" w:rsidRDefault="0099030E" w:rsidP="00147D83">
            <w:r>
              <w:t>(21355, 6, '2015-05-05 17:14:49'),</w:t>
            </w:r>
          </w:p>
          <w:p w:rsidR="0099030E" w:rsidRDefault="0099030E" w:rsidP="00147D83">
            <w:r>
              <w:t>(21356, 6, '2015-05-05 17:14:52'),</w:t>
            </w:r>
          </w:p>
          <w:p w:rsidR="0099030E" w:rsidRDefault="0099030E" w:rsidP="00147D83">
            <w:r>
              <w:t>(21357, 6, '2015-05-05 17:14:55'),</w:t>
            </w:r>
          </w:p>
          <w:p w:rsidR="0099030E" w:rsidRDefault="0099030E" w:rsidP="00147D83">
            <w:r>
              <w:t>(21358, 6, '2015-05-05 17:14:58'),</w:t>
            </w:r>
          </w:p>
          <w:p w:rsidR="0099030E" w:rsidRDefault="0099030E" w:rsidP="00147D83">
            <w:r>
              <w:t>(21359, 6, '2015-05-05 17:15:01'),</w:t>
            </w:r>
          </w:p>
          <w:p w:rsidR="0099030E" w:rsidRDefault="0099030E" w:rsidP="00147D83">
            <w:r>
              <w:t>(21360, 6, '2015-05-05 17:15:04'),</w:t>
            </w:r>
          </w:p>
          <w:p w:rsidR="0099030E" w:rsidRDefault="0099030E" w:rsidP="00147D83">
            <w:r>
              <w:t>(21361, 6, '2015-05-05 17:15:07'),</w:t>
            </w:r>
          </w:p>
          <w:p w:rsidR="0099030E" w:rsidRDefault="0099030E" w:rsidP="00147D83">
            <w:r>
              <w:t>(21362, 6, '2015-05-05 17:15:13'),</w:t>
            </w:r>
          </w:p>
          <w:p w:rsidR="0099030E" w:rsidRDefault="0099030E" w:rsidP="00147D83">
            <w:r>
              <w:t>(21363, 6, '2015-05-05 17:15:16'),</w:t>
            </w:r>
          </w:p>
          <w:p w:rsidR="0099030E" w:rsidRDefault="0099030E" w:rsidP="00147D83">
            <w:r>
              <w:t>(21364, 6, '2015-05-05 17:15:19'),</w:t>
            </w:r>
          </w:p>
          <w:p w:rsidR="0099030E" w:rsidRDefault="0099030E" w:rsidP="00147D83">
            <w:r>
              <w:t>(21365, 6, '2015-05-05 17:15:22'),</w:t>
            </w:r>
          </w:p>
          <w:p w:rsidR="0099030E" w:rsidRDefault="0099030E" w:rsidP="00147D83">
            <w:r>
              <w:t>(21366, 6, '2015-05-05 17:15:25'),</w:t>
            </w:r>
          </w:p>
          <w:p w:rsidR="0099030E" w:rsidRDefault="0099030E" w:rsidP="00147D83">
            <w:r>
              <w:t>(21367, 6, '2015-05-05 17:15:28'),</w:t>
            </w:r>
          </w:p>
          <w:p w:rsidR="0099030E" w:rsidRDefault="0099030E" w:rsidP="00147D83">
            <w:r>
              <w:t>(21368, 6, '2015-05-05 17:15:31'),</w:t>
            </w:r>
          </w:p>
          <w:p w:rsidR="0099030E" w:rsidRDefault="0099030E" w:rsidP="00147D83">
            <w:r>
              <w:t>(21369, 6, '2015-05-05 17:15:34'),</w:t>
            </w:r>
          </w:p>
          <w:p w:rsidR="0099030E" w:rsidRDefault="0099030E" w:rsidP="00147D83">
            <w:r>
              <w:t>(21370, 6, '2015-05-05 17:15:37'),</w:t>
            </w:r>
          </w:p>
          <w:p w:rsidR="0099030E" w:rsidRDefault="0099030E" w:rsidP="00147D83">
            <w:r>
              <w:t>(21371, 6, '2015-05-05 17:15:40'),</w:t>
            </w:r>
          </w:p>
          <w:p w:rsidR="0099030E" w:rsidRDefault="0099030E" w:rsidP="00147D83">
            <w:r>
              <w:t>(21372, 6, '2015-05-05 17:15:43'),</w:t>
            </w:r>
          </w:p>
          <w:p w:rsidR="0099030E" w:rsidRDefault="0099030E" w:rsidP="00147D83">
            <w:r>
              <w:t>(21373, 5, '2015-05-05 17:15:46'),</w:t>
            </w:r>
          </w:p>
          <w:p w:rsidR="0099030E" w:rsidRDefault="0099030E" w:rsidP="00147D83">
            <w:r>
              <w:t>(21374, 5, '2015-05-05 17:15:49'),</w:t>
            </w:r>
          </w:p>
          <w:p w:rsidR="0099030E" w:rsidRDefault="0099030E" w:rsidP="00147D83">
            <w:r>
              <w:t>(21375, 5, '2015-05-05 17:15:53'),</w:t>
            </w:r>
          </w:p>
          <w:p w:rsidR="0099030E" w:rsidRDefault="0099030E" w:rsidP="00147D83">
            <w:r>
              <w:t>(21376, 5, '2015-05-05 17:15:56'),</w:t>
            </w:r>
          </w:p>
          <w:p w:rsidR="0099030E" w:rsidRDefault="0099030E" w:rsidP="00147D83">
            <w:r>
              <w:t>(21377, 5, '2015-05-05 17:15:59'),</w:t>
            </w:r>
          </w:p>
          <w:p w:rsidR="0099030E" w:rsidRDefault="0099030E" w:rsidP="00147D83">
            <w:r>
              <w:t>(21378, 5, '2015-05-05 17:16:02'),</w:t>
            </w:r>
          </w:p>
          <w:p w:rsidR="0099030E" w:rsidRDefault="0099030E" w:rsidP="00147D83">
            <w:r>
              <w:t>(21379, 5, '2015-05-05 17:16:05'),</w:t>
            </w:r>
          </w:p>
          <w:p w:rsidR="0099030E" w:rsidRDefault="0099030E" w:rsidP="00147D83">
            <w:r>
              <w:t>(21380, 5, '2015-05-05 17:16:08'),</w:t>
            </w:r>
          </w:p>
          <w:p w:rsidR="0099030E" w:rsidRDefault="0099030E" w:rsidP="00147D83">
            <w:r>
              <w:t>(21381, 5, '2015-05-05 17:16:11'),</w:t>
            </w:r>
          </w:p>
          <w:p w:rsidR="0099030E" w:rsidRDefault="0099030E" w:rsidP="00147D83">
            <w:r>
              <w:t>(21382, 5, '2015-05-05 17:16:14'),</w:t>
            </w:r>
          </w:p>
          <w:p w:rsidR="0099030E" w:rsidRDefault="0099030E" w:rsidP="00147D83">
            <w:r>
              <w:t>(21383, 5, '2015-05-05 17:16:17'),</w:t>
            </w:r>
          </w:p>
          <w:p w:rsidR="0099030E" w:rsidRDefault="0099030E" w:rsidP="00147D83">
            <w:r>
              <w:t>(21384, 5, '2015-05-05 17:16:20'),</w:t>
            </w:r>
          </w:p>
          <w:p w:rsidR="0099030E" w:rsidRDefault="0099030E" w:rsidP="00147D83">
            <w:r>
              <w:t>(21385, 5, '2015-05-05 17:16:23'),</w:t>
            </w:r>
          </w:p>
          <w:p w:rsidR="0099030E" w:rsidRDefault="0099030E" w:rsidP="00147D83">
            <w:r>
              <w:t>(21386, 5, '2015-05-05 17:16:26'),</w:t>
            </w:r>
          </w:p>
          <w:p w:rsidR="0099030E" w:rsidRDefault="0099030E" w:rsidP="00147D83">
            <w:r>
              <w:t>(21387, 5, '2015-05-05 17:16:29'),</w:t>
            </w:r>
          </w:p>
          <w:p w:rsidR="0099030E" w:rsidRDefault="0099030E" w:rsidP="00147D83">
            <w:r>
              <w:t>(21388, 5, '2015-05-05 17:16:32'),</w:t>
            </w:r>
          </w:p>
          <w:p w:rsidR="0099030E" w:rsidRDefault="0099030E" w:rsidP="00147D83">
            <w:r>
              <w:t>(21389, 5, '2015-05-05 17:16:35'),</w:t>
            </w:r>
          </w:p>
          <w:p w:rsidR="0099030E" w:rsidRDefault="0099030E" w:rsidP="00147D83">
            <w:r>
              <w:t>(21390, 5, '2015-05-05 17:16:38'),</w:t>
            </w:r>
          </w:p>
          <w:p w:rsidR="0099030E" w:rsidRDefault="0099030E" w:rsidP="00147D83">
            <w:r>
              <w:t>(21391, 5, '2015-05-05 17:16:41'),</w:t>
            </w:r>
          </w:p>
          <w:p w:rsidR="0099030E" w:rsidRDefault="0099030E" w:rsidP="00147D83">
            <w:r>
              <w:t>(21392, 5, '2015-05-05 17:16:44'),</w:t>
            </w:r>
          </w:p>
          <w:p w:rsidR="0099030E" w:rsidRDefault="0099030E" w:rsidP="00147D83">
            <w:r>
              <w:t>(21393, 5, '2015-05-05 17:16:47'),</w:t>
            </w:r>
          </w:p>
          <w:p w:rsidR="0099030E" w:rsidRDefault="0099030E" w:rsidP="00147D83">
            <w:r>
              <w:t>(21394, 5, '2015-05-05 17:16:50'),</w:t>
            </w:r>
          </w:p>
          <w:p w:rsidR="0099030E" w:rsidRDefault="0099030E" w:rsidP="00147D83">
            <w:r>
              <w:t>(21395, 5, '2015-05-05 17:16:53'),</w:t>
            </w:r>
          </w:p>
          <w:p w:rsidR="0099030E" w:rsidRDefault="0099030E" w:rsidP="00147D83">
            <w:r>
              <w:t>(21396, 5, '2015-05-05 17:16:56'),</w:t>
            </w:r>
          </w:p>
          <w:p w:rsidR="0099030E" w:rsidRDefault="0099030E" w:rsidP="00147D83">
            <w:r>
              <w:t>(21397, 5, '2015-05-05 17:16:59'),</w:t>
            </w:r>
          </w:p>
          <w:p w:rsidR="0099030E" w:rsidRDefault="0099030E" w:rsidP="00147D83">
            <w:r>
              <w:t>(21398, 5, '2015-05-05 17:17:02'),</w:t>
            </w:r>
          </w:p>
          <w:p w:rsidR="0099030E" w:rsidRDefault="0099030E" w:rsidP="00147D83">
            <w:r>
              <w:t>(21399, 5, '2015-05-05 17:17:05'),</w:t>
            </w:r>
          </w:p>
          <w:p w:rsidR="0099030E" w:rsidRDefault="0099030E" w:rsidP="00147D83">
            <w:r>
              <w:t>(21400, 5, '2015-05-05 17:17:08'),</w:t>
            </w:r>
          </w:p>
          <w:p w:rsidR="0099030E" w:rsidRDefault="0099030E" w:rsidP="00147D83">
            <w:r>
              <w:t>(21401, 5, '2015-05-05 17:17:11'),</w:t>
            </w:r>
          </w:p>
          <w:p w:rsidR="0099030E" w:rsidRDefault="0099030E" w:rsidP="00147D83">
            <w:r>
              <w:t>(21402, 5, '2015-05-05 17:17:14'),</w:t>
            </w:r>
          </w:p>
          <w:p w:rsidR="0099030E" w:rsidRDefault="0099030E" w:rsidP="00147D83">
            <w:r>
              <w:t>(21403, 5, '2015-05-05 17:17:17'),</w:t>
            </w:r>
          </w:p>
          <w:p w:rsidR="0099030E" w:rsidRDefault="0099030E" w:rsidP="00147D83">
            <w:r>
              <w:t>(21404, 5, '2015-05-05 17:17:21'),</w:t>
            </w:r>
          </w:p>
          <w:p w:rsidR="0099030E" w:rsidRDefault="0099030E" w:rsidP="00147D83">
            <w:r>
              <w:t>(21405, 5, '2015-05-05 17:17:24'),</w:t>
            </w:r>
          </w:p>
          <w:p w:rsidR="0099030E" w:rsidRDefault="0099030E" w:rsidP="00147D83">
            <w:r>
              <w:t>(21406, 5, '2015-05-05 17:17:27'),</w:t>
            </w:r>
          </w:p>
          <w:p w:rsidR="0099030E" w:rsidRDefault="0099030E" w:rsidP="00147D83">
            <w:r>
              <w:t>(21407, 5, '2015-05-05 17:17:30'),</w:t>
            </w:r>
          </w:p>
          <w:p w:rsidR="0099030E" w:rsidRDefault="0099030E" w:rsidP="00147D83">
            <w:r>
              <w:t>(21408, 5, '2015-05-05 17:17:33'),</w:t>
            </w:r>
          </w:p>
          <w:p w:rsidR="0099030E" w:rsidRDefault="0099030E" w:rsidP="00147D83">
            <w:r>
              <w:t>(21409, 5, '2015-05-05 17:17:36'),</w:t>
            </w:r>
          </w:p>
          <w:p w:rsidR="0099030E" w:rsidRDefault="0099030E" w:rsidP="00147D83">
            <w:r>
              <w:t>(21410, 5, '2015-05-05 17:17:39'),</w:t>
            </w:r>
          </w:p>
          <w:p w:rsidR="0099030E" w:rsidRDefault="0099030E" w:rsidP="00147D83">
            <w:r>
              <w:t>(21411, 5, '2015-05-05 17:17:42'),</w:t>
            </w:r>
          </w:p>
          <w:p w:rsidR="0099030E" w:rsidRDefault="0099030E" w:rsidP="00147D83">
            <w:r>
              <w:t>(21412, 5, '2015-05-05 17:17:45'),</w:t>
            </w:r>
          </w:p>
          <w:p w:rsidR="0099030E" w:rsidRDefault="0099030E" w:rsidP="00147D83">
            <w:r>
              <w:t>(21413, 5, '2015-05-05 17:17:48'),</w:t>
            </w:r>
          </w:p>
          <w:p w:rsidR="0099030E" w:rsidRDefault="0099030E" w:rsidP="00147D83">
            <w:r>
              <w:t>(21414, 5, '2015-05-05 17:17:51'),</w:t>
            </w:r>
          </w:p>
          <w:p w:rsidR="0099030E" w:rsidRDefault="0099030E" w:rsidP="00147D83">
            <w:r>
              <w:t>(21415, 5, '2015-05-05 17:17:54'),</w:t>
            </w:r>
          </w:p>
          <w:p w:rsidR="0099030E" w:rsidRDefault="0099030E" w:rsidP="00147D83">
            <w:r>
              <w:t>(21416, 5, '2015-05-05 17:17:57'),</w:t>
            </w:r>
          </w:p>
          <w:p w:rsidR="0099030E" w:rsidRDefault="0099030E" w:rsidP="00147D83">
            <w:r>
              <w:t>(21417, 4, '2015-05-05 17:18:00'),</w:t>
            </w:r>
          </w:p>
          <w:p w:rsidR="0099030E" w:rsidRDefault="0099030E" w:rsidP="00147D83">
            <w:r>
              <w:t>(21418, 4, '2015-05-05 17:18:03'),</w:t>
            </w:r>
          </w:p>
          <w:p w:rsidR="0099030E" w:rsidRDefault="0099030E" w:rsidP="00147D83">
            <w:r>
              <w:t>(21419, 4, '2015-05-05 17:18:06'),</w:t>
            </w:r>
          </w:p>
          <w:p w:rsidR="0099030E" w:rsidRDefault="0099030E" w:rsidP="00147D83">
            <w:r>
              <w:t>(21420, 4, '2015-05-05 17:18:09'),</w:t>
            </w:r>
          </w:p>
          <w:p w:rsidR="0099030E" w:rsidRDefault="0099030E" w:rsidP="00147D83">
            <w:r>
              <w:t>(21421, 4, '2015-05-05 17:18:12'),</w:t>
            </w:r>
          </w:p>
          <w:p w:rsidR="0099030E" w:rsidRDefault="0099030E" w:rsidP="00147D83">
            <w:r>
              <w:t>(21422, 4, '2015-05-05 17:18:15'),</w:t>
            </w:r>
          </w:p>
          <w:p w:rsidR="0099030E" w:rsidRDefault="0099030E" w:rsidP="00147D83">
            <w:r>
              <w:t>(21423, 4, '2015-05-05 17:18:18'),</w:t>
            </w:r>
          </w:p>
          <w:p w:rsidR="0099030E" w:rsidRDefault="0099030E" w:rsidP="00147D83">
            <w:r>
              <w:t>(21424, 4, '2015-05-05 17:18:21'),</w:t>
            </w:r>
          </w:p>
          <w:p w:rsidR="0099030E" w:rsidRDefault="0099030E" w:rsidP="00147D83">
            <w:r>
              <w:t>(21425, 4, '2015-05-05 17:18:24'),</w:t>
            </w:r>
          </w:p>
          <w:p w:rsidR="0099030E" w:rsidRDefault="0099030E" w:rsidP="00147D83">
            <w:r>
              <w:t>(21426, 4, '2015-05-05 17:18:27'),</w:t>
            </w:r>
          </w:p>
          <w:p w:rsidR="0099030E" w:rsidRDefault="0099030E" w:rsidP="00147D83">
            <w:r>
              <w:t>(21427, 4, '2015-05-05 17:18:30'),</w:t>
            </w:r>
          </w:p>
          <w:p w:rsidR="0099030E" w:rsidRDefault="0099030E" w:rsidP="00147D83">
            <w:r>
              <w:t>(21428, 4, '2015-05-05 17:18:33'),</w:t>
            </w:r>
          </w:p>
          <w:p w:rsidR="0099030E" w:rsidRDefault="0099030E" w:rsidP="00147D83">
            <w:r>
              <w:t>(21429, 4, '2015-05-05 17:18:36'),</w:t>
            </w:r>
          </w:p>
          <w:p w:rsidR="0099030E" w:rsidRDefault="0099030E" w:rsidP="00147D83">
            <w:r>
              <w:t>(21430, 4, '2015-05-05 17:18:39'),</w:t>
            </w:r>
          </w:p>
          <w:p w:rsidR="0099030E" w:rsidRDefault="0099030E" w:rsidP="00147D83">
            <w:r>
              <w:t>(21431, 4, '2015-05-05 17:18:42'),</w:t>
            </w:r>
          </w:p>
          <w:p w:rsidR="0099030E" w:rsidRDefault="0099030E" w:rsidP="00147D83">
            <w:r>
              <w:t>(21432, 4, '2015-05-05 17:18:45'),</w:t>
            </w:r>
          </w:p>
          <w:p w:rsidR="0099030E" w:rsidRDefault="0099030E" w:rsidP="00147D83">
            <w:r>
              <w:t>(21433, 4, '2015-05-05 17:18:49'),</w:t>
            </w:r>
          </w:p>
          <w:p w:rsidR="0099030E" w:rsidRDefault="0099030E" w:rsidP="00147D83">
            <w:r>
              <w:t>(21434, 4, '2015-05-05 17:18:52'),</w:t>
            </w:r>
          </w:p>
          <w:p w:rsidR="0099030E" w:rsidRDefault="0099030E" w:rsidP="00147D83">
            <w:r>
              <w:t>(21435, 4, '2015-05-05 17:18:55'),</w:t>
            </w:r>
          </w:p>
          <w:p w:rsidR="0099030E" w:rsidRDefault="0099030E" w:rsidP="00147D83">
            <w:r>
              <w:t>(21436, 4, '2015-05-05 17:18:58'),</w:t>
            </w:r>
          </w:p>
          <w:p w:rsidR="0099030E" w:rsidRDefault="0099030E" w:rsidP="00147D83">
            <w:r>
              <w:t>(21437, 4, '2015-05-05 17:19:01'),</w:t>
            </w:r>
          </w:p>
          <w:p w:rsidR="0099030E" w:rsidRDefault="0099030E" w:rsidP="00147D83">
            <w:r>
              <w:t>(21438, 4, '2015-05-05 17:19:04'),</w:t>
            </w:r>
          </w:p>
          <w:p w:rsidR="0099030E" w:rsidRDefault="0099030E" w:rsidP="00147D83">
            <w:r>
              <w:t>(21439, 4, '2015-05-05 17:19:07'),</w:t>
            </w:r>
          </w:p>
          <w:p w:rsidR="0099030E" w:rsidRDefault="0099030E" w:rsidP="00147D83">
            <w:r>
              <w:t>(21440, 4, '2015-05-05 17:19:10'),</w:t>
            </w:r>
          </w:p>
          <w:p w:rsidR="0099030E" w:rsidRDefault="0099030E" w:rsidP="00147D83">
            <w:r>
              <w:t>(21441, 4, '2015-05-05 17:19:13'),</w:t>
            </w:r>
          </w:p>
          <w:p w:rsidR="0099030E" w:rsidRDefault="0099030E" w:rsidP="00147D83">
            <w:r>
              <w:t>(21442, 4, '2015-05-05 17:19:16'),</w:t>
            </w:r>
          </w:p>
          <w:p w:rsidR="0099030E" w:rsidRDefault="0099030E" w:rsidP="00147D83">
            <w:r>
              <w:t>(21443, 4, '2015-05-05 17:19:19'),</w:t>
            </w:r>
          </w:p>
          <w:p w:rsidR="0099030E" w:rsidRDefault="0099030E" w:rsidP="00147D83">
            <w:r>
              <w:t>(21444, 4, '2015-05-05 17:19:22'),</w:t>
            </w:r>
          </w:p>
          <w:p w:rsidR="0099030E" w:rsidRDefault="0099030E" w:rsidP="00147D83">
            <w:r>
              <w:t>(21445, 4, '2015-05-05 17:19:25'),</w:t>
            </w:r>
          </w:p>
          <w:p w:rsidR="0099030E" w:rsidRDefault="0099030E" w:rsidP="00147D83">
            <w:r>
              <w:t>(21446, 4, '2015-05-05 17:19:28'),</w:t>
            </w:r>
          </w:p>
          <w:p w:rsidR="0099030E" w:rsidRDefault="0099030E" w:rsidP="00147D83">
            <w:r>
              <w:t>(21447, 4, '2015-05-05 17:19:31'),</w:t>
            </w:r>
          </w:p>
          <w:p w:rsidR="0099030E" w:rsidRDefault="0099030E" w:rsidP="00147D83">
            <w:r>
              <w:t>(21448, 4, '2015-05-05 17:19:34'),</w:t>
            </w:r>
          </w:p>
          <w:p w:rsidR="0099030E" w:rsidRDefault="0099030E" w:rsidP="00147D83">
            <w:r>
              <w:t>(21449, 4, '2015-05-05 17:19:37'),</w:t>
            </w:r>
          </w:p>
          <w:p w:rsidR="0099030E" w:rsidRDefault="0099030E" w:rsidP="00147D83">
            <w:r>
              <w:t>(21450, 3, '2015-05-05 17:19:40'),</w:t>
            </w:r>
          </w:p>
          <w:p w:rsidR="0099030E" w:rsidRDefault="0099030E" w:rsidP="00147D83">
            <w:r>
              <w:t>(21451, 3, '2015-05-05 17:19:43'),</w:t>
            </w:r>
          </w:p>
          <w:p w:rsidR="0099030E" w:rsidRDefault="0099030E" w:rsidP="00147D83">
            <w:r>
              <w:t>(21452, 3, '2015-05-05 17:19:46'),</w:t>
            </w:r>
          </w:p>
          <w:p w:rsidR="0099030E" w:rsidRDefault="0099030E" w:rsidP="00147D83">
            <w:r>
              <w:t>(21453, 4, '2015-05-05 17:19:49'),</w:t>
            </w:r>
          </w:p>
          <w:p w:rsidR="0099030E" w:rsidRDefault="0099030E" w:rsidP="00147D83">
            <w:r>
              <w:t>(21454, 3, '2015-05-05 17:19:52'),</w:t>
            </w:r>
          </w:p>
          <w:p w:rsidR="0099030E" w:rsidRDefault="0099030E" w:rsidP="00147D83">
            <w:r>
              <w:t>(21455, 3, '2015-05-05 17:19:55'),</w:t>
            </w:r>
          </w:p>
          <w:p w:rsidR="0099030E" w:rsidRDefault="0099030E" w:rsidP="00147D83">
            <w:r>
              <w:t>(21456, 3, '2015-05-05 17:19:58'),</w:t>
            </w:r>
          </w:p>
          <w:p w:rsidR="0099030E" w:rsidRDefault="0099030E" w:rsidP="00147D83">
            <w:r>
              <w:t>(21457, 3, '2015-05-05 17:20:01'),</w:t>
            </w:r>
          </w:p>
          <w:p w:rsidR="0099030E" w:rsidRDefault="0099030E" w:rsidP="00147D83">
            <w:r>
              <w:t>(21458, 3, '2015-05-05 17:20:04'),</w:t>
            </w:r>
          </w:p>
          <w:p w:rsidR="0099030E" w:rsidRDefault="0099030E" w:rsidP="00147D83">
            <w:r>
              <w:t>(21459, 3, '2015-05-05 17:20:07'),</w:t>
            </w:r>
          </w:p>
          <w:p w:rsidR="0099030E" w:rsidRDefault="0099030E" w:rsidP="00147D83">
            <w:r>
              <w:t>(21460, 3, '2015-05-05 17:20:10'),</w:t>
            </w:r>
          </w:p>
          <w:p w:rsidR="0099030E" w:rsidRDefault="0099030E" w:rsidP="00147D83">
            <w:r>
              <w:t>(21461, 3, '2015-05-05 17:20:13'),</w:t>
            </w:r>
          </w:p>
          <w:p w:rsidR="0099030E" w:rsidRDefault="0099030E" w:rsidP="00147D83">
            <w:r>
              <w:t>(21462, 3, '2015-05-05 17:20:16'),</w:t>
            </w:r>
          </w:p>
          <w:p w:rsidR="0099030E" w:rsidRDefault="0099030E" w:rsidP="00147D83">
            <w:r>
              <w:t>(21463, 3, '2015-05-05 17:20:20'),</w:t>
            </w:r>
          </w:p>
          <w:p w:rsidR="0099030E" w:rsidRDefault="0099030E" w:rsidP="00147D83">
            <w:r>
              <w:t>(21464, 3, '2015-05-05 17:20:23'),</w:t>
            </w:r>
          </w:p>
          <w:p w:rsidR="0099030E" w:rsidRDefault="0099030E" w:rsidP="00147D83">
            <w:r>
              <w:t>(21465, 3, '2015-05-05 17:20:26'),</w:t>
            </w:r>
          </w:p>
          <w:p w:rsidR="0099030E" w:rsidRDefault="0099030E" w:rsidP="00147D83">
            <w:r>
              <w:t>(21466, 3, '2015-05-05 17:20:29'),</w:t>
            </w:r>
          </w:p>
          <w:p w:rsidR="0099030E" w:rsidRDefault="0099030E" w:rsidP="00147D83">
            <w:r>
              <w:t>(21467, 3, '2015-05-05 17:20:32'),</w:t>
            </w:r>
          </w:p>
          <w:p w:rsidR="0099030E" w:rsidRDefault="0099030E" w:rsidP="00147D83">
            <w:r>
              <w:t>(21468, 3, '2015-05-05 17:20:35'),</w:t>
            </w:r>
          </w:p>
          <w:p w:rsidR="0099030E" w:rsidRDefault="0099030E" w:rsidP="00147D83">
            <w:r>
              <w:t>(21469, 3, '2015-05-05 17:20:38'),</w:t>
            </w:r>
          </w:p>
          <w:p w:rsidR="0099030E" w:rsidRDefault="0099030E" w:rsidP="00147D83">
            <w:r>
              <w:t>(21470, 3, '2015-05-05 17:20:41'),</w:t>
            </w:r>
          </w:p>
          <w:p w:rsidR="0099030E" w:rsidRDefault="0099030E" w:rsidP="00147D83">
            <w:r>
              <w:t>(21471, 3, '2015-05-05 17:20:44'),</w:t>
            </w:r>
          </w:p>
          <w:p w:rsidR="0099030E" w:rsidRDefault="0099030E" w:rsidP="00147D83">
            <w:r>
              <w:t>(21472, 3, '2015-05-05 17:20:47'),</w:t>
            </w:r>
          </w:p>
          <w:p w:rsidR="0099030E" w:rsidRDefault="0099030E" w:rsidP="00147D83">
            <w:r>
              <w:t>(21473, 3, '2015-05-05 17:20:50'),</w:t>
            </w:r>
          </w:p>
          <w:p w:rsidR="0099030E" w:rsidRDefault="0099030E" w:rsidP="00147D83">
            <w:r>
              <w:t>(21474, 3, '2015-05-05 17:20:53'),</w:t>
            </w:r>
          </w:p>
          <w:p w:rsidR="0099030E" w:rsidRDefault="0099030E" w:rsidP="00147D83">
            <w:r>
              <w:t>(21475, 3, '2015-05-05 17:20:56'),</w:t>
            </w:r>
          </w:p>
          <w:p w:rsidR="0099030E" w:rsidRDefault="0099030E" w:rsidP="00147D83">
            <w:r>
              <w:t>(21476, 3, '2015-05-05 17:20:59'),</w:t>
            </w:r>
          </w:p>
          <w:p w:rsidR="0099030E" w:rsidRDefault="0099030E" w:rsidP="00147D83">
            <w:r>
              <w:t>(21477, 3, '2015-05-05 17:21:02'),</w:t>
            </w:r>
          </w:p>
          <w:p w:rsidR="0099030E" w:rsidRDefault="0099030E" w:rsidP="00147D83">
            <w:r>
              <w:t>(21478, 3, '2015-05-05 17:21:05'),</w:t>
            </w:r>
          </w:p>
          <w:p w:rsidR="0099030E" w:rsidRDefault="0099030E" w:rsidP="00147D83">
            <w:r>
              <w:t>(21479, 3, '2015-05-05 17:21:08'),</w:t>
            </w:r>
          </w:p>
          <w:p w:rsidR="0099030E" w:rsidRDefault="0099030E" w:rsidP="00147D83">
            <w:r>
              <w:t>(21480, 3, '2015-05-05 17:21:11'),</w:t>
            </w:r>
          </w:p>
          <w:p w:rsidR="0099030E" w:rsidRDefault="0099030E" w:rsidP="00147D83">
            <w:r>
              <w:t>(21481, 3, '2015-05-05 17:21:14'),</w:t>
            </w:r>
          </w:p>
          <w:p w:rsidR="0099030E" w:rsidRDefault="0099030E" w:rsidP="00147D83">
            <w:r>
              <w:t>(21482, 3, '2015-05-05 17:21:17'),</w:t>
            </w:r>
          </w:p>
          <w:p w:rsidR="0099030E" w:rsidRDefault="0099030E" w:rsidP="00147D83">
            <w:r>
              <w:t>(21483, 3, '2015-05-05 17:21:20'),</w:t>
            </w:r>
          </w:p>
          <w:p w:rsidR="0099030E" w:rsidRDefault="0099030E" w:rsidP="00147D83">
            <w:r>
              <w:t>(21484, 3, '2015-05-05 17:21:23'),</w:t>
            </w:r>
          </w:p>
          <w:p w:rsidR="0099030E" w:rsidRDefault="0099030E" w:rsidP="00147D83">
            <w:r>
              <w:t>(21485, 3, '2015-05-05 17:21:26'),</w:t>
            </w:r>
          </w:p>
          <w:p w:rsidR="0099030E" w:rsidRDefault="0099030E" w:rsidP="00147D83">
            <w:r>
              <w:t>(21486, 3, '2015-05-05 17:21:29'),</w:t>
            </w:r>
          </w:p>
          <w:p w:rsidR="0099030E" w:rsidRDefault="0099030E" w:rsidP="00147D83">
            <w:r>
              <w:t>(21487, 3, '2015-05-05 17:21:32'),</w:t>
            </w:r>
          </w:p>
          <w:p w:rsidR="0099030E" w:rsidRDefault="0099030E" w:rsidP="00147D83">
            <w:r>
              <w:t>(21488, 3, '2015-05-05 17:21:35'),</w:t>
            </w:r>
          </w:p>
          <w:p w:rsidR="0099030E" w:rsidRDefault="0099030E" w:rsidP="00147D83">
            <w:r>
              <w:t>(21489, 3, '2015-05-05 17:21:38'),</w:t>
            </w:r>
          </w:p>
          <w:p w:rsidR="0099030E" w:rsidRDefault="0099030E" w:rsidP="00147D83">
            <w:r>
              <w:t>(21490, 3, '2015-05-05 17:21:41'),</w:t>
            </w:r>
          </w:p>
          <w:p w:rsidR="0099030E" w:rsidRDefault="0099030E" w:rsidP="00147D83">
            <w:r>
              <w:t>(21491, 3, '2015-05-05 17:21:44'),</w:t>
            </w:r>
          </w:p>
          <w:p w:rsidR="0099030E" w:rsidRDefault="0099030E" w:rsidP="00147D83">
            <w:r>
              <w:t>(21492, 3, '2015-05-05 17:21:47'),</w:t>
            </w:r>
          </w:p>
          <w:p w:rsidR="0099030E" w:rsidRDefault="0099030E" w:rsidP="00147D83">
            <w:r>
              <w:t>(21493, 3, '2015-05-05 17:21:51'),</w:t>
            </w:r>
          </w:p>
          <w:p w:rsidR="0099030E" w:rsidRDefault="0099030E" w:rsidP="00147D83">
            <w:r>
              <w:t>(21494, 3, '2015-05-05 17:21:54'),</w:t>
            </w:r>
          </w:p>
          <w:p w:rsidR="0099030E" w:rsidRDefault="0099030E" w:rsidP="00147D83">
            <w:r>
              <w:t>(21495, 3, '2015-05-05 17:21:57'),</w:t>
            </w:r>
          </w:p>
          <w:p w:rsidR="0099030E" w:rsidRDefault="0099030E" w:rsidP="00147D83">
            <w:r>
              <w:t>(21496, 3, '2015-05-05 17:22:00'),</w:t>
            </w:r>
          </w:p>
          <w:p w:rsidR="0099030E" w:rsidRDefault="0099030E" w:rsidP="00147D83">
            <w:r>
              <w:t>(21497, 3, '2015-05-05 17:22:03'),</w:t>
            </w:r>
          </w:p>
          <w:p w:rsidR="0099030E" w:rsidRDefault="0099030E" w:rsidP="00147D83">
            <w:r>
              <w:t>(21498, 3, '2015-05-05 17:22:06'),</w:t>
            </w:r>
          </w:p>
          <w:p w:rsidR="0099030E" w:rsidRDefault="0099030E" w:rsidP="00147D83">
            <w:r>
              <w:t>(21499, 3, '2015-05-05 17:22:09'),</w:t>
            </w:r>
          </w:p>
          <w:p w:rsidR="0099030E" w:rsidRDefault="0099030E" w:rsidP="00147D83">
            <w:r>
              <w:t>(21500, 3, '2015-05-05 17:22:12'),</w:t>
            </w:r>
          </w:p>
          <w:p w:rsidR="0099030E" w:rsidRDefault="0099030E" w:rsidP="00147D83">
            <w:r>
              <w:t>(21501, 3, '2015-05-05 17:22:15'),</w:t>
            </w:r>
          </w:p>
          <w:p w:rsidR="0099030E" w:rsidRDefault="0099030E" w:rsidP="00147D83">
            <w:r>
              <w:t>(21502, 3, '2015-05-05 17:22:18'),</w:t>
            </w:r>
          </w:p>
          <w:p w:rsidR="0099030E" w:rsidRDefault="0099030E" w:rsidP="00147D83">
            <w:r>
              <w:t>(21503, 3, '2015-05-05 17:22:21'),</w:t>
            </w:r>
          </w:p>
          <w:p w:rsidR="0099030E" w:rsidRDefault="0099030E" w:rsidP="00147D83">
            <w:r>
              <w:t>(21504, 3, '2015-05-05 17:22:24'),</w:t>
            </w:r>
          </w:p>
          <w:p w:rsidR="0099030E" w:rsidRDefault="0099030E" w:rsidP="00147D83">
            <w:r>
              <w:t>(21505, 3, '2015-05-05 17:22:27'),</w:t>
            </w:r>
          </w:p>
          <w:p w:rsidR="0099030E" w:rsidRDefault="0099030E" w:rsidP="00147D83">
            <w:r>
              <w:t>(21506, 3, '2015-05-05 17:22:30'),</w:t>
            </w:r>
          </w:p>
          <w:p w:rsidR="0099030E" w:rsidRDefault="0099030E" w:rsidP="00147D83">
            <w:r>
              <w:t>(21507, 3, '2015-05-05 17:22:33'),</w:t>
            </w:r>
          </w:p>
          <w:p w:rsidR="0099030E" w:rsidRDefault="0099030E" w:rsidP="00147D83">
            <w:r>
              <w:t>(21508, 3, '2015-05-05 17:22:36'),</w:t>
            </w:r>
          </w:p>
          <w:p w:rsidR="0099030E" w:rsidRDefault="0099030E" w:rsidP="00147D83">
            <w:r>
              <w:t>(21509, 3, '2015-05-05 17:22:39'),</w:t>
            </w:r>
          </w:p>
          <w:p w:rsidR="0099030E" w:rsidRDefault="0099030E" w:rsidP="00147D83">
            <w:r>
              <w:t>(21510, 3, '2015-05-05 17:22:42'),</w:t>
            </w:r>
          </w:p>
          <w:p w:rsidR="0099030E" w:rsidRDefault="0099030E" w:rsidP="00147D83">
            <w:r>
              <w:t>(21511, 3, '2015-05-05 17:22:45'),</w:t>
            </w:r>
          </w:p>
          <w:p w:rsidR="0099030E" w:rsidRDefault="0099030E" w:rsidP="00147D83">
            <w:r>
              <w:t>(21512, 3, '2015-05-05 17:22:48'),</w:t>
            </w:r>
          </w:p>
          <w:p w:rsidR="0099030E" w:rsidRDefault="0099030E" w:rsidP="00147D83">
            <w:r>
              <w:t>(21513, 3, '2015-05-05 17:22:51'),</w:t>
            </w:r>
          </w:p>
          <w:p w:rsidR="0099030E" w:rsidRDefault="0099030E" w:rsidP="00147D83">
            <w:r>
              <w:t>(21514, 3, '2015-05-05 17:22:54'),</w:t>
            </w:r>
          </w:p>
          <w:p w:rsidR="0099030E" w:rsidRDefault="0099030E" w:rsidP="00147D83">
            <w:r>
              <w:t>(21515, 3, '2015-05-05 17:22:57'),</w:t>
            </w:r>
          </w:p>
          <w:p w:rsidR="0099030E" w:rsidRDefault="0099030E" w:rsidP="00147D83">
            <w:r>
              <w:t>(21516, 3, '2015-05-05 17:23:00'),</w:t>
            </w:r>
          </w:p>
          <w:p w:rsidR="0099030E" w:rsidRDefault="0099030E" w:rsidP="00147D83">
            <w:r>
              <w:t>(21517, 3, '2015-05-05 17:23:03'),</w:t>
            </w:r>
          </w:p>
          <w:p w:rsidR="0099030E" w:rsidRDefault="0099030E" w:rsidP="00147D83">
            <w:r>
              <w:t>(21518, 3, '2015-05-05 17:23:06'),</w:t>
            </w:r>
          </w:p>
          <w:p w:rsidR="0099030E" w:rsidRDefault="0099030E" w:rsidP="00147D83">
            <w:r>
              <w:t>(21519, 3, '2015-05-05 17:23:09'),</w:t>
            </w:r>
          </w:p>
          <w:p w:rsidR="0099030E" w:rsidRDefault="0099030E" w:rsidP="00147D83">
            <w:r>
              <w:t>(21520, 3, '2015-05-05 17:23:12'),</w:t>
            </w:r>
          </w:p>
          <w:p w:rsidR="0099030E" w:rsidRDefault="0099030E" w:rsidP="00147D83">
            <w:r>
              <w:t>(21521, 3, '2015-05-05 17:23:15'),</w:t>
            </w:r>
          </w:p>
          <w:p w:rsidR="0099030E" w:rsidRDefault="0099030E" w:rsidP="00147D83">
            <w:r>
              <w:t>(21522, 3, '2015-05-05 17:23:19'),</w:t>
            </w:r>
          </w:p>
          <w:p w:rsidR="0099030E" w:rsidRDefault="0099030E" w:rsidP="00147D83">
            <w:r>
              <w:t>(21523, 3, '2015-05-05 17:23:22'),</w:t>
            </w:r>
          </w:p>
          <w:p w:rsidR="0099030E" w:rsidRDefault="0099030E" w:rsidP="00147D83">
            <w:r>
              <w:t>(21524, 3, '2015-05-05 17:23:25'),</w:t>
            </w:r>
          </w:p>
          <w:p w:rsidR="0099030E" w:rsidRDefault="0099030E" w:rsidP="00147D83">
            <w:r>
              <w:t>(21525, 3, '2015-05-05 17:23:28'),</w:t>
            </w:r>
          </w:p>
          <w:p w:rsidR="0099030E" w:rsidRDefault="0099030E" w:rsidP="00147D83">
            <w:r>
              <w:t>(21526, 3, '2015-05-05 17:23:31'),</w:t>
            </w:r>
          </w:p>
          <w:p w:rsidR="0099030E" w:rsidRDefault="0099030E" w:rsidP="00147D83">
            <w:r>
              <w:t>(21527, 3, '2015-05-05 17:23:34'),</w:t>
            </w:r>
          </w:p>
          <w:p w:rsidR="0099030E" w:rsidRDefault="0099030E" w:rsidP="00147D83">
            <w:r>
              <w:t>(21528, 3, '2015-05-05 17:23:37'),</w:t>
            </w:r>
          </w:p>
          <w:p w:rsidR="0099030E" w:rsidRDefault="0099030E" w:rsidP="00147D83">
            <w:r>
              <w:t>(21529, 3, '2015-05-05 17:23:40'),</w:t>
            </w:r>
          </w:p>
          <w:p w:rsidR="0099030E" w:rsidRDefault="0099030E" w:rsidP="00147D83">
            <w:r>
              <w:t>(21530, 3, '2015-05-05 17:23:43'),</w:t>
            </w:r>
          </w:p>
          <w:p w:rsidR="0099030E" w:rsidRDefault="0099030E" w:rsidP="00147D83">
            <w:r>
              <w:t>(21531, 3, '2015-05-05 17:23:46'),</w:t>
            </w:r>
          </w:p>
          <w:p w:rsidR="0099030E" w:rsidRDefault="0099030E" w:rsidP="00147D83">
            <w:r>
              <w:t>(21532, 3, '2015-05-05 17:23:49'),</w:t>
            </w:r>
          </w:p>
          <w:p w:rsidR="0099030E" w:rsidRDefault="0099030E" w:rsidP="00147D83">
            <w:r>
              <w:t>(21533, 3, '2015-05-05 17:23:52'),</w:t>
            </w:r>
          </w:p>
          <w:p w:rsidR="0099030E" w:rsidRDefault="0099030E" w:rsidP="00147D83">
            <w:r>
              <w:t>(21534, 3, '2015-05-05 17:23:55'),</w:t>
            </w:r>
          </w:p>
          <w:p w:rsidR="0099030E" w:rsidRDefault="0099030E" w:rsidP="00147D83">
            <w:r>
              <w:t>(21535, 3, '2015-05-05 17:23:58'),</w:t>
            </w:r>
          </w:p>
          <w:p w:rsidR="0099030E" w:rsidRDefault="0099030E" w:rsidP="00147D83">
            <w:r>
              <w:t>(21536, 3, '2015-05-05 17:24:01'),</w:t>
            </w:r>
          </w:p>
          <w:p w:rsidR="0099030E" w:rsidRDefault="0099030E" w:rsidP="00147D83">
            <w:r>
              <w:t>(21537, 3, '2015-05-05 17:24:04'),</w:t>
            </w:r>
          </w:p>
          <w:p w:rsidR="0099030E" w:rsidRDefault="0099030E" w:rsidP="00147D83">
            <w:r>
              <w:t>(21538, 3, '2015-05-05 17:24:07'),</w:t>
            </w:r>
          </w:p>
          <w:p w:rsidR="0099030E" w:rsidRDefault="0099030E" w:rsidP="00147D83">
            <w:r>
              <w:t>(21539, 3, '2015-05-05 17:24:10'),</w:t>
            </w:r>
          </w:p>
          <w:p w:rsidR="0099030E" w:rsidRDefault="0099030E" w:rsidP="00147D83">
            <w:r>
              <w:t>(21540, 3, '2015-05-05 17:24:13'),</w:t>
            </w:r>
          </w:p>
          <w:p w:rsidR="0099030E" w:rsidRDefault="0099030E" w:rsidP="00147D83">
            <w:r>
              <w:t>(21541, 3, '2015-05-05 17:24:16'),</w:t>
            </w:r>
          </w:p>
          <w:p w:rsidR="0099030E" w:rsidRDefault="0099030E" w:rsidP="00147D83">
            <w:r>
              <w:t>(21542, 3, '2015-05-05 17:24:19'),</w:t>
            </w:r>
          </w:p>
          <w:p w:rsidR="0099030E" w:rsidRDefault="0099030E" w:rsidP="00147D83">
            <w:r>
              <w:t>(21543, 3, '2015-05-05 17:24:22'),</w:t>
            </w:r>
          </w:p>
          <w:p w:rsidR="0099030E" w:rsidRDefault="0099030E" w:rsidP="00147D83">
            <w:r>
              <w:t>(21544, 3, '2015-05-05 17:24:25'),</w:t>
            </w:r>
          </w:p>
          <w:p w:rsidR="0099030E" w:rsidRDefault="0099030E" w:rsidP="00147D83">
            <w:r>
              <w:t>(21545, 3, '2015-05-05 17:24:28'),</w:t>
            </w:r>
          </w:p>
          <w:p w:rsidR="0099030E" w:rsidRDefault="0099030E" w:rsidP="00147D83">
            <w:r>
              <w:t>(21546, 3, '2015-05-05 17:24:31'),</w:t>
            </w:r>
          </w:p>
          <w:p w:rsidR="0099030E" w:rsidRDefault="0099030E" w:rsidP="00147D83">
            <w:r>
              <w:t>(21547, 3, '2015-05-05 17:24:34'),</w:t>
            </w:r>
          </w:p>
          <w:p w:rsidR="0099030E" w:rsidRDefault="0099030E" w:rsidP="00147D83">
            <w:r>
              <w:t>(21548, 3, '2015-05-05 17:24:37'),</w:t>
            </w:r>
          </w:p>
          <w:p w:rsidR="0099030E" w:rsidRDefault="0099030E" w:rsidP="00147D83">
            <w:r>
              <w:t>(21549, 3, '2015-05-05 17:24:40'),</w:t>
            </w:r>
          </w:p>
          <w:p w:rsidR="0099030E" w:rsidRDefault="0099030E" w:rsidP="00147D83">
            <w:r>
              <w:t>(21550, 3, '2015-05-05 17:24:43'),</w:t>
            </w:r>
          </w:p>
          <w:p w:rsidR="0099030E" w:rsidRDefault="0099030E" w:rsidP="00147D83">
            <w:r>
              <w:t>(21551, 3, '2015-05-05 17:24:46'),</w:t>
            </w:r>
          </w:p>
          <w:p w:rsidR="0099030E" w:rsidRDefault="0099030E" w:rsidP="00147D83">
            <w:r>
              <w:t>(21552, 3, '2015-05-05 17:24:50'),</w:t>
            </w:r>
          </w:p>
          <w:p w:rsidR="0099030E" w:rsidRDefault="0099030E" w:rsidP="00147D83">
            <w:r>
              <w:t>(21553, 3, '2015-05-05 17:24:53'),</w:t>
            </w:r>
          </w:p>
          <w:p w:rsidR="0099030E" w:rsidRDefault="0099030E" w:rsidP="00147D83">
            <w:r>
              <w:t>(21554, 3, '2015-05-05 17:24:56'),</w:t>
            </w:r>
          </w:p>
          <w:p w:rsidR="0099030E" w:rsidRDefault="0099030E" w:rsidP="00147D83">
            <w:r>
              <w:t>(21555, 3, '2015-05-05 17:24:59'),</w:t>
            </w:r>
          </w:p>
          <w:p w:rsidR="0099030E" w:rsidRDefault="0099030E" w:rsidP="00147D83">
            <w:r>
              <w:t>(21556, 3, '2015-05-05 17:25:02'),</w:t>
            </w:r>
          </w:p>
          <w:p w:rsidR="0099030E" w:rsidRDefault="0099030E" w:rsidP="00147D83">
            <w:r>
              <w:t>(21557, 3, '2015-05-05 17:25:05'),</w:t>
            </w:r>
          </w:p>
          <w:p w:rsidR="0099030E" w:rsidRDefault="0099030E" w:rsidP="00147D83">
            <w:r>
              <w:t>(21558, 3, '2015-05-05 17:25:08'),</w:t>
            </w:r>
          </w:p>
          <w:p w:rsidR="0099030E" w:rsidRDefault="0099030E" w:rsidP="00147D83">
            <w:r>
              <w:t>(21559, 3, '2015-05-05 17:25:11'),</w:t>
            </w:r>
          </w:p>
          <w:p w:rsidR="0099030E" w:rsidRDefault="0099030E" w:rsidP="00147D83">
            <w:r>
              <w:t>(21560, 3, '2015-05-05 17:25:14'),</w:t>
            </w:r>
          </w:p>
          <w:p w:rsidR="0099030E" w:rsidRDefault="0099030E" w:rsidP="00147D83">
            <w:r>
              <w:t>(21561, 3, '2015-05-05 17:25:17'),</w:t>
            </w:r>
          </w:p>
          <w:p w:rsidR="0099030E" w:rsidRDefault="0099030E" w:rsidP="00147D83">
            <w:r>
              <w:t>(21562, 3, '2015-05-05 17:25:20'),</w:t>
            </w:r>
          </w:p>
          <w:p w:rsidR="0099030E" w:rsidRDefault="0099030E" w:rsidP="00147D83">
            <w:r>
              <w:t>(21563, 3, '2015-05-05 17:25:23'),</w:t>
            </w:r>
          </w:p>
          <w:p w:rsidR="0099030E" w:rsidRDefault="0099030E" w:rsidP="00147D83">
            <w:r>
              <w:t>(21564, 3, '2015-05-05 17:25:26'),</w:t>
            </w:r>
          </w:p>
          <w:p w:rsidR="0099030E" w:rsidRDefault="0099030E" w:rsidP="00147D83">
            <w:r>
              <w:t>(21565, 3, '2015-05-05 17:25:29'),</w:t>
            </w:r>
          </w:p>
          <w:p w:rsidR="0099030E" w:rsidRDefault="0099030E" w:rsidP="00147D83">
            <w:r>
              <w:t>(21566, 3, '2015-05-05 17:25:32'),</w:t>
            </w:r>
          </w:p>
          <w:p w:rsidR="0099030E" w:rsidRDefault="0099030E" w:rsidP="00147D83">
            <w:r>
              <w:t>(21567, 3, '2015-05-05 17:25:35'),</w:t>
            </w:r>
          </w:p>
          <w:p w:rsidR="0099030E" w:rsidRDefault="0099030E" w:rsidP="00147D83">
            <w:r>
              <w:t>(21568, 3, '2015-05-05 17:25:38'),</w:t>
            </w:r>
          </w:p>
          <w:p w:rsidR="0099030E" w:rsidRDefault="0099030E" w:rsidP="00147D83">
            <w:r>
              <w:t>(21569, 3, '2015-05-05 17:25:41'),</w:t>
            </w:r>
          </w:p>
          <w:p w:rsidR="0099030E" w:rsidRDefault="0099030E" w:rsidP="00147D83">
            <w:r>
              <w:t>(21570, 3, '2015-05-05 17:25:44'),</w:t>
            </w:r>
          </w:p>
          <w:p w:rsidR="0099030E" w:rsidRDefault="0099030E" w:rsidP="00147D83">
            <w:r>
              <w:t>(21571, 3, '2015-05-05 17:25:47'),</w:t>
            </w:r>
          </w:p>
          <w:p w:rsidR="0099030E" w:rsidRDefault="0099030E" w:rsidP="00147D83">
            <w:r>
              <w:t>(21572, 3, '2015-05-05 17:25:50'),</w:t>
            </w:r>
          </w:p>
          <w:p w:rsidR="0099030E" w:rsidRDefault="0099030E" w:rsidP="00147D83">
            <w:r>
              <w:t>(21573, 3, '2015-05-05 17:25:53'),</w:t>
            </w:r>
          </w:p>
          <w:p w:rsidR="0099030E" w:rsidRDefault="0099030E" w:rsidP="00147D83">
            <w:r>
              <w:t>(21574, 3, '2015-05-05 17:25:56'),</w:t>
            </w:r>
          </w:p>
          <w:p w:rsidR="0099030E" w:rsidRDefault="0099030E" w:rsidP="00147D83">
            <w:r>
              <w:t>(21575, 3, '2015-05-05 17:25:59'),</w:t>
            </w:r>
          </w:p>
          <w:p w:rsidR="0099030E" w:rsidRDefault="0099030E" w:rsidP="00147D83">
            <w:r>
              <w:t>(21576, 3, '2015-05-05 17:26:02'),</w:t>
            </w:r>
          </w:p>
          <w:p w:rsidR="0099030E" w:rsidRDefault="0099030E" w:rsidP="00147D83">
            <w:r>
              <w:t>(21577, 3, '2015-05-05 17:26:05'),</w:t>
            </w:r>
          </w:p>
          <w:p w:rsidR="0099030E" w:rsidRDefault="0099030E" w:rsidP="00147D83">
            <w:r>
              <w:t>(21578, 3, '2015-05-05 17:26:08'),</w:t>
            </w:r>
          </w:p>
          <w:p w:rsidR="0099030E" w:rsidRDefault="0099030E" w:rsidP="00147D83">
            <w:r>
              <w:t>(21579, 3, '2015-05-05 17:26:11'),</w:t>
            </w:r>
          </w:p>
          <w:p w:rsidR="0099030E" w:rsidRDefault="0099030E" w:rsidP="00147D83">
            <w:r>
              <w:t>(21580, 3, '2015-05-05 17:26:14'),</w:t>
            </w:r>
          </w:p>
          <w:p w:rsidR="0099030E" w:rsidRDefault="0099030E" w:rsidP="00147D83">
            <w:r>
              <w:t>(21581, 3, '2015-05-05 17:26:17'),</w:t>
            </w:r>
          </w:p>
          <w:p w:rsidR="0099030E" w:rsidRDefault="0099030E" w:rsidP="00147D83">
            <w:r>
              <w:t>(21582, 3, '2015-05-05 17:26:21'),</w:t>
            </w:r>
          </w:p>
          <w:p w:rsidR="0099030E" w:rsidRDefault="0099030E" w:rsidP="00147D83">
            <w:r>
              <w:t>(21583, 3, '2015-05-05 17:26:24'),</w:t>
            </w:r>
          </w:p>
          <w:p w:rsidR="0099030E" w:rsidRDefault="0099030E" w:rsidP="00147D83">
            <w:r>
              <w:t>(21584, 3, '2015-05-05 17:26:27'),</w:t>
            </w:r>
          </w:p>
          <w:p w:rsidR="0099030E" w:rsidRDefault="0099030E" w:rsidP="00147D83">
            <w:r>
              <w:t>(21585, 3, '2015-05-05 17:26:30'),</w:t>
            </w:r>
          </w:p>
          <w:p w:rsidR="0099030E" w:rsidRDefault="0099030E" w:rsidP="00147D83">
            <w:r>
              <w:t>(21586, 3, '2015-05-05 17:26:33'),</w:t>
            </w:r>
          </w:p>
          <w:p w:rsidR="0099030E" w:rsidRDefault="0099030E" w:rsidP="00147D83">
            <w:r>
              <w:t>(21587, 3, '2015-05-05 17:26:36'),</w:t>
            </w:r>
          </w:p>
          <w:p w:rsidR="0099030E" w:rsidRDefault="0099030E" w:rsidP="00147D83">
            <w:r>
              <w:t>(21588, 3, '2015-05-05 17:26:39'),</w:t>
            </w:r>
          </w:p>
          <w:p w:rsidR="0099030E" w:rsidRDefault="0099030E" w:rsidP="00147D83">
            <w:r>
              <w:t>(21589, 3, '2015-05-05 17:26:42'),</w:t>
            </w:r>
          </w:p>
          <w:p w:rsidR="0099030E" w:rsidRDefault="0099030E" w:rsidP="00147D83">
            <w:r>
              <w:t>(21590, 3, '2015-05-05 17:26:45'),</w:t>
            </w:r>
          </w:p>
          <w:p w:rsidR="0099030E" w:rsidRDefault="0099030E" w:rsidP="00147D83">
            <w:r>
              <w:t>(21591, 3, '2015-05-05 17:26:48'),</w:t>
            </w:r>
          </w:p>
          <w:p w:rsidR="0099030E" w:rsidRDefault="0099030E" w:rsidP="00147D83">
            <w:r>
              <w:t>(21592, 3, '2015-05-05 17:26:51'),</w:t>
            </w:r>
          </w:p>
          <w:p w:rsidR="0099030E" w:rsidRDefault="0099030E" w:rsidP="00147D83">
            <w:r>
              <w:t>(21593, 3, '2015-05-05 17:26:54'),</w:t>
            </w:r>
          </w:p>
          <w:p w:rsidR="0099030E" w:rsidRDefault="0099030E" w:rsidP="00147D83">
            <w:r>
              <w:t>(21594, 3, '2015-05-05 17:26:57'),</w:t>
            </w:r>
          </w:p>
          <w:p w:rsidR="0099030E" w:rsidRDefault="0099030E" w:rsidP="00147D83">
            <w:r>
              <w:t>(21595, 1, '2015-05-05 17:27:00'),</w:t>
            </w:r>
          </w:p>
          <w:p w:rsidR="0099030E" w:rsidRDefault="0099030E" w:rsidP="00147D83">
            <w:r>
              <w:t>(21596, 2, '2015-05-05 17:27:03'),</w:t>
            </w:r>
          </w:p>
          <w:p w:rsidR="0099030E" w:rsidRDefault="0099030E" w:rsidP="00147D83">
            <w:r>
              <w:t>(21597, 0, '2015-05-05 17:27:06'),</w:t>
            </w:r>
          </w:p>
          <w:p w:rsidR="0099030E" w:rsidRDefault="0099030E" w:rsidP="00147D83">
            <w:r>
              <w:t>(21598, 0, '2015-05-05 17:27:09'),</w:t>
            </w:r>
          </w:p>
          <w:p w:rsidR="0099030E" w:rsidRDefault="0099030E" w:rsidP="00147D83">
            <w:r>
              <w:t>(21599, 0, '2015-05-05 17:27:12'),</w:t>
            </w:r>
          </w:p>
          <w:p w:rsidR="0099030E" w:rsidRDefault="0099030E" w:rsidP="00147D83">
            <w:r>
              <w:t>(21600, 0, '2015-05-05 17:27:15'),</w:t>
            </w:r>
          </w:p>
          <w:p w:rsidR="0099030E" w:rsidRDefault="0099030E" w:rsidP="00147D83">
            <w:r>
              <w:t>(21601, 0, '2015-05-05 17:27:18'),</w:t>
            </w:r>
          </w:p>
          <w:p w:rsidR="0099030E" w:rsidRDefault="0099030E" w:rsidP="00147D83">
            <w:r>
              <w:t>(21602, 0, '2015-05-05 17:27:21'),</w:t>
            </w:r>
          </w:p>
          <w:p w:rsidR="0099030E" w:rsidRDefault="0099030E" w:rsidP="00147D83">
            <w:r>
              <w:t>(21603, 0, '2015-05-05 17:27:24'),</w:t>
            </w:r>
          </w:p>
          <w:p w:rsidR="0099030E" w:rsidRDefault="0099030E" w:rsidP="00147D83">
            <w:r>
              <w:t>(21604, 0, '2015-05-05 17:27:27'),</w:t>
            </w:r>
          </w:p>
          <w:p w:rsidR="0099030E" w:rsidRDefault="0099030E" w:rsidP="00147D83">
            <w:r>
              <w:t>(21605, 0, '2015-05-05 17:27:30'),</w:t>
            </w:r>
          </w:p>
          <w:p w:rsidR="0099030E" w:rsidRDefault="0099030E" w:rsidP="00147D83">
            <w:r>
              <w:t>(21606, 0, '2015-05-05 17:27:33'),</w:t>
            </w:r>
          </w:p>
          <w:p w:rsidR="0099030E" w:rsidRDefault="0099030E" w:rsidP="00147D83">
            <w:r>
              <w:t>(21607, 0, '2015-05-05 17:27:36'),</w:t>
            </w:r>
          </w:p>
          <w:p w:rsidR="0099030E" w:rsidRDefault="0099030E" w:rsidP="00147D83">
            <w:r>
              <w:t>(21608, 0, '2015-05-05 17:27:39'),</w:t>
            </w:r>
          </w:p>
          <w:p w:rsidR="0099030E" w:rsidRDefault="0099030E" w:rsidP="00147D83">
            <w:r>
              <w:t>(21609, 0, '2015-05-05 17:27:42'),</w:t>
            </w:r>
          </w:p>
          <w:p w:rsidR="0099030E" w:rsidRDefault="0099030E" w:rsidP="00147D83">
            <w:r>
              <w:t>(21610, 0, '2015-05-05 17:27:45'),</w:t>
            </w:r>
          </w:p>
          <w:p w:rsidR="0099030E" w:rsidRDefault="0099030E" w:rsidP="00147D83">
            <w:r>
              <w:t>(21611, 0, '2015-05-05 17:27:49'),</w:t>
            </w:r>
          </w:p>
          <w:p w:rsidR="0099030E" w:rsidRDefault="0099030E" w:rsidP="00147D83">
            <w:r>
              <w:t>(21612, 0, '2015-05-05 17:27:52'),</w:t>
            </w:r>
          </w:p>
          <w:p w:rsidR="0099030E" w:rsidRDefault="0099030E" w:rsidP="00147D83">
            <w:r>
              <w:t>(21613, 0, '2015-05-05 17:27:55'),</w:t>
            </w:r>
          </w:p>
          <w:p w:rsidR="0099030E" w:rsidRDefault="0099030E" w:rsidP="00147D83">
            <w:r>
              <w:t>(21614, 0, '2015-05-05 17:27:58'),</w:t>
            </w:r>
          </w:p>
          <w:p w:rsidR="0099030E" w:rsidRDefault="0099030E" w:rsidP="00147D83">
            <w:r>
              <w:t>(21615, 0, '2015-05-05 17:28:01'),</w:t>
            </w:r>
          </w:p>
          <w:p w:rsidR="0099030E" w:rsidRDefault="0099030E" w:rsidP="00147D83">
            <w:r>
              <w:t>(21616, 0, '2015-05-05 17:28:04'),</w:t>
            </w:r>
          </w:p>
          <w:p w:rsidR="0099030E" w:rsidRDefault="0099030E" w:rsidP="00147D83">
            <w:r>
              <w:t>(21617, 0, '2015-05-05 17:28:07'),</w:t>
            </w:r>
          </w:p>
          <w:p w:rsidR="0099030E" w:rsidRDefault="0099030E" w:rsidP="00147D83">
            <w:r>
              <w:t>(21618, 0, '2015-05-05 17:28:10'),</w:t>
            </w:r>
          </w:p>
          <w:p w:rsidR="0099030E" w:rsidRDefault="0099030E" w:rsidP="00147D83">
            <w:r>
              <w:t>(21619, 0, '2015-05-05 17:28:13'),</w:t>
            </w:r>
          </w:p>
          <w:p w:rsidR="0099030E" w:rsidRDefault="0099030E" w:rsidP="00147D83">
            <w:r>
              <w:t>(21620, 0, '2015-05-05 17:28:16'),</w:t>
            </w:r>
          </w:p>
          <w:p w:rsidR="0099030E" w:rsidRDefault="0099030E" w:rsidP="00147D83">
            <w:r>
              <w:t>(21621, 0, '2015-05-05 17:28:19'),</w:t>
            </w:r>
          </w:p>
          <w:p w:rsidR="0099030E" w:rsidRDefault="0099030E" w:rsidP="00147D83">
            <w:r>
              <w:t>(21622, 0, '2015-05-05 17:28:22'),</w:t>
            </w:r>
          </w:p>
          <w:p w:rsidR="0099030E" w:rsidRDefault="0099030E" w:rsidP="00147D83">
            <w:r>
              <w:t>(21623, 0, '2015-05-05 17:28:25'),</w:t>
            </w:r>
          </w:p>
          <w:p w:rsidR="0099030E" w:rsidRDefault="0099030E" w:rsidP="00147D83">
            <w:r>
              <w:t>(21624, 0, '2015-05-05 17:28:28'),</w:t>
            </w:r>
          </w:p>
          <w:p w:rsidR="0099030E" w:rsidRDefault="0099030E" w:rsidP="00147D83">
            <w:r>
              <w:t>(21625, 0, '2015-05-05 17:28:31'),</w:t>
            </w:r>
          </w:p>
          <w:p w:rsidR="0099030E" w:rsidRDefault="0099030E" w:rsidP="00147D83">
            <w:r>
              <w:t>(21626, 0, '2015-05-05 17:28:34'),</w:t>
            </w:r>
          </w:p>
          <w:p w:rsidR="0099030E" w:rsidRDefault="0099030E" w:rsidP="00147D83">
            <w:r>
              <w:t>(21627, 0, '2015-05-05 17:28:37'),</w:t>
            </w:r>
          </w:p>
          <w:p w:rsidR="0099030E" w:rsidRDefault="0099030E" w:rsidP="00147D83">
            <w:r>
              <w:t>(21628, 0, '2015-05-05 17:28:40'),</w:t>
            </w:r>
          </w:p>
          <w:p w:rsidR="0099030E" w:rsidRDefault="0099030E" w:rsidP="00147D83">
            <w:r>
              <w:t>(21629, 0, '2015-05-05 17:28:43'),</w:t>
            </w:r>
          </w:p>
          <w:p w:rsidR="0099030E" w:rsidRDefault="0099030E" w:rsidP="00147D83">
            <w:r>
              <w:t>(21630, 0, '2015-05-05 17:28:46'),</w:t>
            </w:r>
          </w:p>
          <w:p w:rsidR="0099030E" w:rsidRDefault="0099030E" w:rsidP="00147D83">
            <w:r>
              <w:t>(21631, 0, '2015-05-05 17:28:49'),</w:t>
            </w:r>
          </w:p>
          <w:p w:rsidR="0099030E" w:rsidRDefault="0099030E" w:rsidP="00147D83">
            <w:r>
              <w:t>(21632, 0, '2015-05-05 17:28:52'),</w:t>
            </w:r>
          </w:p>
          <w:p w:rsidR="0099030E" w:rsidRDefault="0099030E" w:rsidP="00147D83">
            <w:r>
              <w:t>(21633, 0, '2015-05-05 17:28:55'),</w:t>
            </w:r>
          </w:p>
          <w:p w:rsidR="0099030E" w:rsidRDefault="0099030E" w:rsidP="00147D83">
            <w:r>
              <w:t>(21634, 2, '2015-05-05 17:28:58'),</w:t>
            </w:r>
          </w:p>
          <w:p w:rsidR="0099030E" w:rsidRDefault="0099030E" w:rsidP="00147D83">
            <w:r>
              <w:t>(21635, 1, '2015-05-05 17:29:01'),</w:t>
            </w:r>
          </w:p>
          <w:p w:rsidR="0099030E" w:rsidRDefault="0099030E" w:rsidP="00147D83">
            <w:r>
              <w:t>(21636, 1, '2015-05-05 17:29:04'),</w:t>
            </w:r>
          </w:p>
          <w:p w:rsidR="0099030E" w:rsidRDefault="0099030E" w:rsidP="00147D83">
            <w:r>
              <w:t>(21637, 0, '2015-05-05 17:29:07'),</w:t>
            </w:r>
          </w:p>
          <w:p w:rsidR="0099030E" w:rsidRDefault="0099030E" w:rsidP="00147D83">
            <w:r>
              <w:t>(21638, 0, '2015-05-05 17:29:10'),</w:t>
            </w:r>
          </w:p>
          <w:p w:rsidR="0099030E" w:rsidRDefault="0099030E" w:rsidP="00147D83">
            <w:r>
              <w:t>(21639, 0, '2015-05-05 17:29:13'),</w:t>
            </w:r>
          </w:p>
          <w:p w:rsidR="0099030E" w:rsidRDefault="0099030E" w:rsidP="00147D83">
            <w:r>
              <w:t>(21640, 0, '2015-05-05 17:29:17'),</w:t>
            </w:r>
          </w:p>
          <w:p w:rsidR="0099030E" w:rsidRDefault="0099030E" w:rsidP="00147D83">
            <w:r>
              <w:t>(21641, 0, '2015-05-05 17:29:20'),</w:t>
            </w:r>
          </w:p>
          <w:p w:rsidR="0099030E" w:rsidRDefault="0099030E" w:rsidP="00147D83">
            <w:r>
              <w:t>(21642, 0, '2015-05-05 17:29:23'),</w:t>
            </w:r>
          </w:p>
          <w:p w:rsidR="0099030E" w:rsidRDefault="0099030E" w:rsidP="00147D83">
            <w:r>
              <w:t>(21643, 0, '2015-05-05 17:29:26'),</w:t>
            </w:r>
          </w:p>
          <w:p w:rsidR="0099030E" w:rsidRDefault="0099030E" w:rsidP="00147D83">
            <w:r>
              <w:t>(21644, 0, '2015-05-05 17:29:29'),</w:t>
            </w:r>
          </w:p>
          <w:p w:rsidR="0099030E" w:rsidRDefault="0099030E" w:rsidP="00147D83">
            <w:r>
              <w:t>(21645, 0, '2015-05-05 17:29:32'),</w:t>
            </w:r>
          </w:p>
          <w:p w:rsidR="0099030E" w:rsidRDefault="0099030E" w:rsidP="00147D83">
            <w:r>
              <w:t>(21646, 0, '2015-05-05 17:29:35'),</w:t>
            </w:r>
          </w:p>
          <w:p w:rsidR="0099030E" w:rsidRDefault="0099030E" w:rsidP="00147D83">
            <w:r>
              <w:t>(21647, 0, '2015-05-05 17:29:38'),</w:t>
            </w:r>
          </w:p>
          <w:p w:rsidR="0099030E" w:rsidRDefault="0099030E" w:rsidP="00147D83">
            <w:r>
              <w:t>(21648, 0, '2015-05-05 17:29:41'),</w:t>
            </w:r>
          </w:p>
          <w:p w:rsidR="0099030E" w:rsidRDefault="0099030E" w:rsidP="00147D83">
            <w:r>
              <w:t>(21649, 0, '2015-05-05 17:29:44'),</w:t>
            </w:r>
          </w:p>
          <w:p w:rsidR="0099030E" w:rsidRDefault="0099030E" w:rsidP="00147D83">
            <w:r>
              <w:t>(21650, 0, '2015-05-05 17:29:47'),</w:t>
            </w:r>
          </w:p>
          <w:p w:rsidR="0099030E" w:rsidRDefault="0099030E" w:rsidP="00147D83">
            <w:r>
              <w:t>(21651, 0, '2015-05-05 17:29:50'),</w:t>
            </w:r>
          </w:p>
          <w:p w:rsidR="0099030E" w:rsidRDefault="0099030E" w:rsidP="00147D83">
            <w:r>
              <w:t>(21652, 0, '2015-05-05 17:29:53'),</w:t>
            </w:r>
          </w:p>
          <w:p w:rsidR="0099030E" w:rsidRDefault="0099030E" w:rsidP="00147D83">
            <w:r>
              <w:t>(21653, 0, '2015-05-05 17:29:56'),</w:t>
            </w:r>
          </w:p>
          <w:p w:rsidR="0099030E" w:rsidRDefault="0099030E" w:rsidP="00147D83">
            <w:r>
              <w:t>(21654, 0, '2015-05-05 17:29:59'),</w:t>
            </w:r>
          </w:p>
          <w:p w:rsidR="0099030E" w:rsidRDefault="0099030E" w:rsidP="00147D83">
            <w:r>
              <w:t>(21655, 0, '2015-05-05 17:30:02'),</w:t>
            </w:r>
          </w:p>
          <w:p w:rsidR="0099030E" w:rsidRDefault="0099030E" w:rsidP="00147D83">
            <w:r>
              <w:t>(21656, 0, '2015-05-05 17:30:05'),</w:t>
            </w:r>
          </w:p>
          <w:p w:rsidR="0099030E" w:rsidRDefault="0099030E" w:rsidP="00147D83">
            <w:r>
              <w:t>(21657, 0, '2015-05-05 17:30:08'),</w:t>
            </w:r>
          </w:p>
          <w:p w:rsidR="0099030E" w:rsidRDefault="0099030E" w:rsidP="00147D83">
            <w:r>
              <w:t>(21658, 0, '2015-05-05 17:30:11'),</w:t>
            </w:r>
          </w:p>
          <w:p w:rsidR="0099030E" w:rsidRDefault="0099030E" w:rsidP="00147D83">
            <w:r>
              <w:t>(21659, 0, '2015-05-05 17:30:14'),</w:t>
            </w:r>
          </w:p>
          <w:p w:rsidR="0099030E" w:rsidRDefault="0099030E" w:rsidP="00147D83">
            <w:r>
              <w:t>(21660, 0, '2015-05-05 17:30:17'),</w:t>
            </w:r>
          </w:p>
          <w:p w:rsidR="0099030E" w:rsidRDefault="0099030E" w:rsidP="00147D83">
            <w:r>
              <w:t>(21661, 0, '2015-05-05 17:30:20'),</w:t>
            </w:r>
          </w:p>
          <w:p w:rsidR="0099030E" w:rsidRDefault="0099030E" w:rsidP="00147D83">
            <w:r>
              <w:t>(21662, 0, '2015-05-05 17:30:23'),</w:t>
            </w:r>
          </w:p>
          <w:p w:rsidR="0099030E" w:rsidRDefault="0099030E" w:rsidP="00147D83">
            <w:r>
              <w:t>(21663, 0, '2015-05-05 17:30:26'),</w:t>
            </w:r>
          </w:p>
          <w:p w:rsidR="0099030E" w:rsidRDefault="0099030E" w:rsidP="00147D83">
            <w:r>
              <w:t>(21664, 0, '2015-05-05 17:30:29'),</w:t>
            </w:r>
          </w:p>
          <w:p w:rsidR="0099030E" w:rsidRDefault="0099030E" w:rsidP="00147D83">
            <w:r>
              <w:t>(21665, 0, '2015-05-05 17:30:32'),</w:t>
            </w:r>
          </w:p>
          <w:p w:rsidR="0099030E" w:rsidRDefault="0099030E" w:rsidP="00147D83">
            <w:r>
              <w:t>(21666, 0, '2015-05-05 17:30:35'),</w:t>
            </w:r>
          </w:p>
          <w:p w:rsidR="0099030E" w:rsidRDefault="0099030E" w:rsidP="00147D83">
            <w:r>
              <w:t>(21667, 0, '2015-05-05 17:30:38'),</w:t>
            </w:r>
          </w:p>
          <w:p w:rsidR="0099030E" w:rsidRDefault="0099030E" w:rsidP="00147D83">
            <w:r>
              <w:t>(21668, 0, '2015-05-05 17:30:41'),</w:t>
            </w:r>
          </w:p>
          <w:p w:rsidR="0099030E" w:rsidRDefault="0099030E" w:rsidP="00147D83">
            <w:r>
              <w:t>(21669, 0, '2015-05-05 17:30:44'),</w:t>
            </w:r>
          </w:p>
          <w:p w:rsidR="0099030E" w:rsidRDefault="0099030E" w:rsidP="00147D83">
            <w:r>
              <w:t>(21670, 0, '2015-05-05 17:30:48'),</w:t>
            </w:r>
          </w:p>
          <w:p w:rsidR="0099030E" w:rsidRDefault="0099030E" w:rsidP="00147D83">
            <w:r>
              <w:t>(21671, 0, '2015-05-05 17:30:51'),</w:t>
            </w:r>
          </w:p>
          <w:p w:rsidR="0099030E" w:rsidRDefault="0099030E" w:rsidP="00147D83">
            <w:r>
              <w:t>(21672, 0, '2015-05-05 17:30:54'),</w:t>
            </w:r>
          </w:p>
          <w:p w:rsidR="0099030E" w:rsidRDefault="0099030E" w:rsidP="00147D83">
            <w:r>
              <w:t>(21673, 0, '2015-05-05 17:30:57'),</w:t>
            </w:r>
          </w:p>
          <w:p w:rsidR="0099030E" w:rsidRDefault="0099030E" w:rsidP="00147D83">
            <w:r>
              <w:t>(21674, 0, '2015-05-05 17:31:00'),</w:t>
            </w:r>
          </w:p>
          <w:p w:rsidR="0099030E" w:rsidRDefault="0099030E" w:rsidP="00147D83">
            <w:r>
              <w:t>(21675, 0, '2015-05-05 17:31:03'),</w:t>
            </w:r>
          </w:p>
          <w:p w:rsidR="0099030E" w:rsidRDefault="0099030E" w:rsidP="00147D83">
            <w:r>
              <w:t>(21676, 0, '2015-05-05 17:31:06'),</w:t>
            </w:r>
          </w:p>
          <w:p w:rsidR="0099030E" w:rsidRDefault="0099030E" w:rsidP="00147D83">
            <w:r>
              <w:t>(21677, 0, '2015-05-05 17:31:09'),</w:t>
            </w:r>
          </w:p>
          <w:p w:rsidR="0099030E" w:rsidRDefault="0099030E" w:rsidP="00147D83">
            <w:r>
              <w:t>(21678, 0, '2015-05-05 17:31:12'),</w:t>
            </w:r>
          </w:p>
          <w:p w:rsidR="0099030E" w:rsidRDefault="0099030E" w:rsidP="00147D83">
            <w:r>
              <w:t>(21679, 0, '2015-05-05 17:31:15'),</w:t>
            </w:r>
          </w:p>
          <w:p w:rsidR="0099030E" w:rsidRDefault="0099030E" w:rsidP="00147D83">
            <w:r>
              <w:t>(21680, 0, '2015-05-05 17:31:18'),</w:t>
            </w:r>
          </w:p>
          <w:p w:rsidR="0099030E" w:rsidRDefault="0099030E" w:rsidP="00147D83">
            <w:r>
              <w:t>(21681, 0, '2015-05-05 17:31:21'),</w:t>
            </w:r>
          </w:p>
          <w:p w:rsidR="0099030E" w:rsidRDefault="0099030E" w:rsidP="00147D83">
            <w:r>
              <w:t>(21682, 0, '2015-05-05 17:31:24'),</w:t>
            </w:r>
          </w:p>
          <w:p w:rsidR="0099030E" w:rsidRDefault="0099030E" w:rsidP="00147D83">
            <w:r>
              <w:t>(21683, 0, '2015-05-05 17:31:27'),</w:t>
            </w:r>
          </w:p>
          <w:p w:rsidR="0099030E" w:rsidRDefault="0099030E" w:rsidP="00147D83">
            <w:r>
              <w:t>(21684, 0, '2015-05-05 17:31:30'),</w:t>
            </w:r>
          </w:p>
          <w:p w:rsidR="0099030E" w:rsidRDefault="0099030E" w:rsidP="00147D83">
            <w:r>
              <w:t>(21685, 0, '2015-05-05 17:31:33'),</w:t>
            </w:r>
          </w:p>
          <w:p w:rsidR="0099030E" w:rsidRDefault="0099030E" w:rsidP="00147D83">
            <w:r>
              <w:t>(21686, 0, '2015-05-05 17:31:36'),</w:t>
            </w:r>
          </w:p>
          <w:p w:rsidR="0099030E" w:rsidRDefault="0099030E" w:rsidP="00147D83">
            <w:r>
              <w:t>(21687, 0, '2015-05-05 17:31:39'),</w:t>
            </w:r>
          </w:p>
          <w:p w:rsidR="0099030E" w:rsidRDefault="0099030E" w:rsidP="00147D83">
            <w:r>
              <w:t>(21688, 0, '2015-05-05 17:31:42'),</w:t>
            </w:r>
          </w:p>
          <w:p w:rsidR="0099030E" w:rsidRDefault="0099030E" w:rsidP="00147D83">
            <w:r>
              <w:t>(21689, 0, '2015-05-05 17:31:45'),</w:t>
            </w:r>
          </w:p>
          <w:p w:rsidR="0099030E" w:rsidRDefault="0099030E" w:rsidP="00147D83">
            <w:r>
              <w:t>(21690, 0, '2015-05-05 17:31:48'),</w:t>
            </w:r>
          </w:p>
          <w:p w:rsidR="0099030E" w:rsidRDefault="0099030E" w:rsidP="00147D83">
            <w:r>
              <w:t>(21691, 0, '2015-05-05 17:31:51'),</w:t>
            </w:r>
          </w:p>
          <w:p w:rsidR="0099030E" w:rsidRDefault="0099030E" w:rsidP="00147D83">
            <w:r>
              <w:t>(21692, 0, '2015-05-05 17:31:54'),</w:t>
            </w:r>
          </w:p>
          <w:p w:rsidR="0099030E" w:rsidRDefault="0099030E" w:rsidP="00147D83">
            <w:r>
              <w:t>(21693, 0, '2015-05-05 17:31:57'),</w:t>
            </w:r>
          </w:p>
          <w:p w:rsidR="0099030E" w:rsidRDefault="0099030E" w:rsidP="00147D83">
            <w:r>
              <w:t>(21694, 0, '2015-05-05 17:32:00'),</w:t>
            </w:r>
          </w:p>
          <w:p w:rsidR="0099030E" w:rsidRDefault="0099030E" w:rsidP="00147D83">
            <w:r>
              <w:t>(21695, 0, '2015-05-05 17:32:03'),</w:t>
            </w:r>
          </w:p>
          <w:p w:rsidR="0099030E" w:rsidRDefault="0099030E" w:rsidP="00147D83">
            <w:r>
              <w:t>(21696, 0, '2015-05-05 17:32:06'),</w:t>
            </w:r>
          </w:p>
          <w:p w:rsidR="0099030E" w:rsidRDefault="0099030E" w:rsidP="00147D83">
            <w:r>
              <w:t>(21697, 0, '2015-05-05 17:32:09'),</w:t>
            </w:r>
          </w:p>
          <w:p w:rsidR="0099030E" w:rsidRDefault="0099030E" w:rsidP="00147D83">
            <w:r>
              <w:t>(21698, 0, '2015-05-05 17:32:12'),</w:t>
            </w:r>
          </w:p>
          <w:p w:rsidR="0099030E" w:rsidRDefault="0099030E" w:rsidP="00147D83">
            <w:r>
              <w:t>(21699, 0, '2015-05-05 17:32:16'),</w:t>
            </w:r>
          </w:p>
          <w:p w:rsidR="0099030E" w:rsidRDefault="0099030E" w:rsidP="00147D83">
            <w:r>
              <w:t>(21700, 0, '2015-05-05 17:32:19'),</w:t>
            </w:r>
          </w:p>
          <w:p w:rsidR="0099030E" w:rsidRDefault="0099030E" w:rsidP="00147D83">
            <w:r>
              <w:t>(21701, 0, '2015-05-05 17:32:22'),</w:t>
            </w:r>
          </w:p>
          <w:p w:rsidR="0099030E" w:rsidRDefault="0099030E" w:rsidP="00147D83">
            <w:r>
              <w:t>(21702, 0, '2015-05-05 17:32:25'),</w:t>
            </w:r>
          </w:p>
          <w:p w:rsidR="0099030E" w:rsidRDefault="0099030E" w:rsidP="00147D83">
            <w:r>
              <w:t>(21703, 0, '2015-05-05 17:32:28'),</w:t>
            </w:r>
          </w:p>
          <w:p w:rsidR="0099030E" w:rsidRDefault="0099030E" w:rsidP="00147D83">
            <w:r>
              <w:t>(21704, 0, '2015-05-05 17:32:31'),</w:t>
            </w:r>
          </w:p>
          <w:p w:rsidR="0099030E" w:rsidRDefault="0099030E" w:rsidP="00147D83">
            <w:r>
              <w:t>(21705, 0, '2015-05-05 17:32:34'),</w:t>
            </w:r>
          </w:p>
          <w:p w:rsidR="0099030E" w:rsidRDefault="0099030E" w:rsidP="00147D83">
            <w:r>
              <w:t>(21706, 0, '2015-05-05 17:32:37'),</w:t>
            </w:r>
          </w:p>
          <w:p w:rsidR="0099030E" w:rsidRDefault="0099030E" w:rsidP="00147D83">
            <w:r>
              <w:t>(21707, 1, '2015-05-05 17:32:40'),</w:t>
            </w:r>
          </w:p>
          <w:p w:rsidR="0099030E" w:rsidRDefault="0099030E" w:rsidP="00147D83">
            <w:r>
              <w:t>(21708, 1, '2015-05-05 17:32:43'),</w:t>
            </w:r>
          </w:p>
          <w:p w:rsidR="0099030E" w:rsidRDefault="0099030E" w:rsidP="00147D83">
            <w:r>
              <w:t>(21709, 1, '2015-05-05 17:32:46'),</w:t>
            </w:r>
          </w:p>
          <w:p w:rsidR="0099030E" w:rsidRDefault="0099030E" w:rsidP="00147D83">
            <w:r>
              <w:t>(21710, 1, '2015-05-05 17:32:49'),</w:t>
            </w:r>
          </w:p>
          <w:p w:rsidR="0099030E" w:rsidRDefault="0099030E" w:rsidP="00147D83">
            <w:r>
              <w:t>(21711, 1, '2015-05-05 17:32:52'),</w:t>
            </w:r>
          </w:p>
          <w:p w:rsidR="0099030E" w:rsidRDefault="0099030E" w:rsidP="00147D83">
            <w:r>
              <w:t>(21712, 1, '2015-05-05 17:32:55'),</w:t>
            </w:r>
          </w:p>
          <w:p w:rsidR="0099030E" w:rsidRDefault="0099030E" w:rsidP="00147D83">
            <w:r>
              <w:t>(21713, 2, '2015-05-05 17:32:58'),</w:t>
            </w:r>
          </w:p>
          <w:p w:rsidR="0099030E" w:rsidRDefault="0099030E" w:rsidP="00147D83">
            <w:r>
              <w:t>(21714, 1, '2015-05-05 17:33:01'),</w:t>
            </w:r>
          </w:p>
          <w:p w:rsidR="0099030E" w:rsidRDefault="0099030E" w:rsidP="00147D83">
            <w:r>
              <w:t>(21715, 2, '2015-05-05 17:33:04'),</w:t>
            </w:r>
          </w:p>
          <w:p w:rsidR="0099030E" w:rsidRDefault="0099030E" w:rsidP="00147D83">
            <w:r>
              <w:t>(21716, 2, '2015-05-05 17:33:07'),</w:t>
            </w:r>
          </w:p>
          <w:p w:rsidR="0099030E" w:rsidRDefault="0099030E" w:rsidP="00147D83">
            <w:r>
              <w:t>(21717, 0, '2015-05-05 17:33:10'),</w:t>
            </w:r>
          </w:p>
          <w:p w:rsidR="0099030E" w:rsidRDefault="0099030E" w:rsidP="00147D83">
            <w:r>
              <w:t>(21718, 3, '2015-05-05 17:33:13');</w:t>
            </w:r>
          </w:p>
          <w:p w:rsidR="0099030E" w:rsidRDefault="0099030E" w:rsidP="00147D83"/>
          <w:p w:rsidR="0099030E" w:rsidRDefault="0099030E" w:rsidP="00147D83">
            <w:r>
              <w:t>/*!40101 SET CHARACTER_SET_CLIENT=@OLD_CHARACTER_SET_CLIENT */;</w:t>
            </w:r>
          </w:p>
          <w:p w:rsidR="0099030E" w:rsidRDefault="0099030E" w:rsidP="00147D83">
            <w:r>
              <w:t>/*!40101 SET CHARACTER_SET_RESULTS=@OLD_CHARACTER_SET_RESULTS */;</w:t>
            </w:r>
          </w:p>
          <w:p w:rsidR="0099030E" w:rsidRPr="00EB4253" w:rsidRDefault="0099030E" w:rsidP="00147D83">
            <w:r>
              <w:t>/*!40101 SET COLLATION_CONNECTION=@OLD_COLLATION_CONNECTION */;</w:t>
            </w:r>
          </w:p>
        </w:tc>
      </w:tr>
    </w:tbl>
    <w:p w:rsidR="0099030E" w:rsidRDefault="0099030E"/>
    <w:sectPr w:rsidR="0099030E" w:rsidSect="00B24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30E" w:rsidRDefault="0099030E" w:rsidP="007E0FF4">
      <w:r>
        <w:separator/>
      </w:r>
    </w:p>
  </w:endnote>
  <w:endnote w:type="continuationSeparator" w:id="0">
    <w:p w:rsidR="0099030E" w:rsidRDefault="0099030E" w:rsidP="007E0F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30E" w:rsidRDefault="0099030E" w:rsidP="007E0FF4">
      <w:r>
        <w:separator/>
      </w:r>
    </w:p>
  </w:footnote>
  <w:footnote w:type="continuationSeparator" w:id="0">
    <w:p w:rsidR="0099030E" w:rsidRDefault="0099030E" w:rsidP="007E0F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D29A5"/>
    <w:multiLevelType w:val="hybridMultilevel"/>
    <w:tmpl w:val="B5A6511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75E4"/>
    <w:rsid w:val="00007DB6"/>
    <w:rsid w:val="00147D83"/>
    <w:rsid w:val="001C1CDC"/>
    <w:rsid w:val="00367194"/>
    <w:rsid w:val="005D66C1"/>
    <w:rsid w:val="007B4AF3"/>
    <w:rsid w:val="007E0FF4"/>
    <w:rsid w:val="0099030E"/>
    <w:rsid w:val="00B247A3"/>
    <w:rsid w:val="00C17F86"/>
    <w:rsid w:val="00C40389"/>
    <w:rsid w:val="00CA75E4"/>
    <w:rsid w:val="00EB4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7A3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A75E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E0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0FF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E0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E0FF4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88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574</Pages>
  <Words>-32766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6</cp:revision>
  <dcterms:created xsi:type="dcterms:W3CDTF">2013-11-25T06:45:00Z</dcterms:created>
  <dcterms:modified xsi:type="dcterms:W3CDTF">2015-05-11T06:46:00Z</dcterms:modified>
</cp:coreProperties>
</file>